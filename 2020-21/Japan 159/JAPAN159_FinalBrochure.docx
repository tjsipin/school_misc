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464646" w:themeColor="text2" w:themeTint="E5"/>
  <w:body>
    <w:tbl>
      <w:tblPr>
        <w:tblW w:w="5000" w:type="pct"/>
        <w:jc w:val="center"/>
        <w:tblLayout w:type="fixed"/>
        <w:tblCellMar>
          <w:left w:w="115" w:type="dxa"/>
          <w:right w:w="115" w:type="dxa"/>
        </w:tblCellMar>
        <w:tblLook w:val="0600" w:firstRow="0" w:lastRow="0" w:firstColumn="0" w:lastColumn="0" w:noHBand="1" w:noVBand="1"/>
        <w:tblDescription w:val="Page layout for front and back cover of booklet"/>
      </w:tblPr>
      <w:tblGrid>
        <w:gridCol w:w="6476"/>
        <w:gridCol w:w="804"/>
        <w:gridCol w:w="804"/>
        <w:gridCol w:w="6316"/>
      </w:tblGrid>
      <w:tr w:rsidR="001034D2" w14:paraId="0A6277FC" w14:textId="77777777" w:rsidTr="00C82F46">
        <w:trPr>
          <w:gridAfter w:val="1"/>
          <w:wAfter w:w="6316" w:type="dxa"/>
          <w:trHeight w:hRule="exact" w:val="2880"/>
          <w:jc w:val="center"/>
        </w:trPr>
        <w:tc>
          <w:tcPr>
            <w:tcW w:w="6476" w:type="dxa"/>
            <w:vMerge w:val="restart"/>
          </w:tcPr>
          <w:p w14:paraId="1175D2C3" w14:textId="0E6DAD25" w:rsidR="001034D2" w:rsidRDefault="001034D2" w:rsidP="00212880">
            <w:pPr>
              <w:spacing w:after="0"/>
            </w:pPr>
          </w:p>
          <w:sdt>
            <w:sdtPr>
              <w:id w:val="1859768113"/>
              <w:placeholder>
                <w:docPart w:val="B1A3AB77C8D94B9082DE5C5BC72837CF"/>
              </w:placeholder>
              <w:temporary/>
              <w:showingPlcHdr/>
              <w15:appearance w15:val="hidden"/>
            </w:sdtPr>
            <w:sdtEndPr>
              <w:rPr>
                <w:rStyle w:val="Heading2Char"/>
                <w:b w:val="0"/>
                <w:bCs w:val="0"/>
              </w:rPr>
            </w:sdtEndPr>
            <w:sdtContent>
              <w:bookmarkStart w:id="0" w:name="_Toc347752181" w:displacedByCustomXml="prev"/>
              <w:p w14:paraId="70233CC2" w14:textId="77777777" w:rsidR="001034D2" w:rsidRPr="00947F1C" w:rsidRDefault="001034D2" w:rsidP="00212880">
                <w:pPr>
                  <w:pStyle w:val="Heading2"/>
                  <w:rPr>
                    <w:rStyle w:val="Heading2Char"/>
                    <w:b/>
                    <w:bCs/>
                  </w:rPr>
                </w:pPr>
                <w:r w:rsidRPr="00947F1C">
                  <w:rPr>
                    <w:rStyle w:val="Heading2Char"/>
                    <w:b/>
                    <w:bCs/>
                  </w:rPr>
                  <w:t>Who we are</w:t>
                </w:r>
              </w:p>
              <w:bookmarkEnd w:id="0" w:displacedByCustomXml="next"/>
            </w:sdtContent>
          </w:sdt>
          <w:p w14:paraId="07AA9213" w14:textId="32D8A199" w:rsidR="001034D2" w:rsidRPr="008D7C98" w:rsidRDefault="001034D2" w:rsidP="00212880">
            <w:pPr>
              <w:pStyle w:val="NormalAlt"/>
              <w:rPr>
                <w:color w:val="A5300F" w:themeColor="accent1"/>
              </w:rPr>
            </w:pPr>
            <w:r w:rsidRPr="008D7C98">
              <w:rPr>
                <w:color w:val="A5300F" w:themeColor="accent1"/>
              </w:rPr>
              <w:t>A UCSB-affiliated club of Japanese film fanatics, hoping to kindle a fire of passion for past, present, and future Japanese films.</w:t>
            </w:r>
          </w:p>
          <w:p w14:paraId="4B688017" w14:textId="77777777" w:rsidR="001034D2" w:rsidRDefault="001034D2" w:rsidP="00212880">
            <w:pPr>
              <w:pStyle w:val="ListBulletAlt"/>
            </w:pPr>
            <w:r>
              <w:t>A club of 120 students and counting</w:t>
            </w:r>
          </w:p>
          <w:p w14:paraId="1C969790" w14:textId="0E9B7FEC" w:rsidR="001034D2" w:rsidRDefault="001034D2" w:rsidP="00212880">
            <w:pPr>
              <w:pStyle w:val="ListBulletAlt"/>
            </w:pPr>
            <w:r>
              <w:t>Building community through various activities, such as film nights, student-produced short films, and weekly meetings</w:t>
            </w:r>
          </w:p>
        </w:tc>
        <w:tc>
          <w:tcPr>
            <w:tcW w:w="804" w:type="dxa"/>
          </w:tcPr>
          <w:p w14:paraId="584133F2" w14:textId="77777777" w:rsidR="001034D2" w:rsidRDefault="001034D2" w:rsidP="00212880"/>
        </w:tc>
        <w:tc>
          <w:tcPr>
            <w:tcW w:w="804" w:type="dxa"/>
          </w:tcPr>
          <w:p w14:paraId="5872B370" w14:textId="77777777" w:rsidR="001034D2" w:rsidRDefault="001034D2" w:rsidP="00212880"/>
        </w:tc>
      </w:tr>
      <w:tr w:rsidR="00C82F46" w14:paraId="2BF60F0F" w14:textId="77777777" w:rsidTr="00DC10E0">
        <w:trPr>
          <w:trHeight w:val="754"/>
          <w:jc w:val="center"/>
        </w:trPr>
        <w:tc>
          <w:tcPr>
            <w:tcW w:w="6476" w:type="dxa"/>
            <w:vMerge/>
          </w:tcPr>
          <w:p w14:paraId="7EA1A31C" w14:textId="77777777" w:rsidR="00C82F46" w:rsidRPr="00827DA6" w:rsidRDefault="00C82F46" w:rsidP="00212880">
            <w:pPr>
              <w:rPr>
                <w:color w:val="E5C243" w:themeColor="background2"/>
              </w:rPr>
            </w:pPr>
          </w:p>
        </w:tc>
        <w:tc>
          <w:tcPr>
            <w:tcW w:w="804" w:type="dxa"/>
            <w:vMerge w:val="restart"/>
          </w:tcPr>
          <w:p w14:paraId="19FB5B97" w14:textId="52DE3EE2" w:rsidR="00C82F46" w:rsidRDefault="00C82F46" w:rsidP="00212880">
            <w:pPr>
              <w:pStyle w:val="NoSpacing"/>
            </w:pPr>
          </w:p>
        </w:tc>
        <w:tc>
          <w:tcPr>
            <w:tcW w:w="804" w:type="dxa"/>
            <w:vMerge w:val="restart"/>
          </w:tcPr>
          <w:p w14:paraId="5AF5716B" w14:textId="2A6DB84D" w:rsidR="00C82F46" w:rsidRDefault="00C82F46" w:rsidP="00212880">
            <w:pPr>
              <w:pStyle w:val="NoSpacing"/>
            </w:pPr>
          </w:p>
        </w:tc>
        <w:tc>
          <w:tcPr>
            <w:tcW w:w="6316" w:type="dxa"/>
            <w:vMerge w:val="restart"/>
            <w:vAlign w:val="center"/>
          </w:tcPr>
          <w:p w14:paraId="2B37999D" w14:textId="77777777" w:rsidR="008D7C98" w:rsidRDefault="002C27EA" w:rsidP="00212880">
            <w:pPr>
              <w:pStyle w:val="Title"/>
            </w:pPr>
            <w:r>
              <w:t>The UCSB Japanese Film Club</w:t>
            </w:r>
            <w:r w:rsidR="00D179F1">
              <w:t xml:space="preserve"> </w:t>
            </w:r>
          </w:p>
          <w:p w14:paraId="150CED3E" w14:textId="307C4A35" w:rsidR="00C82F46" w:rsidRPr="004A3539" w:rsidRDefault="00D179F1" w:rsidP="00212880">
            <w:pPr>
              <w:pStyle w:val="Title"/>
            </w:pPr>
            <w:r w:rsidRPr="00ED66F9">
              <w:rPr>
                <w:sz w:val="24"/>
                <w:szCs w:val="24"/>
              </w:rPr>
              <w:t>presents</w:t>
            </w:r>
          </w:p>
        </w:tc>
      </w:tr>
      <w:tr w:rsidR="00C82F46" w14:paraId="70BB8BEB" w14:textId="77777777" w:rsidTr="005C42AF">
        <w:trPr>
          <w:trHeight w:val="753"/>
          <w:jc w:val="center"/>
        </w:trPr>
        <w:tc>
          <w:tcPr>
            <w:tcW w:w="6476" w:type="dxa"/>
            <w:vMerge w:val="restart"/>
          </w:tcPr>
          <w:p w14:paraId="19AC7A62" w14:textId="48E32977" w:rsidR="00C82F46" w:rsidRPr="00827DA6" w:rsidRDefault="00C82F46" w:rsidP="00212880">
            <w:pPr>
              <w:spacing w:after="0"/>
              <w:rPr>
                <w:color w:val="E5C243" w:themeColor="background2"/>
              </w:rPr>
            </w:pPr>
            <w:r>
              <w:rPr>
                <w:noProof/>
              </w:rPr>
              <mc:AlternateContent>
                <mc:Choice Requires="wpg">
                  <w:drawing>
                    <wp:inline distT="0" distB="0" distL="0" distR="0" wp14:anchorId="0B8456BF" wp14:editId="63633341">
                      <wp:extent cx="4025900" cy="987213"/>
                      <wp:effectExtent l="0" t="0" r="31750" b="22860"/>
                      <wp:docPr id="95" name="Group 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025900" cy="987213"/>
                                <a:chOff x="0" y="0"/>
                                <a:chExt cx="4025900" cy="987213"/>
                              </a:xfrm>
                              <a:solidFill>
                                <a:schemeClr val="accent1"/>
                              </a:solidFill>
                            </wpg:grpSpPr>
                            <wpg:grpSp>
                              <wpg:cNvPr id="78" name="Group 78"/>
                              <wpg:cNvGrpSpPr/>
                              <wpg:grpSpPr>
                                <a:xfrm>
                                  <a:off x="0" y="728133"/>
                                  <a:ext cx="4025900" cy="259080"/>
                                  <a:chOff x="0" y="0"/>
                                  <a:chExt cx="4025900" cy="259080"/>
                                </a:xfrm>
                                <a:grpFill/>
                              </wpg:grpSpPr>
                              <wps:wsp>
                                <wps:cNvPr id="79" name="Shape"/>
                                <wps:cNvSpPr/>
                                <wps:spPr>
                                  <a:xfrm>
                                    <a:off x="762000" y="0"/>
                                    <a:ext cx="2534653" cy="259080"/>
                                  </a:xfrm>
                                  <a:custGeom>
                                    <a:avLst/>
                                    <a:gdLst/>
                                    <a:ahLst/>
                                    <a:cxnLst>
                                      <a:cxn ang="0">
                                        <a:pos x="wd2" y="hd2"/>
                                      </a:cxn>
                                      <a:cxn ang="5400000">
                                        <a:pos x="wd2" y="hd2"/>
                                      </a:cxn>
                                      <a:cxn ang="10800000">
                                        <a:pos x="wd2" y="hd2"/>
                                      </a:cxn>
                                      <a:cxn ang="16200000">
                                        <a:pos x="wd2" y="hd2"/>
                                      </a:cxn>
                                    </a:cxnLst>
                                    <a:rect l="0" t="0" r="r" b="b"/>
                                    <a:pathLst>
                                      <a:path w="21587" h="21600" extrusionOk="0">
                                        <a:moveTo>
                                          <a:pt x="9101" y="7306"/>
                                        </a:moveTo>
                                        <a:cubicBezTo>
                                          <a:pt x="9090" y="7200"/>
                                          <a:pt x="9080" y="7200"/>
                                          <a:pt x="9058" y="7306"/>
                                        </a:cubicBezTo>
                                        <a:cubicBezTo>
                                          <a:pt x="9047" y="7412"/>
                                          <a:pt x="9047" y="7412"/>
                                          <a:pt x="9069" y="7412"/>
                                        </a:cubicBezTo>
                                        <a:cubicBezTo>
                                          <a:pt x="9101" y="7412"/>
                                          <a:pt x="9112" y="7412"/>
                                          <a:pt x="9101" y="7306"/>
                                        </a:cubicBezTo>
                                        <a:close/>
                                        <a:moveTo>
                                          <a:pt x="9437" y="3600"/>
                                        </a:moveTo>
                                        <a:cubicBezTo>
                                          <a:pt x="9437" y="3706"/>
                                          <a:pt x="9437" y="3812"/>
                                          <a:pt x="9447" y="3812"/>
                                        </a:cubicBezTo>
                                        <a:cubicBezTo>
                                          <a:pt x="9458" y="3812"/>
                                          <a:pt x="9458" y="3706"/>
                                          <a:pt x="9469" y="3600"/>
                                        </a:cubicBezTo>
                                        <a:cubicBezTo>
                                          <a:pt x="9480" y="3494"/>
                                          <a:pt x="9469" y="3388"/>
                                          <a:pt x="9458" y="3388"/>
                                        </a:cubicBezTo>
                                        <a:cubicBezTo>
                                          <a:pt x="9447" y="3494"/>
                                          <a:pt x="9437" y="3494"/>
                                          <a:pt x="9437" y="3600"/>
                                        </a:cubicBezTo>
                                        <a:close/>
                                        <a:moveTo>
                                          <a:pt x="9491" y="1588"/>
                                        </a:moveTo>
                                        <a:cubicBezTo>
                                          <a:pt x="9588" y="1482"/>
                                          <a:pt x="9599" y="1588"/>
                                          <a:pt x="9566" y="1800"/>
                                        </a:cubicBezTo>
                                        <a:cubicBezTo>
                                          <a:pt x="9545" y="1906"/>
                                          <a:pt x="9523" y="2118"/>
                                          <a:pt x="9512" y="2118"/>
                                        </a:cubicBezTo>
                                        <a:cubicBezTo>
                                          <a:pt x="9501" y="2118"/>
                                          <a:pt x="9512" y="2224"/>
                                          <a:pt x="9534" y="2435"/>
                                        </a:cubicBezTo>
                                        <a:cubicBezTo>
                                          <a:pt x="9556" y="2647"/>
                                          <a:pt x="9588" y="2647"/>
                                          <a:pt x="9610" y="2647"/>
                                        </a:cubicBezTo>
                                        <a:cubicBezTo>
                                          <a:pt x="9631" y="2541"/>
                                          <a:pt x="9664" y="2435"/>
                                          <a:pt x="9696" y="2435"/>
                                        </a:cubicBezTo>
                                        <a:cubicBezTo>
                                          <a:pt x="9729" y="2329"/>
                                          <a:pt x="9739" y="2224"/>
                                          <a:pt x="9729" y="2224"/>
                                        </a:cubicBezTo>
                                        <a:cubicBezTo>
                                          <a:pt x="9718" y="2118"/>
                                          <a:pt x="9750" y="2012"/>
                                          <a:pt x="9804" y="1800"/>
                                        </a:cubicBezTo>
                                        <a:cubicBezTo>
                                          <a:pt x="9858" y="1694"/>
                                          <a:pt x="9934" y="1482"/>
                                          <a:pt x="9967" y="1271"/>
                                        </a:cubicBezTo>
                                        <a:cubicBezTo>
                                          <a:pt x="10021" y="953"/>
                                          <a:pt x="10021" y="953"/>
                                          <a:pt x="9977" y="953"/>
                                        </a:cubicBezTo>
                                        <a:cubicBezTo>
                                          <a:pt x="9945" y="953"/>
                                          <a:pt x="9891" y="1059"/>
                                          <a:pt x="9848" y="1165"/>
                                        </a:cubicBezTo>
                                        <a:cubicBezTo>
                                          <a:pt x="9804" y="1271"/>
                                          <a:pt x="9707" y="1376"/>
                                          <a:pt x="9631" y="1376"/>
                                        </a:cubicBezTo>
                                        <a:cubicBezTo>
                                          <a:pt x="9556" y="1376"/>
                                          <a:pt x="9480" y="1482"/>
                                          <a:pt x="9447" y="1588"/>
                                        </a:cubicBezTo>
                                        <a:cubicBezTo>
                                          <a:pt x="9393" y="1588"/>
                                          <a:pt x="9404" y="1588"/>
                                          <a:pt x="9491" y="1588"/>
                                        </a:cubicBezTo>
                                        <a:close/>
                                        <a:moveTo>
                                          <a:pt x="8701" y="11224"/>
                                        </a:moveTo>
                                        <a:cubicBezTo>
                                          <a:pt x="8744" y="11012"/>
                                          <a:pt x="8744" y="11012"/>
                                          <a:pt x="8658" y="11012"/>
                                        </a:cubicBezTo>
                                        <a:cubicBezTo>
                                          <a:pt x="8604" y="11012"/>
                                          <a:pt x="8550" y="11118"/>
                                          <a:pt x="8539" y="11329"/>
                                        </a:cubicBezTo>
                                        <a:cubicBezTo>
                                          <a:pt x="8506" y="11541"/>
                                          <a:pt x="8647" y="11541"/>
                                          <a:pt x="8701" y="11224"/>
                                        </a:cubicBezTo>
                                        <a:close/>
                                        <a:moveTo>
                                          <a:pt x="9361" y="7094"/>
                                        </a:moveTo>
                                        <a:cubicBezTo>
                                          <a:pt x="9372" y="6988"/>
                                          <a:pt x="9350" y="6882"/>
                                          <a:pt x="9318" y="6882"/>
                                        </a:cubicBezTo>
                                        <a:cubicBezTo>
                                          <a:pt x="9285" y="6882"/>
                                          <a:pt x="9264" y="6988"/>
                                          <a:pt x="9253" y="7094"/>
                                        </a:cubicBezTo>
                                        <a:cubicBezTo>
                                          <a:pt x="9242" y="7306"/>
                                          <a:pt x="9253" y="7306"/>
                                          <a:pt x="9285" y="7200"/>
                                        </a:cubicBezTo>
                                        <a:cubicBezTo>
                                          <a:pt x="9307" y="7094"/>
                                          <a:pt x="9328" y="7200"/>
                                          <a:pt x="9318" y="7200"/>
                                        </a:cubicBezTo>
                                        <a:cubicBezTo>
                                          <a:pt x="9307" y="7306"/>
                                          <a:pt x="9318" y="7518"/>
                                          <a:pt x="9318" y="7729"/>
                                        </a:cubicBezTo>
                                        <a:cubicBezTo>
                                          <a:pt x="9328" y="8153"/>
                                          <a:pt x="9361" y="8153"/>
                                          <a:pt x="9361" y="7729"/>
                                        </a:cubicBezTo>
                                        <a:cubicBezTo>
                                          <a:pt x="9361" y="7518"/>
                                          <a:pt x="9382" y="7306"/>
                                          <a:pt x="9415" y="7200"/>
                                        </a:cubicBezTo>
                                        <a:cubicBezTo>
                                          <a:pt x="9469" y="6988"/>
                                          <a:pt x="9469" y="6988"/>
                                          <a:pt x="9426" y="6882"/>
                                        </a:cubicBezTo>
                                        <a:cubicBezTo>
                                          <a:pt x="9404" y="6882"/>
                                          <a:pt x="9382" y="6882"/>
                                          <a:pt x="9382" y="6988"/>
                                        </a:cubicBezTo>
                                        <a:cubicBezTo>
                                          <a:pt x="9382" y="7094"/>
                                          <a:pt x="9361" y="7200"/>
                                          <a:pt x="9350" y="7200"/>
                                        </a:cubicBezTo>
                                        <a:cubicBezTo>
                                          <a:pt x="9339" y="7200"/>
                                          <a:pt x="9361" y="7200"/>
                                          <a:pt x="9361" y="7094"/>
                                        </a:cubicBezTo>
                                        <a:close/>
                                        <a:moveTo>
                                          <a:pt x="9220" y="1694"/>
                                        </a:moveTo>
                                        <a:lnTo>
                                          <a:pt x="9382" y="1482"/>
                                        </a:lnTo>
                                        <a:lnTo>
                                          <a:pt x="9199" y="1482"/>
                                        </a:lnTo>
                                        <a:cubicBezTo>
                                          <a:pt x="8982" y="1482"/>
                                          <a:pt x="8777" y="1694"/>
                                          <a:pt x="8831" y="1906"/>
                                        </a:cubicBezTo>
                                        <a:cubicBezTo>
                                          <a:pt x="8874" y="2012"/>
                                          <a:pt x="8917" y="1906"/>
                                          <a:pt x="9220" y="1694"/>
                                        </a:cubicBezTo>
                                        <a:close/>
                                        <a:moveTo>
                                          <a:pt x="9058" y="8259"/>
                                        </a:moveTo>
                                        <a:cubicBezTo>
                                          <a:pt x="9080" y="8259"/>
                                          <a:pt x="9112" y="8153"/>
                                          <a:pt x="9134" y="7941"/>
                                        </a:cubicBezTo>
                                        <a:cubicBezTo>
                                          <a:pt x="9177" y="7624"/>
                                          <a:pt x="9177" y="7624"/>
                                          <a:pt x="9123" y="7624"/>
                                        </a:cubicBezTo>
                                        <a:cubicBezTo>
                                          <a:pt x="9101" y="7624"/>
                                          <a:pt x="9080" y="7729"/>
                                          <a:pt x="9080" y="7835"/>
                                        </a:cubicBezTo>
                                        <a:cubicBezTo>
                                          <a:pt x="9080" y="7941"/>
                                          <a:pt x="9069" y="8047"/>
                                          <a:pt x="9047" y="8153"/>
                                        </a:cubicBezTo>
                                        <a:cubicBezTo>
                                          <a:pt x="9026" y="8153"/>
                                          <a:pt x="9026" y="8259"/>
                                          <a:pt x="9058" y="8259"/>
                                        </a:cubicBezTo>
                                        <a:close/>
                                        <a:moveTo>
                                          <a:pt x="8647" y="9000"/>
                                        </a:moveTo>
                                        <a:cubicBezTo>
                                          <a:pt x="8636" y="9318"/>
                                          <a:pt x="8712" y="9318"/>
                                          <a:pt x="8798" y="9000"/>
                                        </a:cubicBezTo>
                                        <a:lnTo>
                                          <a:pt x="8863" y="8682"/>
                                        </a:lnTo>
                                        <a:lnTo>
                                          <a:pt x="8766" y="8682"/>
                                        </a:lnTo>
                                        <a:cubicBezTo>
                                          <a:pt x="8701" y="8788"/>
                                          <a:pt x="8658" y="8894"/>
                                          <a:pt x="8647" y="9000"/>
                                        </a:cubicBezTo>
                                        <a:close/>
                                        <a:moveTo>
                                          <a:pt x="8658" y="2012"/>
                                        </a:moveTo>
                                        <a:cubicBezTo>
                                          <a:pt x="8701" y="2012"/>
                                          <a:pt x="8723" y="2012"/>
                                          <a:pt x="8701" y="1906"/>
                                        </a:cubicBezTo>
                                        <a:cubicBezTo>
                                          <a:pt x="8679" y="1906"/>
                                          <a:pt x="8647" y="1906"/>
                                          <a:pt x="8625" y="1906"/>
                                        </a:cubicBezTo>
                                        <a:cubicBezTo>
                                          <a:pt x="8593" y="1906"/>
                                          <a:pt x="8615" y="2012"/>
                                          <a:pt x="8658" y="2012"/>
                                        </a:cubicBezTo>
                                        <a:close/>
                                        <a:moveTo>
                                          <a:pt x="9685" y="8047"/>
                                        </a:moveTo>
                                        <a:cubicBezTo>
                                          <a:pt x="9653" y="8047"/>
                                          <a:pt x="9642" y="8047"/>
                                          <a:pt x="9675" y="8259"/>
                                        </a:cubicBezTo>
                                        <a:cubicBezTo>
                                          <a:pt x="9718" y="8471"/>
                                          <a:pt x="9761" y="8471"/>
                                          <a:pt x="9750" y="8259"/>
                                        </a:cubicBezTo>
                                        <a:cubicBezTo>
                                          <a:pt x="9739" y="8153"/>
                                          <a:pt x="9718" y="8047"/>
                                          <a:pt x="9685" y="8047"/>
                                        </a:cubicBezTo>
                                        <a:close/>
                                        <a:moveTo>
                                          <a:pt x="9620" y="4659"/>
                                        </a:moveTo>
                                        <a:cubicBezTo>
                                          <a:pt x="9620" y="4765"/>
                                          <a:pt x="9631" y="4871"/>
                                          <a:pt x="9642" y="4871"/>
                                        </a:cubicBezTo>
                                        <a:cubicBezTo>
                                          <a:pt x="9653" y="4871"/>
                                          <a:pt x="9664" y="4765"/>
                                          <a:pt x="9664" y="4659"/>
                                        </a:cubicBezTo>
                                        <a:cubicBezTo>
                                          <a:pt x="9664" y="4553"/>
                                          <a:pt x="9653" y="4447"/>
                                          <a:pt x="9642" y="4447"/>
                                        </a:cubicBezTo>
                                        <a:cubicBezTo>
                                          <a:pt x="9631" y="4447"/>
                                          <a:pt x="9620" y="4553"/>
                                          <a:pt x="9620" y="4659"/>
                                        </a:cubicBezTo>
                                        <a:close/>
                                        <a:moveTo>
                                          <a:pt x="11611" y="8153"/>
                                        </a:moveTo>
                                        <a:cubicBezTo>
                                          <a:pt x="11600" y="8259"/>
                                          <a:pt x="11611" y="8259"/>
                                          <a:pt x="11632" y="8259"/>
                                        </a:cubicBezTo>
                                        <a:cubicBezTo>
                                          <a:pt x="11665" y="8259"/>
                                          <a:pt x="11676" y="8259"/>
                                          <a:pt x="11654" y="8153"/>
                                        </a:cubicBezTo>
                                        <a:cubicBezTo>
                                          <a:pt x="11643" y="8047"/>
                                          <a:pt x="11621" y="8047"/>
                                          <a:pt x="11611" y="8153"/>
                                        </a:cubicBezTo>
                                        <a:close/>
                                        <a:moveTo>
                                          <a:pt x="12249" y="7624"/>
                                        </a:moveTo>
                                        <a:cubicBezTo>
                                          <a:pt x="12184" y="7729"/>
                                          <a:pt x="12184" y="7729"/>
                                          <a:pt x="12216" y="7835"/>
                                        </a:cubicBezTo>
                                        <a:cubicBezTo>
                                          <a:pt x="12249" y="7835"/>
                                          <a:pt x="12270" y="8047"/>
                                          <a:pt x="12281" y="8259"/>
                                        </a:cubicBezTo>
                                        <a:cubicBezTo>
                                          <a:pt x="12303" y="8576"/>
                                          <a:pt x="12303" y="8576"/>
                                          <a:pt x="12303" y="8259"/>
                                        </a:cubicBezTo>
                                        <a:cubicBezTo>
                                          <a:pt x="12303" y="8047"/>
                                          <a:pt x="12324" y="7941"/>
                                          <a:pt x="12368" y="7835"/>
                                        </a:cubicBezTo>
                                        <a:cubicBezTo>
                                          <a:pt x="12422" y="7835"/>
                                          <a:pt x="12422" y="7835"/>
                                          <a:pt x="12379" y="7729"/>
                                        </a:cubicBezTo>
                                        <a:cubicBezTo>
                                          <a:pt x="12357" y="7624"/>
                                          <a:pt x="12292" y="7624"/>
                                          <a:pt x="12249" y="7624"/>
                                        </a:cubicBezTo>
                                        <a:close/>
                                        <a:moveTo>
                                          <a:pt x="11870" y="7518"/>
                                        </a:moveTo>
                                        <a:cubicBezTo>
                                          <a:pt x="11859" y="7624"/>
                                          <a:pt x="11870" y="7624"/>
                                          <a:pt x="11892" y="7624"/>
                                        </a:cubicBezTo>
                                        <a:cubicBezTo>
                                          <a:pt x="11913" y="7624"/>
                                          <a:pt x="11935" y="7624"/>
                                          <a:pt x="11913" y="7518"/>
                                        </a:cubicBezTo>
                                        <a:cubicBezTo>
                                          <a:pt x="11903" y="7518"/>
                                          <a:pt x="11881" y="7518"/>
                                          <a:pt x="11870" y="7518"/>
                                        </a:cubicBezTo>
                                        <a:close/>
                                        <a:moveTo>
                                          <a:pt x="10388" y="5612"/>
                                        </a:moveTo>
                                        <a:cubicBezTo>
                                          <a:pt x="10572" y="5824"/>
                                          <a:pt x="10518" y="6035"/>
                                          <a:pt x="10226" y="6141"/>
                                        </a:cubicBezTo>
                                        <a:cubicBezTo>
                                          <a:pt x="10107" y="6247"/>
                                          <a:pt x="9967" y="6353"/>
                                          <a:pt x="9923" y="6459"/>
                                        </a:cubicBezTo>
                                        <a:cubicBezTo>
                                          <a:pt x="9880" y="6565"/>
                                          <a:pt x="9804" y="6671"/>
                                          <a:pt x="9761" y="6671"/>
                                        </a:cubicBezTo>
                                        <a:cubicBezTo>
                                          <a:pt x="9685" y="6671"/>
                                          <a:pt x="9685" y="6671"/>
                                          <a:pt x="9739" y="6882"/>
                                        </a:cubicBezTo>
                                        <a:lnTo>
                                          <a:pt x="9739" y="6882"/>
                                        </a:lnTo>
                                        <a:cubicBezTo>
                                          <a:pt x="9815" y="7094"/>
                                          <a:pt x="10096" y="6988"/>
                                          <a:pt x="10551" y="6565"/>
                                        </a:cubicBezTo>
                                        <a:cubicBezTo>
                                          <a:pt x="10594" y="6565"/>
                                          <a:pt x="10713" y="6353"/>
                                          <a:pt x="10799" y="6247"/>
                                        </a:cubicBezTo>
                                        <a:cubicBezTo>
                                          <a:pt x="11221" y="5718"/>
                                          <a:pt x="11621" y="5400"/>
                                          <a:pt x="11784" y="5400"/>
                                        </a:cubicBezTo>
                                        <a:cubicBezTo>
                                          <a:pt x="12000" y="5400"/>
                                          <a:pt x="12335" y="5188"/>
                                          <a:pt x="12346" y="4976"/>
                                        </a:cubicBezTo>
                                        <a:cubicBezTo>
                                          <a:pt x="12357" y="4871"/>
                                          <a:pt x="12389" y="4765"/>
                                          <a:pt x="12443" y="4765"/>
                                        </a:cubicBezTo>
                                        <a:cubicBezTo>
                                          <a:pt x="12541" y="4765"/>
                                          <a:pt x="12541" y="4659"/>
                                          <a:pt x="12433" y="4447"/>
                                        </a:cubicBezTo>
                                        <a:cubicBezTo>
                                          <a:pt x="12389" y="4447"/>
                                          <a:pt x="12346" y="4341"/>
                                          <a:pt x="12346" y="4341"/>
                                        </a:cubicBezTo>
                                        <a:cubicBezTo>
                                          <a:pt x="12335" y="4341"/>
                                          <a:pt x="12346" y="4235"/>
                                          <a:pt x="12368" y="4129"/>
                                        </a:cubicBezTo>
                                        <a:cubicBezTo>
                                          <a:pt x="12389" y="3918"/>
                                          <a:pt x="12389" y="3918"/>
                                          <a:pt x="12357" y="3918"/>
                                        </a:cubicBezTo>
                                        <a:cubicBezTo>
                                          <a:pt x="12335" y="3918"/>
                                          <a:pt x="12303" y="3918"/>
                                          <a:pt x="12292" y="3812"/>
                                        </a:cubicBezTo>
                                        <a:cubicBezTo>
                                          <a:pt x="12281" y="3812"/>
                                          <a:pt x="12260" y="3706"/>
                                          <a:pt x="12260" y="3706"/>
                                        </a:cubicBezTo>
                                        <a:cubicBezTo>
                                          <a:pt x="12238" y="3494"/>
                                          <a:pt x="12173" y="3812"/>
                                          <a:pt x="12162" y="4129"/>
                                        </a:cubicBezTo>
                                        <a:cubicBezTo>
                                          <a:pt x="12151" y="4447"/>
                                          <a:pt x="12130" y="4447"/>
                                          <a:pt x="12087" y="4447"/>
                                        </a:cubicBezTo>
                                        <a:cubicBezTo>
                                          <a:pt x="12054" y="4447"/>
                                          <a:pt x="11989" y="4553"/>
                                          <a:pt x="11957" y="4659"/>
                                        </a:cubicBezTo>
                                        <a:cubicBezTo>
                                          <a:pt x="11913" y="4871"/>
                                          <a:pt x="11838" y="4976"/>
                                          <a:pt x="11784" y="4871"/>
                                        </a:cubicBezTo>
                                        <a:cubicBezTo>
                                          <a:pt x="11730" y="4871"/>
                                          <a:pt x="11600" y="4871"/>
                                          <a:pt x="11502" y="4976"/>
                                        </a:cubicBezTo>
                                        <a:lnTo>
                                          <a:pt x="11329" y="5082"/>
                                        </a:lnTo>
                                        <a:lnTo>
                                          <a:pt x="11394" y="4659"/>
                                        </a:lnTo>
                                        <a:lnTo>
                                          <a:pt x="11459" y="4235"/>
                                        </a:lnTo>
                                        <a:lnTo>
                                          <a:pt x="11383" y="4235"/>
                                        </a:lnTo>
                                        <a:cubicBezTo>
                                          <a:pt x="11319" y="4235"/>
                                          <a:pt x="11308" y="4341"/>
                                          <a:pt x="11308" y="4659"/>
                                        </a:cubicBezTo>
                                        <a:cubicBezTo>
                                          <a:pt x="11308" y="5400"/>
                                          <a:pt x="11210" y="5400"/>
                                          <a:pt x="10583" y="4871"/>
                                        </a:cubicBezTo>
                                        <a:cubicBezTo>
                                          <a:pt x="10421" y="4765"/>
                                          <a:pt x="10388" y="4659"/>
                                          <a:pt x="10442" y="4553"/>
                                        </a:cubicBezTo>
                                        <a:cubicBezTo>
                                          <a:pt x="10486" y="4447"/>
                                          <a:pt x="10540" y="4341"/>
                                          <a:pt x="10583" y="4235"/>
                                        </a:cubicBezTo>
                                        <a:lnTo>
                                          <a:pt x="10659" y="4024"/>
                                        </a:lnTo>
                                        <a:lnTo>
                                          <a:pt x="10572" y="4024"/>
                                        </a:lnTo>
                                        <a:cubicBezTo>
                                          <a:pt x="10518" y="4024"/>
                                          <a:pt x="10453" y="4129"/>
                                          <a:pt x="10421" y="4447"/>
                                        </a:cubicBezTo>
                                        <a:cubicBezTo>
                                          <a:pt x="10388" y="4659"/>
                                          <a:pt x="10323" y="4871"/>
                                          <a:pt x="10291" y="4871"/>
                                        </a:cubicBezTo>
                                        <a:cubicBezTo>
                                          <a:pt x="10140" y="5082"/>
                                          <a:pt x="10237" y="5400"/>
                                          <a:pt x="10388" y="5612"/>
                                        </a:cubicBezTo>
                                        <a:close/>
                                        <a:moveTo>
                                          <a:pt x="12281" y="4447"/>
                                        </a:moveTo>
                                        <a:cubicBezTo>
                                          <a:pt x="12292" y="4447"/>
                                          <a:pt x="12303" y="4553"/>
                                          <a:pt x="12303" y="4659"/>
                                        </a:cubicBezTo>
                                        <a:cubicBezTo>
                                          <a:pt x="12303" y="4765"/>
                                          <a:pt x="12303" y="4871"/>
                                          <a:pt x="12292" y="4871"/>
                                        </a:cubicBezTo>
                                        <a:cubicBezTo>
                                          <a:pt x="12281" y="4871"/>
                                          <a:pt x="12281" y="4765"/>
                                          <a:pt x="12270" y="4659"/>
                                        </a:cubicBezTo>
                                        <a:cubicBezTo>
                                          <a:pt x="12260" y="4553"/>
                                          <a:pt x="12260" y="4447"/>
                                          <a:pt x="12281" y="4447"/>
                                        </a:cubicBezTo>
                                        <a:close/>
                                        <a:moveTo>
                                          <a:pt x="10042" y="10059"/>
                                        </a:moveTo>
                                        <a:cubicBezTo>
                                          <a:pt x="9999" y="10165"/>
                                          <a:pt x="9999" y="10271"/>
                                          <a:pt x="10064" y="10271"/>
                                        </a:cubicBezTo>
                                        <a:cubicBezTo>
                                          <a:pt x="10107" y="10271"/>
                                          <a:pt x="10140" y="10165"/>
                                          <a:pt x="10150" y="10059"/>
                                        </a:cubicBezTo>
                                        <a:cubicBezTo>
                                          <a:pt x="10161" y="9847"/>
                                          <a:pt x="10107" y="9847"/>
                                          <a:pt x="10042" y="10059"/>
                                        </a:cubicBezTo>
                                        <a:close/>
                                        <a:moveTo>
                                          <a:pt x="9783" y="7518"/>
                                        </a:moveTo>
                                        <a:cubicBezTo>
                                          <a:pt x="9772" y="7412"/>
                                          <a:pt x="9739" y="7412"/>
                                          <a:pt x="9718" y="7518"/>
                                        </a:cubicBezTo>
                                        <a:cubicBezTo>
                                          <a:pt x="9696" y="7518"/>
                                          <a:pt x="9707" y="7624"/>
                                          <a:pt x="9739" y="7624"/>
                                        </a:cubicBezTo>
                                        <a:cubicBezTo>
                                          <a:pt x="9783" y="7624"/>
                                          <a:pt x="9793" y="7624"/>
                                          <a:pt x="9783" y="7518"/>
                                        </a:cubicBezTo>
                                        <a:close/>
                                        <a:moveTo>
                                          <a:pt x="11275" y="7412"/>
                                        </a:moveTo>
                                        <a:cubicBezTo>
                                          <a:pt x="11265" y="7518"/>
                                          <a:pt x="11275" y="7624"/>
                                          <a:pt x="11297" y="7624"/>
                                        </a:cubicBezTo>
                                        <a:cubicBezTo>
                                          <a:pt x="11319" y="7624"/>
                                          <a:pt x="11329" y="7518"/>
                                          <a:pt x="11329" y="7412"/>
                                        </a:cubicBezTo>
                                        <a:cubicBezTo>
                                          <a:pt x="11329" y="7306"/>
                                          <a:pt x="11319" y="7200"/>
                                          <a:pt x="11308" y="7200"/>
                                        </a:cubicBezTo>
                                        <a:cubicBezTo>
                                          <a:pt x="11297" y="7200"/>
                                          <a:pt x="11286" y="7306"/>
                                          <a:pt x="11275" y="7412"/>
                                        </a:cubicBezTo>
                                        <a:close/>
                                        <a:moveTo>
                                          <a:pt x="10226" y="7518"/>
                                        </a:moveTo>
                                        <a:cubicBezTo>
                                          <a:pt x="10215" y="7412"/>
                                          <a:pt x="10194" y="7412"/>
                                          <a:pt x="10172" y="7518"/>
                                        </a:cubicBezTo>
                                        <a:cubicBezTo>
                                          <a:pt x="10161" y="7624"/>
                                          <a:pt x="10172" y="7624"/>
                                          <a:pt x="10194" y="7624"/>
                                        </a:cubicBezTo>
                                        <a:cubicBezTo>
                                          <a:pt x="10226" y="7624"/>
                                          <a:pt x="10237" y="7624"/>
                                          <a:pt x="10226" y="7518"/>
                                        </a:cubicBezTo>
                                        <a:close/>
                                        <a:moveTo>
                                          <a:pt x="10172" y="9106"/>
                                        </a:moveTo>
                                        <a:cubicBezTo>
                                          <a:pt x="10161" y="9000"/>
                                          <a:pt x="10140" y="9000"/>
                                          <a:pt x="10107" y="9106"/>
                                        </a:cubicBezTo>
                                        <a:cubicBezTo>
                                          <a:pt x="10075" y="9212"/>
                                          <a:pt x="10031" y="9318"/>
                                          <a:pt x="9999" y="9318"/>
                                        </a:cubicBezTo>
                                        <a:cubicBezTo>
                                          <a:pt x="9945" y="9318"/>
                                          <a:pt x="9945" y="9318"/>
                                          <a:pt x="10010" y="9529"/>
                                        </a:cubicBezTo>
                                        <a:cubicBezTo>
                                          <a:pt x="10064" y="9635"/>
                                          <a:pt x="10161" y="9635"/>
                                          <a:pt x="10183" y="9424"/>
                                        </a:cubicBezTo>
                                        <a:cubicBezTo>
                                          <a:pt x="10183" y="9318"/>
                                          <a:pt x="10183" y="9212"/>
                                          <a:pt x="10172" y="9106"/>
                                        </a:cubicBezTo>
                                        <a:close/>
                                        <a:moveTo>
                                          <a:pt x="8301" y="7094"/>
                                        </a:moveTo>
                                        <a:lnTo>
                                          <a:pt x="8377" y="6988"/>
                                        </a:lnTo>
                                        <a:lnTo>
                                          <a:pt x="8301" y="6988"/>
                                        </a:lnTo>
                                        <a:cubicBezTo>
                                          <a:pt x="8204" y="6988"/>
                                          <a:pt x="8074" y="7200"/>
                                          <a:pt x="8074" y="7412"/>
                                        </a:cubicBezTo>
                                        <a:cubicBezTo>
                                          <a:pt x="8085" y="7518"/>
                                          <a:pt x="8149" y="7412"/>
                                          <a:pt x="8301" y="7094"/>
                                        </a:cubicBezTo>
                                        <a:close/>
                                        <a:moveTo>
                                          <a:pt x="6462" y="9529"/>
                                        </a:moveTo>
                                        <a:cubicBezTo>
                                          <a:pt x="6430" y="9635"/>
                                          <a:pt x="6376" y="9741"/>
                                          <a:pt x="6354" y="9847"/>
                                        </a:cubicBezTo>
                                        <a:cubicBezTo>
                                          <a:pt x="6321" y="9953"/>
                                          <a:pt x="6311" y="9953"/>
                                          <a:pt x="6332" y="10165"/>
                                        </a:cubicBezTo>
                                        <a:lnTo>
                                          <a:pt x="6332" y="10165"/>
                                        </a:lnTo>
                                        <a:cubicBezTo>
                                          <a:pt x="6376" y="10376"/>
                                          <a:pt x="6376" y="10376"/>
                                          <a:pt x="6462" y="9953"/>
                                        </a:cubicBezTo>
                                        <a:cubicBezTo>
                                          <a:pt x="6549" y="9318"/>
                                          <a:pt x="6549" y="9212"/>
                                          <a:pt x="6462" y="9529"/>
                                        </a:cubicBezTo>
                                        <a:close/>
                                        <a:moveTo>
                                          <a:pt x="6981" y="12494"/>
                                        </a:moveTo>
                                        <a:cubicBezTo>
                                          <a:pt x="6960" y="12494"/>
                                          <a:pt x="6970" y="12600"/>
                                          <a:pt x="7003" y="12600"/>
                                        </a:cubicBezTo>
                                        <a:cubicBezTo>
                                          <a:pt x="7035" y="12600"/>
                                          <a:pt x="7057" y="12600"/>
                                          <a:pt x="7035" y="12494"/>
                                        </a:cubicBezTo>
                                        <a:cubicBezTo>
                                          <a:pt x="7025" y="12494"/>
                                          <a:pt x="7003" y="12494"/>
                                          <a:pt x="6981" y="12494"/>
                                        </a:cubicBezTo>
                                        <a:close/>
                                        <a:moveTo>
                                          <a:pt x="6332" y="13235"/>
                                        </a:moveTo>
                                        <a:cubicBezTo>
                                          <a:pt x="6321" y="13447"/>
                                          <a:pt x="6332" y="13447"/>
                                          <a:pt x="6354" y="13447"/>
                                        </a:cubicBezTo>
                                        <a:cubicBezTo>
                                          <a:pt x="6376" y="13447"/>
                                          <a:pt x="6397" y="13235"/>
                                          <a:pt x="6397" y="13129"/>
                                        </a:cubicBezTo>
                                        <a:cubicBezTo>
                                          <a:pt x="6408" y="12918"/>
                                          <a:pt x="6397" y="12918"/>
                                          <a:pt x="6376" y="12918"/>
                                        </a:cubicBezTo>
                                        <a:cubicBezTo>
                                          <a:pt x="6354" y="12918"/>
                                          <a:pt x="6332" y="13129"/>
                                          <a:pt x="6332" y="13235"/>
                                        </a:cubicBezTo>
                                        <a:close/>
                                        <a:moveTo>
                                          <a:pt x="6938" y="3706"/>
                                        </a:moveTo>
                                        <a:cubicBezTo>
                                          <a:pt x="6970" y="3600"/>
                                          <a:pt x="7035" y="3494"/>
                                          <a:pt x="7089" y="3494"/>
                                        </a:cubicBezTo>
                                        <a:cubicBezTo>
                                          <a:pt x="7144" y="3494"/>
                                          <a:pt x="7198" y="3388"/>
                                          <a:pt x="7219" y="3282"/>
                                        </a:cubicBezTo>
                                        <a:cubicBezTo>
                                          <a:pt x="7241" y="3176"/>
                                          <a:pt x="7208" y="3071"/>
                                          <a:pt x="7100" y="3176"/>
                                        </a:cubicBezTo>
                                        <a:cubicBezTo>
                                          <a:pt x="7014" y="3282"/>
                                          <a:pt x="6938" y="3388"/>
                                          <a:pt x="6927" y="3494"/>
                                        </a:cubicBezTo>
                                        <a:cubicBezTo>
                                          <a:pt x="6916" y="3600"/>
                                          <a:pt x="6873" y="3706"/>
                                          <a:pt x="6830" y="3600"/>
                                        </a:cubicBezTo>
                                        <a:cubicBezTo>
                                          <a:pt x="6787" y="3600"/>
                                          <a:pt x="6711" y="3600"/>
                                          <a:pt x="6646" y="3812"/>
                                        </a:cubicBezTo>
                                        <a:lnTo>
                                          <a:pt x="6527" y="4024"/>
                                        </a:lnTo>
                                        <a:lnTo>
                                          <a:pt x="6711" y="3918"/>
                                        </a:lnTo>
                                        <a:cubicBezTo>
                                          <a:pt x="6797" y="3918"/>
                                          <a:pt x="6906" y="3812"/>
                                          <a:pt x="6938" y="3706"/>
                                        </a:cubicBezTo>
                                        <a:close/>
                                        <a:moveTo>
                                          <a:pt x="6159" y="13659"/>
                                        </a:moveTo>
                                        <a:cubicBezTo>
                                          <a:pt x="6138" y="13765"/>
                                          <a:pt x="6127" y="13871"/>
                                          <a:pt x="6148" y="13871"/>
                                        </a:cubicBezTo>
                                        <a:cubicBezTo>
                                          <a:pt x="6170" y="13871"/>
                                          <a:pt x="6192" y="13765"/>
                                          <a:pt x="6224" y="13659"/>
                                        </a:cubicBezTo>
                                        <a:cubicBezTo>
                                          <a:pt x="6246" y="13553"/>
                                          <a:pt x="6257" y="13447"/>
                                          <a:pt x="6235" y="13447"/>
                                        </a:cubicBezTo>
                                        <a:cubicBezTo>
                                          <a:pt x="6213" y="13553"/>
                                          <a:pt x="6181" y="13553"/>
                                          <a:pt x="6159" y="13659"/>
                                        </a:cubicBezTo>
                                        <a:close/>
                                        <a:moveTo>
                                          <a:pt x="5640" y="9212"/>
                                        </a:moveTo>
                                        <a:cubicBezTo>
                                          <a:pt x="5640" y="9424"/>
                                          <a:pt x="5629" y="9635"/>
                                          <a:pt x="5618" y="9741"/>
                                        </a:cubicBezTo>
                                        <a:lnTo>
                                          <a:pt x="5618" y="9741"/>
                                        </a:lnTo>
                                        <a:cubicBezTo>
                                          <a:pt x="5608" y="9847"/>
                                          <a:pt x="5608" y="9953"/>
                                          <a:pt x="5618" y="9953"/>
                                        </a:cubicBezTo>
                                        <a:cubicBezTo>
                                          <a:pt x="5629" y="9953"/>
                                          <a:pt x="5651" y="9741"/>
                                          <a:pt x="5673" y="9529"/>
                                        </a:cubicBezTo>
                                        <a:cubicBezTo>
                                          <a:pt x="5694" y="9318"/>
                                          <a:pt x="5748" y="9000"/>
                                          <a:pt x="5813" y="8894"/>
                                        </a:cubicBezTo>
                                        <a:cubicBezTo>
                                          <a:pt x="5943" y="8576"/>
                                          <a:pt x="5921" y="8471"/>
                                          <a:pt x="5770" y="8576"/>
                                        </a:cubicBezTo>
                                        <a:cubicBezTo>
                                          <a:pt x="5673" y="8894"/>
                                          <a:pt x="5640" y="9000"/>
                                          <a:pt x="5640" y="9212"/>
                                        </a:cubicBezTo>
                                        <a:close/>
                                        <a:moveTo>
                                          <a:pt x="5943" y="11859"/>
                                        </a:moveTo>
                                        <a:cubicBezTo>
                                          <a:pt x="5921" y="12071"/>
                                          <a:pt x="5921" y="12071"/>
                                          <a:pt x="5943" y="11859"/>
                                        </a:cubicBezTo>
                                        <a:cubicBezTo>
                                          <a:pt x="5965" y="11859"/>
                                          <a:pt x="6019" y="11753"/>
                                          <a:pt x="6062" y="11541"/>
                                        </a:cubicBezTo>
                                        <a:cubicBezTo>
                                          <a:pt x="6105" y="11435"/>
                                          <a:pt x="6148" y="11224"/>
                                          <a:pt x="6159" y="11012"/>
                                        </a:cubicBezTo>
                                        <a:cubicBezTo>
                                          <a:pt x="6170" y="10800"/>
                                          <a:pt x="6159" y="10800"/>
                                          <a:pt x="6138" y="10906"/>
                                        </a:cubicBezTo>
                                        <a:cubicBezTo>
                                          <a:pt x="6116" y="11012"/>
                                          <a:pt x="6062" y="11118"/>
                                          <a:pt x="5997" y="11224"/>
                                        </a:cubicBezTo>
                                        <a:cubicBezTo>
                                          <a:pt x="5943" y="11329"/>
                                          <a:pt x="5910" y="11435"/>
                                          <a:pt x="5932" y="11435"/>
                                        </a:cubicBezTo>
                                        <a:cubicBezTo>
                                          <a:pt x="5965" y="11647"/>
                                          <a:pt x="5965" y="11753"/>
                                          <a:pt x="5943" y="11859"/>
                                        </a:cubicBezTo>
                                        <a:close/>
                                        <a:moveTo>
                                          <a:pt x="5997" y="6988"/>
                                        </a:moveTo>
                                        <a:cubicBezTo>
                                          <a:pt x="6029" y="7094"/>
                                          <a:pt x="6062" y="7094"/>
                                          <a:pt x="6073" y="7200"/>
                                        </a:cubicBezTo>
                                        <a:cubicBezTo>
                                          <a:pt x="6138" y="7412"/>
                                          <a:pt x="6397" y="7306"/>
                                          <a:pt x="6440" y="6988"/>
                                        </a:cubicBezTo>
                                        <a:cubicBezTo>
                                          <a:pt x="6484" y="6776"/>
                                          <a:pt x="6484" y="6671"/>
                                          <a:pt x="6451" y="6776"/>
                                        </a:cubicBezTo>
                                        <a:cubicBezTo>
                                          <a:pt x="6430" y="6882"/>
                                          <a:pt x="6386" y="6882"/>
                                          <a:pt x="6354" y="6988"/>
                                        </a:cubicBezTo>
                                        <a:cubicBezTo>
                                          <a:pt x="6321" y="7094"/>
                                          <a:pt x="6278" y="6988"/>
                                          <a:pt x="6246" y="6776"/>
                                        </a:cubicBezTo>
                                        <a:cubicBezTo>
                                          <a:pt x="6213" y="6565"/>
                                          <a:pt x="6159" y="6459"/>
                                          <a:pt x="6062" y="6459"/>
                                        </a:cubicBezTo>
                                        <a:cubicBezTo>
                                          <a:pt x="5943" y="6565"/>
                                          <a:pt x="5900" y="6776"/>
                                          <a:pt x="5997" y="6988"/>
                                        </a:cubicBezTo>
                                        <a:close/>
                                        <a:moveTo>
                                          <a:pt x="7360" y="11647"/>
                                        </a:moveTo>
                                        <a:cubicBezTo>
                                          <a:pt x="7403" y="11647"/>
                                          <a:pt x="7425" y="11541"/>
                                          <a:pt x="7446" y="11224"/>
                                        </a:cubicBezTo>
                                        <a:cubicBezTo>
                                          <a:pt x="7468" y="10800"/>
                                          <a:pt x="7468" y="10800"/>
                                          <a:pt x="7436" y="10906"/>
                                        </a:cubicBezTo>
                                        <a:cubicBezTo>
                                          <a:pt x="7414" y="11012"/>
                                          <a:pt x="7381" y="11118"/>
                                          <a:pt x="7349" y="11118"/>
                                        </a:cubicBezTo>
                                        <a:cubicBezTo>
                                          <a:pt x="7317" y="11118"/>
                                          <a:pt x="7306" y="11329"/>
                                          <a:pt x="7306" y="11435"/>
                                        </a:cubicBezTo>
                                        <a:cubicBezTo>
                                          <a:pt x="7306" y="11541"/>
                                          <a:pt x="7327" y="11647"/>
                                          <a:pt x="7360" y="11647"/>
                                        </a:cubicBezTo>
                                        <a:close/>
                                        <a:moveTo>
                                          <a:pt x="8344" y="2224"/>
                                        </a:moveTo>
                                        <a:cubicBezTo>
                                          <a:pt x="8344" y="2012"/>
                                          <a:pt x="8204" y="2118"/>
                                          <a:pt x="8182" y="2329"/>
                                        </a:cubicBezTo>
                                        <a:cubicBezTo>
                                          <a:pt x="8182" y="2329"/>
                                          <a:pt x="8214" y="2435"/>
                                          <a:pt x="8258" y="2435"/>
                                        </a:cubicBezTo>
                                        <a:cubicBezTo>
                                          <a:pt x="8301" y="2435"/>
                                          <a:pt x="8344" y="2329"/>
                                          <a:pt x="8344" y="2224"/>
                                        </a:cubicBezTo>
                                        <a:close/>
                                        <a:moveTo>
                                          <a:pt x="7479" y="3282"/>
                                        </a:moveTo>
                                        <a:cubicBezTo>
                                          <a:pt x="7533" y="2965"/>
                                          <a:pt x="7533" y="2965"/>
                                          <a:pt x="7468" y="3071"/>
                                        </a:cubicBezTo>
                                        <a:cubicBezTo>
                                          <a:pt x="7436" y="3071"/>
                                          <a:pt x="7425" y="3282"/>
                                          <a:pt x="7425" y="3388"/>
                                        </a:cubicBezTo>
                                        <a:cubicBezTo>
                                          <a:pt x="7436" y="3388"/>
                                          <a:pt x="7457" y="3388"/>
                                          <a:pt x="7479" y="3282"/>
                                        </a:cubicBezTo>
                                        <a:close/>
                                        <a:moveTo>
                                          <a:pt x="15710" y="6035"/>
                                        </a:moveTo>
                                        <a:cubicBezTo>
                                          <a:pt x="15742" y="6035"/>
                                          <a:pt x="15753" y="6035"/>
                                          <a:pt x="15732" y="5929"/>
                                        </a:cubicBezTo>
                                        <a:cubicBezTo>
                                          <a:pt x="15721" y="5824"/>
                                          <a:pt x="15699" y="5824"/>
                                          <a:pt x="15678" y="5929"/>
                                        </a:cubicBezTo>
                                        <a:cubicBezTo>
                                          <a:pt x="15667" y="5929"/>
                                          <a:pt x="15678" y="6035"/>
                                          <a:pt x="15710" y="6035"/>
                                        </a:cubicBezTo>
                                        <a:close/>
                                        <a:moveTo>
                                          <a:pt x="8149" y="7941"/>
                                        </a:moveTo>
                                        <a:cubicBezTo>
                                          <a:pt x="8149" y="8047"/>
                                          <a:pt x="8149" y="8259"/>
                                          <a:pt x="8171" y="8365"/>
                                        </a:cubicBezTo>
                                        <a:cubicBezTo>
                                          <a:pt x="8225" y="8682"/>
                                          <a:pt x="8258" y="8576"/>
                                          <a:pt x="8204" y="8153"/>
                                        </a:cubicBezTo>
                                        <a:cubicBezTo>
                                          <a:pt x="8171" y="7835"/>
                                          <a:pt x="8149" y="7729"/>
                                          <a:pt x="8149" y="7941"/>
                                        </a:cubicBezTo>
                                        <a:close/>
                                        <a:moveTo>
                                          <a:pt x="8441" y="2118"/>
                                        </a:moveTo>
                                        <a:cubicBezTo>
                                          <a:pt x="8431" y="2012"/>
                                          <a:pt x="8420" y="2012"/>
                                          <a:pt x="8398" y="2118"/>
                                        </a:cubicBezTo>
                                        <a:cubicBezTo>
                                          <a:pt x="8387" y="2224"/>
                                          <a:pt x="8387" y="2224"/>
                                          <a:pt x="8409" y="2224"/>
                                        </a:cubicBezTo>
                                        <a:cubicBezTo>
                                          <a:pt x="8431" y="2224"/>
                                          <a:pt x="8452" y="2224"/>
                                          <a:pt x="8441" y="2118"/>
                                        </a:cubicBezTo>
                                        <a:close/>
                                        <a:moveTo>
                                          <a:pt x="8322" y="8894"/>
                                        </a:moveTo>
                                        <a:cubicBezTo>
                                          <a:pt x="8312" y="9000"/>
                                          <a:pt x="8322" y="9000"/>
                                          <a:pt x="8344" y="9000"/>
                                        </a:cubicBezTo>
                                        <a:cubicBezTo>
                                          <a:pt x="8366" y="9000"/>
                                          <a:pt x="8387" y="9000"/>
                                          <a:pt x="8366" y="8894"/>
                                        </a:cubicBezTo>
                                        <a:cubicBezTo>
                                          <a:pt x="8355" y="8894"/>
                                          <a:pt x="8333" y="8894"/>
                                          <a:pt x="8322" y="8894"/>
                                        </a:cubicBezTo>
                                        <a:close/>
                                        <a:moveTo>
                                          <a:pt x="7576" y="5400"/>
                                        </a:moveTo>
                                        <a:cubicBezTo>
                                          <a:pt x="7652" y="5400"/>
                                          <a:pt x="7684" y="5400"/>
                                          <a:pt x="7663" y="5188"/>
                                        </a:cubicBezTo>
                                        <a:cubicBezTo>
                                          <a:pt x="7652" y="5082"/>
                                          <a:pt x="7609" y="5082"/>
                                          <a:pt x="7555" y="5188"/>
                                        </a:cubicBezTo>
                                        <a:lnTo>
                                          <a:pt x="7468" y="5400"/>
                                        </a:lnTo>
                                        <a:lnTo>
                                          <a:pt x="7576" y="5400"/>
                                        </a:lnTo>
                                        <a:close/>
                                        <a:moveTo>
                                          <a:pt x="7717" y="10906"/>
                                        </a:moveTo>
                                        <a:cubicBezTo>
                                          <a:pt x="7728" y="10906"/>
                                          <a:pt x="7738" y="10800"/>
                                          <a:pt x="7738" y="10694"/>
                                        </a:cubicBezTo>
                                        <a:cubicBezTo>
                                          <a:pt x="7738" y="10588"/>
                                          <a:pt x="7728" y="10482"/>
                                          <a:pt x="7717" y="10482"/>
                                        </a:cubicBezTo>
                                        <a:cubicBezTo>
                                          <a:pt x="7706" y="10482"/>
                                          <a:pt x="7695" y="10588"/>
                                          <a:pt x="7695" y="10694"/>
                                        </a:cubicBezTo>
                                        <a:cubicBezTo>
                                          <a:pt x="7695" y="10800"/>
                                          <a:pt x="7706" y="10906"/>
                                          <a:pt x="7717" y="10906"/>
                                        </a:cubicBezTo>
                                        <a:close/>
                                        <a:moveTo>
                                          <a:pt x="8030" y="7306"/>
                                        </a:moveTo>
                                        <a:cubicBezTo>
                                          <a:pt x="8030" y="7306"/>
                                          <a:pt x="8041" y="7200"/>
                                          <a:pt x="8052" y="7094"/>
                                        </a:cubicBezTo>
                                        <a:cubicBezTo>
                                          <a:pt x="8063" y="6988"/>
                                          <a:pt x="8052" y="6882"/>
                                          <a:pt x="8030" y="6882"/>
                                        </a:cubicBezTo>
                                        <a:cubicBezTo>
                                          <a:pt x="8009" y="6882"/>
                                          <a:pt x="8009" y="6988"/>
                                          <a:pt x="8009" y="7094"/>
                                        </a:cubicBezTo>
                                        <a:cubicBezTo>
                                          <a:pt x="8020" y="7200"/>
                                          <a:pt x="8030" y="7306"/>
                                          <a:pt x="8030" y="7306"/>
                                        </a:cubicBezTo>
                                        <a:close/>
                                        <a:moveTo>
                                          <a:pt x="7857" y="5294"/>
                                        </a:moveTo>
                                        <a:cubicBezTo>
                                          <a:pt x="7847" y="5188"/>
                                          <a:pt x="7836" y="5188"/>
                                          <a:pt x="7814" y="5294"/>
                                        </a:cubicBezTo>
                                        <a:cubicBezTo>
                                          <a:pt x="7803" y="5400"/>
                                          <a:pt x="7803" y="5400"/>
                                          <a:pt x="7825" y="5400"/>
                                        </a:cubicBezTo>
                                        <a:cubicBezTo>
                                          <a:pt x="7847" y="5400"/>
                                          <a:pt x="7857" y="5400"/>
                                          <a:pt x="7857" y="5294"/>
                                        </a:cubicBezTo>
                                        <a:close/>
                                        <a:moveTo>
                                          <a:pt x="14250" y="1059"/>
                                        </a:moveTo>
                                        <a:cubicBezTo>
                                          <a:pt x="14261" y="847"/>
                                          <a:pt x="14152" y="847"/>
                                          <a:pt x="14077" y="1059"/>
                                        </a:cubicBezTo>
                                        <a:cubicBezTo>
                                          <a:pt x="14055" y="1165"/>
                                          <a:pt x="14044" y="1271"/>
                                          <a:pt x="14055" y="1271"/>
                                        </a:cubicBezTo>
                                        <a:cubicBezTo>
                                          <a:pt x="14077" y="1376"/>
                                          <a:pt x="14228" y="1271"/>
                                          <a:pt x="14250" y="1059"/>
                                        </a:cubicBezTo>
                                        <a:close/>
                                        <a:moveTo>
                                          <a:pt x="11849" y="4447"/>
                                        </a:moveTo>
                                        <a:cubicBezTo>
                                          <a:pt x="11870" y="4341"/>
                                          <a:pt x="11859" y="4235"/>
                                          <a:pt x="11816" y="4235"/>
                                        </a:cubicBezTo>
                                        <a:cubicBezTo>
                                          <a:pt x="11751" y="4129"/>
                                          <a:pt x="11740" y="4235"/>
                                          <a:pt x="11762" y="4553"/>
                                        </a:cubicBezTo>
                                        <a:cubicBezTo>
                                          <a:pt x="11784" y="4659"/>
                                          <a:pt x="11816" y="4659"/>
                                          <a:pt x="11849" y="4447"/>
                                        </a:cubicBezTo>
                                        <a:close/>
                                        <a:moveTo>
                                          <a:pt x="12671" y="4765"/>
                                        </a:moveTo>
                                        <a:cubicBezTo>
                                          <a:pt x="12692" y="4659"/>
                                          <a:pt x="12746" y="4659"/>
                                          <a:pt x="12779" y="4659"/>
                                        </a:cubicBezTo>
                                        <a:lnTo>
                                          <a:pt x="12844" y="4659"/>
                                        </a:lnTo>
                                        <a:lnTo>
                                          <a:pt x="12790" y="4447"/>
                                        </a:lnTo>
                                        <a:cubicBezTo>
                                          <a:pt x="12725" y="4235"/>
                                          <a:pt x="12627" y="4447"/>
                                          <a:pt x="12627" y="4659"/>
                                        </a:cubicBezTo>
                                        <a:cubicBezTo>
                                          <a:pt x="12617" y="4765"/>
                                          <a:pt x="12638" y="4871"/>
                                          <a:pt x="12671" y="4765"/>
                                        </a:cubicBezTo>
                                        <a:close/>
                                        <a:moveTo>
                                          <a:pt x="12281" y="2224"/>
                                        </a:moveTo>
                                        <a:cubicBezTo>
                                          <a:pt x="12314" y="2224"/>
                                          <a:pt x="12346" y="2118"/>
                                          <a:pt x="12346" y="2118"/>
                                        </a:cubicBezTo>
                                        <a:cubicBezTo>
                                          <a:pt x="12346" y="2012"/>
                                          <a:pt x="12249" y="2012"/>
                                          <a:pt x="12238" y="2224"/>
                                        </a:cubicBezTo>
                                        <a:cubicBezTo>
                                          <a:pt x="12216" y="2118"/>
                                          <a:pt x="12249" y="2224"/>
                                          <a:pt x="12281" y="2224"/>
                                        </a:cubicBezTo>
                                        <a:close/>
                                        <a:moveTo>
                                          <a:pt x="12519" y="7835"/>
                                        </a:moveTo>
                                        <a:cubicBezTo>
                                          <a:pt x="12562" y="7835"/>
                                          <a:pt x="12573" y="7835"/>
                                          <a:pt x="12552" y="7729"/>
                                        </a:cubicBezTo>
                                        <a:cubicBezTo>
                                          <a:pt x="12530" y="7729"/>
                                          <a:pt x="12498" y="7729"/>
                                          <a:pt x="12476" y="7729"/>
                                        </a:cubicBezTo>
                                        <a:cubicBezTo>
                                          <a:pt x="12465" y="7729"/>
                                          <a:pt x="12476" y="7835"/>
                                          <a:pt x="12519" y="7835"/>
                                        </a:cubicBezTo>
                                        <a:close/>
                                        <a:moveTo>
                                          <a:pt x="12919" y="4341"/>
                                        </a:moveTo>
                                        <a:cubicBezTo>
                                          <a:pt x="12909" y="4235"/>
                                          <a:pt x="12898" y="4235"/>
                                          <a:pt x="12876" y="4341"/>
                                        </a:cubicBezTo>
                                        <a:cubicBezTo>
                                          <a:pt x="12865" y="4447"/>
                                          <a:pt x="12865" y="4447"/>
                                          <a:pt x="12887" y="4447"/>
                                        </a:cubicBezTo>
                                        <a:cubicBezTo>
                                          <a:pt x="12909" y="4447"/>
                                          <a:pt x="12919" y="4447"/>
                                          <a:pt x="12919" y="4341"/>
                                        </a:cubicBezTo>
                                        <a:close/>
                                        <a:moveTo>
                                          <a:pt x="12638" y="7835"/>
                                        </a:moveTo>
                                        <a:cubicBezTo>
                                          <a:pt x="12638" y="7835"/>
                                          <a:pt x="12649" y="7941"/>
                                          <a:pt x="12671" y="7941"/>
                                        </a:cubicBezTo>
                                        <a:cubicBezTo>
                                          <a:pt x="12692" y="7941"/>
                                          <a:pt x="12703" y="7835"/>
                                          <a:pt x="12703" y="7729"/>
                                        </a:cubicBezTo>
                                        <a:cubicBezTo>
                                          <a:pt x="12703" y="7624"/>
                                          <a:pt x="12692" y="7624"/>
                                          <a:pt x="12671" y="7624"/>
                                        </a:cubicBezTo>
                                        <a:cubicBezTo>
                                          <a:pt x="12649" y="7624"/>
                                          <a:pt x="12638" y="7729"/>
                                          <a:pt x="12638" y="7835"/>
                                        </a:cubicBezTo>
                                        <a:close/>
                                        <a:moveTo>
                                          <a:pt x="13666" y="5824"/>
                                        </a:moveTo>
                                        <a:cubicBezTo>
                                          <a:pt x="13687" y="5824"/>
                                          <a:pt x="13709" y="5718"/>
                                          <a:pt x="13709" y="5612"/>
                                        </a:cubicBezTo>
                                        <a:cubicBezTo>
                                          <a:pt x="13709" y="5506"/>
                                          <a:pt x="13698" y="5400"/>
                                          <a:pt x="13677" y="5400"/>
                                        </a:cubicBezTo>
                                        <a:cubicBezTo>
                                          <a:pt x="13666" y="5400"/>
                                          <a:pt x="13644" y="5506"/>
                                          <a:pt x="13633" y="5612"/>
                                        </a:cubicBezTo>
                                        <a:cubicBezTo>
                                          <a:pt x="13633" y="5718"/>
                                          <a:pt x="13644" y="5824"/>
                                          <a:pt x="13666" y="5824"/>
                                        </a:cubicBezTo>
                                        <a:close/>
                                        <a:moveTo>
                                          <a:pt x="13525" y="4341"/>
                                        </a:moveTo>
                                        <a:cubicBezTo>
                                          <a:pt x="13525" y="4341"/>
                                          <a:pt x="13493" y="4235"/>
                                          <a:pt x="13460" y="4235"/>
                                        </a:cubicBezTo>
                                        <a:cubicBezTo>
                                          <a:pt x="13417" y="4235"/>
                                          <a:pt x="13406" y="4341"/>
                                          <a:pt x="13417" y="4447"/>
                                        </a:cubicBezTo>
                                        <a:cubicBezTo>
                                          <a:pt x="13449" y="4553"/>
                                          <a:pt x="13525" y="4553"/>
                                          <a:pt x="13525" y="4341"/>
                                        </a:cubicBezTo>
                                        <a:close/>
                                        <a:moveTo>
                                          <a:pt x="13817" y="1588"/>
                                        </a:moveTo>
                                        <a:cubicBezTo>
                                          <a:pt x="13925" y="1165"/>
                                          <a:pt x="13936" y="953"/>
                                          <a:pt x="13828" y="1165"/>
                                        </a:cubicBezTo>
                                        <a:cubicBezTo>
                                          <a:pt x="13774" y="1271"/>
                                          <a:pt x="13731" y="1271"/>
                                          <a:pt x="13709" y="1376"/>
                                        </a:cubicBezTo>
                                        <a:cubicBezTo>
                                          <a:pt x="13687" y="1482"/>
                                          <a:pt x="13677" y="1482"/>
                                          <a:pt x="13677" y="1694"/>
                                        </a:cubicBezTo>
                                        <a:lnTo>
                                          <a:pt x="13677" y="1694"/>
                                        </a:lnTo>
                                        <a:cubicBezTo>
                                          <a:pt x="13666" y="1906"/>
                                          <a:pt x="13720" y="1906"/>
                                          <a:pt x="13817" y="1588"/>
                                        </a:cubicBezTo>
                                        <a:close/>
                                        <a:moveTo>
                                          <a:pt x="13244" y="4447"/>
                                        </a:moveTo>
                                        <a:cubicBezTo>
                                          <a:pt x="13276" y="4553"/>
                                          <a:pt x="13309" y="4553"/>
                                          <a:pt x="13320" y="4553"/>
                                        </a:cubicBezTo>
                                        <a:cubicBezTo>
                                          <a:pt x="13363" y="4341"/>
                                          <a:pt x="13341" y="4341"/>
                                          <a:pt x="13266" y="4341"/>
                                        </a:cubicBezTo>
                                        <a:cubicBezTo>
                                          <a:pt x="13201" y="4235"/>
                                          <a:pt x="13201" y="4341"/>
                                          <a:pt x="13244" y="4447"/>
                                        </a:cubicBezTo>
                                        <a:close/>
                                        <a:moveTo>
                                          <a:pt x="13147" y="3176"/>
                                        </a:moveTo>
                                        <a:cubicBezTo>
                                          <a:pt x="13179" y="3176"/>
                                          <a:pt x="13190" y="3176"/>
                                          <a:pt x="13168" y="3071"/>
                                        </a:cubicBezTo>
                                        <a:cubicBezTo>
                                          <a:pt x="13157" y="2965"/>
                                          <a:pt x="13136" y="2965"/>
                                          <a:pt x="13114" y="3071"/>
                                        </a:cubicBezTo>
                                        <a:cubicBezTo>
                                          <a:pt x="13103" y="3176"/>
                                          <a:pt x="13114" y="3176"/>
                                          <a:pt x="13147" y="3176"/>
                                        </a:cubicBezTo>
                                        <a:close/>
                                        <a:moveTo>
                                          <a:pt x="15829" y="7518"/>
                                        </a:moveTo>
                                        <a:lnTo>
                                          <a:pt x="15829" y="7518"/>
                                        </a:lnTo>
                                        <a:cubicBezTo>
                                          <a:pt x="15861" y="8153"/>
                                          <a:pt x="16002" y="8047"/>
                                          <a:pt x="16110" y="7412"/>
                                        </a:cubicBezTo>
                                        <a:cubicBezTo>
                                          <a:pt x="16186" y="6988"/>
                                          <a:pt x="16208" y="6882"/>
                                          <a:pt x="16251" y="7094"/>
                                        </a:cubicBezTo>
                                        <a:cubicBezTo>
                                          <a:pt x="16316" y="7412"/>
                                          <a:pt x="16337" y="7412"/>
                                          <a:pt x="16337" y="7094"/>
                                        </a:cubicBezTo>
                                        <a:cubicBezTo>
                                          <a:pt x="16337" y="6988"/>
                                          <a:pt x="16326" y="6882"/>
                                          <a:pt x="16305" y="6882"/>
                                        </a:cubicBezTo>
                                        <a:cubicBezTo>
                                          <a:pt x="16283" y="6882"/>
                                          <a:pt x="16262" y="6776"/>
                                          <a:pt x="16240" y="6671"/>
                                        </a:cubicBezTo>
                                        <a:cubicBezTo>
                                          <a:pt x="16208" y="6459"/>
                                          <a:pt x="16186" y="6459"/>
                                          <a:pt x="16143" y="6776"/>
                                        </a:cubicBezTo>
                                        <a:cubicBezTo>
                                          <a:pt x="16110" y="6988"/>
                                          <a:pt x="16067" y="7094"/>
                                          <a:pt x="16045" y="7094"/>
                                        </a:cubicBezTo>
                                        <a:cubicBezTo>
                                          <a:pt x="16024" y="7094"/>
                                          <a:pt x="16002" y="7200"/>
                                          <a:pt x="15991" y="7412"/>
                                        </a:cubicBezTo>
                                        <a:cubicBezTo>
                                          <a:pt x="15980" y="7729"/>
                                          <a:pt x="15872" y="7835"/>
                                          <a:pt x="15851" y="7518"/>
                                        </a:cubicBezTo>
                                        <a:cubicBezTo>
                                          <a:pt x="15840" y="7412"/>
                                          <a:pt x="15851" y="7306"/>
                                          <a:pt x="15861" y="7306"/>
                                        </a:cubicBezTo>
                                        <a:cubicBezTo>
                                          <a:pt x="15883" y="7306"/>
                                          <a:pt x="15883" y="7200"/>
                                          <a:pt x="15861" y="7094"/>
                                        </a:cubicBezTo>
                                        <a:cubicBezTo>
                                          <a:pt x="15840" y="6671"/>
                                          <a:pt x="15807" y="6988"/>
                                          <a:pt x="15829" y="7518"/>
                                        </a:cubicBezTo>
                                        <a:close/>
                                        <a:moveTo>
                                          <a:pt x="5002" y="8153"/>
                                        </a:moveTo>
                                        <a:cubicBezTo>
                                          <a:pt x="5002" y="8471"/>
                                          <a:pt x="5099" y="8576"/>
                                          <a:pt x="5110" y="8259"/>
                                        </a:cubicBezTo>
                                        <a:cubicBezTo>
                                          <a:pt x="5121" y="8047"/>
                                          <a:pt x="5391" y="6988"/>
                                          <a:pt x="5683" y="6141"/>
                                        </a:cubicBezTo>
                                        <a:cubicBezTo>
                                          <a:pt x="5813" y="5718"/>
                                          <a:pt x="5846" y="5400"/>
                                          <a:pt x="5737" y="5718"/>
                                        </a:cubicBezTo>
                                        <a:cubicBezTo>
                                          <a:pt x="5673" y="5929"/>
                                          <a:pt x="5640" y="5824"/>
                                          <a:pt x="5618" y="5718"/>
                                        </a:cubicBezTo>
                                        <a:cubicBezTo>
                                          <a:pt x="5564" y="5400"/>
                                          <a:pt x="5564" y="5400"/>
                                          <a:pt x="5564" y="5929"/>
                                        </a:cubicBezTo>
                                        <a:cubicBezTo>
                                          <a:pt x="5564" y="6353"/>
                                          <a:pt x="5543" y="6459"/>
                                          <a:pt x="5326" y="7094"/>
                                        </a:cubicBezTo>
                                        <a:cubicBezTo>
                                          <a:pt x="5197" y="7518"/>
                                          <a:pt x="5067" y="7835"/>
                                          <a:pt x="5045" y="7835"/>
                                        </a:cubicBezTo>
                                        <a:cubicBezTo>
                                          <a:pt x="5013" y="7835"/>
                                          <a:pt x="5002" y="8047"/>
                                          <a:pt x="5002" y="8153"/>
                                        </a:cubicBezTo>
                                        <a:close/>
                                        <a:moveTo>
                                          <a:pt x="16099" y="4976"/>
                                        </a:moveTo>
                                        <a:cubicBezTo>
                                          <a:pt x="16089" y="4871"/>
                                          <a:pt x="16078" y="4871"/>
                                          <a:pt x="16056" y="4976"/>
                                        </a:cubicBezTo>
                                        <a:cubicBezTo>
                                          <a:pt x="16045" y="5082"/>
                                          <a:pt x="16045" y="5082"/>
                                          <a:pt x="16067" y="5082"/>
                                        </a:cubicBezTo>
                                        <a:cubicBezTo>
                                          <a:pt x="16099" y="5082"/>
                                          <a:pt x="16110" y="4976"/>
                                          <a:pt x="16099" y="4976"/>
                                        </a:cubicBezTo>
                                        <a:close/>
                                        <a:moveTo>
                                          <a:pt x="11405" y="2859"/>
                                        </a:moveTo>
                                        <a:cubicBezTo>
                                          <a:pt x="11427" y="2753"/>
                                          <a:pt x="11416" y="2647"/>
                                          <a:pt x="11362" y="2647"/>
                                        </a:cubicBezTo>
                                        <a:cubicBezTo>
                                          <a:pt x="11319" y="2647"/>
                                          <a:pt x="11286" y="2753"/>
                                          <a:pt x="11275" y="2859"/>
                                        </a:cubicBezTo>
                                        <a:cubicBezTo>
                                          <a:pt x="11265" y="3071"/>
                                          <a:pt x="11373" y="3071"/>
                                          <a:pt x="11405" y="2859"/>
                                        </a:cubicBezTo>
                                        <a:close/>
                                        <a:moveTo>
                                          <a:pt x="16089" y="2859"/>
                                        </a:moveTo>
                                        <a:cubicBezTo>
                                          <a:pt x="16110" y="2859"/>
                                          <a:pt x="16132" y="2753"/>
                                          <a:pt x="16143" y="2541"/>
                                        </a:cubicBezTo>
                                        <a:cubicBezTo>
                                          <a:pt x="16175" y="2118"/>
                                          <a:pt x="16143" y="2118"/>
                                          <a:pt x="16089" y="2541"/>
                                        </a:cubicBezTo>
                                        <a:cubicBezTo>
                                          <a:pt x="16067" y="2753"/>
                                          <a:pt x="16067" y="2859"/>
                                          <a:pt x="16089" y="2859"/>
                                        </a:cubicBezTo>
                                        <a:close/>
                                        <a:moveTo>
                                          <a:pt x="15732" y="7200"/>
                                        </a:moveTo>
                                        <a:cubicBezTo>
                                          <a:pt x="15764" y="7200"/>
                                          <a:pt x="15786" y="7200"/>
                                          <a:pt x="15764" y="7094"/>
                                        </a:cubicBezTo>
                                        <a:cubicBezTo>
                                          <a:pt x="15753" y="6988"/>
                                          <a:pt x="15721" y="6988"/>
                                          <a:pt x="15699" y="7094"/>
                                        </a:cubicBezTo>
                                        <a:cubicBezTo>
                                          <a:pt x="15678" y="7200"/>
                                          <a:pt x="15699" y="7200"/>
                                          <a:pt x="15732" y="7200"/>
                                        </a:cubicBezTo>
                                        <a:close/>
                                        <a:moveTo>
                                          <a:pt x="16272" y="4871"/>
                                        </a:moveTo>
                                        <a:cubicBezTo>
                                          <a:pt x="16305" y="4871"/>
                                          <a:pt x="16316" y="4871"/>
                                          <a:pt x="16294" y="4765"/>
                                        </a:cubicBezTo>
                                        <a:cubicBezTo>
                                          <a:pt x="16283" y="4659"/>
                                          <a:pt x="16262" y="4659"/>
                                          <a:pt x="16240" y="4765"/>
                                        </a:cubicBezTo>
                                        <a:cubicBezTo>
                                          <a:pt x="16229" y="4765"/>
                                          <a:pt x="16240" y="4871"/>
                                          <a:pt x="16272" y="4871"/>
                                        </a:cubicBezTo>
                                        <a:close/>
                                        <a:moveTo>
                                          <a:pt x="11243" y="3282"/>
                                        </a:moveTo>
                                        <a:cubicBezTo>
                                          <a:pt x="11232" y="3176"/>
                                          <a:pt x="11221" y="3176"/>
                                          <a:pt x="11200" y="3282"/>
                                        </a:cubicBezTo>
                                        <a:cubicBezTo>
                                          <a:pt x="11189" y="3388"/>
                                          <a:pt x="11189" y="3388"/>
                                          <a:pt x="11210" y="3388"/>
                                        </a:cubicBezTo>
                                        <a:cubicBezTo>
                                          <a:pt x="11243" y="3388"/>
                                          <a:pt x="11254" y="3388"/>
                                          <a:pt x="11243" y="3282"/>
                                        </a:cubicBezTo>
                                        <a:close/>
                                        <a:moveTo>
                                          <a:pt x="15840" y="5824"/>
                                        </a:moveTo>
                                        <a:cubicBezTo>
                                          <a:pt x="15861" y="5718"/>
                                          <a:pt x="15872" y="5612"/>
                                          <a:pt x="15851" y="5612"/>
                                        </a:cubicBezTo>
                                        <a:cubicBezTo>
                                          <a:pt x="15829" y="5612"/>
                                          <a:pt x="15807" y="5718"/>
                                          <a:pt x="15786" y="5824"/>
                                        </a:cubicBezTo>
                                        <a:cubicBezTo>
                                          <a:pt x="15753" y="6141"/>
                                          <a:pt x="15786" y="6141"/>
                                          <a:pt x="15840" y="5824"/>
                                        </a:cubicBezTo>
                                        <a:close/>
                                        <a:moveTo>
                                          <a:pt x="14780" y="4659"/>
                                        </a:moveTo>
                                        <a:cubicBezTo>
                                          <a:pt x="14823" y="4553"/>
                                          <a:pt x="14920" y="4447"/>
                                          <a:pt x="14974" y="4447"/>
                                        </a:cubicBezTo>
                                        <a:cubicBezTo>
                                          <a:pt x="15223" y="4235"/>
                                          <a:pt x="15310" y="4024"/>
                                          <a:pt x="15364" y="3706"/>
                                        </a:cubicBezTo>
                                        <a:lnTo>
                                          <a:pt x="15418" y="3282"/>
                                        </a:lnTo>
                                        <a:lnTo>
                                          <a:pt x="15342" y="3388"/>
                                        </a:lnTo>
                                        <a:cubicBezTo>
                                          <a:pt x="15299" y="3494"/>
                                          <a:pt x="15148" y="3600"/>
                                          <a:pt x="14985" y="3812"/>
                                        </a:cubicBezTo>
                                        <a:cubicBezTo>
                                          <a:pt x="14823" y="4024"/>
                                          <a:pt x="14693" y="4129"/>
                                          <a:pt x="14682" y="4235"/>
                                        </a:cubicBezTo>
                                        <a:cubicBezTo>
                                          <a:pt x="14672" y="4341"/>
                                          <a:pt x="14672" y="4447"/>
                                          <a:pt x="14682" y="4659"/>
                                        </a:cubicBezTo>
                                        <a:cubicBezTo>
                                          <a:pt x="14693" y="4765"/>
                                          <a:pt x="14715" y="4765"/>
                                          <a:pt x="14780" y="4659"/>
                                        </a:cubicBezTo>
                                        <a:close/>
                                        <a:moveTo>
                                          <a:pt x="10983" y="4447"/>
                                        </a:moveTo>
                                        <a:cubicBezTo>
                                          <a:pt x="10983" y="4659"/>
                                          <a:pt x="11005" y="4659"/>
                                          <a:pt x="11048" y="4447"/>
                                        </a:cubicBezTo>
                                        <a:cubicBezTo>
                                          <a:pt x="11070" y="4341"/>
                                          <a:pt x="11070" y="4235"/>
                                          <a:pt x="11037" y="4235"/>
                                        </a:cubicBezTo>
                                        <a:cubicBezTo>
                                          <a:pt x="11005" y="4235"/>
                                          <a:pt x="10983" y="4341"/>
                                          <a:pt x="10983" y="4447"/>
                                        </a:cubicBezTo>
                                        <a:close/>
                                        <a:moveTo>
                                          <a:pt x="11167" y="1271"/>
                                        </a:moveTo>
                                        <a:cubicBezTo>
                                          <a:pt x="11189" y="1165"/>
                                          <a:pt x="11178" y="1059"/>
                                          <a:pt x="11135" y="1059"/>
                                        </a:cubicBezTo>
                                        <a:cubicBezTo>
                                          <a:pt x="11091" y="1059"/>
                                          <a:pt x="11070" y="1165"/>
                                          <a:pt x="11081" y="1271"/>
                                        </a:cubicBezTo>
                                        <a:cubicBezTo>
                                          <a:pt x="11091" y="1482"/>
                                          <a:pt x="11124" y="1482"/>
                                          <a:pt x="11167" y="1271"/>
                                        </a:cubicBezTo>
                                        <a:close/>
                                        <a:moveTo>
                                          <a:pt x="18198" y="1271"/>
                                        </a:moveTo>
                                        <a:cubicBezTo>
                                          <a:pt x="18187" y="1165"/>
                                          <a:pt x="18176" y="1165"/>
                                          <a:pt x="18154" y="1271"/>
                                        </a:cubicBezTo>
                                        <a:cubicBezTo>
                                          <a:pt x="18144" y="1376"/>
                                          <a:pt x="18144" y="1376"/>
                                          <a:pt x="18165" y="1376"/>
                                        </a:cubicBezTo>
                                        <a:cubicBezTo>
                                          <a:pt x="18198" y="1482"/>
                                          <a:pt x="18209" y="1376"/>
                                          <a:pt x="18198" y="1271"/>
                                        </a:cubicBezTo>
                                        <a:close/>
                                        <a:moveTo>
                                          <a:pt x="10983" y="1588"/>
                                        </a:moveTo>
                                        <a:cubicBezTo>
                                          <a:pt x="11016" y="1588"/>
                                          <a:pt x="11027" y="1588"/>
                                          <a:pt x="11005" y="1482"/>
                                        </a:cubicBezTo>
                                        <a:cubicBezTo>
                                          <a:pt x="10994" y="1376"/>
                                          <a:pt x="10972" y="1376"/>
                                          <a:pt x="10951" y="1482"/>
                                        </a:cubicBezTo>
                                        <a:cubicBezTo>
                                          <a:pt x="10951" y="1588"/>
                                          <a:pt x="10962" y="1588"/>
                                          <a:pt x="10983" y="1588"/>
                                        </a:cubicBezTo>
                                        <a:close/>
                                        <a:moveTo>
                                          <a:pt x="10778" y="4447"/>
                                        </a:moveTo>
                                        <a:cubicBezTo>
                                          <a:pt x="10778" y="4447"/>
                                          <a:pt x="10789" y="4341"/>
                                          <a:pt x="10799" y="4235"/>
                                        </a:cubicBezTo>
                                        <a:cubicBezTo>
                                          <a:pt x="10810" y="4129"/>
                                          <a:pt x="10799" y="4024"/>
                                          <a:pt x="10778" y="4024"/>
                                        </a:cubicBezTo>
                                        <a:cubicBezTo>
                                          <a:pt x="10756" y="4024"/>
                                          <a:pt x="10756" y="4129"/>
                                          <a:pt x="10756" y="4235"/>
                                        </a:cubicBezTo>
                                        <a:cubicBezTo>
                                          <a:pt x="10767" y="4341"/>
                                          <a:pt x="10767" y="4447"/>
                                          <a:pt x="10778" y="4447"/>
                                        </a:cubicBezTo>
                                        <a:close/>
                                        <a:moveTo>
                                          <a:pt x="10983" y="4129"/>
                                        </a:moveTo>
                                        <a:cubicBezTo>
                                          <a:pt x="11016" y="3812"/>
                                          <a:pt x="11016" y="3812"/>
                                          <a:pt x="10983" y="3812"/>
                                        </a:cubicBezTo>
                                        <a:cubicBezTo>
                                          <a:pt x="10962" y="3812"/>
                                          <a:pt x="10951" y="3918"/>
                                          <a:pt x="10951" y="4024"/>
                                        </a:cubicBezTo>
                                        <a:cubicBezTo>
                                          <a:pt x="10951" y="4129"/>
                                          <a:pt x="10940" y="4235"/>
                                          <a:pt x="10918" y="4129"/>
                                        </a:cubicBezTo>
                                        <a:cubicBezTo>
                                          <a:pt x="10897" y="4024"/>
                                          <a:pt x="10886" y="4129"/>
                                          <a:pt x="10886" y="4235"/>
                                        </a:cubicBezTo>
                                        <a:cubicBezTo>
                                          <a:pt x="10886" y="4553"/>
                                          <a:pt x="10929" y="4447"/>
                                          <a:pt x="10983" y="4129"/>
                                        </a:cubicBezTo>
                                        <a:close/>
                                        <a:moveTo>
                                          <a:pt x="17884" y="3071"/>
                                        </a:moveTo>
                                        <a:cubicBezTo>
                                          <a:pt x="17906" y="3071"/>
                                          <a:pt x="17916" y="2965"/>
                                          <a:pt x="17916" y="2859"/>
                                        </a:cubicBezTo>
                                        <a:cubicBezTo>
                                          <a:pt x="17906" y="2753"/>
                                          <a:pt x="17895" y="2647"/>
                                          <a:pt x="17873" y="2647"/>
                                        </a:cubicBezTo>
                                        <a:cubicBezTo>
                                          <a:pt x="17862" y="2647"/>
                                          <a:pt x="17841" y="2753"/>
                                          <a:pt x="17841" y="2859"/>
                                        </a:cubicBezTo>
                                        <a:cubicBezTo>
                                          <a:pt x="17841" y="2965"/>
                                          <a:pt x="17862" y="3071"/>
                                          <a:pt x="17884" y="3071"/>
                                        </a:cubicBezTo>
                                        <a:close/>
                                        <a:moveTo>
                                          <a:pt x="10680" y="212"/>
                                        </a:moveTo>
                                        <a:cubicBezTo>
                                          <a:pt x="10702" y="106"/>
                                          <a:pt x="10691" y="0"/>
                                          <a:pt x="10648" y="0"/>
                                        </a:cubicBezTo>
                                        <a:cubicBezTo>
                                          <a:pt x="10616" y="0"/>
                                          <a:pt x="10583" y="106"/>
                                          <a:pt x="10583" y="212"/>
                                        </a:cubicBezTo>
                                        <a:cubicBezTo>
                                          <a:pt x="10583" y="529"/>
                                          <a:pt x="10648" y="529"/>
                                          <a:pt x="10680" y="212"/>
                                        </a:cubicBezTo>
                                        <a:close/>
                                        <a:moveTo>
                                          <a:pt x="14120" y="4341"/>
                                        </a:moveTo>
                                        <a:cubicBezTo>
                                          <a:pt x="14152" y="4235"/>
                                          <a:pt x="14217" y="4235"/>
                                          <a:pt x="14271" y="4235"/>
                                        </a:cubicBezTo>
                                        <a:cubicBezTo>
                                          <a:pt x="14336" y="4235"/>
                                          <a:pt x="14358" y="4129"/>
                                          <a:pt x="14347" y="4024"/>
                                        </a:cubicBezTo>
                                        <a:cubicBezTo>
                                          <a:pt x="14336" y="3918"/>
                                          <a:pt x="14271" y="3918"/>
                                          <a:pt x="14174" y="3918"/>
                                        </a:cubicBezTo>
                                        <a:cubicBezTo>
                                          <a:pt x="14077" y="4024"/>
                                          <a:pt x="14023" y="4129"/>
                                          <a:pt x="14044" y="4235"/>
                                        </a:cubicBezTo>
                                        <a:cubicBezTo>
                                          <a:pt x="14055" y="4341"/>
                                          <a:pt x="14088" y="4447"/>
                                          <a:pt x="14120" y="4341"/>
                                        </a:cubicBezTo>
                                        <a:close/>
                                        <a:moveTo>
                                          <a:pt x="10810" y="1059"/>
                                        </a:moveTo>
                                        <a:cubicBezTo>
                                          <a:pt x="10821" y="953"/>
                                          <a:pt x="10810" y="953"/>
                                          <a:pt x="10789" y="953"/>
                                        </a:cubicBezTo>
                                        <a:cubicBezTo>
                                          <a:pt x="10767" y="1059"/>
                                          <a:pt x="10756" y="1059"/>
                                          <a:pt x="10756" y="1165"/>
                                        </a:cubicBezTo>
                                        <a:cubicBezTo>
                                          <a:pt x="10767" y="1271"/>
                                          <a:pt x="10799" y="1271"/>
                                          <a:pt x="10810" y="1059"/>
                                        </a:cubicBezTo>
                                        <a:close/>
                                        <a:moveTo>
                                          <a:pt x="15375" y="7306"/>
                                        </a:moveTo>
                                        <a:cubicBezTo>
                                          <a:pt x="15267" y="7306"/>
                                          <a:pt x="15245" y="7412"/>
                                          <a:pt x="15267" y="7518"/>
                                        </a:cubicBezTo>
                                        <a:cubicBezTo>
                                          <a:pt x="15288" y="7624"/>
                                          <a:pt x="15342" y="7624"/>
                                          <a:pt x="15407" y="7624"/>
                                        </a:cubicBezTo>
                                        <a:cubicBezTo>
                                          <a:pt x="15472" y="7518"/>
                                          <a:pt x="15537" y="7624"/>
                                          <a:pt x="15569" y="7729"/>
                                        </a:cubicBezTo>
                                        <a:cubicBezTo>
                                          <a:pt x="15634" y="7941"/>
                                          <a:pt x="15710" y="8047"/>
                                          <a:pt x="15710" y="7835"/>
                                        </a:cubicBezTo>
                                        <a:cubicBezTo>
                                          <a:pt x="15710" y="7412"/>
                                          <a:pt x="15548" y="7306"/>
                                          <a:pt x="15375" y="7306"/>
                                        </a:cubicBezTo>
                                        <a:close/>
                                        <a:moveTo>
                                          <a:pt x="14293" y="1271"/>
                                        </a:moveTo>
                                        <a:cubicBezTo>
                                          <a:pt x="14304" y="1271"/>
                                          <a:pt x="14315" y="1165"/>
                                          <a:pt x="14315" y="1059"/>
                                        </a:cubicBezTo>
                                        <a:cubicBezTo>
                                          <a:pt x="14315" y="953"/>
                                          <a:pt x="14304" y="847"/>
                                          <a:pt x="14293" y="847"/>
                                        </a:cubicBezTo>
                                        <a:cubicBezTo>
                                          <a:pt x="14282" y="847"/>
                                          <a:pt x="14271" y="953"/>
                                          <a:pt x="14271" y="1059"/>
                                        </a:cubicBezTo>
                                        <a:cubicBezTo>
                                          <a:pt x="14271" y="1165"/>
                                          <a:pt x="14282" y="1271"/>
                                          <a:pt x="14293" y="1271"/>
                                        </a:cubicBezTo>
                                        <a:close/>
                                        <a:moveTo>
                                          <a:pt x="10421" y="2541"/>
                                        </a:moveTo>
                                        <a:cubicBezTo>
                                          <a:pt x="10410" y="2435"/>
                                          <a:pt x="10399" y="2435"/>
                                          <a:pt x="10378" y="2541"/>
                                        </a:cubicBezTo>
                                        <a:cubicBezTo>
                                          <a:pt x="10367" y="2647"/>
                                          <a:pt x="10367" y="2647"/>
                                          <a:pt x="10388" y="2647"/>
                                        </a:cubicBezTo>
                                        <a:cubicBezTo>
                                          <a:pt x="10410" y="2647"/>
                                          <a:pt x="10421" y="2541"/>
                                          <a:pt x="10421" y="2541"/>
                                        </a:cubicBezTo>
                                        <a:close/>
                                        <a:moveTo>
                                          <a:pt x="16608" y="7835"/>
                                        </a:moveTo>
                                        <a:cubicBezTo>
                                          <a:pt x="16597" y="7729"/>
                                          <a:pt x="16554" y="7624"/>
                                          <a:pt x="16510" y="7624"/>
                                        </a:cubicBezTo>
                                        <a:lnTo>
                                          <a:pt x="16424" y="7624"/>
                                        </a:lnTo>
                                        <a:lnTo>
                                          <a:pt x="16500" y="7729"/>
                                        </a:lnTo>
                                        <a:cubicBezTo>
                                          <a:pt x="16597" y="8047"/>
                                          <a:pt x="16619" y="8047"/>
                                          <a:pt x="16608" y="7835"/>
                                        </a:cubicBezTo>
                                        <a:close/>
                                        <a:moveTo>
                                          <a:pt x="16738" y="6776"/>
                                        </a:moveTo>
                                        <a:cubicBezTo>
                                          <a:pt x="16813" y="6776"/>
                                          <a:pt x="16835" y="6776"/>
                                          <a:pt x="16792" y="6671"/>
                                        </a:cubicBezTo>
                                        <a:cubicBezTo>
                                          <a:pt x="16727" y="6459"/>
                                          <a:pt x="16629" y="6459"/>
                                          <a:pt x="16629" y="6671"/>
                                        </a:cubicBezTo>
                                        <a:lnTo>
                                          <a:pt x="16629" y="6671"/>
                                        </a:lnTo>
                                        <a:cubicBezTo>
                                          <a:pt x="16629" y="6671"/>
                                          <a:pt x="16683" y="6776"/>
                                          <a:pt x="16738" y="6776"/>
                                        </a:cubicBezTo>
                                        <a:close/>
                                        <a:moveTo>
                                          <a:pt x="16911" y="6776"/>
                                        </a:moveTo>
                                        <a:cubicBezTo>
                                          <a:pt x="16900" y="6776"/>
                                          <a:pt x="16900" y="6882"/>
                                          <a:pt x="16921" y="6882"/>
                                        </a:cubicBezTo>
                                        <a:cubicBezTo>
                                          <a:pt x="16943" y="6882"/>
                                          <a:pt x="16954" y="6988"/>
                                          <a:pt x="16954" y="7094"/>
                                        </a:cubicBezTo>
                                        <a:cubicBezTo>
                                          <a:pt x="16954" y="7200"/>
                                          <a:pt x="16975" y="7306"/>
                                          <a:pt x="16997" y="7306"/>
                                        </a:cubicBezTo>
                                        <a:cubicBezTo>
                                          <a:pt x="17040" y="7306"/>
                                          <a:pt x="17040" y="7306"/>
                                          <a:pt x="16986" y="6988"/>
                                        </a:cubicBezTo>
                                        <a:cubicBezTo>
                                          <a:pt x="16954" y="6776"/>
                                          <a:pt x="16921" y="6671"/>
                                          <a:pt x="16911" y="6776"/>
                                        </a:cubicBezTo>
                                        <a:close/>
                                        <a:moveTo>
                                          <a:pt x="16975" y="5718"/>
                                        </a:moveTo>
                                        <a:cubicBezTo>
                                          <a:pt x="16943" y="5718"/>
                                          <a:pt x="16889" y="5718"/>
                                          <a:pt x="16856" y="5718"/>
                                        </a:cubicBezTo>
                                        <a:cubicBezTo>
                                          <a:pt x="16824" y="5718"/>
                                          <a:pt x="16846" y="5824"/>
                                          <a:pt x="16911" y="5824"/>
                                        </a:cubicBezTo>
                                        <a:cubicBezTo>
                                          <a:pt x="16975" y="5824"/>
                                          <a:pt x="16997" y="5718"/>
                                          <a:pt x="16975" y="5718"/>
                                        </a:cubicBezTo>
                                        <a:close/>
                                        <a:moveTo>
                                          <a:pt x="17570" y="1906"/>
                                        </a:moveTo>
                                        <a:cubicBezTo>
                                          <a:pt x="17635" y="2118"/>
                                          <a:pt x="17635" y="2012"/>
                                          <a:pt x="17635" y="1694"/>
                                        </a:cubicBezTo>
                                        <a:cubicBezTo>
                                          <a:pt x="17635" y="1482"/>
                                          <a:pt x="17603" y="1271"/>
                                          <a:pt x="17549" y="1059"/>
                                        </a:cubicBezTo>
                                        <a:cubicBezTo>
                                          <a:pt x="17505" y="953"/>
                                          <a:pt x="17462" y="847"/>
                                          <a:pt x="17451" y="953"/>
                                        </a:cubicBezTo>
                                        <a:cubicBezTo>
                                          <a:pt x="17451" y="1059"/>
                                          <a:pt x="17527" y="1800"/>
                                          <a:pt x="17570" y="1906"/>
                                        </a:cubicBezTo>
                                        <a:close/>
                                        <a:moveTo>
                                          <a:pt x="16727" y="3918"/>
                                        </a:moveTo>
                                        <a:cubicBezTo>
                                          <a:pt x="16705" y="3918"/>
                                          <a:pt x="16673" y="3918"/>
                                          <a:pt x="16651" y="3918"/>
                                        </a:cubicBezTo>
                                        <a:cubicBezTo>
                                          <a:pt x="16629" y="3918"/>
                                          <a:pt x="16651" y="4024"/>
                                          <a:pt x="16683" y="4024"/>
                                        </a:cubicBezTo>
                                        <a:cubicBezTo>
                                          <a:pt x="16716" y="4024"/>
                                          <a:pt x="16748" y="3918"/>
                                          <a:pt x="16727" y="3918"/>
                                        </a:cubicBezTo>
                                        <a:close/>
                                        <a:moveTo>
                                          <a:pt x="17365" y="1588"/>
                                        </a:moveTo>
                                        <a:cubicBezTo>
                                          <a:pt x="17397" y="1588"/>
                                          <a:pt x="17408" y="1588"/>
                                          <a:pt x="17386" y="1482"/>
                                        </a:cubicBezTo>
                                        <a:cubicBezTo>
                                          <a:pt x="17376" y="1376"/>
                                          <a:pt x="17354" y="1376"/>
                                          <a:pt x="17332" y="1482"/>
                                        </a:cubicBezTo>
                                        <a:cubicBezTo>
                                          <a:pt x="17322" y="1588"/>
                                          <a:pt x="17332" y="1588"/>
                                          <a:pt x="17365" y="1588"/>
                                        </a:cubicBezTo>
                                        <a:close/>
                                        <a:moveTo>
                                          <a:pt x="10313" y="12918"/>
                                        </a:moveTo>
                                        <a:cubicBezTo>
                                          <a:pt x="10302" y="12812"/>
                                          <a:pt x="10140" y="13341"/>
                                          <a:pt x="10129" y="13447"/>
                                        </a:cubicBezTo>
                                        <a:cubicBezTo>
                                          <a:pt x="10118" y="13553"/>
                                          <a:pt x="10150" y="13553"/>
                                          <a:pt x="10205" y="13447"/>
                                        </a:cubicBezTo>
                                        <a:cubicBezTo>
                                          <a:pt x="10280" y="13447"/>
                                          <a:pt x="10334" y="13129"/>
                                          <a:pt x="10313" y="12918"/>
                                        </a:cubicBezTo>
                                        <a:close/>
                                        <a:moveTo>
                                          <a:pt x="10053" y="13235"/>
                                        </a:moveTo>
                                        <a:cubicBezTo>
                                          <a:pt x="9999" y="13447"/>
                                          <a:pt x="9956" y="13976"/>
                                          <a:pt x="9967" y="14188"/>
                                        </a:cubicBezTo>
                                        <a:cubicBezTo>
                                          <a:pt x="9977" y="14294"/>
                                          <a:pt x="9977" y="14294"/>
                                          <a:pt x="9988" y="14188"/>
                                        </a:cubicBezTo>
                                        <a:cubicBezTo>
                                          <a:pt x="9988" y="14082"/>
                                          <a:pt x="10010" y="13976"/>
                                          <a:pt x="10031" y="13976"/>
                                        </a:cubicBezTo>
                                        <a:cubicBezTo>
                                          <a:pt x="10053" y="13976"/>
                                          <a:pt x="10075" y="13976"/>
                                          <a:pt x="10075" y="13871"/>
                                        </a:cubicBezTo>
                                        <a:cubicBezTo>
                                          <a:pt x="10075" y="13765"/>
                                          <a:pt x="10086" y="13659"/>
                                          <a:pt x="10086" y="13447"/>
                                        </a:cubicBezTo>
                                        <a:cubicBezTo>
                                          <a:pt x="10107" y="13129"/>
                                          <a:pt x="10096" y="13024"/>
                                          <a:pt x="10053" y="13235"/>
                                        </a:cubicBezTo>
                                        <a:close/>
                                        <a:moveTo>
                                          <a:pt x="9469" y="15882"/>
                                        </a:moveTo>
                                        <a:cubicBezTo>
                                          <a:pt x="9404" y="15882"/>
                                          <a:pt x="9047" y="16200"/>
                                          <a:pt x="8928" y="16412"/>
                                        </a:cubicBezTo>
                                        <a:cubicBezTo>
                                          <a:pt x="8842" y="16518"/>
                                          <a:pt x="8842" y="16518"/>
                                          <a:pt x="9004" y="16624"/>
                                        </a:cubicBezTo>
                                        <a:cubicBezTo>
                                          <a:pt x="9090" y="16729"/>
                                          <a:pt x="9188" y="16729"/>
                                          <a:pt x="9220" y="16729"/>
                                        </a:cubicBezTo>
                                        <a:cubicBezTo>
                                          <a:pt x="9307" y="16835"/>
                                          <a:pt x="9469" y="16412"/>
                                          <a:pt x="9501" y="16094"/>
                                        </a:cubicBezTo>
                                        <a:cubicBezTo>
                                          <a:pt x="9512" y="15988"/>
                                          <a:pt x="9512" y="15882"/>
                                          <a:pt x="9469" y="15882"/>
                                        </a:cubicBezTo>
                                        <a:close/>
                                        <a:moveTo>
                                          <a:pt x="10205" y="14824"/>
                                        </a:moveTo>
                                        <a:cubicBezTo>
                                          <a:pt x="10205" y="14929"/>
                                          <a:pt x="10237" y="14929"/>
                                          <a:pt x="10280" y="14929"/>
                                        </a:cubicBezTo>
                                        <a:cubicBezTo>
                                          <a:pt x="10323" y="14929"/>
                                          <a:pt x="10356" y="14824"/>
                                          <a:pt x="10356" y="14718"/>
                                        </a:cubicBezTo>
                                        <a:cubicBezTo>
                                          <a:pt x="10356" y="14612"/>
                                          <a:pt x="10323" y="14612"/>
                                          <a:pt x="10280" y="14612"/>
                                        </a:cubicBezTo>
                                        <a:cubicBezTo>
                                          <a:pt x="10237" y="14718"/>
                                          <a:pt x="10205" y="14718"/>
                                          <a:pt x="10205" y="14824"/>
                                        </a:cubicBezTo>
                                        <a:close/>
                                        <a:moveTo>
                                          <a:pt x="9556" y="14929"/>
                                        </a:moveTo>
                                        <a:cubicBezTo>
                                          <a:pt x="9534" y="14929"/>
                                          <a:pt x="9545" y="15035"/>
                                          <a:pt x="9577" y="15035"/>
                                        </a:cubicBezTo>
                                        <a:cubicBezTo>
                                          <a:pt x="9610" y="15035"/>
                                          <a:pt x="9631" y="15035"/>
                                          <a:pt x="9610" y="14929"/>
                                        </a:cubicBezTo>
                                        <a:cubicBezTo>
                                          <a:pt x="9610" y="14929"/>
                                          <a:pt x="9577" y="14929"/>
                                          <a:pt x="9556" y="14929"/>
                                        </a:cubicBezTo>
                                        <a:close/>
                                        <a:moveTo>
                                          <a:pt x="9858" y="14718"/>
                                        </a:moveTo>
                                        <a:cubicBezTo>
                                          <a:pt x="9653" y="14718"/>
                                          <a:pt x="9631" y="15035"/>
                                          <a:pt x="9815" y="15141"/>
                                        </a:cubicBezTo>
                                        <a:cubicBezTo>
                                          <a:pt x="9977" y="15247"/>
                                          <a:pt x="10021" y="15247"/>
                                          <a:pt x="10031" y="14929"/>
                                        </a:cubicBezTo>
                                        <a:cubicBezTo>
                                          <a:pt x="10042" y="14718"/>
                                          <a:pt x="9999" y="14718"/>
                                          <a:pt x="9858" y="14718"/>
                                        </a:cubicBezTo>
                                        <a:close/>
                                        <a:moveTo>
                                          <a:pt x="11081" y="14718"/>
                                        </a:moveTo>
                                        <a:cubicBezTo>
                                          <a:pt x="11070" y="14824"/>
                                          <a:pt x="11070" y="14824"/>
                                          <a:pt x="11091" y="14824"/>
                                        </a:cubicBezTo>
                                        <a:cubicBezTo>
                                          <a:pt x="11113" y="14824"/>
                                          <a:pt x="11124" y="14824"/>
                                          <a:pt x="11113" y="14718"/>
                                        </a:cubicBezTo>
                                        <a:cubicBezTo>
                                          <a:pt x="11113" y="14718"/>
                                          <a:pt x="11102" y="14718"/>
                                          <a:pt x="11081" y="14718"/>
                                        </a:cubicBezTo>
                                        <a:close/>
                                        <a:moveTo>
                                          <a:pt x="11081" y="14294"/>
                                        </a:moveTo>
                                        <a:cubicBezTo>
                                          <a:pt x="11070" y="14188"/>
                                          <a:pt x="11048" y="14082"/>
                                          <a:pt x="11027" y="14082"/>
                                        </a:cubicBezTo>
                                        <a:cubicBezTo>
                                          <a:pt x="11005" y="14082"/>
                                          <a:pt x="10994" y="14188"/>
                                          <a:pt x="10994" y="14294"/>
                                        </a:cubicBezTo>
                                        <a:cubicBezTo>
                                          <a:pt x="10994" y="14400"/>
                                          <a:pt x="11027" y="14506"/>
                                          <a:pt x="11048" y="14506"/>
                                        </a:cubicBezTo>
                                        <a:cubicBezTo>
                                          <a:pt x="11070" y="14506"/>
                                          <a:pt x="11081" y="14400"/>
                                          <a:pt x="11081" y="14294"/>
                                        </a:cubicBezTo>
                                        <a:close/>
                                        <a:moveTo>
                                          <a:pt x="10778" y="14506"/>
                                        </a:moveTo>
                                        <a:cubicBezTo>
                                          <a:pt x="10767" y="14612"/>
                                          <a:pt x="10778" y="14612"/>
                                          <a:pt x="10799" y="14612"/>
                                        </a:cubicBezTo>
                                        <a:cubicBezTo>
                                          <a:pt x="10832" y="14612"/>
                                          <a:pt x="10843" y="14612"/>
                                          <a:pt x="10821" y="14506"/>
                                        </a:cubicBezTo>
                                        <a:cubicBezTo>
                                          <a:pt x="10821" y="14506"/>
                                          <a:pt x="10789" y="14506"/>
                                          <a:pt x="10778" y="14506"/>
                                        </a:cubicBezTo>
                                        <a:close/>
                                        <a:moveTo>
                                          <a:pt x="10702" y="13447"/>
                                        </a:moveTo>
                                        <a:cubicBezTo>
                                          <a:pt x="10745" y="13659"/>
                                          <a:pt x="10908" y="13659"/>
                                          <a:pt x="10908" y="13447"/>
                                        </a:cubicBezTo>
                                        <a:cubicBezTo>
                                          <a:pt x="10908" y="13341"/>
                                          <a:pt x="10853" y="13235"/>
                                          <a:pt x="10789" y="13235"/>
                                        </a:cubicBezTo>
                                        <a:cubicBezTo>
                                          <a:pt x="10713" y="13235"/>
                                          <a:pt x="10680" y="13341"/>
                                          <a:pt x="10702" y="13447"/>
                                        </a:cubicBezTo>
                                        <a:close/>
                                        <a:moveTo>
                                          <a:pt x="20577" y="21282"/>
                                        </a:moveTo>
                                        <a:cubicBezTo>
                                          <a:pt x="20588" y="21388"/>
                                          <a:pt x="20621" y="21494"/>
                                          <a:pt x="20664" y="21494"/>
                                        </a:cubicBezTo>
                                        <a:cubicBezTo>
                                          <a:pt x="20750" y="21494"/>
                                          <a:pt x="20750" y="21388"/>
                                          <a:pt x="20642" y="21176"/>
                                        </a:cubicBezTo>
                                        <a:cubicBezTo>
                                          <a:pt x="20588" y="21071"/>
                                          <a:pt x="20566" y="21176"/>
                                          <a:pt x="20577" y="21282"/>
                                        </a:cubicBezTo>
                                        <a:close/>
                                        <a:moveTo>
                                          <a:pt x="8982" y="14824"/>
                                        </a:moveTo>
                                        <a:cubicBezTo>
                                          <a:pt x="8971" y="14612"/>
                                          <a:pt x="8950" y="14506"/>
                                          <a:pt x="8928" y="14506"/>
                                        </a:cubicBezTo>
                                        <a:cubicBezTo>
                                          <a:pt x="8885" y="14506"/>
                                          <a:pt x="8885" y="14506"/>
                                          <a:pt x="8939" y="14824"/>
                                        </a:cubicBezTo>
                                        <a:cubicBezTo>
                                          <a:pt x="8993" y="15141"/>
                                          <a:pt x="8993" y="15141"/>
                                          <a:pt x="8982" y="14824"/>
                                        </a:cubicBezTo>
                                        <a:close/>
                                        <a:moveTo>
                                          <a:pt x="19474" y="14082"/>
                                        </a:moveTo>
                                        <a:lnTo>
                                          <a:pt x="19474" y="14082"/>
                                        </a:lnTo>
                                        <a:cubicBezTo>
                                          <a:pt x="19452" y="14294"/>
                                          <a:pt x="19463" y="14294"/>
                                          <a:pt x="19496" y="14294"/>
                                        </a:cubicBezTo>
                                        <a:cubicBezTo>
                                          <a:pt x="19528" y="14294"/>
                                          <a:pt x="19539" y="14188"/>
                                          <a:pt x="19517" y="14082"/>
                                        </a:cubicBezTo>
                                        <a:cubicBezTo>
                                          <a:pt x="19496" y="13976"/>
                                          <a:pt x="19496" y="13871"/>
                                          <a:pt x="19474" y="14082"/>
                                        </a:cubicBezTo>
                                        <a:close/>
                                        <a:moveTo>
                                          <a:pt x="19528" y="16306"/>
                                        </a:moveTo>
                                        <a:cubicBezTo>
                                          <a:pt x="19506" y="16306"/>
                                          <a:pt x="19528" y="16412"/>
                                          <a:pt x="19561" y="16412"/>
                                        </a:cubicBezTo>
                                        <a:cubicBezTo>
                                          <a:pt x="19593" y="16412"/>
                                          <a:pt x="19615" y="16412"/>
                                          <a:pt x="19593" y="16306"/>
                                        </a:cubicBezTo>
                                        <a:cubicBezTo>
                                          <a:pt x="19571" y="16306"/>
                                          <a:pt x="19539" y="16306"/>
                                          <a:pt x="19528" y="16306"/>
                                        </a:cubicBezTo>
                                        <a:close/>
                                        <a:moveTo>
                                          <a:pt x="11210" y="14082"/>
                                        </a:moveTo>
                                        <a:cubicBezTo>
                                          <a:pt x="11146" y="14082"/>
                                          <a:pt x="11113" y="14188"/>
                                          <a:pt x="11135" y="14294"/>
                                        </a:cubicBezTo>
                                        <a:cubicBezTo>
                                          <a:pt x="11156" y="14506"/>
                                          <a:pt x="11286" y="14400"/>
                                          <a:pt x="11308" y="14188"/>
                                        </a:cubicBezTo>
                                        <a:cubicBezTo>
                                          <a:pt x="11308" y="14082"/>
                                          <a:pt x="11265" y="14082"/>
                                          <a:pt x="11210" y="14082"/>
                                        </a:cubicBezTo>
                                        <a:close/>
                                        <a:moveTo>
                                          <a:pt x="19571" y="17682"/>
                                        </a:moveTo>
                                        <a:cubicBezTo>
                                          <a:pt x="19582" y="17471"/>
                                          <a:pt x="19539" y="17471"/>
                                          <a:pt x="19496" y="17682"/>
                                        </a:cubicBezTo>
                                        <a:cubicBezTo>
                                          <a:pt x="19474" y="17788"/>
                                          <a:pt x="19474" y="17894"/>
                                          <a:pt x="19506" y="17894"/>
                                        </a:cubicBezTo>
                                        <a:cubicBezTo>
                                          <a:pt x="19539" y="17894"/>
                                          <a:pt x="19561" y="17788"/>
                                          <a:pt x="19571" y="17682"/>
                                        </a:cubicBezTo>
                                        <a:close/>
                                        <a:moveTo>
                                          <a:pt x="9772" y="13871"/>
                                        </a:moveTo>
                                        <a:cubicBezTo>
                                          <a:pt x="9793" y="13871"/>
                                          <a:pt x="9804" y="13765"/>
                                          <a:pt x="9804" y="13659"/>
                                        </a:cubicBezTo>
                                        <a:cubicBezTo>
                                          <a:pt x="9804" y="13553"/>
                                          <a:pt x="9793" y="13447"/>
                                          <a:pt x="9772" y="13447"/>
                                        </a:cubicBezTo>
                                        <a:cubicBezTo>
                                          <a:pt x="9750" y="13447"/>
                                          <a:pt x="9739" y="13553"/>
                                          <a:pt x="9739" y="13659"/>
                                        </a:cubicBezTo>
                                        <a:lnTo>
                                          <a:pt x="9739" y="13659"/>
                                        </a:lnTo>
                                        <a:cubicBezTo>
                                          <a:pt x="9739" y="13765"/>
                                          <a:pt x="9750" y="13871"/>
                                          <a:pt x="9772" y="13871"/>
                                        </a:cubicBezTo>
                                        <a:close/>
                                        <a:moveTo>
                                          <a:pt x="20826" y="20224"/>
                                        </a:moveTo>
                                        <a:cubicBezTo>
                                          <a:pt x="20826" y="19906"/>
                                          <a:pt x="20761" y="19800"/>
                                          <a:pt x="20675" y="20012"/>
                                        </a:cubicBezTo>
                                        <a:cubicBezTo>
                                          <a:pt x="20610" y="20224"/>
                                          <a:pt x="20588" y="20329"/>
                                          <a:pt x="20599" y="20541"/>
                                        </a:cubicBezTo>
                                        <a:lnTo>
                                          <a:pt x="20599" y="20541"/>
                                        </a:lnTo>
                                        <a:cubicBezTo>
                                          <a:pt x="20610" y="20859"/>
                                          <a:pt x="20621" y="20859"/>
                                          <a:pt x="20675" y="20435"/>
                                        </a:cubicBezTo>
                                        <a:cubicBezTo>
                                          <a:pt x="20718" y="20224"/>
                                          <a:pt x="20729" y="20118"/>
                                          <a:pt x="20740" y="20329"/>
                                        </a:cubicBezTo>
                                        <a:cubicBezTo>
                                          <a:pt x="20761" y="20753"/>
                                          <a:pt x="20826" y="20541"/>
                                          <a:pt x="20826" y="20224"/>
                                        </a:cubicBezTo>
                                        <a:close/>
                                        <a:moveTo>
                                          <a:pt x="9209" y="14718"/>
                                        </a:moveTo>
                                        <a:cubicBezTo>
                                          <a:pt x="9264" y="14718"/>
                                          <a:pt x="9307" y="14718"/>
                                          <a:pt x="9307" y="14612"/>
                                        </a:cubicBezTo>
                                        <a:cubicBezTo>
                                          <a:pt x="9296" y="14506"/>
                                          <a:pt x="9134" y="14400"/>
                                          <a:pt x="9112" y="14612"/>
                                        </a:cubicBezTo>
                                        <a:cubicBezTo>
                                          <a:pt x="9112" y="14612"/>
                                          <a:pt x="9155" y="14718"/>
                                          <a:pt x="9209" y="14718"/>
                                        </a:cubicBezTo>
                                        <a:close/>
                                        <a:moveTo>
                                          <a:pt x="20837" y="21071"/>
                                        </a:moveTo>
                                        <a:cubicBezTo>
                                          <a:pt x="20815" y="20965"/>
                                          <a:pt x="20804" y="21071"/>
                                          <a:pt x="20804" y="21176"/>
                                        </a:cubicBezTo>
                                        <a:cubicBezTo>
                                          <a:pt x="20804" y="21282"/>
                                          <a:pt x="20815" y="21388"/>
                                          <a:pt x="20837" y="21388"/>
                                        </a:cubicBezTo>
                                        <a:cubicBezTo>
                                          <a:pt x="20858" y="21388"/>
                                          <a:pt x="20869" y="21388"/>
                                          <a:pt x="20869" y="21282"/>
                                        </a:cubicBezTo>
                                        <a:cubicBezTo>
                                          <a:pt x="20869" y="21176"/>
                                          <a:pt x="20858" y="21071"/>
                                          <a:pt x="20837" y="21071"/>
                                        </a:cubicBezTo>
                                        <a:close/>
                                        <a:moveTo>
                                          <a:pt x="13384" y="12600"/>
                                        </a:moveTo>
                                        <a:cubicBezTo>
                                          <a:pt x="13384" y="12812"/>
                                          <a:pt x="13384" y="12918"/>
                                          <a:pt x="13395" y="12812"/>
                                        </a:cubicBezTo>
                                        <a:cubicBezTo>
                                          <a:pt x="13406" y="12706"/>
                                          <a:pt x="13406" y="12600"/>
                                          <a:pt x="13395" y="12388"/>
                                        </a:cubicBezTo>
                                        <a:cubicBezTo>
                                          <a:pt x="13395" y="12282"/>
                                          <a:pt x="13384" y="12282"/>
                                          <a:pt x="13384" y="12600"/>
                                        </a:cubicBezTo>
                                        <a:close/>
                                        <a:moveTo>
                                          <a:pt x="14791" y="7518"/>
                                        </a:moveTo>
                                        <a:cubicBezTo>
                                          <a:pt x="14780" y="7624"/>
                                          <a:pt x="14780" y="7624"/>
                                          <a:pt x="14801" y="7624"/>
                                        </a:cubicBezTo>
                                        <a:cubicBezTo>
                                          <a:pt x="14823" y="7624"/>
                                          <a:pt x="14834" y="7624"/>
                                          <a:pt x="14823" y="7518"/>
                                        </a:cubicBezTo>
                                        <a:cubicBezTo>
                                          <a:pt x="14823" y="7518"/>
                                          <a:pt x="14812" y="7518"/>
                                          <a:pt x="14791" y="7518"/>
                                        </a:cubicBezTo>
                                        <a:close/>
                                        <a:moveTo>
                                          <a:pt x="15061" y="7518"/>
                                        </a:moveTo>
                                        <a:cubicBezTo>
                                          <a:pt x="15050" y="7624"/>
                                          <a:pt x="15050" y="7624"/>
                                          <a:pt x="15072" y="7624"/>
                                        </a:cubicBezTo>
                                        <a:cubicBezTo>
                                          <a:pt x="15093" y="7624"/>
                                          <a:pt x="15104" y="7624"/>
                                          <a:pt x="15093" y="7518"/>
                                        </a:cubicBezTo>
                                        <a:cubicBezTo>
                                          <a:pt x="15093" y="7518"/>
                                          <a:pt x="15072" y="7518"/>
                                          <a:pt x="15061" y="7518"/>
                                        </a:cubicBezTo>
                                        <a:close/>
                                        <a:moveTo>
                                          <a:pt x="14596" y="7518"/>
                                        </a:moveTo>
                                        <a:cubicBezTo>
                                          <a:pt x="14585" y="7624"/>
                                          <a:pt x="14585" y="7624"/>
                                          <a:pt x="14607" y="7624"/>
                                        </a:cubicBezTo>
                                        <a:cubicBezTo>
                                          <a:pt x="14628" y="7624"/>
                                          <a:pt x="14639" y="7624"/>
                                          <a:pt x="14628" y="7518"/>
                                        </a:cubicBezTo>
                                        <a:cubicBezTo>
                                          <a:pt x="14628" y="7518"/>
                                          <a:pt x="14607" y="7518"/>
                                          <a:pt x="14596" y="7518"/>
                                        </a:cubicBezTo>
                                        <a:close/>
                                        <a:moveTo>
                                          <a:pt x="20880" y="10906"/>
                                        </a:moveTo>
                                        <a:cubicBezTo>
                                          <a:pt x="20848" y="10800"/>
                                          <a:pt x="20837" y="10588"/>
                                          <a:pt x="20848" y="10482"/>
                                        </a:cubicBezTo>
                                        <a:cubicBezTo>
                                          <a:pt x="20858" y="10376"/>
                                          <a:pt x="20826" y="10271"/>
                                          <a:pt x="20794" y="10165"/>
                                        </a:cubicBezTo>
                                        <a:cubicBezTo>
                                          <a:pt x="20664" y="9953"/>
                                          <a:pt x="20307" y="9529"/>
                                          <a:pt x="20264" y="9424"/>
                                        </a:cubicBezTo>
                                        <a:cubicBezTo>
                                          <a:pt x="20145" y="9424"/>
                                          <a:pt x="19993" y="9106"/>
                                          <a:pt x="19982" y="8894"/>
                                        </a:cubicBezTo>
                                        <a:cubicBezTo>
                                          <a:pt x="19972" y="8788"/>
                                          <a:pt x="20015" y="8682"/>
                                          <a:pt x="20101" y="8788"/>
                                        </a:cubicBezTo>
                                        <a:cubicBezTo>
                                          <a:pt x="20177" y="8894"/>
                                          <a:pt x="20242" y="8788"/>
                                          <a:pt x="20242" y="8788"/>
                                        </a:cubicBezTo>
                                        <a:cubicBezTo>
                                          <a:pt x="20253" y="8576"/>
                                          <a:pt x="19885" y="8259"/>
                                          <a:pt x="19366" y="8153"/>
                                        </a:cubicBezTo>
                                        <a:cubicBezTo>
                                          <a:pt x="19301" y="8153"/>
                                          <a:pt x="19236" y="8047"/>
                                          <a:pt x="19225" y="7941"/>
                                        </a:cubicBezTo>
                                        <a:cubicBezTo>
                                          <a:pt x="19204" y="7729"/>
                                          <a:pt x="18987" y="7835"/>
                                          <a:pt x="18803" y="8047"/>
                                        </a:cubicBezTo>
                                        <a:cubicBezTo>
                                          <a:pt x="18674" y="8259"/>
                                          <a:pt x="18630" y="8259"/>
                                          <a:pt x="18598" y="8047"/>
                                        </a:cubicBezTo>
                                        <a:cubicBezTo>
                                          <a:pt x="18565" y="7835"/>
                                          <a:pt x="18555" y="7835"/>
                                          <a:pt x="18555" y="8047"/>
                                        </a:cubicBezTo>
                                        <a:cubicBezTo>
                                          <a:pt x="18544" y="8259"/>
                                          <a:pt x="18544" y="8259"/>
                                          <a:pt x="18522" y="8047"/>
                                        </a:cubicBezTo>
                                        <a:cubicBezTo>
                                          <a:pt x="18511" y="7835"/>
                                          <a:pt x="18479" y="7835"/>
                                          <a:pt x="18425" y="7941"/>
                                        </a:cubicBezTo>
                                        <a:cubicBezTo>
                                          <a:pt x="18273" y="8153"/>
                                          <a:pt x="18165" y="8153"/>
                                          <a:pt x="18176" y="7835"/>
                                        </a:cubicBezTo>
                                        <a:cubicBezTo>
                                          <a:pt x="18176" y="7624"/>
                                          <a:pt x="18165" y="7624"/>
                                          <a:pt x="18154" y="7729"/>
                                        </a:cubicBezTo>
                                        <a:cubicBezTo>
                                          <a:pt x="18133" y="7835"/>
                                          <a:pt x="18122" y="7729"/>
                                          <a:pt x="18122" y="7518"/>
                                        </a:cubicBezTo>
                                        <a:cubicBezTo>
                                          <a:pt x="18122" y="7306"/>
                                          <a:pt x="18122" y="7200"/>
                                          <a:pt x="18100" y="7412"/>
                                        </a:cubicBezTo>
                                        <a:cubicBezTo>
                                          <a:pt x="18090" y="7518"/>
                                          <a:pt x="18068" y="7624"/>
                                          <a:pt x="18046" y="7624"/>
                                        </a:cubicBezTo>
                                        <a:cubicBezTo>
                                          <a:pt x="18003" y="7624"/>
                                          <a:pt x="17884" y="6776"/>
                                          <a:pt x="17884" y="6565"/>
                                        </a:cubicBezTo>
                                        <a:cubicBezTo>
                                          <a:pt x="17884" y="6459"/>
                                          <a:pt x="17938" y="6353"/>
                                          <a:pt x="18003" y="6459"/>
                                        </a:cubicBezTo>
                                        <a:cubicBezTo>
                                          <a:pt x="18090" y="6459"/>
                                          <a:pt x="18100" y="6459"/>
                                          <a:pt x="18090" y="6247"/>
                                        </a:cubicBezTo>
                                        <a:cubicBezTo>
                                          <a:pt x="18057" y="5929"/>
                                          <a:pt x="18057" y="5718"/>
                                          <a:pt x="18090" y="5824"/>
                                        </a:cubicBezTo>
                                        <a:cubicBezTo>
                                          <a:pt x="18100" y="5929"/>
                                          <a:pt x="18133" y="5824"/>
                                          <a:pt x="18154" y="5718"/>
                                        </a:cubicBezTo>
                                        <a:cubicBezTo>
                                          <a:pt x="18187" y="5612"/>
                                          <a:pt x="18154" y="5506"/>
                                          <a:pt x="18035" y="5612"/>
                                        </a:cubicBezTo>
                                        <a:cubicBezTo>
                                          <a:pt x="17852" y="5718"/>
                                          <a:pt x="17700" y="5506"/>
                                          <a:pt x="17657" y="5082"/>
                                        </a:cubicBezTo>
                                        <a:cubicBezTo>
                                          <a:pt x="17635" y="4871"/>
                                          <a:pt x="17614" y="4765"/>
                                          <a:pt x="17603" y="4765"/>
                                        </a:cubicBezTo>
                                        <a:cubicBezTo>
                                          <a:pt x="17592" y="4765"/>
                                          <a:pt x="17581" y="4659"/>
                                          <a:pt x="17581" y="4553"/>
                                        </a:cubicBezTo>
                                        <a:cubicBezTo>
                                          <a:pt x="17581" y="4447"/>
                                          <a:pt x="17614" y="4341"/>
                                          <a:pt x="17668" y="4447"/>
                                        </a:cubicBezTo>
                                        <a:cubicBezTo>
                                          <a:pt x="17711" y="4553"/>
                                          <a:pt x="17787" y="4659"/>
                                          <a:pt x="17830" y="4659"/>
                                        </a:cubicBezTo>
                                        <a:lnTo>
                                          <a:pt x="17906" y="4765"/>
                                        </a:lnTo>
                                        <a:lnTo>
                                          <a:pt x="17841" y="4447"/>
                                        </a:lnTo>
                                        <a:cubicBezTo>
                                          <a:pt x="17808" y="4235"/>
                                          <a:pt x="17754" y="4129"/>
                                          <a:pt x="17722" y="4129"/>
                                        </a:cubicBezTo>
                                        <a:cubicBezTo>
                                          <a:pt x="17635" y="4129"/>
                                          <a:pt x="17570" y="3918"/>
                                          <a:pt x="17570" y="3706"/>
                                        </a:cubicBezTo>
                                        <a:cubicBezTo>
                                          <a:pt x="17570" y="3600"/>
                                          <a:pt x="17581" y="3494"/>
                                          <a:pt x="17603" y="3494"/>
                                        </a:cubicBezTo>
                                        <a:cubicBezTo>
                                          <a:pt x="17624" y="3494"/>
                                          <a:pt x="17679" y="3388"/>
                                          <a:pt x="17722" y="3176"/>
                                        </a:cubicBezTo>
                                        <a:lnTo>
                                          <a:pt x="17798" y="2859"/>
                                        </a:lnTo>
                                        <a:lnTo>
                                          <a:pt x="17722" y="2859"/>
                                        </a:lnTo>
                                        <a:cubicBezTo>
                                          <a:pt x="17679" y="2859"/>
                                          <a:pt x="17603" y="2965"/>
                                          <a:pt x="17549" y="3071"/>
                                        </a:cubicBezTo>
                                        <a:cubicBezTo>
                                          <a:pt x="17322" y="3494"/>
                                          <a:pt x="17322" y="3494"/>
                                          <a:pt x="17322" y="3071"/>
                                        </a:cubicBezTo>
                                        <a:cubicBezTo>
                                          <a:pt x="17322" y="2859"/>
                                          <a:pt x="17311" y="2753"/>
                                          <a:pt x="17300" y="2753"/>
                                        </a:cubicBezTo>
                                        <a:cubicBezTo>
                                          <a:pt x="17289" y="2859"/>
                                          <a:pt x="17289" y="2965"/>
                                          <a:pt x="17289" y="3176"/>
                                        </a:cubicBezTo>
                                        <a:cubicBezTo>
                                          <a:pt x="17300" y="3494"/>
                                          <a:pt x="17300" y="3494"/>
                                          <a:pt x="17224" y="3282"/>
                                        </a:cubicBezTo>
                                        <a:cubicBezTo>
                                          <a:pt x="17181" y="3071"/>
                                          <a:pt x="17159" y="3176"/>
                                          <a:pt x="17127" y="3600"/>
                                        </a:cubicBezTo>
                                        <a:cubicBezTo>
                                          <a:pt x="17094" y="3918"/>
                                          <a:pt x="17062" y="4024"/>
                                          <a:pt x="17040" y="4024"/>
                                        </a:cubicBezTo>
                                        <a:cubicBezTo>
                                          <a:pt x="16997" y="3918"/>
                                          <a:pt x="16986" y="4235"/>
                                          <a:pt x="17030" y="4553"/>
                                        </a:cubicBezTo>
                                        <a:cubicBezTo>
                                          <a:pt x="17040" y="4659"/>
                                          <a:pt x="17073" y="4871"/>
                                          <a:pt x="17094" y="5188"/>
                                        </a:cubicBezTo>
                                        <a:cubicBezTo>
                                          <a:pt x="17127" y="5506"/>
                                          <a:pt x="17127" y="5718"/>
                                          <a:pt x="17105" y="5824"/>
                                        </a:cubicBezTo>
                                        <a:cubicBezTo>
                                          <a:pt x="17084" y="5929"/>
                                          <a:pt x="17105" y="6035"/>
                                          <a:pt x="17170" y="6141"/>
                                        </a:cubicBezTo>
                                        <a:cubicBezTo>
                                          <a:pt x="17268" y="6247"/>
                                          <a:pt x="17311" y="6565"/>
                                          <a:pt x="17311" y="6988"/>
                                        </a:cubicBezTo>
                                        <a:cubicBezTo>
                                          <a:pt x="17311" y="7200"/>
                                          <a:pt x="17300" y="7200"/>
                                          <a:pt x="17257" y="7200"/>
                                        </a:cubicBezTo>
                                        <a:cubicBezTo>
                                          <a:pt x="17192" y="7094"/>
                                          <a:pt x="17127" y="7200"/>
                                          <a:pt x="17138" y="7518"/>
                                        </a:cubicBezTo>
                                        <a:cubicBezTo>
                                          <a:pt x="17149" y="7624"/>
                                          <a:pt x="17181" y="7729"/>
                                          <a:pt x="17213" y="7729"/>
                                        </a:cubicBezTo>
                                        <a:cubicBezTo>
                                          <a:pt x="17268" y="7729"/>
                                          <a:pt x="17268" y="7729"/>
                                          <a:pt x="17246" y="7941"/>
                                        </a:cubicBezTo>
                                        <a:cubicBezTo>
                                          <a:pt x="17213" y="8153"/>
                                          <a:pt x="16510" y="8576"/>
                                          <a:pt x="16175" y="8576"/>
                                        </a:cubicBezTo>
                                        <a:cubicBezTo>
                                          <a:pt x="15775" y="8576"/>
                                          <a:pt x="14650" y="8576"/>
                                          <a:pt x="14563" y="8471"/>
                                        </a:cubicBezTo>
                                        <a:cubicBezTo>
                                          <a:pt x="14509" y="8471"/>
                                          <a:pt x="14444" y="8471"/>
                                          <a:pt x="14412" y="8471"/>
                                        </a:cubicBezTo>
                                        <a:cubicBezTo>
                                          <a:pt x="14380" y="8471"/>
                                          <a:pt x="14347" y="8365"/>
                                          <a:pt x="14347" y="8259"/>
                                        </a:cubicBezTo>
                                        <a:cubicBezTo>
                                          <a:pt x="14347" y="8153"/>
                                          <a:pt x="14380" y="8047"/>
                                          <a:pt x="14412" y="8047"/>
                                        </a:cubicBezTo>
                                        <a:cubicBezTo>
                                          <a:pt x="14499" y="8047"/>
                                          <a:pt x="14520" y="7835"/>
                                          <a:pt x="14466" y="7518"/>
                                        </a:cubicBezTo>
                                        <a:cubicBezTo>
                                          <a:pt x="14423" y="7306"/>
                                          <a:pt x="14423" y="7306"/>
                                          <a:pt x="14488" y="7200"/>
                                        </a:cubicBezTo>
                                        <a:cubicBezTo>
                                          <a:pt x="14607" y="6988"/>
                                          <a:pt x="15104" y="6459"/>
                                          <a:pt x="15331" y="6353"/>
                                        </a:cubicBezTo>
                                        <a:cubicBezTo>
                                          <a:pt x="15504" y="6247"/>
                                          <a:pt x="15537" y="6141"/>
                                          <a:pt x="15515" y="5929"/>
                                        </a:cubicBezTo>
                                        <a:cubicBezTo>
                                          <a:pt x="15494" y="5718"/>
                                          <a:pt x="15450" y="5718"/>
                                          <a:pt x="15342" y="5824"/>
                                        </a:cubicBezTo>
                                        <a:cubicBezTo>
                                          <a:pt x="15256" y="5929"/>
                                          <a:pt x="15180" y="6035"/>
                                          <a:pt x="15180" y="6141"/>
                                        </a:cubicBezTo>
                                        <a:cubicBezTo>
                                          <a:pt x="15169" y="6247"/>
                                          <a:pt x="15115" y="6247"/>
                                          <a:pt x="15061" y="6353"/>
                                        </a:cubicBezTo>
                                        <a:cubicBezTo>
                                          <a:pt x="15007" y="6459"/>
                                          <a:pt x="14877" y="6459"/>
                                          <a:pt x="14791" y="6459"/>
                                        </a:cubicBezTo>
                                        <a:cubicBezTo>
                                          <a:pt x="14704" y="6565"/>
                                          <a:pt x="14553" y="6565"/>
                                          <a:pt x="14444" y="6671"/>
                                        </a:cubicBezTo>
                                        <a:cubicBezTo>
                                          <a:pt x="14347" y="6776"/>
                                          <a:pt x="14250" y="6776"/>
                                          <a:pt x="14239" y="6776"/>
                                        </a:cubicBezTo>
                                        <a:cubicBezTo>
                                          <a:pt x="14228" y="6776"/>
                                          <a:pt x="14217" y="6671"/>
                                          <a:pt x="14228" y="6565"/>
                                        </a:cubicBezTo>
                                        <a:cubicBezTo>
                                          <a:pt x="14228" y="6353"/>
                                          <a:pt x="14217" y="6353"/>
                                          <a:pt x="14142" y="6459"/>
                                        </a:cubicBezTo>
                                        <a:cubicBezTo>
                                          <a:pt x="14088" y="6565"/>
                                          <a:pt x="14033" y="6671"/>
                                          <a:pt x="14012" y="6882"/>
                                        </a:cubicBezTo>
                                        <a:cubicBezTo>
                                          <a:pt x="13990" y="7094"/>
                                          <a:pt x="13925" y="7200"/>
                                          <a:pt x="13817" y="7200"/>
                                        </a:cubicBezTo>
                                        <a:cubicBezTo>
                                          <a:pt x="13731" y="7200"/>
                                          <a:pt x="13644" y="7306"/>
                                          <a:pt x="13633" y="7412"/>
                                        </a:cubicBezTo>
                                        <a:cubicBezTo>
                                          <a:pt x="13601" y="7729"/>
                                          <a:pt x="13579" y="7624"/>
                                          <a:pt x="13590" y="7306"/>
                                        </a:cubicBezTo>
                                        <a:cubicBezTo>
                                          <a:pt x="13601" y="7200"/>
                                          <a:pt x="13590" y="6882"/>
                                          <a:pt x="13579" y="6776"/>
                                        </a:cubicBezTo>
                                        <a:cubicBezTo>
                                          <a:pt x="13568" y="6565"/>
                                          <a:pt x="13558" y="6565"/>
                                          <a:pt x="13547" y="6776"/>
                                        </a:cubicBezTo>
                                        <a:cubicBezTo>
                                          <a:pt x="13536" y="6988"/>
                                          <a:pt x="13514" y="6988"/>
                                          <a:pt x="13460" y="6776"/>
                                        </a:cubicBezTo>
                                        <a:cubicBezTo>
                                          <a:pt x="13406" y="6565"/>
                                          <a:pt x="13384" y="6565"/>
                                          <a:pt x="13309" y="6988"/>
                                        </a:cubicBezTo>
                                        <a:cubicBezTo>
                                          <a:pt x="13233" y="7412"/>
                                          <a:pt x="13222" y="7412"/>
                                          <a:pt x="13201" y="7094"/>
                                        </a:cubicBezTo>
                                        <a:cubicBezTo>
                                          <a:pt x="13179" y="6776"/>
                                          <a:pt x="13082" y="6671"/>
                                          <a:pt x="13103" y="6988"/>
                                        </a:cubicBezTo>
                                        <a:cubicBezTo>
                                          <a:pt x="13114" y="7094"/>
                                          <a:pt x="13092" y="7200"/>
                                          <a:pt x="13071" y="7200"/>
                                        </a:cubicBezTo>
                                        <a:cubicBezTo>
                                          <a:pt x="13049" y="7200"/>
                                          <a:pt x="13028" y="7094"/>
                                          <a:pt x="13017" y="6988"/>
                                        </a:cubicBezTo>
                                        <a:cubicBezTo>
                                          <a:pt x="13017" y="6882"/>
                                          <a:pt x="13006" y="6776"/>
                                          <a:pt x="12995" y="6882"/>
                                        </a:cubicBezTo>
                                        <a:cubicBezTo>
                                          <a:pt x="12984" y="6988"/>
                                          <a:pt x="12995" y="7200"/>
                                          <a:pt x="13006" y="7412"/>
                                        </a:cubicBezTo>
                                        <a:cubicBezTo>
                                          <a:pt x="13028" y="7729"/>
                                          <a:pt x="13028" y="7835"/>
                                          <a:pt x="13006" y="8047"/>
                                        </a:cubicBezTo>
                                        <a:cubicBezTo>
                                          <a:pt x="12973" y="8259"/>
                                          <a:pt x="12768" y="8576"/>
                                          <a:pt x="12584" y="8788"/>
                                        </a:cubicBezTo>
                                        <a:cubicBezTo>
                                          <a:pt x="12508" y="8894"/>
                                          <a:pt x="12422" y="8894"/>
                                          <a:pt x="12368" y="9000"/>
                                        </a:cubicBezTo>
                                        <a:cubicBezTo>
                                          <a:pt x="12314" y="9106"/>
                                          <a:pt x="12151" y="9212"/>
                                          <a:pt x="12000" y="9318"/>
                                        </a:cubicBezTo>
                                        <a:cubicBezTo>
                                          <a:pt x="11838" y="9424"/>
                                          <a:pt x="11654" y="9635"/>
                                          <a:pt x="11578" y="9741"/>
                                        </a:cubicBezTo>
                                        <a:cubicBezTo>
                                          <a:pt x="11405" y="9953"/>
                                          <a:pt x="11405" y="9953"/>
                                          <a:pt x="11438" y="9635"/>
                                        </a:cubicBezTo>
                                        <a:cubicBezTo>
                                          <a:pt x="11459" y="9424"/>
                                          <a:pt x="11459" y="9318"/>
                                          <a:pt x="11427" y="9318"/>
                                        </a:cubicBezTo>
                                        <a:cubicBezTo>
                                          <a:pt x="11405" y="9318"/>
                                          <a:pt x="11394" y="9424"/>
                                          <a:pt x="11394" y="9635"/>
                                        </a:cubicBezTo>
                                        <a:cubicBezTo>
                                          <a:pt x="11394" y="9847"/>
                                          <a:pt x="11383" y="9953"/>
                                          <a:pt x="11362" y="9953"/>
                                        </a:cubicBezTo>
                                        <a:cubicBezTo>
                                          <a:pt x="11340" y="9953"/>
                                          <a:pt x="11329" y="9847"/>
                                          <a:pt x="11329" y="9741"/>
                                        </a:cubicBezTo>
                                        <a:cubicBezTo>
                                          <a:pt x="11329" y="9318"/>
                                          <a:pt x="11394" y="8894"/>
                                          <a:pt x="11459" y="8894"/>
                                        </a:cubicBezTo>
                                        <a:cubicBezTo>
                                          <a:pt x="11502" y="8894"/>
                                          <a:pt x="11524" y="8788"/>
                                          <a:pt x="11524" y="8682"/>
                                        </a:cubicBezTo>
                                        <a:cubicBezTo>
                                          <a:pt x="11524" y="8576"/>
                                          <a:pt x="11502" y="8471"/>
                                          <a:pt x="11470" y="8576"/>
                                        </a:cubicBezTo>
                                        <a:cubicBezTo>
                                          <a:pt x="11438" y="8682"/>
                                          <a:pt x="11383" y="8682"/>
                                          <a:pt x="11351" y="8788"/>
                                        </a:cubicBezTo>
                                        <a:cubicBezTo>
                                          <a:pt x="11308" y="8788"/>
                                          <a:pt x="11286" y="8894"/>
                                          <a:pt x="11286" y="9106"/>
                                        </a:cubicBezTo>
                                        <a:cubicBezTo>
                                          <a:pt x="11286" y="9318"/>
                                          <a:pt x="11286" y="9318"/>
                                          <a:pt x="11275" y="9212"/>
                                        </a:cubicBezTo>
                                        <a:cubicBezTo>
                                          <a:pt x="11265" y="9000"/>
                                          <a:pt x="11048" y="8894"/>
                                          <a:pt x="10810" y="8894"/>
                                        </a:cubicBezTo>
                                        <a:cubicBezTo>
                                          <a:pt x="10691" y="8894"/>
                                          <a:pt x="10680" y="8894"/>
                                          <a:pt x="10680" y="9424"/>
                                        </a:cubicBezTo>
                                        <a:cubicBezTo>
                                          <a:pt x="10680" y="9847"/>
                                          <a:pt x="10691" y="9953"/>
                                          <a:pt x="10724" y="9847"/>
                                        </a:cubicBezTo>
                                        <a:cubicBezTo>
                                          <a:pt x="10745" y="9741"/>
                                          <a:pt x="10778" y="9847"/>
                                          <a:pt x="10799" y="9847"/>
                                        </a:cubicBezTo>
                                        <a:cubicBezTo>
                                          <a:pt x="10821" y="9953"/>
                                          <a:pt x="10810" y="10059"/>
                                          <a:pt x="10767" y="10165"/>
                                        </a:cubicBezTo>
                                        <a:cubicBezTo>
                                          <a:pt x="10735" y="10271"/>
                                          <a:pt x="10670" y="10376"/>
                                          <a:pt x="10626" y="10482"/>
                                        </a:cubicBezTo>
                                        <a:cubicBezTo>
                                          <a:pt x="10583" y="10588"/>
                                          <a:pt x="10475" y="10800"/>
                                          <a:pt x="10399" y="10800"/>
                                        </a:cubicBezTo>
                                        <a:cubicBezTo>
                                          <a:pt x="10215" y="10906"/>
                                          <a:pt x="10096" y="11012"/>
                                          <a:pt x="9869" y="11329"/>
                                        </a:cubicBezTo>
                                        <a:cubicBezTo>
                                          <a:pt x="9772" y="11435"/>
                                          <a:pt x="9631" y="11541"/>
                                          <a:pt x="9556" y="11647"/>
                                        </a:cubicBezTo>
                                        <a:cubicBezTo>
                                          <a:pt x="9393" y="11753"/>
                                          <a:pt x="9253" y="11965"/>
                                          <a:pt x="9134" y="12071"/>
                                        </a:cubicBezTo>
                                        <a:cubicBezTo>
                                          <a:pt x="9080" y="12176"/>
                                          <a:pt x="9004" y="12176"/>
                                          <a:pt x="8950" y="12176"/>
                                        </a:cubicBezTo>
                                        <a:cubicBezTo>
                                          <a:pt x="8896" y="12176"/>
                                          <a:pt x="8852" y="12176"/>
                                          <a:pt x="8842" y="12282"/>
                                        </a:cubicBezTo>
                                        <a:cubicBezTo>
                                          <a:pt x="8831" y="12388"/>
                                          <a:pt x="8766" y="12388"/>
                                          <a:pt x="8701" y="12494"/>
                                        </a:cubicBezTo>
                                        <a:cubicBezTo>
                                          <a:pt x="8636" y="12494"/>
                                          <a:pt x="8506" y="12600"/>
                                          <a:pt x="8409" y="12706"/>
                                        </a:cubicBezTo>
                                        <a:cubicBezTo>
                                          <a:pt x="8312" y="12812"/>
                                          <a:pt x="8052" y="12918"/>
                                          <a:pt x="7836" y="12918"/>
                                        </a:cubicBezTo>
                                        <a:cubicBezTo>
                                          <a:pt x="7446" y="12918"/>
                                          <a:pt x="7327" y="13129"/>
                                          <a:pt x="7295" y="13447"/>
                                        </a:cubicBezTo>
                                        <a:cubicBezTo>
                                          <a:pt x="7284" y="13553"/>
                                          <a:pt x="7187" y="13659"/>
                                          <a:pt x="7068" y="13765"/>
                                        </a:cubicBezTo>
                                        <a:cubicBezTo>
                                          <a:pt x="6884" y="13871"/>
                                          <a:pt x="6851" y="13871"/>
                                          <a:pt x="6862" y="13553"/>
                                        </a:cubicBezTo>
                                        <a:cubicBezTo>
                                          <a:pt x="6873" y="13341"/>
                                          <a:pt x="6862" y="13235"/>
                                          <a:pt x="6830" y="13235"/>
                                        </a:cubicBezTo>
                                        <a:cubicBezTo>
                                          <a:pt x="6808" y="13235"/>
                                          <a:pt x="6797" y="13341"/>
                                          <a:pt x="6797" y="13553"/>
                                        </a:cubicBezTo>
                                        <a:cubicBezTo>
                                          <a:pt x="6808" y="13765"/>
                                          <a:pt x="6797" y="13871"/>
                                          <a:pt x="6787" y="13871"/>
                                        </a:cubicBezTo>
                                        <a:cubicBezTo>
                                          <a:pt x="6776" y="13871"/>
                                          <a:pt x="6743" y="13976"/>
                                          <a:pt x="6722" y="14188"/>
                                        </a:cubicBezTo>
                                        <a:cubicBezTo>
                                          <a:pt x="6700" y="14400"/>
                                          <a:pt x="6635" y="14506"/>
                                          <a:pt x="6473" y="14612"/>
                                        </a:cubicBezTo>
                                        <a:cubicBezTo>
                                          <a:pt x="6354" y="14612"/>
                                          <a:pt x="6246" y="14718"/>
                                          <a:pt x="6235" y="14824"/>
                                        </a:cubicBezTo>
                                        <a:cubicBezTo>
                                          <a:pt x="6224" y="14929"/>
                                          <a:pt x="6192" y="15035"/>
                                          <a:pt x="6181" y="15141"/>
                                        </a:cubicBezTo>
                                        <a:cubicBezTo>
                                          <a:pt x="6159" y="15247"/>
                                          <a:pt x="6181" y="15247"/>
                                          <a:pt x="6213" y="15247"/>
                                        </a:cubicBezTo>
                                        <a:cubicBezTo>
                                          <a:pt x="6419" y="15141"/>
                                          <a:pt x="6408" y="15459"/>
                                          <a:pt x="6192" y="15671"/>
                                        </a:cubicBezTo>
                                        <a:cubicBezTo>
                                          <a:pt x="6062" y="15776"/>
                                          <a:pt x="6029" y="15776"/>
                                          <a:pt x="6008" y="15565"/>
                                        </a:cubicBezTo>
                                        <a:cubicBezTo>
                                          <a:pt x="5997" y="15353"/>
                                          <a:pt x="5975" y="15353"/>
                                          <a:pt x="5975" y="15459"/>
                                        </a:cubicBezTo>
                                        <a:cubicBezTo>
                                          <a:pt x="5965" y="15565"/>
                                          <a:pt x="5932" y="15671"/>
                                          <a:pt x="5889" y="15671"/>
                                        </a:cubicBezTo>
                                        <a:lnTo>
                                          <a:pt x="5813" y="15671"/>
                                        </a:lnTo>
                                        <a:lnTo>
                                          <a:pt x="5910" y="15247"/>
                                        </a:lnTo>
                                        <a:cubicBezTo>
                                          <a:pt x="5965" y="15035"/>
                                          <a:pt x="6019" y="14929"/>
                                          <a:pt x="6029" y="14929"/>
                                        </a:cubicBezTo>
                                        <a:cubicBezTo>
                                          <a:pt x="6040" y="14929"/>
                                          <a:pt x="6062" y="14929"/>
                                          <a:pt x="6062" y="14718"/>
                                        </a:cubicBezTo>
                                        <a:cubicBezTo>
                                          <a:pt x="6084" y="14294"/>
                                          <a:pt x="6019" y="14400"/>
                                          <a:pt x="5846" y="14929"/>
                                        </a:cubicBezTo>
                                        <a:cubicBezTo>
                                          <a:pt x="5705" y="15459"/>
                                          <a:pt x="5673" y="15459"/>
                                          <a:pt x="5316" y="15459"/>
                                        </a:cubicBezTo>
                                        <a:cubicBezTo>
                                          <a:pt x="5110" y="15459"/>
                                          <a:pt x="4915" y="15565"/>
                                          <a:pt x="4894" y="15671"/>
                                        </a:cubicBezTo>
                                        <a:cubicBezTo>
                                          <a:pt x="4872" y="15776"/>
                                          <a:pt x="4861" y="15882"/>
                                          <a:pt x="4883" y="15882"/>
                                        </a:cubicBezTo>
                                        <a:cubicBezTo>
                                          <a:pt x="4894" y="15882"/>
                                          <a:pt x="4905" y="15988"/>
                                          <a:pt x="4894" y="16094"/>
                                        </a:cubicBezTo>
                                        <a:cubicBezTo>
                                          <a:pt x="4872" y="16412"/>
                                          <a:pt x="4753" y="16306"/>
                                          <a:pt x="4721" y="15988"/>
                                        </a:cubicBezTo>
                                        <a:cubicBezTo>
                                          <a:pt x="4688" y="15671"/>
                                          <a:pt x="4699" y="15565"/>
                                          <a:pt x="4807" y="15459"/>
                                        </a:cubicBezTo>
                                        <a:cubicBezTo>
                                          <a:pt x="4840" y="15459"/>
                                          <a:pt x="4905" y="15247"/>
                                          <a:pt x="4948" y="15035"/>
                                        </a:cubicBezTo>
                                        <a:cubicBezTo>
                                          <a:pt x="4991" y="14824"/>
                                          <a:pt x="5164" y="14506"/>
                                          <a:pt x="5316" y="14294"/>
                                        </a:cubicBezTo>
                                        <a:cubicBezTo>
                                          <a:pt x="6029" y="13235"/>
                                          <a:pt x="5997" y="13341"/>
                                          <a:pt x="5878" y="13341"/>
                                        </a:cubicBezTo>
                                        <a:cubicBezTo>
                                          <a:pt x="5791" y="13341"/>
                                          <a:pt x="5791" y="13341"/>
                                          <a:pt x="5824" y="13024"/>
                                        </a:cubicBezTo>
                                        <a:cubicBezTo>
                                          <a:pt x="5867" y="12706"/>
                                          <a:pt x="5856" y="12706"/>
                                          <a:pt x="5802" y="12812"/>
                                        </a:cubicBezTo>
                                        <a:cubicBezTo>
                                          <a:pt x="5770" y="12918"/>
                                          <a:pt x="5683" y="13024"/>
                                          <a:pt x="5597" y="13129"/>
                                        </a:cubicBezTo>
                                        <a:cubicBezTo>
                                          <a:pt x="5510" y="13235"/>
                                          <a:pt x="5435" y="13447"/>
                                          <a:pt x="5413" y="13553"/>
                                        </a:cubicBezTo>
                                        <a:cubicBezTo>
                                          <a:pt x="5380" y="13659"/>
                                          <a:pt x="5305" y="13659"/>
                                          <a:pt x="5164" y="13553"/>
                                        </a:cubicBezTo>
                                        <a:cubicBezTo>
                                          <a:pt x="4980" y="13341"/>
                                          <a:pt x="4959" y="13341"/>
                                          <a:pt x="4894" y="13659"/>
                                        </a:cubicBezTo>
                                        <a:cubicBezTo>
                                          <a:pt x="4850" y="13871"/>
                                          <a:pt x="4807" y="13976"/>
                                          <a:pt x="4775" y="13871"/>
                                        </a:cubicBezTo>
                                        <a:cubicBezTo>
                                          <a:pt x="4742" y="13765"/>
                                          <a:pt x="4710" y="13871"/>
                                          <a:pt x="4699" y="13871"/>
                                        </a:cubicBezTo>
                                        <a:cubicBezTo>
                                          <a:pt x="4688" y="13976"/>
                                          <a:pt x="4634" y="14082"/>
                                          <a:pt x="4580" y="14188"/>
                                        </a:cubicBezTo>
                                        <a:cubicBezTo>
                                          <a:pt x="4494" y="14294"/>
                                          <a:pt x="4483" y="14294"/>
                                          <a:pt x="4494" y="13976"/>
                                        </a:cubicBezTo>
                                        <a:cubicBezTo>
                                          <a:pt x="4504" y="13765"/>
                                          <a:pt x="4494" y="13659"/>
                                          <a:pt x="4472" y="13659"/>
                                        </a:cubicBezTo>
                                        <a:cubicBezTo>
                                          <a:pt x="4450" y="13659"/>
                                          <a:pt x="4439" y="13765"/>
                                          <a:pt x="4450" y="13976"/>
                                        </a:cubicBezTo>
                                        <a:cubicBezTo>
                                          <a:pt x="4461" y="14188"/>
                                          <a:pt x="4439" y="14294"/>
                                          <a:pt x="4364" y="14400"/>
                                        </a:cubicBezTo>
                                        <a:cubicBezTo>
                                          <a:pt x="4310" y="14506"/>
                                          <a:pt x="4202" y="14824"/>
                                          <a:pt x="4126" y="15247"/>
                                        </a:cubicBezTo>
                                        <a:cubicBezTo>
                                          <a:pt x="3974" y="15988"/>
                                          <a:pt x="3747" y="16412"/>
                                          <a:pt x="3823" y="15882"/>
                                        </a:cubicBezTo>
                                        <a:cubicBezTo>
                                          <a:pt x="3845" y="15776"/>
                                          <a:pt x="3855" y="15459"/>
                                          <a:pt x="3855" y="15353"/>
                                        </a:cubicBezTo>
                                        <a:cubicBezTo>
                                          <a:pt x="3855" y="15247"/>
                                          <a:pt x="3866" y="15141"/>
                                          <a:pt x="3888" y="15035"/>
                                        </a:cubicBezTo>
                                        <a:cubicBezTo>
                                          <a:pt x="3909" y="14929"/>
                                          <a:pt x="3920" y="14824"/>
                                          <a:pt x="3909" y="14824"/>
                                        </a:cubicBezTo>
                                        <a:cubicBezTo>
                                          <a:pt x="3909" y="14824"/>
                                          <a:pt x="3834" y="14929"/>
                                          <a:pt x="3747" y="15141"/>
                                        </a:cubicBezTo>
                                        <a:cubicBezTo>
                                          <a:pt x="3639" y="15459"/>
                                          <a:pt x="3596" y="15459"/>
                                          <a:pt x="3585" y="15353"/>
                                        </a:cubicBezTo>
                                        <a:cubicBezTo>
                                          <a:pt x="3563" y="15035"/>
                                          <a:pt x="3455" y="15247"/>
                                          <a:pt x="3293" y="15882"/>
                                        </a:cubicBezTo>
                                        <a:cubicBezTo>
                                          <a:pt x="3228" y="16200"/>
                                          <a:pt x="3131" y="16412"/>
                                          <a:pt x="3066" y="16412"/>
                                        </a:cubicBezTo>
                                        <a:cubicBezTo>
                                          <a:pt x="3012" y="16412"/>
                                          <a:pt x="2947" y="16518"/>
                                          <a:pt x="2914" y="16624"/>
                                        </a:cubicBezTo>
                                        <a:cubicBezTo>
                                          <a:pt x="2958" y="16094"/>
                                          <a:pt x="2893" y="16200"/>
                                          <a:pt x="2849" y="16094"/>
                                        </a:cubicBezTo>
                                        <a:cubicBezTo>
                                          <a:pt x="2806" y="15988"/>
                                          <a:pt x="2741" y="16094"/>
                                          <a:pt x="2687" y="16306"/>
                                        </a:cubicBezTo>
                                        <a:cubicBezTo>
                                          <a:pt x="2644" y="16518"/>
                                          <a:pt x="2579" y="16624"/>
                                          <a:pt x="2547" y="16518"/>
                                        </a:cubicBezTo>
                                        <a:cubicBezTo>
                                          <a:pt x="2514" y="16518"/>
                                          <a:pt x="2417" y="16518"/>
                                          <a:pt x="2319" y="16729"/>
                                        </a:cubicBezTo>
                                        <a:cubicBezTo>
                                          <a:pt x="2146" y="16941"/>
                                          <a:pt x="2103" y="16941"/>
                                          <a:pt x="2146" y="16624"/>
                                        </a:cubicBezTo>
                                        <a:cubicBezTo>
                                          <a:pt x="2157" y="16518"/>
                                          <a:pt x="2168" y="16412"/>
                                          <a:pt x="2168" y="16200"/>
                                        </a:cubicBezTo>
                                        <a:cubicBezTo>
                                          <a:pt x="2168" y="16094"/>
                                          <a:pt x="2125" y="16094"/>
                                          <a:pt x="2082" y="16412"/>
                                        </a:cubicBezTo>
                                        <a:cubicBezTo>
                                          <a:pt x="2038" y="16624"/>
                                          <a:pt x="1984" y="16835"/>
                                          <a:pt x="1973" y="16835"/>
                                        </a:cubicBezTo>
                                        <a:cubicBezTo>
                                          <a:pt x="1963" y="16835"/>
                                          <a:pt x="1952" y="16941"/>
                                          <a:pt x="1952" y="17047"/>
                                        </a:cubicBezTo>
                                        <a:cubicBezTo>
                                          <a:pt x="1952" y="17153"/>
                                          <a:pt x="1919" y="17365"/>
                                          <a:pt x="1876" y="17471"/>
                                        </a:cubicBezTo>
                                        <a:cubicBezTo>
                                          <a:pt x="1833" y="17682"/>
                                          <a:pt x="1789" y="17788"/>
                                          <a:pt x="1779" y="17788"/>
                                        </a:cubicBezTo>
                                        <a:cubicBezTo>
                                          <a:pt x="1768" y="17788"/>
                                          <a:pt x="1768" y="17682"/>
                                          <a:pt x="1768" y="17576"/>
                                        </a:cubicBezTo>
                                        <a:cubicBezTo>
                                          <a:pt x="1779" y="17365"/>
                                          <a:pt x="1768" y="17259"/>
                                          <a:pt x="1735" y="17365"/>
                                        </a:cubicBezTo>
                                        <a:cubicBezTo>
                                          <a:pt x="1714" y="17471"/>
                                          <a:pt x="1671" y="17576"/>
                                          <a:pt x="1649" y="17682"/>
                                        </a:cubicBezTo>
                                        <a:cubicBezTo>
                                          <a:pt x="1627" y="17788"/>
                                          <a:pt x="1519" y="18106"/>
                                          <a:pt x="1411" y="18212"/>
                                        </a:cubicBezTo>
                                        <a:cubicBezTo>
                                          <a:pt x="1303" y="18318"/>
                                          <a:pt x="1076" y="18847"/>
                                          <a:pt x="924" y="19271"/>
                                        </a:cubicBezTo>
                                        <a:cubicBezTo>
                                          <a:pt x="773" y="19694"/>
                                          <a:pt x="611" y="20012"/>
                                          <a:pt x="589" y="20012"/>
                                        </a:cubicBezTo>
                                        <a:cubicBezTo>
                                          <a:pt x="556" y="20012"/>
                                          <a:pt x="502" y="20224"/>
                                          <a:pt x="470" y="20647"/>
                                        </a:cubicBezTo>
                                        <a:cubicBezTo>
                                          <a:pt x="427" y="20965"/>
                                          <a:pt x="383" y="21282"/>
                                          <a:pt x="362" y="21282"/>
                                        </a:cubicBezTo>
                                        <a:cubicBezTo>
                                          <a:pt x="351" y="21282"/>
                                          <a:pt x="318" y="21388"/>
                                          <a:pt x="286" y="21600"/>
                                        </a:cubicBezTo>
                                        <a:lnTo>
                                          <a:pt x="535" y="21600"/>
                                        </a:lnTo>
                                        <a:cubicBezTo>
                                          <a:pt x="740" y="20753"/>
                                          <a:pt x="1184" y="19376"/>
                                          <a:pt x="1281" y="19271"/>
                                        </a:cubicBezTo>
                                        <a:cubicBezTo>
                                          <a:pt x="1346" y="19271"/>
                                          <a:pt x="1249" y="19906"/>
                                          <a:pt x="1162" y="20012"/>
                                        </a:cubicBezTo>
                                        <a:cubicBezTo>
                                          <a:pt x="1076" y="20224"/>
                                          <a:pt x="903" y="20753"/>
                                          <a:pt x="719" y="21494"/>
                                        </a:cubicBezTo>
                                        <a:lnTo>
                                          <a:pt x="20296" y="21494"/>
                                        </a:lnTo>
                                        <a:cubicBezTo>
                                          <a:pt x="20307" y="21494"/>
                                          <a:pt x="20318" y="21494"/>
                                          <a:pt x="20329" y="21494"/>
                                        </a:cubicBezTo>
                                        <a:lnTo>
                                          <a:pt x="20426" y="21494"/>
                                        </a:lnTo>
                                        <a:cubicBezTo>
                                          <a:pt x="20426" y="21494"/>
                                          <a:pt x="20437" y="21494"/>
                                          <a:pt x="20437" y="21388"/>
                                        </a:cubicBezTo>
                                        <a:cubicBezTo>
                                          <a:pt x="20447" y="21282"/>
                                          <a:pt x="20437" y="21176"/>
                                          <a:pt x="20426" y="21176"/>
                                        </a:cubicBezTo>
                                        <a:cubicBezTo>
                                          <a:pt x="20415" y="21176"/>
                                          <a:pt x="20361" y="21176"/>
                                          <a:pt x="20307" y="21071"/>
                                        </a:cubicBezTo>
                                        <a:cubicBezTo>
                                          <a:pt x="20220" y="20965"/>
                                          <a:pt x="19972" y="20753"/>
                                          <a:pt x="19842" y="20647"/>
                                        </a:cubicBezTo>
                                        <a:cubicBezTo>
                                          <a:pt x="19799" y="20647"/>
                                          <a:pt x="19625" y="20224"/>
                                          <a:pt x="19323" y="19588"/>
                                        </a:cubicBezTo>
                                        <a:cubicBezTo>
                                          <a:pt x="19236" y="19376"/>
                                          <a:pt x="19236" y="19376"/>
                                          <a:pt x="19398" y="19376"/>
                                        </a:cubicBezTo>
                                        <a:lnTo>
                                          <a:pt x="19561" y="19376"/>
                                        </a:lnTo>
                                        <a:lnTo>
                                          <a:pt x="19452" y="18847"/>
                                        </a:lnTo>
                                        <a:cubicBezTo>
                                          <a:pt x="19333" y="18318"/>
                                          <a:pt x="19323" y="18318"/>
                                          <a:pt x="19344" y="18529"/>
                                        </a:cubicBezTo>
                                        <a:cubicBezTo>
                                          <a:pt x="19355" y="18635"/>
                                          <a:pt x="19323" y="18741"/>
                                          <a:pt x="19269" y="18741"/>
                                        </a:cubicBezTo>
                                        <a:cubicBezTo>
                                          <a:pt x="19204" y="18741"/>
                                          <a:pt x="19182" y="18635"/>
                                          <a:pt x="19193" y="18529"/>
                                        </a:cubicBezTo>
                                        <a:cubicBezTo>
                                          <a:pt x="19204" y="18424"/>
                                          <a:pt x="19182" y="18318"/>
                                          <a:pt x="19160" y="18212"/>
                                        </a:cubicBezTo>
                                        <a:cubicBezTo>
                                          <a:pt x="19139" y="18106"/>
                                          <a:pt x="19117" y="18000"/>
                                          <a:pt x="19117" y="17894"/>
                                        </a:cubicBezTo>
                                        <a:cubicBezTo>
                                          <a:pt x="19117" y="17788"/>
                                          <a:pt x="19139" y="17788"/>
                                          <a:pt x="19171" y="17788"/>
                                        </a:cubicBezTo>
                                        <a:cubicBezTo>
                                          <a:pt x="19236" y="18000"/>
                                          <a:pt x="19236" y="18000"/>
                                          <a:pt x="19355" y="17894"/>
                                        </a:cubicBezTo>
                                        <a:cubicBezTo>
                                          <a:pt x="19431" y="17894"/>
                                          <a:pt x="19442" y="17788"/>
                                          <a:pt x="19409" y="17576"/>
                                        </a:cubicBezTo>
                                        <a:cubicBezTo>
                                          <a:pt x="19355" y="17153"/>
                                          <a:pt x="19366" y="16835"/>
                                          <a:pt x="19420" y="16941"/>
                                        </a:cubicBezTo>
                                        <a:cubicBezTo>
                                          <a:pt x="19452" y="17047"/>
                                          <a:pt x="19463" y="17047"/>
                                          <a:pt x="19431" y="16835"/>
                                        </a:cubicBezTo>
                                        <a:cubicBezTo>
                                          <a:pt x="19409" y="16729"/>
                                          <a:pt x="19377" y="16624"/>
                                          <a:pt x="19344" y="16624"/>
                                        </a:cubicBezTo>
                                        <a:cubicBezTo>
                                          <a:pt x="19290" y="16624"/>
                                          <a:pt x="19290" y="16624"/>
                                          <a:pt x="19323" y="16835"/>
                                        </a:cubicBezTo>
                                        <a:cubicBezTo>
                                          <a:pt x="19355" y="16941"/>
                                          <a:pt x="19355" y="17047"/>
                                          <a:pt x="19312" y="17047"/>
                                        </a:cubicBezTo>
                                        <a:cubicBezTo>
                                          <a:pt x="19279" y="17047"/>
                                          <a:pt x="19258" y="16941"/>
                                          <a:pt x="19247" y="16729"/>
                                        </a:cubicBezTo>
                                        <a:cubicBezTo>
                                          <a:pt x="19236" y="16518"/>
                                          <a:pt x="19214" y="16412"/>
                                          <a:pt x="19193" y="16412"/>
                                        </a:cubicBezTo>
                                        <a:cubicBezTo>
                                          <a:pt x="19139" y="16412"/>
                                          <a:pt x="19041" y="15988"/>
                                          <a:pt x="19041" y="15776"/>
                                        </a:cubicBezTo>
                                        <a:cubicBezTo>
                                          <a:pt x="19041" y="15671"/>
                                          <a:pt x="19009" y="15671"/>
                                          <a:pt x="18976" y="15671"/>
                                        </a:cubicBezTo>
                                        <a:cubicBezTo>
                                          <a:pt x="18944" y="15671"/>
                                          <a:pt x="18890" y="15565"/>
                                          <a:pt x="18868" y="15353"/>
                                        </a:cubicBezTo>
                                        <a:cubicBezTo>
                                          <a:pt x="18836" y="15035"/>
                                          <a:pt x="18836" y="15035"/>
                                          <a:pt x="18890" y="14929"/>
                                        </a:cubicBezTo>
                                        <a:cubicBezTo>
                                          <a:pt x="18944" y="14824"/>
                                          <a:pt x="19085" y="15141"/>
                                          <a:pt x="19160" y="15565"/>
                                        </a:cubicBezTo>
                                        <a:cubicBezTo>
                                          <a:pt x="19182" y="15671"/>
                                          <a:pt x="19258" y="15882"/>
                                          <a:pt x="19312" y="15882"/>
                                        </a:cubicBezTo>
                                        <a:cubicBezTo>
                                          <a:pt x="19366" y="15882"/>
                                          <a:pt x="19409" y="15882"/>
                                          <a:pt x="19398" y="15882"/>
                                        </a:cubicBezTo>
                                        <a:cubicBezTo>
                                          <a:pt x="19355" y="15671"/>
                                          <a:pt x="19377" y="15459"/>
                                          <a:pt x="19431" y="15459"/>
                                        </a:cubicBezTo>
                                        <a:cubicBezTo>
                                          <a:pt x="19463" y="15459"/>
                                          <a:pt x="19496" y="15353"/>
                                          <a:pt x="19506" y="15247"/>
                                        </a:cubicBezTo>
                                        <a:cubicBezTo>
                                          <a:pt x="19517" y="15035"/>
                                          <a:pt x="19474" y="14929"/>
                                          <a:pt x="19398" y="15035"/>
                                        </a:cubicBezTo>
                                        <a:cubicBezTo>
                                          <a:pt x="19333" y="15141"/>
                                          <a:pt x="19258" y="14718"/>
                                          <a:pt x="19258" y="14294"/>
                                        </a:cubicBezTo>
                                        <a:cubicBezTo>
                                          <a:pt x="19258" y="13976"/>
                                          <a:pt x="19279" y="13976"/>
                                          <a:pt x="19398" y="13976"/>
                                        </a:cubicBezTo>
                                        <a:cubicBezTo>
                                          <a:pt x="19452" y="13976"/>
                                          <a:pt x="19485" y="13976"/>
                                          <a:pt x="19474" y="13871"/>
                                        </a:cubicBezTo>
                                        <a:cubicBezTo>
                                          <a:pt x="19452" y="13659"/>
                                          <a:pt x="19442" y="13659"/>
                                          <a:pt x="19366" y="13659"/>
                                        </a:cubicBezTo>
                                        <a:cubicBezTo>
                                          <a:pt x="19333" y="13659"/>
                                          <a:pt x="19323" y="13553"/>
                                          <a:pt x="19323" y="13341"/>
                                        </a:cubicBezTo>
                                        <a:cubicBezTo>
                                          <a:pt x="19333" y="13129"/>
                                          <a:pt x="19301" y="13024"/>
                                          <a:pt x="19214" y="12918"/>
                                        </a:cubicBezTo>
                                        <a:lnTo>
                                          <a:pt x="19095" y="12812"/>
                                        </a:lnTo>
                                        <a:lnTo>
                                          <a:pt x="19225" y="12600"/>
                                        </a:lnTo>
                                        <a:lnTo>
                                          <a:pt x="19355" y="12388"/>
                                        </a:lnTo>
                                        <a:lnTo>
                                          <a:pt x="19204" y="12282"/>
                                        </a:lnTo>
                                        <a:cubicBezTo>
                                          <a:pt x="18933" y="12071"/>
                                          <a:pt x="18857" y="11859"/>
                                          <a:pt x="18825" y="11647"/>
                                        </a:cubicBezTo>
                                        <a:cubicBezTo>
                                          <a:pt x="18814" y="11541"/>
                                          <a:pt x="18803" y="11329"/>
                                          <a:pt x="18803" y="11224"/>
                                        </a:cubicBezTo>
                                        <a:cubicBezTo>
                                          <a:pt x="18803" y="11012"/>
                                          <a:pt x="18966" y="11118"/>
                                          <a:pt x="18976" y="11329"/>
                                        </a:cubicBezTo>
                                        <a:cubicBezTo>
                                          <a:pt x="18987" y="11435"/>
                                          <a:pt x="19009" y="11541"/>
                                          <a:pt x="19020" y="11541"/>
                                        </a:cubicBezTo>
                                        <a:cubicBezTo>
                                          <a:pt x="19052" y="11541"/>
                                          <a:pt x="19052" y="11541"/>
                                          <a:pt x="19031" y="11329"/>
                                        </a:cubicBezTo>
                                        <a:cubicBezTo>
                                          <a:pt x="18998" y="11118"/>
                                          <a:pt x="19020" y="10694"/>
                                          <a:pt x="19052" y="10800"/>
                                        </a:cubicBezTo>
                                        <a:cubicBezTo>
                                          <a:pt x="19063" y="10800"/>
                                          <a:pt x="19095" y="10800"/>
                                          <a:pt x="19106" y="10694"/>
                                        </a:cubicBezTo>
                                        <a:cubicBezTo>
                                          <a:pt x="19182" y="10376"/>
                                          <a:pt x="19333" y="10376"/>
                                          <a:pt x="19409" y="10800"/>
                                        </a:cubicBezTo>
                                        <a:cubicBezTo>
                                          <a:pt x="19474" y="11118"/>
                                          <a:pt x="19496" y="11118"/>
                                          <a:pt x="19517" y="10906"/>
                                        </a:cubicBezTo>
                                        <a:cubicBezTo>
                                          <a:pt x="19528" y="10800"/>
                                          <a:pt x="19571" y="10694"/>
                                          <a:pt x="19604" y="10800"/>
                                        </a:cubicBezTo>
                                        <a:cubicBezTo>
                                          <a:pt x="19636" y="10906"/>
                                          <a:pt x="19669" y="10800"/>
                                          <a:pt x="19669" y="10694"/>
                                        </a:cubicBezTo>
                                        <a:cubicBezTo>
                                          <a:pt x="19669" y="10588"/>
                                          <a:pt x="19723" y="10694"/>
                                          <a:pt x="19766" y="10906"/>
                                        </a:cubicBezTo>
                                        <a:cubicBezTo>
                                          <a:pt x="19842" y="11224"/>
                                          <a:pt x="19863" y="11224"/>
                                          <a:pt x="19863" y="11012"/>
                                        </a:cubicBezTo>
                                        <a:cubicBezTo>
                                          <a:pt x="19863" y="10800"/>
                                          <a:pt x="19853" y="10694"/>
                                          <a:pt x="19831" y="10694"/>
                                        </a:cubicBezTo>
                                        <a:cubicBezTo>
                                          <a:pt x="19809" y="10694"/>
                                          <a:pt x="19799" y="10588"/>
                                          <a:pt x="19799" y="10482"/>
                                        </a:cubicBezTo>
                                        <a:cubicBezTo>
                                          <a:pt x="19799" y="10376"/>
                                          <a:pt x="19831" y="10271"/>
                                          <a:pt x="19885" y="10376"/>
                                        </a:cubicBezTo>
                                        <a:cubicBezTo>
                                          <a:pt x="20231" y="10800"/>
                                          <a:pt x="20296" y="10906"/>
                                          <a:pt x="20383" y="11435"/>
                                        </a:cubicBezTo>
                                        <a:cubicBezTo>
                                          <a:pt x="20491" y="11965"/>
                                          <a:pt x="20566" y="12071"/>
                                          <a:pt x="20491" y="11647"/>
                                        </a:cubicBezTo>
                                        <a:cubicBezTo>
                                          <a:pt x="20415" y="11118"/>
                                          <a:pt x="20437" y="10906"/>
                                          <a:pt x="20545" y="11118"/>
                                        </a:cubicBezTo>
                                        <a:cubicBezTo>
                                          <a:pt x="20707" y="11329"/>
                                          <a:pt x="20977" y="11435"/>
                                          <a:pt x="20967" y="11224"/>
                                        </a:cubicBezTo>
                                        <a:cubicBezTo>
                                          <a:pt x="20934" y="11118"/>
                                          <a:pt x="20902" y="11012"/>
                                          <a:pt x="20880" y="10906"/>
                                        </a:cubicBezTo>
                                        <a:close/>
                                        <a:moveTo>
                                          <a:pt x="1173" y="21071"/>
                                        </a:moveTo>
                                        <a:cubicBezTo>
                                          <a:pt x="1011" y="21388"/>
                                          <a:pt x="1000" y="21388"/>
                                          <a:pt x="1054" y="21071"/>
                                        </a:cubicBezTo>
                                        <a:cubicBezTo>
                                          <a:pt x="1086" y="20753"/>
                                          <a:pt x="1249" y="20329"/>
                                          <a:pt x="1281" y="20329"/>
                                        </a:cubicBezTo>
                                        <a:cubicBezTo>
                                          <a:pt x="1292" y="20329"/>
                                          <a:pt x="1292" y="20435"/>
                                          <a:pt x="1292" y="20541"/>
                                        </a:cubicBezTo>
                                        <a:cubicBezTo>
                                          <a:pt x="1292" y="20647"/>
                                          <a:pt x="1238" y="20859"/>
                                          <a:pt x="1173" y="21071"/>
                                        </a:cubicBezTo>
                                        <a:close/>
                                        <a:moveTo>
                                          <a:pt x="1487" y="19376"/>
                                        </a:moveTo>
                                        <a:cubicBezTo>
                                          <a:pt x="1454" y="19482"/>
                                          <a:pt x="1411" y="19588"/>
                                          <a:pt x="1389" y="19588"/>
                                        </a:cubicBezTo>
                                        <a:cubicBezTo>
                                          <a:pt x="1335" y="19800"/>
                                          <a:pt x="1324" y="19482"/>
                                          <a:pt x="1378" y="19165"/>
                                        </a:cubicBezTo>
                                        <a:cubicBezTo>
                                          <a:pt x="1433" y="18847"/>
                                          <a:pt x="1573" y="18741"/>
                                          <a:pt x="1562" y="19059"/>
                                        </a:cubicBezTo>
                                        <a:cubicBezTo>
                                          <a:pt x="1552" y="19165"/>
                                          <a:pt x="1519" y="19271"/>
                                          <a:pt x="1487" y="19376"/>
                                        </a:cubicBezTo>
                                        <a:close/>
                                        <a:moveTo>
                                          <a:pt x="1746" y="20118"/>
                                        </a:moveTo>
                                        <a:cubicBezTo>
                                          <a:pt x="1725" y="20118"/>
                                          <a:pt x="1714" y="20012"/>
                                          <a:pt x="1714" y="19906"/>
                                        </a:cubicBezTo>
                                        <a:cubicBezTo>
                                          <a:pt x="1725" y="19800"/>
                                          <a:pt x="1735" y="19694"/>
                                          <a:pt x="1757" y="19694"/>
                                        </a:cubicBezTo>
                                        <a:cubicBezTo>
                                          <a:pt x="1779" y="19694"/>
                                          <a:pt x="1789" y="19800"/>
                                          <a:pt x="1789" y="19906"/>
                                        </a:cubicBezTo>
                                        <a:cubicBezTo>
                                          <a:pt x="1789" y="20012"/>
                                          <a:pt x="1768" y="20118"/>
                                          <a:pt x="1746" y="20118"/>
                                        </a:cubicBezTo>
                                        <a:close/>
                                        <a:moveTo>
                                          <a:pt x="2449" y="18635"/>
                                        </a:moveTo>
                                        <a:cubicBezTo>
                                          <a:pt x="2460" y="18424"/>
                                          <a:pt x="2557" y="18000"/>
                                          <a:pt x="2579" y="18106"/>
                                        </a:cubicBezTo>
                                        <a:cubicBezTo>
                                          <a:pt x="2579" y="18106"/>
                                          <a:pt x="2557" y="18318"/>
                                          <a:pt x="2525" y="18529"/>
                                        </a:cubicBezTo>
                                        <a:cubicBezTo>
                                          <a:pt x="2449" y="18953"/>
                                          <a:pt x="2428" y="18953"/>
                                          <a:pt x="2449" y="18635"/>
                                        </a:cubicBezTo>
                                        <a:close/>
                                        <a:moveTo>
                                          <a:pt x="2179" y="20012"/>
                                        </a:moveTo>
                                        <a:cubicBezTo>
                                          <a:pt x="2038" y="20435"/>
                                          <a:pt x="1941" y="20647"/>
                                          <a:pt x="1952" y="20435"/>
                                        </a:cubicBezTo>
                                        <a:cubicBezTo>
                                          <a:pt x="1963" y="20224"/>
                                          <a:pt x="2211" y="19271"/>
                                          <a:pt x="2255" y="19271"/>
                                        </a:cubicBezTo>
                                        <a:cubicBezTo>
                                          <a:pt x="2309" y="19271"/>
                                          <a:pt x="2255" y="19800"/>
                                          <a:pt x="2179" y="20012"/>
                                        </a:cubicBezTo>
                                        <a:close/>
                                        <a:moveTo>
                                          <a:pt x="2319" y="19165"/>
                                        </a:moveTo>
                                        <a:cubicBezTo>
                                          <a:pt x="2319" y="18953"/>
                                          <a:pt x="2406" y="18741"/>
                                          <a:pt x="2417" y="18847"/>
                                        </a:cubicBezTo>
                                        <a:cubicBezTo>
                                          <a:pt x="2428" y="18953"/>
                                          <a:pt x="2417" y="19059"/>
                                          <a:pt x="2395" y="19165"/>
                                        </a:cubicBezTo>
                                        <a:cubicBezTo>
                                          <a:pt x="2352" y="19376"/>
                                          <a:pt x="2319" y="19376"/>
                                          <a:pt x="2319" y="19165"/>
                                        </a:cubicBezTo>
                                        <a:close/>
                                        <a:moveTo>
                                          <a:pt x="2493" y="20329"/>
                                        </a:moveTo>
                                        <a:cubicBezTo>
                                          <a:pt x="2438" y="20435"/>
                                          <a:pt x="2384" y="20541"/>
                                          <a:pt x="2406" y="20329"/>
                                        </a:cubicBezTo>
                                        <a:cubicBezTo>
                                          <a:pt x="2428" y="20118"/>
                                          <a:pt x="2547" y="19906"/>
                                          <a:pt x="2547" y="20012"/>
                                        </a:cubicBezTo>
                                        <a:cubicBezTo>
                                          <a:pt x="2536" y="20224"/>
                                          <a:pt x="2514" y="20329"/>
                                          <a:pt x="2493" y="20329"/>
                                        </a:cubicBezTo>
                                        <a:close/>
                                        <a:moveTo>
                                          <a:pt x="3077" y="18106"/>
                                        </a:moveTo>
                                        <a:cubicBezTo>
                                          <a:pt x="3033" y="18212"/>
                                          <a:pt x="3001" y="18424"/>
                                          <a:pt x="3001" y="18529"/>
                                        </a:cubicBezTo>
                                        <a:cubicBezTo>
                                          <a:pt x="3001" y="18635"/>
                                          <a:pt x="2990" y="18741"/>
                                          <a:pt x="2968" y="18741"/>
                                        </a:cubicBezTo>
                                        <a:cubicBezTo>
                                          <a:pt x="2947" y="18741"/>
                                          <a:pt x="2904" y="18953"/>
                                          <a:pt x="2849" y="19165"/>
                                        </a:cubicBezTo>
                                        <a:cubicBezTo>
                                          <a:pt x="2806" y="19376"/>
                                          <a:pt x="2731" y="19694"/>
                                          <a:pt x="2687" y="19906"/>
                                        </a:cubicBezTo>
                                        <a:cubicBezTo>
                                          <a:pt x="2644" y="20118"/>
                                          <a:pt x="2601" y="20224"/>
                                          <a:pt x="2579" y="20224"/>
                                        </a:cubicBezTo>
                                        <a:cubicBezTo>
                                          <a:pt x="2514" y="20224"/>
                                          <a:pt x="2612" y="19482"/>
                                          <a:pt x="2741" y="19059"/>
                                        </a:cubicBezTo>
                                        <a:cubicBezTo>
                                          <a:pt x="2806" y="18847"/>
                                          <a:pt x="2904" y="18424"/>
                                          <a:pt x="2947" y="18212"/>
                                        </a:cubicBezTo>
                                        <a:cubicBezTo>
                                          <a:pt x="3044" y="17788"/>
                                          <a:pt x="3185" y="17576"/>
                                          <a:pt x="3163" y="17788"/>
                                        </a:cubicBezTo>
                                        <a:cubicBezTo>
                                          <a:pt x="3163" y="17788"/>
                                          <a:pt x="3120" y="18000"/>
                                          <a:pt x="3077" y="18106"/>
                                        </a:cubicBezTo>
                                        <a:close/>
                                        <a:moveTo>
                                          <a:pt x="3650" y="16306"/>
                                        </a:moveTo>
                                        <a:cubicBezTo>
                                          <a:pt x="3628" y="16306"/>
                                          <a:pt x="3628" y="16200"/>
                                          <a:pt x="3628" y="16094"/>
                                        </a:cubicBezTo>
                                        <a:cubicBezTo>
                                          <a:pt x="3639" y="15988"/>
                                          <a:pt x="3650" y="15882"/>
                                          <a:pt x="3661" y="15882"/>
                                        </a:cubicBezTo>
                                        <a:cubicBezTo>
                                          <a:pt x="3672" y="15882"/>
                                          <a:pt x="3682" y="15988"/>
                                          <a:pt x="3682" y="16094"/>
                                        </a:cubicBezTo>
                                        <a:cubicBezTo>
                                          <a:pt x="3682" y="16200"/>
                                          <a:pt x="3672" y="16306"/>
                                          <a:pt x="3650" y="16306"/>
                                        </a:cubicBezTo>
                                        <a:close/>
                                        <a:moveTo>
                                          <a:pt x="4039" y="17894"/>
                                        </a:moveTo>
                                        <a:cubicBezTo>
                                          <a:pt x="3747" y="18635"/>
                                          <a:pt x="3758" y="18529"/>
                                          <a:pt x="3769" y="18318"/>
                                        </a:cubicBezTo>
                                        <a:cubicBezTo>
                                          <a:pt x="3769" y="18212"/>
                                          <a:pt x="3801" y="18000"/>
                                          <a:pt x="3834" y="17894"/>
                                        </a:cubicBezTo>
                                        <a:cubicBezTo>
                                          <a:pt x="3866" y="17788"/>
                                          <a:pt x="3931" y="17576"/>
                                          <a:pt x="3985" y="17471"/>
                                        </a:cubicBezTo>
                                        <a:cubicBezTo>
                                          <a:pt x="4039" y="17259"/>
                                          <a:pt x="4126" y="17153"/>
                                          <a:pt x="4180" y="17259"/>
                                        </a:cubicBezTo>
                                        <a:cubicBezTo>
                                          <a:pt x="4299" y="17259"/>
                                          <a:pt x="4277" y="17259"/>
                                          <a:pt x="4039" y="17894"/>
                                        </a:cubicBezTo>
                                        <a:close/>
                                        <a:moveTo>
                                          <a:pt x="5218" y="15671"/>
                                        </a:moveTo>
                                        <a:cubicBezTo>
                                          <a:pt x="5175" y="15882"/>
                                          <a:pt x="5121" y="15882"/>
                                          <a:pt x="5121" y="15671"/>
                                        </a:cubicBezTo>
                                        <a:cubicBezTo>
                                          <a:pt x="5121" y="15565"/>
                                          <a:pt x="5153" y="15459"/>
                                          <a:pt x="5186" y="15459"/>
                                        </a:cubicBezTo>
                                        <a:cubicBezTo>
                                          <a:pt x="5229" y="15459"/>
                                          <a:pt x="5240" y="15565"/>
                                          <a:pt x="5218" y="15671"/>
                                        </a:cubicBezTo>
                                        <a:close/>
                                        <a:moveTo>
                                          <a:pt x="5586" y="15247"/>
                                        </a:moveTo>
                                        <a:cubicBezTo>
                                          <a:pt x="5564" y="15353"/>
                                          <a:pt x="5532" y="15459"/>
                                          <a:pt x="5510" y="15459"/>
                                        </a:cubicBezTo>
                                        <a:cubicBezTo>
                                          <a:pt x="5467" y="15459"/>
                                          <a:pt x="5467" y="15459"/>
                                          <a:pt x="5489" y="15247"/>
                                        </a:cubicBezTo>
                                        <a:cubicBezTo>
                                          <a:pt x="5510" y="15141"/>
                                          <a:pt x="5543" y="15035"/>
                                          <a:pt x="5564" y="15035"/>
                                        </a:cubicBezTo>
                                        <a:cubicBezTo>
                                          <a:pt x="5597" y="15141"/>
                                          <a:pt x="5608" y="15141"/>
                                          <a:pt x="5586" y="15247"/>
                                        </a:cubicBezTo>
                                        <a:close/>
                                        <a:moveTo>
                                          <a:pt x="5727" y="16306"/>
                                        </a:moveTo>
                                        <a:cubicBezTo>
                                          <a:pt x="5705" y="16306"/>
                                          <a:pt x="5694" y="16200"/>
                                          <a:pt x="5716" y="16200"/>
                                        </a:cubicBezTo>
                                        <a:cubicBezTo>
                                          <a:pt x="5727" y="16094"/>
                                          <a:pt x="5748" y="16200"/>
                                          <a:pt x="5759" y="16200"/>
                                        </a:cubicBezTo>
                                        <a:cubicBezTo>
                                          <a:pt x="5770" y="16200"/>
                                          <a:pt x="5748" y="16306"/>
                                          <a:pt x="5727" y="16306"/>
                                        </a:cubicBezTo>
                                        <a:close/>
                                        <a:moveTo>
                                          <a:pt x="19160" y="14294"/>
                                        </a:moveTo>
                                        <a:cubicBezTo>
                                          <a:pt x="19182" y="14294"/>
                                          <a:pt x="19182" y="14400"/>
                                          <a:pt x="19182" y="14506"/>
                                        </a:cubicBezTo>
                                        <a:cubicBezTo>
                                          <a:pt x="19171" y="14612"/>
                                          <a:pt x="19171" y="14718"/>
                                          <a:pt x="19160" y="14718"/>
                                        </a:cubicBezTo>
                                        <a:cubicBezTo>
                                          <a:pt x="19150" y="14718"/>
                                          <a:pt x="19150" y="14612"/>
                                          <a:pt x="19139" y="14506"/>
                                        </a:cubicBezTo>
                                        <a:cubicBezTo>
                                          <a:pt x="19139" y="14400"/>
                                          <a:pt x="19150" y="14294"/>
                                          <a:pt x="19160" y="14294"/>
                                        </a:cubicBezTo>
                                        <a:close/>
                                        <a:moveTo>
                                          <a:pt x="17581" y="5294"/>
                                        </a:moveTo>
                                        <a:cubicBezTo>
                                          <a:pt x="17614" y="5400"/>
                                          <a:pt x="17624" y="5400"/>
                                          <a:pt x="17603" y="5506"/>
                                        </a:cubicBezTo>
                                        <a:cubicBezTo>
                                          <a:pt x="17592" y="5506"/>
                                          <a:pt x="17581" y="5612"/>
                                          <a:pt x="17592" y="5824"/>
                                        </a:cubicBezTo>
                                        <a:cubicBezTo>
                                          <a:pt x="17603" y="6247"/>
                                          <a:pt x="17581" y="6247"/>
                                          <a:pt x="17538" y="5718"/>
                                        </a:cubicBezTo>
                                        <a:cubicBezTo>
                                          <a:pt x="17495" y="5188"/>
                                          <a:pt x="17516" y="5082"/>
                                          <a:pt x="17581" y="5294"/>
                                        </a:cubicBezTo>
                                        <a:close/>
                                        <a:moveTo>
                                          <a:pt x="17397" y="5082"/>
                                        </a:moveTo>
                                        <a:cubicBezTo>
                                          <a:pt x="17419" y="5188"/>
                                          <a:pt x="17419" y="5294"/>
                                          <a:pt x="17386" y="5294"/>
                                        </a:cubicBezTo>
                                        <a:cubicBezTo>
                                          <a:pt x="17365" y="5294"/>
                                          <a:pt x="17343" y="5188"/>
                                          <a:pt x="17343" y="5082"/>
                                        </a:cubicBezTo>
                                        <a:cubicBezTo>
                                          <a:pt x="17343" y="4765"/>
                                          <a:pt x="17365" y="4765"/>
                                          <a:pt x="17397" y="5082"/>
                                        </a:cubicBezTo>
                                        <a:close/>
                                        <a:moveTo>
                                          <a:pt x="17311" y="4871"/>
                                        </a:moveTo>
                                        <a:cubicBezTo>
                                          <a:pt x="17311" y="4871"/>
                                          <a:pt x="17300" y="4765"/>
                                          <a:pt x="17289" y="4659"/>
                                        </a:cubicBezTo>
                                        <a:cubicBezTo>
                                          <a:pt x="17278" y="4553"/>
                                          <a:pt x="17289" y="4447"/>
                                          <a:pt x="17311" y="4447"/>
                                        </a:cubicBezTo>
                                        <a:cubicBezTo>
                                          <a:pt x="17332" y="4447"/>
                                          <a:pt x="17332" y="4553"/>
                                          <a:pt x="17332" y="4659"/>
                                        </a:cubicBezTo>
                                        <a:cubicBezTo>
                                          <a:pt x="17322" y="4765"/>
                                          <a:pt x="17311" y="4871"/>
                                          <a:pt x="17311" y="4871"/>
                                        </a:cubicBezTo>
                                        <a:close/>
                                        <a:moveTo>
                                          <a:pt x="16532" y="11541"/>
                                        </a:moveTo>
                                        <a:cubicBezTo>
                                          <a:pt x="16543" y="11435"/>
                                          <a:pt x="16564" y="11541"/>
                                          <a:pt x="16575" y="11541"/>
                                        </a:cubicBezTo>
                                        <a:cubicBezTo>
                                          <a:pt x="16586" y="11647"/>
                                          <a:pt x="16575" y="11647"/>
                                          <a:pt x="16554" y="11647"/>
                                        </a:cubicBezTo>
                                        <a:cubicBezTo>
                                          <a:pt x="16521" y="11647"/>
                                          <a:pt x="16510" y="11647"/>
                                          <a:pt x="16532" y="11541"/>
                                        </a:cubicBezTo>
                                        <a:close/>
                                        <a:moveTo>
                                          <a:pt x="16262" y="12388"/>
                                        </a:moveTo>
                                        <a:cubicBezTo>
                                          <a:pt x="16272" y="12494"/>
                                          <a:pt x="16262" y="12600"/>
                                          <a:pt x="16251" y="12706"/>
                                        </a:cubicBezTo>
                                        <a:cubicBezTo>
                                          <a:pt x="16208" y="12918"/>
                                          <a:pt x="16153" y="12918"/>
                                          <a:pt x="16153" y="12706"/>
                                        </a:cubicBezTo>
                                        <a:cubicBezTo>
                                          <a:pt x="16153" y="12388"/>
                                          <a:pt x="16251" y="12176"/>
                                          <a:pt x="16262" y="12388"/>
                                        </a:cubicBezTo>
                                        <a:close/>
                                        <a:moveTo>
                                          <a:pt x="15634" y="8894"/>
                                        </a:moveTo>
                                        <a:cubicBezTo>
                                          <a:pt x="15656" y="8894"/>
                                          <a:pt x="15678" y="8894"/>
                                          <a:pt x="15699" y="8894"/>
                                        </a:cubicBezTo>
                                        <a:cubicBezTo>
                                          <a:pt x="15710" y="9000"/>
                                          <a:pt x="15699" y="9000"/>
                                          <a:pt x="15667" y="9000"/>
                                        </a:cubicBezTo>
                                        <a:cubicBezTo>
                                          <a:pt x="15623" y="9000"/>
                                          <a:pt x="15613" y="9000"/>
                                          <a:pt x="15634" y="8894"/>
                                        </a:cubicBezTo>
                                        <a:close/>
                                        <a:moveTo>
                                          <a:pt x="14855" y="9106"/>
                                        </a:moveTo>
                                        <a:cubicBezTo>
                                          <a:pt x="14877" y="9106"/>
                                          <a:pt x="14964" y="9106"/>
                                          <a:pt x="15039" y="9000"/>
                                        </a:cubicBezTo>
                                        <a:cubicBezTo>
                                          <a:pt x="15137" y="8894"/>
                                          <a:pt x="15180" y="9000"/>
                                          <a:pt x="15148" y="9106"/>
                                        </a:cubicBezTo>
                                        <a:cubicBezTo>
                                          <a:pt x="15083" y="9318"/>
                                          <a:pt x="14812" y="9529"/>
                                          <a:pt x="14812" y="9318"/>
                                        </a:cubicBezTo>
                                        <a:cubicBezTo>
                                          <a:pt x="14823" y="9106"/>
                                          <a:pt x="14834" y="9106"/>
                                          <a:pt x="14855" y="9106"/>
                                        </a:cubicBezTo>
                                        <a:close/>
                                        <a:moveTo>
                                          <a:pt x="14239" y="7624"/>
                                        </a:moveTo>
                                        <a:cubicBezTo>
                                          <a:pt x="14239" y="7729"/>
                                          <a:pt x="14217" y="7941"/>
                                          <a:pt x="14196" y="7941"/>
                                        </a:cubicBezTo>
                                        <a:cubicBezTo>
                                          <a:pt x="14174" y="7941"/>
                                          <a:pt x="14152" y="7835"/>
                                          <a:pt x="14152" y="7729"/>
                                        </a:cubicBezTo>
                                        <a:cubicBezTo>
                                          <a:pt x="14152" y="7624"/>
                                          <a:pt x="14174" y="7518"/>
                                          <a:pt x="14196" y="7412"/>
                                        </a:cubicBezTo>
                                        <a:cubicBezTo>
                                          <a:pt x="14217" y="7306"/>
                                          <a:pt x="14239" y="7412"/>
                                          <a:pt x="14239" y="7624"/>
                                        </a:cubicBezTo>
                                        <a:close/>
                                        <a:moveTo>
                                          <a:pt x="14088" y="6459"/>
                                        </a:moveTo>
                                        <a:cubicBezTo>
                                          <a:pt x="14131" y="6247"/>
                                          <a:pt x="14185" y="6247"/>
                                          <a:pt x="14185" y="6459"/>
                                        </a:cubicBezTo>
                                        <a:cubicBezTo>
                                          <a:pt x="14185" y="6565"/>
                                          <a:pt x="14152" y="6671"/>
                                          <a:pt x="14120" y="6671"/>
                                        </a:cubicBezTo>
                                        <a:cubicBezTo>
                                          <a:pt x="14077" y="6671"/>
                                          <a:pt x="14066" y="6565"/>
                                          <a:pt x="14088" y="6459"/>
                                        </a:cubicBezTo>
                                        <a:close/>
                                        <a:moveTo>
                                          <a:pt x="14001" y="7306"/>
                                        </a:moveTo>
                                        <a:cubicBezTo>
                                          <a:pt x="14044" y="7306"/>
                                          <a:pt x="14077" y="7412"/>
                                          <a:pt x="14077" y="7518"/>
                                        </a:cubicBezTo>
                                        <a:cubicBezTo>
                                          <a:pt x="14077" y="7624"/>
                                          <a:pt x="14055" y="7729"/>
                                          <a:pt x="14023" y="7729"/>
                                        </a:cubicBezTo>
                                        <a:cubicBezTo>
                                          <a:pt x="13990" y="7729"/>
                                          <a:pt x="13958" y="7624"/>
                                          <a:pt x="13947" y="7518"/>
                                        </a:cubicBezTo>
                                        <a:cubicBezTo>
                                          <a:pt x="13936" y="7306"/>
                                          <a:pt x="13958" y="7306"/>
                                          <a:pt x="14001" y="7306"/>
                                        </a:cubicBezTo>
                                        <a:close/>
                                        <a:moveTo>
                                          <a:pt x="13979" y="10800"/>
                                        </a:moveTo>
                                        <a:cubicBezTo>
                                          <a:pt x="14077" y="10588"/>
                                          <a:pt x="14239" y="10694"/>
                                          <a:pt x="14239" y="10906"/>
                                        </a:cubicBezTo>
                                        <a:cubicBezTo>
                                          <a:pt x="14239" y="11012"/>
                                          <a:pt x="14217" y="11118"/>
                                          <a:pt x="14196" y="11118"/>
                                        </a:cubicBezTo>
                                        <a:cubicBezTo>
                                          <a:pt x="14174" y="11118"/>
                                          <a:pt x="14098" y="11224"/>
                                          <a:pt x="14033" y="11224"/>
                                        </a:cubicBezTo>
                                        <a:cubicBezTo>
                                          <a:pt x="13904" y="11329"/>
                                          <a:pt x="13871" y="11012"/>
                                          <a:pt x="13979" y="10800"/>
                                        </a:cubicBezTo>
                                        <a:close/>
                                        <a:moveTo>
                                          <a:pt x="13092" y="7306"/>
                                        </a:moveTo>
                                        <a:cubicBezTo>
                                          <a:pt x="13103" y="7200"/>
                                          <a:pt x="13125" y="7094"/>
                                          <a:pt x="13147" y="7094"/>
                                        </a:cubicBezTo>
                                        <a:cubicBezTo>
                                          <a:pt x="13179" y="7094"/>
                                          <a:pt x="13190" y="7094"/>
                                          <a:pt x="13157" y="7306"/>
                                        </a:cubicBezTo>
                                        <a:cubicBezTo>
                                          <a:pt x="13125" y="7518"/>
                                          <a:pt x="13082" y="7518"/>
                                          <a:pt x="13092" y="7306"/>
                                        </a:cubicBezTo>
                                        <a:close/>
                                        <a:moveTo>
                                          <a:pt x="10918" y="9529"/>
                                        </a:moveTo>
                                        <a:cubicBezTo>
                                          <a:pt x="10929" y="9424"/>
                                          <a:pt x="10951" y="9529"/>
                                          <a:pt x="10962" y="9529"/>
                                        </a:cubicBezTo>
                                        <a:cubicBezTo>
                                          <a:pt x="10972" y="9635"/>
                                          <a:pt x="10962" y="9635"/>
                                          <a:pt x="10940" y="9635"/>
                                        </a:cubicBezTo>
                                        <a:cubicBezTo>
                                          <a:pt x="10908" y="9635"/>
                                          <a:pt x="10908" y="9635"/>
                                          <a:pt x="10918" y="9529"/>
                                        </a:cubicBezTo>
                                        <a:close/>
                                        <a:moveTo>
                                          <a:pt x="9566" y="12282"/>
                                        </a:moveTo>
                                        <a:cubicBezTo>
                                          <a:pt x="9588" y="12282"/>
                                          <a:pt x="9588" y="12388"/>
                                          <a:pt x="9588" y="12494"/>
                                        </a:cubicBezTo>
                                        <a:cubicBezTo>
                                          <a:pt x="9577" y="12600"/>
                                          <a:pt x="9566" y="12706"/>
                                          <a:pt x="9545" y="12706"/>
                                        </a:cubicBezTo>
                                        <a:cubicBezTo>
                                          <a:pt x="9523" y="12706"/>
                                          <a:pt x="9523" y="12600"/>
                                          <a:pt x="9523" y="12494"/>
                                        </a:cubicBezTo>
                                        <a:cubicBezTo>
                                          <a:pt x="9534" y="12388"/>
                                          <a:pt x="9556" y="12282"/>
                                          <a:pt x="9566" y="12282"/>
                                        </a:cubicBezTo>
                                        <a:close/>
                                        <a:moveTo>
                                          <a:pt x="9393" y="12494"/>
                                        </a:moveTo>
                                        <a:cubicBezTo>
                                          <a:pt x="9415" y="12494"/>
                                          <a:pt x="9437" y="12494"/>
                                          <a:pt x="9437" y="12600"/>
                                        </a:cubicBezTo>
                                        <a:cubicBezTo>
                                          <a:pt x="9437" y="12812"/>
                                          <a:pt x="9372" y="12918"/>
                                          <a:pt x="9361" y="12706"/>
                                        </a:cubicBezTo>
                                        <a:cubicBezTo>
                                          <a:pt x="9361" y="12600"/>
                                          <a:pt x="9372" y="12494"/>
                                          <a:pt x="9393" y="12494"/>
                                        </a:cubicBezTo>
                                        <a:close/>
                                        <a:moveTo>
                                          <a:pt x="7587" y="12494"/>
                                        </a:moveTo>
                                        <a:cubicBezTo>
                                          <a:pt x="7609" y="12494"/>
                                          <a:pt x="7609" y="12600"/>
                                          <a:pt x="7609" y="12706"/>
                                        </a:cubicBezTo>
                                        <a:cubicBezTo>
                                          <a:pt x="7598" y="12812"/>
                                          <a:pt x="7587" y="12918"/>
                                          <a:pt x="7565" y="12918"/>
                                        </a:cubicBezTo>
                                        <a:cubicBezTo>
                                          <a:pt x="7544" y="12918"/>
                                          <a:pt x="7544" y="12812"/>
                                          <a:pt x="7544" y="12706"/>
                                        </a:cubicBezTo>
                                        <a:cubicBezTo>
                                          <a:pt x="7555" y="12600"/>
                                          <a:pt x="7576" y="12494"/>
                                          <a:pt x="7587" y="12494"/>
                                        </a:cubicBezTo>
                                        <a:close/>
                                        <a:moveTo>
                                          <a:pt x="6862" y="15988"/>
                                        </a:moveTo>
                                        <a:cubicBezTo>
                                          <a:pt x="6841" y="16200"/>
                                          <a:pt x="6787" y="16200"/>
                                          <a:pt x="6787" y="15988"/>
                                        </a:cubicBezTo>
                                        <a:cubicBezTo>
                                          <a:pt x="6787" y="15882"/>
                                          <a:pt x="6808" y="15776"/>
                                          <a:pt x="6830" y="15776"/>
                                        </a:cubicBezTo>
                                        <a:cubicBezTo>
                                          <a:pt x="6862" y="15882"/>
                                          <a:pt x="6873" y="15988"/>
                                          <a:pt x="6862" y="15988"/>
                                        </a:cubicBezTo>
                                        <a:close/>
                                        <a:moveTo>
                                          <a:pt x="7273" y="15247"/>
                                        </a:moveTo>
                                        <a:cubicBezTo>
                                          <a:pt x="7263" y="15353"/>
                                          <a:pt x="7208" y="15565"/>
                                          <a:pt x="7144" y="15671"/>
                                        </a:cubicBezTo>
                                        <a:cubicBezTo>
                                          <a:pt x="7079" y="15776"/>
                                          <a:pt x="7025" y="15882"/>
                                          <a:pt x="7003" y="15988"/>
                                        </a:cubicBezTo>
                                        <a:cubicBezTo>
                                          <a:pt x="6981" y="16094"/>
                                          <a:pt x="6960" y="16094"/>
                                          <a:pt x="6938" y="16094"/>
                                        </a:cubicBezTo>
                                        <a:cubicBezTo>
                                          <a:pt x="6916" y="16094"/>
                                          <a:pt x="6927" y="15988"/>
                                          <a:pt x="6970" y="15776"/>
                                        </a:cubicBezTo>
                                        <a:cubicBezTo>
                                          <a:pt x="7003" y="15671"/>
                                          <a:pt x="7046" y="15353"/>
                                          <a:pt x="7057" y="15141"/>
                                        </a:cubicBezTo>
                                        <a:cubicBezTo>
                                          <a:pt x="7068" y="14929"/>
                                          <a:pt x="7100" y="14824"/>
                                          <a:pt x="7187" y="14929"/>
                                        </a:cubicBezTo>
                                        <a:cubicBezTo>
                                          <a:pt x="7273" y="14929"/>
                                          <a:pt x="7295" y="15035"/>
                                          <a:pt x="7273" y="15247"/>
                                        </a:cubicBezTo>
                                        <a:close/>
                                        <a:moveTo>
                                          <a:pt x="7219" y="14400"/>
                                        </a:moveTo>
                                        <a:cubicBezTo>
                                          <a:pt x="7100" y="14506"/>
                                          <a:pt x="7057" y="14612"/>
                                          <a:pt x="6992" y="15141"/>
                                        </a:cubicBezTo>
                                        <a:cubicBezTo>
                                          <a:pt x="6895" y="15882"/>
                                          <a:pt x="6895" y="15882"/>
                                          <a:pt x="6895" y="15247"/>
                                        </a:cubicBezTo>
                                        <a:cubicBezTo>
                                          <a:pt x="6895" y="14718"/>
                                          <a:pt x="6895" y="14718"/>
                                          <a:pt x="6776" y="14718"/>
                                        </a:cubicBezTo>
                                        <a:cubicBezTo>
                                          <a:pt x="6711" y="14718"/>
                                          <a:pt x="6657" y="14612"/>
                                          <a:pt x="6657" y="14506"/>
                                        </a:cubicBezTo>
                                        <a:cubicBezTo>
                                          <a:pt x="6657" y="14400"/>
                                          <a:pt x="6797" y="14294"/>
                                          <a:pt x="6960" y="14188"/>
                                        </a:cubicBezTo>
                                        <a:cubicBezTo>
                                          <a:pt x="7133" y="14082"/>
                                          <a:pt x="7371" y="13976"/>
                                          <a:pt x="7490" y="13765"/>
                                        </a:cubicBezTo>
                                        <a:cubicBezTo>
                                          <a:pt x="7814" y="13341"/>
                                          <a:pt x="8009" y="13235"/>
                                          <a:pt x="8063" y="13447"/>
                                        </a:cubicBezTo>
                                        <a:cubicBezTo>
                                          <a:pt x="8085" y="13553"/>
                                          <a:pt x="8106" y="13659"/>
                                          <a:pt x="8095" y="13659"/>
                                        </a:cubicBezTo>
                                        <a:cubicBezTo>
                                          <a:pt x="8085" y="13659"/>
                                          <a:pt x="7976" y="13765"/>
                                          <a:pt x="7847" y="13765"/>
                                        </a:cubicBezTo>
                                        <a:cubicBezTo>
                                          <a:pt x="7717" y="13871"/>
                                          <a:pt x="7555" y="13976"/>
                                          <a:pt x="7479" y="14082"/>
                                        </a:cubicBezTo>
                                        <a:cubicBezTo>
                                          <a:pt x="7425" y="14188"/>
                                          <a:pt x="7306" y="14294"/>
                                          <a:pt x="7219" y="14400"/>
                                        </a:cubicBezTo>
                                        <a:close/>
                                        <a:moveTo>
                                          <a:pt x="8063" y="14294"/>
                                        </a:moveTo>
                                        <a:cubicBezTo>
                                          <a:pt x="8020" y="14506"/>
                                          <a:pt x="7976" y="14506"/>
                                          <a:pt x="7987" y="14294"/>
                                        </a:cubicBezTo>
                                        <a:cubicBezTo>
                                          <a:pt x="7998" y="14188"/>
                                          <a:pt x="8020" y="14082"/>
                                          <a:pt x="8041" y="14082"/>
                                        </a:cubicBezTo>
                                        <a:cubicBezTo>
                                          <a:pt x="8085" y="14082"/>
                                          <a:pt x="8085" y="14082"/>
                                          <a:pt x="8063" y="14294"/>
                                        </a:cubicBezTo>
                                        <a:close/>
                                        <a:moveTo>
                                          <a:pt x="7922" y="14718"/>
                                        </a:moveTo>
                                        <a:cubicBezTo>
                                          <a:pt x="7901" y="14824"/>
                                          <a:pt x="7847" y="14929"/>
                                          <a:pt x="7803" y="15035"/>
                                        </a:cubicBezTo>
                                        <a:cubicBezTo>
                                          <a:pt x="7738" y="15141"/>
                                          <a:pt x="7728" y="15141"/>
                                          <a:pt x="7749" y="14929"/>
                                        </a:cubicBezTo>
                                        <a:cubicBezTo>
                                          <a:pt x="7771" y="14824"/>
                                          <a:pt x="7825" y="14718"/>
                                          <a:pt x="7868" y="14612"/>
                                        </a:cubicBezTo>
                                        <a:cubicBezTo>
                                          <a:pt x="7922" y="14506"/>
                                          <a:pt x="7944" y="14506"/>
                                          <a:pt x="7922" y="14718"/>
                                        </a:cubicBezTo>
                                        <a:close/>
                                        <a:moveTo>
                                          <a:pt x="7565" y="14400"/>
                                        </a:moveTo>
                                        <a:cubicBezTo>
                                          <a:pt x="7587" y="14294"/>
                                          <a:pt x="7598" y="14400"/>
                                          <a:pt x="7598" y="14506"/>
                                        </a:cubicBezTo>
                                        <a:cubicBezTo>
                                          <a:pt x="7598" y="14612"/>
                                          <a:pt x="7587" y="14718"/>
                                          <a:pt x="7565" y="14718"/>
                                        </a:cubicBezTo>
                                        <a:cubicBezTo>
                                          <a:pt x="7544" y="14718"/>
                                          <a:pt x="7533" y="14718"/>
                                          <a:pt x="7533" y="14612"/>
                                        </a:cubicBezTo>
                                        <a:cubicBezTo>
                                          <a:pt x="7533" y="14506"/>
                                          <a:pt x="7555" y="14506"/>
                                          <a:pt x="7565" y="14400"/>
                                        </a:cubicBezTo>
                                        <a:close/>
                                        <a:moveTo>
                                          <a:pt x="7619" y="17471"/>
                                        </a:moveTo>
                                        <a:cubicBezTo>
                                          <a:pt x="7609" y="17471"/>
                                          <a:pt x="7598" y="17365"/>
                                          <a:pt x="7598" y="17259"/>
                                        </a:cubicBezTo>
                                        <a:cubicBezTo>
                                          <a:pt x="7598" y="17153"/>
                                          <a:pt x="7609" y="17047"/>
                                          <a:pt x="7619" y="17047"/>
                                        </a:cubicBezTo>
                                        <a:cubicBezTo>
                                          <a:pt x="7630" y="17047"/>
                                          <a:pt x="7641" y="17153"/>
                                          <a:pt x="7641" y="17259"/>
                                        </a:cubicBezTo>
                                        <a:cubicBezTo>
                                          <a:pt x="7641" y="17365"/>
                                          <a:pt x="7630" y="17471"/>
                                          <a:pt x="7619" y="17471"/>
                                        </a:cubicBezTo>
                                        <a:close/>
                                        <a:moveTo>
                                          <a:pt x="9318" y="18318"/>
                                        </a:moveTo>
                                        <a:cubicBezTo>
                                          <a:pt x="9296" y="18318"/>
                                          <a:pt x="9285" y="18212"/>
                                          <a:pt x="9307" y="18212"/>
                                        </a:cubicBezTo>
                                        <a:cubicBezTo>
                                          <a:pt x="9318" y="18106"/>
                                          <a:pt x="9339" y="18212"/>
                                          <a:pt x="9350" y="18212"/>
                                        </a:cubicBezTo>
                                        <a:cubicBezTo>
                                          <a:pt x="9350" y="18212"/>
                                          <a:pt x="9339" y="18318"/>
                                          <a:pt x="9318" y="18318"/>
                                        </a:cubicBezTo>
                                        <a:close/>
                                        <a:moveTo>
                                          <a:pt x="9534" y="18529"/>
                                        </a:moveTo>
                                        <a:cubicBezTo>
                                          <a:pt x="9523" y="18529"/>
                                          <a:pt x="9512" y="18424"/>
                                          <a:pt x="9501" y="18318"/>
                                        </a:cubicBezTo>
                                        <a:cubicBezTo>
                                          <a:pt x="9491" y="18212"/>
                                          <a:pt x="9501" y="18106"/>
                                          <a:pt x="9523" y="18106"/>
                                        </a:cubicBezTo>
                                        <a:cubicBezTo>
                                          <a:pt x="9545" y="18106"/>
                                          <a:pt x="9556" y="18212"/>
                                          <a:pt x="9556" y="18318"/>
                                        </a:cubicBezTo>
                                        <a:cubicBezTo>
                                          <a:pt x="9556" y="18424"/>
                                          <a:pt x="9545" y="18529"/>
                                          <a:pt x="9534" y="18529"/>
                                        </a:cubicBezTo>
                                        <a:close/>
                                        <a:moveTo>
                                          <a:pt x="9631" y="18529"/>
                                        </a:moveTo>
                                        <a:cubicBezTo>
                                          <a:pt x="9610" y="18529"/>
                                          <a:pt x="9588" y="18424"/>
                                          <a:pt x="9588" y="18318"/>
                                        </a:cubicBezTo>
                                        <a:cubicBezTo>
                                          <a:pt x="9588" y="18212"/>
                                          <a:pt x="9610" y="18212"/>
                                          <a:pt x="9631" y="18212"/>
                                        </a:cubicBezTo>
                                        <a:cubicBezTo>
                                          <a:pt x="9653" y="18318"/>
                                          <a:pt x="9675" y="18318"/>
                                          <a:pt x="9675" y="18424"/>
                                        </a:cubicBezTo>
                                        <a:cubicBezTo>
                                          <a:pt x="9675" y="18529"/>
                                          <a:pt x="9653" y="18529"/>
                                          <a:pt x="9631" y="18529"/>
                                        </a:cubicBezTo>
                                        <a:close/>
                                        <a:moveTo>
                                          <a:pt x="10194" y="18318"/>
                                        </a:moveTo>
                                        <a:cubicBezTo>
                                          <a:pt x="10161" y="18635"/>
                                          <a:pt x="10129" y="18741"/>
                                          <a:pt x="9999" y="18635"/>
                                        </a:cubicBezTo>
                                        <a:cubicBezTo>
                                          <a:pt x="9858" y="18635"/>
                                          <a:pt x="9685" y="18424"/>
                                          <a:pt x="9718" y="18318"/>
                                        </a:cubicBezTo>
                                        <a:cubicBezTo>
                                          <a:pt x="9729" y="18318"/>
                                          <a:pt x="9793" y="18212"/>
                                          <a:pt x="9869" y="18212"/>
                                        </a:cubicBezTo>
                                        <a:cubicBezTo>
                                          <a:pt x="9945" y="18212"/>
                                          <a:pt x="10010" y="18106"/>
                                          <a:pt x="10021" y="18000"/>
                                        </a:cubicBezTo>
                                        <a:cubicBezTo>
                                          <a:pt x="10042" y="17682"/>
                                          <a:pt x="10118" y="17788"/>
                                          <a:pt x="10118" y="18106"/>
                                        </a:cubicBezTo>
                                        <a:cubicBezTo>
                                          <a:pt x="10118" y="18318"/>
                                          <a:pt x="10118" y="18318"/>
                                          <a:pt x="10140" y="18212"/>
                                        </a:cubicBezTo>
                                        <a:cubicBezTo>
                                          <a:pt x="10150" y="18106"/>
                                          <a:pt x="10172" y="18000"/>
                                          <a:pt x="10194" y="18000"/>
                                        </a:cubicBezTo>
                                        <a:cubicBezTo>
                                          <a:pt x="10215" y="17894"/>
                                          <a:pt x="10215" y="18000"/>
                                          <a:pt x="10194" y="18318"/>
                                        </a:cubicBezTo>
                                        <a:close/>
                                        <a:moveTo>
                                          <a:pt x="10280" y="18106"/>
                                        </a:moveTo>
                                        <a:cubicBezTo>
                                          <a:pt x="10269" y="18106"/>
                                          <a:pt x="10269" y="18000"/>
                                          <a:pt x="10269" y="17894"/>
                                        </a:cubicBezTo>
                                        <a:cubicBezTo>
                                          <a:pt x="10280" y="17788"/>
                                          <a:pt x="10291" y="17682"/>
                                          <a:pt x="10291" y="17682"/>
                                        </a:cubicBezTo>
                                        <a:cubicBezTo>
                                          <a:pt x="10291" y="17682"/>
                                          <a:pt x="10302" y="17788"/>
                                          <a:pt x="10302" y="17894"/>
                                        </a:cubicBezTo>
                                        <a:cubicBezTo>
                                          <a:pt x="10302" y="18000"/>
                                          <a:pt x="10291" y="18106"/>
                                          <a:pt x="10280" y="18106"/>
                                        </a:cubicBezTo>
                                        <a:close/>
                                        <a:moveTo>
                                          <a:pt x="10691" y="18106"/>
                                        </a:moveTo>
                                        <a:cubicBezTo>
                                          <a:pt x="10670" y="18318"/>
                                          <a:pt x="10345" y="18529"/>
                                          <a:pt x="10345" y="18318"/>
                                        </a:cubicBezTo>
                                        <a:cubicBezTo>
                                          <a:pt x="10345" y="18212"/>
                                          <a:pt x="10356" y="18106"/>
                                          <a:pt x="10378" y="18000"/>
                                        </a:cubicBezTo>
                                        <a:cubicBezTo>
                                          <a:pt x="10399" y="17894"/>
                                          <a:pt x="10432" y="17788"/>
                                          <a:pt x="10453" y="17682"/>
                                        </a:cubicBezTo>
                                        <a:cubicBezTo>
                                          <a:pt x="10475" y="17576"/>
                                          <a:pt x="10507" y="17576"/>
                                          <a:pt x="10529" y="17682"/>
                                        </a:cubicBezTo>
                                        <a:cubicBezTo>
                                          <a:pt x="10540" y="17788"/>
                                          <a:pt x="10572" y="17894"/>
                                          <a:pt x="10583" y="17894"/>
                                        </a:cubicBezTo>
                                        <a:cubicBezTo>
                                          <a:pt x="10605" y="17894"/>
                                          <a:pt x="10637" y="17894"/>
                                          <a:pt x="10659" y="17894"/>
                                        </a:cubicBezTo>
                                        <a:cubicBezTo>
                                          <a:pt x="10702" y="17894"/>
                                          <a:pt x="10702" y="18000"/>
                                          <a:pt x="10691" y="18106"/>
                                        </a:cubicBezTo>
                                        <a:lnTo>
                                          <a:pt x="10691" y="18106"/>
                                        </a:lnTo>
                                        <a:close/>
                                        <a:moveTo>
                                          <a:pt x="11589" y="19482"/>
                                        </a:moveTo>
                                        <a:cubicBezTo>
                                          <a:pt x="11589" y="19376"/>
                                          <a:pt x="11621" y="19271"/>
                                          <a:pt x="11676" y="19271"/>
                                        </a:cubicBezTo>
                                        <a:cubicBezTo>
                                          <a:pt x="11719" y="19271"/>
                                          <a:pt x="11751" y="19271"/>
                                          <a:pt x="11751" y="19376"/>
                                        </a:cubicBezTo>
                                        <a:cubicBezTo>
                                          <a:pt x="11730" y="19588"/>
                                          <a:pt x="11589" y="19694"/>
                                          <a:pt x="11589" y="19482"/>
                                        </a:cubicBezTo>
                                        <a:close/>
                                        <a:moveTo>
                                          <a:pt x="11870" y="17259"/>
                                        </a:moveTo>
                                        <a:cubicBezTo>
                                          <a:pt x="11740" y="17471"/>
                                          <a:pt x="11167" y="17471"/>
                                          <a:pt x="11167" y="17259"/>
                                        </a:cubicBezTo>
                                        <a:cubicBezTo>
                                          <a:pt x="11167" y="17153"/>
                                          <a:pt x="11254" y="17047"/>
                                          <a:pt x="11340" y="16941"/>
                                        </a:cubicBezTo>
                                        <a:cubicBezTo>
                                          <a:pt x="11438" y="16835"/>
                                          <a:pt x="11535" y="16835"/>
                                          <a:pt x="11578" y="16729"/>
                                        </a:cubicBezTo>
                                        <a:cubicBezTo>
                                          <a:pt x="11730" y="16518"/>
                                          <a:pt x="12151" y="16412"/>
                                          <a:pt x="12151" y="16518"/>
                                        </a:cubicBezTo>
                                        <a:cubicBezTo>
                                          <a:pt x="12151" y="16624"/>
                                          <a:pt x="11978" y="17047"/>
                                          <a:pt x="11870" y="17259"/>
                                        </a:cubicBezTo>
                                        <a:close/>
                                        <a:moveTo>
                                          <a:pt x="12216" y="15776"/>
                                        </a:moveTo>
                                        <a:cubicBezTo>
                                          <a:pt x="11827" y="16094"/>
                                          <a:pt x="11838" y="16094"/>
                                          <a:pt x="11978" y="15776"/>
                                        </a:cubicBezTo>
                                        <a:cubicBezTo>
                                          <a:pt x="12119" y="15459"/>
                                          <a:pt x="12357" y="15353"/>
                                          <a:pt x="12368" y="15565"/>
                                        </a:cubicBezTo>
                                        <a:cubicBezTo>
                                          <a:pt x="12379" y="15565"/>
                                          <a:pt x="12303" y="15671"/>
                                          <a:pt x="12216" y="15776"/>
                                        </a:cubicBezTo>
                                        <a:close/>
                                        <a:moveTo>
                                          <a:pt x="12508" y="16306"/>
                                        </a:moveTo>
                                        <a:cubicBezTo>
                                          <a:pt x="12487" y="16306"/>
                                          <a:pt x="12476" y="16200"/>
                                          <a:pt x="12498" y="16200"/>
                                        </a:cubicBezTo>
                                        <a:cubicBezTo>
                                          <a:pt x="12508" y="16094"/>
                                          <a:pt x="12530" y="16200"/>
                                          <a:pt x="12541" y="16200"/>
                                        </a:cubicBezTo>
                                        <a:cubicBezTo>
                                          <a:pt x="12552" y="16200"/>
                                          <a:pt x="12530" y="16306"/>
                                          <a:pt x="12508" y="16306"/>
                                        </a:cubicBezTo>
                                        <a:close/>
                                        <a:moveTo>
                                          <a:pt x="12692" y="15247"/>
                                        </a:moveTo>
                                        <a:cubicBezTo>
                                          <a:pt x="12617" y="15459"/>
                                          <a:pt x="12389" y="15459"/>
                                          <a:pt x="12400" y="15353"/>
                                        </a:cubicBezTo>
                                        <a:cubicBezTo>
                                          <a:pt x="12400" y="15353"/>
                                          <a:pt x="12487" y="15247"/>
                                          <a:pt x="12595" y="15141"/>
                                        </a:cubicBezTo>
                                        <a:cubicBezTo>
                                          <a:pt x="12714" y="15141"/>
                                          <a:pt x="12746" y="15141"/>
                                          <a:pt x="12692" y="15247"/>
                                        </a:cubicBezTo>
                                        <a:close/>
                                        <a:moveTo>
                                          <a:pt x="13190" y="13765"/>
                                        </a:moveTo>
                                        <a:cubicBezTo>
                                          <a:pt x="12865" y="14082"/>
                                          <a:pt x="12433" y="14506"/>
                                          <a:pt x="12162" y="14824"/>
                                        </a:cubicBezTo>
                                        <a:cubicBezTo>
                                          <a:pt x="12000" y="15035"/>
                                          <a:pt x="11805" y="15141"/>
                                          <a:pt x="11751" y="15035"/>
                                        </a:cubicBezTo>
                                        <a:cubicBezTo>
                                          <a:pt x="11686" y="14929"/>
                                          <a:pt x="11611" y="15035"/>
                                          <a:pt x="11557" y="15247"/>
                                        </a:cubicBezTo>
                                        <a:cubicBezTo>
                                          <a:pt x="11502" y="15459"/>
                                          <a:pt x="11373" y="15565"/>
                                          <a:pt x="11178" y="15565"/>
                                        </a:cubicBezTo>
                                        <a:cubicBezTo>
                                          <a:pt x="11016" y="15565"/>
                                          <a:pt x="10821" y="15671"/>
                                          <a:pt x="10767" y="15671"/>
                                        </a:cubicBezTo>
                                        <a:cubicBezTo>
                                          <a:pt x="10702" y="15776"/>
                                          <a:pt x="10594" y="15776"/>
                                          <a:pt x="10529" y="15671"/>
                                        </a:cubicBezTo>
                                        <a:cubicBezTo>
                                          <a:pt x="10464" y="15565"/>
                                          <a:pt x="10388" y="15671"/>
                                          <a:pt x="10388" y="15776"/>
                                        </a:cubicBezTo>
                                        <a:cubicBezTo>
                                          <a:pt x="10378" y="15882"/>
                                          <a:pt x="10334" y="15988"/>
                                          <a:pt x="10269" y="15988"/>
                                        </a:cubicBezTo>
                                        <a:cubicBezTo>
                                          <a:pt x="10215" y="15988"/>
                                          <a:pt x="10161" y="16094"/>
                                          <a:pt x="10161" y="16200"/>
                                        </a:cubicBezTo>
                                        <a:cubicBezTo>
                                          <a:pt x="10161" y="16306"/>
                                          <a:pt x="10118" y="16412"/>
                                          <a:pt x="10075" y="16518"/>
                                        </a:cubicBezTo>
                                        <a:cubicBezTo>
                                          <a:pt x="10031" y="16624"/>
                                          <a:pt x="9956" y="16624"/>
                                          <a:pt x="9912" y="16729"/>
                                        </a:cubicBezTo>
                                        <a:cubicBezTo>
                                          <a:pt x="9869" y="16835"/>
                                          <a:pt x="9739" y="16941"/>
                                          <a:pt x="9620" y="17047"/>
                                        </a:cubicBezTo>
                                        <a:cubicBezTo>
                                          <a:pt x="9501" y="17153"/>
                                          <a:pt x="9361" y="17259"/>
                                          <a:pt x="9307" y="17259"/>
                                        </a:cubicBezTo>
                                        <a:cubicBezTo>
                                          <a:pt x="9253" y="17259"/>
                                          <a:pt x="8971" y="17365"/>
                                          <a:pt x="8690" y="17365"/>
                                        </a:cubicBezTo>
                                        <a:cubicBezTo>
                                          <a:pt x="8409" y="17365"/>
                                          <a:pt x="8117" y="17365"/>
                                          <a:pt x="8052" y="17365"/>
                                        </a:cubicBezTo>
                                        <a:cubicBezTo>
                                          <a:pt x="7987" y="17365"/>
                                          <a:pt x="7879" y="17471"/>
                                          <a:pt x="7803" y="17471"/>
                                        </a:cubicBezTo>
                                        <a:cubicBezTo>
                                          <a:pt x="7684" y="17576"/>
                                          <a:pt x="7663" y="17576"/>
                                          <a:pt x="7674" y="17153"/>
                                        </a:cubicBezTo>
                                        <a:cubicBezTo>
                                          <a:pt x="7674" y="17047"/>
                                          <a:pt x="7652" y="17047"/>
                                          <a:pt x="7619" y="17047"/>
                                        </a:cubicBezTo>
                                        <a:cubicBezTo>
                                          <a:pt x="7587" y="17047"/>
                                          <a:pt x="7555" y="16941"/>
                                          <a:pt x="7555" y="16941"/>
                                        </a:cubicBezTo>
                                        <a:cubicBezTo>
                                          <a:pt x="7555" y="16624"/>
                                          <a:pt x="8063" y="15459"/>
                                          <a:pt x="8322" y="15035"/>
                                        </a:cubicBezTo>
                                        <a:cubicBezTo>
                                          <a:pt x="8539" y="14718"/>
                                          <a:pt x="8755" y="14400"/>
                                          <a:pt x="9145" y="13871"/>
                                        </a:cubicBezTo>
                                        <a:cubicBezTo>
                                          <a:pt x="9426" y="13447"/>
                                          <a:pt x="9729" y="13129"/>
                                          <a:pt x="9999" y="12918"/>
                                        </a:cubicBezTo>
                                        <a:cubicBezTo>
                                          <a:pt x="10096" y="12812"/>
                                          <a:pt x="10183" y="12706"/>
                                          <a:pt x="10205" y="12600"/>
                                        </a:cubicBezTo>
                                        <a:cubicBezTo>
                                          <a:pt x="10291" y="12176"/>
                                          <a:pt x="10486" y="11859"/>
                                          <a:pt x="10551" y="11965"/>
                                        </a:cubicBezTo>
                                        <a:cubicBezTo>
                                          <a:pt x="10594" y="12071"/>
                                          <a:pt x="10626" y="12071"/>
                                          <a:pt x="10648" y="11859"/>
                                        </a:cubicBezTo>
                                        <a:cubicBezTo>
                                          <a:pt x="10670" y="11647"/>
                                          <a:pt x="10680" y="11647"/>
                                          <a:pt x="10659" y="11859"/>
                                        </a:cubicBezTo>
                                        <a:cubicBezTo>
                                          <a:pt x="10648" y="12071"/>
                                          <a:pt x="10670" y="12071"/>
                                          <a:pt x="10724" y="12071"/>
                                        </a:cubicBezTo>
                                        <a:cubicBezTo>
                                          <a:pt x="10789" y="12071"/>
                                          <a:pt x="10799" y="12071"/>
                                          <a:pt x="10789" y="11753"/>
                                        </a:cubicBezTo>
                                        <a:cubicBezTo>
                                          <a:pt x="10756" y="11435"/>
                                          <a:pt x="10799" y="11329"/>
                                          <a:pt x="11221" y="10906"/>
                                        </a:cubicBezTo>
                                        <a:cubicBezTo>
                                          <a:pt x="11481" y="10694"/>
                                          <a:pt x="11524" y="10694"/>
                                          <a:pt x="11535" y="10906"/>
                                        </a:cubicBezTo>
                                        <a:cubicBezTo>
                                          <a:pt x="11557" y="11224"/>
                                          <a:pt x="11589" y="11224"/>
                                          <a:pt x="11589" y="10906"/>
                                        </a:cubicBezTo>
                                        <a:cubicBezTo>
                                          <a:pt x="11589" y="10694"/>
                                          <a:pt x="11643" y="10588"/>
                                          <a:pt x="11762" y="10376"/>
                                        </a:cubicBezTo>
                                        <a:cubicBezTo>
                                          <a:pt x="11989" y="10059"/>
                                          <a:pt x="12227" y="10059"/>
                                          <a:pt x="12206" y="10271"/>
                                        </a:cubicBezTo>
                                        <a:cubicBezTo>
                                          <a:pt x="12195" y="10376"/>
                                          <a:pt x="12151" y="10482"/>
                                          <a:pt x="12097" y="10482"/>
                                        </a:cubicBezTo>
                                        <a:cubicBezTo>
                                          <a:pt x="12043" y="10482"/>
                                          <a:pt x="11989" y="10588"/>
                                          <a:pt x="11989" y="10694"/>
                                        </a:cubicBezTo>
                                        <a:cubicBezTo>
                                          <a:pt x="11978" y="10906"/>
                                          <a:pt x="12184" y="10906"/>
                                          <a:pt x="12216" y="10588"/>
                                        </a:cubicBezTo>
                                        <a:cubicBezTo>
                                          <a:pt x="12238" y="10482"/>
                                          <a:pt x="12238" y="10482"/>
                                          <a:pt x="12238" y="10800"/>
                                        </a:cubicBezTo>
                                        <a:cubicBezTo>
                                          <a:pt x="12238" y="11224"/>
                                          <a:pt x="12249" y="11224"/>
                                          <a:pt x="12389" y="11224"/>
                                        </a:cubicBezTo>
                                        <a:cubicBezTo>
                                          <a:pt x="12476" y="11224"/>
                                          <a:pt x="12541" y="11329"/>
                                          <a:pt x="12541" y="11329"/>
                                        </a:cubicBezTo>
                                        <a:cubicBezTo>
                                          <a:pt x="12530" y="11753"/>
                                          <a:pt x="12552" y="11965"/>
                                          <a:pt x="12573" y="11965"/>
                                        </a:cubicBezTo>
                                        <a:cubicBezTo>
                                          <a:pt x="12595" y="11965"/>
                                          <a:pt x="12606" y="11859"/>
                                          <a:pt x="12595" y="11647"/>
                                        </a:cubicBezTo>
                                        <a:cubicBezTo>
                                          <a:pt x="12584" y="11435"/>
                                          <a:pt x="12595" y="11329"/>
                                          <a:pt x="12595" y="11329"/>
                                        </a:cubicBezTo>
                                        <a:cubicBezTo>
                                          <a:pt x="12606" y="11329"/>
                                          <a:pt x="12703" y="11224"/>
                                          <a:pt x="12811" y="11224"/>
                                        </a:cubicBezTo>
                                        <a:cubicBezTo>
                                          <a:pt x="12984" y="11118"/>
                                          <a:pt x="13017" y="11224"/>
                                          <a:pt x="13028" y="11435"/>
                                        </a:cubicBezTo>
                                        <a:cubicBezTo>
                                          <a:pt x="13038" y="11859"/>
                                          <a:pt x="13147" y="11859"/>
                                          <a:pt x="13190" y="11435"/>
                                        </a:cubicBezTo>
                                        <a:cubicBezTo>
                                          <a:pt x="13233" y="11012"/>
                                          <a:pt x="13417" y="10694"/>
                                          <a:pt x="13622" y="10694"/>
                                        </a:cubicBezTo>
                                        <a:cubicBezTo>
                                          <a:pt x="13828" y="10694"/>
                                          <a:pt x="13947" y="10906"/>
                                          <a:pt x="13850" y="11118"/>
                                        </a:cubicBezTo>
                                        <a:cubicBezTo>
                                          <a:pt x="13817" y="11224"/>
                                          <a:pt x="13741" y="11224"/>
                                          <a:pt x="13677" y="11329"/>
                                        </a:cubicBezTo>
                                        <a:cubicBezTo>
                                          <a:pt x="13590" y="11435"/>
                                          <a:pt x="13547" y="11541"/>
                                          <a:pt x="13525" y="11753"/>
                                        </a:cubicBezTo>
                                        <a:cubicBezTo>
                                          <a:pt x="13514" y="11965"/>
                                          <a:pt x="13503" y="12071"/>
                                          <a:pt x="13503" y="11965"/>
                                        </a:cubicBezTo>
                                        <a:cubicBezTo>
                                          <a:pt x="13503" y="11859"/>
                                          <a:pt x="13493" y="11859"/>
                                          <a:pt x="13471" y="12071"/>
                                        </a:cubicBezTo>
                                        <a:cubicBezTo>
                                          <a:pt x="13449" y="12282"/>
                                          <a:pt x="13439" y="12282"/>
                                          <a:pt x="13428" y="12071"/>
                                        </a:cubicBezTo>
                                        <a:cubicBezTo>
                                          <a:pt x="13417" y="11965"/>
                                          <a:pt x="13417" y="11965"/>
                                          <a:pt x="13417" y="12282"/>
                                        </a:cubicBezTo>
                                        <a:cubicBezTo>
                                          <a:pt x="13428" y="13235"/>
                                          <a:pt x="13341" y="13659"/>
                                          <a:pt x="13190" y="13765"/>
                                        </a:cubicBezTo>
                                        <a:close/>
                                        <a:moveTo>
                                          <a:pt x="13655" y="15035"/>
                                        </a:moveTo>
                                        <a:cubicBezTo>
                                          <a:pt x="13579" y="15353"/>
                                          <a:pt x="13503" y="15459"/>
                                          <a:pt x="13493" y="15247"/>
                                        </a:cubicBezTo>
                                        <a:cubicBezTo>
                                          <a:pt x="13482" y="15035"/>
                                          <a:pt x="13547" y="14824"/>
                                          <a:pt x="13633" y="14824"/>
                                        </a:cubicBezTo>
                                        <a:cubicBezTo>
                                          <a:pt x="13687" y="14929"/>
                                          <a:pt x="13698" y="14929"/>
                                          <a:pt x="13655" y="15035"/>
                                        </a:cubicBezTo>
                                        <a:close/>
                                        <a:moveTo>
                                          <a:pt x="13709" y="13235"/>
                                        </a:moveTo>
                                        <a:cubicBezTo>
                                          <a:pt x="13698" y="13235"/>
                                          <a:pt x="13687" y="13129"/>
                                          <a:pt x="13698" y="13024"/>
                                        </a:cubicBezTo>
                                        <a:cubicBezTo>
                                          <a:pt x="13720" y="12706"/>
                                          <a:pt x="13698" y="12812"/>
                                          <a:pt x="13622" y="13129"/>
                                        </a:cubicBezTo>
                                        <a:lnTo>
                                          <a:pt x="13622" y="13129"/>
                                        </a:lnTo>
                                        <a:cubicBezTo>
                                          <a:pt x="13590" y="13235"/>
                                          <a:pt x="13525" y="13447"/>
                                          <a:pt x="13493" y="13447"/>
                                        </a:cubicBezTo>
                                        <a:lnTo>
                                          <a:pt x="13428" y="13553"/>
                                        </a:lnTo>
                                        <a:lnTo>
                                          <a:pt x="13471" y="13235"/>
                                        </a:lnTo>
                                        <a:cubicBezTo>
                                          <a:pt x="13493" y="13024"/>
                                          <a:pt x="13536" y="12812"/>
                                          <a:pt x="13558" y="12812"/>
                                        </a:cubicBezTo>
                                        <a:cubicBezTo>
                                          <a:pt x="13579" y="12812"/>
                                          <a:pt x="13590" y="12706"/>
                                          <a:pt x="13568" y="12706"/>
                                        </a:cubicBezTo>
                                        <a:cubicBezTo>
                                          <a:pt x="13558" y="12600"/>
                                          <a:pt x="13547" y="12494"/>
                                          <a:pt x="13558" y="12388"/>
                                        </a:cubicBezTo>
                                        <a:cubicBezTo>
                                          <a:pt x="13568" y="12176"/>
                                          <a:pt x="13709" y="12176"/>
                                          <a:pt x="13709" y="12388"/>
                                        </a:cubicBezTo>
                                        <a:cubicBezTo>
                                          <a:pt x="13709" y="12494"/>
                                          <a:pt x="13720" y="12706"/>
                                          <a:pt x="13720" y="12918"/>
                                        </a:cubicBezTo>
                                        <a:cubicBezTo>
                                          <a:pt x="13731" y="13129"/>
                                          <a:pt x="13720" y="13235"/>
                                          <a:pt x="13709" y="13235"/>
                                        </a:cubicBezTo>
                                        <a:close/>
                                        <a:moveTo>
                                          <a:pt x="14044" y="13659"/>
                                        </a:moveTo>
                                        <a:cubicBezTo>
                                          <a:pt x="14023" y="13659"/>
                                          <a:pt x="14001" y="13659"/>
                                          <a:pt x="13979" y="13765"/>
                                        </a:cubicBezTo>
                                        <a:cubicBezTo>
                                          <a:pt x="13947" y="13871"/>
                                          <a:pt x="13947" y="13871"/>
                                          <a:pt x="13979" y="13553"/>
                                        </a:cubicBezTo>
                                        <a:cubicBezTo>
                                          <a:pt x="14023" y="13235"/>
                                          <a:pt x="14044" y="13129"/>
                                          <a:pt x="14066" y="13447"/>
                                        </a:cubicBezTo>
                                        <a:cubicBezTo>
                                          <a:pt x="14066" y="13553"/>
                                          <a:pt x="14066" y="13659"/>
                                          <a:pt x="14044" y="13659"/>
                                        </a:cubicBezTo>
                                        <a:close/>
                                        <a:moveTo>
                                          <a:pt x="14769" y="13024"/>
                                        </a:moveTo>
                                        <a:cubicBezTo>
                                          <a:pt x="14758" y="13129"/>
                                          <a:pt x="14650" y="13341"/>
                                          <a:pt x="14531" y="13341"/>
                                        </a:cubicBezTo>
                                        <a:cubicBezTo>
                                          <a:pt x="14412" y="13341"/>
                                          <a:pt x="14271" y="13553"/>
                                          <a:pt x="14217" y="13553"/>
                                        </a:cubicBezTo>
                                        <a:cubicBezTo>
                                          <a:pt x="14152" y="13659"/>
                                          <a:pt x="14109" y="13553"/>
                                          <a:pt x="14109" y="13447"/>
                                        </a:cubicBezTo>
                                        <a:cubicBezTo>
                                          <a:pt x="14109" y="13129"/>
                                          <a:pt x="14142" y="13024"/>
                                          <a:pt x="14315" y="12812"/>
                                        </a:cubicBezTo>
                                        <a:cubicBezTo>
                                          <a:pt x="14412" y="12706"/>
                                          <a:pt x="14488" y="12494"/>
                                          <a:pt x="14499" y="12388"/>
                                        </a:cubicBezTo>
                                        <a:cubicBezTo>
                                          <a:pt x="14520" y="12176"/>
                                          <a:pt x="14423" y="12282"/>
                                          <a:pt x="14055" y="12812"/>
                                        </a:cubicBezTo>
                                        <a:cubicBezTo>
                                          <a:pt x="13914" y="13024"/>
                                          <a:pt x="13806" y="13129"/>
                                          <a:pt x="13796" y="13024"/>
                                        </a:cubicBezTo>
                                        <a:cubicBezTo>
                                          <a:pt x="13796" y="12918"/>
                                          <a:pt x="13796" y="12812"/>
                                          <a:pt x="13806" y="12812"/>
                                        </a:cubicBezTo>
                                        <a:cubicBezTo>
                                          <a:pt x="13817" y="12706"/>
                                          <a:pt x="13806" y="12706"/>
                                          <a:pt x="13774" y="12706"/>
                                        </a:cubicBezTo>
                                        <a:cubicBezTo>
                                          <a:pt x="13720" y="12706"/>
                                          <a:pt x="13698" y="12388"/>
                                          <a:pt x="13741" y="12176"/>
                                        </a:cubicBezTo>
                                        <a:cubicBezTo>
                                          <a:pt x="13752" y="12071"/>
                                          <a:pt x="13828" y="11965"/>
                                          <a:pt x="13914" y="11965"/>
                                        </a:cubicBezTo>
                                        <a:cubicBezTo>
                                          <a:pt x="13990" y="11965"/>
                                          <a:pt x="14088" y="11859"/>
                                          <a:pt x="14120" y="11753"/>
                                        </a:cubicBezTo>
                                        <a:cubicBezTo>
                                          <a:pt x="14152" y="11647"/>
                                          <a:pt x="14196" y="11753"/>
                                          <a:pt x="14217" y="11753"/>
                                        </a:cubicBezTo>
                                        <a:cubicBezTo>
                                          <a:pt x="14239" y="11859"/>
                                          <a:pt x="14293" y="11859"/>
                                          <a:pt x="14369" y="11753"/>
                                        </a:cubicBezTo>
                                        <a:cubicBezTo>
                                          <a:pt x="14499" y="11541"/>
                                          <a:pt x="14542" y="11329"/>
                                          <a:pt x="14499" y="11012"/>
                                        </a:cubicBezTo>
                                        <a:cubicBezTo>
                                          <a:pt x="14477" y="10906"/>
                                          <a:pt x="14499" y="10800"/>
                                          <a:pt x="14574" y="10588"/>
                                        </a:cubicBezTo>
                                        <a:cubicBezTo>
                                          <a:pt x="14704" y="10271"/>
                                          <a:pt x="14877" y="10165"/>
                                          <a:pt x="14888" y="10271"/>
                                        </a:cubicBezTo>
                                        <a:cubicBezTo>
                                          <a:pt x="14899" y="10376"/>
                                          <a:pt x="15050" y="10376"/>
                                          <a:pt x="15223" y="10376"/>
                                        </a:cubicBezTo>
                                        <a:cubicBezTo>
                                          <a:pt x="15450" y="10376"/>
                                          <a:pt x="15526" y="10376"/>
                                          <a:pt x="15472" y="10588"/>
                                        </a:cubicBezTo>
                                        <a:cubicBezTo>
                                          <a:pt x="15429" y="10694"/>
                                          <a:pt x="15353" y="10800"/>
                                          <a:pt x="15299" y="10800"/>
                                        </a:cubicBezTo>
                                        <a:cubicBezTo>
                                          <a:pt x="15245" y="10800"/>
                                          <a:pt x="15202" y="10906"/>
                                          <a:pt x="15191" y="11012"/>
                                        </a:cubicBezTo>
                                        <a:cubicBezTo>
                                          <a:pt x="15180" y="11118"/>
                                          <a:pt x="15191" y="11224"/>
                                          <a:pt x="15202" y="11224"/>
                                        </a:cubicBezTo>
                                        <a:cubicBezTo>
                                          <a:pt x="15223" y="11224"/>
                                          <a:pt x="15223" y="11329"/>
                                          <a:pt x="15202" y="11435"/>
                                        </a:cubicBezTo>
                                        <a:cubicBezTo>
                                          <a:pt x="15191" y="11541"/>
                                          <a:pt x="15104" y="11647"/>
                                          <a:pt x="14996" y="11753"/>
                                        </a:cubicBezTo>
                                        <a:cubicBezTo>
                                          <a:pt x="14758" y="11859"/>
                                          <a:pt x="14542" y="12071"/>
                                          <a:pt x="14531" y="12282"/>
                                        </a:cubicBezTo>
                                        <a:cubicBezTo>
                                          <a:pt x="14531" y="12388"/>
                                          <a:pt x="14574" y="12388"/>
                                          <a:pt x="14628" y="12388"/>
                                        </a:cubicBezTo>
                                        <a:cubicBezTo>
                                          <a:pt x="14769" y="12388"/>
                                          <a:pt x="14823" y="12706"/>
                                          <a:pt x="14769" y="13024"/>
                                        </a:cubicBezTo>
                                        <a:close/>
                                        <a:moveTo>
                                          <a:pt x="15418" y="11541"/>
                                        </a:moveTo>
                                        <a:cubicBezTo>
                                          <a:pt x="15331" y="11753"/>
                                          <a:pt x="15267" y="11647"/>
                                          <a:pt x="15256" y="11541"/>
                                        </a:cubicBezTo>
                                        <a:cubicBezTo>
                                          <a:pt x="15245" y="11329"/>
                                          <a:pt x="15342" y="11118"/>
                                          <a:pt x="15429" y="11118"/>
                                        </a:cubicBezTo>
                                        <a:cubicBezTo>
                                          <a:pt x="15504" y="11118"/>
                                          <a:pt x="15504" y="11435"/>
                                          <a:pt x="15418" y="11541"/>
                                        </a:cubicBezTo>
                                        <a:close/>
                                        <a:moveTo>
                                          <a:pt x="15234" y="12812"/>
                                        </a:moveTo>
                                        <a:cubicBezTo>
                                          <a:pt x="15148" y="12918"/>
                                          <a:pt x="15083" y="13024"/>
                                          <a:pt x="15093" y="13129"/>
                                        </a:cubicBezTo>
                                        <a:cubicBezTo>
                                          <a:pt x="15104" y="13235"/>
                                          <a:pt x="15093" y="13341"/>
                                          <a:pt x="15083" y="13447"/>
                                        </a:cubicBezTo>
                                        <a:cubicBezTo>
                                          <a:pt x="15072" y="13553"/>
                                          <a:pt x="15061" y="13447"/>
                                          <a:pt x="15061" y="13235"/>
                                        </a:cubicBezTo>
                                        <a:cubicBezTo>
                                          <a:pt x="15061" y="13024"/>
                                          <a:pt x="15050" y="12918"/>
                                          <a:pt x="15007" y="13129"/>
                                        </a:cubicBezTo>
                                        <a:lnTo>
                                          <a:pt x="15007" y="13129"/>
                                        </a:lnTo>
                                        <a:cubicBezTo>
                                          <a:pt x="14974" y="13235"/>
                                          <a:pt x="14920" y="13341"/>
                                          <a:pt x="14888" y="13447"/>
                                        </a:cubicBezTo>
                                        <a:cubicBezTo>
                                          <a:pt x="14834" y="13553"/>
                                          <a:pt x="14823" y="13553"/>
                                          <a:pt x="14823" y="13129"/>
                                        </a:cubicBezTo>
                                        <a:cubicBezTo>
                                          <a:pt x="14823" y="12812"/>
                                          <a:pt x="14845" y="12600"/>
                                          <a:pt x="14888" y="12494"/>
                                        </a:cubicBezTo>
                                        <a:cubicBezTo>
                                          <a:pt x="14931" y="12388"/>
                                          <a:pt x="14964" y="12388"/>
                                          <a:pt x="14974" y="12494"/>
                                        </a:cubicBezTo>
                                        <a:cubicBezTo>
                                          <a:pt x="14985" y="12600"/>
                                          <a:pt x="15018" y="12600"/>
                                          <a:pt x="15039" y="12494"/>
                                        </a:cubicBezTo>
                                        <a:cubicBezTo>
                                          <a:pt x="15072" y="12388"/>
                                          <a:pt x="15093" y="12388"/>
                                          <a:pt x="15104" y="12388"/>
                                        </a:cubicBezTo>
                                        <a:cubicBezTo>
                                          <a:pt x="15115" y="12494"/>
                                          <a:pt x="15137" y="12388"/>
                                          <a:pt x="15169" y="12282"/>
                                        </a:cubicBezTo>
                                        <a:cubicBezTo>
                                          <a:pt x="15202" y="12071"/>
                                          <a:pt x="15245" y="12071"/>
                                          <a:pt x="15299" y="12176"/>
                                        </a:cubicBezTo>
                                        <a:cubicBezTo>
                                          <a:pt x="15342" y="12282"/>
                                          <a:pt x="15429" y="12282"/>
                                          <a:pt x="15504" y="12282"/>
                                        </a:cubicBezTo>
                                        <a:cubicBezTo>
                                          <a:pt x="15591" y="12282"/>
                                          <a:pt x="15623" y="12282"/>
                                          <a:pt x="15623" y="12388"/>
                                        </a:cubicBezTo>
                                        <a:cubicBezTo>
                                          <a:pt x="15602" y="12494"/>
                                          <a:pt x="15526" y="12600"/>
                                          <a:pt x="15234" y="12812"/>
                                        </a:cubicBezTo>
                                        <a:close/>
                                        <a:moveTo>
                                          <a:pt x="15753" y="15353"/>
                                        </a:moveTo>
                                        <a:cubicBezTo>
                                          <a:pt x="15721" y="15459"/>
                                          <a:pt x="15678" y="15565"/>
                                          <a:pt x="15667" y="15565"/>
                                        </a:cubicBezTo>
                                        <a:cubicBezTo>
                                          <a:pt x="15656" y="15565"/>
                                          <a:pt x="15645" y="15565"/>
                                          <a:pt x="15645" y="15459"/>
                                        </a:cubicBezTo>
                                        <a:cubicBezTo>
                                          <a:pt x="15656" y="15141"/>
                                          <a:pt x="15753" y="14929"/>
                                          <a:pt x="15786" y="15141"/>
                                        </a:cubicBezTo>
                                        <a:cubicBezTo>
                                          <a:pt x="15807" y="15247"/>
                                          <a:pt x="15797" y="15247"/>
                                          <a:pt x="15753" y="15353"/>
                                        </a:cubicBezTo>
                                        <a:close/>
                                        <a:moveTo>
                                          <a:pt x="15851" y="11647"/>
                                        </a:moveTo>
                                        <a:cubicBezTo>
                                          <a:pt x="15840" y="11965"/>
                                          <a:pt x="15742" y="12071"/>
                                          <a:pt x="15742" y="11753"/>
                                        </a:cubicBezTo>
                                        <a:cubicBezTo>
                                          <a:pt x="15742" y="11647"/>
                                          <a:pt x="15710" y="11541"/>
                                          <a:pt x="15678" y="11541"/>
                                        </a:cubicBezTo>
                                        <a:cubicBezTo>
                                          <a:pt x="15634" y="11541"/>
                                          <a:pt x="15613" y="11435"/>
                                          <a:pt x="15602" y="11118"/>
                                        </a:cubicBezTo>
                                        <a:cubicBezTo>
                                          <a:pt x="15591" y="10906"/>
                                          <a:pt x="15591" y="10588"/>
                                          <a:pt x="15591" y="10482"/>
                                        </a:cubicBezTo>
                                        <a:cubicBezTo>
                                          <a:pt x="15591" y="10376"/>
                                          <a:pt x="15667" y="10376"/>
                                          <a:pt x="15764" y="10376"/>
                                        </a:cubicBezTo>
                                        <a:cubicBezTo>
                                          <a:pt x="15883" y="10376"/>
                                          <a:pt x="15926" y="10482"/>
                                          <a:pt x="15926" y="10694"/>
                                        </a:cubicBezTo>
                                        <a:cubicBezTo>
                                          <a:pt x="15926" y="10906"/>
                                          <a:pt x="15948" y="10906"/>
                                          <a:pt x="16002" y="10906"/>
                                        </a:cubicBezTo>
                                        <a:cubicBezTo>
                                          <a:pt x="16045" y="10800"/>
                                          <a:pt x="16089" y="10906"/>
                                          <a:pt x="16089" y="11012"/>
                                        </a:cubicBezTo>
                                        <a:cubicBezTo>
                                          <a:pt x="16099" y="11118"/>
                                          <a:pt x="16056" y="11224"/>
                                          <a:pt x="15980" y="11329"/>
                                        </a:cubicBezTo>
                                        <a:cubicBezTo>
                                          <a:pt x="15915" y="11224"/>
                                          <a:pt x="15861" y="11435"/>
                                          <a:pt x="15851" y="11647"/>
                                        </a:cubicBezTo>
                                        <a:close/>
                                        <a:moveTo>
                                          <a:pt x="16024" y="15459"/>
                                        </a:moveTo>
                                        <a:cubicBezTo>
                                          <a:pt x="16024" y="15459"/>
                                          <a:pt x="16013" y="15353"/>
                                          <a:pt x="16002" y="15247"/>
                                        </a:cubicBezTo>
                                        <a:cubicBezTo>
                                          <a:pt x="15991" y="15141"/>
                                          <a:pt x="16002" y="15035"/>
                                          <a:pt x="16013" y="15035"/>
                                        </a:cubicBezTo>
                                        <a:cubicBezTo>
                                          <a:pt x="16024" y="15035"/>
                                          <a:pt x="16034" y="15141"/>
                                          <a:pt x="16034" y="15247"/>
                                        </a:cubicBezTo>
                                        <a:cubicBezTo>
                                          <a:pt x="16024" y="15353"/>
                                          <a:pt x="16024" y="15459"/>
                                          <a:pt x="16024" y="15459"/>
                                        </a:cubicBezTo>
                                        <a:close/>
                                        <a:moveTo>
                                          <a:pt x="16132" y="15247"/>
                                        </a:moveTo>
                                        <a:cubicBezTo>
                                          <a:pt x="16089" y="15247"/>
                                          <a:pt x="16056" y="15141"/>
                                          <a:pt x="16056" y="15141"/>
                                        </a:cubicBezTo>
                                        <a:cubicBezTo>
                                          <a:pt x="16067" y="14929"/>
                                          <a:pt x="16186" y="14824"/>
                                          <a:pt x="16197" y="15141"/>
                                        </a:cubicBezTo>
                                        <a:cubicBezTo>
                                          <a:pt x="16208" y="15247"/>
                                          <a:pt x="16175" y="15247"/>
                                          <a:pt x="16132" y="15247"/>
                                        </a:cubicBezTo>
                                        <a:close/>
                                        <a:moveTo>
                                          <a:pt x="16467" y="15141"/>
                                        </a:moveTo>
                                        <a:cubicBezTo>
                                          <a:pt x="16467" y="15353"/>
                                          <a:pt x="16435" y="15353"/>
                                          <a:pt x="16359" y="15353"/>
                                        </a:cubicBezTo>
                                        <a:cubicBezTo>
                                          <a:pt x="16262" y="15353"/>
                                          <a:pt x="16251" y="15247"/>
                                          <a:pt x="16240" y="14929"/>
                                        </a:cubicBezTo>
                                        <a:cubicBezTo>
                                          <a:pt x="16229" y="14718"/>
                                          <a:pt x="16229" y="14506"/>
                                          <a:pt x="16240" y="14400"/>
                                        </a:cubicBezTo>
                                        <a:cubicBezTo>
                                          <a:pt x="16240" y="14294"/>
                                          <a:pt x="16316" y="14294"/>
                                          <a:pt x="16402" y="14294"/>
                                        </a:cubicBezTo>
                                        <a:cubicBezTo>
                                          <a:pt x="16521" y="14294"/>
                                          <a:pt x="16554" y="14294"/>
                                          <a:pt x="16554" y="14506"/>
                                        </a:cubicBezTo>
                                        <a:cubicBezTo>
                                          <a:pt x="16554" y="14612"/>
                                          <a:pt x="16532" y="14824"/>
                                          <a:pt x="16510" y="14824"/>
                                        </a:cubicBezTo>
                                        <a:cubicBezTo>
                                          <a:pt x="16489" y="14929"/>
                                          <a:pt x="16467" y="15035"/>
                                          <a:pt x="16467" y="15141"/>
                                        </a:cubicBezTo>
                                        <a:close/>
                                        <a:moveTo>
                                          <a:pt x="16370" y="13341"/>
                                        </a:moveTo>
                                        <a:cubicBezTo>
                                          <a:pt x="16381" y="13235"/>
                                          <a:pt x="16402" y="13341"/>
                                          <a:pt x="16413" y="13341"/>
                                        </a:cubicBezTo>
                                        <a:cubicBezTo>
                                          <a:pt x="16424" y="13341"/>
                                          <a:pt x="16413" y="13447"/>
                                          <a:pt x="16391" y="13447"/>
                                        </a:cubicBezTo>
                                        <a:cubicBezTo>
                                          <a:pt x="16359" y="13447"/>
                                          <a:pt x="16348" y="13447"/>
                                          <a:pt x="16370" y="13341"/>
                                        </a:cubicBezTo>
                                        <a:close/>
                                        <a:moveTo>
                                          <a:pt x="16965" y="15141"/>
                                        </a:moveTo>
                                        <a:cubicBezTo>
                                          <a:pt x="16943" y="15247"/>
                                          <a:pt x="16943" y="15353"/>
                                          <a:pt x="16943" y="15565"/>
                                        </a:cubicBezTo>
                                        <a:cubicBezTo>
                                          <a:pt x="16954" y="15776"/>
                                          <a:pt x="16932" y="15882"/>
                                          <a:pt x="16781" y="15882"/>
                                        </a:cubicBezTo>
                                        <a:cubicBezTo>
                                          <a:pt x="16683" y="15882"/>
                                          <a:pt x="16608" y="15776"/>
                                          <a:pt x="16608" y="15671"/>
                                        </a:cubicBezTo>
                                        <a:cubicBezTo>
                                          <a:pt x="16608" y="15565"/>
                                          <a:pt x="16575" y="15459"/>
                                          <a:pt x="16543" y="15459"/>
                                        </a:cubicBezTo>
                                        <a:cubicBezTo>
                                          <a:pt x="16489" y="15459"/>
                                          <a:pt x="16478" y="15459"/>
                                          <a:pt x="16510" y="15247"/>
                                        </a:cubicBezTo>
                                        <a:cubicBezTo>
                                          <a:pt x="16532" y="15141"/>
                                          <a:pt x="16564" y="14824"/>
                                          <a:pt x="16586" y="14506"/>
                                        </a:cubicBezTo>
                                        <a:cubicBezTo>
                                          <a:pt x="16619" y="14188"/>
                                          <a:pt x="16651" y="14082"/>
                                          <a:pt x="16716" y="14082"/>
                                        </a:cubicBezTo>
                                        <a:cubicBezTo>
                                          <a:pt x="16759" y="14082"/>
                                          <a:pt x="16802" y="14188"/>
                                          <a:pt x="16813" y="14294"/>
                                        </a:cubicBezTo>
                                        <a:cubicBezTo>
                                          <a:pt x="16824" y="14400"/>
                                          <a:pt x="16846" y="14506"/>
                                          <a:pt x="16867" y="14506"/>
                                        </a:cubicBezTo>
                                        <a:cubicBezTo>
                                          <a:pt x="16889" y="14506"/>
                                          <a:pt x="16932" y="14612"/>
                                          <a:pt x="16943" y="14824"/>
                                        </a:cubicBezTo>
                                        <a:cubicBezTo>
                                          <a:pt x="16997" y="15035"/>
                                          <a:pt x="16997" y="15035"/>
                                          <a:pt x="16965" y="15141"/>
                                        </a:cubicBezTo>
                                        <a:close/>
                                        <a:moveTo>
                                          <a:pt x="16683" y="13447"/>
                                        </a:moveTo>
                                        <a:lnTo>
                                          <a:pt x="16748" y="13235"/>
                                        </a:lnTo>
                                        <a:cubicBezTo>
                                          <a:pt x="16781" y="13129"/>
                                          <a:pt x="16824" y="13024"/>
                                          <a:pt x="16835" y="13129"/>
                                        </a:cubicBezTo>
                                        <a:cubicBezTo>
                                          <a:pt x="16846" y="13235"/>
                                          <a:pt x="16867" y="13341"/>
                                          <a:pt x="16889" y="13341"/>
                                        </a:cubicBezTo>
                                        <a:cubicBezTo>
                                          <a:pt x="16911" y="13341"/>
                                          <a:pt x="16932" y="13553"/>
                                          <a:pt x="16943" y="13765"/>
                                        </a:cubicBezTo>
                                        <a:cubicBezTo>
                                          <a:pt x="16965" y="14082"/>
                                          <a:pt x="16975" y="14188"/>
                                          <a:pt x="17073" y="14082"/>
                                        </a:cubicBezTo>
                                        <a:cubicBezTo>
                                          <a:pt x="17159" y="13976"/>
                                          <a:pt x="17170" y="13976"/>
                                          <a:pt x="17138" y="14188"/>
                                        </a:cubicBezTo>
                                        <a:cubicBezTo>
                                          <a:pt x="17073" y="14612"/>
                                          <a:pt x="16997" y="14506"/>
                                          <a:pt x="16954" y="14082"/>
                                        </a:cubicBezTo>
                                        <a:cubicBezTo>
                                          <a:pt x="16932" y="13871"/>
                                          <a:pt x="16911" y="13765"/>
                                          <a:pt x="16889" y="13765"/>
                                        </a:cubicBezTo>
                                        <a:cubicBezTo>
                                          <a:pt x="16878" y="13871"/>
                                          <a:pt x="16824" y="13765"/>
                                          <a:pt x="16770" y="13659"/>
                                        </a:cubicBezTo>
                                        <a:lnTo>
                                          <a:pt x="16683" y="13447"/>
                                        </a:lnTo>
                                        <a:close/>
                                        <a:moveTo>
                                          <a:pt x="17203" y="14929"/>
                                        </a:moveTo>
                                        <a:cubicBezTo>
                                          <a:pt x="17127" y="15141"/>
                                          <a:pt x="17040" y="15141"/>
                                          <a:pt x="17040" y="14929"/>
                                        </a:cubicBezTo>
                                        <a:cubicBezTo>
                                          <a:pt x="17040" y="14824"/>
                                          <a:pt x="17084" y="14718"/>
                                          <a:pt x="17149" y="14718"/>
                                        </a:cubicBezTo>
                                        <a:cubicBezTo>
                                          <a:pt x="17224" y="14718"/>
                                          <a:pt x="17235" y="14718"/>
                                          <a:pt x="17203" y="14929"/>
                                        </a:cubicBezTo>
                                        <a:close/>
                                        <a:moveTo>
                                          <a:pt x="17322" y="13235"/>
                                        </a:moveTo>
                                        <a:cubicBezTo>
                                          <a:pt x="17268" y="13235"/>
                                          <a:pt x="17235" y="13129"/>
                                          <a:pt x="17257" y="13024"/>
                                        </a:cubicBezTo>
                                        <a:cubicBezTo>
                                          <a:pt x="17268" y="12918"/>
                                          <a:pt x="17235" y="12918"/>
                                          <a:pt x="17181" y="12918"/>
                                        </a:cubicBezTo>
                                        <a:cubicBezTo>
                                          <a:pt x="17116" y="12918"/>
                                          <a:pt x="17073" y="12918"/>
                                          <a:pt x="17062" y="12706"/>
                                        </a:cubicBezTo>
                                        <a:cubicBezTo>
                                          <a:pt x="17051" y="12494"/>
                                          <a:pt x="17030" y="12600"/>
                                          <a:pt x="16997" y="12812"/>
                                        </a:cubicBezTo>
                                        <a:cubicBezTo>
                                          <a:pt x="16954" y="13129"/>
                                          <a:pt x="16943" y="13129"/>
                                          <a:pt x="16921" y="12918"/>
                                        </a:cubicBezTo>
                                        <a:cubicBezTo>
                                          <a:pt x="16911" y="12812"/>
                                          <a:pt x="16856" y="12706"/>
                                          <a:pt x="16824" y="12706"/>
                                        </a:cubicBezTo>
                                        <a:cubicBezTo>
                                          <a:pt x="16781" y="12706"/>
                                          <a:pt x="16748" y="12706"/>
                                          <a:pt x="16748" y="12600"/>
                                        </a:cubicBezTo>
                                        <a:cubicBezTo>
                                          <a:pt x="16748" y="12388"/>
                                          <a:pt x="16694" y="12494"/>
                                          <a:pt x="16629" y="12812"/>
                                        </a:cubicBezTo>
                                        <a:cubicBezTo>
                                          <a:pt x="16597" y="12918"/>
                                          <a:pt x="16586" y="13024"/>
                                          <a:pt x="16608" y="13024"/>
                                        </a:cubicBezTo>
                                        <a:cubicBezTo>
                                          <a:pt x="16629" y="13024"/>
                                          <a:pt x="16629" y="13129"/>
                                          <a:pt x="16619" y="13235"/>
                                        </a:cubicBezTo>
                                        <a:cubicBezTo>
                                          <a:pt x="16608" y="13447"/>
                                          <a:pt x="16543" y="13447"/>
                                          <a:pt x="16510" y="13235"/>
                                        </a:cubicBezTo>
                                        <a:cubicBezTo>
                                          <a:pt x="16489" y="13129"/>
                                          <a:pt x="16489" y="13024"/>
                                          <a:pt x="16510" y="13024"/>
                                        </a:cubicBezTo>
                                        <a:cubicBezTo>
                                          <a:pt x="16521" y="13024"/>
                                          <a:pt x="16500" y="12918"/>
                                          <a:pt x="16456" y="12812"/>
                                        </a:cubicBezTo>
                                        <a:cubicBezTo>
                                          <a:pt x="16413" y="12706"/>
                                          <a:pt x="16359" y="12706"/>
                                          <a:pt x="16348" y="12812"/>
                                        </a:cubicBezTo>
                                        <a:cubicBezTo>
                                          <a:pt x="16337" y="12918"/>
                                          <a:pt x="16326" y="12812"/>
                                          <a:pt x="16326" y="12706"/>
                                        </a:cubicBezTo>
                                        <a:cubicBezTo>
                                          <a:pt x="16326" y="12388"/>
                                          <a:pt x="16359" y="12282"/>
                                          <a:pt x="16500" y="12176"/>
                                        </a:cubicBezTo>
                                        <a:cubicBezTo>
                                          <a:pt x="16575" y="12071"/>
                                          <a:pt x="16683" y="11965"/>
                                          <a:pt x="16738" y="11859"/>
                                        </a:cubicBezTo>
                                        <a:cubicBezTo>
                                          <a:pt x="16813" y="11753"/>
                                          <a:pt x="16846" y="11753"/>
                                          <a:pt x="16900" y="11965"/>
                                        </a:cubicBezTo>
                                        <a:cubicBezTo>
                                          <a:pt x="16954" y="12176"/>
                                          <a:pt x="16997" y="12282"/>
                                          <a:pt x="17084" y="12176"/>
                                        </a:cubicBezTo>
                                        <a:cubicBezTo>
                                          <a:pt x="17203" y="12071"/>
                                          <a:pt x="17376" y="12388"/>
                                          <a:pt x="17332" y="12706"/>
                                        </a:cubicBezTo>
                                        <a:cubicBezTo>
                                          <a:pt x="17311" y="12812"/>
                                          <a:pt x="17332" y="12918"/>
                                          <a:pt x="17376" y="12918"/>
                                        </a:cubicBezTo>
                                        <a:cubicBezTo>
                                          <a:pt x="17408" y="12918"/>
                                          <a:pt x="17441" y="13024"/>
                                          <a:pt x="17441" y="13129"/>
                                        </a:cubicBezTo>
                                        <a:cubicBezTo>
                                          <a:pt x="17441" y="13235"/>
                                          <a:pt x="17376" y="13235"/>
                                          <a:pt x="17322" y="13235"/>
                                        </a:cubicBezTo>
                                        <a:close/>
                                        <a:moveTo>
                                          <a:pt x="17376" y="6247"/>
                                        </a:moveTo>
                                        <a:lnTo>
                                          <a:pt x="17495" y="6353"/>
                                        </a:lnTo>
                                        <a:cubicBezTo>
                                          <a:pt x="17711" y="6565"/>
                                          <a:pt x="17776" y="6671"/>
                                          <a:pt x="17841" y="7200"/>
                                        </a:cubicBezTo>
                                        <a:cubicBezTo>
                                          <a:pt x="17906" y="7729"/>
                                          <a:pt x="17916" y="7729"/>
                                          <a:pt x="17657" y="7518"/>
                                        </a:cubicBezTo>
                                        <a:cubicBezTo>
                                          <a:pt x="17516" y="7412"/>
                                          <a:pt x="17484" y="7306"/>
                                          <a:pt x="17441" y="6776"/>
                                        </a:cubicBezTo>
                                        <a:lnTo>
                                          <a:pt x="17376" y="6247"/>
                                        </a:lnTo>
                                        <a:close/>
                                        <a:moveTo>
                                          <a:pt x="17765" y="11224"/>
                                        </a:moveTo>
                                        <a:cubicBezTo>
                                          <a:pt x="17765" y="11329"/>
                                          <a:pt x="17754" y="11435"/>
                                          <a:pt x="17743" y="11435"/>
                                        </a:cubicBezTo>
                                        <a:cubicBezTo>
                                          <a:pt x="17733" y="11435"/>
                                          <a:pt x="17722" y="11329"/>
                                          <a:pt x="17722" y="11224"/>
                                        </a:cubicBezTo>
                                        <a:cubicBezTo>
                                          <a:pt x="17722" y="11118"/>
                                          <a:pt x="17733" y="11012"/>
                                          <a:pt x="17743" y="11012"/>
                                        </a:cubicBezTo>
                                        <a:cubicBezTo>
                                          <a:pt x="17754" y="11012"/>
                                          <a:pt x="17765" y="11118"/>
                                          <a:pt x="17765" y="11224"/>
                                        </a:cubicBezTo>
                                        <a:close/>
                                        <a:moveTo>
                                          <a:pt x="17516" y="15353"/>
                                        </a:moveTo>
                                        <a:cubicBezTo>
                                          <a:pt x="17495" y="15459"/>
                                          <a:pt x="17484" y="15353"/>
                                          <a:pt x="17484" y="15141"/>
                                        </a:cubicBezTo>
                                        <a:cubicBezTo>
                                          <a:pt x="17484" y="14929"/>
                                          <a:pt x="17473" y="14824"/>
                                          <a:pt x="17462" y="14824"/>
                                        </a:cubicBezTo>
                                        <a:cubicBezTo>
                                          <a:pt x="17451" y="14824"/>
                                          <a:pt x="17441" y="14718"/>
                                          <a:pt x="17451" y="14718"/>
                                        </a:cubicBezTo>
                                        <a:cubicBezTo>
                                          <a:pt x="17462" y="14612"/>
                                          <a:pt x="17484" y="14718"/>
                                          <a:pt x="17505" y="14929"/>
                                        </a:cubicBezTo>
                                        <a:cubicBezTo>
                                          <a:pt x="17538" y="15141"/>
                                          <a:pt x="17538" y="15247"/>
                                          <a:pt x="17516" y="15353"/>
                                        </a:cubicBezTo>
                                        <a:close/>
                                        <a:moveTo>
                                          <a:pt x="17484" y="11224"/>
                                        </a:moveTo>
                                        <a:cubicBezTo>
                                          <a:pt x="17484" y="11012"/>
                                          <a:pt x="17635" y="11012"/>
                                          <a:pt x="17657" y="11224"/>
                                        </a:cubicBezTo>
                                        <a:cubicBezTo>
                                          <a:pt x="17668" y="11329"/>
                                          <a:pt x="17657" y="11435"/>
                                          <a:pt x="17635" y="11435"/>
                                        </a:cubicBezTo>
                                        <a:cubicBezTo>
                                          <a:pt x="17614" y="11435"/>
                                          <a:pt x="17592" y="11435"/>
                                          <a:pt x="17581" y="11541"/>
                                        </a:cubicBezTo>
                                        <a:cubicBezTo>
                                          <a:pt x="17538" y="11647"/>
                                          <a:pt x="17484" y="11435"/>
                                          <a:pt x="17484" y="11224"/>
                                        </a:cubicBezTo>
                                        <a:close/>
                                        <a:moveTo>
                                          <a:pt x="17581" y="15141"/>
                                        </a:moveTo>
                                        <a:cubicBezTo>
                                          <a:pt x="17592" y="15035"/>
                                          <a:pt x="17614" y="15035"/>
                                          <a:pt x="17635" y="15141"/>
                                        </a:cubicBezTo>
                                        <a:cubicBezTo>
                                          <a:pt x="17646" y="15247"/>
                                          <a:pt x="17635" y="15247"/>
                                          <a:pt x="17614" y="15247"/>
                                        </a:cubicBezTo>
                                        <a:cubicBezTo>
                                          <a:pt x="17592" y="15247"/>
                                          <a:pt x="17560" y="15247"/>
                                          <a:pt x="17581" y="15141"/>
                                        </a:cubicBezTo>
                                        <a:close/>
                                        <a:moveTo>
                                          <a:pt x="17603" y="15882"/>
                                        </a:moveTo>
                                        <a:cubicBezTo>
                                          <a:pt x="17603" y="15776"/>
                                          <a:pt x="17614" y="15671"/>
                                          <a:pt x="17624" y="15671"/>
                                        </a:cubicBezTo>
                                        <a:cubicBezTo>
                                          <a:pt x="17635" y="15671"/>
                                          <a:pt x="17646" y="15776"/>
                                          <a:pt x="17657" y="15882"/>
                                        </a:cubicBezTo>
                                        <a:cubicBezTo>
                                          <a:pt x="17668" y="15988"/>
                                          <a:pt x="17657" y="16094"/>
                                          <a:pt x="17635" y="16094"/>
                                        </a:cubicBezTo>
                                        <a:cubicBezTo>
                                          <a:pt x="17614" y="16094"/>
                                          <a:pt x="17603" y="15988"/>
                                          <a:pt x="17603" y="15882"/>
                                        </a:cubicBezTo>
                                        <a:close/>
                                        <a:moveTo>
                                          <a:pt x="17679" y="17682"/>
                                        </a:moveTo>
                                        <a:cubicBezTo>
                                          <a:pt x="17646" y="17682"/>
                                          <a:pt x="17635" y="17682"/>
                                          <a:pt x="17668" y="17471"/>
                                        </a:cubicBezTo>
                                        <a:cubicBezTo>
                                          <a:pt x="17711" y="17259"/>
                                          <a:pt x="17733" y="17259"/>
                                          <a:pt x="17733" y="17471"/>
                                        </a:cubicBezTo>
                                        <a:cubicBezTo>
                                          <a:pt x="17722" y="17576"/>
                                          <a:pt x="17700" y="17682"/>
                                          <a:pt x="17679" y="17682"/>
                                        </a:cubicBezTo>
                                        <a:close/>
                                        <a:moveTo>
                                          <a:pt x="17808" y="16518"/>
                                        </a:moveTo>
                                        <a:cubicBezTo>
                                          <a:pt x="17787" y="16518"/>
                                          <a:pt x="17776" y="16412"/>
                                          <a:pt x="17798" y="16412"/>
                                        </a:cubicBezTo>
                                        <a:cubicBezTo>
                                          <a:pt x="17808" y="16306"/>
                                          <a:pt x="17830" y="16412"/>
                                          <a:pt x="17841" y="16412"/>
                                        </a:cubicBezTo>
                                        <a:cubicBezTo>
                                          <a:pt x="17852" y="16412"/>
                                          <a:pt x="17830" y="16518"/>
                                          <a:pt x="17808" y="16518"/>
                                        </a:cubicBezTo>
                                        <a:close/>
                                        <a:moveTo>
                                          <a:pt x="18003" y="16518"/>
                                        </a:moveTo>
                                        <a:cubicBezTo>
                                          <a:pt x="17992" y="16518"/>
                                          <a:pt x="17981" y="16412"/>
                                          <a:pt x="17981" y="16306"/>
                                        </a:cubicBezTo>
                                        <a:cubicBezTo>
                                          <a:pt x="17981" y="16200"/>
                                          <a:pt x="17992" y="16094"/>
                                          <a:pt x="18003" y="16094"/>
                                        </a:cubicBezTo>
                                        <a:cubicBezTo>
                                          <a:pt x="18014" y="16094"/>
                                          <a:pt x="18025" y="16200"/>
                                          <a:pt x="18025" y="16306"/>
                                        </a:cubicBezTo>
                                        <a:cubicBezTo>
                                          <a:pt x="18025" y="16412"/>
                                          <a:pt x="18014" y="16518"/>
                                          <a:pt x="18003" y="16518"/>
                                        </a:cubicBezTo>
                                        <a:close/>
                                        <a:moveTo>
                                          <a:pt x="18003" y="15882"/>
                                        </a:moveTo>
                                        <a:cubicBezTo>
                                          <a:pt x="17992" y="15882"/>
                                          <a:pt x="17992" y="15776"/>
                                          <a:pt x="17992" y="15671"/>
                                        </a:cubicBezTo>
                                        <a:cubicBezTo>
                                          <a:pt x="18003" y="15565"/>
                                          <a:pt x="18014" y="15459"/>
                                          <a:pt x="18014" y="15459"/>
                                        </a:cubicBezTo>
                                        <a:cubicBezTo>
                                          <a:pt x="18014" y="15459"/>
                                          <a:pt x="18025" y="15565"/>
                                          <a:pt x="18025" y="15671"/>
                                        </a:cubicBezTo>
                                        <a:cubicBezTo>
                                          <a:pt x="18025" y="15776"/>
                                          <a:pt x="18014" y="15882"/>
                                          <a:pt x="18003" y="15882"/>
                                        </a:cubicBezTo>
                                        <a:close/>
                                        <a:moveTo>
                                          <a:pt x="18133" y="15882"/>
                                        </a:moveTo>
                                        <a:cubicBezTo>
                                          <a:pt x="18122" y="15776"/>
                                          <a:pt x="18165" y="15671"/>
                                          <a:pt x="18219" y="15671"/>
                                        </a:cubicBezTo>
                                        <a:cubicBezTo>
                                          <a:pt x="18273" y="15671"/>
                                          <a:pt x="18306" y="15671"/>
                                          <a:pt x="18306" y="15776"/>
                                        </a:cubicBezTo>
                                        <a:cubicBezTo>
                                          <a:pt x="18284" y="15988"/>
                                          <a:pt x="18144" y="15988"/>
                                          <a:pt x="18133" y="15882"/>
                                        </a:cubicBezTo>
                                        <a:close/>
                                        <a:moveTo>
                                          <a:pt x="18555" y="19271"/>
                                        </a:moveTo>
                                        <a:cubicBezTo>
                                          <a:pt x="18544" y="19271"/>
                                          <a:pt x="18468" y="19165"/>
                                          <a:pt x="18382" y="19059"/>
                                        </a:cubicBezTo>
                                        <a:cubicBezTo>
                                          <a:pt x="18187" y="18847"/>
                                          <a:pt x="18144" y="18635"/>
                                          <a:pt x="18327" y="18741"/>
                                        </a:cubicBezTo>
                                        <a:cubicBezTo>
                                          <a:pt x="18403" y="18741"/>
                                          <a:pt x="18479" y="18847"/>
                                          <a:pt x="18511" y="18847"/>
                                        </a:cubicBezTo>
                                        <a:cubicBezTo>
                                          <a:pt x="18544" y="18847"/>
                                          <a:pt x="18565" y="18953"/>
                                          <a:pt x="18565" y="19059"/>
                                        </a:cubicBezTo>
                                        <a:lnTo>
                                          <a:pt x="18565" y="19059"/>
                                        </a:lnTo>
                                        <a:cubicBezTo>
                                          <a:pt x="18565" y="19165"/>
                                          <a:pt x="18565" y="19271"/>
                                          <a:pt x="18555" y="19271"/>
                                        </a:cubicBezTo>
                                        <a:close/>
                                        <a:moveTo>
                                          <a:pt x="19009" y="18953"/>
                                        </a:moveTo>
                                        <a:cubicBezTo>
                                          <a:pt x="18901" y="19165"/>
                                          <a:pt x="18684" y="19165"/>
                                          <a:pt x="18717" y="18953"/>
                                        </a:cubicBezTo>
                                        <a:cubicBezTo>
                                          <a:pt x="18749" y="18741"/>
                                          <a:pt x="18879" y="18635"/>
                                          <a:pt x="18998" y="18741"/>
                                        </a:cubicBezTo>
                                        <a:lnTo>
                                          <a:pt x="19085" y="18847"/>
                                        </a:lnTo>
                                        <a:lnTo>
                                          <a:pt x="19009" y="18953"/>
                                        </a:lnTo>
                                        <a:close/>
                                        <a:moveTo>
                                          <a:pt x="18868" y="16412"/>
                                        </a:moveTo>
                                        <a:cubicBezTo>
                                          <a:pt x="18857" y="16624"/>
                                          <a:pt x="18868" y="16729"/>
                                          <a:pt x="18901" y="16729"/>
                                        </a:cubicBezTo>
                                        <a:cubicBezTo>
                                          <a:pt x="18922" y="16729"/>
                                          <a:pt x="18933" y="16624"/>
                                          <a:pt x="18922" y="16518"/>
                                        </a:cubicBezTo>
                                        <a:cubicBezTo>
                                          <a:pt x="18912" y="16306"/>
                                          <a:pt x="18912" y="16306"/>
                                          <a:pt x="18933" y="16518"/>
                                        </a:cubicBezTo>
                                        <a:cubicBezTo>
                                          <a:pt x="18944" y="16624"/>
                                          <a:pt x="18998" y="16835"/>
                                          <a:pt x="19052" y="17047"/>
                                        </a:cubicBezTo>
                                        <a:cubicBezTo>
                                          <a:pt x="19106" y="17259"/>
                                          <a:pt x="19150" y="17471"/>
                                          <a:pt x="19150" y="17576"/>
                                        </a:cubicBezTo>
                                        <a:cubicBezTo>
                                          <a:pt x="19160" y="17788"/>
                                          <a:pt x="19150" y="17788"/>
                                          <a:pt x="19106" y="17682"/>
                                        </a:cubicBezTo>
                                        <a:cubicBezTo>
                                          <a:pt x="19085" y="17576"/>
                                          <a:pt x="18944" y="17576"/>
                                          <a:pt x="18803" y="17576"/>
                                        </a:cubicBezTo>
                                        <a:cubicBezTo>
                                          <a:pt x="18663" y="17576"/>
                                          <a:pt x="18533" y="17682"/>
                                          <a:pt x="18501" y="17682"/>
                                        </a:cubicBezTo>
                                        <a:cubicBezTo>
                                          <a:pt x="18468" y="17682"/>
                                          <a:pt x="18414" y="17682"/>
                                          <a:pt x="18371" y="17682"/>
                                        </a:cubicBezTo>
                                        <a:cubicBezTo>
                                          <a:pt x="18263" y="17576"/>
                                          <a:pt x="18241" y="17153"/>
                                          <a:pt x="18338" y="17047"/>
                                        </a:cubicBezTo>
                                        <a:cubicBezTo>
                                          <a:pt x="18403" y="17047"/>
                                          <a:pt x="18598" y="16412"/>
                                          <a:pt x="18555" y="16412"/>
                                        </a:cubicBezTo>
                                        <a:cubicBezTo>
                                          <a:pt x="18544" y="16412"/>
                                          <a:pt x="18522" y="16200"/>
                                          <a:pt x="18522" y="15882"/>
                                        </a:cubicBezTo>
                                        <a:cubicBezTo>
                                          <a:pt x="18511" y="15353"/>
                                          <a:pt x="18468" y="15141"/>
                                          <a:pt x="18468" y="15565"/>
                                        </a:cubicBezTo>
                                        <a:cubicBezTo>
                                          <a:pt x="18468" y="15671"/>
                                          <a:pt x="18457" y="15671"/>
                                          <a:pt x="18446" y="15671"/>
                                        </a:cubicBezTo>
                                        <a:cubicBezTo>
                                          <a:pt x="18436" y="15565"/>
                                          <a:pt x="18436" y="15671"/>
                                          <a:pt x="18457" y="15882"/>
                                        </a:cubicBezTo>
                                        <a:cubicBezTo>
                                          <a:pt x="18501" y="16200"/>
                                          <a:pt x="18501" y="16200"/>
                                          <a:pt x="18436" y="16200"/>
                                        </a:cubicBezTo>
                                        <a:cubicBezTo>
                                          <a:pt x="18392" y="16200"/>
                                          <a:pt x="18382" y="15988"/>
                                          <a:pt x="18382" y="15776"/>
                                        </a:cubicBezTo>
                                        <a:cubicBezTo>
                                          <a:pt x="18382" y="15459"/>
                                          <a:pt x="18360" y="15459"/>
                                          <a:pt x="18252" y="15353"/>
                                        </a:cubicBezTo>
                                        <a:cubicBezTo>
                                          <a:pt x="18144" y="15247"/>
                                          <a:pt x="18111" y="15141"/>
                                          <a:pt x="18100" y="14929"/>
                                        </a:cubicBezTo>
                                        <a:cubicBezTo>
                                          <a:pt x="18100" y="14612"/>
                                          <a:pt x="18090" y="14718"/>
                                          <a:pt x="18046" y="15035"/>
                                        </a:cubicBezTo>
                                        <a:cubicBezTo>
                                          <a:pt x="17992" y="15565"/>
                                          <a:pt x="17906" y="15671"/>
                                          <a:pt x="17862" y="15247"/>
                                        </a:cubicBezTo>
                                        <a:cubicBezTo>
                                          <a:pt x="17841" y="15035"/>
                                          <a:pt x="17830" y="15035"/>
                                          <a:pt x="17798" y="15247"/>
                                        </a:cubicBezTo>
                                        <a:cubicBezTo>
                                          <a:pt x="17733" y="15671"/>
                                          <a:pt x="17603" y="15141"/>
                                          <a:pt x="17646" y="14718"/>
                                        </a:cubicBezTo>
                                        <a:cubicBezTo>
                                          <a:pt x="17657" y="14612"/>
                                          <a:pt x="18003" y="14294"/>
                                          <a:pt x="18176" y="14294"/>
                                        </a:cubicBezTo>
                                        <a:cubicBezTo>
                                          <a:pt x="18338" y="14294"/>
                                          <a:pt x="18576" y="14612"/>
                                          <a:pt x="18663" y="15035"/>
                                        </a:cubicBezTo>
                                        <a:cubicBezTo>
                                          <a:pt x="18760" y="15565"/>
                                          <a:pt x="18793" y="15988"/>
                                          <a:pt x="18728" y="15988"/>
                                        </a:cubicBezTo>
                                        <a:cubicBezTo>
                                          <a:pt x="18706" y="15988"/>
                                          <a:pt x="18684" y="16094"/>
                                          <a:pt x="18684" y="16200"/>
                                        </a:cubicBezTo>
                                        <a:cubicBezTo>
                                          <a:pt x="18684" y="16306"/>
                                          <a:pt x="18674" y="16412"/>
                                          <a:pt x="18652" y="16412"/>
                                        </a:cubicBezTo>
                                        <a:cubicBezTo>
                                          <a:pt x="18630" y="16412"/>
                                          <a:pt x="18620" y="16518"/>
                                          <a:pt x="18620" y="16624"/>
                                        </a:cubicBezTo>
                                        <a:cubicBezTo>
                                          <a:pt x="18620" y="16835"/>
                                          <a:pt x="18749" y="17047"/>
                                          <a:pt x="18793" y="16835"/>
                                        </a:cubicBezTo>
                                        <a:cubicBezTo>
                                          <a:pt x="18814" y="16729"/>
                                          <a:pt x="18814" y="16729"/>
                                          <a:pt x="18760" y="16624"/>
                                        </a:cubicBezTo>
                                        <a:cubicBezTo>
                                          <a:pt x="18706" y="16624"/>
                                          <a:pt x="18695" y="16518"/>
                                          <a:pt x="18728" y="16412"/>
                                        </a:cubicBezTo>
                                        <a:cubicBezTo>
                                          <a:pt x="18782" y="15776"/>
                                          <a:pt x="18879" y="16094"/>
                                          <a:pt x="18868" y="16412"/>
                                        </a:cubicBezTo>
                                        <a:close/>
                                        <a:moveTo>
                                          <a:pt x="18966" y="10906"/>
                                        </a:moveTo>
                                        <a:cubicBezTo>
                                          <a:pt x="18955" y="11012"/>
                                          <a:pt x="18944" y="11118"/>
                                          <a:pt x="18944" y="11118"/>
                                        </a:cubicBezTo>
                                        <a:cubicBezTo>
                                          <a:pt x="18944" y="11118"/>
                                          <a:pt x="18933" y="11012"/>
                                          <a:pt x="18933" y="10906"/>
                                        </a:cubicBezTo>
                                        <a:cubicBezTo>
                                          <a:pt x="18933" y="10800"/>
                                          <a:pt x="18944" y="10694"/>
                                          <a:pt x="18955" y="10694"/>
                                        </a:cubicBezTo>
                                        <a:cubicBezTo>
                                          <a:pt x="18966" y="10694"/>
                                          <a:pt x="18966" y="10800"/>
                                          <a:pt x="18966" y="10906"/>
                                        </a:cubicBezTo>
                                        <a:close/>
                                        <a:moveTo>
                                          <a:pt x="19182" y="8471"/>
                                        </a:moveTo>
                                        <a:cubicBezTo>
                                          <a:pt x="19182" y="8471"/>
                                          <a:pt x="19171" y="8365"/>
                                          <a:pt x="19160" y="8259"/>
                                        </a:cubicBezTo>
                                        <a:cubicBezTo>
                                          <a:pt x="19150" y="8153"/>
                                          <a:pt x="19160" y="8047"/>
                                          <a:pt x="19182" y="8047"/>
                                        </a:cubicBezTo>
                                        <a:cubicBezTo>
                                          <a:pt x="19204" y="8047"/>
                                          <a:pt x="19204" y="8153"/>
                                          <a:pt x="19204" y="8259"/>
                                        </a:cubicBezTo>
                                        <a:cubicBezTo>
                                          <a:pt x="19204" y="8365"/>
                                          <a:pt x="19193" y="8471"/>
                                          <a:pt x="19182" y="8471"/>
                                        </a:cubicBezTo>
                                        <a:close/>
                                        <a:moveTo>
                                          <a:pt x="18273" y="14718"/>
                                        </a:moveTo>
                                        <a:cubicBezTo>
                                          <a:pt x="18295" y="14824"/>
                                          <a:pt x="18328" y="14929"/>
                                          <a:pt x="18360" y="14929"/>
                                        </a:cubicBezTo>
                                        <a:cubicBezTo>
                                          <a:pt x="18414" y="14929"/>
                                          <a:pt x="18414" y="14929"/>
                                          <a:pt x="18338" y="14718"/>
                                        </a:cubicBezTo>
                                        <a:cubicBezTo>
                                          <a:pt x="18252" y="14294"/>
                                          <a:pt x="18219" y="14400"/>
                                          <a:pt x="18273" y="14718"/>
                                        </a:cubicBezTo>
                                        <a:close/>
                                        <a:moveTo>
                                          <a:pt x="20967" y="20329"/>
                                        </a:moveTo>
                                        <a:cubicBezTo>
                                          <a:pt x="20967" y="20435"/>
                                          <a:pt x="21042" y="20541"/>
                                          <a:pt x="21118" y="20541"/>
                                        </a:cubicBezTo>
                                        <a:cubicBezTo>
                                          <a:pt x="21194" y="20541"/>
                                          <a:pt x="21291" y="20647"/>
                                          <a:pt x="21302" y="20647"/>
                                        </a:cubicBezTo>
                                        <a:cubicBezTo>
                                          <a:pt x="21324" y="20647"/>
                                          <a:pt x="21324" y="20647"/>
                                          <a:pt x="21313" y="20435"/>
                                        </a:cubicBezTo>
                                        <a:cubicBezTo>
                                          <a:pt x="21291" y="20224"/>
                                          <a:pt x="20967" y="20012"/>
                                          <a:pt x="20967" y="20329"/>
                                        </a:cubicBezTo>
                                        <a:close/>
                                        <a:moveTo>
                                          <a:pt x="21421" y="20541"/>
                                        </a:moveTo>
                                        <a:cubicBezTo>
                                          <a:pt x="21378" y="20541"/>
                                          <a:pt x="21367" y="20541"/>
                                          <a:pt x="21410" y="20753"/>
                                        </a:cubicBezTo>
                                        <a:lnTo>
                                          <a:pt x="21410" y="20753"/>
                                        </a:lnTo>
                                        <a:cubicBezTo>
                                          <a:pt x="21464" y="20965"/>
                                          <a:pt x="21507" y="20965"/>
                                          <a:pt x="21486" y="20753"/>
                                        </a:cubicBezTo>
                                        <a:cubicBezTo>
                                          <a:pt x="21475" y="20541"/>
                                          <a:pt x="21443" y="20541"/>
                                          <a:pt x="21421" y="20541"/>
                                        </a:cubicBezTo>
                                        <a:close/>
                                        <a:moveTo>
                                          <a:pt x="21583" y="20753"/>
                                        </a:moveTo>
                                        <a:cubicBezTo>
                                          <a:pt x="21572" y="20647"/>
                                          <a:pt x="21551" y="20647"/>
                                          <a:pt x="21529" y="20753"/>
                                        </a:cubicBezTo>
                                        <a:cubicBezTo>
                                          <a:pt x="21518" y="20859"/>
                                          <a:pt x="21529" y="20859"/>
                                          <a:pt x="21551" y="20859"/>
                                        </a:cubicBezTo>
                                        <a:cubicBezTo>
                                          <a:pt x="21583" y="20859"/>
                                          <a:pt x="21594" y="20859"/>
                                          <a:pt x="21583" y="20753"/>
                                        </a:cubicBezTo>
                                        <a:close/>
                                        <a:moveTo>
                                          <a:pt x="16802" y="15247"/>
                                        </a:moveTo>
                                        <a:cubicBezTo>
                                          <a:pt x="16770" y="15247"/>
                                          <a:pt x="16759" y="15353"/>
                                          <a:pt x="16759" y="15353"/>
                                        </a:cubicBezTo>
                                        <a:cubicBezTo>
                                          <a:pt x="16770" y="15565"/>
                                          <a:pt x="16856" y="15565"/>
                                          <a:pt x="16856" y="15353"/>
                                        </a:cubicBezTo>
                                        <a:cubicBezTo>
                                          <a:pt x="16856" y="15353"/>
                                          <a:pt x="16835" y="15247"/>
                                          <a:pt x="16802" y="15247"/>
                                        </a:cubicBezTo>
                                        <a:close/>
                                        <a:moveTo>
                                          <a:pt x="21064" y="21388"/>
                                        </a:moveTo>
                                        <a:cubicBezTo>
                                          <a:pt x="21042" y="21388"/>
                                          <a:pt x="21064" y="21494"/>
                                          <a:pt x="21107" y="21494"/>
                                        </a:cubicBezTo>
                                        <a:cubicBezTo>
                                          <a:pt x="21161" y="21494"/>
                                          <a:pt x="21183" y="21494"/>
                                          <a:pt x="21151" y="21388"/>
                                        </a:cubicBezTo>
                                        <a:cubicBezTo>
                                          <a:pt x="21129" y="21282"/>
                                          <a:pt x="21086" y="21282"/>
                                          <a:pt x="21064" y="21388"/>
                                        </a:cubicBezTo>
                                        <a:close/>
                                        <a:moveTo>
                                          <a:pt x="14174" y="12282"/>
                                        </a:moveTo>
                                        <a:cubicBezTo>
                                          <a:pt x="14152" y="12388"/>
                                          <a:pt x="14152" y="12494"/>
                                          <a:pt x="14185" y="12494"/>
                                        </a:cubicBezTo>
                                        <a:cubicBezTo>
                                          <a:pt x="14207" y="12494"/>
                                          <a:pt x="14239" y="12388"/>
                                          <a:pt x="14239" y="12282"/>
                                        </a:cubicBezTo>
                                        <a:cubicBezTo>
                                          <a:pt x="14261" y="12071"/>
                                          <a:pt x="14217" y="12071"/>
                                          <a:pt x="14174" y="12282"/>
                                        </a:cubicBezTo>
                                        <a:close/>
                                        <a:moveTo>
                                          <a:pt x="11924" y="12071"/>
                                        </a:moveTo>
                                        <a:cubicBezTo>
                                          <a:pt x="11989" y="12176"/>
                                          <a:pt x="12076" y="11965"/>
                                          <a:pt x="12043" y="11753"/>
                                        </a:cubicBezTo>
                                        <a:cubicBezTo>
                                          <a:pt x="12011" y="11541"/>
                                          <a:pt x="11492" y="11859"/>
                                          <a:pt x="11502" y="12071"/>
                                        </a:cubicBezTo>
                                        <a:cubicBezTo>
                                          <a:pt x="11513" y="12282"/>
                                          <a:pt x="11719" y="12282"/>
                                          <a:pt x="11805" y="12071"/>
                                        </a:cubicBezTo>
                                        <a:cubicBezTo>
                                          <a:pt x="11838" y="11965"/>
                                          <a:pt x="11892" y="11965"/>
                                          <a:pt x="11924" y="12071"/>
                                        </a:cubicBezTo>
                                        <a:close/>
                                        <a:moveTo>
                                          <a:pt x="11924" y="10906"/>
                                        </a:moveTo>
                                        <a:cubicBezTo>
                                          <a:pt x="11903" y="10906"/>
                                          <a:pt x="11859" y="10906"/>
                                          <a:pt x="11827" y="10906"/>
                                        </a:cubicBezTo>
                                        <a:lnTo>
                                          <a:pt x="11827" y="10906"/>
                                        </a:lnTo>
                                        <a:cubicBezTo>
                                          <a:pt x="11795" y="10906"/>
                                          <a:pt x="11816" y="11012"/>
                                          <a:pt x="11870" y="11012"/>
                                        </a:cubicBezTo>
                                        <a:cubicBezTo>
                                          <a:pt x="11924" y="11012"/>
                                          <a:pt x="11946" y="11012"/>
                                          <a:pt x="11924" y="10906"/>
                                        </a:cubicBezTo>
                                        <a:close/>
                                        <a:moveTo>
                                          <a:pt x="12119" y="12918"/>
                                        </a:moveTo>
                                        <a:cubicBezTo>
                                          <a:pt x="12141" y="12918"/>
                                          <a:pt x="12151" y="12812"/>
                                          <a:pt x="12162" y="12706"/>
                                        </a:cubicBezTo>
                                        <a:cubicBezTo>
                                          <a:pt x="12173" y="12600"/>
                                          <a:pt x="12162" y="12494"/>
                                          <a:pt x="12141" y="12494"/>
                                        </a:cubicBezTo>
                                        <a:cubicBezTo>
                                          <a:pt x="12119" y="12494"/>
                                          <a:pt x="12108" y="12600"/>
                                          <a:pt x="12097" y="12706"/>
                                        </a:cubicBezTo>
                                        <a:cubicBezTo>
                                          <a:pt x="12097" y="12812"/>
                                          <a:pt x="12108" y="12918"/>
                                          <a:pt x="12119" y="12918"/>
                                        </a:cubicBezTo>
                                        <a:close/>
                                        <a:moveTo>
                                          <a:pt x="12443" y="12918"/>
                                        </a:moveTo>
                                        <a:cubicBezTo>
                                          <a:pt x="12195" y="13235"/>
                                          <a:pt x="12011" y="13341"/>
                                          <a:pt x="12022" y="13129"/>
                                        </a:cubicBezTo>
                                        <a:cubicBezTo>
                                          <a:pt x="12032" y="12918"/>
                                          <a:pt x="11838" y="12812"/>
                                          <a:pt x="11762" y="13024"/>
                                        </a:cubicBezTo>
                                        <a:cubicBezTo>
                                          <a:pt x="11708" y="13129"/>
                                          <a:pt x="11697" y="14082"/>
                                          <a:pt x="11751" y="14188"/>
                                        </a:cubicBezTo>
                                        <a:lnTo>
                                          <a:pt x="11751" y="14188"/>
                                        </a:lnTo>
                                        <a:cubicBezTo>
                                          <a:pt x="11795" y="14294"/>
                                          <a:pt x="12032" y="13976"/>
                                          <a:pt x="12054" y="13871"/>
                                        </a:cubicBezTo>
                                        <a:cubicBezTo>
                                          <a:pt x="12065" y="13765"/>
                                          <a:pt x="12119" y="13659"/>
                                          <a:pt x="12184" y="13659"/>
                                        </a:cubicBezTo>
                                        <a:cubicBezTo>
                                          <a:pt x="12238" y="13659"/>
                                          <a:pt x="12324" y="13553"/>
                                          <a:pt x="12368" y="13447"/>
                                        </a:cubicBezTo>
                                        <a:cubicBezTo>
                                          <a:pt x="12411" y="13447"/>
                                          <a:pt x="12465" y="13341"/>
                                          <a:pt x="12498" y="13341"/>
                                        </a:cubicBezTo>
                                        <a:cubicBezTo>
                                          <a:pt x="12519" y="13341"/>
                                          <a:pt x="12541" y="13235"/>
                                          <a:pt x="12541" y="13129"/>
                                        </a:cubicBezTo>
                                        <a:cubicBezTo>
                                          <a:pt x="12541" y="12918"/>
                                          <a:pt x="12508" y="12918"/>
                                          <a:pt x="12443" y="12918"/>
                                        </a:cubicBezTo>
                                        <a:close/>
                                        <a:moveTo>
                                          <a:pt x="19561" y="17047"/>
                                        </a:moveTo>
                                        <a:cubicBezTo>
                                          <a:pt x="19582" y="17047"/>
                                          <a:pt x="19593" y="17259"/>
                                          <a:pt x="19593" y="17365"/>
                                        </a:cubicBezTo>
                                        <a:cubicBezTo>
                                          <a:pt x="19593" y="17682"/>
                                          <a:pt x="19636" y="17471"/>
                                          <a:pt x="19647" y="17153"/>
                                        </a:cubicBezTo>
                                        <a:cubicBezTo>
                                          <a:pt x="19647" y="17047"/>
                                          <a:pt x="19636" y="16941"/>
                                          <a:pt x="19593" y="16941"/>
                                        </a:cubicBezTo>
                                        <a:cubicBezTo>
                                          <a:pt x="19561" y="16941"/>
                                          <a:pt x="19539" y="16941"/>
                                          <a:pt x="19561" y="17047"/>
                                        </a:cubicBezTo>
                                        <a:close/>
                                        <a:moveTo>
                                          <a:pt x="11394" y="11541"/>
                                        </a:moveTo>
                                        <a:cubicBezTo>
                                          <a:pt x="11373" y="11435"/>
                                          <a:pt x="11275" y="11435"/>
                                          <a:pt x="11167" y="11647"/>
                                        </a:cubicBezTo>
                                        <a:cubicBezTo>
                                          <a:pt x="11070" y="11753"/>
                                          <a:pt x="10972" y="11859"/>
                                          <a:pt x="10962" y="11859"/>
                                        </a:cubicBezTo>
                                        <a:cubicBezTo>
                                          <a:pt x="10951" y="11859"/>
                                          <a:pt x="10918" y="11859"/>
                                          <a:pt x="10897" y="11859"/>
                                        </a:cubicBezTo>
                                        <a:cubicBezTo>
                                          <a:pt x="10853" y="11859"/>
                                          <a:pt x="10853" y="11859"/>
                                          <a:pt x="10897" y="12071"/>
                                        </a:cubicBezTo>
                                        <a:cubicBezTo>
                                          <a:pt x="10918" y="12176"/>
                                          <a:pt x="10972" y="12176"/>
                                          <a:pt x="11005" y="12071"/>
                                        </a:cubicBezTo>
                                        <a:cubicBezTo>
                                          <a:pt x="11048" y="11965"/>
                                          <a:pt x="11156" y="11859"/>
                                          <a:pt x="11243" y="11859"/>
                                        </a:cubicBezTo>
                                        <a:cubicBezTo>
                                          <a:pt x="11438" y="11859"/>
                                          <a:pt x="11459" y="11753"/>
                                          <a:pt x="11394" y="11541"/>
                                        </a:cubicBezTo>
                                        <a:close/>
                                        <a:moveTo>
                                          <a:pt x="12887" y="12600"/>
                                        </a:moveTo>
                                        <a:cubicBezTo>
                                          <a:pt x="12757" y="12706"/>
                                          <a:pt x="12627" y="12918"/>
                                          <a:pt x="12606" y="12918"/>
                                        </a:cubicBezTo>
                                        <a:cubicBezTo>
                                          <a:pt x="12562" y="12918"/>
                                          <a:pt x="12562" y="12918"/>
                                          <a:pt x="12584" y="13129"/>
                                        </a:cubicBezTo>
                                        <a:cubicBezTo>
                                          <a:pt x="12606" y="13235"/>
                                          <a:pt x="12627" y="13235"/>
                                          <a:pt x="12649" y="13235"/>
                                        </a:cubicBezTo>
                                        <a:cubicBezTo>
                                          <a:pt x="12703" y="13024"/>
                                          <a:pt x="13179" y="12706"/>
                                          <a:pt x="13190" y="12812"/>
                                        </a:cubicBezTo>
                                        <a:cubicBezTo>
                                          <a:pt x="13201" y="12918"/>
                                          <a:pt x="13190" y="13024"/>
                                          <a:pt x="13168" y="13129"/>
                                        </a:cubicBezTo>
                                        <a:cubicBezTo>
                                          <a:pt x="13147" y="13235"/>
                                          <a:pt x="13147" y="13341"/>
                                          <a:pt x="13190" y="13341"/>
                                        </a:cubicBezTo>
                                        <a:cubicBezTo>
                                          <a:pt x="13233" y="13341"/>
                                          <a:pt x="13244" y="13235"/>
                                          <a:pt x="13244" y="13024"/>
                                        </a:cubicBezTo>
                                        <a:cubicBezTo>
                                          <a:pt x="13233" y="12388"/>
                                          <a:pt x="13147" y="12282"/>
                                          <a:pt x="12887" y="12600"/>
                                        </a:cubicBezTo>
                                        <a:close/>
                                        <a:moveTo>
                                          <a:pt x="14044" y="12388"/>
                                        </a:moveTo>
                                        <a:cubicBezTo>
                                          <a:pt x="13990" y="12494"/>
                                          <a:pt x="13947" y="12600"/>
                                          <a:pt x="13936" y="12600"/>
                                        </a:cubicBezTo>
                                        <a:cubicBezTo>
                                          <a:pt x="13936" y="12600"/>
                                          <a:pt x="13969" y="12706"/>
                                          <a:pt x="14023" y="12706"/>
                                        </a:cubicBezTo>
                                        <a:cubicBezTo>
                                          <a:pt x="14077" y="12706"/>
                                          <a:pt x="14120" y="12600"/>
                                          <a:pt x="14131" y="12494"/>
                                        </a:cubicBezTo>
                                        <a:cubicBezTo>
                                          <a:pt x="14131" y="12282"/>
                                          <a:pt x="14109" y="12282"/>
                                          <a:pt x="14044" y="12388"/>
                                        </a:cubicBezTo>
                                        <a:close/>
                                        <a:moveTo>
                                          <a:pt x="15883" y="10694"/>
                                        </a:moveTo>
                                        <a:cubicBezTo>
                                          <a:pt x="15872" y="10694"/>
                                          <a:pt x="15851" y="10800"/>
                                          <a:pt x="15840" y="10906"/>
                                        </a:cubicBezTo>
                                        <a:cubicBezTo>
                                          <a:pt x="15829" y="11012"/>
                                          <a:pt x="15851" y="11118"/>
                                          <a:pt x="15872" y="11118"/>
                                        </a:cubicBezTo>
                                        <a:cubicBezTo>
                                          <a:pt x="15894" y="11118"/>
                                          <a:pt x="15915" y="11012"/>
                                          <a:pt x="15915" y="10906"/>
                                        </a:cubicBezTo>
                                        <a:cubicBezTo>
                                          <a:pt x="15905" y="10800"/>
                                          <a:pt x="15894" y="10694"/>
                                          <a:pt x="15883" y="10694"/>
                                        </a:cubicBezTo>
                                        <a:close/>
                                        <a:moveTo>
                                          <a:pt x="3131" y="9424"/>
                                        </a:moveTo>
                                        <a:cubicBezTo>
                                          <a:pt x="3163" y="9212"/>
                                          <a:pt x="3206" y="9106"/>
                                          <a:pt x="3228" y="9106"/>
                                        </a:cubicBezTo>
                                        <a:cubicBezTo>
                                          <a:pt x="3250" y="9106"/>
                                          <a:pt x="3271" y="9000"/>
                                          <a:pt x="3271" y="8894"/>
                                        </a:cubicBezTo>
                                        <a:cubicBezTo>
                                          <a:pt x="3282" y="8788"/>
                                          <a:pt x="3315" y="8576"/>
                                          <a:pt x="3347" y="8471"/>
                                        </a:cubicBezTo>
                                        <a:cubicBezTo>
                                          <a:pt x="3401" y="8259"/>
                                          <a:pt x="3401" y="8259"/>
                                          <a:pt x="3358" y="8259"/>
                                        </a:cubicBezTo>
                                        <a:cubicBezTo>
                                          <a:pt x="3304" y="8259"/>
                                          <a:pt x="2936" y="9847"/>
                                          <a:pt x="2936" y="10059"/>
                                        </a:cubicBezTo>
                                        <a:cubicBezTo>
                                          <a:pt x="2936" y="10271"/>
                                          <a:pt x="3023" y="9953"/>
                                          <a:pt x="3131" y="9424"/>
                                        </a:cubicBezTo>
                                        <a:close/>
                                        <a:moveTo>
                                          <a:pt x="5045" y="5082"/>
                                        </a:moveTo>
                                        <a:cubicBezTo>
                                          <a:pt x="5099" y="4976"/>
                                          <a:pt x="5099" y="4976"/>
                                          <a:pt x="5013" y="4976"/>
                                        </a:cubicBezTo>
                                        <a:cubicBezTo>
                                          <a:pt x="4959" y="4976"/>
                                          <a:pt x="4905" y="5082"/>
                                          <a:pt x="4872" y="5082"/>
                                        </a:cubicBezTo>
                                        <a:cubicBezTo>
                                          <a:pt x="4829" y="5188"/>
                                          <a:pt x="4829" y="5294"/>
                                          <a:pt x="4905" y="5188"/>
                                        </a:cubicBezTo>
                                        <a:cubicBezTo>
                                          <a:pt x="4948" y="5188"/>
                                          <a:pt x="5013" y="5188"/>
                                          <a:pt x="5045" y="5082"/>
                                        </a:cubicBezTo>
                                        <a:close/>
                                        <a:moveTo>
                                          <a:pt x="3012" y="12918"/>
                                        </a:moveTo>
                                        <a:cubicBezTo>
                                          <a:pt x="3001" y="13024"/>
                                          <a:pt x="3023" y="13129"/>
                                          <a:pt x="3055" y="13129"/>
                                        </a:cubicBezTo>
                                        <a:cubicBezTo>
                                          <a:pt x="3131" y="13129"/>
                                          <a:pt x="3196" y="12918"/>
                                          <a:pt x="3196" y="12600"/>
                                        </a:cubicBezTo>
                                        <a:cubicBezTo>
                                          <a:pt x="3196" y="12388"/>
                                          <a:pt x="2947" y="12282"/>
                                          <a:pt x="2925" y="12600"/>
                                        </a:cubicBezTo>
                                        <a:cubicBezTo>
                                          <a:pt x="2914" y="12706"/>
                                          <a:pt x="2936" y="12706"/>
                                          <a:pt x="2968" y="12706"/>
                                        </a:cubicBezTo>
                                        <a:cubicBezTo>
                                          <a:pt x="3001" y="12706"/>
                                          <a:pt x="3023" y="12812"/>
                                          <a:pt x="3012" y="12918"/>
                                        </a:cubicBezTo>
                                        <a:close/>
                                        <a:moveTo>
                                          <a:pt x="3682" y="4765"/>
                                        </a:moveTo>
                                        <a:cubicBezTo>
                                          <a:pt x="3726" y="4553"/>
                                          <a:pt x="3747" y="4447"/>
                                          <a:pt x="3736" y="4129"/>
                                        </a:cubicBezTo>
                                        <a:cubicBezTo>
                                          <a:pt x="3726" y="3918"/>
                                          <a:pt x="3747" y="3706"/>
                                          <a:pt x="3769" y="3706"/>
                                        </a:cubicBezTo>
                                        <a:cubicBezTo>
                                          <a:pt x="3790" y="3600"/>
                                          <a:pt x="3801" y="3494"/>
                                          <a:pt x="3790" y="3494"/>
                                        </a:cubicBezTo>
                                        <a:cubicBezTo>
                                          <a:pt x="3769" y="3388"/>
                                          <a:pt x="3628" y="4235"/>
                                          <a:pt x="3585" y="4659"/>
                                        </a:cubicBezTo>
                                        <a:cubicBezTo>
                                          <a:pt x="3553" y="5188"/>
                                          <a:pt x="3585" y="5188"/>
                                          <a:pt x="3682" y="4765"/>
                                        </a:cubicBezTo>
                                        <a:close/>
                                        <a:moveTo>
                                          <a:pt x="3477" y="7306"/>
                                        </a:moveTo>
                                        <a:cubicBezTo>
                                          <a:pt x="3542" y="7094"/>
                                          <a:pt x="3617" y="6882"/>
                                          <a:pt x="3650" y="6776"/>
                                        </a:cubicBezTo>
                                        <a:cubicBezTo>
                                          <a:pt x="3672" y="6671"/>
                                          <a:pt x="3704" y="6565"/>
                                          <a:pt x="3704" y="6459"/>
                                        </a:cubicBezTo>
                                        <a:cubicBezTo>
                                          <a:pt x="3715" y="6247"/>
                                          <a:pt x="3379" y="7306"/>
                                          <a:pt x="3293" y="7729"/>
                                        </a:cubicBezTo>
                                        <a:cubicBezTo>
                                          <a:pt x="3261" y="7941"/>
                                          <a:pt x="3336" y="7729"/>
                                          <a:pt x="3477" y="7306"/>
                                        </a:cubicBezTo>
                                        <a:close/>
                                        <a:moveTo>
                                          <a:pt x="2655" y="14400"/>
                                        </a:moveTo>
                                        <a:cubicBezTo>
                                          <a:pt x="2655" y="14506"/>
                                          <a:pt x="2676" y="14400"/>
                                          <a:pt x="2698" y="14188"/>
                                        </a:cubicBezTo>
                                        <a:cubicBezTo>
                                          <a:pt x="2720" y="14082"/>
                                          <a:pt x="2774" y="13871"/>
                                          <a:pt x="2817" y="13765"/>
                                        </a:cubicBezTo>
                                        <a:cubicBezTo>
                                          <a:pt x="2904" y="13659"/>
                                          <a:pt x="2914" y="13235"/>
                                          <a:pt x="2839" y="13235"/>
                                        </a:cubicBezTo>
                                        <a:cubicBezTo>
                                          <a:pt x="2774" y="13235"/>
                                          <a:pt x="2655" y="13976"/>
                                          <a:pt x="2655" y="14400"/>
                                        </a:cubicBezTo>
                                        <a:close/>
                                        <a:moveTo>
                                          <a:pt x="3098" y="7624"/>
                                        </a:moveTo>
                                        <a:cubicBezTo>
                                          <a:pt x="3120" y="7518"/>
                                          <a:pt x="3120" y="7412"/>
                                          <a:pt x="3087" y="7412"/>
                                        </a:cubicBezTo>
                                        <a:cubicBezTo>
                                          <a:pt x="3066" y="7412"/>
                                          <a:pt x="3044" y="7518"/>
                                          <a:pt x="3044" y="7624"/>
                                        </a:cubicBezTo>
                                        <a:cubicBezTo>
                                          <a:pt x="3044" y="7941"/>
                                          <a:pt x="3066" y="7941"/>
                                          <a:pt x="3098" y="7624"/>
                                        </a:cubicBezTo>
                                        <a:close/>
                                        <a:moveTo>
                                          <a:pt x="2687" y="10271"/>
                                        </a:moveTo>
                                        <a:cubicBezTo>
                                          <a:pt x="2731" y="10165"/>
                                          <a:pt x="2731" y="10165"/>
                                          <a:pt x="2709" y="10059"/>
                                        </a:cubicBezTo>
                                        <a:cubicBezTo>
                                          <a:pt x="2687" y="10059"/>
                                          <a:pt x="2666" y="10059"/>
                                          <a:pt x="2655" y="10165"/>
                                        </a:cubicBezTo>
                                        <a:cubicBezTo>
                                          <a:pt x="2644" y="10376"/>
                                          <a:pt x="2655" y="10376"/>
                                          <a:pt x="2687" y="10271"/>
                                        </a:cubicBezTo>
                                        <a:close/>
                                        <a:moveTo>
                                          <a:pt x="2471" y="6776"/>
                                        </a:moveTo>
                                        <a:cubicBezTo>
                                          <a:pt x="2514" y="6459"/>
                                          <a:pt x="2514" y="6459"/>
                                          <a:pt x="2460" y="6565"/>
                                        </a:cubicBezTo>
                                        <a:cubicBezTo>
                                          <a:pt x="2428" y="6671"/>
                                          <a:pt x="2406" y="6776"/>
                                          <a:pt x="2395" y="6882"/>
                                        </a:cubicBezTo>
                                        <a:cubicBezTo>
                                          <a:pt x="2352" y="7200"/>
                                          <a:pt x="2428" y="7094"/>
                                          <a:pt x="2471" y="6776"/>
                                        </a:cubicBezTo>
                                        <a:close/>
                                        <a:moveTo>
                                          <a:pt x="2330" y="11118"/>
                                        </a:moveTo>
                                        <a:cubicBezTo>
                                          <a:pt x="2341" y="11118"/>
                                          <a:pt x="2352" y="11012"/>
                                          <a:pt x="2352" y="10906"/>
                                        </a:cubicBezTo>
                                        <a:cubicBezTo>
                                          <a:pt x="2352" y="10800"/>
                                          <a:pt x="2341" y="10694"/>
                                          <a:pt x="2330" y="10694"/>
                                        </a:cubicBezTo>
                                        <a:cubicBezTo>
                                          <a:pt x="2319" y="10694"/>
                                          <a:pt x="2309" y="10800"/>
                                          <a:pt x="2309" y="10906"/>
                                        </a:cubicBezTo>
                                        <a:cubicBezTo>
                                          <a:pt x="2319" y="11012"/>
                                          <a:pt x="2319" y="11118"/>
                                          <a:pt x="2330" y="11118"/>
                                        </a:cubicBezTo>
                                        <a:close/>
                                        <a:moveTo>
                                          <a:pt x="2547" y="2118"/>
                                        </a:moveTo>
                                        <a:cubicBezTo>
                                          <a:pt x="2568" y="2012"/>
                                          <a:pt x="2579" y="2012"/>
                                          <a:pt x="2579" y="1906"/>
                                        </a:cubicBezTo>
                                        <a:cubicBezTo>
                                          <a:pt x="2579" y="1800"/>
                                          <a:pt x="2568" y="1800"/>
                                          <a:pt x="2547" y="1800"/>
                                        </a:cubicBezTo>
                                        <a:cubicBezTo>
                                          <a:pt x="2525" y="1800"/>
                                          <a:pt x="2514" y="1906"/>
                                          <a:pt x="2514" y="2012"/>
                                        </a:cubicBezTo>
                                        <a:cubicBezTo>
                                          <a:pt x="2514" y="2118"/>
                                          <a:pt x="2525" y="2224"/>
                                          <a:pt x="2547" y="2118"/>
                                        </a:cubicBezTo>
                                        <a:close/>
                                        <a:moveTo>
                                          <a:pt x="4072" y="6247"/>
                                        </a:moveTo>
                                        <a:cubicBezTo>
                                          <a:pt x="4115" y="6035"/>
                                          <a:pt x="4191" y="5824"/>
                                          <a:pt x="4234" y="5718"/>
                                        </a:cubicBezTo>
                                        <a:cubicBezTo>
                                          <a:pt x="4461" y="5506"/>
                                          <a:pt x="4569" y="5294"/>
                                          <a:pt x="4558" y="5188"/>
                                        </a:cubicBezTo>
                                        <a:cubicBezTo>
                                          <a:pt x="4537" y="4871"/>
                                          <a:pt x="4169" y="5400"/>
                                          <a:pt x="4007" y="6035"/>
                                        </a:cubicBezTo>
                                        <a:cubicBezTo>
                                          <a:pt x="3985" y="6141"/>
                                          <a:pt x="3964" y="6353"/>
                                          <a:pt x="3974" y="6459"/>
                                        </a:cubicBezTo>
                                        <a:cubicBezTo>
                                          <a:pt x="3985" y="6565"/>
                                          <a:pt x="4018" y="6459"/>
                                          <a:pt x="4072" y="6247"/>
                                        </a:cubicBezTo>
                                        <a:close/>
                                        <a:moveTo>
                                          <a:pt x="4385" y="2753"/>
                                        </a:moveTo>
                                        <a:cubicBezTo>
                                          <a:pt x="4375" y="2647"/>
                                          <a:pt x="4364" y="2647"/>
                                          <a:pt x="4342" y="2753"/>
                                        </a:cubicBezTo>
                                        <a:cubicBezTo>
                                          <a:pt x="4331" y="2859"/>
                                          <a:pt x="4331" y="2859"/>
                                          <a:pt x="4353" y="2859"/>
                                        </a:cubicBezTo>
                                        <a:cubicBezTo>
                                          <a:pt x="4385" y="2859"/>
                                          <a:pt x="4396" y="2753"/>
                                          <a:pt x="4385" y="2753"/>
                                        </a:cubicBezTo>
                                        <a:close/>
                                        <a:moveTo>
                                          <a:pt x="4753" y="8471"/>
                                        </a:moveTo>
                                        <a:cubicBezTo>
                                          <a:pt x="4764" y="8471"/>
                                          <a:pt x="4775" y="8365"/>
                                          <a:pt x="4775" y="8259"/>
                                        </a:cubicBezTo>
                                        <a:cubicBezTo>
                                          <a:pt x="4775" y="8153"/>
                                          <a:pt x="4764" y="8047"/>
                                          <a:pt x="4753" y="8047"/>
                                        </a:cubicBezTo>
                                        <a:cubicBezTo>
                                          <a:pt x="4742" y="8047"/>
                                          <a:pt x="4732" y="8153"/>
                                          <a:pt x="4732" y="8259"/>
                                        </a:cubicBezTo>
                                        <a:cubicBezTo>
                                          <a:pt x="4732" y="8365"/>
                                          <a:pt x="4742" y="8471"/>
                                          <a:pt x="4753" y="8471"/>
                                        </a:cubicBezTo>
                                        <a:close/>
                                        <a:moveTo>
                                          <a:pt x="3790" y="6035"/>
                                        </a:moveTo>
                                        <a:cubicBezTo>
                                          <a:pt x="3812" y="6035"/>
                                          <a:pt x="3823" y="6035"/>
                                          <a:pt x="3812" y="5929"/>
                                        </a:cubicBezTo>
                                        <a:cubicBezTo>
                                          <a:pt x="3801" y="5824"/>
                                          <a:pt x="3790" y="5824"/>
                                          <a:pt x="3769" y="5929"/>
                                        </a:cubicBezTo>
                                        <a:cubicBezTo>
                                          <a:pt x="3769" y="6035"/>
                                          <a:pt x="3769" y="6035"/>
                                          <a:pt x="3790" y="6035"/>
                                        </a:cubicBezTo>
                                        <a:close/>
                                        <a:moveTo>
                                          <a:pt x="4894" y="8259"/>
                                        </a:moveTo>
                                        <a:cubicBezTo>
                                          <a:pt x="4883" y="8259"/>
                                          <a:pt x="4850" y="8365"/>
                                          <a:pt x="4840" y="8471"/>
                                        </a:cubicBezTo>
                                        <a:cubicBezTo>
                                          <a:pt x="4807" y="8788"/>
                                          <a:pt x="4807" y="8788"/>
                                          <a:pt x="4861" y="8576"/>
                                        </a:cubicBezTo>
                                        <a:cubicBezTo>
                                          <a:pt x="4894" y="8471"/>
                                          <a:pt x="4905" y="8365"/>
                                          <a:pt x="4894" y="8259"/>
                                        </a:cubicBezTo>
                                        <a:close/>
                                        <a:moveTo>
                                          <a:pt x="2157" y="12706"/>
                                        </a:moveTo>
                                        <a:cubicBezTo>
                                          <a:pt x="2157" y="12812"/>
                                          <a:pt x="2136" y="12918"/>
                                          <a:pt x="2114" y="12918"/>
                                        </a:cubicBezTo>
                                        <a:cubicBezTo>
                                          <a:pt x="2092" y="12918"/>
                                          <a:pt x="2071" y="13129"/>
                                          <a:pt x="2071" y="13235"/>
                                        </a:cubicBezTo>
                                        <a:cubicBezTo>
                                          <a:pt x="2071" y="13341"/>
                                          <a:pt x="2136" y="13341"/>
                                          <a:pt x="2222" y="13129"/>
                                        </a:cubicBezTo>
                                        <a:cubicBezTo>
                                          <a:pt x="2493" y="12600"/>
                                          <a:pt x="2525" y="12494"/>
                                          <a:pt x="2579" y="11753"/>
                                        </a:cubicBezTo>
                                        <a:cubicBezTo>
                                          <a:pt x="2622" y="11118"/>
                                          <a:pt x="2633" y="11012"/>
                                          <a:pt x="2601" y="11224"/>
                                        </a:cubicBezTo>
                                        <a:cubicBezTo>
                                          <a:pt x="2579" y="11329"/>
                                          <a:pt x="2547" y="11435"/>
                                          <a:pt x="2536" y="11541"/>
                                        </a:cubicBezTo>
                                        <a:cubicBezTo>
                                          <a:pt x="2525" y="11647"/>
                                          <a:pt x="2536" y="11435"/>
                                          <a:pt x="2568" y="11118"/>
                                        </a:cubicBezTo>
                                        <a:cubicBezTo>
                                          <a:pt x="2644" y="10376"/>
                                          <a:pt x="2622" y="10376"/>
                                          <a:pt x="2514" y="11118"/>
                                        </a:cubicBezTo>
                                        <a:cubicBezTo>
                                          <a:pt x="2471" y="11435"/>
                                          <a:pt x="2417" y="11647"/>
                                          <a:pt x="2395" y="11541"/>
                                        </a:cubicBezTo>
                                        <a:cubicBezTo>
                                          <a:pt x="2374" y="11435"/>
                                          <a:pt x="2363" y="11541"/>
                                          <a:pt x="2374" y="11647"/>
                                        </a:cubicBezTo>
                                        <a:cubicBezTo>
                                          <a:pt x="2384" y="11753"/>
                                          <a:pt x="2406" y="11859"/>
                                          <a:pt x="2417" y="11859"/>
                                        </a:cubicBezTo>
                                        <a:cubicBezTo>
                                          <a:pt x="2438" y="11859"/>
                                          <a:pt x="2438" y="11965"/>
                                          <a:pt x="2417" y="12282"/>
                                        </a:cubicBezTo>
                                        <a:cubicBezTo>
                                          <a:pt x="2395" y="12706"/>
                                          <a:pt x="2374" y="12706"/>
                                          <a:pt x="2265" y="12600"/>
                                        </a:cubicBezTo>
                                        <a:cubicBezTo>
                                          <a:pt x="2211" y="12600"/>
                                          <a:pt x="2157" y="12600"/>
                                          <a:pt x="2157" y="12706"/>
                                        </a:cubicBezTo>
                                        <a:close/>
                                        <a:moveTo>
                                          <a:pt x="3812" y="8259"/>
                                        </a:moveTo>
                                        <a:cubicBezTo>
                                          <a:pt x="3790" y="8153"/>
                                          <a:pt x="3736" y="8259"/>
                                          <a:pt x="3682" y="8365"/>
                                        </a:cubicBezTo>
                                        <a:cubicBezTo>
                                          <a:pt x="3596" y="8682"/>
                                          <a:pt x="3585" y="8788"/>
                                          <a:pt x="3607" y="9106"/>
                                        </a:cubicBezTo>
                                        <a:cubicBezTo>
                                          <a:pt x="3628" y="9318"/>
                                          <a:pt x="3650" y="9318"/>
                                          <a:pt x="3747" y="8788"/>
                                        </a:cubicBezTo>
                                        <a:cubicBezTo>
                                          <a:pt x="3845" y="8471"/>
                                          <a:pt x="3855" y="8365"/>
                                          <a:pt x="3812" y="8259"/>
                                        </a:cubicBezTo>
                                        <a:close/>
                                        <a:moveTo>
                                          <a:pt x="3780" y="6565"/>
                                        </a:moveTo>
                                        <a:cubicBezTo>
                                          <a:pt x="3769" y="6671"/>
                                          <a:pt x="3780" y="6671"/>
                                          <a:pt x="3801" y="6671"/>
                                        </a:cubicBezTo>
                                        <a:cubicBezTo>
                                          <a:pt x="3834" y="6671"/>
                                          <a:pt x="3845" y="6671"/>
                                          <a:pt x="3823" y="6565"/>
                                        </a:cubicBezTo>
                                        <a:cubicBezTo>
                                          <a:pt x="3801" y="6459"/>
                                          <a:pt x="3790" y="6459"/>
                                          <a:pt x="3780" y="6565"/>
                                        </a:cubicBezTo>
                                        <a:close/>
                                        <a:moveTo>
                                          <a:pt x="4245" y="6353"/>
                                        </a:moveTo>
                                        <a:cubicBezTo>
                                          <a:pt x="4234" y="6459"/>
                                          <a:pt x="4234" y="6459"/>
                                          <a:pt x="4256" y="6459"/>
                                        </a:cubicBezTo>
                                        <a:cubicBezTo>
                                          <a:pt x="4277" y="6459"/>
                                          <a:pt x="4288" y="6459"/>
                                          <a:pt x="4277" y="6353"/>
                                        </a:cubicBezTo>
                                        <a:cubicBezTo>
                                          <a:pt x="4277" y="6247"/>
                                          <a:pt x="4266" y="6247"/>
                                          <a:pt x="4245" y="6353"/>
                                        </a:cubicBezTo>
                                        <a:close/>
                                        <a:moveTo>
                                          <a:pt x="4007" y="13976"/>
                                        </a:moveTo>
                                        <a:cubicBezTo>
                                          <a:pt x="3996" y="14082"/>
                                          <a:pt x="4007" y="14082"/>
                                          <a:pt x="4028" y="14082"/>
                                        </a:cubicBezTo>
                                        <a:cubicBezTo>
                                          <a:pt x="4050" y="14082"/>
                                          <a:pt x="4072" y="14082"/>
                                          <a:pt x="4050" y="13976"/>
                                        </a:cubicBezTo>
                                        <a:cubicBezTo>
                                          <a:pt x="4039" y="13871"/>
                                          <a:pt x="4018" y="13871"/>
                                          <a:pt x="4007" y="13976"/>
                                        </a:cubicBezTo>
                                        <a:close/>
                                        <a:moveTo>
                                          <a:pt x="1205" y="14082"/>
                                        </a:moveTo>
                                        <a:cubicBezTo>
                                          <a:pt x="1205" y="13976"/>
                                          <a:pt x="1205" y="13871"/>
                                          <a:pt x="1195" y="13871"/>
                                        </a:cubicBezTo>
                                        <a:cubicBezTo>
                                          <a:pt x="1184" y="13871"/>
                                          <a:pt x="1184" y="13976"/>
                                          <a:pt x="1173" y="14082"/>
                                        </a:cubicBezTo>
                                        <a:cubicBezTo>
                                          <a:pt x="1162" y="14188"/>
                                          <a:pt x="1173" y="14294"/>
                                          <a:pt x="1184" y="14294"/>
                                        </a:cubicBezTo>
                                        <a:cubicBezTo>
                                          <a:pt x="1195" y="14294"/>
                                          <a:pt x="1205" y="14188"/>
                                          <a:pt x="1205" y="14082"/>
                                        </a:cubicBezTo>
                                        <a:close/>
                                        <a:moveTo>
                                          <a:pt x="19744" y="17153"/>
                                        </a:moveTo>
                                        <a:lnTo>
                                          <a:pt x="19809" y="17153"/>
                                        </a:lnTo>
                                        <a:lnTo>
                                          <a:pt x="19734" y="17471"/>
                                        </a:lnTo>
                                        <a:cubicBezTo>
                                          <a:pt x="19690" y="17576"/>
                                          <a:pt x="19680" y="17788"/>
                                          <a:pt x="19701" y="17788"/>
                                        </a:cubicBezTo>
                                        <a:cubicBezTo>
                                          <a:pt x="19723" y="17788"/>
                                          <a:pt x="19734" y="17894"/>
                                          <a:pt x="19734" y="18106"/>
                                        </a:cubicBezTo>
                                        <a:cubicBezTo>
                                          <a:pt x="19734" y="18318"/>
                                          <a:pt x="19755" y="18424"/>
                                          <a:pt x="19799" y="18424"/>
                                        </a:cubicBezTo>
                                        <a:cubicBezTo>
                                          <a:pt x="19831" y="18424"/>
                                          <a:pt x="19896" y="18529"/>
                                          <a:pt x="19939" y="18529"/>
                                        </a:cubicBezTo>
                                        <a:cubicBezTo>
                                          <a:pt x="20004" y="18529"/>
                                          <a:pt x="20004" y="18529"/>
                                          <a:pt x="19917" y="18318"/>
                                        </a:cubicBezTo>
                                        <a:cubicBezTo>
                                          <a:pt x="19820" y="18106"/>
                                          <a:pt x="19809" y="18000"/>
                                          <a:pt x="19853" y="17576"/>
                                        </a:cubicBezTo>
                                        <a:cubicBezTo>
                                          <a:pt x="19874" y="17365"/>
                                          <a:pt x="19896" y="17365"/>
                                          <a:pt x="19972" y="17576"/>
                                        </a:cubicBezTo>
                                        <a:cubicBezTo>
                                          <a:pt x="20036" y="17788"/>
                                          <a:pt x="20069" y="17788"/>
                                          <a:pt x="20112" y="17576"/>
                                        </a:cubicBezTo>
                                        <a:cubicBezTo>
                                          <a:pt x="20145" y="17471"/>
                                          <a:pt x="20177" y="17365"/>
                                          <a:pt x="20188" y="17471"/>
                                        </a:cubicBezTo>
                                        <a:cubicBezTo>
                                          <a:pt x="20210" y="17576"/>
                                          <a:pt x="20307" y="17365"/>
                                          <a:pt x="20307" y="17153"/>
                                        </a:cubicBezTo>
                                        <a:cubicBezTo>
                                          <a:pt x="20307" y="16835"/>
                                          <a:pt x="20123" y="16624"/>
                                          <a:pt x="20058" y="16729"/>
                                        </a:cubicBezTo>
                                        <a:cubicBezTo>
                                          <a:pt x="19993" y="16941"/>
                                          <a:pt x="19831" y="16835"/>
                                          <a:pt x="19777" y="16624"/>
                                        </a:cubicBezTo>
                                        <a:cubicBezTo>
                                          <a:pt x="19755" y="16518"/>
                                          <a:pt x="19734" y="16624"/>
                                          <a:pt x="19712" y="16835"/>
                                        </a:cubicBezTo>
                                        <a:cubicBezTo>
                                          <a:pt x="19669" y="17047"/>
                                          <a:pt x="19680" y="17047"/>
                                          <a:pt x="19744" y="17153"/>
                                        </a:cubicBezTo>
                                        <a:close/>
                                        <a:moveTo>
                                          <a:pt x="20729" y="14718"/>
                                        </a:moveTo>
                                        <a:cubicBezTo>
                                          <a:pt x="20772" y="14612"/>
                                          <a:pt x="20761" y="14506"/>
                                          <a:pt x="20664" y="14294"/>
                                        </a:cubicBezTo>
                                        <a:cubicBezTo>
                                          <a:pt x="20599" y="14188"/>
                                          <a:pt x="20545" y="13976"/>
                                          <a:pt x="20545" y="13765"/>
                                        </a:cubicBezTo>
                                        <a:cubicBezTo>
                                          <a:pt x="20534" y="13553"/>
                                          <a:pt x="20458" y="13553"/>
                                          <a:pt x="20285" y="13447"/>
                                        </a:cubicBezTo>
                                        <a:cubicBezTo>
                                          <a:pt x="20145" y="13447"/>
                                          <a:pt x="20015" y="13341"/>
                                          <a:pt x="19982" y="13235"/>
                                        </a:cubicBezTo>
                                        <a:cubicBezTo>
                                          <a:pt x="19950" y="13129"/>
                                          <a:pt x="19928" y="13235"/>
                                          <a:pt x="19939" y="13341"/>
                                        </a:cubicBezTo>
                                        <a:cubicBezTo>
                                          <a:pt x="19950" y="13447"/>
                                          <a:pt x="19993" y="13553"/>
                                          <a:pt x="20047" y="13659"/>
                                        </a:cubicBezTo>
                                        <a:cubicBezTo>
                                          <a:pt x="20285" y="13976"/>
                                          <a:pt x="20621" y="14506"/>
                                          <a:pt x="20631" y="14612"/>
                                        </a:cubicBezTo>
                                        <a:cubicBezTo>
                                          <a:pt x="20631" y="14929"/>
                                          <a:pt x="20664" y="14929"/>
                                          <a:pt x="20729" y="14718"/>
                                        </a:cubicBezTo>
                                        <a:close/>
                                        <a:moveTo>
                                          <a:pt x="19788" y="12388"/>
                                        </a:moveTo>
                                        <a:cubicBezTo>
                                          <a:pt x="19777" y="12282"/>
                                          <a:pt x="19755" y="12282"/>
                                          <a:pt x="19734" y="12388"/>
                                        </a:cubicBezTo>
                                        <a:cubicBezTo>
                                          <a:pt x="19723" y="12494"/>
                                          <a:pt x="19734" y="12494"/>
                                          <a:pt x="19755" y="12494"/>
                                        </a:cubicBezTo>
                                        <a:cubicBezTo>
                                          <a:pt x="19788" y="12494"/>
                                          <a:pt x="19799" y="12388"/>
                                          <a:pt x="19788" y="12388"/>
                                        </a:cubicBezTo>
                                        <a:close/>
                                        <a:moveTo>
                                          <a:pt x="20534" y="19694"/>
                                        </a:moveTo>
                                        <a:cubicBezTo>
                                          <a:pt x="20480" y="19694"/>
                                          <a:pt x="20393" y="19588"/>
                                          <a:pt x="20339" y="19376"/>
                                        </a:cubicBezTo>
                                        <a:cubicBezTo>
                                          <a:pt x="20285" y="19271"/>
                                          <a:pt x="20112" y="19059"/>
                                          <a:pt x="19972" y="18953"/>
                                        </a:cubicBezTo>
                                        <a:cubicBezTo>
                                          <a:pt x="19820" y="18847"/>
                                          <a:pt x="19647" y="18847"/>
                                          <a:pt x="19593" y="18741"/>
                                        </a:cubicBezTo>
                                        <a:cubicBezTo>
                                          <a:pt x="19485" y="18635"/>
                                          <a:pt x="19485" y="18635"/>
                                          <a:pt x="19550" y="18953"/>
                                        </a:cubicBezTo>
                                        <a:cubicBezTo>
                                          <a:pt x="19582" y="19059"/>
                                          <a:pt x="19680" y="19271"/>
                                          <a:pt x="19766" y="19376"/>
                                        </a:cubicBezTo>
                                        <a:cubicBezTo>
                                          <a:pt x="20145" y="19694"/>
                                          <a:pt x="20458" y="20012"/>
                                          <a:pt x="20512" y="20329"/>
                                        </a:cubicBezTo>
                                        <a:lnTo>
                                          <a:pt x="20512" y="20329"/>
                                        </a:lnTo>
                                        <a:cubicBezTo>
                                          <a:pt x="20545" y="20541"/>
                                          <a:pt x="20610" y="20329"/>
                                          <a:pt x="20642" y="20012"/>
                                        </a:cubicBezTo>
                                        <a:cubicBezTo>
                                          <a:pt x="20631" y="19694"/>
                                          <a:pt x="20621" y="19694"/>
                                          <a:pt x="20534" y="19694"/>
                                        </a:cubicBezTo>
                                        <a:close/>
                                        <a:moveTo>
                                          <a:pt x="26" y="18318"/>
                                        </a:moveTo>
                                        <a:cubicBezTo>
                                          <a:pt x="26" y="18318"/>
                                          <a:pt x="16" y="18424"/>
                                          <a:pt x="5" y="18529"/>
                                        </a:cubicBezTo>
                                        <a:cubicBezTo>
                                          <a:pt x="-6" y="18635"/>
                                          <a:pt x="5" y="18741"/>
                                          <a:pt x="16" y="18741"/>
                                        </a:cubicBezTo>
                                        <a:cubicBezTo>
                                          <a:pt x="26" y="18741"/>
                                          <a:pt x="37" y="18635"/>
                                          <a:pt x="37" y="18529"/>
                                        </a:cubicBezTo>
                                        <a:cubicBezTo>
                                          <a:pt x="37" y="18424"/>
                                          <a:pt x="26" y="18318"/>
                                          <a:pt x="26" y="18318"/>
                                        </a:cubicBezTo>
                                        <a:close/>
                                        <a:moveTo>
                                          <a:pt x="20220" y="14929"/>
                                        </a:moveTo>
                                        <a:cubicBezTo>
                                          <a:pt x="20210" y="15035"/>
                                          <a:pt x="20210" y="15035"/>
                                          <a:pt x="20231" y="15035"/>
                                        </a:cubicBezTo>
                                        <a:cubicBezTo>
                                          <a:pt x="20253" y="15035"/>
                                          <a:pt x="20264" y="15035"/>
                                          <a:pt x="20253" y="14929"/>
                                        </a:cubicBezTo>
                                        <a:cubicBezTo>
                                          <a:pt x="20253" y="14929"/>
                                          <a:pt x="20231" y="14929"/>
                                          <a:pt x="20220" y="14929"/>
                                        </a:cubicBezTo>
                                        <a:close/>
                                        <a:moveTo>
                                          <a:pt x="20339" y="18741"/>
                                        </a:moveTo>
                                        <a:cubicBezTo>
                                          <a:pt x="20329" y="18847"/>
                                          <a:pt x="20329" y="18847"/>
                                          <a:pt x="20350" y="18847"/>
                                        </a:cubicBezTo>
                                        <a:cubicBezTo>
                                          <a:pt x="20372" y="18847"/>
                                          <a:pt x="20383" y="18847"/>
                                          <a:pt x="20372" y="18741"/>
                                        </a:cubicBezTo>
                                        <a:cubicBezTo>
                                          <a:pt x="20361" y="18635"/>
                                          <a:pt x="20350" y="18741"/>
                                          <a:pt x="20339" y="18741"/>
                                        </a:cubicBezTo>
                                        <a:close/>
                                        <a:moveTo>
                                          <a:pt x="19658" y="12176"/>
                                        </a:moveTo>
                                        <a:cubicBezTo>
                                          <a:pt x="19647" y="12282"/>
                                          <a:pt x="19647" y="12282"/>
                                          <a:pt x="19669" y="12282"/>
                                        </a:cubicBezTo>
                                        <a:cubicBezTo>
                                          <a:pt x="19690" y="12282"/>
                                          <a:pt x="19701" y="12282"/>
                                          <a:pt x="19690" y="12176"/>
                                        </a:cubicBezTo>
                                        <a:cubicBezTo>
                                          <a:pt x="19690" y="12071"/>
                                          <a:pt x="19669" y="12071"/>
                                          <a:pt x="19658" y="12176"/>
                                        </a:cubicBezTo>
                                        <a:close/>
                                        <a:moveTo>
                                          <a:pt x="19961" y="15141"/>
                                        </a:moveTo>
                                        <a:cubicBezTo>
                                          <a:pt x="19950" y="15247"/>
                                          <a:pt x="19950" y="15247"/>
                                          <a:pt x="19972" y="15247"/>
                                        </a:cubicBezTo>
                                        <a:cubicBezTo>
                                          <a:pt x="19993" y="15247"/>
                                          <a:pt x="20004" y="15247"/>
                                          <a:pt x="19993" y="15141"/>
                                        </a:cubicBezTo>
                                        <a:cubicBezTo>
                                          <a:pt x="19993" y="15141"/>
                                          <a:pt x="19972" y="15141"/>
                                          <a:pt x="19961" y="15141"/>
                                        </a:cubicBezTo>
                                        <a:close/>
                                        <a:moveTo>
                                          <a:pt x="19615" y="15141"/>
                                        </a:moveTo>
                                        <a:cubicBezTo>
                                          <a:pt x="19604" y="15247"/>
                                          <a:pt x="19615" y="15247"/>
                                          <a:pt x="19636" y="15247"/>
                                        </a:cubicBezTo>
                                        <a:cubicBezTo>
                                          <a:pt x="19669" y="15247"/>
                                          <a:pt x="19680" y="15247"/>
                                          <a:pt x="19658" y="15141"/>
                                        </a:cubicBezTo>
                                        <a:cubicBezTo>
                                          <a:pt x="19647" y="15141"/>
                                          <a:pt x="19625" y="15141"/>
                                          <a:pt x="19615" y="15141"/>
                                        </a:cubicBezTo>
                                        <a:close/>
                                        <a:moveTo>
                                          <a:pt x="2017" y="12282"/>
                                        </a:moveTo>
                                        <a:cubicBezTo>
                                          <a:pt x="2060" y="12282"/>
                                          <a:pt x="2179" y="11647"/>
                                          <a:pt x="2168" y="11541"/>
                                        </a:cubicBezTo>
                                        <a:cubicBezTo>
                                          <a:pt x="2157" y="11435"/>
                                          <a:pt x="2017" y="11965"/>
                                          <a:pt x="1995" y="12071"/>
                                        </a:cubicBezTo>
                                        <a:cubicBezTo>
                                          <a:pt x="1995" y="12176"/>
                                          <a:pt x="2006" y="12282"/>
                                          <a:pt x="2017" y="12282"/>
                                        </a:cubicBezTo>
                                        <a:close/>
                                        <a:moveTo>
                                          <a:pt x="2244" y="8047"/>
                                        </a:moveTo>
                                        <a:cubicBezTo>
                                          <a:pt x="2265" y="7941"/>
                                          <a:pt x="2265" y="7729"/>
                                          <a:pt x="2265" y="7729"/>
                                        </a:cubicBezTo>
                                        <a:cubicBezTo>
                                          <a:pt x="2255" y="7624"/>
                                          <a:pt x="2211" y="7835"/>
                                          <a:pt x="2211" y="8153"/>
                                        </a:cubicBezTo>
                                        <a:cubicBezTo>
                                          <a:pt x="2211" y="8259"/>
                                          <a:pt x="2222" y="8259"/>
                                          <a:pt x="2244" y="8047"/>
                                        </a:cubicBezTo>
                                        <a:close/>
                                        <a:moveTo>
                                          <a:pt x="1368" y="8682"/>
                                        </a:moveTo>
                                        <a:cubicBezTo>
                                          <a:pt x="1368" y="8576"/>
                                          <a:pt x="1368" y="8471"/>
                                          <a:pt x="1357" y="8471"/>
                                        </a:cubicBezTo>
                                        <a:cubicBezTo>
                                          <a:pt x="1346" y="8471"/>
                                          <a:pt x="1346" y="8576"/>
                                          <a:pt x="1335" y="8682"/>
                                        </a:cubicBezTo>
                                        <a:cubicBezTo>
                                          <a:pt x="1324" y="8788"/>
                                          <a:pt x="1335" y="8894"/>
                                          <a:pt x="1346" y="8894"/>
                                        </a:cubicBezTo>
                                        <a:cubicBezTo>
                                          <a:pt x="1357" y="8894"/>
                                          <a:pt x="1368" y="8788"/>
                                          <a:pt x="1368" y="8682"/>
                                        </a:cubicBezTo>
                                        <a:close/>
                                        <a:moveTo>
                                          <a:pt x="2363" y="14506"/>
                                        </a:moveTo>
                                        <a:cubicBezTo>
                                          <a:pt x="2374" y="14400"/>
                                          <a:pt x="2363" y="14294"/>
                                          <a:pt x="2352" y="14294"/>
                                        </a:cubicBezTo>
                                        <a:cubicBezTo>
                                          <a:pt x="2341" y="14294"/>
                                          <a:pt x="2330" y="14400"/>
                                          <a:pt x="2319" y="14506"/>
                                        </a:cubicBezTo>
                                        <a:cubicBezTo>
                                          <a:pt x="2309" y="14612"/>
                                          <a:pt x="2319" y="14718"/>
                                          <a:pt x="2330" y="14718"/>
                                        </a:cubicBezTo>
                                        <a:cubicBezTo>
                                          <a:pt x="2341" y="14718"/>
                                          <a:pt x="2363" y="14612"/>
                                          <a:pt x="2363" y="14506"/>
                                        </a:cubicBezTo>
                                        <a:close/>
                                        <a:moveTo>
                                          <a:pt x="2222" y="16306"/>
                                        </a:moveTo>
                                        <a:cubicBezTo>
                                          <a:pt x="2233" y="16306"/>
                                          <a:pt x="2255" y="16200"/>
                                          <a:pt x="2276" y="16094"/>
                                        </a:cubicBezTo>
                                        <a:cubicBezTo>
                                          <a:pt x="2298" y="15988"/>
                                          <a:pt x="2298" y="15882"/>
                                          <a:pt x="2287" y="15882"/>
                                        </a:cubicBezTo>
                                        <a:cubicBezTo>
                                          <a:pt x="2276" y="15882"/>
                                          <a:pt x="2255" y="15988"/>
                                          <a:pt x="2233" y="16094"/>
                                        </a:cubicBezTo>
                                        <a:cubicBezTo>
                                          <a:pt x="2222" y="16200"/>
                                          <a:pt x="2211" y="16306"/>
                                          <a:pt x="2222" y="16306"/>
                                        </a:cubicBezTo>
                                        <a:close/>
                                        <a:moveTo>
                                          <a:pt x="2103" y="11118"/>
                                        </a:moveTo>
                                        <a:cubicBezTo>
                                          <a:pt x="2146" y="11118"/>
                                          <a:pt x="2179" y="11012"/>
                                          <a:pt x="2190" y="10906"/>
                                        </a:cubicBezTo>
                                        <a:cubicBezTo>
                                          <a:pt x="2201" y="10694"/>
                                          <a:pt x="2071" y="10694"/>
                                          <a:pt x="2049" y="10906"/>
                                        </a:cubicBezTo>
                                        <a:cubicBezTo>
                                          <a:pt x="2027" y="11012"/>
                                          <a:pt x="2060" y="11118"/>
                                          <a:pt x="2103" y="11118"/>
                                        </a:cubicBezTo>
                                        <a:close/>
                                        <a:moveTo>
                                          <a:pt x="2060" y="8894"/>
                                        </a:moveTo>
                                        <a:cubicBezTo>
                                          <a:pt x="2071" y="8788"/>
                                          <a:pt x="2060" y="8682"/>
                                          <a:pt x="2049" y="8682"/>
                                        </a:cubicBezTo>
                                        <a:cubicBezTo>
                                          <a:pt x="2038" y="8682"/>
                                          <a:pt x="2027" y="8788"/>
                                          <a:pt x="2017" y="8894"/>
                                        </a:cubicBezTo>
                                        <a:cubicBezTo>
                                          <a:pt x="2006" y="9000"/>
                                          <a:pt x="2017" y="9106"/>
                                          <a:pt x="2027" y="9106"/>
                                        </a:cubicBezTo>
                                        <a:cubicBezTo>
                                          <a:pt x="2038" y="9106"/>
                                          <a:pt x="2060" y="9000"/>
                                          <a:pt x="2060" y="8894"/>
                                        </a:cubicBezTo>
                                        <a:close/>
                                        <a:moveTo>
                                          <a:pt x="1671" y="4871"/>
                                        </a:moveTo>
                                        <a:cubicBezTo>
                                          <a:pt x="1671" y="4765"/>
                                          <a:pt x="1660" y="4659"/>
                                          <a:pt x="1638" y="4553"/>
                                        </a:cubicBezTo>
                                        <a:cubicBezTo>
                                          <a:pt x="1606" y="4447"/>
                                          <a:pt x="1606" y="4447"/>
                                          <a:pt x="1627" y="4765"/>
                                        </a:cubicBezTo>
                                        <a:cubicBezTo>
                                          <a:pt x="1660" y="5082"/>
                                          <a:pt x="1671" y="5082"/>
                                          <a:pt x="1671" y="4871"/>
                                        </a:cubicBezTo>
                                        <a:close/>
                                        <a:moveTo>
                                          <a:pt x="1519" y="15247"/>
                                        </a:moveTo>
                                        <a:cubicBezTo>
                                          <a:pt x="1552" y="15035"/>
                                          <a:pt x="1562" y="14824"/>
                                          <a:pt x="1552" y="14824"/>
                                        </a:cubicBezTo>
                                        <a:cubicBezTo>
                                          <a:pt x="1541" y="14824"/>
                                          <a:pt x="1508" y="15035"/>
                                          <a:pt x="1487" y="15247"/>
                                        </a:cubicBezTo>
                                        <a:cubicBezTo>
                                          <a:pt x="1422" y="15776"/>
                                          <a:pt x="1454" y="15776"/>
                                          <a:pt x="1519" y="15247"/>
                                        </a:cubicBezTo>
                                        <a:close/>
                                        <a:moveTo>
                                          <a:pt x="2244" y="14188"/>
                                        </a:moveTo>
                                        <a:cubicBezTo>
                                          <a:pt x="2201" y="14506"/>
                                          <a:pt x="2157" y="14718"/>
                                          <a:pt x="2157" y="14824"/>
                                        </a:cubicBezTo>
                                        <a:cubicBezTo>
                                          <a:pt x="2157" y="14929"/>
                                          <a:pt x="2157" y="14929"/>
                                          <a:pt x="2168" y="14929"/>
                                        </a:cubicBezTo>
                                        <a:cubicBezTo>
                                          <a:pt x="2179" y="14929"/>
                                          <a:pt x="2211" y="14612"/>
                                          <a:pt x="2244" y="14188"/>
                                        </a:cubicBezTo>
                                        <a:lnTo>
                                          <a:pt x="2319" y="13659"/>
                                        </a:lnTo>
                                        <a:lnTo>
                                          <a:pt x="2244" y="14188"/>
                                        </a:lnTo>
                                        <a:close/>
                                      </a:path>
                                    </a:pathLst>
                                  </a:custGeom>
                                  <a:grpFill/>
                                  <a:ln w="12700">
                                    <a:miter lim="400000"/>
                                  </a:ln>
                                </wps:spPr>
                                <wps:bodyPr lIns="38100" tIns="38100" rIns="38100" bIns="38100" anchor="ctr"/>
                              </wps:wsp>
                              <wps:wsp>
                                <wps:cNvPr id="80" name="Straight Connector 80"/>
                                <wps:cNvCnPr/>
                                <wps:spPr>
                                  <a:xfrm>
                                    <a:off x="0" y="254000"/>
                                    <a:ext cx="4025900" cy="0"/>
                                  </a:xfrm>
                                  <a:prstGeom prst="line">
                                    <a:avLst/>
                                  </a:prstGeom>
                                  <a:grpFill/>
                                  <a:ln w="25400">
                                    <a:solidFill>
                                      <a:schemeClr val="accent3"/>
                                    </a:solidFill>
                                  </a:ln>
                                </wps:spPr>
                                <wps:style>
                                  <a:lnRef idx="1">
                                    <a:schemeClr val="accent1"/>
                                  </a:lnRef>
                                  <a:fillRef idx="0">
                                    <a:schemeClr val="accent1"/>
                                  </a:fillRef>
                                  <a:effectRef idx="0">
                                    <a:schemeClr val="accent1"/>
                                  </a:effectRef>
                                  <a:fontRef idx="minor">
                                    <a:schemeClr val="tx1"/>
                                  </a:fontRef>
                                </wps:style>
                                <wps:bodyPr/>
                              </wps:wsp>
                            </wpg:grpSp>
                            <wps:wsp>
                              <wps:cNvPr id="4" name="Shape"/>
                              <wps:cNvSpPr/>
                              <wps:spPr>
                                <a:xfrm>
                                  <a:off x="1761067" y="0"/>
                                  <a:ext cx="843280" cy="967722"/>
                                </a:xfrm>
                                <a:custGeom>
                                  <a:avLst/>
                                  <a:gdLst/>
                                  <a:ahLst/>
                                  <a:cxnLst>
                                    <a:cxn ang="0">
                                      <a:pos x="wd2" y="hd2"/>
                                    </a:cxn>
                                    <a:cxn ang="5400000">
                                      <a:pos x="wd2" y="hd2"/>
                                    </a:cxn>
                                    <a:cxn ang="10800000">
                                      <a:pos x="wd2" y="hd2"/>
                                    </a:cxn>
                                    <a:cxn ang="16200000">
                                      <a:pos x="wd2" y="hd2"/>
                                    </a:cxn>
                                  </a:cxnLst>
                                  <a:rect l="0" t="0" r="r" b="b"/>
                                  <a:pathLst>
                                    <a:path w="21557" h="21538" extrusionOk="0">
                                      <a:moveTo>
                                        <a:pt x="17114" y="2440"/>
                                      </a:moveTo>
                                      <a:lnTo>
                                        <a:pt x="18651" y="816"/>
                                      </a:lnTo>
                                      <a:cubicBezTo>
                                        <a:pt x="18853" y="618"/>
                                        <a:pt x="18828" y="311"/>
                                        <a:pt x="18601" y="136"/>
                                      </a:cubicBezTo>
                                      <a:cubicBezTo>
                                        <a:pt x="18349" y="-62"/>
                                        <a:pt x="17971" y="-40"/>
                                        <a:pt x="17744" y="179"/>
                                      </a:cubicBezTo>
                                      <a:lnTo>
                                        <a:pt x="16206" y="1804"/>
                                      </a:lnTo>
                                      <a:cubicBezTo>
                                        <a:pt x="16005" y="2001"/>
                                        <a:pt x="16030" y="2309"/>
                                        <a:pt x="16257" y="2484"/>
                                      </a:cubicBezTo>
                                      <a:cubicBezTo>
                                        <a:pt x="16509" y="2682"/>
                                        <a:pt x="16887" y="2660"/>
                                        <a:pt x="17114" y="2440"/>
                                      </a:cubicBezTo>
                                      <a:close/>
                                      <a:moveTo>
                                        <a:pt x="17391" y="3758"/>
                                      </a:moveTo>
                                      <a:cubicBezTo>
                                        <a:pt x="17542" y="3999"/>
                                        <a:pt x="17895" y="4087"/>
                                        <a:pt x="18172" y="3955"/>
                                      </a:cubicBezTo>
                                      <a:lnTo>
                                        <a:pt x="20264" y="2989"/>
                                      </a:lnTo>
                                      <a:cubicBezTo>
                                        <a:pt x="20541" y="2858"/>
                                        <a:pt x="20642" y="2550"/>
                                        <a:pt x="20491" y="2309"/>
                                      </a:cubicBezTo>
                                      <a:lnTo>
                                        <a:pt x="20491" y="2287"/>
                                      </a:lnTo>
                                      <a:cubicBezTo>
                                        <a:pt x="20340" y="2045"/>
                                        <a:pt x="19987" y="1958"/>
                                        <a:pt x="19710" y="2089"/>
                                      </a:cubicBezTo>
                                      <a:lnTo>
                                        <a:pt x="17618" y="3077"/>
                                      </a:lnTo>
                                      <a:cubicBezTo>
                                        <a:pt x="17340" y="3209"/>
                                        <a:pt x="17240" y="3516"/>
                                        <a:pt x="17391" y="3758"/>
                                      </a:cubicBezTo>
                                      <a:close/>
                                      <a:moveTo>
                                        <a:pt x="16232" y="6194"/>
                                      </a:moveTo>
                                      <a:cubicBezTo>
                                        <a:pt x="16786" y="5667"/>
                                        <a:pt x="16912" y="4855"/>
                                        <a:pt x="16484" y="4197"/>
                                      </a:cubicBezTo>
                                      <a:cubicBezTo>
                                        <a:pt x="16080" y="3538"/>
                                        <a:pt x="15223" y="3187"/>
                                        <a:pt x="14417" y="3297"/>
                                      </a:cubicBezTo>
                                      <a:lnTo>
                                        <a:pt x="12728" y="618"/>
                                      </a:lnTo>
                                      <a:cubicBezTo>
                                        <a:pt x="12602" y="377"/>
                                        <a:pt x="12249" y="245"/>
                                        <a:pt x="11972" y="355"/>
                                      </a:cubicBezTo>
                                      <a:cubicBezTo>
                                        <a:pt x="11644" y="465"/>
                                        <a:pt x="11493" y="794"/>
                                        <a:pt x="11644" y="1058"/>
                                      </a:cubicBezTo>
                                      <a:cubicBezTo>
                                        <a:pt x="10838" y="3253"/>
                                        <a:pt x="8771" y="4943"/>
                                        <a:pt x="7435" y="5843"/>
                                      </a:cubicBezTo>
                                      <a:lnTo>
                                        <a:pt x="7158" y="5404"/>
                                      </a:lnTo>
                                      <a:lnTo>
                                        <a:pt x="3831" y="7006"/>
                                      </a:lnTo>
                                      <a:cubicBezTo>
                                        <a:pt x="3176" y="7336"/>
                                        <a:pt x="2949" y="8060"/>
                                        <a:pt x="3302" y="8631"/>
                                      </a:cubicBezTo>
                                      <a:lnTo>
                                        <a:pt x="3604" y="9092"/>
                                      </a:lnTo>
                                      <a:lnTo>
                                        <a:pt x="3251" y="9267"/>
                                      </a:lnTo>
                                      <a:cubicBezTo>
                                        <a:pt x="3025" y="9377"/>
                                        <a:pt x="2949" y="9618"/>
                                        <a:pt x="3075" y="9816"/>
                                      </a:cubicBezTo>
                                      <a:lnTo>
                                        <a:pt x="3907" y="11133"/>
                                      </a:lnTo>
                                      <a:cubicBezTo>
                                        <a:pt x="4033" y="11331"/>
                                        <a:pt x="4310" y="11397"/>
                                        <a:pt x="4537" y="11287"/>
                                      </a:cubicBezTo>
                                      <a:lnTo>
                                        <a:pt x="4890" y="11111"/>
                                      </a:lnTo>
                                      <a:lnTo>
                                        <a:pt x="5142" y="11506"/>
                                      </a:lnTo>
                                      <a:cubicBezTo>
                                        <a:pt x="5520" y="12077"/>
                                        <a:pt x="6351" y="12275"/>
                                        <a:pt x="7007" y="11967"/>
                                      </a:cubicBezTo>
                                      <a:lnTo>
                                        <a:pt x="7284" y="11836"/>
                                      </a:lnTo>
                                      <a:lnTo>
                                        <a:pt x="8443" y="12933"/>
                                      </a:lnTo>
                                      <a:cubicBezTo>
                                        <a:pt x="7234" y="13328"/>
                                        <a:pt x="6654" y="14887"/>
                                        <a:pt x="6654" y="14887"/>
                                      </a:cubicBezTo>
                                      <a:cubicBezTo>
                                        <a:pt x="6578" y="15194"/>
                                        <a:pt x="6578" y="15458"/>
                                        <a:pt x="6604" y="15677"/>
                                      </a:cubicBezTo>
                                      <a:cubicBezTo>
                                        <a:pt x="6604" y="15743"/>
                                        <a:pt x="6629" y="15787"/>
                                        <a:pt x="6629" y="15831"/>
                                      </a:cubicBezTo>
                                      <a:cubicBezTo>
                                        <a:pt x="6629" y="15875"/>
                                        <a:pt x="6629" y="15984"/>
                                        <a:pt x="6578" y="16116"/>
                                      </a:cubicBezTo>
                                      <a:cubicBezTo>
                                        <a:pt x="6477" y="16423"/>
                                        <a:pt x="6251" y="16665"/>
                                        <a:pt x="5923" y="16818"/>
                                      </a:cubicBezTo>
                                      <a:lnTo>
                                        <a:pt x="479" y="19387"/>
                                      </a:lnTo>
                                      <a:cubicBezTo>
                                        <a:pt x="176" y="19518"/>
                                        <a:pt x="0" y="19804"/>
                                        <a:pt x="0" y="20089"/>
                                      </a:cubicBezTo>
                                      <a:lnTo>
                                        <a:pt x="0" y="21055"/>
                                      </a:lnTo>
                                      <a:cubicBezTo>
                                        <a:pt x="0" y="21318"/>
                                        <a:pt x="252" y="21538"/>
                                        <a:pt x="554" y="21538"/>
                                      </a:cubicBezTo>
                                      <a:lnTo>
                                        <a:pt x="5545" y="21538"/>
                                      </a:lnTo>
                                      <a:cubicBezTo>
                                        <a:pt x="5948" y="21538"/>
                                        <a:pt x="6351" y="21450"/>
                                        <a:pt x="6629" y="21340"/>
                                      </a:cubicBezTo>
                                      <a:lnTo>
                                        <a:pt x="10258" y="19606"/>
                                      </a:lnTo>
                                      <a:cubicBezTo>
                                        <a:pt x="10863" y="19387"/>
                                        <a:pt x="11871" y="18992"/>
                                        <a:pt x="12829" y="18509"/>
                                      </a:cubicBezTo>
                                      <a:cubicBezTo>
                                        <a:pt x="13459" y="18245"/>
                                        <a:pt x="14114" y="17960"/>
                                        <a:pt x="14568" y="17609"/>
                                      </a:cubicBezTo>
                                      <a:cubicBezTo>
                                        <a:pt x="16105" y="16445"/>
                                        <a:pt x="14996" y="15589"/>
                                        <a:pt x="14996" y="15589"/>
                                      </a:cubicBezTo>
                                      <a:cubicBezTo>
                                        <a:pt x="15551" y="14514"/>
                                        <a:pt x="14518" y="14009"/>
                                        <a:pt x="14518" y="14009"/>
                                      </a:cubicBezTo>
                                      <a:cubicBezTo>
                                        <a:pt x="14896" y="12845"/>
                                        <a:pt x="13661" y="12604"/>
                                        <a:pt x="13661" y="12604"/>
                                      </a:cubicBezTo>
                                      <a:cubicBezTo>
                                        <a:pt x="13661" y="12604"/>
                                        <a:pt x="13736" y="11770"/>
                                        <a:pt x="12854" y="11594"/>
                                      </a:cubicBezTo>
                                      <a:cubicBezTo>
                                        <a:pt x="12098" y="11418"/>
                                        <a:pt x="11065" y="11989"/>
                                        <a:pt x="10485" y="12362"/>
                                      </a:cubicBezTo>
                                      <a:lnTo>
                                        <a:pt x="9048" y="11001"/>
                                      </a:lnTo>
                                      <a:lnTo>
                                        <a:pt x="10283" y="10409"/>
                                      </a:lnTo>
                                      <a:lnTo>
                                        <a:pt x="10006" y="9970"/>
                                      </a:lnTo>
                                      <a:cubicBezTo>
                                        <a:pt x="11594" y="9465"/>
                                        <a:pt x="14341" y="8850"/>
                                        <a:pt x="16912" y="9443"/>
                                      </a:cubicBezTo>
                                      <a:cubicBezTo>
                                        <a:pt x="17088" y="9706"/>
                                        <a:pt x="17492" y="9772"/>
                                        <a:pt x="17769" y="9597"/>
                                      </a:cubicBezTo>
                                      <a:cubicBezTo>
                                        <a:pt x="18021" y="9443"/>
                                        <a:pt x="18071" y="9136"/>
                                        <a:pt x="17920" y="8894"/>
                                      </a:cubicBezTo>
                                      <a:lnTo>
                                        <a:pt x="16232" y="6194"/>
                                      </a:lnTo>
                                      <a:close/>
                                      <a:moveTo>
                                        <a:pt x="6402" y="10826"/>
                                      </a:moveTo>
                                      <a:lnTo>
                                        <a:pt x="4663" y="8060"/>
                                      </a:lnTo>
                                      <a:lnTo>
                                        <a:pt x="6654" y="7094"/>
                                      </a:lnTo>
                                      <a:lnTo>
                                        <a:pt x="8393" y="9860"/>
                                      </a:lnTo>
                                      <a:lnTo>
                                        <a:pt x="6402" y="10826"/>
                                      </a:lnTo>
                                      <a:close/>
                                      <a:moveTo>
                                        <a:pt x="21550" y="4811"/>
                                      </a:moveTo>
                                      <a:cubicBezTo>
                                        <a:pt x="21499" y="4548"/>
                                        <a:pt x="21222" y="4372"/>
                                        <a:pt x="20919" y="4416"/>
                                      </a:cubicBezTo>
                                      <a:lnTo>
                                        <a:pt x="18525" y="4679"/>
                                      </a:lnTo>
                                      <a:cubicBezTo>
                                        <a:pt x="18197" y="4723"/>
                                        <a:pt x="17971" y="4987"/>
                                        <a:pt x="18021" y="5272"/>
                                      </a:cubicBezTo>
                                      <a:cubicBezTo>
                                        <a:pt x="18071" y="5536"/>
                                        <a:pt x="18349" y="5711"/>
                                        <a:pt x="18651" y="5667"/>
                                      </a:cubicBezTo>
                                      <a:lnTo>
                                        <a:pt x="21046" y="5404"/>
                                      </a:lnTo>
                                      <a:cubicBezTo>
                                        <a:pt x="21373" y="5360"/>
                                        <a:pt x="21600" y="5097"/>
                                        <a:pt x="21550" y="4811"/>
                                      </a:cubicBezTo>
                                      <a:close/>
                                    </a:path>
                                  </a:pathLst>
                                </a:custGeom>
                                <a:grpFill/>
                                <a:ln w="12700">
                                  <a:miter lim="400000"/>
                                </a:ln>
                              </wps:spPr>
                              <wps:bodyPr lIns="38100" tIns="38100" rIns="38100" bIns="38100" anchor="ctr"/>
                            </wps:wsp>
                          </wpg:wgp>
                        </a:graphicData>
                      </a:graphic>
                    </wp:inline>
                  </w:drawing>
                </mc:Choice>
                <mc:Fallback>
                  <w:pict>
                    <v:group w14:anchorId="63A5682E" id="Group 95" o:spid="_x0000_s1026" style="width:317pt;height:77.75pt;mso-position-horizontal-relative:char;mso-position-vertical-relative:line" coordsize="40259,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">
                      <v:group id="Group 78" o:spid="_x0000_s1027" style="position:absolute;top:7281;width:40259;height:2591" coordsize="40259,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Shape" o:spid="_x0000_s1028" style="position:absolute;left:7620;width:25346;height:2590;visibility:visible;mso-wrap-style:square;v-text-anchor:middle" coordsize="2158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" path="m9101,7306v-11,-106,-21,-106,-43,c9047,7412,9047,7412,9069,7412v32,,43,,32,-106xm9437,3600v,106,,212,10,212c9458,3812,9458,3706,9469,3600v11,-106,,-212,-11,-212c9447,3494,9437,3494,9437,3600xm9491,1588v97,-106,108,,75,212c9545,1906,9523,2118,9512,2118v-11,,,106,22,317c9556,2647,9588,2647,9610,2647v21,-106,54,-212,86,-212c9729,2329,9739,2224,9729,2224v-11,-106,21,-212,75,-424c9858,1694,9934,1482,9967,1271v54,-318,54,-318,10,-318c9945,953,9891,1059,9848,1165v-44,106,-141,211,-217,211c9556,1376,9480,1482,9447,1588v-54,,-43,,44,xm8701,11224v43,-212,43,-212,-43,-212c8604,11012,8550,11118,8539,11329v-33,212,108,212,162,-105xm9361,7094v11,-106,-11,-212,-43,-212c9285,6882,9264,6988,9253,7094v-11,212,,212,32,106c9307,7094,9328,7200,9318,7200v-11,106,,318,,529c9328,8153,9361,8153,9361,7729v,-211,21,-423,54,-529c9469,6988,9469,6988,9426,6882v-22,,-44,,-44,106c9382,7094,9361,7200,9350,7200v-11,,11,,11,-106xm9220,1694r162,-212l9199,1482v-217,,-422,212,-368,424c8874,2012,8917,1906,9220,1694xm9058,8259v22,,54,-106,76,-318c9177,7624,9177,7624,9123,7624v-22,,-43,105,-43,211c9080,7941,9069,8047,9047,8153v-21,,-21,106,11,106xm8647,9000v-11,318,65,318,151,l8863,8682r-97,c8701,8788,8658,8894,8647,9000xm8658,2012v43,,65,,43,-106c8679,1906,8647,1906,8625,1906v-32,,-10,106,33,106xm9685,8047v-32,,-43,,-10,212c9718,8471,9761,8471,9750,8259v-11,-106,-32,-212,-65,-212xm9620,4659v,106,11,212,22,212c9653,4871,9664,4765,9664,4659v,-106,-11,-212,-22,-212c9631,4447,9620,4553,9620,4659xm11611,8153v-11,106,,106,21,106c11665,8259,11676,8259,11654,8153v-11,-106,-33,-106,-43,xm12249,7624v-65,105,-65,105,-33,211c12249,7835,12270,8047,12281,8259v22,317,22,317,22,c12303,8047,12324,7941,12368,7835v54,,54,,11,-106c12357,7624,12292,7624,12249,7624xm11870,7518v-11,106,,106,22,106c11913,7624,11935,7624,11913,7518v-10,,-32,,-43,xm10388,5612v184,212,130,423,-162,529c10107,6247,9967,6353,9923,6459v-43,106,-119,212,-162,212c9685,6671,9685,6671,9739,6882r,c9815,7094,10096,6988,10551,6565v43,,162,-212,248,-318c11221,5718,11621,5400,11784,5400v216,,551,-212,562,-424c12357,4871,12389,4765,12443,4765v98,,98,-106,-10,-318c12389,4447,12346,4341,12346,4341v-11,,,-106,22,-212c12389,3918,12389,3918,12357,3918v-22,,-54,,-65,-106c12281,3812,12260,3706,12260,3706v-22,-212,-87,106,-98,423c12151,4447,12130,4447,12087,4447v-33,,-98,106,-130,212c11913,4871,11838,4976,11784,4871v-54,,-184,,-282,105l11329,5082r65,-423l11459,4235r-76,c11319,4235,11308,4341,11308,4659v,741,-98,741,-725,212c10421,4765,10388,4659,10442,4553v44,-106,98,-212,141,-318l10659,4024r-87,c10518,4024,10453,4129,10421,4447v-33,212,-98,424,-130,424c10140,5082,10237,5400,10388,5612xm12281,4447v11,,22,106,22,212c12303,4765,12303,4871,12292,4871v-11,,-11,-106,-22,-212c12260,4553,12260,4447,12281,4447xm10042,10059v-43,106,-43,212,22,212c10107,10271,10140,10165,10150,10059v11,-212,-43,-212,-108,xm9783,7518v-11,-106,-44,-106,-65,c9696,7518,9707,7624,9739,7624v44,,54,,44,-106xm11275,7412v-10,106,,212,22,212c11319,7624,11329,7518,11329,7412v,-106,-10,-212,-21,-212c11297,7200,11286,7306,11275,7412xm10226,7518v-11,-106,-32,-106,-54,c10161,7624,10172,7624,10194,7624v32,,43,,32,-106xm10172,9106v-11,-106,-32,-106,-65,c10075,9212,10031,9318,9999,9318v-54,,-54,,11,211c10064,9635,10161,9635,10183,9424v,-106,,-212,-11,-318xm8301,7094r76,-106l8301,6988v-97,,-227,212,-227,424c8085,7518,8149,7412,8301,7094xm6462,9529v-32,106,-86,212,-108,318c6321,9953,6311,9953,6332,10165r,c6376,10376,6376,10376,6462,9953v87,-635,87,-741,,-424xm6981,12494v-21,,-11,106,22,106c7035,12600,7057,12600,7035,12494v-10,,-32,,-54,xm6332,13235v-11,212,,212,22,212c6376,13447,6397,13235,6397,13129v11,-211,,-211,-21,-211c6354,12918,6332,13129,6332,13235xm6938,3706v32,-106,97,-212,151,-212c7144,3494,7198,3388,7219,3282v22,-106,-11,-211,-119,-106c7014,3282,6938,3388,6927,3494v-11,106,-54,212,-97,106c6787,3600,6711,3600,6646,3812r-119,212l6711,3918v86,,195,-106,227,-212xm6159,13659v-21,106,-32,212,-11,212c6170,13871,6192,13765,6224,13659v22,-106,33,-212,11,-212c6213,13553,6181,13553,6159,13659xm5640,9212v,212,-11,423,-22,529l5618,9741v-10,106,-10,212,,212c5629,9953,5651,9741,5673,9529v21,-211,75,-529,140,-635c5943,8576,5921,8471,5770,8576v-97,318,-130,424,-130,636xm5943,11859v-22,212,-22,212,,c5965,11859,6019,11753,6062,11541v43,-106,86,-317,97,-529c6170,10800,6159,10800,6138,10906v-22,106,-76,212,-141,318c5943,11329,5910,11435,5932,11435v33,212,33,318,11,424xm5997,6988v32,106,65,106,76,212c6138,7412,6397,7306,6440,6988v44,-212,44,-317,11,-212c6430,6882,6386,6882,6354,6988v-33,106,-76,,-108,-212c6213,6565,6159,6459,6062,6459v-119,106,-162,317,-65,529xm7360,11647v43,,65,-106,86,-423c7468,10800,7468,10800,7436,10906v-22,106,-55,212,-87,212c7317,11118,7306,11329,7306,11435v,106,21,212,54,212xm8344,2224v,-212,-140,-106,-162,105c8182,2329,8214,2435,8258,2435v43,,86,-106,86,-211xm7479,3282v54,-317,54,-317,-11,-211c7436,3071,7425,3282,7425,3388v11,,32,,54,-106xm15710,6035v32,,43,,22,-106c15721,5824,15699,5824,15678,5929v-11,,,106,32,106xm8149,7941v,106,,318,22,424c8225,8682,8258,8576,8204,8153v-33,-318,-55,-424,-55,-212xm8441,2118v-10,-106,-21,-106,-43,c8387,2224,8387,2224,8409,2224v22,,43,,32,-106xm8322,8894v-10,106,,106,22,106c8366,9000,8387,9000,8366,8894v-11,,-33,,-44,xm7576,5400v76,,108,,87,-212c7652,5082,7609,5082,7555,5188r-87,212l7576,5400xm7717,10906v11,,21,-106,21,-212c7738,10588,7728,10482,7717,10482v-11,,-22,106,-22,212c7695,10800,7706,10906,7717,10906xm8030,7306v,,11,-106,22,-212c8063,6988,8052,6882,8030,6882v-21,,-21,106,-21,212c8020,7200,8030,7306,8030,7306xm7857,5294v-10,-106,-21,-106,-43,c7803,5400,7803,5400,7825,5400v22,,32,,32,-106xm14250,1059v11,-212,-98,-212,-173,c14055,1165,14044,1271,14055,1271v22,105,173,,195,-212xm11849,4447v21,-106,10,-212,-33,-212c11751,4129,11740,4235,11762,4553v22,106,54,106,87,-106xm12671,4765v21,-106,75,-106,108,-106l12844,4659r-54,-212c12725,4235,12627,4447,12627,4659v-10,106,11,212,44,106xm12281,2224v33,,65,-106,65,-106c12346,2012,12249,2012,12238,2224v-22,-106,11,,43,xm12519,7835v43,,54,,33,-106c12530,7729,12498,7729,12476,7729v-11,,,106,43,106xm12919,4341v-10,-106,-21,-106,-43,c12865,4447,12865,4447,12887,4447v22,,32,,32,-106xm12638,7835v,,11,106,33,106c12692,7941,12703,7835,12703,7729v,-105,-11,-105,-32,-105c12649,7624,12638,7729,12638,7835xm13666,5824v21,,43,-106,43,-212c13709,5506,13698,5400,13677,5400v-11,,-33,106,-44,212c13633,5718,13644,5824,13666,5824xm13525,4341v,,-32,-106,-65,-106c13417,4235,13406,4341,13417,4447v32,106,108,106,108,-106xm13817,1588v108,-423,119,-635,11,-423c13774,1271,13731,1271,13709,1376v-22,106,-32,106,-32,318l13677,1694v-11,212,43,212,140,-106xm13244,4447v32,106,65,106,76,106c13363,4341,13341,4341,13266,4341v-65,-106,-65,,-22,106xm13147,3176v32,,43,,21,-105c13157,2965,13136,2965,13114,3071v-11,105,,105,33,105xm15829,7518r,c15861,8153,16002,8047,16110,7412v76,-424,98,-530,141,-318c16316,7412,16337,7412,16337,7094v,-106,-11,-212,-32,-212c16283,6882,16262,6776,16240,6671v-32,-212,-54,-212,-97,105c16110,6988,16067,7094,16045,7094v-21,,-43,106,-54,318c15980,7729,15872,7835,15851,7518v-11,-106,,-212,10,-212c15883,7306,15883,7200,15861,7094v-21,-423,-54,-106,-32,424xm5002,8153v,318,97,423,108,106c5121,8047,5391,6988,5683,6141v130,-423,163,-741,54,-423c5673,5929,5640,5824,5618,5718v-54,-318,-54,-318,-54,211c5564,6353,5543,6459,5326,7094v-129,424,-259,741,-281,741c5013,7835,5002,8047,5002,8153xm16099,4976v-10,-105,-21,-105,-43,c16045,5082,16045,5082,16067,5082v32,,43,-106,32,-106xm11405,2859v22,-106,11,-212,-43,-212c11319,2647,11286,2753,11275,2859v-10,212,98,212,130,xm16089,2859v21,,43,-106,54,-318c16175,2118,16143,2118,16089,2541v-22,212,-22,318,,318xm15732,7200v32,,54,,32,-106c15753,6988,15721,6988,15699,7094v-21,106,,106,33,106xm16272,4871v33,,44,,22,-106c16283,4659,16262,4659,16240,4765v-11,,,106,32,106xm11243,3282v-11,-106,-22,-106,-43,c11189,3388,11189,3388,11210,3388v33,,44,,33,-106xm15840,5824v21,-106,32,-212,11,-212c15829,5612,15807,5718,15786,5824v-33,317,,317,54,xm14780,4659v43,-106,140,-212,194,-212c15223,4235,15310,4024,15364,3706r54,-424l15342,3388v-43,106,-194,212,-357,424c14823,4024,14693,4129,14682,4235v-10,106,-10,212,,424c14693,4765,14715,4765,14780,4659xm10983,4447v,212,22,212,65,c11070,4341,11070,4235,11037,4235v-32,,-54,106,-54,212xm11167,1271v22,-106,11,-212,-32,-212c11091,1059,11070,1165,11081,1271v10,211,43,211,86,xm18198,1271v-11,-106,-22,-106,-44,c18144,1376,18144,1376,18165,1376v33,106,44,,33,-105xm10983,1588v33,,44,,22,-106c10994,1376,10972,1376,10951,1482v,106,11,106,32,106xm10778,4447v,,11,-106,21,-212c10810,4129,10799,4024,10778,4024v-22,,-22,105,-22,211c10767,4341,10767,4447,10778,4447xm10983,4129v33,-317,33,-317,,-317c10962,3812,10951,3918,10951,4024v,105,-11,211,-33,105c10897,4024,10886,4129,10886,4235v,318,43,212,97,-106xm17884,3071v22,,32,-106,32,-212c17906,2753,17895,2647,17873,2647v-11,,-32,106,-32,212c17841,2965,17862,3071,17884,3071xm10680,212c10702,106,10691,,10648,v-32,,-65,106,-65,212c10583,529,10648,529,10680,212xm14120,4341v32,-106,97,-106,151,-106c14336,4235,14358,4129,14347,4024v-11,-106,-76,-106,-173,-106c14077,4024,14023,4129,14044,4235v11,106,44,212,76,106xm10810,1059v11,-106,,-106,-21,-106c10767,1059,10756,1059,10756,1165v11,106,43,106,54,-106xm15375,7306v-108,,-130,106,-108,212c15288,7624,15342,7624,15407,7624v65,-106,130,,162,105c15634,7941,15710,8047,15710,7835v,-423,-162,-529,-335,-529xm14293,1271v11,,22,-106,22,-212c14315,953,14304,847,14293,847v-11,,-22,106,-22,212c14271,1165,14282,1271,14293,1271xm10421,2541v-11,-106,-22,-106,-43,c10367,2647,10367,2647,10388,2647v22,,33,-106,33,-106xm16608,7835v-11,-106,-54,-211,-98,-211l16424,7624r76,105c16597,8047,16619,8047,16608,7835xm16738,6776v75,,97,,54,-105c16727,6459,16629,6459,16629,6671r,c16629,6671,16683,6776,16738,6776xm16911,6776v-11,,-11,106,10,106c16943,6882,16954,6988,16954,7094v,106,21,212,43,212c17040,7306,17040,7306,16986,6988v-32,-212,-65,-317,-75,-212xm16975,5718v-32,,-86,,-119,c16824,5718,16846,5824,16911,5824v64,,86,-106,64,-106xm17570,1906v65,212,65,106,65,-212c17635,1482,17603,1271,17549,1059v-44,-106,-87,-212,-98,-106c17451,1059,17527,1800,17570,1906xm16727,3918v-22,,-54,,-76,c16629,3918,16651,4024,16683,4024v33,,65,-106,44,-106xm17365,1588v32,,43,,21,-106c17376,1376,17354,1376,17332,1482v-10,106,,106,33,106xm10313,12918v-11,-106,-173,423,-184,529c10118,13553,10150,13553,10205,13447v75,,129,-318,108,-529xm10053,13235v-54,212,-97,741,-86,953c9977,14294,9977,14294,9988,14188v,-106,22,-212,43,-212c10053,13976,10075,13976,10075,13871v,-106,11,-212,11,-424c10107,13129,10096,13024,10053,13235xm9469,15882v-65,,-422,318,-541,530c8842,16518,8842,16518,9004,16624v86,105,184,105,216,105c9307,16835,9469,16412,9501,16094v11,-106,11,-212,-32,-212xm10205,14824v,105,32,105,75,105c10323,14929,10356,14824,10356,14718v,-106,-33,-106,-76,-106c10237,14718,10205,14718,10205,14824xm9556,14929v-22,,-11,106,21,106c9610,15035,9631,15035,9610,14929v,,-33,,-54,xm9858,14718v-205,,-227,317,-43,423c9977,15247,10021,15247,10031,14929v11,-211,-32,-211,-173,-211xm11081,14718v-11,106,-11,106,10,106c11113,14824,11124,14824,11113,14718v,,-11,,-32,xm11081,14294v-11,-106,-33,-212,-54,-212c11005,14082,10994,14188,10994,14294v,106,33,212,54,212c11070,14506,11081,14400,11081,14294xm10778,14506v-11,106,,106,21,106c10832,14612,10843,14612,10821,14506v,,-32,,-43,xm10702,13447v43,212,206,212,206,c10908,13341,10853,13235,10789,13235v-76,,-109,106,-87,212xm20577,21282v11,106,44,212,87,212c20750,21494,20750,21388,20642,21176v-54,-105,-76,,-65,106xm8982,14824v-11,-212,-32,-318,-54,-318c8885,14506,8885,14506,8939,14824v54,317,54,317,43,xm19474,14082r,c19452,14294,19463,14294,19496,14294v32,,43,-106,21,-212c19496,13976,19496,13871,19474,14082xm19528,16306v-22,,,106,33,106c19593,16412,19615,16412,19593,16306v-22,,-54,,-65,xm11210,14082v-64,,-97,106,-75,212c11156,14506,11286,14400,11308,14188v,-106,-43,-106,-98,-106xm19571,17682v11,-211,-32,-211,-75,c19474,17788,19474,17894,19506,17894v33,,55,-106,65,-212xm9772,13871v21,,32,-106,32,-212c9804,13553,9793,13447,9772,13447v-22,,-33,106,-33,212l9739,13659v,106,11,212,33,212xm20826,20224v,-318,-65,-424,-151,-212c20610,20224,20588,20329,20599,20541r,c20610,20859,20621,20859,20675,20435v43,-211,54,-317,65,-106c20761,20753,20826,20541,20826,20224xm9209,14718v55,,98,,98,-106c9296,14506,9134,14400,9112,14612v,,43,106,97,106xm20837,21071v-22,-106,-33,,-33,105c20804,21282,20815,21388,20837,21388v21,,32,,32,-106c20869,21176,20858,21071,20837,21071xm13384,12600v,212,,318,11,212c13406,12706,13406,12600,13395,12388v,-106,-11,-106,-11,212xm14791,7518v-11,106,-11,106,10,106c14823,7624,14834,7624,14823,7518v,,-11,,-32,xm15061,7518v-11,106,-11,106,11,106c15093,7624,15104,7624,15093,7518v,,-21,,-32,xm14596,7518v-11,106,-11,106,11,106c14628,7624,14639,7624,14628,7518v,,-21,,-32,xm20880,10906v-32,-106,-43,-318,-32,-424c20858,10376,20826,10271,20794,10165v-130,-212,-487,-636,-530,-741c20145,9424,19993,9106,19982,8894v-10,-106,33,-212,119,-106c20177,8894,20242,8788,20242,8788v11,-212,-357,-529,-876,-635c19301,8153,19236,8047,19225,7941v-21,-212,-238,-106,-422,106c18674,8259,18630,8259,18598,8047v-33,-212,-43,-212,-43,c18544,8259,18544,8259,18522,8047v-11,-212,-43,-212,-97,-106c18273,8153,18165,8153,18176,7835v,-211,-11,-211,-22,-106c18133,7835,18122,7729,18122,7518v,-212,,-318,-22,-106c18090,7518,18068,7624,18046,7624v-43,,-162,-848,-162,-1059c17884,6459,17938,6353,18003,6459v87,,97,,87,-212c18057,5929,18057,5718,18090,5824v10,105,43,,64,-106c18187,5612,18154,5506,18035,5612v-183,106,-335,-106,-378,-530c17635,4871,17614,4765,17603,4765v-11,,-22,-106,-22,-212c17581,4447,17614,4341,17668,4447v43,106,119,212,162,212l17906,4765r-65,-318c17808,4235,17754,4129,17722,4129v-87,,-152,-211,-152,-423c17570,3600,17581,3494,17603,3494v21,,76,-106,119,-318l17798,2859r-76,c17679,2859,17603,2965,17549,3071v-227,423,-227,423,-227,c17322,2859,17311,2753,17300,2753v-11,106,-11,212,-11,423c17300,3494,17300,3494,17224,3282v-43,-211,-65,-106,-97,318c17094,3918,17062,4024,17040,4024v-43,-106,-54,211,-10,529c17040,4659,17073,4871,17094,5188v33,318,33,530,11,636c17084,5929,17105,6035,17170,6141v98,106,141,424,141,847c17311,7200,17300,7200,17257,7200v-65,-106,-130,,-119,318c17149,7624,17181,7729,17213,7729v55,,55,,33,212c17213,8153,16510,8576,16175,8576v-400,,-1525,,-1612,-105c14509,8471,14444,8471,14412,8471v-32,,-65,-106,-65,-212c14347,8153,14380,8047,14412,8047v87,,108,-212,54,-529c14423,7306,14423,7306,14488,7200v119,-212,616,-741,843,-847c15504,6247,15537,6141,15515,5929v-21,-211,-65,-211,-173,-105c15256,5929,15180,6035,15180,6141v-11,106,-65,106,-119,212c15007,6459,14877,6459,14791,6459v-87,106,-238,106,-347,212c14347,6776,14250,6776,14239,6776v-11,,-22,-105,-11,-211c14228,6353,14217,6353,14142,6459v-54,106,-109,212,-130,423c13990,7094,13925,7200,13817,7200v-86,,-173,106,-184,212c13601,7729,13579,7624,13590,7306v11,-106,,-424,-11,-530c13568,6565,13558,6565,13547,6776v-11,212,-33,212,-87,c13406,6565,13384,6565,13309,6988v-76,424,-87,424,-108,106c13179,6776,13082,6671,13103,6988v11,106,-11,212,-32,212c13049,7200,13028,7094,13017,6988v,-106,-11,-212,-22,-106c12984,6988,12995,7200,13006,7412v22,317,22,423,,635c12973,8259,12768,8576,12584,8788v-76,106,-162,106,-216,212c12314,9106,12151,9212,12000,9318v-162,106,-346,317,-422,423c11405,9953,11405,9953,11438,9635v21,-211,21,-317,-11,-317c11405,9318,11394,9424,11394,9635v,212,-11,318,-32,318c11340,9953,11329,9847,11329,9741v,-423,65,-847,130,-847c11502,8894,11524,8788,11524,8682v,-106,-22,-211,-54,-106c11438,8682,11383,8682,11351,8788v-43,,-65,106,-65,318c11286,9318,11286,9318,11275,9212v-10,-212,-227,-318,-465,-318c10691,8894,10680,8894,10680,9424v,423,11,529,44,423c10745,9741,10778,9847,10799,9847v22,106,11,212,-32,318c10735,10271,10670,10376,10626,10482v-43,106,-151,318,-227,318c10215,10906,10096,11012,9869,11329v-97,106,-238,212,-313,318c9393,11753,9253,11965,9134,12071v-54,105,-130,105,-184,105c8896,12176,8852,12176,8842,12282v-11,106,-76,106,-141,212c8636,12494,8506,12600,8409,12706v-97,106,-357,212,-573,212c7446,12918,7327,13129,7295,13447v-11,106,-108,212,-227,318c6884,13871,6851,13871,6862,13553v11,-212,,-318,-32,-318c6808,13235,6797,13341,6797,13553v11,212,,318,-10,318c6776,13871,6743,13976,6722,14188v-22,212,-87,318,-249,424c6354,14612,6246,14718,6235,14824v-11,105,-43,211,-54,317c6159,15247,6181,15247,6213,15247v206,-106,195,212,-21,424c6062,15776,6029,15776,6008,15565v-11,-212,-33,-212,-33,-106c5965,15565,5932,15671,5889,15671r-76,l5910,15247v55,-212,109,-318,119,-318c6040,14929,6062,14929,6062,14718v22,-424,-43,-318,-216,211c5705,15459,5673,15459,5316,15459v-206,,-401,106,-422,212c4872,15776,4861,15882,4883,15882v11,,22,106,11,212c4872,16412,4753,16306,4721,15988v-33,-317,-22,-423,86,-529c4840,15459,4905,15247,4948,15035v43,-211,216,-529,368,-741c6029,13235,5997,13341,5878,13341v-87,,-87,,-54,-317c5867,12706,5856,12706,5802,12812v-32,106,-119,212,-205,317c5510,13235,5435,13447,5413,13553v-33,106,-108,106,-249,c4980,13341,4959,13341,4894,13659v-44,212,-87,317,-119,212c4742,13765,4710,13871,4699,13871v-11,105,-65,211,-119,317c4494,14294,4483,14294,4494,13976v10,-211,,-317,-22,-317c4450,13659,4439,13765,4450,13976v11,212,-11,318,-86,424c4310,14506,4202,14824,4126,15247v-152,741,-379,1165,-303,635c3845,15776,3855,15459,3855,15353v,-106,11,-212,33,-318c3909,14929,3920,14824,3909,14824v,,-75,105,-162,317c3639,15459,3596,15459,3585,15353v-22,-318,-130,-106,-292,529c3228,16200,3131,16412,3066,16412v-54,,-119,106,-152,212c2958,16094,2893,16200,2849,16094v-43,-106,-108,,-162,212c2644,16518,2579,16624,2547,16518v-33,,-130,,-228,211c2146,16941,2103,16941,2146,16624v11,-106,22,-212,22,-424c2168,16094,2125,16094,2082,16412v-44,212,-98,423,-109,423c1963,16835,1952,16941,1952,17047v,106,-33,318,-76,424c1833,17682,1789,17788,1779,17788v-11,,-11,-106,-11,-212c1779,17365,1768,17259,1735,17365v-21,106,-64,211,-86,317c1627,17788,1519,18106,1411,18212v-108,106,-335,635,-487,1059c773,19694,611,20012,589,20012v-33,,-87,212,-119,635c427,20965,383,21282,362,21282v-11,,-44,106,-76,318l535,21600v205,-847,649,-2224,746,-2329c1346,19271,1249,19906,1162,20012v-86,212,-259,741,-443,1482l20296,21494v11,,22,,33,l20426,21494v,,11,,11,-106c20447,21282,20437,21176,20426,21176v-11,,-65,,-119,-105c20220,20965,19972,20753,19842,20647v-43,,-217,-423,-519,-1059c19236,19376,19236,19376,19398,19376r163,l19452,18847v-119,-529,-129,-529,-108,-318c19355,18635,19323,18741,19269,18741v-65,,-87,-106,-76,-212c19204,18424,19182,18318,19160,18212v-21,-106,-43,-212,-43,-318c19117,17788,19139,17788,19171,17788v65,212,65,212,184,106c19431,17894,19442,17788,19409,17576v-54,-423,-43,-741,11,-635c19452,17047,19463,17047,19431,16835v-22,-106,-54,-211,-87,-211c19290,16624,19290,16624,19323,16835v32,106,32,212,-11,212c19279,17047,19258,16941,19247,16729v-11,-211,-33,-317,-54,-317c19139,16412,19041,15988,19041,15776v,-105,-32,-105,-65,-105c18944,15671,18890,15565,18868,15353v-32,-318,-32,-318,22,-424c18944,14824,19085,15141,19160,15565v22,106,98,317,152,317c19366,15882,19409,15882,19398,15882v-43,-211,-21,-423,33,-423c19463,15459,19496,15353,19506,15247v11,-212,-32,-318,-108,-212c19333,15141,19258,14718,19258,14294v,-318,21,-318,140,-318c19452,13976,19485,13976,19474,13871v-22,-212,-32,-212,-108,-212c19333,13659,19323,13553,19323,13341v10,-212,-22,-317,-109,-423l19095,12812r130,-212l19355,12388r-151,-106c18933,12071,18857,11859,18825,11647v-11,-106,-22,-318,-22,-423c18803,11012,18966,11118,18976,11329v11,106,33,212,44,212c19052,11541,19052,11541,19031,11329v-33,-211,-11,-635,21,-529c19063,10800,19095,10800,19106,10694v76,-318,227,-318,303,106c19474,11118,19496,11118,19517,10906v11,-106,54,-212,87,-106c19636,10906,19669,10800,19669,10694v,-106,54,,97,212c19842,11224,19863,11224,19863,11012v,-212,-10,-318,-32,-318c19809,10694,19799,10588,19799,10482v,-106,32,-211,86,-106c20231,10800,20296,10906,20383,11435v108,530,183,636,108,212c20415,11118,20437,10906,20545,11118v162,211,432,317,422,106c20934,11118,20902,11012,20880,10906xm1173,21071v-162,317,-173,317,-119,c1086,20753,1249,20329,1281,20329v11,,11,106,11,212c1292,20647,1238,20859,1173,21071xm1487,19376v-33,106,-76,212,-98,212c1335,19800,1324,19482,1378,19165v55,-318,195,-424,184,-106c1552,19165,1519,19271,1487,19376xm1746,20118v-21,,-32,-106,-32,-212c1725,19800,1735,19694,1757,19694v22,,32,106,32,212c1789,20012,1768,20118,1746,20118xm2449,18635v11,-211,108,-635,130,-529c2579,18106,2557,18318,2525,18529v-76,424,-97,424,-76,106xm2179,20012v-141,423,-238,635,-227,423c1963,20224,2211,19271,2255,19271v54,,,529,-76,741xm2319,19165v,-212,87,-424,98,-318c2428,18953,2417,19059,2395,19165v-43,211,-76,211,-76,xm2493,20329v-55,106,-109,212,-87,c2428,20118,2547,19906,2547,20012v-11,212,-33,317,-54,317xm3077,18106v-44,106,-76,318,-76,423c3001,18635,2990,18741,2968,18741v-21,,-64,212,-119,424c2806,19376,2731,19694,2687,19906v-43,212,-86,318,-108,318c2514,20224,2612,19482,2741,19059v65,-212,163,-635,206,-847c3044,17788,3185,17576,3163,17788v,,-43,212,-86,318xm3650,16306v-22,,-22,-106,-22,-212c3639,15988,3650,15882,3661,15882v11,,21,106,21,212c3682,16200,3672,16306,3650,16306xm4039,17894v-292,741,-281,635,-270,424c3769,18212,3801,18000,3834,17894v32,-106,97,-318,151,-423c4039,17259,4126,17153,4180,17259v119,,97,,-141,635xm5218,15671v-43,211,-97,211,-97,c5121,15565,5153,15459,5186,15459v43,,54,106,32,212xm5586,15247v-22,106,-54,212,-76,212c5467,15459,5467,15459,5489,15247v21,-106,54,-212,75,-212c5597,15141,5608,15141,5586,15247xm5727,16306v-22,,-33,-106,-11,-106c5727,16094,5748,16200,5759,16200v11,,-11,106,-32,106xm19160,14294v22,,22,106,22,212c19171,14612,19171,14718,19160,14718v-10,,-10,-106,-21,-212c19139,14400,19150,14294,19160,14294xm17581,5294v33,106,43,106,22,212c17592,5506,17581,5612,17592,5824v11,423,-11,423,-54,-106c17495,5188,17516,5082,17581,5294xm17397,5082v22,106,22,212,-11,212c17365,5294,17343,5188,17343,5082v,-317,22,-317,54,xm17311,4871v,,-11,-106,-22,-212c17278,4553,17289,4447,17311,4447v21,,21,106,21,212c17322,4765,17311,4871,17311,4871xm16532,11541v11,-106,32,,43,c16586,11647,16575,11647,16554,11647v-33,,-44,,-22,-106xm16262,12388v10,106,,212,-11,318c16208,12918,16153,12918,16153,12706v,-318,98,-530,109,-318xm15634,8894v22,,44,,65,c15710,9000,15699,9000,15667,9000v-44,,-54,,-33,-106xm14855,9106v22,,109,,184,-106c15137,8894,15180,9000,15148,9106v-65,212,-336,423,-336,212c14823,9106,14834,9106,14855,9106xm14239,7624v,105,-22,317,-43,317c14174,7941,14152,7835,14152,7729v,-105,22,-211,44,-317c14217,7306,14239,7412,14239,7624xm14088,6459v43,-212,97,-212,97,c14185,6565,14152,6671,14120,6671v-43,,-54,-106,-32,-212xm14001,7306v43,,76,106,76,212c14077,7624,14055,7729,14023,7729v-33,,-65,-105,-76,-211c13936,7306,13958,7306,14001,7306xm13979,10800v98,-212,260,-106,260,106c14239,11012,14217,11118,14196,11118v-22,,-98,106,-163,106c13904,11329,13871,11012,13979,10800xm13092,7306v11,-106,33,-212,55,-212c13179,7094,13190,7094,13157,7306v-32,212,-75,212,-65,xm10918,9529v11,-105,33,,44,c10972,9635,10962,9635,10940,9635v-32,,-32,,-22,-106xm9566,12282v22,,22,106,22,212c9577,12600,9566,12706,9545,12706v-22,,-22,-106,-22,-212c9534,12388,9556,12282,9566,12282xm9393,12494v22,,44,,44,106c9437,12812,9372,12918,9361,12706v,-106,11,-212,32,-212xm7587,12494v22,,22,106,22,212c7598,12812,7587,12918,7565,12918v-21,,-21,-106,-21,-212c7555,12600,7576,12494,7587,12494xm6862,15988v-21,212,-75,212,-75,c6787,15882,6808,15776,6830,15776v32,106,43,212,32,212xm7273,15247v-10,106,-65,318,-129,424c7079,15776,7025,15882,7003,15988v-22,106,-43,106,-65,106c6916,16094,6927,15988,6970,15776v33,-105,76,-423,87,-635c7068,14929,7100,14824,7187,14929v86,,108,106,86,318xm7219,14400v-119,106,-162,212,-227,741c6895,15882,6895,15882,6895,15247v,-529,,-529,-119,-529c6711,14718,6657,14612,6657,14506v,-106,140,-212,303,-318c7133,14082,7371,13976,7490,13765v324,-424,519,-530,573,-318c8085,13553,8106,13659,8095,13659v-10,,-119,106,-248,106c7717,13871,7555,13976,7479,14082v-54,106,-173,212,-260,318xm8063,14294v-43,212,-87,212,-76,c7998,14188,8020,14082,8041,14082v44,,44,,22,212xm7922,14718v-21,106,-75,211,-119,317c7738,15141,7728,15141,7749,14929v22,-105,76,-211,119,-317c7922,14506,7944,14506,7922,14718xm7565,14400v22,-106,33,,33,106c7598,14612,7587,14718,7565,14718v-21,,-32,,-32,-106c7533,14506,7555,14506,7565,14400xm7619,17471v-10,,-21,-106,-21,-212c7598,17153,7609,17047,7619,17047v11,,22,106,22,212c7641,17365,7630,17471,7619,17471xm9318,18318v-22,,-33,-106,-11,-106c9318,18106,9339,18212,9350,18212v,,-11,106,-32,106xm9534,18529v-11,,-22,-105,-33,-211c9491,18212,9501,18106,9523,18106v22,,33,106,33,212c9556,18424,9545,18529,9534,18529xm9631,18529v-21,,-43,-105,-43,-211c9588,18212,9610,18212,9631,18212v22,106,44,106,44,212c9675,18529,9653,18529,9631,18529xm10194,18318v-33,317,-65,423,-195,317c9858,18635,9685,18424,9718,18318v11,,75,-106,151,-106c9945,18212,10010,18106,10021,18000v21,-318,97,-212,97,106c10118,18318,10118,18318,10140,18212v10,-106,32,-212,54,-212c10215,17894,10215,18000,10194,18318xm10280,18106v-11,,-11,-106,-11,-212c10280,17788,10291,17682,10291,17682v,,11,106,11,212c10302,18000,10291,18106,10280,18106xm10691,18106v-21,212,-346,423,-346,212c10345,18212,10356,18106,10378,18000v21,-106,54,-212,75,-318c10475,17576,10507,17576,10529,17682v11,106,43,212,54,212c10605,17894,10637,17894,10659,17894v43,,43,106,32,212l10691,18106xm11589,19482v,-106,32,-211,87,-211c11719,19271,11751,19271,11751,19376v-21,212,-162,318,-162,106xm11870,17259v-130,212,-703,212,-703,c11167,17153,11254,17047,11340,16941v98,-106,195,-106,238,-212c11730,16518,12151,16412,12151,16518v,106,-173,529,-281,741xm12216,15776v-389,318,-378,318,-238,c12119,15459,12357,15353,12368,15565v11,,-65,106,-152,211xm12508,16306v-21,,-32,-106,-10,-106c12508,16094,12530,16200,12541,16200v11,,-11,106,-33,106xm12692,15247v-75,212,-303,212,-292,106c12400,15353,12487,15247,12595,15141v119,,151,,97,106xm13190,13765v-325,317,-757,741,-1028,1059c12000,15035,11805,15141,11751,15035v-65,-106,-140,,-194,212c11502,15459,11373,15565,11178,15565v-162,,-357,106,-411,106c10702,15776,10594,15776,10529,15671v-65,-106,-141,,-141,105c10378,15882,10334,15988,10269,15988v-54,,-108,106,-108,212c10161,16306,10118,16412,10075,16518v-44,106,-119,106,-163,211c9869,16835,9739,16941,9620,17047v-119,106,-259,212,-313,212c9253,17259,8971,17365,8690,17365v-281,,-573,,-638,c7987,17365,7879,17471,7803,17471v-119,105,-140,105,-129,-318c7674,17047,7652,17047,7619,17047v-32,,-64,-106,-64,-106c7555,16624,8063,15459,8322,15035v217,-317,433,-635,823,-1164c9426,13447,9729,13129,9999,12918v97,-106,184,-212,206,-318c10291,12176,10486,11859,10551,11965v43,106,75,106,97,-106c10670,11647,10680,11647,10659,11859v-11,212,11,212,65,212c10789,12071,10799,12071,10789,11753v-33,-318,10,-424,432,-847c11481,10694,11524,10694,11535,10906v22,318,54,318,54,c11589,10694,11643,10588,11762,10376v227,-317,465,-317,444,-105c12195,10376,12151,10482,12097,10482v-54,,-108,106,-108,212c11978,10906,12184,10906,12216,10588v22,-106,22,-106,22,212c12238,11224,12249,11224,12389,11224v87,,152,105,152,105c12530,11753,12552,11965,12573,11965v22,,33,-106,22,-318c12584,11435,12595,11329,12595,11329v11,,108,-105,216,-105c12984,11118,13017,11224,13028,11435v10,424,119,424,162,c13233,11012,13417,10694,13622,10694v206,,325,212,228,424c13817,11224,13741,11224,13677,11329v-87,106,-130,212,-152,424c13514,11965,13503,12071,13503,11965v,-106,-10,-106,-32,106c13449,12282,13439,12282,13428,12071v-11,-106,-11,-106,-11,211c13428,13235,13341,13659,13190,13765xm13655,15035v-76,318,-152,424,-162,212c13482,15035,13547,14824,13633,14824v54,105,65,105,22,211xm13709,13235v-11,,-22,-106,-11,-211c13720,12706,13698,12812,13622,13129r,c13590,13235,13525,13447,13493,13447r-65,106l13471,13235v22,-211,65,-423,87,-423c13579,12812,13590,12706,13568,12706v-10,-106,-21,-212,-10,-318c13568,12176,13709,12176,13709,12388v,106,11,318,11,530c13731,13129,13720,13235,13709,13235xm14044,13659v-21,,-43,,-65,106c13947,13871,13947,13871,13979,13553v44,-318,65,-424,87,-106c14066,13553,14066,13659,14044,13659xm14769,13024v-11,105,-119,317,-238,317c14412,13341,14271,13553,14217,13553v-65,106,-108,,-108,-106c14109,13129,14142,13024,14315,12812v97,-106,173,-318,184,-424c14520,12176,14423,12282,14055,12812v-141,212,-249,317,-259,212c13796,12918,13796,12812,13806,12812v11,-106,,-106,-32,-106c13720,12706,13698,12388,13741,12176v11,-105,87,-211,173,-211c13990,11965,14088,11859,14120,11753v32,-106,76,,97,c14239,11859,14293,11859,14369,11753v130,-212,173,-424,130,-741c14477,10906,14499,10800,14574,10588v130,-317,303,-423,314,-317c14899,10376,15050,10376,15223,10376v227,,303,,249,212c15429,10694,15353,10800,15299,10800v-54,,-97,106,-108,212c15180,11118,15191,11224,15202,11224v21,,21,105,,211c15191,11541,15104,11647,14996,11753v-238,106,-454,318,-465,529c14531,12388,14574,12388,14628,12388v141,,195,318,141,636xm15418,11541v-87,212,-151,106,-162,c15245,11329,15342,11118,15429,11118v75,,75,317,-11,423xm15234,12812v-86,106,-151,212,-141,317c15104,13235,15093,13341,15083,13447v-11,106,-22,,-22,-212c15061,13024,15050,12918,15007,13129r,c14974,13235,14920,13341,14888,13447v-54,106,-65,106,-65,-318c14823,12812,14845,12600,14888,12494v43,-106,76,-106,86,c14985,12600,15018,12600,15039,12494v33,-106,54,-106,65,-106c15115,12494,15137,12388,15169,12282v33,-211,76,-211,130,-106c15342,12282,15429,12282,15504,12282v87,,119,,119,106c15602,12494,15526,12600,15234,12812xm15753,15353v-32,106,-75,212,-86,212c15656,15565,15645,15565,15645,15459v11,-318,108,-530,141,-318c15807,15247,15797,15247,15753,15353xm15851,11647v-11,318,-109,424,-109,106c15742,11647,15710,11541,15678,11541v-44,,-65,-106,-76,-423c15591,10906,15591,10588,15591,10482v,-106,76,-106,173,-106c15883,10376,15926,10482,15926,10694v,212,22,212,76,212c16045,10800,16089,10906,16089,11012v10,106,-33,212,-109,317c15915,11224,15861,11435,15851,11647xm16024,15459v,,-11,-106,-22,-212c15991,15141,16002,15035,16013,15035v11,,21,106,21,212c16024,15353,16024,15459,16024,15459xm16132,15247v-43,,-76,-106,-76,-106c16067,14929,16186,14824,16197,15141v11,106,-22,106,-65,106xm16467,15141v,212,-32,212,-108,212c16262,15353,16251,15247,16240,14929v-11,-211,-11,-423,,-529c16240,14294,16316,14294,16402,14294v119,,152,,152,212c16554,14612,16532,14824,16510,14824v-21,105,-43,211,-43,317xm16370,13341v11,-106,32,,43,c16424,13341,16413,13447,16391,13447v-32,,-43,,-21,-106xm16965,15141v-22,106,-22,212,-22,424c16954,15776,16932,15882,16781,15882v-98,,-173,-106,-173,-211c16608,15565,16575,15459,16543,15459v-54,,-65,,-33,-212c16532,15141,16564,14824,16586,14506v33,-318,65,-424,130,-424c16759,14082,16802,14188,16813,14294v11,106,33,212,54,212c16889,14506,16932,14612,16943,14824v54,211,54,211,22,317xm16683,13447r65,-212c16781,13129,16824,13024,16835,13129v11,106,32,212,54,212c16911,13341,16932,13553,16943,13765v22,317,32,423,130,317c17159,13976,17170,13976,17138,14188v-65,424,-141,318,-184,-106c16932,13871,16911,13765,16889,13765v-11,106,-65,,-119,-106l16683,13447xm17203,14929v-76,212,-163,212,-163,c17040,14824,17084,14718,17149,14718v75,,86,,54,211xm17322,13235v-54,,-87,-106,-65,-211c17268,12918,17235,12918,17181,12918v-65,,-108,,-119,-212c17051,12494,17030,12600,16997,12812v-43,317,-54,317,-76,106c16911,12812,16856,12706,16824,12706v-43,,-76,,-76,-106c16748,12388,16694,12494,16629,12812v-32,106,-43,212,-21,212c16629,13024,16629,13129,16619,13235v-11,212,-76,212,-109,c16489,13129,16489,13024,16510,13024v11,,-10,-106,-54,-212c16413,12706,16359,12706,16348,12812v-11,106,-22,,-22,-106c16326,12388,16359,12282,16500,12176v75,-105,183,-211,238,-317c16813,11753,16846,11753,16900,11965v54,211,97,317,184,211c17203,12071,17376,12388,17332,12706v-21,106,,212,44,212c17408,12918,17441,13024,17441,13129v,106,-65,106,-119,106xm17376,6247r119,106c17711,6565,17776,6671,17841,7200v65,529,75,529,-184,318c17516,7412,17484,7306,17441,6776r-65,-529xm17765,11224v,105,-11,211,-22,211c17733,11435,17722,11329,17722,11224v,-106,11,-212,21,-212c17754,11012,17765,11118,17765,11224xm17516,15353v-21,106,-32,,-32,-212c17484,14929,17473,14824,17462,14824v-11,,-21,-106,-11,-106c17462,14612,17484,14718,17505,14929v33,212,33,318,11,424xm17484,11224v,-212,151,-212,173,c17668,11329,17657,11435,17635,11435v-21,,-43,,-54,106c17538,11647,17484,11435,17484,11224xm17581,15141v11,-106,33,-106,54,c17646,15247,17635,15247,17614,15247v-22,,-54,,-33,-106xm17603,15882v,-106,11,-211,21,-211c17635,15671,17646,15776,17657,15882v11,106,,212,-22,212c17614,16094,17603,15988,17603,15882xm17679,17682v-33,,-44,,-11,-211c17711,17259,17733,17259,17733,17471v-11,105,-33,211,-54,211xm17808,16518v-21,,-32,-106,-10,-106c17808,16306,17830,16412,17841,16412v11,,-11,106,-33,106xm18003,16518v-11,,-22,-106,-22,-212c17981,16200,17992,16094,18003,16094v11,,22,106,22,212c18025,16412,18014,16518,18003,16518xm18003,15882v-11,,-11,-106,-11,-211c18003,15565,18014,15459,18014,15459v,,11,106,11,212c18025,15776,18014,15882,18003,15882xm18133,15882v-11,-106,32,-211,86,-211c18273,15671,18306,15671,18306,15776v-22,212,-162,212,-173,106xm18555,19271v-11,,-87,-106,-173,-212c18187,18847,18144,18635,18327,18741v76,,152,106,184,106c18544,18847,18565,18953,18565,19059r,c18565,19165,18565,19271,18555,19271xm19009,18953v-108,212,-325,212,-292,c18749,18741,18879,18635,18998,18741r87,106l19009,18953xm18868,16412v-11,212,,317,33,317c18922,16729,18933,16624,18922,16518v-10,-212,-10,-212,11,c18944,16624,18998,16835,19052,17047v54,212,98,424,98,529c19160,17788,19150,17788,19106,17682v-21,-106,-162,-106,-303,-106c18663,17576,18533,17682,18501,17682v-33,,-87,,-130,c18263,17576,18241,17153,18338,17047v65,,260,-635,217,-635c18544,16412,18522,16200,18522,15882v-11,-529,-54,-741,-54,-317c18468,15671,18457,15671,18446,15671v-10,-106,-10,,11,211c18501,16200,18501,16200,18436,16200v-44,,-54,-212,-54,-424c18382,15459,18360,15459,18252,15353v-108,-106,-141,-212,-152,-424c18100,14612,18090,14718,18046,15035v-54,530,-140,636,-184,212c17841,15035,17830,15035,17798,15247v-65,424,-195,-106,-152,-529c17657,14612,18003,14294,18176,14294v162,,400,318,487,741c18760,15565,18793,15988,18728,15988v-22,,-44,106,-44,212c18684,16306,18674,16412,18652,16412v-22,,-32,106,-32,212c18620,16835,18749,17047,18793,16835v21,-106,21,-106,-33,-211c18706,16624,18695,16518,18728,16412v54,-636,151,-318,140,xm18966,10906v-11,106,-22,212,-22,212c18944,11118,18933,11012,18933,10906v,-106,11,-212,22,-212c18966,10694,18966,10800,18966,10906xm19182,8471v,,-11,-106,-22,-212c19150,8153,19160,8047,19182,8047v22,,22,106,22,212c19204,8365,19193,8471,19182,8471xm18273,14718v22,106,55,211,87,211c18414,14929,18414,14929,18338,14718v-86,-424,-119,-318,-65,xm20967,20329v,106,75,212,151,212c21194,20541,21291,20647,21302,20647v22,,22,,11,-212c21291,20224,20967,20012,20967,20329xm21421,20541v-43,,-54,,-11,212l21410,20753v54,212,97,212,76,c21475,20541,21443,20541,21421,20541xm21583,20753v-11,-106,-32,-106,-54,c21518,20859,21529,20859,21551,20859v32,,43,,32,-106xm16802,15247v-32,,-43,106,-43,106c16770,15565,16856,15565,16856,15353v,,-21,-106,-54,-106xm21064,21388v-22,,,106,43,106c21161,21494,21183,21494,21151,21388v-22,-106,-65,-106,-87,xm14174,12282v-22,106,-22,212,11,212c14207,12494,14239,12388,14239,12282v22,-211,-22,-211,-65,xm11924,12071v65,105,152,-106,119,-318c12011,11541,11492,11859,11502,12071v11,211,217,211,303,c11838,11965,11892,11965,11924,12071xm11924,10906v-21,,-65,,-97,l11827,10906v-32,,-11,106,43,106c11924,11012,11946,11012,11924,10906xm12119,12918v22,,32,-106,43,-212c12173,12600,12162,12494,12141,12494v-22,,-33,106,-44,212c12097,12812,12108,12918,12119,12918xm12443,12918v-248,317,-432,423,-421,211c12032,12918,11838,12812,11762,13024v-54,105,-65,1058,-11,1164l11751,14188v44,106,281,-212,303,-317c12065,13765,12119,13659,12184,13659v54,,140,-106,184,-212c12411,13447,12465,13341,12498,13341v21,,43,-106,43,-212c12541,12918,12508,12918,12443,12918xm19561,17047v21,,32,212,32,318c19593,17682,19636,17471,19647,17153v,-106,-11,-212,-54,-212c19561,16941,19539,16941,19561,17047xm11394,11541v-21,-106,-119,-106,-227,106c11070,11753,10972,11859,10962,11859v-11,,-44,,-65,c10853,11859,10853,11859,10897,12071v21,105,75,105,108,c11048,11965,11156,11859,11243,11859v195,,216,-106,151,-318xm12887,12600v-130,106,-260,318,-281,318c12562,12918,12562,12918,12584,13129v22,106,43,106,65,106c12703,13024,13179,12706,13190,12812v11,106,,212,-22,317c13147,13235,13147,13341,13190,13341v43,,54,-106,54,-317c13233,12388,13147,12282,12887,12600xm14044,12388v-54,106,-97,212,-108,212c13936,12600,13969,12706,14023,12706v54,,97,-106,108,-212c14131,12282,14109,12282,14044,12388xm15883,10694v-11,,-32,106,-43,212c15829,11012,15851,11118,15872,11118v22,,43,-106,43,-212c15905,10800,15894,10694,15883,10694xm3131,9424v32,-212,75,-318,97,-318c3250,9106,3271,9000,3271,8894v11,-106,44,-318,76,-423c3401,8259,3401,8259,3358,8259v-54,,-422,1588,-422,1800c2936,10271,3023,9953,3131,9424xm5045,5082v54,-106,54,-106,-32,-106c4959,4976,4905,5082,4872,5082v-43,106,-43,212,33,106c4948,5188,5013,5188,5045,5082xm3012,12918v-11,106,11,211,43,211c3131,13129,3196,12918,3196,12600v,-212,-249,-318,-271,c2914,12706,2936,12706,2968,12706v33,,55,106,44,212xm3682,4765v44,-212,65,-318,54,-636c3726,3918,3747,3706,3769,3706v21,-106,32,-212,21,-212c3769,3388,3628,4235,3585,4659v-32,529,,529,97,106xm3477,7306v65,-212,140,-424,173,-530c3672,6671,3704,6565,3704,6459v11,-212,-325,847,-411,1270c3261,7941,3336,7729,3477,7306xm2655,14400v,106,21,,43,-212c2720,14082,2774,13871,2817,13765v87,-106,97,-530,22,-530c2774,13235,2655,13976,2655,14400xm3098,7624v22,-106,22,-212,-11,-212c3066,7412,3044,7518,3044,7624v,317,22,317,54,xm2687,10271v44,-106,44,-106,22,-212c2687,10059,2666,10059,2655,10165v-11,211,,211,32,106xm2471,6776v43,-317,43,-317,-11,-211c2428,6671,2406,6776,2395,6882v-43,318,33,212,76,-106xm2330,11118v11,,22,-106,22,-212c2352,10800,2341,10694,2330,10694v-11,,-21,106,-21,212c2319,11012,2319,11118,2330,11118xm2547,2118v21,-106,32,-106,32,-212c2579,1800,2568,1800,2547,1800v-22,,-33,106,-33,212c2514,2118,2525,2224,2547,2118xm4072,6247v43,-212,119,-423,162,-529c4461,5506,4569,5294,4558,5188v-21,-317,-389,212,-551,847c3985,6141,3964,6353,3974,6459v11,106,44,,98,-212xm4385,2753v-10,-106,-21,-106,-43,c4331,2859,4331,2859,4353,2859v32,,43,-106,32,-106xm4753,8471v11,,22,-106,22,-212c4775,8153,4764,8047,4753,8047v-11,,-21,106,-21,212c4732,8365,4742,8471,4753,8471xm3790,6035v22,,33,,22,-106c3801,5824,3790,5824,3769,5929v,106,,106,21,106xm4894,8259v-11,,-44,106,-54,212c4807,8788,4807,8788,4861,8576v33,-105,44,-211,33,-317xm2157,12706v,106,-21,212,-43,212c2092,12918,2071,13129,2071,13235v,106,65,106,151,-106c2493,12600,2525,12494,2579,11753v43,-635,54,-741,22,-529c2579,11329,2547,11435,2536,11541v-11,106,,-106,32,-423c2644,10376,2622,10376,2514,11118v-43,317,-97,529,-119,423c2374,11435,2363,11541,2374,11647v10,106,32,212,43,212c2438,11859,2438,11965,2417,12282v-22,424,-43,424,-152,318c2211,12600,2157,12600,2157,12706xm3812,8259v-22,-106,-76,,-130,106c3596,8682,3585,8788,3607,9106v21,212,43,212,140,-318c3845,8471,3855,8365,3812,8259xm3780,6565v-11,106,,106,21,106c3834,6671,3845,6671,3823,6565v-22,-106,-33,-106,-43,xm4245,6353v-11,106,-11,106,11,106c4277,6459,4288,6459,4277,6353v,-106,-11,-106,-32,xm4007,13976v-11,106,,106,21,106c4050,14082,4072,14082,4050,13976v-11,-105,-32,-105,-43,xm1205,14082v,-106,,-211,-10,-211c1184,13871,1184,13976,1173,14082v-11,106,,212,11,212c1195,14294,1205,14188,1205,14082xm19744,17153r65,l19734,17471v-44,105,-54,317,-33,317c19723,17788,19734,17894,19734,18106v,212,21,318,65,318c19831,18424,19896,18529,19939,18529v65,,65,,-22,-211c19820,18106,19809,18000,19853,17576v21,-211,43,-211,119,c20036,17788,20069,17788,20112,17576v33,-105,65,-211,76,-105c20210,17576,20307,17365,20307,17153v,-318,-184,-529,-249,-424c19993,16941,19831,16835,19777,16624v-22,-106,-43,,-65,211c19669,17047,19680,17047,19744,17153xm20729,14718v43,-106,32,-212,-65,-424c20599,14188,20545,13976,20545,13765v-11,-212,-87,-212,-260,-318c20145,13447,20015,13341,19982,13235v-32,-106,-54,,-43,106c19950,13447,19993,13553,20047,13659v238,317,574,847,584,953c20631,14929,20664,14929,20729,14718xm19788,12388v-11,-106,-33,-106,-54,c19723,12494,19734,12494,19755,12494v33,,44,-106,33,-106xm20534,19694v-54,,-141,-106,-195,-318c20285,19271,20112,19059,19972,18953v-152,-106,-325,-106,-379,-212c19485,18635,19485,18635,19550,18953v32,106,130,318,216,423c20145,19694,20458,20012,20512,20329r,c20545,20541,20610,20329,20642,20012v-11,-318,-21,-318,-108,-318xm26,18318v,,-10,106,-21,211c-6,18635,5,18741,16,18741v10,,21,-106,21,-212c37,18424,26,18318,26,18318xm20220,14929v-10,106,-10,106,11,106c20253,15035,20264,15035,20253,14929v,,-22,,-33,xm20339,18741v-10,106,-10,106,11,106c20372,18847,20383,18847,20372,18741v-11,-106,-22,,-33,xm19658,12176v-11,106,-11,106,11,106c19690,12282,19701,12282,19690,12176v,-105,-21,-105,-32,xm19961,15141v-11,106,-11,106,11,106c19993,15247,20004,15247,19993,15141v,,-21,,-32,xm19615,15141v-11,106,,106,21,106c19669,15247,19680,15247,19658,15141v-11,,-33,,-43,xm2017,12282v43,,162,-635,151,-741c2157,11435,2017,11965,1995,12071v,105,11,211,22,211xm2244,8047v21,-106,21,-318,21,-318c2255,7624,2211,7835,2211,8153v,106,11,106,33,-106xm1368,8682v,-106,,-211,-11,-211c1346,8471,1346,8576,1335,8682v-11,106,,212,11,212c1357,8894,1368,8788,1368,8682xm2363,14506v11,-106,,-212,-11,-212c2341,14294,2330,14400,2319,14506v-10,106,,212,11,212c2341,14718,2363,14612,2363,14506xm2222,16306v11,,33,-106,54,-212c2298,15988,2298,15882,2287,15882v-11,,-32,106,-54,212c2222,16200,2211,16306,2222,16306xm2103,11118v43,,76,-106,87,-212c2201,10694,2071,10694,2049,10906v-22,106,11,212,54,212xm2060,8894v11,-106,,-212,-11,-212c2038,8682,2027,8788,2017,8894v-11,106,,212,10,212c2038,9106,2060,9000,2060,8894xm1671,4871v,-106,-11,-212,-33,-318c1606,4447,1606,4447,1627,4765v33,317,44,317,44,106xm1519,15247v33,-212,43,-423,33,-423c1541,14824,1508,15035,1487,15247v-65,529,-33,529,32,xm2244,14188v-43,318,-87,530,-87,636c2157,14929,2157,14929,2168,14929v11,,43,-317,76,-741l2319,13659r-75,529xe" filled="f" stroked="f" strokeweight="1pt">
                          <v:stroke miterlimit="4" joinstyle="miter"/>
                          <v:path arrowok="t" o:extrusionok="f" o:connecttype="custom" o:connectlocs="1267327,129540;1267327,129540;1267327,129540;1267327,129540" o:connectangles="0,90,180,270"/>
                        </v:shape>
                        <v:line id="Straight Connector 80" o:spid="_x0000_s1029" style="position:absolute;visibility:visible;mso-wrap-style:square" from="0,2540" to="40259,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" strokecolor="#e19825 [3206]" strokeweight="2pt"/>
                      </v:group>
                      <v:shape id="Shape" o:spid="_x0000_s1030" style="position:absolute;left:17610;width:8433;height:9677;visibility:visible;mso-wrap-style:square;v-text-anchor:middle" coordsize="21557,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" path="m17114,2440l18651,816v202,-198,177,-505,-50,-680c18349,-62,17971,-40,17744,179l16206,1804v-201,197,-176,505,51,680c16509,2682,16887,2660,17114,2440xm17391,3758v151,241,504,329,781,197l20264,2989v277,-131,378,-439,227,-680l20491,2287v-151,-242,-504,-329,-781,-198l17618,3077v-278,132,-378,439,-227,681xm16232,6194v554,-527,680,-1339,252,-1997c16080,3538,15223,3187,14417,3297l12728,618c12602,377,12249,245,11972,355v-328,110,-479,439,-328,703c10838,3253,8771,4943,7435,5843l7158,5404,3831,7006v-655,330,-882,1054,-529,1625l3604,9092r-353,175c3025,9377,2949,9618,3075,9816r832,1317c4033,11331,4310,11397,4537,11287r353,-176l5142,11506v378,571,1209,769,1865,461l7284,11836r1159,1097c7234,13328,6654,14887,6654,14887v-76,307,-76,571,-50,790c6604,15743,6629,15787,6629,15831v,44,,153,-51,285c6477,16423,6251,16665,5923,16818l479,19387c176,19518,,19804,,20089r,966c,21318,252,21538,554,21538r4991,c5948,21538,6351,21450,6629,21340r3629,-1734c10863,19387,11871,18992,12829,18509v630,-264,1285,-549,1739,-900c16105,16445,14996,15589,14996,15589v555,-1075,-478,-1580,-478,-1580c14896,12845,13661,12604,13661,12604v,,75,-834,-807,-1010c12098,11418,11065,11989,10485,12362l9048,11001r1235,-592l10006,9970v1588,-505,4335,-1120,6906,-527c17088,9706,17492,9772,17769,9597v252,-154,302,-461,151,-703l16232,6194xm6402,10826l4663,8060,6654,7094,8393,9860r-1991,966xm21550,4811v-51,-263,-328,-439,-631,-395l18525,4679v-328,44,-554,308,-504,593c18071,5536,18349,5711,18651,5667r2395,-263c21373,5360,21600,5097,21550,4811xe" filled="f" stroked="f" strokeweight="1pt">
                        <v:stroke miterlimit="4" joinstyle="miter"/>
                        <v:path arrowok="t" o:extrusionok="f" o:connecttype="custom" o:connectlocs="421640,483861;421640,483861;421640,483861;421640,483861" o:connectangles="0,90,180,270"/>
                      </v:shape>
                      <w10:anchorlock/>
                    </v:group>
                  </w:pict>
                </mc:Fallback>
              </mc:AlternateContent>
            </w:r>
          </w:p>
        </w:tc>
        <w:tc>
          <w:tcPr>
            <w:tcW w:w="804" w:type="dxa"/>
            <w:vMerge/>
          </w:tcPr>
          <w:p w14:paraId="08DFC378" w14:textId="77777777" w:rsidR="00C82F46" w:rsidRDefault="00C82F46" w:rsidP="00212880">
            <w:pPr>
              <w:pStyle w:val="NoSpacing"/>
            </w:pPr>
          </w:p>
        </w:tc>
        <w:tc>
          <w:tcPr>
            <w:tcW w:w="804" w:type="dxa"/>
            <w:vMerge/>
          </w:tcPr>
          <w:p w14:paraId="0B5A791C" w14:textId="77777777" w:rsidR="00C82F46" w:rsidRDefault="00C82F46" w:rsidP="00212880">
            <w:pPr>
              <w:pStyle w:val="NoSpacing"/>
            </w:pPr>
          </w:p>
        </w:tc>
        <w:tc>
          <w:tcPr>
            <w:tcW w:w="6316" w:type="dxa"/>
            <w:vMerge/>
          </w:tcPr>
          <w:p w14:paraId="28E4E896" w14:textId="77777777" w:rsidR="00C82F46" w:rsidRDefault="00C82F46" w:rsidP="00212880">
            <w:pPr>
              <w:pStyle w:val="Subtitle"/>
            </w:pPr>
          </w:p>
        </w:tc>
      </w:tr>
      <w:tr w:rsidR="00C82F46" w14:paraId="6C712F63" w14:textId="77777777" w:rsidTr="008B47D2">
        <w:trPr>
          <w:trHeight w:hRule="exact" w:val="747"/>
          <w:jc w:val="center"/>
        </w:trPr>
        <w:tc>
          <w:tcPr>
            <w:tcW w:w="6476" w:type="dxa"/>
            <w:vMerge/>
          </w:tcPr>
          <w:p w14:paraId="65F3B6DF" w14:textId="77777777" w:rsidR="00C82F46" w:rsidRDefault="00C82F46" w:rsidP="00212880"/>
        </w:tc>
        <w:tc>
          <w:tcPr>
            <w:tcW w:w="804" w:type="dxa"/>
            <w:vMerge/>
          </w:tcPr>
          <w:p w14:paraId="51BB76A2" w14:textId="77777777" w:rsidR="00C82F46" w:rsidRDefault="00C82F46" w:rsidP="00212880">
            <w:pPr>
              <w:pStyle w:val="NoSpacing"/>
            </w:pPr>
          </w:p>
        </w:tc>
        <w:tc>
          <w:tcPr>
            <w:tcW w:w="804" w:type="dxa"/>
            <w:vMerge/>
          </w:tcPr>
          <w:p w14:paraId="1FC2F4BA" w14:textId="77777777" w:rsidR="00C82F46" w:rsidRDefault="00C82F46" w:rsidP="00212880">
            <w:pPr>
              <w:pStyle w:val="NoSpacing"/>
            </w:pPr>
          </w:p>
        </w:tc>
        <w:tc>
          <w:tcPr>
            <w:tcW w:w="6316" w:type="dxa"/>
            <w:tcBorders>
              <w:bottom w:val="single" w:sz="24" w:space="0" w:color="E5C243" w:themeColor="background2"/>
            </w:tcBorders>
            <w:vAlign w:val="bottom"/>
          </w:tcPr>
          <w:p w14:paraId="15334F2D" w14:textId="4006D7AA" w:rsidR="00C82F46" w:rsidRPr="00513B19" w:rsidRDefault="00C82F46" w:rsidP="00212880">
            <w:pPr>
              <w:spacing w:after="0"/>
              <w:jc w:val="center"/>
            </w:pPr>
            <w:r w:rsidRPr="00110782">
              <w:rPr>
                <w:noProof/>
                <w:lang w:eastAsia="en-US"/>
              </w:rPr>
              <mc:AlternateContent>
                <mc:Choice Requires="wps">
                  <w:drawing>
                    <wp:inline distT="0" distB="0" distL="0" distR="0" wp14:anchorId="018079F5" wp14:editId="7A46C55A">
                      <wp:extent cx="2682241" cy="499863"/>
                      <wp:effectExtent l="0" t="0" r="22860" b="33655"/>
                      <wp:docPr id="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82241" cy="499863"/>
                              </a:xfrm>
                              <a:custGeom>
                                <a:avLst/>
                                <a:gdLst/>
                                <a:ahLst/>
                                <a:cxnLst>
                                  <a:cxn ang="0">
                                    <a:pos x="wd2" y="hd2"/>
                                  </a:cxn>
                                  <a:cxn ang="5400000">
                                    <a:pos x="wd2" y="hd2"/>
                                  </a:cxn>
                                  <a:cxn ang="10800000">
                                    <a:pos x="wd2" y="hd2"/>
                                  </a:cxn>
                                  <a:cxn ang="16200000">
                                    <a:pos x="wd2" y="hd2"/>
                                  </a:cxn>
                                </a:cxnLst>
                                <a:rect l="0" t="0" r="r" b="b"/>
                                <a:pathLst>
                                  <a:path w="21600" h="21469" extrusionOk="0">
                                    <a:moveTo>
                                      <a:pt x="6607" y="15523"/>
                                    </a:moveTo>
                                    <a:cubicBezTo>
                                      <a:pt x="6617" y="15523"/>
                                      <a:pt x="6617" y="15523"/>
                                      <a:pt x="6627" y="15414"/>
                                    </a:cubicBezTo>
                                    <a:cubicBezTo>
                                      <a:pt x="6637" y="15305"/>
                                      <a:pt x="6637" y="15305"/>
                                      <a:pt x="6617" y="15360"/>
                                    </a:cubicBezTo>
                                    <a:cubicBezTo>
                                      <a:pt x="6607" y="15414"/>
                                      <a:pt x="6607" y="15469"/>
                                      <a:pt x="6607" y="15523"/>
                                    </a:cubicBezTo>
                                    <a:close/>
                                    <a:moveTo>
                                      <a:pt x="6627" y="14541"/>
                                    </a:moveTo>
                                    <a:cubicBezTo>
                                      <a:pt x="6637" y="14541"/>
                                      <a:pt x="6648" y="14487"/>
                                      <a:pt x="6648" y="14487"/>
                                    </a:cubicBezTo>
                                    <a:cubicBezTo>
                                      <a:pt x="6648" y="14432"/>
                                      <a:pt x="6637" y="14432"/>
                                      <a:pt x="6627" y="14432"/>
                                    </a:cubicBezTo>
                                    <a:cubicBezTo>
                                      <a:pt x="6617" y="14432"/>
                                      <a:pt x="6607" y="14487"/>
                                      <a:pt x="6607" y="14487"/>
                                    </a:cubicBezTo>
                                    <a:cubicBezTo>
                                      <a:pt x="6607" y="14487"/>
                                      <a:pt x="6617" y="14541"/>
                                      <a:pt x="6627" y="14541"/>
                                    </a:cubicBezTo>
                                    <a:close/>
                                    <a:moveTo>
                                      <a:pt x="5891" y="5978"/>
                                    </a:moveTo>
                                    <a:cubicBezTo>
                                      <a:pt x="5901" y="5923"/>
                                      <a:pt x="5922" y="5869"/>
                                      <a:pt x="5922" y="5869"/>
                                    </a:cubicBezTo>
                                    <a:cubicBezTo>
                                      <a:pt x="5922" y="5814"/>
                                      <a:pt x="5891" y="5869"/>
                                      <a:pt x="5881" y="5978"/>
                                    </a:cubicBezTo>
                                    <a:cubicBezTo>
                                      <a:pt x="5870" y="6032"/>
                                      <a:pt x="5870" y="6032"/>
                                      <a:pt x="5891" y="5978"/>
                                    </a:cubicBezTo>
                                    <a:close/>
                                    <a:moveTo>
                                      <a:pt x="5697" y="8323"/>
                                    </a:moveTo>
                                    <a:cubicBezTo>
                                      <a:pt x="5697" y="8378"/>
                                      <a:pt x="5697" y="8378"/>
                                      <a:pt x="5707" y="8378"/>
                                    </a:cubicBezTo>
                                    <a:cubicBezTo>
                                      <a:pt x="5717" y="8378"/>
                                      <a:pt x="5717" y="8323"/>
                                      <a:pt x="5727" y="8323"/>
                                    </a:cubicBezTo>
                                    <a:cubicBezTo>
                                      <a:pt x="5737" y="8269"/>
                                      <a:pt x="5727" y="8269"/>
                                      <a:pt x="5717" y="8269"/>
                                    </a:cubicBezTo>
                                    <a:cubicBezTo>
                                      <a:pt x="5707" y="8214"/>
                                      <a:pt x="5697" y="8269"/>
                                      <a:pt x="5697" y="8323"/>
                                    </a:cubicBezTo>
                                    <a:close/>
                                    <a:moveTo>
                                      <a:pt x="5523" y="8432"/>
                                    </a:moveTo>
                                    <a:cubicBezTo>
                                      <a:pt x="5512" y="8378"/>
                                      <a:pt x="5512" y="8432"/>
                                      <a:pt x="5512" y="8487"/>
                                    </a:cubicBezTo>
                                    <a:cubicBezTo>
                                      <a:pt x="5523" y="8541"/>
                                      <a:pt x="5512" y="8596"/>
                                      <a:pt x="5502" y="8650"/>
                                    </a:cubicBezTo>
                                    <a:cubicBezTo>
                                      <a:pt x="5492" y="8705"/>
                                      <a:pt x="5482" y="8650"/>
                                      <a:pt x="5482" y="8596"/>
                                    </a:cubicBezTo>
                                    <a:cubicBezTo>
                                      <a:pt x="5482" y="8541"/>
                                      <a:pt x="5472" y="8432"/>
                                      <a:pt x="5461" y="8432"/>
                                    </a:cubicBezTo>
                                    <a:cubicBezTo>
                                      <a:pt x="5431" y="8432"/>
                                      <a:pt x="5420" y="8596"/>
                                      <a:pt x="5441" y="8759"/>
                                    </a:cubicBezTo>
                                    <a:cubicBezTo>
                                      <a:pt x="5461" y="8869"/>
                                      <a:pt x="5451" y="8978"/>
                                      <a:pt x="5420" y="9196"/>
                                    </a:cubicBezTo>
                                    <a:cubicBezTo>
                                      <a:pt x="5349" y="9632"/>
                                      <a:pt x="5369" y="9632"/>
                                      <a:pt x="5451" y="9196"/>
                                    </a:cubicBezTo>
                                    <a:cubicBezTo>
                                      <a:pt x="5492" y="8978"/>
                                      <a:pt x="5523" y="8814"/>
                                      <a:pt x="5523" y="8759"/>
                                    </a:cubicBezTo>
                                    <a:cubicBezTo>
                                      <a:pt x="5523" y="8705"/>
                                      <a:pt x="5533" y="8705"/>
                                      <a:pt x="5543" y="8705"/>
                                    </a:cubicBezTo>
                                    <a:cubicBezTo>
                                      <a:pt x="5553" y="8705"/>
                                      <a:pt x="5564" y="8650"/>
                                      <a:pt x="5574" y="8541"/>
                                    </a:cubicBezTo>
                                    <a:cubicBezTo>
                                      <a:pt x="5584" y="8432"/>
                                      <a:pt x="5594" y="8323"/>
                                      <a:pt x="5615" y="8269"/>
                                    </a:cubicBezTo>
                                    <a:cubicBezTo>
                                      <a:pt x="5635" y="8269"/>
                                      <a:pt x="5645" y="8159"/>
                                      <a:pt x="5645" y="8105"/>
                                    </a:cubicBezTo>
                                    <a:cubicBezTo>
                                      <a:pt x="5645" y="8050"/>
                                      <a:pt x="5635" y="8050"/>
                                      <a:pt x="5594" y="8214"/>
                                    </a:cubicBezTo>
                                    <a:cubicBezTo>
                                      <a:pt x="5564" y="8378"/>
                                      <a:pt x="5533" y="8432"/>
                                      <a:pt x="5523" y="8432"/>
                                    </a:cubicBezTo>
                                    <a:close/>
                                    <a:moveTo>
                                      <a:pt x="5737" y="7232"/>
                                    </a:moveTo>
                                    <a:cubicBezTo>
                                      <a:pt x="5778" y="7287"/>
                                      <a:pt x="5799" y="7287"/>
                                      <a:pt x="5799" y="7232"/>
                                    </a:cubicBezTo>
                                    <a:cubicBezTo>
                                      <a:pt x="5799" y="7178"/>
                                      <a:pt x="5768" y="7178"/>
                                      <a:pt x="5737" y="7123"/>
                                    </a:cubicBezTo>
                                    <a:cubicBezTo>
                                      <a:pt x="5707" y="7123"/>
                                      <a:pt x="5656" y="7069"/>
                                      <a:pt x="5625" y="7069"/>
                                    </a:cubicBezTo>
                                    <a:cubicBezTo>
                                      <a:pt x="5584" y="7069"/>
                                      <a:pt x="5574" y="7069"/>
                                      <a:pt x="5615" y="7123"/>
                                    </a:cubicBezTo>
                                    <a:cubicBezTo>
                                      <a:pt x="5645" y="7178"/>
                                      <a:pt x="5697" y="7178"/>
                                      <a:pt x="5737" y="7232"/>
                                    </a:cubicBezTo>
                                    <a:close/>
                                    <a:moveTo>
                                      <a:pt x="5768" y="7669"/>
                                    </a:moveTo>
                                    <a:cubicBezTo>
                                      <a:pt x="5748" y="7669"/>
                                      <a:pt x="5686" y="7887"/>
                                      <a:pt x="5697" y="7941"/>
                                    </a:cubicBezTo>
                                    <a:cubicBezTo>
                                      <a:pt x="5697" y="7941"/>
                                      <a:pt x="5727" y="7887"/>
                                      <a:pt x="5748" y="7832"/>
                                    </a:cubicBezTo>
                                    <a:cubicBezTo>
                                      <a:pt x="5768" y="7723"/>
                                      <a:pt x="5778" y="7669"/>
                                      <a:pt x="5768" y="7669"/>
                                    </a:cubicBezTo>
                                    <a:close/>
                                    <a:moveTo>
                                      <a:pt x="6781" y="11596"/>
                                    </a:moveTo>
                                    <a:cubicBezTo>
                                      <a:pt x="6781" y="11487"/>
                                      <a:pt x="6770" y="11541"/>
                                      <a:pt x="6760" y="11650"/>
                                    </a:cubicBezTo>
                                    <a:cubicBezTo>
                                      <a:pt x="6750" y="11705"/>
                                      <a:pt x="6760" y="11760"/>
                                      <a:pt x="6770" y="11705"/>
                                    </a:cubicBezTo>
                                    <a:cubicBezTo>
                                      <a:pt x="6770" y="11705"/>
                                      <a:pt x="6781" y="11650"/>
                                      <a:pt x="6781" y="11596"/>
                                    </a:cubicBezTo>
                                    <a:close/>
                                    <a:moveTo>
                                      <a:pt x="9297" y="3032"/>
                                    </a:moveTo>
                                    <a:cubicBezTo>
                                      <a:pt x="9327" y="2869"/>
                                      <a:pt x="9419" y="2105"/>
                                      <a:pt x="9419" y="2050"/>
                                    </a:cubicBezTo>
                                    <a:cubicBezTo>
                                      <a:pt x="9419" y="2050"/>
                                      <a:pt x="9409" y="1996"/>
                                      <a:pt x="9409" y="1996"/>
                                    </a:cubicBezTo>
                                    <a:cubicBezTo>
                                      <a:pt x="9399" y="1996"/>
                                      <a:pt x="9317" y="2650"/>
                                      <a:pt x="9297" y="2978"/>
                                    </a:cubicBezTo>
                                    <a:cubicBezTo>
                                      <a:pt x="9266" y="3196"/>
                                      <a:pt x="9266" y="3196"/>
                                      <a:pt x="9297" y="3032"/>
                                    </a:cubicBezTo>
                                    <a:close/>
                                    <a:moveTo>
                                      <a:pt x="9276" y="414"/>
                                    </a:moveTo>
                                    <a:cubicBezTo>
                                      <a:pt x="9297" y="359"/>
                                      <a:pt x="9307" y="305"/>
                                      <a:pt x="9297" y="305"/>
                                    </a:cubicBezTo>
                                    <a:cubicBezTo>
                                      <a:pt x="9286" y="305"/>
                                      <a:pt x="9256" y="359"/>
                                      <a:pt x="9235" y="414"/>
                                    </a:cubicBezTo>
                                    <a:cubicBezTo>
                                      <a:pt x="9184" y="578"/>
                                      <a:pt x="9215" y="578"/>
                                      <a:pt x="9276" y="414"/>
                                    </a:cubicBezTo>
                                    <a:close/>
                                    <a:moveTo>
                                      <a:pt x="7619" y="8869"/>
                                    </a:moveTo>
                                    <a:lnTo>
                                      <a:pt x="7619" y="8869"/>
                                    </a:lnTo>
                                    <a:cubicBezTo>
                                      <a:pt x="7630" y="8759"/>
                                      <a:pt x="7609" y="8759"/>
                                      <a:pt x="7578" y="8869"/>
                                    </a:cubicBezTo>
                                    <a:cubicBezTo>
                                      <a:pt x="7558" y="8923"/>
                                      <a:pt x="7558" y="8923"/>
                                      <a:pt x="7578" y="8923"/>
                                    </a:cubicBezTo>
                                    <a:cubicBezTo>
                                      <a:pt x="7589" y="8923"/>
                                      <a:pt x="7609" y="8869"/>
                                      <a:pt x="7619" y="8869"/>
                                    </a:cubicBezTo>
                                    <a:close/>
                                    <a:moveTo>
                                      <a:pt x="9501" y="1669"/>
                                    </a:moveTo>
                                    <a:cubicBezTo>
                                      <a:pt x="9522" y="1559"/>
                                      <a:pt x="9532" y="1505"/>
                                      <a:pt x="9522" y="1505"/>
                                    </a:cubicBezTo>
                                    <a:cubicBezTo>
                                      <a:pt x="9501" y="1559"/>
                                      <a:pt x="9440" y="1832"/>
                                      <a:pt x="9450" y="1832"/>
                                    </a:cubicBezTo>
                                    <a:cubicBezTo>
                                      <a:pt x="9460" y="1887"/>
                                      <a:pt x="9481" y="1778"/>
                                      <a:pt x="9501" y="1669"/>
                                    </a:cubicBezTo>
                                    <a:close/>
                                    <a:moveTo>
                                      <a:pt x="7128" y="10232"/>
                                    </a:moveTo>
                                    <a:cubicBezTo>
                                      <a:pt x="7139" y="10232"/>
                                      <a:pt x="7149" y="10232"/>
                                      <a:pt x="7149" y="10232"/>
                                    </a:cubicBezTo>
                                    <a:cubicBezTo>
                                      <a:pt x="7149" y="10178"/>
                                      <a:pt x="7149" y="10178"/>
                                      <a:pt x="7128" y="10178"/>
                                    </a:cubicBezTo>
                                    <a:cubicBezTo>
                                      <a:pt x="7108" y="10178"/>
                                      <a:pt x="7108" y="10178"/>
                                      <a:pt x="7128" y="10232"/>
                                    </a:cubicBezTo>
                                    <a:close/>
                                    <a:moveTo>
                                      <a:pt x="9695" y="9414"/>
                                    </a:moveTo>
                                    <a:cubicBezTo>
                                      <a:pt x="9716" y="9414"/>
                                      <a:pt x="9736" y="9359"/>
                                      <a:pt x="9736" y="9250"/>
                                    </a:cubicBezTo>
                                    <a:cubicBezTo>
                                      <a:pt x="9747" y="9196"/>
                                      <a:pt x="9736" y="9141"/>
                                      <a:pt x="9716" y="9196"/>
                                    </a:cubicBezTo>
                                    <a:cubicBezTo>
                                      <a:pt x="9665" y="9359"/>
                                      <a:pt x="9655" y="9469"/>
                                      <a:pt x="9695" y="9414"/>
                                    </a:cubicBezTo>
                                    <a:close/>
                                    <a:moveTo>
                                      <a:pt x="6648" y="14814"/>
                                    </a:moveTo>
                                    <a:cubicBezTo>
                                      <a:pt x="6658" y="14814"/>
                                      <a:pt x="6658" y="14814"/>
                                      <a:pt x="6668" y="14705"/>
                                    </a:cubicBezTo>
                                    <a:cubicBezTo>
                                      <a:pt x="6678" y="14596"/>
                                      <a:pt x="6678" y="14596"/>
                                      <a:pt x="6658" y="14650"/>
                                    </a:cubicBezTo>
                                    <a:cubicBezTo>
                                      <a:pt x="6648" y="14705"/>
                                      <a:pt x="6637" y="14760"/>
                                      <a:pt x="6648" y="14814"/>
                                    </a:cubicBezTo>
                                    <a:close/>
                                    <a:moveTo>
                                      <a:pt x="6668" y="8759"/>
                                    </a:moveTo>
                                    <a:cubicBezTo>
                                      <a:pt x="6678" y="8759"/>
                                      <a:pt x="6678" y="8705"/>
                                      <a:pt x="6658" y="8705"/>
                                    </a:cubicBezTo>
                                    <a:cubicBezTo>
                                      <a:pt x="6627" y="8596"/>
                                      <a:pt x="6617" y="8596"/>
                                      <a:pt x="6627" y="8705"/>
                                    </a:cubicBezTo>
                                    <a:cubicBezTo>
                                      <a:pt x="6637" y="8759"/>
                                      <a:pt x="6658" y="8759"/>
                                      <a:pt x="6668" y="8759"/>
                                    </a:cubicBezTo>
                                    <a:close/>
                                    <a:moveTo>
                                      <a:pt x="6801" y="14050"/>
                                    </a:moveTo>
                                    <a:cubicBezTo>
                                      <a:pt x="6832" y="13941"/>
                                      <a:pt x="6883" y="13778"/>
                                      <a:pt x="6903" y="13723"/>
                                    </a:cubicBezTo>
                                    <a:cubicBezTo>
                                      <a:pt x="6934" y="13669"/>
                                      <a:pt x="6955" y="13614"/>
                                      <a:pt x="6955" y="13614"/>
                                    </a:cubicBezTo>
                                    <a:cubicBezTo>
                                      <a:pt x="6955" y="13614"/>
                                      <a:pt x="6934" y="13614"/>
                                      <a:pt x="6903" y="13669"/>
                                    </a:cubicBezTo>
                                    <a:cubicBezTo>
                                      <a:pt x="6852" y="13723"/>
                                      <a:pt x="6740" y="14159"/>
                                      <a:pt x="6740" y="14214"/>
                                    </a:cubicBezTo>
                                    <a:cubicBezTo>
                                      <a:pt x="6750" y="14214"/>
                                      <a:pt x="6770" y="14160"/>
                                      <a:pt x="6801" y="14050"/>
                                    </a:cubicBezTo>
                                    <a:close/>
                                    <a:moveTo>
                                      <a:pt x="6627" y="14269"/>
                                    </a:moveTo>
                                    <a:cubicBezTo>
                                      <a:pt x="6637" y="14323"/>
                                      <a:pt x="6637" y="14323"/>
                                      <a:pt x="6637" y="14214"/>
                                    </a:cubicBezTo>
                                    <a:lnTo>
                                      <a:pt x="6637" y="14214"/>
                                    </a:lnTo>
                                    <a:cubicBezTo>
                                      <a:pt x="6637" y="14160"/>
                                      <a:pt x="6637" y="14105"/>
                                      <a:pt x="6627" y="14105"/>
                                    </a:cubicBezTo>
                                    <a:cubicBezTo>
                                      <a:pt x="6617" y="14105"/>
                                      <a:pt x="6627" y="14214"/>
                                      <a:pt x="6627" y="14269"/>
                                    </a:cubicBezTo>
                                    <a:close/>
                                    <a:moveTo>
                                      <a:pt x="5288" y="7287"/>
                                    </a:moveTo>
                                    <a:cubicBezTo>
                                      <a:pt x="5288" y="7341"/>
                                      <a:pt x="5298" y="7341"/>
                                      <a:pt x="5339" y="7287"/>
                                    </a:cubicBezTo>
                                    <a:cubicBezTo>
                                      <a:pt x="5369" y="7232"/>
                                      <a:pt x="5431" y="7178"/>
                                      <a:pt x="5472" y="7123"/>
                                    </a:cubicBezTo>
                                    <a:cubicBezTo>
                                      <a:pt x="5553" y="7069"/>
                                      <a:pt x="5553" y="7069"/>
                                      <a:pt x="5451" y="7123"/>
                                    </a:cubicBezTo>
                                    <a:cubicBezTo>
                                      <a:pt x="5390" y="7123"/>
                                      <a:pt x="5328" y="7178"/>
                                      <a:pt x="5318" y="7178"/>
                                    </a:cubicBezTo>
                                    <a:cubicBezTo>
                                      <a:pt x="5308" y="7178"/>
                                      <a:pt x="5288" y="7232"/>
                                      <a:pt x="5288" y="7287"/>
                                    </a:cubicBezTo>
                                    <a:close/>
                                    <a:moveTo>
                                      <a:pt x="7087" y="14323"/>
                                    </a:moveTo>
                                    <a:cubicBezTo>
                                      <a:pt x="7098" y="14269"/>
                                      <a:pt x="7108" y="14214"/>
                                      <a:pt x="7098" y="14160"/>
                                    </a:cubicBezTo>
                                    <a:cubicBezTo>
                                      <a:pt x="7087" y="14105"/>
                                      <a:pt x="7077" y="14105"/>
                                      <a:pt x="7067" y="14160"/>
                                    </a:cubicBezTo>
                                    <a:cubicBezTo>
                                      <a:pt x="7057" y="14323"/>
                                      <a:pt x="7057" y="14432"/>
                                      <a:pt x="7087" y="14323"/>
                                    </a:cubicBezTo>
                                    <a:close/>
                                    <a:moveTo>
                                      <a:pt x="6883" y="11541"/>
                                    </a:moveTo>
                                    <a:cubicBezTo>
                                      <a:pt x="6893" y="11541"/>
                                      <a:pt x="6903" y="11487"/>
                                      <a:pt x="6903" y="11432"/>
                                    </a:cubicBezTo>
                                    <a:cubicBezTo>
                                      <a:pt x="6903" y="11378"/>
                                      <a:pt x="6893" y="11378"/>
                                      <a:pt x="6883" y="11432"/>
                                    </a:cubicBezTo>
                                    <a:cubicBezTo>
                                      <a:pt x="6873" y="11432"/>
                                      <a:pt x="6863" y="11487"/>
                                      <a:pt x="6863" y="11541"/>
                                    </a:cubicBezTo>
                                    <a:cubicBezTo>
                                      <a:pt x="6873" y="11541"/>
                                      <a:pt x="6883" y="11541"/>
                                      <a:pt x="6883" y="11541"/>
                                    </a:cubicBezTo>
                                    <a:close/>
                                    <a:moveTo>
                                      <a:pt x="5103" y="8596"/>
                                    </a:moveTo>
                                    <a:cubicBezTo>
                                      <a:pt x="5093" y="8650"/>
                                      <a:pt x="5103" y="8650"/>
                                      <a:pt x="5114" y="8650"/>
                                    </a:cubicBezTo>
                                    <a:cubicBezTo>
                                      <a:pt x="5124" y="8650"/>
                                      <a:pt x="5134" y="8596"/>
                                      <a:pt x="5134" y="8596"/>
                                    </a:cubicBezTo>
                                    <a:cubicBezTo>
                                      <a:pt x="5134" y="8596"/>
                                      <a:pt x="5134" y="8541"/>
                                      <a:pt x="5124" y="8541"/>
                                    </a:cubicBezTo>
                                    <a:cubicBezTo>
                                      <a:pt x="5114" y="8541"/>
                                      <a:pt x="5114" y="8541"/>
                                      <a:pt x="5103" y="8596"/>
                                    </a:cubicBezTo>
                                    <a:close/>
                                    <a:moveTo>
                                      <a:pt x="522" y="18905"/>
                                    </a:moveTo>
                                    <a:cubicBezTo>
                                      <a:pt x="522" y="18850"/>
                                      <a:pt x="522" y="18850"/>
                                      <a:pt x="511" y="18850"/>
                                    </a:cubicBezTo>
                                    <a:cubicBezTo>
                                      <a:pt x="511" y="18850"/>
                                      <a:pt x="501" y="18905"/>
                                      <a:pt x="491" y="18905"/>
                                    </a:cubicBezTo>
                                    <a:cubicBezTo>
                                      <a:pt x="481" y="18960"/>
                                      <a:pt x="491" y="18960"/>
                                      <a:pt x="501" y="18960"/>
                                    </a:cubicBezTo>
                                    <a:cubicBezTo>
                                      <a:pt x="511" y="19014"/>
                                      <a:pt x="522" y="18960"/>
                                      <a:pt x="522" y="18905"/>
                                    </a:cubicBezTo>
                                    <a:close/>
                                    <a:moveTo>
                                      <a:pt x="511" y="20214"/>
                                    </a:moveTo>
                                    <a:cubicBezTo>
                                      <a:pt x="501" y="20160"/>
                                      <a:pt x="501" y="20105"/>
                                      <a:pt x="491" y="20105"/>
                                    </a:cubicBezTo>
                                    <a:cubicBezTo>
                                      <a:pt x="491" y="20105"/>
                                      <a:pt x="491" y="20214"/>
                                      <a:pt x="501" y="20269"/>
                                    </a:cubicBezTo>
                                    <a:cubicBezTo>
                                      <a:pt x="522" y="20487"/>
                                      <a:pt x="522" y="20432"/>
                                      <a:pt x="511" y="20214"/>
                                    </a:cubicBezTo>
                                    <a:close/>
                                    <a:moveTo>
                                      <a:pt x="1197" y="13832"/>
                                    </a:moveTo>
                                    <a:cubicBezTo>
                                      <a:pt x="1197" y="13778"/>
                                      <a:pt x="1197" y="13723"/>
                                      <a:pt x="1186" y="13614"/>
                                    </a:cubicBezTo>
                                    <a:lnTo>
                                      <a:pt x="1186" y="13614"/>
                                    </a:lnTo>
                                    <a:cubicBezTo>
                                      <a:pt x="1176" y="13560"/>
                                      <a:pt x="1176" y="13505"/>
                                      <a:pt x="1166" y="13505"/>
                                    </a:cubicBezTo>
                                    <a:cubicBezTo>
                                      <a:pt x="1166" y="13505"/>
                                      <a:pt x="1166" y="13614"/>
                                      <a:pt x="1176" y="13723"/>
                                    </a:cubicBezTo>
                                    <a:cubicBezTo>
                                      <a:pt x="1197" y="13832"/>
                                      <a:pt x="1197" y="13887"/>
                                      <a:pt x="1197" y="13832"/>
                                    </a:cubicBezTo>
                                    <a:close/>
                                    <a:moveTo>
                                      <a:pt x="3845" y="3141"/>
                                    </a:moveTo>
                                    <a:cubicBezTo>
                                      <a:pt x="3876" y="3141"/>
                                      <a:pt x="3897" y="3087"/>
                                      <a:pt x="3907" y="3087"/>
                                    </a:cubicBezTo>
                                    <a:cubicBezTo>
                                      <a:pt x="3927" y="3032"/>
                                      <a:pt x="3845" y="3087"/>
                                      <a:pt x="3825" y="3141"/>
                                    </a:cubicBezTo>
                                    <a:cubicBezTo>
                                      <a:pt x="3794" y="3196"/>
                                      <a:pt x="3805" y="3196"/>
                                      <a:pt x="3845" y="3141"/>
                                    </a:cubicBezTo>
                                    <a:close/>
                                    <a:moveTo>
                                      <a:pt x="470" y="19887"/>
                                    </a:moveTo>
                                    <a:cubicBezTo>
                                      <a:pt x="460" y="19832"/>
                                      <a:pt x="460" y="19778"/>
                                      <a:pt x="450" y="19778"/>
                                    </a:cubicBezTo>
                                    <a:cubicBezTo>
                                      <a:pt x="440" y="19778"/>
                                      <a:pt x="450" y="19887"/>
                                      <a:pt x="460" y="19941"/>
                                    </a:cubicBezTo>
                                    <a:cubicBezTo>
                                      <a:pt x="481" y="20105"/>
                                      <a:pt x="491" y="20050"/>
                                      <a:pt x="470" y="19887"/>
                                    </a:cubicBezTo>
                                    <a:close/>
                                    <a:moveTo>
                                      <a:pt x="1330" y="14869"/>
                                    </a:moveTo>
                                    <a:cubicBezTo>
                                      <a:pt x="1350" y="14869"/>
                                      <a:pt x="1340" y="14760"/>
                                      <a:pt x="1299" y="14596"/>
                                    </a:cubicBezTo>
                                    <a:cubicBezTo>
                                      <a:pt x="1268" y="14432"/>
                                      <a:pt x="1268" y="14487"/>
                                      <a:pt x="1289" y="14705"/>
                                    </a:cubicBezTo>
                                    <a:cubicBezTo>
                                      <a:pt x="1309" y="14760"/>
                                      <a:pt x="1319" y="14869"/>
                                      <a:pt x="1330" y="14869"/>
                                    </a:cubicBezTo>
                                    <a:close/>
                                    <a:moveTo>
                                      <a:pt x="4725" y="2432"/>
                                    </a:moveTo>
                                    <a:cubicBezTo>
                                      <a:pt x="4735" y="2432"/>
                                      <a:pt x="4745" y="2378"/>
                                      <a:pt x="4745" y="2378"/>
                                    </a:cubicBezTo>
                                    <a:cubicBezTo>
                                      <a:pt x="4745" y="2323"/>
                                      <a:pt x="4735" y="2323"/>
                                      <a:pt x="4725" y="2323"/>
                                    </a:cubicBezTo>
                                    <a:cubicBezTo>
                                      <a:pt x="4715" y="2323"/>
                                      <a:pt x="4705" y="2378"/>
                                      <a:pt x="4705" y="2378"/>
                                    </a:cubicBezTo>
                                    <a:cubicBezTo>
                                      <a:pt x="4705" y="2378"/>
                                      <a:pt x="4715" y="2432"/>
                                      <a:pt x="4725" y="2432"/>
                                    </a:cubicBezTo>
                                    <a:close/>
                                    <a:moveTo>
                                      <a:pt x="2015" y="10778"/>
                                    </a:moveTo>
                                    <a:cubicBezTo>
                                      <a:pt x="2005" y="10778"/>
                                      <a:pt x="2005" y="10887"/>
                                      <a:pt x="2015" y="10887"/>
                                    </a:cubicBezTo>
                                    <a:cubicBezTo>
                                      <a:pt x="2025" y="10941"/>
                                      <a:pt x="2025" y="10941"/>
                                      <a:pt x="2025" y="10832"/>
                                    </a:cubicBezTo>
                                    <a:cubicBezTo>
                                      <a:pt x="2025" y="10778"/>
                                      <a:pt x="2025" y="10723"/>
                                      <a:pt x="2015" y="10778"/>
                                    </a:cubicBezTo>
                                    <a:close/>
                                    <a:moveTo>
                                      <a:pt x="1248" y="14160"/>
                                    </a:moveTo>
                                    <a:cubicBezTo>
                                      <a:pt x="1237" y="14105"/>
                                      <a:pt x="1227" y="14050"/>
                                      <a:pt x="1227" y="14050"/>
                                    </a:cubicBezTo>
                                    <a:cubicBezTo>
                                      <a:pt x="1217" y="14050"/>
                                      <a:pt x="1227" y="14105"/>
                                      <a:pt x="1248" y="14160"/>
                                    </a:cubicBezTo>
                                    <a:cubicBezTo>
                                      <a:pt x="1248" y="14269"/>
                                      <a:pt x="1258" y="14214"/>
                                      <a:pt x="1248" y="14160"/>
                                    </a:cubicBezTo>
                                    <a:close/>
                                    <a:moveTo>
                                      <a:pt x="2015" y="10559"/>
                                    </a:moveTo>
                                    <a:cubicBezTo>
                                      <a:pt x="2005" y="10505"/>
                                      <a:pt x="2005" y="10396"/>
                                      <a:pt x="2005" y="10341"/>
                                    </a:cubicBezTo>
                                    <a:lnTo>
                                      <a:pt x="2005" y="10341"/>
                                    </a:lnTo>
                                    <a:cubicBezTo>
                                      <a:pt x="2005" y="10287"/>
                                      <a:pt x="2005" y="10287"/>
                                      <a:pt x="1994" y="10341"/>
                                    </a:cubicBezTo>
                                    <a:cubicBezTo>
                                      <a:pt x="1994" y="10396"/>
                                      <a:pt x="1994" y="10505"/>
                                      <a:pt x="2015" y="10559"/>
                                    </a:cubicBezTo>
                                    <a:cubicBezTo>
                                      <a:pt x="2025" y="10723"/>
                                      <a:pt x="2025" y="10723"/>
                                      <a:pt x="2015" y="10559"/>
                                    </a:cubicBezTo>
                                    <a:close/>
                                    <a:moveTo>
                                      <a:pt x="5001" y="7287"/>
                                    </a:moveTo>
                                    <a:cubicBezTo>
                                      <a:pt x="4991" y="7341"/>
                                      <a:pt x="5001" y="7341"/>
                                      <a:pt x="5022" y="7396"/>
                                    </a:cubicBezTo>
                                    <a:cubicBezTo>
                                      <a:pt x="5042" y="7396"/>
                                      <a:pt x="5042" y="7396"/>
                                      <a:pt x="5042" y="7341"/>
                                    </a:cubicBezTo>
                                    <a:cubicBezTo>
                                      <a:pt x="5022" y="7232"/>
                                      <a:pt x="5011" y="7232"/>
                                      <a:pt x="5001" y="7287"/>
                                    </a:cubicBezTo>
                                    <a:close/>
                                    <a:moveTo>
                                      <a:pt x="4889" y="5705"/>
                                    </a:moveTo>
                                    <a:lnTo>
                                      <a:pt x="4889" y="5705"/>
                                    </a:lnTo>
                                    <a:cubicBezTo>
                                      <a:pt x="4919" y="5596"/>
                                      <a:pt x="4919" y="5596"/>
                                      <a:pt x="4899" y="5596"/>
                                    </a:cubicBezTo>
                                    <a:cubicBezTo>
                                      <a:pt x="4878" y="5596"/>
                                      <a:pt x="4868" y="5650"/>
                                      <a:pt x="4858" y="5650"/>
                                    </a:cubicBezTo>
                                    <a:cubicBezTo>
                                      <a:pt x="4838" y="5814"/>
                                      <a:pt x="4858" y="5814"/>
                                      <a:pt x="4889" y="5705"/>
                                    </a:cubicBezTo>
                                    <a:close/>
                                    <a:moveTo>
                                      <a:pt x="5073" y="6796"/>
                                    </a:moveTo>
                                    <a:cubicBezTo>
                                      <a:pt x="5022" y="7123"/>
                                      <a:pt x="5052" y="7069"/>
                                      <a:pt x="5114" y="6687"/>
                                    </a:cubicBezTo>
                                    <a:cubicBezTo>
                                      <a:pt x="5185" y="6305"/>
                                      <a:pt x="5226" y="6141"/>
                                      <a:pt x="5308" y="5923"/>
                                    </a:cubicBezTo>
                                    <a:cubicBezTo>
                                      <a:pt x="5349" y="5869"/>
                                      <a:pt x="5369" y="5759"/>
                                      <a:pt x="5369" y="5759"/>
                                    </a:cubicBezTo>
                                    <a:lnTo>
                                      <a:pt x="5369" y="5759"/>
                                    </a:lnTo>
                                    <a:cubicBezTo>
                                      <a:pt x="5369" y="5759"/>
                                      <a:pt x="5339" y="5759"/>
                                      <a:pt x="5308" y="5814"/>
                                    </a:cubicBezTo>
                                    <a:cubicBezTo>
                                      <a:pt x="5247" y="5923"/>
                                      <a:pt x="5134" y="6359"/>
                                      <a:pt x="5073" y="6796"/>
                                    </a:cubicBezTo>
                                    <a:close/>
                                    <a:moveTo>
                                      <a:pt x="5114" y="4014"/>
                                    </a:moveTo>
                                    <a:cubicBezTo>
                                      <a:pt x="5124" y="4014"/>
                                      <a:pt x="5144" y="3959"/>
                                      <a:pt x="5175" y="3850"/>
                                    </a:cubicBezTo>
                                    <a:cubicBezTo>
                                      <a:pt x="5195" y="3796"/>
                                      <a:pt x="5206" y="3687"/>
                                      <a:pt x="5195" y="3687"/>
                                    </a:cubicBezTo>
                                    <a:cubicBezTo>
                                      <a:pt x="5185" y="3687"/>
                                      <a:pt x="5155" y="3741"/>
                                      <a:pt x="5124" y="3850"/>
                                    </a:cubicBezTo>
                                    <a:cubicBezTo>
                                      <a:pt x="5103" y="3905"/>
                                      <a:pt x="5062" y="4014"/>
                                      <a:pt x="5052" y="4014"/>
                                    </a:cubicBezTo>
                                    <a:cubicBezTo>
                                      <a:pt x="5022" y="4014"/>
                                      <a:pt x="4909" y="4341"/>
                                      <a:pt x="4919" y="4396"/>
                                    </a:cubicBezTo>
                                    <a:cubicBezTo>
                                      <a:pt x="4919" y="4396"/>
                                      <a:pt x="4970" y="4341"/>
                                      <a:pt x="5022" y="4232"/>
                                    </a:cubicBezTo>
                                    <a:cubicBezTo>
                                      <a:pt x="5052" y="4123"/>
                                      <a:pt x="5103" y="4014"/>
                                      <a:pt x="5114" y="4014"/>
                                    </a:cubicBezTo>
                                    <a:close/>
                                    <a:moveTo>
                                      <a:pt x="5165" y="9087"/>
                                    </a:moveTo>
                                    <a:cubicBezTo>
                                      <a:pt x="5165" y="9141"/>
                                      <a:pt x="5175" y="9141"/>
                                      <a:pt x="5185" y="9141"/>
                                    </a:cubicBezTo>
                                    <a:cubicBezTo>
                                      <a:pt x="5195" y="9141"/>
                                      <a:pt x="5206" y="9087"/>
                                      <a:pt x="5206" y="9087"/>
                                    </a:cubicBezTo>
                                    <a:cubicBezTo>
                                      <a:pt x="5206" y="9032"/>
                                      <a:pt x="5195" y="9032"/>
                                      <a:pt x="5185" y="9032"/>
                                    </a:cubicBezTo>
                                    <a:cubicBezTo>
                                      <a:pt x="5175" y="9032"/>
                                      <a:pt x="5165" y="9032"/>
                                      <a:pt x="5165" y="9087"/>
                                    </a:cubicBezTo>
                                    <a:close/>
                                    <a:moveTo>
                                      <a:pt x="5236" y="6741"/>
                                    </a:moveTo>
                                    <a:cubicBezTo>
                                      <a:pt x="5236" y="6796"/>
                                      <a:pt x="5247" y="6905"/>
                                      <a:pt x="5267" y="6905"/>
                                    </a:cubicBezTo>
                                    <a:cubicBezTo>
                                      <a:pt x="5298" y="6905"/>
                                      <a:pt x="5298" y="6796"/>
                                      <a:pt x="5277" y="6687"/>
                                    </a:cubicBezTo>
                                    <a:cubicBezTo>
                                      <a:pt x="5236" y="6578"/>
                                      <a:pt x="5236" y="6578"/>
                                      <a:pt x="5236" y="6741"/>
                                    </a:cubicBezTo>
                                    <a:close/>
                                    <a:moveTo>
                                      <a:pt x="1984" y="9959"/>
                                    </a:moveTo>
                                    <a:cubicBezTo>
                                      <a:pt x="1984" y="9796"/>
                                      <a:pt x="1984" y="9687"/>
                                      <a:pt x="1974" y="9796"/>
                                    </a:cubicBezTo>
                                    <a:cubicBezTo>
                                      <a:pt x="1964" y="9905"/>
                                      <a:pt x="1974" y="10014"/>
                                      <a:pt x="1974" y="10123"/>
                                    </a:cubicBezTo>
                                    <a:cubicBezTo>
                                      <a:pt x="1984" y="10232"/>
                                      <a:pt x="1984" y="10123"/>
                                      <a:pt x="1984" y="9959"/>
                                    </a:cubicBezTo>
                                    <a:close/>
                                    <a:moveTo>
                                      <a:pt x="72" y="19341"/>
                                    </a:moveTo>
                                    <a:cubicBezTo>
                                      <a:pt x="72" y="19341"/>
                                      <a:pt x="92" y="19669"/>
                                      <a:pt x="133" y="20050"/>
                                    </a:cubicBezTo>
                                    <a:cubicBezTo>
                                      <a:pt x="174" y="20432"/>
                                      <a:pt x="205" y="20760"/>
                                      <a:pt x="205" y="20814"/>
                                    </a:cubicBezTo>
                                    <a:cubicBezTo>
                                      <a:pt x="205" y="20814"/>
                                      <a:pt x="205" y="20869"/>
                                      <a:pt x="215" y="20869"/>
                                    </a:cubicBezTo>
                                    <a:lnTo>
                                      <a:pt x="245" y="20869"/>
                                    </a:lnTo>
                                    <a:cubicBezTo>
                                      <a:pt x="174" y="20160"/>
                                      <a:pt x="112" y="19560"/>
                                      <a:pt x="102" y="19396"/>
                                    </a:cubicBezTo>
                                    <a:cubicBezTo>
                                      <a:pt x="82" y="19396"/>
                                      <a:pt x="72" y="19341"/>
                                      <a:pt x="72" y="19341"/>
                                    </a:cubicBezTo>
                                    <a:close/>
                                    <a:moveTo>
                                      <a:pt x="10" y="4941"/>
                                    </a:moveTo>
                                    <a:cubicBezTo>
                                      <a:pt x="10" y="4941"/>
                                      <a:pt x="0" y="4996"/>
                                      <a:pt x="0" y="4996"/>
                                    </a:cubicBezTo>
                                    <a:cubicBezTo>
                                      <a:pt x="0" y="5050"/>
                                      <a:pt x="10" y="5050"/>
                                      <a:pt x="20" y="5050"/>
                                    </a:cubicBezTo>
                                    <a:cubicBezTo>
                                      <a:pt x="31" y="5050"/>
                                      <a:pt x="31" y="4996"/>
                                      <a:pt x="31" y="4996"/>
                                    </a:cubicBezTo>
                                    <a:cubicBezTo>
                                      <a:pt x="31" y="4941"/>
                                      <a:pt x="20" y="4941"/>
                                      <a:pt x="10" y="4941"/>
                                    </a:cubicBezTo>
                                    <a:close/>
                                    <a:moveTo>
                                      <a:pt x="9808" y="3087"/>
                                    </a:moveTo>
                                    <a:cubicBezTo>
                                      <a:pt x="9818" y="3032"/>
                                      <a:pt x="9818" y="2978"/>
                                      <a:pt x="9808" y="2978"/>
                                    </a:cubicBezTo>
                                    <a:cubicBezTo>
                                      <a:pt x="9798" y="2978"/>
                                      <a:pt x="9726" y="3469"/>
                                      <a:pt x="9736" y="3523"/>
                                    </a:cubicBezTo>
                                    <a:cubicBezTo>
                                      <a:pt x="9747" y="3523"/>
                                      <a:pt x="9787" y="3250"/>
                                      <a:pt x="9808" y="3087"/>
                                    </a:cubicBezTo>
                                    <a:close/>
                                    <a:moveTo>
                                      <a:pt x="256" y="18741"/>
                                    </a:moveTo>
                                    <a:cubicBezTo>
                                      <a:pt x="266" y="18741"/>
                                      <a:pt x="276" y="18687"/>
                                      <a:pt x="276" y="18632"/>
                                    </a:cubicBezTo>
                                    <a:cubicBezTo>
                                      <a:pt x="276" y="18578"/>
                                      <a:pt x="256" y="18578"/>
                                      <a:pt x="245" y="18578"/>
                                    </a:cubicBezTo>
                                    <a:cubicBezTo>
                                      <a:pt x="215" y="18578"/>
                                      <a:pt x="215" y="18632"/>
                                      <a:pt x="225" y="18796"/>
                                    </a:cubicBezTo>
                                    <a:cubicBezTo>
                                      <a:pt x="235" y="18905"/>
                                      <a:pt x="245" y="19069"/>
                                      <a:pt x="245" y="19123"/>
                                    </a:cubicBezTo>
                                    <a:cubicBezTo>
                                      <a:pt x="245" y="19178"/>
                                      <a:pt x="266" y="19450"/>
                                      <a:pt x="276" y="19778"/>
                                    </a:cubicBezTo>
                                    <a:cubicBezTo>
                                      <a:pt x="286" y="20050"/>
                                      <a:pt x="307" y="20378"/>
                                      <a:pt x="317" y="20432"/>
                                    </a:cubicBezTo>
                                    <a:cubicBezTo>
                                      <a:pt x="338" y="20650"/>
                                      <a:pt x="317" y="19941"/>
                                      <a:pt x="276" y="19287"/>
                                    </a:cubicBezTo>
                                    <a:cubicBezTo>
                                      <a:pt x="256" y="18960"/>
                                      <a:pt x="245" y="18741"/>
                                      <a:pt x="256" y="18741"/>
                                    </a:cubicBezTo>
                                    <a:close/>
                                    <a:moveTo>
                                      <a:pt x="6116" y="2814"/>
                                    </a:moveTo>
                                    <a:cubicBezTo>
                                      <a:pt x="6136" y="2759"/>
                                      <a:pt x="6157" y="2705"/>
                                      <a:pt x="6147" y="2705"/>
                                    </a:cubicBezTo>
                                    <a:cubicBezTo>
                                      <a:pt x="6136" y="2705"/>
                                      <a:pt x="6106" y="2759"/>
                                      <a:pt x="6085" y="2814"/>
                                    </a:cubicBezTo>
                                    <a:cubicBezTo>
                                      <a:pt x="6065" y="2869"/>
                                      <a:pt x="6044" y="2923"/>
                                      <a:pt x="6055" y="2923"/>
                                    </a:cubicBezTo>
                                    <a:cubicBezTo>
                                      <a:pt x="6065" y="2923"/>
                                      <a:pt x="6085" y="2869"/>
                                      <a:pt x="6116" y="2814"/>
                                    </a:cubicBezTo>
                                    <a:close/>
                                    <a:moveTo>
                                      <a:pt x="20230" y="13069"/>
                                    </a:moveTo>
                                    <a:cubicBezTo>
                                      <a:pt x="20230" y="13014"/>
                                      <a:pt x="20230" y="13014"/>
                                      <a:pt x="20219" y="13014"/>
                                    </a:cubicBezTo>
                                    <a:cubicBezTo>
                                      <a:pt x="20209" y="13014"/>
                                      <a:pt x="20209" y="13069"/>
                                      <a:pt x="20199" y="13069"/>
                                    </a:cubicBezTo>
                                    <a:cubicBezTo>
                                      <a:pt x="20189" y="13123"/>
                                      <a:pt x="20199" y="13123"/>
                                      <a:pt x="20209" y="13123"/>
                                    </a:cubicBezTo>
                                    <a:cubicBezTo>
                                      <a:pt x="20219" y="13178"/>
                                      <a:pt x="20230" y="13123"/>
                                      <a:pt x="20230" y="13069"/>
                                    </a:cubicBezTo>
                                    <a:close/>
                                    <a:moveTo>
                                      <a:pt x="16660" y="6305"/>
                                    </a:moveTo>
                                    <a:cubicBezTo>
                                      <a:pt x="16670" y="6305"/>
                                      <a:pt x="16681" y="6305"/>
                                      <a:pt x="16681" y="6250"/>
                                    </a:cubicBezTo>
                                    <a:cubicBezTo>
                                      <a:pt x="16681" y="6196"/>
                                      <a:pt x="16670" y="6196"/>
                                      <a:pt x="16660" y="6196"/>
                                    </a:cubicBezTo>
                                    <a:cubicBezTo>
                                      <a:pt x="16650" y="6196"/>
                                      <a:pt x="16640" y="6196"/>
                                      <a:pt x="16640" y="6250"/>
                                    </a:cubicBezTo>
                                    <a:cubicBezTo>
                                      <a:pt x="16640" y="6250"/>
                                      <a:pt x="16650" y="6305"/>
                                      <a:pt x="16660" y="6305"/>
                                    </a:cubicBezTo>
                                    <a:close/>
                                    <a:moveTo>
                                      <a:pt x="15975" y="13396"/>
                                    </a:moveTo>
                                    <a:cubicBezTo>
                                      <a:pt x="15965" y="13341"/>
                                      <a:pt x="15965" y="13232"/>
                                      <a:pt x="15965" y="13178"/>
                                    </a:cubicBezTo>
                                    <a:cubicBezTo>
                                      <a:pt x="15965" y="13123"/>
                                      <a:pt x="15965" y="13123"/>
                                      <a:pt x="15955" y="13178"/>
                                    </a:cubicBezTo>
                                    <a:cubicBezTo>
                                      <a:pt x="15944" y="13232"/>
                                      <a:pt x="15955" y="13287"/>
                                      <a:pt x="15975" y="13396"/>
                                    </a:cubicBezTo>
                                    <a:cubicBezTo>
                                      <a:pt x="15985" y="13505"/>
                                      <a:pt x="15985" y="13505"/>
                                      <a:pt x="15975" y="13396"/>
                                    </a:cubicBezTo>
                                    <a:close/>
                                    <a:moveTo>
                                      <a:pt x="16036" y="14105"/>
                                    </a:moveTo>
                                    <a:cubicBezTo>
                                      <a:pt x="16016" y="13887"/>
                                      <a:pt x="15995" y="13723"/>
                                      <a:pt x="15995" y="13723"/>
                                    </a:cubicBezTo>
                                    <a:cubicBezTo>
                                      <a:pt x="15985" y="13723"/>
                                      <a:pt x="16057" y="14705"/>
                                      <a:pt x="16077" y="14760"/>
                                    </a:cubicBezTo>
                                    <a:cubicBezTo>
                                      <a:pt x="16087" y="14814"/>
                                      <a:pt x="16087" y="14705"/>
                                      <a:pt x="16036" y="14105"/>
                                    </a:cubicBezTo>
                                    <a:close/>
                                    <a:moveTo>
                                      <a:pt x="16159" y="15578"/>
                                    </a:moveTo>
                                    <a:cubicBezTo>
                                      <a:pt x="16159" y="15578"/>
                                      <a:pt x="16149" y="15414"/>
                                      <a:pt x="16128" y="15196"/>
                                    </a:cubicBezTo>
                                    <a:cubicBezTo>
                                      <a:pt x="16108" y="14978"/>
                                      <a:pt x="16088" y="14869"/>
                                      <a:pt x="16088" y="14869"/>
                                    </a:cubicBezTo>
                                    <a:cubicBezTo>
                                      <a:pt x="16087" y="14923"/>
                                      <a:pt x="16149" y="15578"/>
                                      <a:pt x="16159" y="15578"/>
                                    </a:cubicBezTo>
                                    <a:close/>
                                    <a:moveTo>
                                      <a:pt x="399" y="18905"/>
                                    </a:moveTo>
                                    <a:cubicBezTo>
                                      <a:pt x="389" y="18687"/>
                                      <a:pt x="368" y="18523"/>
                                      <a:pt x="368" y="18578"/>
                                    </a:cubicBezTo>
                                    <a:cubicBezTo>
                                      <a:pt x="358" y="18632"/>
                                      <a:pt x="419" y="19614"/>
                                      <a:pt x="440" y="19669"/>
                                    </a:cubicBezTo>
                                    <a:cubicBezTo>
                                      <a:pt x="450" y="19723"/>
                                      <a:pt x="440" y="19505"/>
                                      <a:pt x="399" y="18905"/>
                                    </a:cubicBezTo>
                                    <a:close/>
                                    <a:moveTo>
                                      <a:pt x="20352" y="14378"/>
                                    </a:moveTo>
                                    <a:cubicBezTo>
                                      <a:pt x="20342" y="14269"/>
                                      <a:pt x="20332" y="14105"/>
                                      <a:pt x="20322" y="14050"/>
                                    </a:cubicBezTo>
                                    <a:cubicBezTo>
                                      <a:pt x="20291" y="13778"/>
                                      <a:pt x="20291" y="13996"/>
                                      <a:pt x="20322" y="14269"/>
                                    </a:cubicBezTo>
                                    <a:cubicBezTo>
                                      <a:pt x="20362" y="14541"/>
                                      <a:pt x="20362" y="14541"/>
                                      <a:pt x="20352" y="14378"/>
                                    </a:cubicBezTo>
                                    <a:close/>
                                    <a:moveTo>
                                      <a:pt x="15944" y="12959"/>
                                    </a:moveTo>
                                    <a:cubicBezTo>
                                      <a:pt x="15944" y="12905"/>
                                      <a:pt x="15944" y="12850"/>
                                      <a:pt x="15934" y="12850"/>
                                    </a:cubicBezTo>
                                    <a:cubicBezTo>
                                      <a:pt x="15924" y="12850"/>
                                      <a:pt x="15924" y="12959"/>
                                      <a:pt x="15934" y="12959"/>
                                    </a:cubicBezTo>
                                    <a:cubicBezTo>
                                      <a:pt x="15934" y="13069"/>
                                      <a:pt x="15944" y="13014"/>
                                      <a:pt x="15944" y="12959"/>
                                    </a:cubicBezTo>
                                    <a:close/>
                                    <a:moveTo>
                                      <a:pt x="20833" y="14105"/>
                                    </a:moveTo>
                                    <a:cubicBezTo>
                                      <a:pt x="20833" y="14214"/>
                                      <a:pt x="20833" y="14323"/>
                                      <a:pt x="20843" y="14378"/>
                                    </a:cubicBezTo>
                                    <a:cubicBezTo>
                                      <a:pt x="20864" y="14487"/>
                                      <a:pt x="20864" y="14487"/>
                                      <a:pt x="20853" y="14323"/>
                                    </a:cubicBezTo>
                                    <a:cubicBezTo>
                                      <a:pt x="20843" y="14269"/>
                                      <a:pt x="20843" y="14105"/>
                                      <a:pt x="20833" y="14105"/>
                                    </a:cubicBezTo>
                                    <a:cubicBezTo>
                                      <a:pt x="20833" y="13996"/>
                                      <a:pt x="20833" y="14050"/>
                                      <a:pt x="20833" y="14105"/>
                                    </a:cubicBezTo>
                                    <a:close/>
                                    <a:moveTo>
                                      <a:pt x="20444" y="19505"/>
                                    </a:moveTo>
                                    <a:cubicBezTo>
                                      <a:pt x="20444" y="19505"/>
                                      <a:pt x="20444" y="19396"/>
                                      <a:pt x="20444" y="19341"/>
                                    </a:cubicBezTo>
                                    <a:cubicBezTo>
                                      <a:pt x="20444" y="19287"/>
                                      <a:pt x="20434" y="19232"/>
                                      <a:pt x="20424" y="19232"/>
                                    </a:cubicBezTo>
                                    <a:cubicBezTo>
                                      <a:pt x="20424" y="19232"/>
                                      <a:pt x="20424" y="19341"/>
                                      <a:pt x="20424" y="19396"/>
                                    </a:cubicBezTo>
                                    <a:cubicBezTo>
                                      <a:pt x="20424" y="19450"/>
                                      <a:pt x="20444" y="19560"/>
                                      <a:pt x="20444" y="19505"/>
                                    </a:cubicBezTo>
                                    <a:close/>
                                    <a:moveTo>
                                      <a:pt x="20434" y="12850"/>
                                    </a:moveTo>
                                    <a:cubicBezTo>
                                      <a:pt x="20455" y="12905"/>
                                      <a:pt x="20455" y="12960"/>
                                      <a:pt x="20434" y="13014"/>
                                    </a:cubicBezTo>
                                    <a:cubicBezTo>
                                      <a:pt x="20424" y="13069"/>
                                      <a:pt x="20424" y="13123"/>
                                      <a:pt x="20444" y="13232"/>
                                    </a:cubicBezTo>
                                    <a:cubicBezTo>
                                      <a:pt x="20455" y="13287"/>
                                      <a:pt x="20465" y="13396"/>
                                      <a:pt x="20465" y="13450"/>
                                    </a:cubicBezTo>
                                    <a:cubicBezTo>
                                      <a:pt x="20465" y="13505"/>
                                      <a:pt x="20485" y="13614"/>
                                      <a:pt x="20495" y="13669"/>
                                    </a:cubicBezTo>
                                    <a:cubicBezTo>
                                      <a:pt x="20536" y="13832"/>
                                      <a:pt x="20536" y="13778"/>
                                      <a:pt x="20506" y="13505"/>
                                    </a:cubicBezTo>
                                    <a:cubicBezTo>
                                      <a:pt x="20475" y="13287"/>
                                      <a:pt x="20475" y="12578"/>
                                      <a:pt x="20506" y="12414"/>
                                    </a:cubicBezTo>
                                    <a:cubicBezTo>
                                      <a:pt x="20516" y="12359"/>
                                      <a:pt x="20536" y="12250"/>
                                      <a:pt x="20536" y="12196"/>
                                    </a:cubicBezTo>
                                    <a:cubicBezTo>
                                      <a:pt x="20536" y="12087"/>
                                      <a:pt x="20495" y="12250"/>
                                      <a:pt x="20444" y="12523"/>
                                    </a:cubicBezTo>
                                    <a:cubicBezTo>
                                      <a:pt x="20424" y="12741"/>
                                      <a:pt x="20424" y="12796"/>
                                      <a:pt x="20434" y="12850"/>
                                    </a:cubicBezTo>
                                    <a:close/>
                                    <a:moveTo>
                                      <a:pt x="18297" y="9850"/>
                                    </a:moveTo>
                                    <a:cubicBezTo>
                                      <a:pt x="18307" y="9796"/>
                                      <a:pt x="18317" y="9687"/>
                                      <a:pt x="18327" y="9632"/>
                                    </a:cubicBezTo>
                                    <a:lnTo>
                                      <a:pt x="18338" y="9469"/>
                                    </a:lnTo>
                                    <a:lnTo>
                                      <a:pt x="18307" y="9632"/>
                                    </a:lnTo>
                                    <a:cubicBezTo>
                                      <a:pt x="18276" y="9796"/>
                                      <a:pt x="18266" y="9959"/>
                                      <a:pt x="18297" y="9850"/>
                                    </a:cubicBezTo>
                                    <a:close/>
                                    <a:moveTo>
                                      <a:pt x="10319" y="5378"/>
                                    </a:moveTo>
                                    <a:cubicBezTo>
                                      <a:pt x="10360" y="4941"/>
                                      <a:pt x="10360" y="4887"/>
                                      <a:pt x="10330" y="5050"/>
                                    </a:cubicBezTo>
                                    <a:cubicBezTo>
                                      <a:pt x="10309" y="5159"/>
                                      <a:pt x="10278" y="5378"/>
                                      <a:pt x="10268" y="5596"/>
                                    </a:cubicBezTo>
                                    <a:cubicBezTo>
                                      <a:pt x="10207" y="6305"/>
                                      <a:pt x="10248" y="6141"/>
                                      <a:pt x="10319" y="5378"/>
                                    </a:cubicBezTo>
                                    <a:close/>
                                    <a:moveTo>
                                      <a:pt x="18859" y="8105"/>
                                    </a:moveTo>
                                    <a:cubicBezTo>
                                      <a:pt x="18859" y="8159"/>
                                      <a:pt x="18869" y="8214"/>
                                      <a:pt x="18880" y="8214"/>
                                    </a:cubicBezTo>
                                    <a:cubicBezTo>
                                      <a:pt x="18890" y="8214"/>
                                      <a:pt x="18900" y="8159"/>
                                      <a:pt x="18900" y="8105"/>
                                    </a:cubicBezTo>
                                    <a:cubicBezTo>
                                      <a:pt x="18900" y="8050"/>
                                      <a:pt x="18890" y="7996"/>
                                      <a:pt x="18880" y="7996"/>
                                    </a:cubicBezTo>
                                    <a:cubicBezTo>
                                      <a:pt x="18869" y="7996"/>
                                      <a:pt x="18859" y="8050"/>
                                      <a:pt x="18859" y="8105"/>
                                    </a:cubicBezTo>
                                    <a:close/>
                                    <a:moveTo>
                                      <a:pt x="18767" y="4232"/>
                                    </a:moveTo>
                                    <a:cubicBezTo>
                                      <a:pt x="18777" y="4123"/>
                                      <a:pt x="18777" y="4069"/>
                                      <a:pt x="18767" y="4069"/>
                                    </a:cubicBezTo>
                                    <a:cubicBezTo>
                                      <a:pt x="18757" y="4069"/>
                                      <a:pt x="18726" y="4341"/>
                                      <a:pt x="18736" y="4396"/>
                                    </a:cubicBezTo>
                                    <a:cubicBezTo>
                                      <a:pt x="18747" y="4396"/>
                                      <a:pt x="18757" y="4341"/>
                                      <a:pt x="18767" y="4232"/>
                                    </a:cubicBezTo>
                                    <a:close/>
                                    <a:moveTo>
                                      <a:pt x="18828" y="7341"/>
                                    </a:moveTo>
                                    <a:cubicBezTo>
                                      <a:pt x="18859" y="7287"/>
                                      <a:pt x="18961" y="6796"/>
                                      <a:pt x="19012" y="6469"/>
                                    </a:cubicBezTo>
                                    <a:cubicBezTo>
                                      <a:pt x="19064" y="6141"/>
                                      <a:pt x="19176" y="5705"/>
                                      <a:pt x="19207" y="5759"/>
                                    </a:cubicBezTo>
                                    <a:cubicBezTo>
                                      <a:pt x="19227" y="5759"/>
                                      <a:pt x="19227" y="5759"/>
                                      <a:pt x="19217" y="5596"/>
                                    </a:cubicBezTo>
                                    <a:cubicBezTo>
                                      <a:pt x="19207" y="5487"/>
                                      <a:pt x="19207" y="5378"/>
                                      <a:pt x="19197" y="5378"/>
                                    </a:cubicBezTo>
                                    <a:cubicBezTo>
                                      <a:pt x="19197" y="5378"/>
                                      <a:pt x="19156" y="5487"/>
                                      <a:pt x="19115" y="5650"/>
                                    </a:cubicBezTo>
                                    <a:cubicBezTo>
                                      <a:pt x="19074" y="5814"/>
                                      <a:pt x="19033" y="5923"/>
                                      <a:pt x="19033" y="5923"/>
                                    </a:cubicBezTo>
                                    <a:cubicBezTo>
                                      <a:pt x="19033" y="5923"/>
                                      <a:pt x="19074" y="5705"/>
                                      <a:pt x="19125" y="5432"/>
                                    </a:cubicBezTo>
                                    <a:lnTo>
                                      <a:pt x="19125" y="5432"/>
                                    </a:lnTo>
                                    <a:cubicBezTo>
                                      <a:pt x="19176" y="5214"/>
                                      <a:pt x="19217" y="4996"/>
                                      <a:pt x="19207" y="4996"/>
                                    </a:cubicBezTo>
                                    <a:cubicBezTo>
                                      <a:pt x="19156" y="4996"/>
                                      <a:pt x="18982" y="5923"/>
                                      <a:pt x="18972" y="6305"/>
                                    </a:cubicBezTo>
                                    <a:cubicBezTo>
                                      <a:pt x="18972" y="6414"/>
                                      <a:pt x="18951" y="6523"/>
                                      <a:pt x="18941" y="6523"/>
                                    </a:cubicBezTo>
                                    <a:cubicBezTo>
                                      <a:pt x="18931" y="6578"/>
                                      <a:pt x="18920" y="6578"/>
                                      <a:pt x="18931" y="6523"/>
                                    </a:cubicBezTo>
                                    <a:cubicBezTo>
                                      <a:pt x="18941" y="6469"/>
                                      <a:pt x="18941" y="6414"/>
                                      <a:pt x="18920" y="6469"/>
                                    </a:cubicBezTo>
                                    <a:cubicBezTo>
                                      <a:pt x="18910" y="6523"/>
                                      <a:pt x="18900" y="6578"/>
                                      <a:pt x="18900" y="6687"/>
                                    </a:cubicBezTo>
                                    <a:cubicBezTo>
                                      <a:pt x="18900" y="6796"/>
                                      <a:pt x="18880" y="6905"/>
                                      <a:pt x="18849" y="7014"/>
                                    </a:cubicBezTo>
                                    <a:cubicBezTo>
                                      <a:pt x="18818" y="7123"/>
                                      <a:pt x="18808" y="7123"/>
                                      <a:pt x="18818" y="7123"/>
                                    </a:cubicBezTo>
                                    <a:cubicBezTo>
                                      <a:pt x="18828" y="7123"/>
                                      <a:pt x="18839" y="7123"/>
                                      <a:pt x="18839" y="7123"/>
                                    </a:cubicBezTo>
                                    <a:cubicBezTo>
                                      <a:pt x="18839" y="7178"/>
                                      <a:pt x="18828" y="7232"/>
                                      <a:pt x="18818" y="7287"/>
                                    </a:cubicBezTo>
                                    <a:cubicBezTo>
                                      <a:pt x="18808" y="7341"/>
                                      <a:pt x="18818" y="7341"/>
                                      <a:pt x="18828" y="7341"/>
                                    </a:cubicBezTo>
                                    <a:close/>
                                    <a:moveTo>
                                      <a:pt x="19064" y="4450"/>
                                    </a:moveTo>
                                    <a:cubicBezTo>
                                      <a:pt x="19074" y="4450"/>
                                      <a:pt x="19084" y="4396"/>
                                      <a:pt x="19084" y="4396"/>
                                    </a:cubicBezTo>
                                    <a:cubicBezTo>
                                      <a:pt x="19084" y="4341"/>
                                      <a:pt x="19074" y="4341"/>
                                      <a:pt x="19064" y="4341"/>
                                    </a:cubicBezTo>
                                    <a:cubicBezTo>
                                      <a:pt x="19053" y="4341"/>
                                      <a:pt x="19043" y="4396"/>
                                      <a:pt x="19043" y="4396"/>
                                    </a:cubicBezTo>
                                    <a:cubicBezTo>
                                      <a:pt x="19053" y="4396"/>
                                      <a:pt x="19053" y="4450"/>
                                      <a:pt x="19064" y="4450"/>
                                    </a:cubicBezTo>
                                    <a:close/>
                                    <a:moveTo>
                                      <a:pt x="16947" y="16505"/>
                                    </a:moveTo>
                                    <a:cubicBezTo>
                                      <a:pt x="16947" y="16450"/>
                                      <a:pt x="16947" y="16450"/>
                                      <a:pt x="16947" y="16505"/>
                                    </a:cubicBezTo>
                                    <a:cubicBezTo>
                                      <a:pt x="16936" y="16505"/>
                                      <a:pt x="16926" y="16560"/>
                                      <a:pt x="16906" y="16669"/>
                                    </a:cubicBezTo>
                                    <a:lnTo>
                                      <a:pt x="16875" y="16832"/>
                                    </a:lnTo>
                                    <a:lnTo>
                                      <a:pt x="16916" y="16723"/>
                                    </a:lnTo>
                                    <a:cubicBezTo>
                                      <a:pt x="16926" y="16614"/>
                                      <a:pt x="16947" y="16505"/>
                                      <a:pt x="16947" y="16505"/>
                                    </a:cubicBezTo>
                                    <a:close/>
                                    <a:moveTo>
                                      <a:pt x="20792" y="13505"/>
                                    </a:moveTo>
                                    <a:cubicBezTo>
                                      <a:pt x="20782" y="13614"/>
                                      <a:pt x="20802" y="13941"/>
                                      <a:pt x="20823" y="13887"/>
                                    </a:cubicBezTo>
                                    <a:cubicBezTo>
                                      <a:pt x="20833" y="13887"/>
                                      <a:pt x="20843" y="13941"/>
                                      <a:pt x="20853" y="13996"/>
                                    </a:cubicBezTo>
                                    <a:cubicBezTo>
                                      <a:pt x="20884" y="14269"/>
                                      <a:pt x="20874" y="14050"/>
                                      <a:pt x="20833" y="13341"/>
                                    </a:cubicBezTo>
                                    <a:cubicBezTo>
                                      <a:pt x="20813" y="12959"/>
                                      <a:pt x="20792" y="12578"/>
                                      <a:pt x="20792" y="12523"/>
                                    </a:cubicBezTo>
                                    <a:cubicBezTo>
                                      <a:pt x="20792" y="12469"/>
                                      <a:pt x="20833" y="12360"/>
                                      <a:pt x="20884" y="12305"/>
                                    </a:cubicBezTo>
                                    <a:cubicBezTo>
                                      <a:pt x="20935" y="12250"/>
                                      <a:pt x="20976" y="12141"/>
                                      <a:pt x="20976" y="12087"/>
                                    </a:cubicBezTo>
                                    <a:cubicBezTo>
                                      <a:pt x="20976" y="11978"/>
                                      <a:pt x="20956" y="11978"/>
                                      <a:pt x="20843" y="12141"/>
                                    </a:cubicBezTo>
                                    <a:cubicBezTo>
                                      <a:pt x="20741" y="12305"/>
                                      <a:pt x="20720" y="12360"/>
                                      <a:pt x="20741" y="12523"/>
                                    </a:cubicBezTo>
                                    <a:cubicBezTo>
                                      <a:pt x="20761" y="12632"/>
                                      <a:pt x="20813" y="13450"/>
                                      <a:pt x="20792" y="13505"/>
                                    </a:cubicBezTo>
                                    <a:close/>
                                    <a:moveTo>
                                      <a:pt x="16783" y="18087"/>
                                    </a:moveTo>
                                    <a:cubicBezTo>
                                      <a:pt x="16783" y="18032"/>
                                      <a:pt x="16773" y="17923"/>
                                      <a:pt x="16773" y="17923"/>
                                    </a:cubicBezTo>
                                    <a:cubicBezTo>
                                      <a:pt x="16762" y="17923"/>
                                      <a:pt x="16762" y="17978"/>
                                      <a:pt x="16762" y="18032"/>
                                    </a:cubicBezTo>
                                    <a:cubicBezTo>
                                      <a:pt x="16762" y="18087"/>
                                      <a:pt x="16773" y="18141"/>
                                      <a:pt x="16773" y="18196"/>
                                    </a:cubicBezTo>
                                    <a:cubicBezTo>
                                      <a:pt x="16773" y="18250"/>
                                      <a:pt x="16783" y="18141"/>
                                      <a:pt x="16783" y="18087"/>
                                    </a:cubicBezTo>
                                    <a:close/>
                                    <a:moveTo>
                                      <a:pt x="17305" y="8105"/>
                                    </a:moveTo>
                                    <a:cubicBezTo>
                                      <a:pt x="17315" y="8105"/>
                                      <a:pt x="17325" y="8105"/>
                                      <a:pt x="17325" y="7996"/>
                                    </a:cubicBezTo>
                                    <a:cubicBezTo>
                                      <a:pt x="17325" y="7941"/>
                                      <a:pt x="17315" y="7887"/>
                                      <a:pt x="17294" y="7887"/>
                                    </a:cubicBezTo>
                                    <a:cubicBezTo>
                                      <a:pt x="17274" y="7941"/>
                                      <a:pt x="17274" y="8050"/>
                                      <a:pt x="17305" y="8105"/>
                                    </a:cubicBezTo>
                                    <a:close/>
                                    <a:moveTo>
                                      <a:pt x="19861" y="11159"/>
                                    </a:moveTo>
                                    <a:cubicBezTo>
                                      <a:pt x="19851" y="11105"/>
                                      <a:pt x="19851" y="11050"/>
                                      <a:pt x="19841" y="11050"/>
                                    </a:cubicBezTo>
                                    <a:cubicBezTo>
                                      <a:pt x="19841" y="11050"/>
                                      <a:pt x="19841" y="11159"/>
                                      <a:pt x="19851" y="11214"/>
                                    </a:cubicBezTo>
                                    <a:cubicBezTo>
                                      <a:pt x="19872" y="11378"/>
                                      <a:pt x="19882" y="11323"/>
                                      <a:pt x="19861" y="11159"/>
                                    </a:cubicBezTo>
                                    <a:close/>
                                    <a:moveTo>
                                      <a:pt x="19289" y="2269"/>
                                    </a:moveTo>
                                    <a:cubicBezTo>
                                      <a:pt x="19289" y="2214"/>
                                      <a:pt x="19289" y="2214"/>
                                      <a:pt x="19278" y="2214"/>
                                    </a:cubicBezTo>
                                    <a:cubicBezTo>
                                      <a:pt x="19268" y="2214"/>
                                      <a:pt x="19258" y="2269"/>
                                      <a:pt x="19258" y="2269"/>
                                    </a:cubicBezTo>
                                    <a:cubicBezTo>
                                      <a:pt x="19258" y="2378"/>
                                      <a:pt x="19289" y="2378"/>
                                      <a:pt x="19289" y="2269"/>
                                    </a:cubicBezTo>
                                    <a:close/>
                                    <a:moveTo>
                                      <a:pt x="11373" y="305"/>
                                    </a:moveTo>
                                    <a:cubicBezTo>
                                      <a:pt x="11362" y="250"/>
                                      <a:pt x="11352" y="250"/>
                                      <a:pt x="11332" y="305"/>
                                    </a:cubicBezTo>
                                    <a:cubicBezTo>
                                      <a:pt x="11311" y="359"/>
                                      <a:pt x="11311" y="414"/>
                                      <a:pt x="11322" y="469"/>
                                    </a:cubicBezTo>
                                    <a:cubicBezTo>
                                      <a:pt x="11352" y="578"/>
                                      <a:pt x="11383" y="414"/>
                                      <a:pt x="11373" y="305"/>
                                    </a:cubicBezTo>
                                    <a:close/>
                                    <a:moveTo>
                                      <a:pt x="11281" y="5923"/>
                                    </a:moveTo>
                                    <a:cubicBezTo>
                                      <a:pt x="11270" y="5869"/>
                                      <a:pt x="11260" y="5869"/>
                                      <a:pt x="11250" y="5869"/>
                                    </a:cubicBezTo>
                                    <a:cubicBezTo>
                                      <a:pt x="11230" y="5869"/>
                                      <a:pt x="11230" y="5978"/>
                                      <a:pt x="11240" y="6032"/>
                                    </a:cubicBezTo>
                                    <a:cubicBezTo>
                                      <a:pt x="11270" y="6087"/>
                                      <a:pt x="11291" y="5978"/>
                                      <a:pt x="11281" y="5923"/>
                                    </a:cubicBezTo>
                                    <a:close/>
                                    <a:moveTo>
                                      <a:pt x="14891" y="7996"/>
                                    </a:moveTo>
                                    <a:cubicBezTo>
                                      <a:pt x="14911" y="8050"/>
                                      <a:pt x="14911" y="8050"/>
                                      <a:pt x="14891" y="8050"/>
                                    </a:cubicBezTo>
                                    <a:cubicBezTo>
                                      <a:pt x="14860" y="8050"/>
                                      <a:pt x="14799" y="8487"/>
                                      <a:pt x="14799" y="8705"/>
                                    </a:cubicBezTo>
                                    <a:cubicBezTo>
                                      <a:pt x="14799" y="8759"/>
                                      <a:pt x="14789" y="8923"/>
                                      <a:pt x="14768" y="9032"/>
                                    </a:cubicBezTo>
                                    <a:cubicBezTo>
                                      <a:pt x="14717" y="9469"/>
                                      <a:pt x="14737" y="9578"/>
                                      <a:pt x="14809" y="9141"/>
                                    </a:cubicBezTo>
                                    <a:cubicBezTo>
                                      <a:pt x="14830" y="8978"/>
                                      <a:pt x="14850" y="8869"/>
                                      <a:pt x="14840" y="8814"/>
                                    </a:cubicBezTo>
                                    <a:cubicBezTo>
                                      <a:pt x="14830" y="8759"/>
                                      <a:pt x="14840" y="8705"/>
                                      <a:pt x="14850" y="8650"/>
                                    </a:cubicBezTo>
                                    <a:cubicBezTo>
                                      <a:pt x="14860" y="8596"/>
                                      <a:pt x="14891" y="8487"/>
                                      <a:pt x="14901" y="8378"/>
                                    </a:cubicBezTo>
                                    <a:cubicBezTo>
                                      <a:pt x="14932" y="8160"/>
                                      <a:pt x="14973" y="7996"/>
                                      <a:pt x="14993" y="8105"/>
                                    </a:cubicBezTo>
                                    <a:cubicBezTo>
                                      <a:pt x="14993" y="8105"/>
                                      <a:pt x="14993" y="8214"/>
                                      <a:pt x="14973" y="8323"/>
                                    </a:cubicBezTo>
                                    <a:cubicBezTo>
                                      <a:pt x="14962" y="8432"/>
                                      <a:pt x="14942" y="8596"/>
                                      <a:pt x="14942" y="8650"/>
                                    </a:cubicBezTo>
                                    <a:cubicBezTo>
                                      <a:pt x="14942" y="8705"/>
                                      <a:pt x="14922" y="8923"/>
                                      <a:pt x="14891" y="9141"/>
                                    </a:cubicBezTo>
                                    <a:cubicBezTo>
                                      <a:pt x="14860" y="9360"/>
                                      <a:pt x="14830" y="9632"/>
                                      <a:pt x="14819" y="9687"/>
                                    </a:cubicBezTo>
                                    <a:cubicBezTo>
                                      <a:pt x="14809" y="9850"/>
                                      <a:pt x="14809" y="9850"/>
                                      <a:pt x="14830" y="9796"/>
                                    </a:cubicBezTo>
                                    <a:cubicBezTo>
                                      <a:pt x="14860" y="9687"/>
                                      <a:pt x="14881" y="9523"/>
                                      <a:pt x="14963" y="8869"/>
                                    </a:cubicBezTo>
                                    <a:cubicBezTo>
                                      <a:pt x="14993" y="8650"/>
                                      <a:pt x="15014" y="8541"/>
                                      <a:pt x="15044" y="8541"/>
                                    </a:cubicBezTo>
                                    <a:cubicBezTo>
                                      <a:pt x="15075" y="8541"/>
                                      <a:pt x="15085" y="8541"/>
                                      <a:pt x="15065" y="8487"/>
                                    </a:cubicBezTo>
                                    <a:cubicBezTo>
                                      <a:pt x="15014" y="8432"/>
                                      <a:pt x="15034" y="8159"/>
                                      <a:pt x="15157" y="7178"/>
                                    </a:cubicBezTo>
                                    <a:cubicBezTo>
                                      <a:pt x="15228" y="6632"/>
                                      <a:pt x="15280" y="6141"/>
                                      <a:pt x="15280" y="6087"/>
                                    </a:cubicBezTo>
                                    <a:cubicBezTo>
                                      <a:pt x="15280" y="6032"/>
                                      <a:pt x="15290" y="5923"/>
                                      <a:pt x="15300" y="5923"/>
                                    </a:cubicBezTo>
                                    <a:cubicBezTo>
                                      <a:pt x="15310" y="5923"/>
                                      <a:pt x="15320" y="5814"/>
                                      <a:pt x="15320" y="5759"/>
                                    </a:cubicBezTo>
                                    <a:cubicBezTo>
                                      <a:pt x="15341" y="5432"/>
                                      <a:pt x="15290" y="5705"/>
                                      <a:pt x="15198" y="6469"/>
                                    </a:cubicBezTo>
                                    <a:cubicBezTo>
                                      <a:pt x="15136" y="6905"/>
                                      <a:pt x="15075" y="7396"/>
                                      <a:pt x="15065" y="7505"/>
                                    </a:cubicBezTo>
                                    <a:cubicBezTo>
                                      <a:pt x="15055" y="7614"/>
                                      <a:pt x="15034" y="7778"/>
                                      <a:pt x="15034" y="7778"/>
                                    </a:cubicBezTo>
                                    <a:cubicBezTo>
                                      <a:pt x="15034" y="7887"/>
                                      <a:pt x="14983" y="8050"/>
                                      <a:pt x="14973" y="7996"/>
                                    </a:cubicBezTo>
                                    <a:cubicBezTo>
                                      <a:pt x="14962" y="7996"/>
                                      <a:pt x="14983" y="7832"/>
                                      <a:pt x="15003" y="7723"/>
                                    </a:cubicBezTo>
                                    <a:cubicBezTo>
                                      <a:pt x="15024" y="7614"/>
                                      <a:pt x="15034" y="7505"/>
                                      <a:pt x="15024" y="7505"/>
                                    </a:cubicBezTo>
                                    <a:cubicBezTo>
                                      <a:pt x="15014" y="7505"/>
                                      <a:pt x="14993" y="7559"/>
                                      <a:pt x="14983" y="7669"/>
                                    </a:cubicBezTo>
                                    <a:cubicBezTo>
                                      <a:pt x="14962" y="7778"/>
                                      <a:pt x="14942" y="7887"/>
                                      <a:pt x="14922" y="7887"/>
                                    </a:cubicBezTo>
                                    <a:cubicBezTo>
                                      <a:pt x="14870" y="7941"/>
                                      <a:pt x="14870" y="7941"/>
                                      <a:pt x="14891" y="7996"/>
                                    </a:cubicBezTo>
                                    <a:close/>
                                    <a:moveTo>
                                      <a:pt x="21293" y="19069"/>
                                    </a:moveTo>
                                    <a:cubicBezTo>
                                      <a:pt x="21283" y="19014"/>
                                      <a:pt x="21283" y="18960"/>
                                      <a:pt x="21273" y="18960"/>
                                    </a:cubicBezTo>
                                    <a:cubicBezTo>
                                      <a:pt x="21273" y="18960"/>
                                      <a:pt x="21273" y="19069"/>
                                      <a:pt x="21283" y="19123"/>
                                    </a:cubicBezTo>
                                    <a:cubicBezTo>
                                      <a:pt x="21303" y="19287"/>
                                      <a:pt x="21303" y="19232"/>
                                      <a:pt x="21293" y="19069"/>
                                    </a:cubicBezTo>
                                    <a:close/>
                                    <a:moveTo>
                                      <a:pt x="11383" y="6959"/>
                                    </a:moveTo>
                                    <a:cubicBezTo>
                                      <a:pt x="11393" y="6905"/>
                                      <a:pt x="11414" y="6796"/>
                                      <a:pt x="11414" y="6741"/>
                                    </a:cubicBezTo>
                                    <a:cubicBezTo>
                                      <a:pt x="11414" y="6687"/>
                                      <a:pt x="11403" y="6741"/>
                                      <a:pt x="11383" y="6796"/>
                                    </a:cubicBezTo>
                                    <a:cubicBezTo>
                                      <a:pt x="11373" y="6850"/>
                                      <a:pt x="11352" y="6959"/>
                                      <a:pt x="11352" y="7014"/>
                                    </a:cubicBezTo>
                                    <a:cubicBezTo>
                                      <a:pt x="11352" y="7069"/>
                                      <a:pt x="11373" y="7014"/>
                                      <a:pt x="11383" y="6959"/>
                                    </a:cubicBezTo>
                                    <a:close/>
                                    <a:moveTo>
                                      <a:pt x="11434" y="14814"/>
                                    </a:moveTo>
                                    <a:cubicBezTo>
                                      <a:pt x="11444" y="14814"/>
                                      <a:pt x="11455" y="14760"/>
                                      <a:pt x="11455" y="14705"/>
                                    </a:cubicBezTo>
                                    <a:cubicBezTo>
                                      <a:pt x="11455" y="14650"/>
                                      <a:pt x="11444" y="14650"/>
                                      <a:pt x="11434" y="14650"/>
                                    </a:cubicBezTo>
                                    <a:cubicBezTo>
                                      <a:pt x="11424" y="14650"/>
                                      <a:pt x="11414" y="14705"/>
                                      <a:pt x="11414" y="14760"/>
                                    </a:cubicBezTo>
                                    <a:cubicBezTo>
                                      <a:pt x="11414" y="14814"/>
                                      <a:pt x="11424" y="14869"/>
                                      <a:pt x="11434" y="14814"/>
                                    </a:cubicBezTo>
                                    <a:close/>
                                    <a:moveTo>
                                      <a:pt x="10309" y="6523"/>
                                    </a:moveTo>
                                    <a:cubicBezTo>
                                      <a:pt x="10319" y="6523"/>
                                      <a:pt x="10330" y="6523"/>
                                      <a:pt x="10340" y="6578"/>
                                    </a:cubicBezTo>
                                    <a:cubicBezTo>
                                      <a:pt x="10340" y="6632"/>
                                      <a:pt x="10350" y="6578"/>
                                      <a:pt x="10350" y="6523"/>
                                    </a:cubicBezTo>
                                    <a:cubicBezTo>
                                      <a:pt x="10350" y="6469"/>
                                      <a:pt x="10360" y="6305"/>
                                      <a:pt x="10381" y="6196"/>
                                    </a:cubicBezTo>
                                    <a:lnTo>
                                      <a:pt x="10381" y="6196"/>
                                    </a:lnTo>
                                    <a:cubicBezTo>
                                      <a:pt x="10411" y="6032"/>
                                      <a:pt x="10391" y="5978"/>
                                      <a:pt x="10360" y="6141"/>
                                    </a:cubicBezTo>
                                    <a:cubicBezTo>
                                      <a:pt x="10309" y="6359"/>
                                      <a:pt x="10289" y="6578"/>
                                      <a:pt x="10309" y="6523"/>
                                    </a:cubicBezTo>
                                    <a:close/>
                                    <a:moveTo>
                                      <a:pt x="10432" y="5596"/>
                                    </a:moveTo>
                                    <a:cubicBezTo>
                                      <a:pt x="10432" y="5541"/>
                                      <a:pt x="10422" y="5596"/>
                                      <a:pt x="10411" y="5650"/>
                                    </a:cubicBezTo>
                                    <a:cubicBezTo>
                                      <a:pt x="10401" y="5705"/>
                                      <a:pt x="10391" y="5814"/>
                                      <a:pt x="10391" y="5869"/>
                                    </a:cubicBezTo>
                                    <a:cubicBezTo>
                                      <a:pt x="10401" y="5978"/>
                                      <a:pt x="10432" y="5705"/>
                                      <a:pt x="10432" y="5596"/>
                                    </a:cubicBezTo>
                                    <a:close/>
                                    <a:moveTo>
                                      <a:pt x="10616" y="3141"/>
                                    </a:moveTo>
                                    <a:cubicBezTo>
                                      <a:pt x="10616" y="3141"/>
                                      <a:pt x="10626" y="3087"/>
                                      <a:pt x="10636" y="3087"/>
                                    </a:cubicBezTo>
                                    <a:cubicBezTo>
                                      <a:pt x="10647" y="3032"/>
                                      <a:pt x="10636" y="3032"/>
                                      <a:pt x="10626" y="3032"/>
                                    </a:cubicBezTo>
                                    <a:cubicBezTo>
                                      <a:pt x="10616" y="3032"/>
                                      <a:pt x="10606" y="3087"/>
                                      <a:pt x="10606" y="3087"/>
                                    </a:cubicBezTo>
                                    <a:cubicBezTo>
                                      <a:pt x="10606" y="3087"/>
                                      <a:pt x="10606" y="3141"/>
                                      <a:pt x="10616" y="3141"/>
                                    </a:cubicBezTo>
                                    <a:close/>
                                    <a:moveTo>
                                      <a:pt x="10585" y="10178"/>
                                    </a:moveTo>
                                    <a:cubicBezTo>
                                      <a:pt x="10565" y="10123"/>
                                      <a:pt x="10524" y="10178"/>
                                      <a:pt x="10534" y="10287"/>
                                    </a:cubicBezTo>
                                    <a:cubicBezTo>
                                      <a:pt x="10544" y="10341"/>
                                      <a:pt x="10555" y="10341"/>
                                      <a:pt x="10565" y="10341"/>
                                    </a:cubicBezTo>
                                    <a:cubicBezTo>
                                      <a:pt x="10595" y="10341"/>
                                      <a:pt x="10595" y="10232"/>
                                      <a:pt x="10585" y="10178"/>
                                    </a:cubicBezTo>
                                    <a:close/>
                                    <a:moveTo>
                                      <a:pt x="10953" y="359"/>
                                    </a:moveTo>
                                    <a:cubicBezTo>
                                      <a:pt x="10953" y="305"/>
                                      <a:pt x="10953" y="305"/>
                                      <a:pt x="10943" y="305"/>
                                    </a:cubicBezTo>
                                    <a:cubicBezTo>
                                      <a:pt x="10943" y="305"/>
                                      <a:pt x="10933" y="359"/>
                                      <a:pt x="10923" y="359"/>
                                    </a:cubicBezTo>
                                    <a:cubicBezTo>
                                      <a:pt x="10912" y="414"/>
                                      <a:pt x="10923" y="414"/>
                                      <a:pt x="10933" y="414"/>
                                    </a:cubicBezTo>
                                    <a:cubicBezTo>
                                      <a:pt x="10953" y="469"/>
                                      <a:pt x="10953" y="414"/>
                                      <a:pt x="10953" y="359"/>
                                    </a:cubicBezTo>
                                    <a:close/>
                                    <a:moveTo>
                                      <a:pt x="11189" y="1559"/>
                                    </a:moveTo>
                                    <a:cubicBezTo>
                                      <a:pt x="11199" y="1559"/>
                                      <a:pt x="11209" y="1505"/>
                                      <a:pt x="11209" y="1450"/>
                                    </a:cubicBezTo>
                                    <a:cubicBezTo>
                                      <a:pt x="11209" y="1396"/>
                                      <a:pt x="11199" y="1396"/>
                                      <a:pt x="11189" y="1450"/>
                                    </a:cubicBezTo>
                                    <a:cubicBezTo>
                                      <a:pt x="11178" y="1450"/>
                                      <a:pt x="11168" y="1505"/>
                                      <a:pt x="11168" y="1559"/>
                                    </a:cubicBezTo>
                                    <a:cubicBezTo>
                                      <a:pt x="11168" y="1559"/>
                                      <a:pt x="11178" y="1559"/>
                                      <a:pt x="11189" y="1559"/>
                                    </a:cubicBezTo>
                                    <a:close/>
                                    <a:moveTo>
                                      <a:pt x="15576" y="11923"/>
                                    </a:moveTo>
                                    <a:cubicBezTo>
                                      <a:pt x="15597" y="11760"/>
                                      <a:pt x="15586" y="11760"/>
                                      <a:pt x="15545" y="11869"/>
                                    </a:cubicBezTo>
                                    <a:cubicBezTo>
                                      <a:pt x="15535" y="11923"/>
                                      <a:pt x="15525" y="11978"/>
                                      <a:pt x="15535" y="12032"/>
                                    </a:cubicBezTo>
                                    <a:cubicBezTo>
                                      <a:pt x="15545" y="12032"/>
                                      <a:pt x="15566" y="11978"/>
                                      <a:pt x="15576" y="11923"/>
                                    </a:cubicBezTo>
                                    <a:close/>
                                    <a:moveTo>
                                      <a:pt x="15341" y="7450"/>
                                    </a:moveTo>
                                    <a:cubicBezTo>
                                      <a:pt x="15351" y="7450"/>
                                      <a:pt x="15361" y="7341"/>
                                      <a:pt x="15361" y="7287"/>
                                    </a:cubicBezTo>
                                    <a:cubicBezTo>
                                      <a:pt x="15361" y="7178"/>
                                      <a:pt x="15361" y="7178"/>
                                      <a:pt x="15331" y="7287"/>
                                    </a:cubicBezTo>
                                    <a:cubicBezTo>
                                      <a:pt x="15310" y="7450"/>
                                      <a:pt x="15310" y="7559"/>
                                      <a:pt x="15341" y="7450"/>
                                    </a:cubicBezTo>
                                    <a:close/>
                                    <a:moveTo>
                                      <a:pt x="15402" y="3796"/>
                                    </a:moveTo>
                                    <a:cubicBezTo>
                                      <a:pt x="15423" y="3796"/>
                                      <a:pt x="15453" y="3741"/>
                                      <a:pt x="15484" y="3741"/>
                                    </a:cubicBezTo>
                                    <a:lnTo>
                                      <a:pt x="15525" y="3687"/>
                                    </a:lnTo>
                                    <a:lnTo>
                                      <a:pt x="15484" y="3687"/>
                                    </a:lnTo>
                                    <a:cubicBezTo>
                                      <a:pt x="15464" y="3687"/>
                                      <a:pt x="15423" y="3687"/>
                                      <a:pt x="15402" y="3741"/>
                                    </a:cubicBezTo>
                                    <a:cubicBezTo>
                                      <a:pt x="15372" y="3796"/>
                                      <a:pt x="15372" y="3796"/>
                                      <a:pt x="15402" y="3796"/>
                                    </a:cubicBezTo>
                                    <a:close/>
                                    <a:moveTo>
                                      <a:pt x="15791" y="13014"/>
                                    </a:moveTo>
                                    <a:cubicBezTo>
                                      <a:pt x="15811" y="13341"/>
                                      <a:pt x="15883" y="13832"/>
                                      <a:pt x="15883" y="13723"/>
                                    </a:cubicBezTo>
                                    <a:cubicBezTo>
                                      <a:pt x="15883" y="13669"/>
                                      <a:pt x="15862" y="13450"/>
                                      <a:pt x="15832" y="13178"/>
                                    </a:cubicBezTo>
                                    <a:cubicBezTo>
                                      <a:pt x="15801" y="12905"/>
                                      <a:pt x="15770" y="12578"/>
                                      <a:pt x="15760" y="12469"/>
                                    </a:cubicBezTo>
                                    <a:lnTo>
                                      <a:pt x="15760" y="12469"/>
                                    </a:lnTo>
                                    <a:cubicBezTo>
                                      <a:pt x="15750" y="12359"/>
                                      <a:pt x="15740" y="12305"/>
                                      <a:pt x="15730" y="12359"/>
                                    </a:cubicBezTo>
                                    <a:cubicBezTo>
                                      <a:pt x="15730" y="12414"/>
                                      <a:pt x="15740" y="12523"/>
                                      <a:pt x="15750" y="12578"/>
                                    </a:cubicBezTo>
                                    <a:cubicBezTo>
                                      <a:pt x="15750" y="12632"/>
                                      <a:pt x="15770" y="12850"/>
                                      <a:pt x="15791" y="13014"/>
                                    </a:cubicBezTo>
                                    <a:close/>
                                    <a:moveTo>
                                      <a:pt x="15668" y="13505"/>
                                    </a:moveTo>
                                    <a:cubicBezTo>
                                      <a:pt x="15668" y="13450"/>
                                      <a:pt x="15648" y="13505"/>
                                      <a:pt x="15637" y="13614"/>
                                    </a:cubicBezTo>
                                    <a:cubicBezTo>
                                      <a:pt x="15617" y="13723"/>
                                      <a:pt x="15607" y="13832"/>
                                      <a:pt x="15617" y="13832"/>
                                    </a:cubicBezTo>
                                    <a:cubicBezTo>
                                      <a:pt x="15617" y="13887"/>
                                      <a:pt x="15668" y="13614"/>
                                      <a:pt x="15668" y="13505"/>
                                    </a:cubicBezTo>
                                    <a:close/>
                                    <a:moveTo>
                                      <a:pt x="15259" y="5105"/>
                                    </a:moveTo>
                                    <a:cubicBezTo>
                                      <a:pt x="15259" y="5105"/>
                                      <a:pt x="15249" y="5105"/>
                                      <a:pt x="15228" y="5105"/>
                                    </a:cubicBezTo>
                                    <a:cubicBezTo>
                                      <a:pt x="15208" y="5105"/>
                                      <a:pt x="15188" y="5159"/>
                                      <a:pt x="15167" y="5323"/>
                                    </a:cubicBezTo>
                                    <a:lnTo>
                                      <a:pt x="15147" y="5541"/>
                                    </a:lnTo>
                                    <a:lnTo>
                                      <a:pt x="15198" y="5378"/>
                                    </a:lnTo>
                                    <a:cubicBezTo>
                                      <a:pt x="15228" y="5214"/>
                                      <a:pt x="15249" y="5105"/>
                                      <a:pt x="15259" y="5105"/>
                                    </a:cubicBezTo>
                                    <a:close/>
                                    <a:moveTo>
                                      <a:pt x="15280" y="8269"/>
                                    </a:moveTo>
                                    <a:cubicBezTo>
                                      <a:pt x="15280" y="8214"/>
                                      <a:pt x="15290" y="8105"/>
                                      <a:pt x="15300" y="7941"/>
                                    </a:cubicBezTo>
                                    <a:cubicBezTo>
                                      <a:pt x="15310" y="7778"/>
                                      <a:pt x="15331" y="7669"/>
                                      <a:pt x="15331" y="7614"/>
                                    </a:cubicBezTo>
                                    <a:cubicBezTo>
                                      <a:pt x="15331" y="7450"/>
                                      <a:pt x="15239" y="7996"/>
                                      <a:pt x="15228" y="8323"/>
                                    </a:cubicBezTo>
                                    <a:cubicBezTo>
                                      <a:pt x="15218" y="8487"/>
                                      <a:pt x="15188" y="8759"/>
                                      <a:pt x="15177" y="8869"/>
                                    </a:cubicBezTo>
                                    <a:cubicBezTo>
                                      <a:pt x="15157" y="8978"/>
                                      <a:pt x="15147" y="9087"/>
                                      <a:pt x="15157" y="9087"/>
                                    </a:cubicBezTo>
                                    <a:cubicBezTo>
                                      <a:pt x="15177" y="9087"/>
                                      <a:pt x="15249" y="8814"/>
                                      <a:pt x="15239" y="8759"/>
                                    </a:cubicBezTo>
                                    <a:cubicBezTo>
                                      <a:pt x="15228" y="8759"/>
                                      <a:pt x="15239" y="8650"/>
                                      <a:pt x="15259" y="8541"/>
                                    </a:cubicBezTo>
                                    <a:cubicBezTo>
                                      <a:pt x="15280" y="8432"/>
                                      <a:pt x="15280" y="8323"/>
                                      <a:pt x="15280" y="8269"/>
                                    </a:cubicBezTo>
                                    <a:close/>
                                    <a:moveTo>
                                      <a:pt x="15136" y="5705"/>
                                    </a:moveTo>
                                    <a:cubicBezTo>
                                      <a:pt x="15147" y="5705"/>
                                      <a:pt x="15157" y="5650"/>
                                      <a:pt x="15157" y="5596"/>
                                    </a:cubicBezTo>
                                    <a:cubicBezTo>
                                      <a:pt x="15157" y="5541"/>
                                      <a:pt x="15147" y="5541"/>
                                      <a:pt x="15136" y="5596"/>
                                    </a:cubicBezTo>
                                    <a:cubicBezTo>
                                      <a:pt x="15126" y="5596"/>
                                      <a:pt x="15116" y="5650"/>
                                      <a:pt x="15116" y="5705"/>
                                    </a:cubicBezTo>
                                    <a:cubicBezTo>
                                      <a:pt x="15116" y="5759"/>
                                      <a:pt x="15126" y="5705"/>
                                      <a:pt x="15136" y="5705"/>
                                    </a:cubicBezTo>
                                    <a:close/>
                                    <a:moveTo>
                                      <a:pt x="15095" y="6087"/>
                                    </a:moveTo>
                                    <a:cubicBezTo>
                                      <a:pt x="15106" y="6032"/>
                                      <a:pt x="15116" y="5978"/>
                                      <a:pt x="15116" y="5923"/>
                                    </a:cubicBezTo>
                                    <a:cubicBezTo>
                                      <a:pt x="15116" y="5814"/>
                                      <a:pt x="15085" y="5869"/>
                                      <a:pt x="15075" y="6032"/>
                                    </a:cubicBezTo>
                                    <a:cubicBezTo>
                                      <a:pt x="15065" y="6141"/>
                                      <a:pt x="15075" y="6141"/>
                                      <a:pt x="15095" y="6087"/>
                                    </a:cubicBezTo>
                                    <a:close/>
                                    <a:moveTo>
                                      <a:pt x="15014" y="6850"/>
                                    </a:moveTo>
                                    <a:cubicBezTo>
                                      <a:pt x="15024" y="6850"/>
                                      <a:pt x="15034" y="6796"/>
                                      <a:pt x="15044" y="6796"/>
                                    </a:cubicBezTo>
                                    <a:cubicBezTo>
                                      <a:pt x="15055" y="6741"/>
                                      <a:pt x="15044" y="6741"/>
                                      <a:pt x="15024" y="6741"/>
                                    </a:cubicBezTo>
                                    <a:cubicBezTo>
                                      <a:pt x="15014" y="6741"/>
                                      <a:pt x="14993" y="6796"/>
                                      <a:pt x="14993" y="6796"/>
                                    </a:cubicBezTo>
                                    <a:cubicBezTo>
                                      <a:pt x="14993" y="6850"/>
                                      <a:pt x="15003" y="6850"/>
                                      <a:pt x="15014" y="6850"/>
                                    </a:cubicBezTo>
                                    <a:close/>
                                    <a:moveTo>
                                      <a:pt x="18235" y="9196"/>
                                    </a:moveTo>
                                    <a:cubicBezTo>
                                      <a:pt x="18245" y="9196"/>
                                      <a:pt x="18266" y="9141"/>
                                      <a:pt x="18266" y="9141"/>
                                    </a:cubicBezTo>
                                    <a:cubicBezTo>
                                      <a:pt x="18266" y="9087"/>
                                      <a:pt x="18235" y="9141"/>
                                      <a:pt x="18225" y="9196"/>
                                    </a:cubicBezTo>
                                    <a:cubicBezTo>
                                      <a:pt x="18215" y="9250"/>
                                      <a:pt x="18215" y="9250"/>
                                      <a:pt x="18235" y="9196"/>
                                    </a:cubicBezTo>
                                    <a:close/>
                                    <a:moveTo>
                                      <a:pt x="14962" y="13505"/>
                                    </a:moveTo>
                                    <a:cubicBezTo>
                                      <a:pt x="14962" y="13505"/>
                                      <a:pt x="14973" y="13560"/>
                                      <a:pt x="14993" y="13560"/>
                                    </a:cubicBezTo>
                                    <a:cubicBezTo>
                                      <a:pt x="15003" y="13560"/>
                                      <a:pt x="15024" y="13560"/>
                                      <a:pt x="15024" y="13505"/>
                                    </a:cubicBezTo>
                                    <a:cubicBezTo>
                                      <a:pt x="15024" y="13450"/>
                                      <a:pt x="15014" y="13450"/>
                                      <a:pt x="14993" y="13450"/>
                                    </a:cubicBezTo>
                                    <a:cubicBezTo>
                                      <a:pt x="14973" y="13450"/>
                                      <a:pt x="14962" y="13505"/>
                                      <a:pt x="14962" y="13505"/>
                                    </a:cubicBezTo>
                                    <a:close/>
                                    <a:moveTo>
                                      <a:pt x="18419" y="20541"/>
                                    </a:moveTo>
                                    <a:cubicBezTo>
                                      <a:pt x="18419" y="20432"/>
                                      <a:pt x="18419" y="20432"/>
                                      <a:pt x="18399" y="20541"/>
                                    </a:cubicBezTo>
                                    <a:cubicBezTo>
                                      <a:pt x="18378" y="20705"/>
                                      <a:pt x="18378" y="20760"/>
                                      <a:pt x="18399" y="20705"/>
                                    </a:cubicBezTo>
                                    <a:cubicBezTo>
                                      <a:pt x="18409" y="20705"/>
                                      <a:pt x="18419" y="20650"/>
                                      <a:pt x="18419" y="20541"/>
                                    </a:cubicBezTo>
                                    <a:close/>
                                    <a:moveTo>
                                      <a:pt x="15157" y="11923"/>
                                    </a:moveTo>
                                    <a:cubicBezTo>
                                      <a:pt x="15157" y="11869"/>
                                      <a:pt x="15147" y="11869"/>
                                      <a:pt x="15136" y="11869"/>
                                    </a:cubicBezTo>
                                    <a:cubicBezTo>
                                      <a:pt x="15126" y="11869"/>
                                      <a:pt x="15116" y="11923"/>
                                      <a:pt x="15116" y="11923"/>
                                    </a:cubicBezTo>
                                    <a:cubicBezTo>
                                      <a:pt x="15116" y="11978"/>
                                      <a:pt x="15126" y="11978"/>
                                      <a:pt x="15136" y="11978"/>
                                    </a:cubicBezTo>
                                    <a:cubicBezTo>
                                      <a:pt x="15147" y="11978"/>
                                      <a:pt x="15157" y="11978"/>
                                      <a:pt x="15157" y="11923"/>
                                    </a:cubicBezTo>
                                    <a:close/>
                                    <a:moveTo>
                                      <a:pt x="15095" y="12414"/>
                                    </a:moveTo>
                                    <a:cubicBezTo>
                                      <a:pt x="15106" y="12359"/>
                                      <a:pt x="15095" y="12359"/>
                                      <a:pt x="15085" y="12359"/>
                                    </a:cubicBezTo>
                                    <a:cubicBezTo>
                                      <a:pt x="15075" y="12359"/>
                                      <a:pt x="15065" y="12414"/>
                                      <a:pt x="15055" y="12414"/>
                                    </a:cubicBezTo>
                                    <a:cubicBezTo>
                                      <a:pt x="15044" y="12469"/>
                                      <a:pt x="15055" y="12469"/>
                                      <a:pt x="15065" y="12469"/>
                                    </a:cubicBezTo>
                                    <a:cubicBezTo>
                                      <a:pt x="15075" y="12469"/>
                                      <a:pt x="15085" y="12469"/>
                                      <a:pt x="15095" y="12414"/>
                                    </a:cubicBezTo>
                                    <a:close/>
                                    <a:moveTo>
                                      <a:pt x="15034" y="12741"/>
                                    </a:moveTo>
                                    <a:cubicBezTo>
                                      <a:pt x="15034" y="12796"/>
                                      <a:pt x="15034" y="12796"/>
                                      <a:pt x="15044" y="12796"/>
                                    </a:cubicBezTo>
                                    <a:cubicBezTo>
                                      <a:pt x="15055" y="12796"/>
                                      <a:pt x="15055" y="12741"/>
                                      <a:pt x="15065" y="12741"/>
                                    </a:cubicBezTo>
                                    <a:cubicBezTo>
                                      <a:pt x="15075" y="12687"/>
                                      <a:pt x="15065" y="12687"/>
                                      <a:pt x="15055" y="12687"/>
                                    </a:cubicBezTo>
                                    <a:cubicBezTo>
                                      <a:pt x="15044" y="12687"/>
                                      <a:pt x="15034" y="12741"/>
                                      <a:pt x="15034" y="12741"/>
                                    </a:cubicBezTo>
                                    <a:close/>
                                    <a:moveTo>
                                      <a:pt x="15218" y="14160"/>
                                    </a:moveTo>
                                    <a:cubicBezTo>
                                      <a:pt x="15228" y="14160"/>
                                      <a:pt x="15208" y="14050"/>
                                      <a:pt x="15198" y="13996"/>
                                    </a:cubicBezTo>
                                    <a:cubicBezTo>
                                      <a:pt x="15157" y="13887"/>
                                      <a:pt x="15116" y="13832"/>
                                      <a:pt x="15116" y="13941"/>
                                    </a:cubicBezTo>
                                    <a:cubicBezTo>
                                      <a:pt x="15116" y="14050"/>
                                      <a:pt x="15208" y="14214"/>
                                      <a:pt x="15218" y="14160"/>
                                    </a:cubicBezTo>
                                    <a:close/>
                                    <a:moveTo>
                                      <a:pt x="2823" y="18960"/>
                                    </a:moveTo>
                                    <a:cubicBezTo>
                                      <a:pt x="2823" y="18960"/>
                                      <a:pt x="2823" y="19014"/>
                                      <a:pt x="2833" y="19069"/>
                                    </a:cubicBezTo>
                                    <a:cubicBezTo>
                                      <a:pt x="2843" y="19123"/>
                                      <a:pt x="2853" y="19123"/>
                                      <a:pt x="2853" y="19069"/>
                                    </a:cubicBezTo>
                                    <a:cubicBezTo>
                                      <a:pt x="2853" y="19014"/>
                                      <a:pt x="2843" y="18960"/>
                                      <a:pt x="2843" y="18960"/>
                                    </a:cubicBezTo>
                                    <a:cubicBezTo>
                                      <a:pt x="2833" y="18905"/>
                                      <a:pt x="2823" y="18905"/>
                                      <a:pt x="2823" y="18960"/>
                                    </a:cubicBezTo>
                                    <a:close/>
                                    <a:moveTo>
                                      <a:pt x="19892" y="17596"/>
                                    </a:moveTo>
                                    <a:cubicBezTo>
                                      <a:pt x="19902" y="17650"/>
                                      <a:pt x="19902" y="17705"/>
                                      <a:pt x="19912" y="17705"/>
                                    </a:cubicBezTo>
                                    <a:cubicBezTo>
                                      <a:pt x="19912" y="17705"/>
                                      <a:pt x="19923" y="17650"/>
                                      <a:pt x="19923" y="17596"/>
                                    </a:cubicBezTo>
                                    <a:cubicBezTo>
                                      <a:pt x="19923" y="17541"/>
                                      <a:pt x="19912" y="17487"/>
                                      <a:pt x="19902" y="17487"/>
                                    </a:cubicBezTo>
                                    <a:cubicBezTo>
                                      <a:pt x="19892" y="17487"/>
                                      <a:pt x="19882" y="17541"/>
                                      <a:pt x="19892" y="17596"/>
                                    </a:cubicBezTo>
                                    <a:close/>
                                    <a:moveTo>
                                      <a:pt x="20475" y="20432"/>
                                    </a:moveTo>
                                    <a:cubicBezTo>
                                      <a:pt x="20455" y="20378"/>
                                      <a:pt x="20444" y="20214"/>
                                      <a:pt x="20434" y="20105"/>
                                    </a:cubicBezTo>
                                    <a:cubicBezTo>
                                      <a:pt x="20424" y="19996"/>
                                      <a:pt x="20403" y="19614"/>
                                      <a:pt x="20373" y="19232"/>
                                    </a:cubicBezTo>
                                    <a:cubicBezTo>
                                      <a:pt x="20311" y="18414"/>
                                      <a:pt x="20260" y="17541"/>
                                      <a:pt x="20270" y="17378"/>
                                    </a:cubicBezTo>
                                    <a:cubicBezTo>
                                      <a:pt x="20281" y="17214"/>
                                      <a:pt x="20352" y="18087"/>
                                      <a:pt x="20352" y="18305"/>
                                    </a:cubicBezTo>
                                    <a:cubicBezTo>
                                      <a:pt x="20352" y="18523"/>
                                      <a:pt x="20383" y="19014"/>
                                      <a:pt x="20403" y="18960"/>
                                    </a:cubicBezTo>
                                    <a:cubicBezTo>
                                      <a:pt x="20403" y="18960"/>
                                      <a:pt x="20393" y="18578"/>
                                      <a:pt x="20373" y="18141"/>
                                    </a:cubicBezTo>
                                    <a:cubicBezTo>
                                      <a:pt x="20352" y="17705"/>
                                      <a:pt x="20332" y="17269"/>
                                      <a:pt x="20322" y="17160"/>
                                    </a:cubicBezTo>
                                    <a:cubicBezTo>
                                      <a:pt x="20311" y="17050"/>
                                      <a:pt x="20311" y="16941"/>
                                      <a:pt x="20301" y="16941"/>
                                    </a:cubicBezTo>
                                    <a:cubicBezTo>
                                      <a:pt x="20281" y="16941"/>
                                      <a:pt x="20240" y="16341"/>
                                      <a:pt x="20240" y="16123"/>
                                    </a:cubicBezTo>
                                    <a:cubicBezTo>
                                      <a:pt x="20240" y="16069"/>
                                      <a:pt x="20230" y="15960"/>
                                      <a:pt x="20209" y="15960"/>
                                    </a:cubicBezTo>
                                    <a:cubicBezTo>
                                      <a:pt x="20189" y="15960"/>
                                      <a:pt x="20168" y="15796"/>
                                      <a:pt x="20137" y="15250"/>
                                    </a:cubicBezTo>
                                    <a:cubicBezTo>
                                      <a:pt x="20117" y="14869"/>
                                      <a:pt x="20097" y="14487"/>
                                      <a:pt x="20086" y="14323"/>
                                    </a:cubicBezTo>
                                    <a:cubicBezTo>
                                      <a:pt x="20066" y="14105"/>
                                      <a:pt x="20097" y="13887"/>
                                      <a:pt x="20117" y="14160"/>
                                    </a:cubicBezTo>
                                    <a:cubicBezTo>
                                      <a:pt x="20127" y="14214"/>
                                      <a:pt x="20137" y="14378"/>
                                      <a:pt x="20148" y="14487"/>
                                    </a:cubicBezTo>
                                    <a:cubicBezTo>
                                      <a:pt x="20158" y="14596"/>
                                      <a:pt x="20178" y="14814"/>
                                      <a:pt x="20178" y="14869"/>
                                    </a:cubicBezTo>
                                    <a:cubicBezTo>
                                      <a:pt x="20189" y="14978"/>
                                      <a:pt x="20199" y="15087"/>
                                      <a:pt x="20209" y="15087"/>
                                    </a:cubicBezTo>
                                    <a:cubicBezTo>
                                      <a:pt x="20219" y="15087"/>
                                      <a:pt x="20219" y="15032"/>
                                      <a:pt x="20219" y="14923"/>
                                    </a:cubicBezTo>
                                    <a:cubicBezTo>
                                      <a:pt x="20209" y="14760"/>
                                      <a:pt x="20209" y="14760"/>
                                      <a:pt x="20240" y="14814"/>
                                    </a:cubicBezTo>
                                    <a:cubicBezTo>
                                      <a:pt x="20260" y="14869"/>
                                      <a:pt x="20332" y="15632"/>
                                      <a:pt x="20342" y="15905"/>
                                    </a:cubicBezTo>
                                    <a:cubicBezTo>
                                      <a:pt x="20342" y="15960"/>
                                      <a:pt x="20342" y="16014"/>
                                      <a:pt x="20352" y="15905"/>
                                    </a:cubicBezTo>
                                    <a:cubicBezTo>
                                      <a:pt x="20373" y="15687"/>
                                      <a:pt x="20301" y="14869"/>
                                      <a:pt x="20240" y="14650"/>
                                    </a:cubicBezTo>
                                    <a:cubicBezTo>
                                      <a:pt x="20209" y="14541"/>
                                      <a:pt x="20178" y="14323"/>
                                      <a:pt x="20168" y="14214"/>
                                    </a:cubicBezTo>
                                    <a:cubicBezTo>
                                      <a:pt x="20158" y="13996"/>
                                      <a:pt x="20117" y="13832"/>
                                      <a:pt x="20086" y="13887"/>
                                    </a:cubicBezTo>
                                    <a:cubicBezTo>
                                      <a:pt x="20076" y="13887"/>
                                      <a:pt x="20056" y="13832"/>
                                      <a:pt x="20045" y="13669"/>
                                    </a:cubicBezTo>
                                    <a:cubicBezTo>
                                      <a:pt x="20015" y="13341"/>
                                      <a:pt x="20015" y="13341"/>
                                      <a:pt x="20056" y="13341"/>
                                    </a:cubicBezTo>
                                    <a:cubicBezTo>
                                      <a:pt x="20076" y="13341"/>
                                      <a:pt x="20097" y="13396"/>
                                      <a:pt x="20097" y="13505"/>
                                    </a:cubicBezTo>
                                    <a:cubicBezTo>
                                      <a:pt x="20107" y="13669"/>
                                      <a:pt x="20107" y="13669"/>
                                      <a:pt x="20107" y="13505"/>
                                    </a:cubicBezTo>
                                    <a:cubicBezTo>
                                      <a:pt x="20107" y="13396"/>
                                      <a:pt x="20127" y="13287"/>
                                      <a:pt x="20148" y="13178"/>
                                    </a:cubicBezTo>
                                    <a:cubicBezTo>
                                      <a:pt x="20189" y="13069"/>
                                      <a:pt x="20189" y="13069"/>
                                      <a:pt x="20138" y="13123"/>
                                    </a:cubicBezTo>
                                    <a:cubicBezTo>
                                      <a:pt x="20035" y="13287"/>
                                      <a:pt x="19994" y="13178"/>
                                      <a:pt x="20005" y="12960"/>
                                    </a:cubicBezTo>
                                    <a:cubicBezTo>
                                      <a:pt x="20005" y="12905"/>
                                      <a:pt x="19994" y="12905"/>
                                      <a:pt x="19974" y="12960"/>
                                    </a:cubicBezTo>
                                    <a:cubicBezTo>
                                      <a:pt x="19892" y="13123"/>
                                      <a:pt x="19882" y="13069"/>
                                      <a:pt x="19851" y="12741"/>
                                    </a:cubicBezTo>
                                    <a:cubicBezTo>
                                      <a:pt x="19831" y="12578"/>
                                      <a:pt x="19800" y="12414"/>
                                      <a:pt x="19780" y="12360"/>
                                    </a:cubicBezTo>
                                    <a:cubicBezTo>
                                      <a:pt x="19739" y="12305"/>
                                      <a:pt x="19544" y="11160"/>
                                      <a:pt x="19503" y="10832"/>
                                    </a:cubicBezTo>
                                    <a:cubicBezTo>
                                      <a:pt x="19493" y="10723"/>
                                      <a:pt x="19442" y="10450"/>
                                      <a:pt x="19401" y="10341"/>
                                    </a:cubicBezTo>
                                    <a:cubicBezTo>
                                      <a:pt x="19340" y="10123"/>
                                      <a:pt x="19330" y="10069"/>
                                      <a:pt x="19350" y="9960"/>
                                    </a:cubicBezTo>
                                    <a:cubicBezTo>
                                      <a:pt x="19360" y="9905"/>
                                      <a:pt x="19370" y="9850"/>
                                      <a:pt x="19360" y="9796"/>
                                    </a:cubicBezTo>
                                    <a:cubicBezTo>
                                      <a:pt x="19330" y="9687"/>
                                      <a:pt x="19125" y="9741"/>
                                      <a:pt x="19033" y="9905"/>
                                    </a:cubicBezTo>
                                    <a:cubicBezTo>
                                      <a:pt x="18982" y="10014"/>
                                      <a:pt x="18931" y="10069"/>
                                      <a:pt x="18920" y="10069"/>
                                    </a:cubicBezTo>
                                    <a:cubicBezTo>
                                      <a:pt x="18890" y="10069"/>
                                      <a:pt x="18818" y="9687"/>
                                      <a:pt x="18828" y="9578"/>
                                    </a:cubicBezTo>
                                    <a:cubicBezTo>
                                      <a:pt x="18839" y="9523"/>
                                      <a:pt x="18828" y="9469"/>
                                      <a:pt x="18798" y="9523"/>
                                    </a:cubicBezTo>
                                    <a:cubicBezTo>
                                      <a:pt x="18777" y="9523"/>
                                      <a:pt x="18736" y="9523"/>
                                      <a:pt x="18716" y="9469"/>
                                    </a:cubicBezTo>
                                    <a:cubicBezTo>
                                      <a:pt x="18675" y="9360"/>
                                      <a:pt x="18675" y="9360"/>
                                      <a:pt x="18747" y="9250"/>
                                    </a:cubicBezTo>
                                    <a:cubicBezTo>
                                      <a:pt x="18788" y="9196"/>
                                      <a:pt x="18849" y="9087"/>
                                      <a:pt x="18900" y="9032"/>
                                    </a:cubicBezTo>
                                    <a:lnTo>
                                      <a:pt x="18992" y="8923"/>
                                    </a:lnTo>
                                    <a:lnTo>
                                      <a:pt x="18869" y="8923"/>
                                    </a:lnTo>
                                    <a:cubicBezTo>
                                      <a:pt x="18767" y="8923"/>
                                      <a:pt x="18726" y="8978"/>
                                      <a:pt x="18644" y="9196"/>
                                    </a:cubicBezTo>
                                    <a:cubicBezTo>
                                      <a:pt x="18583" y="9305"/>
                                      <a:pt x="18522" y="9469"/>
                                      <a:pt x="18501" y="9578"/>
                                    </a:cubicBezTo>
                                    <a:cubicBezTo>
                                      <a:pt x="18440" y="9796"/>
                                      <a:pt x="18348" y="9960"/>
                                      <a:pt x="18338" y="9850"/>
                                    </a:cubicBezTo>
                                    <a:cubicBezTo>
                                      <a:pt x="18327" y="9796"/>
                                      <a:pt x="18297" y="9796"/>
                                      <a:pt x="18245" y="9850"/>
                                    </a:cubicBezTo>
                                    <a:cubicBezTo>
                                      <a:pt x="18225" y="9905"/>
                                      <a:pt x="18205" y="9905"/>
                                      <a:pt x="18205" y="9850"/>
                                    </a:cubicBezTo>
                                    <a:cubicBezTo>
                                      <a:pt x="18194" y="9850"/>
                                      <a:pt x="18184" y="9850"/>
                                      <a:pt x="18164" y="9905"/>
                                    </a:cubicBezTo>
                                    <a:cubicBezTo>
                                      <a:pt x="18123" y="10069"/>
                                      <a:pt x="18123" y="9905"/>
                                      <a:pt x="18164" y="9687"/>
                                    </a:cubicBezTo>
                                    <a:cubicBezTo>
                                      <a:pt x="18205" y="9469"/>
                                      <a:pt x="18205" y="9414"/>
                                      <a:pt x="18184" y="9414"/>
                                    </a:cubicBezTo>
                                    <a:cubicBezTo>
                                      <a:pt x="18174" y="9414"/>
                                      <a:pt x="18143" y="9632"/>
                                      <a:pt x="18123" y="9850"/>
                                    </a:cubicBezTo>
                                    <a:cubicBezTo>
                                      <a:pt x="18092" y="10123"/>
                                      <a:pt x="18051" y="10341"/>
                                      <a:pt x="18020" y="10450"/>
                                    </a:cubicBezTo>
                                    <a:cubicBezTo>
                                      <a:pt x="17959" y="10614"/>
                                      <a:pt x="17908" y="10832"/>
                                      <a:pt x="17877" y="11105"/>
                                    </a:cubicBezTo>
                                    <a:cubicBezTo>
                                      <a:pt x="17836" y="11378"/>
                                      <a:pt x="17857" y="11160"/>
                                      <a:pt x="17898" y="10778"/>
                                    </a:cubicBezTo>
                                    <a:cubicBezTo>
                                      <a:pt x="17949" y="10396"/>
                                      <a:pt x="18031" y="9905"/>
                                      <a:pt x="18143" y="9414"/>
                                    </a:cubicBezTo>
                                    <a:cubicBezTo>
                                      <a:pt x="18215" y="9087"/>
                                      <a:pt x="18215" y="9087"/>
                                      <a:pt x="18153" y="9305"/>
                                    </a:cubicBezTo>
                                    <a:cubicBezTo>
                                      <a:pt x="18123" y="9414"/>
                                      <a:pt x="18061" y="9632"/>
                                      <a:pt x="18031" y="9850"/>
                                    </a:cubicBezTo>
                                    <a:cubicBezTo>
                                      <a:pt x="17949" y="10232"/>
                                      <a:pt x="17816" y="11323"/>
                                      <a:pt x="17836" y="11432"/>
                                    </a:cubicBezTo>
                                    <a:cubicBezTo>
                                      <a:pt x="17847" y="11487"/>
                                      <a:pt x="17836" y="11487"/>
                                      <a:pt x="17826" y="11432"/>
                                    </a:cubicBezTo>
                                    <a:cubicBezTo>
                                      <a:pt x="17816" y="11378"/>
                                      <a:pt x="17806" y="11432"/>
                                      <a:pt x="17806" y="11487"/>
                                    </a:cubicBezTo>
                                    <a:cubicBezTo>
                                      <a:pt x="17816" y="11705"/>
                                      <a:pt x="17693" y="12741"/>
                                      <a:pt x="17611" y="13069"/>
                                    </a:cubicBezTo>
                                    <a:cubicBezTo>
                                      <a:pt x="17499" y="13505"/>
                                      <a:pt x="17386" y="14269"/>
                                      <a:pt x="17243" y="15414"/>
                                    </a:cubicBezTo>
                                    <a:cubicBezTo>
                                      <a:pt x="17172" y="15960"/>
                                      <a:pt x="17120" y="16505"/>
                                      <a:pt x="17120" y="16560"/>
                                    </a:cubicBezTo>
                                    <a:cubicBezTo>
                                      <a:pt x="17120" y="16614"/>
                                      <a:pt x="17100" y="16832"/>
                                      <a:pt x="17069" y="17050"/>
                                    </a:cubicBezTo>
                                    <a:cubicBezTo>
                                      <a:pt x="17039" y="17269"/>
                                      <a:pt x="16998" y="17705"/>
                                      <a:pt x="16957" y="17978"/>
                                    </a:cubicBezTo>
                                    <a:cubicBezTo>
                                      <a:pt x="16926" y="18251"/>
                                      <a:pt x="16895" y="18469"/>
                                      <a:pt x="16885" y="18469"/>
                                    </a:cubicBezTo>
                                    <a:cubicBezTo>
                                      <a:pt x="16875" y="18469"/>
                                      <a:pt x="16875" y="18414"/>
                                      <a:pt x="16875" y="18360"/>
                                    </a:cubicBezTo>
                                    <a:cubicBezTo>
                                      <a:pt x="16885" y="18305"/>
                                      <a:pt x="16875" y="18250"/>
                                      <a:pt x="16865" y="18305"/>
                                    </a:cubicBezTo>
                                    <a:cubicBezTo>
                                      <a:pt x="16855" y="18360"/>
                                      <a:pt x="16844" y="18305"/>
                                      <a:pt x="16844" y="18250"/>
                                    </a:cubicBezTo>
                                    <a:cubicBezTo>
                                      <a:pt x="16844" y="18196"/>
                                      <a:pt x="16824" y="18305"/>
                                      <a:pt x="16803" y="18469"/>
                                    </a:cubicBezTo>
                                    <a:cubicBezTo>
                                      <a:pt x="16783" y="18632"/>
                                      <a:pt x="16763" y="18741"/>
                                      <a:pt x="16752" y="18741"/>
                                    </a:cubicBezTo>
                                    <a:cubicBezTo>
                                      <a:pt x="16742" y="18741"/>
                                      <a:pt x="16742" y="18796"/>
                                      <a:pt x="16742" y="18850"/>
                                    </a:cubicBezTo>
                                    <a:cubicBezTo>
                                      <a:pt x="16742" y="18905"/>
                                      <a:pt x="16732" y="18960"/>
                                      <a:pt x="16722" y="18905"/>
                                    </a:cubicBezTo>
                                    <a:cubicBezTo>
                                      <a:pt x="16711" y="18850"/>
                                      <a:pt x="16711" y="18796"/>
                                      <a:pt x="16711" y="18632"/>
                                    </a:cubicBezTo>
                                    <a:cubicBezTo>
                                      <a:pt x="16722" y="18414"/>
                                      <a:pt x="16722" y="18414"/>
                                      <a:pt x="16691" y="18523"/>
                                    </a:cubicBezTo>
                                    <a:cubicBezTo>
                                      <a:pt x="16670" y="18578"/>
                                      <a:pt x="16660" y="18687"/>
                                      <a:pt x="16670" y="18687"/>
                                    </a:cubicBezTo>
                                    <a:cubicBezTo>
                                      <a:pt x="16681" y="18741"/>
                                      <a:pt x="16619" y="19505"/>
                                      <a:pt x="16589" y="19614"/>
                                    </a:cubicBezTo>
                                    <a:cubicBezTo>
                                      <a:pt x="16578" y="19669"/>
                                      <a:pt x="16538" y="19723"/>
                                      <a:pt x="16497" y="19723"/>
                                    </a:cubicBezTo>
                                    <a:lnTo>
                                      <a:pt x="16425" y="19723"/>
                                    </a:lnTo>
                                    <a:lnTo>
                                      <a:pt x="16353" y="19178"/>
                                    </a:lnTo>
                                    <a:cubicBezTo>
                                      <a:pt x="16313" y="18905"/>
                                      <a:pt x="16292" y="18632"/>
                                      <a:pt x="16292" y="18578"/>
                                    </a:cubicBezTo>
                                    <a:cubicBezTo>
                                      <a:pt x="16292" y="18523"/>
                                      <a:pt x="16292" y="18523"/>
                                      <a:pt x="16282" y="18523"/>
                                    </a:cubicBezTo>
                                    <a:cubicBezTo>
                                      <a:pt x="16272" y="18523"/>
                                      <a:pt x="16261" y="18414"/>
                                      <a:pt x="16251" y="18250"/>
                                    </a:cubicBezTo>
                                    <a:cubicBezTo>
                                      <a:pt x="16231" y="17978"/>
                                      <a:pt x="16241" y="17814"/>
                                      <a:pt x="16292" y="17923"/>
                                    </a:cubicBezTo>
                                    <a:cubicBezTo>
                                      <a:pt x="16313" y="17978"/>
                                      <a:pt x="16323" y="18032"/>
                                      <a:pt x="16313" y="18141"/>
                                    </a:cubicBezTo>
                                    <a:cubicBezTo>
                                      <a:pt x="16302" y="18305"/>
                                      <a:pt x="16313" y="18360"/>
                                      <a:pt x="16333" y="18360"/>
                                    </a:cubicBezTo>
                                    <a:cubicBezTo>
                                      <a:pt x="16364" y="18360"/>
                                      <a:pt x="16364" y="18305"/>
                                      <a:pt x="16353" y="18141"/>
                                    </a:cubicBezTo>
                                    <a:cubicBezTo>
                                      <a:pt x="16343" y="17978"/>
                                      <a:pt x="16343" y="17923"/>
                                      <a:pt x="16374" y="17978"/>
                                    </a:cubicBezTo>
                                    <a:cubicBezTo>
                                      <a:pt x="16394" y="18032"/>
                                      <a:pt x="16405" y="17978"/>
                                      <a:pt x="16394" y="17869"/>
                                    </a:cubicBezTo>
                                    <a:cubicBezTo>
                                      <a:pt x="16384" y="17705"/>
                                      <a:pt x="16415" y="17596"/>
                                      <a:pt x="16425" y="17760"/>
                                    </a:cubicBezTo>
                                    <a:cubicBezTo>
                                      <a:pt x="16435" y="17814"/>
                                      <a:pt x="16435" y="17760"/>
                                      <a:pt x="16425" y="17650"/>
                                    </a:cubicBezTo>
                                    <a:cubicBezTo>
                                      <a:pt x="16415" y="17541"/>
                                      <a:pt x="16405" y="17378"/>
                                      <a:pt x="16394" y="17269"/>
                                    </a:cubicBezTo>
                                    <a:cubicBezTo>
                                      <a:pt x="16364" y="16996"/>
                                      <a:pt x="16353" y="16560"/>
                                      <a:pt x="16384" y="16450"/>
                                    </a:cubicBezTo>
                                    <a:cubicBezTo>
                                      <a:pt x="16415" y="16341"/>
                                      <a:pt x="16456" y="16505"/>
                                      <a:pt x="16466" y="16778"/>
                                    </a:cubicBezTo>
                                    <a:cubicBezTo>
                                      <a:pt x="16476" y="16887"/>
                                      <a:pt x="16486" y="17050"/>
                                      <a:pt x="16507" y="17160"/>
                                    </a:cubicBezTo>
                                    <a:cubicBezTo>
                                      <a:pt x="16517" y="17269"/>
                                      <a:pt x="16527" y="17378"/>
                                      <a:pt x="16527" y="17432"/>
                                    </a:cubicBezTo>
                                    <a:cubicBezTo>
                                      <a:pt x="16527" y="17487"/>
                                      <a:pt x="16537" y="17541"/>
                                      <a:pt x="16558" y="17596"/>
                                    </a:cubicBezTo>
                                    <a:cubicBezTo>
                                      <a:pt x="16589" y="17705"/>
                                      <a:pt x="16589" y="17705"/>
                                      <a:pt x="16578" y="17487"/>
                                    </a:cubicBezTo>
                                    <a:cubicBezTo>
                                      <a:pt x="16568" y="17323"/>
                                      <a:pt x="16578" y="17214"/>
                                      <a:pt x="16599" y="17050"/>
                                    </a:cubicBezTo>
                                    <a:cubicBezTo>
                                      <a:pt x="16619" y="16941"/>
                                      <a:pt x="16640" y="16832"/>
                                      <a:pt x="16640" y="16832"/>
                                    </a:cubicBezTo>
                                    <a:cubicBezTo>
                                      <a:pt x="16650" y="16832"/>
                                      <a:pt x="16722" y="17432"/>
                                      <a:pt x="16711" y="17487"/>
                                    </a:cubicBezTo>
                                    <a:cubicBezTo>
                                      <a:pt x="16711" y="17487"/>
                                      <a:pt x="16722" y="17596"/>
                                      <a:pt x="16732" y="17650"/>
                                    </a:cubicBezTo>
                                    <a:cubicBezTo>
                                      <a:pt x="16762" y="17760"/>
                                      <a:pt x="16762" y="17705"/>
                                      <a:pt x="16742" y="17596"/>
                                    </a:cubicBezTo>
                                    <a:cubicBezTo>
                                      <a:pt x="16732" y="17541"/>
                                      <a:pt x="16711" y="17214"/>
                                      <a:pt x="16691" y="16887"/>
                                    </a:cubicBezTo>
                                    <a:cubicBezTo>
                                      <a:pt x="16660" y="16396"/>
                                      <a:pt x="16650" y="16287"/>
                                      <a:pt x="16670" y="16232"/>
                                    </a:cubicBezTo>
                                    <a:cubicBezTo>
                                      <a:pt x="16681" y="16178"/>
                                      <a:pt x="16701" y="16069"/>
                                      <a:pt x="16701" y="16014"/>
                                    </a:cubicBezTo>
                                    <a:cubicBezTo>
                                      <a:pt x="16711" y="15960"/>
                                      <a:pt x="16701" y="15960"/>
                                      <a:pt x="16681" y="16069"/>
                                    </a:cubicBezTo>
                                    <a:cubicBezTo>
                                      <a:pt x="16660" y="16178"/>
                                      <a:pt x="16640" y="16232"/>
                                      <a:pt x="16640" y="16232"/>
                                    </a:cubicBezTo>
                                    <a:cubicBezTo>
                                      <a:pt x="16619" y="16123"/>
                                      <a:pt x="16558" y="15469"/>
                                      <a:pt x="16578" y="15469"/>
                                    </a:cubicBezTo>
                                    <a:cubicBezTo>
                                      <a:pt x="16589" y="15469"/>
                                      <a:pt x="16599" y="15360"/>
                                      <a:pt x="16589" y="15250"/>
                                    </a:cubicBezTo>
                                    <a:cubicBezTo>
                                      <a:pt x="16589" y="15087"/>
                                      <a:pt x="16578" y="15032"/>
                                      <a:pt x="16548" y="15032"/>
                                    </a:cubicBezTo>
                                    <a:cubicBezTo>
                                      <a:pt x="16497" y="15032"/>
                                      <a:pt x="16497" y="14978"/>
                                      <a:pt x="16537" y="14705"/>
                                    </a:cubicBezTo>
                                    <a:cubicBezTo>
                                      <a:pt x="16558" y="14596"/>
                                      <a:pt x="16578" y="14432"/>
                                      <a:pt x="16578" y="14432"/>
                                    </a:cubicBezTo>
                                    <a:cubicBezTo>
                                      <a:pt x="16578" y="14378"/>
                                      <a:pt x="16599" y="14323"/>
                                      <a:pt x="16619" y="14269"/>
                                    </a:cubicBezTo>
                                    <a:cubicBezTo>
                                      <a:pt x="16640" y="14214"/>
                                      <a:pt x="16650" y="14160"/>
                                      <a:pt x="16640" y="14160"/>
                                    </a:cubicBezTo>
                                    <a:cubicBezTo>
                                      <a:pt x="16630" y="14160"/>
                                      <a:pt x="16589" y="14323"/>
                                      <a:pt x="16548" y="14487"/>
                                    </a:cubicBezTo>
                                    <a:cubicBezTo>
                                      <a:pt x="16507" y="14650"/>
                                      <a:pt x="16476" y="14814"/>
                                      <a:pt x="16466" y="14869"/>
                                    </a:cubicBezTo>
                                    <a:cubicBezTo>
                                      <a:pt x="16456" y="14869"/>
                                      <a:pt x="16435" y="15087"/>
                                      <a:pt x="16415" y="15305"/>
                                    </a:cubicBezTo>
                                    <a:cubicBezTo>
                                      <a:pt x="16374" y="15632"/>
                                      <a:pt x="16282" y="16123"/>
                                      <a:pt x="16241" y="16123"/>
                                    </a:cubicBezTo>
                                    <a:cubicBezTo>
                                      <a:pt x="16231" y="16123"/>
                                      <a:pt x="16210" y="16014"/>
                                      <a:pt x="16190" y="15850"/>
                                    </a:cubicBezTo>
                                    <a:cubicBezTo>
                                      <a:pt x="16149" y="15523"/>
                                      <a:pt x="16149" y="15687"/>
                                      <a:pt x="16190" y="16069"/>
                                    </a:cubicBezTo>
                                    <a:cubicBezTo>
                                      <a:pt x="16210" y="16287"/>
                                      <a:pt x="16210" y="16341"/>
                                      <a:pt x="16169" y="16560"/>
                                    </a:cubicBezTo>
                                    <a:cubicBezTo>
                                      <a:pt x="16149" y="16723"/>
                                      <a:pt x="16118" y="16832"/>
                                      <a:pt x="16118" y="16832"/>
                                    </a:cubicBezTo>
                                    <a:cubicBezTo>
                                      <a:pt x="16098" y="16832"/>
                                      <a:pt x="16067" y="16505"/>
                                      <a:pt x="16067" y="16287"/>
                                    </a:cubicBezTo>
                                    <a:cubicBezTo>
                                      <a:pt x="16067" y="16178"/>
                                      <a:pt x="16087" y="16014"/>
                                      <a:pt x="16108" y="15905"/>
                                    </a:cubicBezTo>
                                    <a:lnTo>
                                      <a:pt x="16149" y="15741"/>
                                    </a:lnTo>
                                    <a:lnTo>
                                      <a:pt x="16108" y="15850"/>
                                    </a:lnTo>
                                    <a:cubicBezTo>
                                      <a:pt x="16047" y="16014"/>
                                      <a:pt x="16036" y="16014"/>
                                      <a:pt x="16036" y="15741"/>
                                    </a:cubicBezTo>
                                    <a:cubicBezTo>
                                      <a:pt x="16036" y="15523"/>
                                      <a:pt x="16036" y="15523"/>
                                      <a:pt x="16016" y="15578"/>
                                    </a:cubicBezTo>
                                    <a:cubicBezTo>
                                      <a:pt x="15995" y="15632"/>
                                      <a:pt x="15995" y="15741"/>
                                      <a:pt x="16006" y="15960"/>
                                    </a:cubicBezTo>
                                    <a:cubicBezTo>
                                      <a:pt x="16016" y="16123"/>
                                      <a:pt x="16016" y="16232"/>
                                      <a:pt x="16006" y="16232"/>
                                    </a:cubicBezTo>
                                    <a:cubicBezTo>
                                      <a:pt x="15995" y="16232"/>
                                      <a:pt x="15995" y="16287"/>
                                      <a:pt x="15995" y="16341"/>
                                    </a:cubicBezTo>
                                    <a:cubicBezTo>
                                      <a:pt x="15995" y="16505"/>
                                      <a:pt x="16006" y="16560"/>
                                      <a:pt x="16057" y="16778"/>
                                    </a:cubicBezTo>
                                    <a:cubicBezTo>
                                      <a:pt x="16087" y="16941"/>
                                      <a:pt x="16098" y="17160"/>
                                      <a:pt x="16087" y="17214"/>
                                    </a:cubicBezTo>
                                    <a:cubicBezTo>
                                      <a:pt x="16077" y="17214"/>
                                      <a:pt x="16077" y="17323"/>
                                      <a:pt x="16077" y="17378"/>
                                    </a:cubicBezTo>
                                    <a:cubicBezTo>
                                      <a:pt x="16087" y="17432"/>
                                      <a:pt x="16067" y="17650"/>
                                      <a:pt x="16047" y="17923"/>
                                    </a:cubicBezTo>
                                    <a:cubicBezTo>
                                      <a:pt x="16006" y="18360"/>
                                      <a:pt x="15975" y="18469"/>
                                      <a:pt x="15975" y="18250"/>
                                    </a:cubicBezTo>
                                    <a:cubicBezTo>
                                      <a:pt x="15975" y="18196"/>
                                      <a:pt x="15965" y="18141"/>
                                      <a:pt x="15955" y="18141"/>
                                    </a:cubicBezTo>
                                    <a:cubicBezTo>
                                      <a:pt x="15944" y="18141"/>
                                      <a:pt x="15842" y="17214"/>
                                      <a:pt x="15842" y="17105"/>
                                    </a:cubicBezTo>
                                    <a:cubicBezTo>
                                      <a:pt x="15842" y="17105"/>
                                      <a:pt x="15852" y="17050"/>
                                      <a:pt x="15873" y="16941"/>
                                    </a:cubicBezTo>
                                    <a:cubicBezTo>
                                      <a:pt x="15883" y="16887"/>
                                      <a:pt x="15893" y="16832"/>
                                      <a:pt x="15883" y="16832"/>
                                    </a:cubicBezTo>
                                    <a:cubicBezTo>
                                      <a:pt x="15873" y="16832"/>
                                      <a:pt x="15862" y="16887"/>
                                      <a:pt x="15852" y="16887"/>
                                    </a:cubicBezTo>
                                    <a:cubicBezTo>
                                      <a:pt x="15832" y="17050"/>
                                      <a:pt x="15811" y="16941"/>
                                      <a:pt x="15730" y="16069"/>
                                    </a:cubicBezTo>
                                    <a:cubicBezTo>
                                      <a:pt x="15617" y="14869"/>
                                      <a:pt x="15607" y="14760"/>
                                      <a:pt x="15586" y="14869"/>
                                    </a:cubicBezTo>
                                    <a:cubicBezTo>
                                      <a:pt x="15576" y="14923"/>
                                      <a:pt x="15576" y="14978"/>
                                      <a:pt x="15597" y="14978"/>
                                    </a:cubicBezTo>
                                    <a:cubicBezTo>
                                      <a:pt x="15607" y="14978"/>
                                      <a:pt x="15617" y="15087"/>
                                      <a:pt x="15617" y="15141"/>
                                    </a:cubicBezTo>
                                    <a:cubicBezTo>
                                      <a:pt x="15617" y="15196"/>
                                      <a:pt x="15627" y="15360"/>
                                      <a:pt x="15637" y="15414"/>
                                    </a:cubicBezTo>
                                    <a:cubicBezTo>
                                      <a:pt x="15658" y="15578"/>
                                      <a:pt x="15781" y="17050"/>
                                      <a:pt x="15781" y="17160"/>
                                    </a:cubicBezTo>
                                    <a:cubicBezTo>
                                      <a:pt x="15781" y="17323"/>
                                      <a:pt x="15750" y="17269"/>
                                      <a:pt x="15719" y="17050"/>
                                    </a:cubicBezTo>
                                    <a:cubicBezTo>
                                      <a:pt x="15699" y="16832"/>
                                      <a:pt x="15678" y="16560"/>
                                      <a:pt x="15515" y="14814"/>
                                    </a:cubicBezTo>
                                    <a:cubicBezTo>
                                      <a:pt x="15433" y="13887"/>
                                      <a:pt x="15423" y="13669"/>
                                      <a:pt x="15443" y="13560"/>
                                    </a:cubicBezTo>
                                    <a:cubicBezTo>
                                      <a:pt x="15464" y="13505"/>
                                      <a:pt x="15453" y="13450"/>
                                      <a:pt x="15433" y="13450"/>
                                    </a:cubicBezTo>
                                    <a:cubicBezTo>
                                      <a:pt x="15412" y="13450"/>
                                      <a:pt x="15402" y="13396"/>
                                      <a:pt x="15402" y="13341"/>
                                    </a:cubicBezTo>
                                    <a:cubicBezTo>
                                      <a:pt x="15402" y="13287"/>
                                      <a:pt x="15392" y="13178"/>
                                      <a:pt x="15382" y="13123"/>
                                    </a:cubicBezTo>
                                    <a:cubicBezTo>
                                      <a:pt x="15372" y="13069"/>
                                      <a:pt x="15331" y="12523"/>
                                      <a:pt x="15320" y="12196"/>
                                    </a:cubicBezTo>
                                    <a:cubicBezTo>
                                      <a:pt x="15320" y="12141"/>
                                      <a:pt x="15300" y="11923"/>
                                      <a:pt x="15269" y="11705"/>
                                    </a:cubicBezTo>
                                    <a:cubicBezTo>
                                      <a:pt x="15198" y="11105"/>
                                      <a:pt x="15177" y="10832"/>
                                      <a:pt x="15198" y="10723"/>
                                    </a:cubicBezTo>
                                    <a:cubicBezTo>
                                      <a:pt x="15208" y="10669"/>
                                      <a:pt x="15208" y="10614"/>
                                      <a:pt x="15187" y="10560"/>
                                    </a:cubicBezTo>
                                    <a:cubicBezTo>
                                      <a:pt x="15126" y="10341"/>
                                      <a:pt x="15167" y="10232"/>
                                      <a:pt x="15269" y="10178"/>
                                    </a:cubicBezTo>
                                    <a:cubicBezTo>
                                      <a:pt x="15320" y="10178"/>
                                      <a:pt x="15320" y="10178"/>
                                      <a:pt x="15290" y="10069"/>
                                    </a:cubicBezTo>
                                    <a:cubicBezTo>
                                      <a:pt x="15269" y="10014"/>
                                      <a:pt x="15239" y="9959"/>
                                      <a:pt x="15208" y="10014"/>
                                    </a:cubicBezTo>
                                    <a:cubicBezTo>
                                      <a:pt x="15136" y="10069"/>
                                      <a:pt x="15095" y="9905"/>
                                      <a:pt x="15095" y="9523"/>
                                    </a:cubicBezTo>
                                    <a:lnTo>
                                      <a:pt x="15095" y="9196"/>
                                    </a:lnTo>
                                    <a:lnTo>
                                      <a:pt x="15065" y="9359"/>
                                    </a:lnTo>
                                    <a:cubicBezTo>
                                      <a:pt x="15034" y="9523"/>
                                      <a:pt x="15024" y="9632"/>
                                      <a:pt x="15003" y="10069"/>
                                    </a:cubicBezTo>
                                    <a:cubicBezTo>
                                      <a:pt x="14993" y="10232"/>
                                      <a:pt x="14973" y="10396"/>
                                      <a:pt x="14922" y="10559"/>
                                    </a:cubicBezTo>
                                    <a:cubicBezTo>
                                      <a:pt x="14840" y="10832"/>
                                      <a:pt x="14819" y="10832"/>
                                      <a:pt x="14707" y="10669"/>
                                    </a:cubicBezTo>
                                    <a:cubicBezTo>
                                      <a:pt x="14635" y="10559"/>
                                      <a:pt x="14625" y="10505"/>
                                      <a:pt x="14635" y="10341"/>
                                    </a:cubicBezTo>
                                    <a:cubicBezTo>
                                      <a:pt x="14645" y="10232"/>
                                      <a:pt x="14656" y="10123"/>
                                      <a:pt x="14656" y="10123"/>
                                    </a:cubicBezTo>
                                    <a:cubicBezTo>
                                      <a:pt x="14676" y="10014"/>
                                      <a:pt x="14697" y="9687"/>
                                      <a:pt x="14676" y="9687"/>
                                    </a:cubicBezTo>
                                    <a:cubicBezTo>
                                      <a:pt x="14666" y="9687"/>
                                      <a:pt x="14645" y="9796"/>
                                      <a:pt x="14625" y="10014"/>
                                    </a:cubicBezTo>
                                    <a:cubicBezTo>
                                      <a:pt x="14605" y="10178"/>
                                      <a:pt x="14574" y="10450"/>
                                      <a:pt x="14564" y="10614"/>
                                    </a:cubicBezTo>
                                    <a:cubicBezTo>
                                      <a:pt x="14533" y="10941"/>
                                      <a:pt x="14512" y="10996"/>
                                      <a:pt x="14482" y="10832"/>
                                    </a:cubicBezTo>
                                    <a:cubicBezTo>
                                      <a:pt x="14451" y="10669"/>
                                      <a:pt x="14287" y="10232"/>
                                      <a:pt x="14206" y="10123"/>
                                    </a:cubicBezTo>
                                    <a:cubicBezTo>
                                      <a:pt x="14165" y="10069"/>
                                      <a:pt x="14124" y="9959"/>
                                      <a:pt x="14114" y="9959"/>
                                    </a:cubicBezTo>
                                    <a:cubicBezTo>
                                      <a:pt x="14103" y="9850"/>
                                      <a:pt x="14185" y="9523"/>
                                      <a:pt x="14226" y="9523"/>
                                    </a:cubicBezTo>
                                    <a:cubicBezTo>
                                      <a:pt x="14247" y="9523"/>
                                      <a:pt x="14206" y="9469"/>
                                      <a:pt x="14134" y="9414"/>
                                    </a:cubicBezTo>
                                    <a:cubicBezTo>
                                      <a:pt x="14062" y="9359"/>
                                      <a:pt x="14001" y="9250"/>
                                      <a:pt x="13981" y="9250"/>
                                    </a:cubicBezTo>
                                    <a:cubicBezTo>
                                      <a:pt x="13970" y="9250"/>
                                      <a:pt x="13930" y="9196"/>
                                      <a:pt x="13909" y="9141"/>
                                    </a:cubicBezTo>
                                    <a:cubicBezTo>
                                      <a:pt x="13868" y="9087"/>
                                      <a:pt x="13858" y="9087"/>
                                      <a:pt x="13868" y="8978"/>
                                    </a:cubicBezTo>
                                    <a:cubicBezTo>
                                      <a:pt x="13878" y="8869"/>
                                      <a:pt x="13878" y="8869"/>
                                      <a:pt x="13858" y="8923"/>
                                    </a:cubicBezTo>
                                    <a:cubicBezTo>
                                      <a:pt x="13848" y="8978"/>
                                      <a:pt x="13827" y="9032"/>
                                      <a:pt x="13807" y="9032"/>
                                    </a:cubicBezTo>
                                    <a:cubicBezTo>
                                      <a:pt x="13786" y="9032"/>
                                      <a:pt x="13786" y="9032"/>
                                      <a:pt x="13807" y="8923"/>
                                    </a:cubicBezTo>
                                    <a:cubicBezTo>
                                      <a:pt x="13827" y="8814"/>
                                      <a:pt x="13817" y="8814"/>
                                      <a:pt x="13776" y="8814"/>
                                    </a:cubicBezTo>
                                    <a:cubicBezTo>
                                      <a:pt x="13735" y="8814"/>
                                      <a:pt x="13725" y="8759"/>
                                      <a:pt x="13735" y="8759"/>
                                    </a:cubicBezTo>
                                    <a:cubicBezTo>
                                      <a:pt x="13745" y="8705"/>
                                      <a:pt x="13786" y="8705"/>
                                      <a:pt x="13868" y="8705"/>
                                    </a:cubicBezTo>
                                    <a:cubicBezTo>
                                      <a:pt x="14011" y="8759"/>
                                      <a:pt x="14032" y="8814"/>
                                      <a:pt x="14001" y="8869"/>
                                    </a:cubicBezTo>
                                    <a:cubicBezTo>
                                      <a:pt x="13981" y="8923"/>
                                      <a:pt x="13991" y="9196"/>
                                      <a:pt x="14011" y="9196"/>
                                    </a:cubicBezTo>
                                    <a:cubicBezTo>
                                      <a:pt x="14022" y="9196"/>
                                      <a:pt x="14042" y="9087"/>
                                      <a:pt x="14052" y="8923"/>
                                    </a:cubicBezTo>
                                    <a:cubicBezTo>
                                      <a:pt x="14083" y="8650"/>
                                      <a:pt x="14134" y="8596"/>
                                      <a:pt x="14175" y="8759"/>
                                    </a:cubicBezTo>
                                    <a:cubicBezTo>
                                      <a:pt x="14185" y="8814"/>
                                      <a:pt x="14206" y="8814"/>
                                      <a:pt x="14216" y="8814"/>
                                    </a:cubicBezTo>
                                    <a:cubicBezTo>
                                      <a:pt x="14226" y="8814"/>
                                      <a:pt x="14206" y="8705"/>
                                      <a:pt x="14165" y="8596"/>
                                    </a:cubicBezTo>
                                    <a:cubicBezTo>
                                      <a:pt x="14103" y="8432"/>
                                      <a:pt x="14093" y="8378"/>
                                      <a:pt x="14103" y="8214"/>
                                    </a:cubicBezTo>
                                    <a:cubicBezTo>
                                      <a:pt x="14114" y="8050"/>
                                      <a:pt x="14359" y="6959"/>
                                      <a:pt x="14390" y="6959"/>
                                    </a:cubicBezTo>
                                    <a:cubicBezTo>
                                      <a:pt x="14400" y="6959"/>
                                      <a:pt x="14400" y="7069"/>
                                      <a:pt x="14390" y="7178"/>
                                    </a:cubicBezTo>
                                    <a:cubicBezTo>
                                      <a:pt x="14380" y="7341"/>
                                      <a:pt x="14380" y="7341"/>
                                      <a:pt x="14410" y="7232"/>
                                    </a:cubicBezTo>
                                    <a:cubicBezTo>
                                      <a:pt x="14420" y="7178"/>
                                      <a:pt x="14441" y="7014"/>
                                      <a:pt x="14441" y="6959"/>
                                    </a:cubicBezTo>
                                    <a:cubicBezTo>
                                      <a:pt x="14441" y="6850"/>
                                      <a:pt x="14482" y="6687"/>
                                      <a:pt x="14543" y="6523"/>
                                    </a:cubicBezTo>
                                    <a:cubicBezTo>
                                      <a:pt x="14645" y="6196"/>
                                      <a:pt x="14666" y="6032"/>
                                      <a:pt x="14594" y="6141"/>
                                    </a:cubicBezTo>
                                    <a:cubicBezTo>
                                      <a:pt x="14574" y="6141"/>
                                      <a:pt x="14553" y="6196"/>
                                      <a:pt x="14543" y="6250"/>
                                    </a:cubicBezTo>
                                    <a:cubicBezTo>
                                      <a:pt x="14523" y="6359"/>
                                      <a:pt x="14472" y="6414"/>
                                      <a:pt x="14461" y="6305"/>
                                    </a:cubicBezTo>
                                    <a:cubicBezTo>
                                      <a:pt x="14461" y="6250"/>
                                      <a:pt x="14472" y="6196"/>
                                      <a:pt x="14482" y="6141"/>
                                    </a:cubicBezTo>
                                    <a:cubicBezTo>
                                      <a:pt x="14502" y="6087"/>
                                      <a:pt x="14543" y="5869"/>
                                      <a:pt x="14574" y="5705"/>
                                    </a:cubicBezTo>
                                    <a:cubicBezTo>
                                      <a:pt x="14605" y="5541"/>
                                      <a:pt x="14666" y="5269"/>
                                      <a:pt x="14697" y="5159"/>
                                    </a:cubicBezTo>
                                    <a:cubicBezTo>
                                      <a:pt x="14789" y="4887"/>
                                      <a:pt x="14768" y="4832"/>
                                      <a:pt x="14666" y="5050"/>
                                    </a:cubicBezTo>
                                    <a:cubicBezTo>
                                      <a:pt x="14512" y="5432"/>
                                      <a:pt x="14308" y="6359"/>
                                      <a:pt x="14165" y="7396"/>
                                    </a:cubicBezTo>
                                    <a:cubicBezTo>
                                      <a:pt x="14114" y="7723"/>
                                      <a:pt x="14083" y="8050"/>
                                      <a:pt x="14083" y="8105"/>
                                    </a:cubicBezTo>
                                    <a:cubicBezTo>
                                      <a:pt x="14083" y="8214"/>
                                      <a:pt x="14001" y="8378"/>
                                      <a:pt x="13970" y="8323"/>
                                    </a:cubicBezTo>
                                    <a:cubicBezTo>
                                      <a:pt x="13960" y="8269"/>
                                      <a:pt x="13919" y="8214"/>
                                      <a:pt x="13899" y="8214"/>
                                    </a:cubicBezTo>
                                    <a:cubicBezTo>
                                      <a:pt x="13868" y="8214"/>
                                      <a:pt x="13817" y="8159"/>
                                      <a:pt x="13786" y="8105"/>
                                    </a:cubicBezTo>
                                    <a:lnTo>
                                      <a:pt x="13725" y="8050"/>
                                    </a:lnTo>
                                    <a:lnTo>
                                      <a:pt x="13776" y="7941"/>
                                    </a:lnTo>
                                    <a:cubicBezTo>
                                      <a:pt x="13817" y="7887"/>
                                      <a:pt x="13817" y="7832"/>
                                      <a:pt x="13807" y="7778"/>
                                    </a:cubicBezTo>
                                    <a:cubicBezTo>
                                      <a:pt x="13797" y="7723"/>
                                      <a:pt x="13797" y="7669"/>
                                      <a:pt x="13797" y="7614"/>
                                    </a:cubicBezTo>
                                    <a:cubicBezTo>
                                      <a:pt x="13807" y="7614"/>
                                      <a:pt x="13797" y="7559"/>
                                      <a:pt x="13786" y="7559"/>
                                    </a:cubicBezTo>
                                    <a:cubicBezTo>
                                      <a:pt x="13776" y="7559"/>
                                      <a:pt x="13766" y="7505"/>
                                      <a:pt x="13766" y="7450"/>
                                    </a:cubicBezTo>
                                    <a:cubicBezTo>
                                      <a:pt x="13766" y="7287"/>
                                      <a:pt x="13858" y="6632"/>
                                      <a:pt x="13919" y="6359"/>
                                    </a:cubicBezTo>
                                    <a:cubicBezTo>
                                      <a:pt x="13950" y="6196"/>
                                      <a:pt x="13981" y="6032"/>
                                      <a:pt x="13991" y="5923"/>
                                    </a:cubicBezTo>
                                    <a:cubicBezTo>
                                      <a:pt x="14001" y="5814"/>
                                      <a:pt x="14011" y="5759"/>
                                      <a:pt x="14022" y="5705"/>
                                    </a:cubicBezTo>
                                    <a:cubicBezTo>
                                      <a:pt x="14032" y="5705"/>
                                      <a:pt x="14042" y="5596"/>
                                      <a:pt x="14042" y="5541"/>
                                    </a:cubicBezTo>
                                    <a:cubicBezTo>
                                      <a:pt x="14042" y="5487"/>
                                      <a:pt x="14062" y="5378"/>
                                      <a:pt x="14083" y="5269"/>
                                    </a:cubicBezTo>
                                    <a:cubicBezTo>
                                      <a:pt x="14124" y="5105"/>
                                      <a:pt x="14124" y="4941"/>
                                      <a:pt x="14083" y="4941"/>
                                    </a:cubicBezTo>
                                    <a:cubicBezTo>
                                      <a:pt x="14001" y="4941"/>
                                      <a:pt x="14103" y="4723"/>
                                      <a:pt x="14257" y="4505"/>
                                    </a:cubicBezTo>
                                    <a:cubicBezTo>
                                      <a:pt x="14308" y="4450"/>
                                      <a:pt x="14328" y="4396"/>
                                      <a:pt x="14328" y="4287"/>
                                    </a:cubicBezTo>
                                    <a:cubicBezTo>
                                      <a:pt x="14328" y="4178"/>
                                      <a:pt x="14349" y="4123"/>
                                      <a:pt x="14369" y="4069"/>
                                    </a:cubicBezTo>
                                    <a:cubicBezTo>
                                      <a:pt x="14390" y="4069"/>
                                      <a:pt x="14400" y="4014"/>
                                      <a:pt x="14400" y="4014"/>
                                    </a:cubicBezTo>
                                    <a:cubicBezTo>
                                      <a:pt x="14380" y="3905"/>
                                      <a:pt x="14165" y="4178"/>
                                      <a:pt x="14114" y="4287"/>
                                    </a:cubicBezTo>
                                    <a:cubicBezTo>
                                      <a:pt x="14083" y="4396"/>
                                      <a:pt x="14042" y="4450"/>
                                      <a:pt x="14032" y="4450"/>
                                    </a:cubicBezTo>
                                    <a:cubicBezTo>
                                      <a:pt x="14011" y="4450"/>
                                      <a:pt x="14011" y="4396"/>
                                      <a:pt x="14032" y="4232"/>
                                    </a:cubicBezTo>
                                    <a:cubicBezTo>
                                      <a:pt x="14052" y="4069"/>
                                      <a:pt x="14093" y="3959"/>
                                      <a:pt x="14165" y="3796"/>
                                    </a:cubicBezTo>
                                    <a:cubicBezTo>
                                      <a:pt x="14226" y="3687"/>
                                      <a:pt x="14257" y="3578"/>
                                      <a:pt x="14257" y="3523"/>
                                    </a:cubicBezTo>
                                    <a:cubicBezTo>
                                      <a:pt x="14247" y="3414"/>
                                      <a:pt x="14492" y="2923"/>
                                      <a:pt x="14686" y="2759"/>
                                    </a:cubicBezTo>
                                    <a:cubicBezTo>
                                      <a:pt x="14768" y="2650"/>
                                      <a:pt x="14819" y="2596"/>
                                      <a:pt x="14799" y="2596"/>
                                    </a:cubicBezTo>
                                    <a:cubicBezTo>
                                      <a:pt x="14737" y="2541"/>
                                      <a:pt x="14502" y="2869"/>
                                      <a:pt x="14380" y="3087"/>
                                    </a:cubicBezTo>
                                    <a:cubicBezTo>
                                      <a:pt x="14267" y="3305"/>
                                      <a:pt x="14144" y="3632"/>
                                      <a:pt x="14093" y="3850"/>
                                    </a:cubicBezTo>
                                    <a:cubicBezTo>
                                      <a:pt x="14073" y="3905"/>
                                      <a:pt x="14042" y="4014"/>
                                      <a:pt x="14011" y="4123"/>
                                    </a:cubicBezTo>
                                    <a:cubicBezTo>
                                      <a:pt x="13889" y="4450"/>
                                      <a:pt x="13786" y="4887"/>
                                      <a:pt x="13684" y="5650"/>
                                    </a:cubicBezTo>
                                    <a:cubicBezTo>
                                      <a:pt x="13623" y="6087"/>
                                      <a:pt x="13582" y="6414"/>
                                      <a:pt x="13582" y="6469"/>
                                    </a:cubicBezTo>
                                    <a:cubicBezTo>
                                      <a:pt x="13582" y="6578"/>
                                      <a:pt x="13418" y="7832"/>
                                      <a:pt x="13408" y="7887"/>
                                    </a:cubicBezTo>
                                    <a:cubicBezTo>
                                      <a:pt x="13398" y="7887"/>
                                      <a:pt x="13387" y="7996"/>
                                      <a:pt x="13387" y="8050"/>
                                    </a:cubicBezTo>
                                    <a:cubicBezTo>
                                      <a:pt x="13387" y="8105"/>
                                      <a:pt x="13377" y="8269"/>
                                      <a:pt x="13357" y="8323"/>
                                    </a:cubicBezTo>
                                    <a:cubicBezTo>
                                      <a:pt x="13336" y="8378"/>
                                      <a:pt x="13326" y="8487"/>
                                      <a:pt x="13336" y="8487"/>
                                    </a:cubicBezTo>
                                    <a:cubicBezTo>
                                      <a:pt x="13347" y="8541"/>
                                      <a:pt x="13316" y="8814"/>
                                      <a:pt x="13295" y="8869"/>
                                    </a:cubicBezTo>
                                    <a:cubicBezTo>
                                      <a:pt x="13285" y="8923"/>
                                      <a:pt x="13244" y="9196"/>
                                      <a:pt x="13193" y="9578"/>
                                    </a:cubicBezTo>
                                    <a:cubicBezTo>
                                      <a:pt x="13173" y="9687"/>
                                      <a:pt x="13142" y="9850"/>
                                      <a:pt x="13111" y="9905"/>
                                    </a:cubicBezTo>
                                    <a:cubicBezTo>
                                      <a:pt x="13050" y="10014"/>
                                      <a:pt x="12978" y="10232"/>
                                      <a:pt x="12927" y="10560"/>
                                    </a:cubicBezTo>
                                    <a:cubicBezTo>
                                      <a:pt x="12876" y="10832"/>
                                      <a:pt x="12764" y="11814"/>
                                      <a:pt x="12743" y="12087"/>
                                    </a:cubicBezTo>
                                    <a:cubicBezTo>
                                      <a:pt x="12723" y="12360"/>
                                      <a:pt x="12631" y="13069"/>
                                      <a:pt x="12610" y="13123"/>
                                    </a:cubicBezTo>
                                    <a:cubicBezTo>
                                      <a:pt x="12580" y="13232"/>
                                      <a:pt x="12580" y="13123"/>
                                      <a:pt x="12631" y="12687"/>
                                    </a:cubicBezTo>
                                    <a:cubicBezTo>
                                      <a:pt x="12682" y="12250"/>
                                      <a:pt x="12784" y="11378"/>
                                      <a:pt x="12866" y="10614"/>
                                    </a:cubicBezTo>
                                    <a:cubicBezTo>
                                      <a:pt x="12927" y="10014"/>
                                      <a:pt x="12999" y="9632"/>
                                      <a:pt x="13019" y="9632"/>
                                    </a:cubicBezTo>
                                    <a:cubicBezTo>
                                      <a:pt x="13030" y="9632"/>
                                      <a:pt x="13050" y="9578"/>
                                      <a:pt x="13070" y="9523"/>
                                    </a:cubicBezTo>
                                    <a:cubicBezTo>
                                      <a:pt x="13091" y="9469"/>
                                      <a:pt x="13122" y="9360"/>
                                      <a:pt x="13152" y="9305"/>
                                    </a:cubicBezTo>
                                    <a:lnTo>
                                      <a:pt x="13203" y="9196"/>
                                    </a:lnTo>
                                    <a:lnTo>
                                      <a:pt x="13152" y="9141"/>
                                    </a:lnTo>
                                    <a:lnTo>
                                      <a:pt x="13101" y="9087"/>
                                    </a:lnTo>
                                    <a:lnTo>
                                      <a:pt x="13193" y="8869"/>
                                    </a:lnTo>
                                    <a:cubicBezTo>
                                      <a:pt x="13244" y="8759"/>
                                      <a:pt x="13285" y="8596"/>
                                      <a:pt x="13275" y="8596"/>
                                    </a:cubicBezTo>
                                    <a:cubicBezTo>
                                      <a:pt x="13265" y="8596"/>
                                      <a:pt x="13244" y="8596"/>
                                      <a:pt x="13214" y="8650"/>
                                    </a:cubicBezTo>
                                    <a:cubicBezTo>
                                      <a:pt x="13183" y="8705"/>
                                      <a:pt x="13152" y="8705"/>
                                      <a:pt x="13142" y="8705"/>
                                    </a:cubicBezTo>
                                    <a:cubicBezTo>
                                      <a:pt x="13132" y="8705"/>
                                      <a:pt x="13111" y="8759"/>
                                      <a:pt x="13101" y="8814"/>
                                    </a:cubicBezTo>
                                    <a:cubicBezTo>
                                      <a:pt x="13070" y="8978"/>
                                      <a:pt x="13009" y="9032"/>
                                      <a:pt x="13030" y="8869"/>
                                    </a:cubicBezTo>
                                    <a:cubicBezTo>
                                      <a:pt x="13132" y="7887"/>
                                      <a:pt x="13142" y="7778"/>
                                      <a:pt x="13203" y="7832"/>
                                    </a:cubicBezTo>
                                    <a:cubicBezTo>
                                      <a:pt x="13214" y="7832"/>
                                      <a:pt x="13224" y="7778"/>
                                      <a:pt x="13234" y="7723"/>
                                    </a:cubicBezTo>
                                    <a:cubicBezTo>
                                      <a:pt x="13244" y="7669"/>
                                      <a:pt x="13285" y="7614"/>
                                      <a:pt x="13306" y="7614"/>
                                    </a:cubicBezTo>
                                    <a:lnTo>
                                      <a:pt x="13357" y="7614"/>
                                    </a:lnTo>
                                    <a:lnTo>
                                      <a:pt x="13295" y="7559"/>
                                    </a:lnTo>
                                    <a:cubicBezTo>
                                      <a:pt x="13255" y="7505"/>
                                      <a:pt x="13224" y="7505"/>
                                      <a:pt x="13203" y="7559"/>
                                    </a:cubicBezTo>
                                    <a:cubicBezTo>
                                      <a:pt x="13152" y="7723"/>
                                      <a:pt x="13152" y="7559"/>
                                      <a:pt x="13214" y="6959"/>
                                    </a:cubicBezTo>
                                    <a:cubicBezTo>
                                      <a:pt x="13387" y="5378"/>
                                      <a:pt x="13541" y="4287"/>
                                      <a:pt x="13643" y="4014"/>
                                    </a:cubicBezTo>
                                    <a:cubicBezTo>
                                      <a:pt x="13674" y="3959"/>
                                      <a:pt x="13684" y="3850"/>
                                      <a:pt x="13684" y="3796"/>
                                    </a:cubicBezTo>
                                    <a:cubicBezTo>
                                      <a:pt x="13674" y="3687"/>
                                      <a:pt x="13817" y="3250"/>
                                      <a:pt x="13960" y="3032"/>
                                    </a:cubicBezTo>
                                    <a:cubicBezTo>
                                      <a:pt x="14083" y="2814"/>
                                      <a:pt x="14114" y="2650"/>
                                      <a:pt x="14032" y="2650"/>
                                    </a:cubicBezTo>
                                    <a:cubicBezTo>
                                      <a:pt x="13960" y="2650"/>
                                      <a:pt x="13786" y="3032"/>
                                      <a:pt x="13684" y="3359"/>
                                    </a:cubicBezTo>
                                    <a:cubicBezTo>
                                      <a:pt x="13592" y="3687"/>
                                      <a:pt x="13480" y="4232"/>
                                      <a:pt x="13418" y="4723"/>
                                    </a:cubicBezTo>
                                    <a:cubicBezTo>
                                      <a:pt x="13377" y="4996"/>
                                      <a:pt x="13275" y="5869"/>
                                      <a:pt x="13275" y="5923"/>
                                    </a:cubicBezTo>
                                    <a:cubicBezTo>
                                      <a:pt x="13275" y="5923"/>
                                      <a:pt x="13234" y="6305"/>
                                      <a:pt x="13183" y="6741"/>
                                    </a:cubicBezTo>
                                    <a:cubicBezTo>
                                      <a:pt x="13132" y="7178"/>
                                      <a:pt x="13091" y="7505"/>
                                      <a:pt x="13091" y="7559"/>
                                    </a:cubicBezTo>
                                    <a:cubicBezTo>
                                      <a:pt x="13091" y="7559"/>
                                      <a:pt x="13081" y="7669"/>
                                      <a:pt x="13070" y="7723"/>
                                    </a:cubicBezTo>
                                    <a:cubicBezTo>
                                      <a:pt x="12999" y="8432"/>
                                      <a:pt x="12978" y="8759"/>
                                      <a:pt x="12978" y="8814"/>
                                    </a:cubicBezTo>
                                    <a:cubicBezTo>
                                      <a:pt x="12978" y="8869"/>
                                      <a:pt x="12917" y="9359"/>
                                      <a:pt x="12845" y="10014"/>
                                    </a:cubicBezTo>
                                    <a:cubicBezTo>
                                      <a:pt x="12774" y="10669"/>
                                      <a:pt x="12692" y="11323"/>
                                      <a:pt x="12682" y="11541"/>
                                    </a:cubicBezTo>
                                    <a:cubicBezTo>
                                      <a:pt x="12661" y="11760"/>
                                      <a:pt x="12610" y="12305"/>
                                      <a:pt x="12549" y="12741"/>
                                    </a:cubicBezTo>
                                    <a:cubicBezTo>
                                      <a:pt x="12487" y="13178"/>
                                      <a:pt x="12447" y="13614"/>
                                      <a:pt x="12447" y="13669"/>
                                    </a:cubicBezTo>
                                    <a:cubicBezTo>
                                      <a:pt x="12447" y="13723"/>
                                      <a:pt x="12426" y="13778"/>
                                      <a:pt x="12406" y="13832"/>
                                    </a:cubicBezTo>
                                    <a:cubicBezTo>
                                      <a:pt x="12385" y="13832"/>
                                      <a:pt x="12355" y="14050"/>
                                      <a:pt x="12324" y="14269"/>
                                    </a:cubicBezTo>
                                    <a:cubicBezTo>
                                      <a:pt x="12262" y="14814"/>
                                      <a:pt x="12027" y="15741"/>
                                      <a:pt x="11966" y="15687"/>
                                    </a:cubicBezTo>
                                    <a:cubicBezTo>
                                      <a:pt x="11945" y="15687"/>
                                      <a:pt x="11905" y="15687"/>
                                      <a:pt x="11874" y="15741"/>
                                    </a:cubicBezTo>
                                    <a:cubicBezTo>
                                      <a:pt x="11823" y="15850"/>
                                      <a:pt x="11812" y="15850"/>
                                      <a:pt x="11731" y="15687"/>
                                    </a:cubicBezTo>
                                    <a:cubicBezTo>
                                      <a:pt x="11690" y="15578"/>
                                      <a:pt x="11649" y="15469"/>
                                      <a:pt x="11639" y="15414"/>
                                    </a:cubicBezTo>
                                    <a:cubicBezTo>
                                      <a:pt x="11628" y="15250"/>
                                      <a:pt x="11587" y="15196"/>
                                      <a:pt x="11577" y="15250"/>
                                    </a:cubicBezTo>
                                    <a:cubicBezTo>
                                      <a:pt x="11567" y="15305"/>
                                      <a:pt x="11577" y="15360"/>
                                      <a:pt x="11587" y="15414"/>
                                    </a:cubicBezTo>
                                    <a:cubicBezTo>
                                      <a:pt x="11598" y="15469"/>
                                      <a:pt x="11628" y="15578"/>
                                      <a:pt x="11659" y="15632"/>
                                    </a:cubicBezTo>
                                    <a:cubicBezTo>
                                      <a:pt x="11700" y="15741"/>
                                      <a:pt x="11710" y="15850"/>
                                      <a:pt x="11700" y="16014"/>
                                    </a:cubicBezTo>
                                    <a:cubicBezTo>
                                      <a:pt x="11680" y="16341"/>
                                      <a:pt x="11587" y="16396"/>
                                      <a:pt x="11455" y="16069"/>
                                    </a:cubicBezTo>
                                    <a:cubicBezTo>
                                      <a:pt x="11362" y="15850"/>
                                      <a:pt x="11199" y="15250"/>
                                      <a:pt x="11117" y="14923"/>
                                    </a:cubicBezTo>
                                    <a:cubicBezTo>
                                      <a:pt x="10994" y="14378"/>
                                      <a:pt x="10810" y="13232"/>
                                      <a:pt x="10820" y="13069"/>
                                    </a:cubicBezTo>
                                    <a:cubicBezTo>
                                      <a:pt x="10831" y="12960"/>
                                      <a:pt x="10820" y="12905"/>
                                      <a:pt x="10800" y="12905"/>
                                    </a:cubicBezTo>
                                    <a:cubicBezTo>
                                      <a:pt x="10759" y="12850"/>
                                      <a:pt x="10677" y="12360"/>
                                      <a:pt x="10575" y="11432"/>
                                    </a:cubicBezTo>
                                    <a:cubicBezTo>
                                      <a:pt x="10483" y="10669"/>
                                      <a:pt x="10442" y="10396"/>
                                      <a:pt x="10473" y="10723"/>
                                    </a:cubicBezTo>
                                    <a:cubicBezTo>
                                      <a:pt x="10483" y="10832"/>
                                      <a:pt x="10493" y="10996"/>
                                      <a:pt x="10493" y="11105"/>
                                    </a:cubicBezTo>
                                    <a:cubicBezTo>
                                      <a:pt x="10493" y="11214"/>
                                      <a:pt x="10514" y="11323"/>
                                      <a:pt x="10524" y="11378"/>
                                    </a:cubicBezTo>
                                    <a:cubicBezTo>
                                      <a:pt x="10534" y="11432"/>
                                      <a:pt x="10544" y="11487"/>
                                      <a:pt x="10544" y="11541"/>
                                    </a:cubicBezTo>
                                    <a:cubicBezTo>
                                      <a:pt x="10544" y="11596"/>
                                      <a:pt x="10616" y="12196"/>
                                      <a:pt x="10687" y="12632"/>
                                    </a:cubicBezTo>
                                    <a:cubicBezTo>
                                      <a:pt x="10759" y="13069"/>
                                      <a:pt x="10800" y="13723"/>
                                      <a:pt x="10759" y="13723"/>
                                    </a:cubicBezTo>
                                    <a:cubicBezTo>
                                      <a:pt x="10708" y="13723"/>
                                      <a:pt x="10565" y="12687"/>
                                      <a:pt x="10544" y="12141"/>
                                    </a:cubicBezTo>
                                    <a:cubicBezTo>
                                      <a:pt x="10534" y="11923"/>
                                      <a:pt x="10503" y="11650"/>
                                      <a:pt x="10483" y="11432"/>
                                    </a:cubicBezTo>
                                    <a:cubicBezTo>
                                      <a:pt x="10462" y="11214"/>
                                      <a:pt x="10432" y="11050"/>
                                      <a:pt x="10432" y="10996"/>
                                    </a:cubicBezTo>
                                    <a:cubicBezTo>
                                      <a:pt x="10422" y="10941"/>
                                      <a:pt x="10411" y="10832"/>
                                      <a:pt x="10401" y="10778"/>
                                    </a:cubicBezTo>
                                    <a:cubicBezTo>
                                      <a:pt x="10391" y="10723"/>
                                      <a:pt x="10340" y="10341"/>
                                      <a:pt x="10289" y="9905"/>
                                    </a:cubicBezTo>
                                    <a:lnTo>
                                      <a:pt x="10197" y="9141"/>
                                    </a:lnTo>
                                    <a:lnTo>
                                      <a:pt x="10237" y="9032"/>
                                    </a:lnTo>
                                    <a:cubicBezTo>
                                      <a:pt x="10289" y="8869"/>
                                      <a:pt x="10299" y="8869"/>
                                      <a:pt x="10299" y="9141"/>
                                    </a:cubicBezTo>
                                    <a:cubicBezTo>
                                      <a:pt x="10299" y="9250"/>
                                      <a:pt x="10309" y="9360"/>
                                      <a:pt x="10319" y="9414"/>
                                    </a:cubicBezTo>
                                    <a:cubicBezTo>
                                      <a:pt x="10330" y="9414"/>
                                      <a:pt x="10340" y="9360"/>
                                      <a:pt x="10340" y="9250"/>
                                    </a:cubicBezTo>
                                    <a:cubicBezTo>
                                      <a:pt x="10340" y="9141"/>
                                      <a:pt x="10350" y="9032"/>
                                      <a:pt x="10360" y="8978"/>
                                    </a:cubicBezTo>
                                    <a:cubicBezTo>
                                      <a:pt x="10370" y="8978"/>
                                      <a:pt x="10381" y="8869"/>
                                      <a:pt x="10381" y="8814"/>
                                    </a:cubicBezTo>
                                    <a:cubicBezTo>
                                      <a:pt x="10381" y="8760"/>
                                      <a:pt x="10391" y="8596"/>
                                      <a:pt x="10411" y="8541"/>
                                    </a:cubicBezTo>
                                    <a:cubicBezTo>
                                      <a:pt x="10442" y="8432"/>
                                      <a:pt x="10452" y="8160"/>
                                      <a:pt x="10442" y="8160"/>
                                    </a:cubicBezTo>
                                    <a:cubicBezTo>
                                      <a:pt x="10442" y="8160"/>
                                      <a:pt x="10422" y="8269"/>
                                      <a:pt x="10401" y="8432"/>
                                    </a:cubicBezTo>
                                    <a:cubicBezTo>
                                      <a:pt x="10330" y="8869"/>
                                      <a:pt x="10268" y="9032"/>
                                      <a:pt x="10289" y="8705"/>
                                    </a:cubicBezTo>
                                    <a:cubicBezTo>
                                      <a:pt x="10299" y="8487"/>
                                      <a:pt x="10258" y="8541"/>
                                      <a:pt x="10237" y="8760"/>
                                    </a:cubicBezTo>
                                    <a:cubicBezTo>
                                      <a:pt x="10207" y="9032"/>
                                      <a:pt x="10176" y="8978"/>
                                      <a:pt x="10156" y="8650"/>
                                    </a:cubicBezTo>
                                    <a:cubicBezTo>
                                      <a:pt x="10135" y="8432"/>
                                      <a:pt x="10135" y="8323"/>
                                      <a:pt x="10156" y="8160"/>
                                    </a:cubicBezTo>
                                    <a:cubicBezTo>
                                      <a:pt x="10166" y="8050"/>
                                      <a:pt x="10176" y="7941"/>
                                      <a:pt x="10166" y="7887"/>
                                    </a:cubicBezTo>
                                    <a:cubicBezTo>
                                      <a:pt x="10156" y="7887"/>
                                      <a:pt x="10156" y="7887"/>
                                      <a:pt x="10145" y="7941"/>
                                    </a:cubicBezTo>
                                    <a:cubicBezTo>
                                      <a:pt x="10135" y="8105"/>
                                      <a:pt x="10105" y="8050"/>
                                      <a:pt x="10105" y="7887"/>
                                    </a:cubicBezTo>
                                    <a:cubicBezTo>
                                      <a:pt x="10105" y="7832"/>
                                      <a:pt x="10115" y="7778"/>
                                      <a:pt x="10125" y="7778"/>
                                    </a:cubicBezTo>
                                    <a:cubicBezTo>
                                      <a:pt x="10135" y="7778"/>
                                      <a:pt x="10145" y="7778"/>
                                      <a:pt x="10145" y="7669"/>
                                    </a:cubicBezTo>
                                    <a:cubicBezTo>
                                      <a:pt x="10145" y="7450"/>
                                      <a:pt x="10166" y="7287"/>
                                      <a:pt x="10186" y="7341"/>
                                    </a:cubicBezTo>
                                    <a:cubicBezTo>
                                      <a:pt x="10197" y="7341"/>
                                      <a:pt x="10207" y="7450"/>
                                      <a:pt x="10207" y="7505"/>
                                    </a:cubicBezTo>
                                    <a:cubicBezTo>
                                      <a:pt x="10207" y="7559"/>
                                      <a:pt x="10217" y="7669"/>
                                      <a:pt x="10227" y="7669"/>
                                    </a:cubicBezTo>
                                    <a:cubicBezTo>
                                      <a:pt x="10248" y="7669"/>
                                      <a:pt x="10237" y="7123"/>
                                      <a:pt x="10217" y="7014"/>
                                    </a:cubicBezTo>
                                    <a:cubicBezTo>
                                      <a:pt x="10217" y="7014"/>
                                      <a:pt x="10197" y="7069"/>
                                      <a:pt x="10186" y="7123"/>
                                    </a:cubicBezTo>
                                    <a:cubicBezTo>
                                      <a:pt x="10156" y="7341"/>
                                      <a:pt x="10125" y="7232"/>
                                      <a:pt x="10145" y="7014"/>
                                    </a:cubicBezTo>
                                    <a:cubicBezTo>
                                      <a:pt x="10156" y="6905"/>
                                      <a:pt x="10156" y="6796"/>
                                      <a:pt x="10156" y="6796"/>
                                    </a:cubicBezTo>
                                    <a:cubicBezTo>
                                      <a:pt x="10145" y="6741"/>
                                      <a:pt x="10084" y="7287"/>
                                      <a:pt x="10043" y="7832"/>
                                    </a:cubicBezTo>
                                    <a:lnTo>
                                      <a:pt x="10012" y="8214"/>
                                    </a:lnTo>
                                    <a:lnTo>
                                      <a:pt x="10053" y="8159"/>
                                    </a:lnTo>
                                    <a:cubicBezTo>
                                      <a:pt x="10094" y="8105"/>
                                      <a:pt x="10094" y="8159"/>
                                      <a:pt x="10094" y="8432"/>
                                    </a:cubicBezTo>
                                    <a:cubicBezTo>
                                      <a:pt x="10094" y="8650"/>
                                      <a:pt x="10094" y="8759"/>
                                      <a:pt x="10105" y="8759"/>
                                    </a:cubicBezTo>
                                    <a:cubicBezTo>
                                      <a:pt x="10115" y="8759"/>
                                      <a:pt x="10135" y="8814"/>
                                      <a:pt x="10135" y="8923"/>
                                    </a:cubicBezTo>
                                    <a:cubicBezTo>
                                      <a:pt x="10145" y="9032"/>
                                      <a:pt x="10156" y="9141"/>
                                      <a:pt x="10166" y="9250"/>
                                    </a:cubicBezTo>
                                    <a:cubicBezTo>
                                      <a:pt x="10176" y="9305"/>
                                      <a:pt x="10207" y="9632"/>
                                      <a:pt x="10227" y="9959"/>
                                    </a:cubicBezTo>
                                    <a:cubicBezTo>
                                      <a:pt x="10258" y="10287"/>
                                      <a:pt x="10289" y="10614"/>
                                      <a:pt x="10309" y="10723"/>
                                    </a:cubicBezTo>
                                    <a:cubicBezTo>
                                      <a:pt x="10330" y="10832"/>
                                      <a:pt x="10340" y="10941"/>
                                      <a:pt x="10340" y="10996"/>
                                    </a:cubicBezTo>
                                    <a:cubicBezTo>
                                      <a:pt x="10340" y="11050"/>
                                      <a:pt x="10350" y="11105"/>
                                      <a:pt x="10360" y="11105"/>
                                    </a:cubicBezTo>
                                    <a:cubicBezTo>
                                      <a:pt x="10370" y="11105"/>
                                      <a:pt x="10381" y="11160"/>
                                      <a:pt x="10381" y="11214"/>
                                    </a:cubicBezTo>
                                    <a:cubicBezTo>
                                      <a:pt x="10381" y="11269"/>
                                      <a:pt x="10411" y="11541"/>
                                      <a:pt x="10452" y="11760"/>
                                    </a:cubicBezTo>
                                    <a:cubicBezTo>
                                      <a:pt x="10493" y="12032"/>
                                      <a:pt x="10524" y="12250"/>
                                      <a:pt x="10524" y="12250"/>
                                    </a:cubicBezTo>
                                    <a:cubicBezTo>
                                      <a:pt x="10524" y="12250"/>
                                      <a:pt x="10544" y="12360"/>
                                      <a:pt x="10555" y="12523"/>
                                    </a:cubicBezTo>
                                    <a:cubicBezTo>
                                      <a:pt x="10585" y="12687"/>
                                      <a:pt x="10585" y="12741"/>
                                      <a:pt x="10565" y="12850"/>
                                    </a:cubicBezTo>
                                    <a:cubicBezTo>
                                      <a:pt x="10534" y="12960"/>
                                      <a:pt x="10483" y="12960"/>
                                      <a:pt x="10483" y="12850"/>
                                    </a:cubicBezTo>
                                    <a:cubicBezTo>
                                      <a:pt x="10483" y="12796"/>
                                      <a:pt x="10462" y="12632"/>
                                      <a:pt x="10432" y="12469"/>
                                    </a:cubicBezTo>
                                    <a:cubicBezTo>
                                      <a:pt x="10381" y="12141"/>
                                      <a:pt x="10319" y="11705"/>
                                      <a:pt x="10330" y="11596"/>
                                    </a:cubicBezTo>
                                    <a:cubicBezTo>
                                      <a:pt x="10340" y="11432"/>
                                      <a:pt x="10330" y="11050"/>
                                      <a:pt x="10309" y="10941"/>
                                    </a:cubicBezTo>
                                    <a:cubicBezTo>
                                      <a:pt x="10278" y="10778"/>
                                      <a:pt x="10268" y="10887"/>
                                      <a:pt x="10289" y="11105"/>
                                    </a:cubicBezTo>
                                    <a:cubicBezTo>
                                      <a:pt x="10309" y="11323"/>
                                      <a:pt x="10299" y="11432"/>
                                      <a:pt x="10258" y="11269"/>
                                    </a:cubicBezTo>
                                    <a:cubicBezTo>
                                      <a:pt x="10207" y="11050"/>
                                      <a:pt x="10053" y="9741"/>
                                      <a:pt x="10053" y="9578"/>
                                    </a:cubicBezTo>
                                    <a:cubicBezTo>
                                      <a:pt x="10053" y="9469"/>
                                      <a:pt x="10033" y="9305"/>
                                      <a:pt x="10023" y="9250"/>
                                    </a:cubicBezTo>
                                    <a:cubicBezTo>
                                      <a:pt x="10012" y="9196"/>
                                      <a:pt x="9992" y="9032"/>
                                      <a:pt x="9992" y="8978"/>
                                    </a:cubicBezTo>
                                    <a:cubicBezTo>
                                      <a:pt x="9992" y="8869"/>
                                      <a:pt x="9982" y="8869"/>
                                      <a:pt x="9951" y="8869"/>
                                    </a:cubicBezTo>
                                    <a:cubicBezTo>
                                      <a:pt x="9910" y="8869"/>
                                      <a:pt x="9910" y="8923"/>
                                      <a:pt x="9920" y="9087"/>
                                    </a:cubicBezTo>
                                    <a:cubicBezTo>
                                      <a:pt x="9920" y="9196"/>
                                      <a:pt x="9941" y="9359"/>
                                      <a:pt x="9951" y="9414"/>
                                    </a:cubicBezTo>
                                    <a:cubicBezTo>
                                      <a:pt x="9972" y="9523"/>
                                      <a:pt x="9982" y="9741"/>
                                      <a:pt x="9972" y="9959"/>
                                    </a:cubicBezTo>
                                    <a:cubicBezTo>
                                      <a:pt x="9972" y="10014"/>
                                      <a:pt x="9982" y="10069"/>
                                      <a:pt x="9992" y="10069"/>
                                    </a:cubicBezTo>
                                    <a:cubicBezTo>
                                      <a:pt x="10002" y="10069"/>
                                      <a:pt x="10033" y="10232"/>
                                      <a:pt x="10053" y="10450"/>
                                    </a:cubicBezTo>
                                    <a:cubicBezTo>
                                      <a:pt x="10074" y="10669"/>
                                      <a:pt x="10105" y="10887"/>
                                      <a:pt x="10105" y="10887"/>
                                    </a:cubicBezTo>
                                    <a:cubicBezTo>
                                      <a:pt x="10115" y="10941"/>
                                      <a:pt x="10166" y="11323"/>
                                      <a:pt x="10309" y="12359"/>
                                    </a:cubicBezTo>
                                    <a:cubicBezTo>
                                      <a:pt x="10360" y="12687"/>
                                      <a:pt x="10411" y="13123"/>
                                      <a:pt x="10432" y="13232"/>
                                    </a:cubicBezTo>
                                    <a:cubicBezTo>
                                      <a:pt x="10452" y="13341"/>
                                      <a:pt x="10473" y="13560"/>
                                      <a:pt x="10473" y="13614"/>
                                    </a:cubicBezTo>
                                    <a:cubicBezTo>
                                      <a:pt x="10473" y="13669"/>
                                      <a:pt x="10483" y="13723"/>
                                      <a:pt x="10493" y="13723"/>
                                    </a:cubicBezTo>
                                    <a:cubicBezTo>
                                      <a:pt x="10503" y="13723"/>
                                      <a:pt x="10544" y="13941"/>
                                      <a:pt x="10595" y="14269"/>
                                    </a:cubicBezTo>
                                    <a:cubicBezTo>
                                      <a:pt x="10647" y="14541"/>
                                      <a:pt x="10728" y="14978"/>
                                      <a:pt x="10780" y="15196"/>
                                    </a:cubicBezTo>
                                    <a:cubicBezTo>
                                      <a:pt x="10831" y="15414"/>
                                      <a:pt x="10882" y="15632"/>
                                      <a:pt x="10882" y="15687"/>
                                    </a:cubicBezTo>
                                    <a:cubicBezTo>
                                      <a:pt x="10882" y="15796"/>
                                      <a:pt x="11056" y="16560"/>
                                      <a:pt x="11076" y="16505"/>
                                    </a:cubicBezTo>
                                    <a:cubicBezTo>
                                      <a:pt x="11107" y="16450"/>
                                      <a:pt x="11270" y="16887"/>
                                      <a:pt x="11270" y="16996"/>
                                    </a:cubicBezTo>
                                    <a:cubicBezTo>
                                      <a:pt x="11270" y="16996"/>
                                      <a:pt x="11260" y="17050"/>
                                      <a:pt x="11240" y="17050"/>
                                    </a:cubicBezTo>
                                    <a:cubicBezTo>
                                      <a:pt x="11230" y="17050"/>
                                      <a:pt x="11209" y="17105"/>
                                      <a:pt x="11209" y="17105"/>
                                    </a:cubicBezTo>
                                    <a:cubicBezTo>
                                      <a:pt x="11209" y="17160"/>
                                      <a:pt x="11199" y="17160"/>
                                      <a:pt x="11189" y="17160"/>
                                    </a:cubicBezTo>
                                    <a:cubicBezTo>
                                      <a:pt x="11158" y="17160"/>
                                      <a:pt x="11056" y="17650"/>
                                      <a:pt x="11045" y="17869"/>
                                    </a:cubicBezTo>
                                    <a:cubicBezTo>
                                      <a:pt x="11035" y="17978"/>
                                      <a:pt x="11025" y="18032"/>
                                      <a:pt x="11025" y="18032"/>
                                    </a:cubicBezTo>
                                    <a:cubicBezTo>
                                      <a:pt x="10964" y="18032"/>
                                      <a:pt x="10728" y="17214"/>
                                      <a:pt x="10728" y="16996"/>
                                    </a:cubicBezTo>
                                    <a:cubicBezTo>
                                      <a:pt x="10728" y="16941"/>
                                      <a:pt x="10698" y="16778"/>
                                      <a:pt x="10657" y="16669"/>
                                    </a:cubicBezTo>
                                    <a:cubicBezTo>
                                      <a:pt x="10616" y="16560"/>
                                      <a:pt x="10555" y="16232"/>
                                      <a:pt x="10514" y="16014"/>
                                    </a:cubicBezTo>
                                    <a:cubicBezTo>
                                      <a:pt x="10473" y="15796"/>
                                      <a:pt x="10442" y="15632"/>
                                      <a:pt x="10442" y="15632"/>
                                    </a:cubicBezTo>
                                    <a:cubicBezTo>
                                      <a:pt x="10442" y="15632"/>
                                      <a:pt x="10473" y="15960"/>
                                      <a:pt x="10544" y="16505"/>
                                    </a:cubicBezTo>
                                    <a:cubicBezTo>
                                      <a:pt x="10555" y="16560"/>
                                      <a:pt x="10575" y="16669"/>
                                      <a:pt x="10595" y="16669"/>
                                    </a:cubicBezTo>
                                    <a:cubicBezTo>
                                      <a:pt x="10647" y="16778"/>
                                      <a:pt x="10749" y="17214"/>
                                      <a:pt x="10759" y="17378"/>
                                    </a:cubicBezTo>
                                    <a:cubicBezTo>
                                      <a:pt x="10759" y="17432"/>
                                      <a:pt x="10800" y="17541"/>
                                      <a:pt x="10831" y="17650"/>
                                    </a:cubicBezTo>
                                    <a:cubicBezTo>
                                      <a:pt x="10892" y="17760"/>
                                      <a:pt x="10892" y="17760"/>
                                      <a:pt x="10861" y="17814"/>
                                    </a:cubicBezTo>
                                    <a:cubicBezTo>
                                      <a:pt x="10831" y="17814"/>
                                      <a:pt x="10820" y="17869"/>
                                      <a:pt x="10831" y="18032"/>
                                    </a:cubicBezTo>
                                    <a:cubicBezTo>
                                      <a:pt x="10841" y="18141"/>
                                      <a:pt x="10831" y="18196"/>
                                      <a:pt x="10810" y="18250"/>
                                    </a:cubicBezTo>
                                    <a:cubicBezTo>
                                      <a:pt x="10780" y="18305"/>
                                      <a:pt x="10780" y="18305"/>
                                      <a:pt x="10759" y="18141"/>
                                    </a:cubicBezTo>
                                    <a:cubicBezTo>
                                      <a:pt x="10728" y="17869"/>
                                      <a:pt x="10698" y="17869"/>
                                      <a:pt x="10718" y="18141"/>
                                    </a:cubicBezTo>
                                    <a:cubicBezTo>
                                      <a:pt x="10739" y="18414"/>
                                      <a:pt x="10739" y="18687"/>
                                      <a:pt x="10718" y="18687"/>
                                    </a:cubicBezTo>
                                    <a:cubicBezTo>
                                      <a:pt x="10708" y="18687"/>
                                      <a:pt x="10677" y="18523"/>
                                      <a:pt x="10657" y="18305"/>
                                    </a:cubicBezTo>
                                    <a:cubicBezTo>
                                      <a:pt x="10626" y="18087"/>
                                      <a:pt x="10595" y="17869"/>
                                      <a:pt x="10585" y="17814"/>
                                    </a:cubicBezTo>
                                    <a:cubicBezTo>
                                      <a:pt x="10565" y="17759"/>
                                      <a:pt x="10524" y="17487"/>
                                      <a:pt x="10493" y="17214"/>
                                    </a:cubicBezTo>
                                    <a:cubicBezTo>
                                      <a:pt x="10462" y="16941"/>
                                      <a:pt x="10422" y="16723"/>
                                      <a:pt x="10401" y="16669"/>
                                    </a:cubicBezTo>
                                    <a:cubicBezTo>
                                      <a:pt x="10381" y="16669"/>
                                      <a:pt x="10381" y="16669"/>
                                      <a:pt x="10401" y="16723"/>
                                    </a:cubicBezTo>
                                    <a:cubicBezTo>
                                      <a:pt x="10411" y="16778"/>
                                      <a:pt x="10422" y="16887"/>
                                      <a:pt x="10422" y="16941"/>
                                    </a:cubicBezTo>
                                    <a:cubicBezTo>
                                      <a:pt x="10422" y="16996"/>
                                      <a:pt x="10442" y="17214"/>
                                      <a:pt x="10462" y="17323"/>
                                    </a:cubicBezTo>
                                    <a:cubicBezTo>
                                      <a:pt x="10503" y="17596"/>
                                      <a:pt x="10493" y="17759"/>
                                      <a:pt x="10452" y="17541"/>
                                    </a:cubicBezTo>
                                    <a:cubicBezTo>
                                      <a:pt x="10411" y="17323"/>
                                      <a:pt x="10217" y="15796"/>
                                      <a:pt x="10237" y="15741"/>
                                    </a:cubicBezTo>
                                    <a:cubicBezTo>
                                      <a:pt x="10248" y="15687"/>
                                      <a:pt x="10319" y="16123"/>
                                      <a:pt x="10309" y="16178"/>
                                    </a:cubicBezTo>
                                    <a:cubicBezTo>
                                      <a:pt x="10299" y="16232"/>
                                      <a:pt x="10370" y="16450"/>
                                      <a:pt x="10381" y="16341"/>
                                    </a:cubicBezTo>
                                    <a:cubicBezTo>
                                      <a:pt x="10391" y="16341"/>
                                      <a:pt x="10381" y="16287"/>
                                      <a:pt x="10370" y="16232"/>
                                    </a:cubicBezTo>
                                    <a:cubicBezTo>
                                      <a:pt x="10360" y="16178"/>
                                      <a:pt x="10350" y="16123"/>
                                      <a:pt x="10350" y="16014"/>
                                    </a:cubicBezTo>
                                    <a:cubicBezTo>
                                      <a:pt x="10350" y="15905"/>
                                      <a:pt x="10299" y="15414"/>
                                      <a:pt x="10258" y="15250"/>
                                    </a:cubicBezTo>
                                    <a:cubicBezTo>
                                      <a:pt x="10237" y="15141"/>
                                      <a:pt x="10248" y="14869"/>
                                      <a:pt x="10278" y="14869"/>
                                    </a:cubicBezTo>
                                    <a:cubicBezTo>
                                      <a:pt x="10289" y="14869"/>
                                      <a:pt x="10319" y="14978"/>
                                      <a:pt x="10350" y="15141"/>
                                    </a:cubicBezTo>
                                    <a:cubicBezTo>
                                      <a:pt x="10401" y="15414"/>
                                      <a:pt x="10432" y="15523"/>
                                      <a:pt x="10422" y="15305"/>
                                    </a:cubicBezTo>
                                    <a:cubicBezTo>
                                      <a:pt x="10411" y="15250"/>
                                      <a:pt x="10401" y="15141"/>
                                      <a:pt x="10401" y="15141"/>
                                    </a:cubicBezTo>
                                    <a:cubicBezTo>
                                      <a:pt x="10370" y="15032"/>
                                      <a:pt x="10330" y="14487"/>
                                      <a:pt x="10340" y="14105"/>
                                    </a:cubicBezTo>
                                    <a:cubicBezTo>
                                      <a:pt x="10340" y="13887"/>
                                      <a:pt x="10340" y="13723"/>
                                      <a:pt x="10330" y="13669"/>
                                    </a:cubicBezTo>
                                    <a:cubicBezTo>
                                      <a:pt x="10319" y="13614"/>
                                      <a:pt x="10309" y="13505"/>
                                      <a:pt x="10299" y="13341"/>
                                    </a:cubicBezTo>
                                    <a:lnTo>
                                      <a:pt x="10289" y="13014"/>
                                    </a:lnTo>
                                    <a:lnTo>
                                      <a:pt x="10248" y="13341"/>
                                    </a:lnTo>
                                    <a:cubicBezTo>
                                      <a:pt x="10207" y="13669"/>
                                      <a:pt x="10186" y="13778"/>
                                      <a:pt x="10166" y="13559"/>
                                    </a:cubicBezTo>
                                    <a:cubicBezTo>
                                      <a:pt x="10156" y="13505"/>
                                      <a:pt x="10135" y="13450"/>
                                      <a:pt x="10115" y="13450"/>
                                    </a:cubicBezTo>
                                    <a:cubicBezTo>
                                      <a:pt x="10084" y="13450"/>
                                      <a:pt x="10064" y="13396"/>
                                      <a:pt x="10033" y="13232"/>
                                    </a:cubicBezTo>
                                    <a:cubicBezTo>
                                      <a:pt x="9961" y="12850"/>
                                      <a:pt x="9951" y="12469"/>
                                      <a:pt x="10023" y="12632"/>
                                    </a:cubicBezTo>
                                    <a:cubicBezTo>
                                      <a:pt x="10043" y="12687"/>
                                      <a:pt x="10053" y="12687"/>
                                      <a:pt x="10053" y="12578"/>
                                    </a:cubicBezTo>
                                    <a:cubicBezTo>
                                      <a:pt x="10053" y="12469"/>
                                      <a:pt x="10043" y="12414"/>
                                      <a:pt x="10033" y="12414"/>
                                    </a:cubicBezTo>
                                    <a:cubicBezTo>
                                      <a:pt x="10023" y="12414"/>
                                      <a:pt x="10023" y="12359"/>
                                      <a:pt x="10023" y="12359"/>
                                    </a:cubicBezTo>
                                    <a:cubicBezTo>
                                      <a:pt x="10033" y="12305"/>
                                      <a:pt x="10023" y="12196"/>
                                      <a:pt x="10012" y="12087"/>
                                    </a:cubicBezTo>
                                    <a:cubicBezTo>
                                      <a:pt x="10002" y="11923"/>
                                      <a:pt x="10002" y="11869"/>
                                      <a:pt x="10023" y="11814"/>
                                    </a:cubicBezTo>
                                    <a:cubicBezTo>
                                      <a:pt x="10043" y="11759"/>
                                      <a:pt x="10043" y="11705"/>
                                      <a:pt x="10033" y="11650"/>
                                    </a:cubicBezTo>
                                    <a:cubicBezTo>
                                      <a:pt x="10023" y="11596"/>
                                      <a:pt x="10002" y="11541"/>
                                      <a:pt x="9982" y="11541"/>
                                    </a:cubicBezTo>
                                    <a:cubicBezTo>
                                      <a:pt x="9961" y="11541"/>
                                      <a:pt x="9951" y="11487"/>
                                      <a:pt x="9941" y="11323"/>
                                    </a:cubicBezTo>
                                    <a:cubicBezTo>
                                      <a:pt x="9931" y="11050"/>
                                      <a:pt x="9961" y="10723"/>
                                      <a:pt x="10033" y="10396"/>
                                    </a:cubicBezTo>
                                    <a:cubicBezTo>
                                      <a:pt x="10053" y="10287"/>
                                      <a:pt x="10074" y="10178"/>
                                      <a:pt x="10064" y="10178"/>
                                    </a:cubicBezTo>
                                    <a:cubicBezTo>
                                      <a:pt x="10053" y="10123"/>
                                      <a:pt x="9951" y="10341"/>
                                      <a:pt x="9931" y="10450"/>
                                    </a:cubicBezTo>
                                    <a:cubicBezTo>
                                      <a:pt x="9920" y="10505"/>
                                      <a:pt x="9900" y="10559"/>
                                      <a:pt x="9890" y="10559"/>
                                    </a:cubicBezTo>
                                    <a:cubicBezTo>
                                      <a:pt x="9880" y="10559"/>
                                      <a:pt x="9849" y="10614"/>
                                      <a:pt x="9828" y="10723"/>
                                    </a:cubicBezTo>
                                    <a:cubicBezTo>
                                      <a:pt x="9808" y="10778"/>
                                      <a:pt x="9767" y="10887"/>
                                      <a:pt x="9726" y="10887"/>
                                    </a:cubicBezTo>
                                    <a:cubicBezTo>
                                      <a:pt x="9675" y="10887"/>
                                      <a:pt x="9665" y="10941"/>
                                      <a:pt x="9665" y="11050"/>
                                    </a:cubicBezTo>
                                    <a:cubicBezTo>
                                      <a:pt x="9665" y="11159"/>
                                      <a:pt x="9634" y="11269"/>
                                      <a:pt x="9614" y="11323"/>
                                    </a:cubicBezTo>
                                    <a:cubicBezTo>
                                      <a:pt x="9573" y="11378"/>
                                      <a:pt x="9573" y="11432"/>
                                      <a:pt x="9583" y="11487"/>
                                    </a:cubicBezTo>
                                    <a:cubicBezTo>
                                      <a:pt x="9614" y="11596"/>
                                      <a:pt x="9603" y="11814"/>
                                      <a:pt x="9573" y="11978"/>
                                    </a:cubicBezTo>
                                    <a:cubicBezTo>
                                      <a:pt x="9552" y="12087"/>
                                      <a:pt x="9542" y="12087"/>
                                      <a:pt x="9501" y="11923"/>
                                    </a:cubicBezTo>
                                    <a:cubicBezTo>
                                      <a:pt x="9450" y="11705"/>
                                      <a:pt x="9419" y="11705"/>
                                      <a:pt x="9450" y="11978"/>
                                    </a:cubicBezTo>
                                    <a:cubicBezTo>
                                      <a:pt x="9470" y="12196"/>
                                      <a:pt x="9481" y="12359"/>
                                      <a:pt x="9450" y="12359"/>
                                    </a:cubicBezTo>
                                    <a:cubicBezTo>
                                      <a:pt x="9430" y="12359"/>
                                      <a:pt x="9358" y="11705"/>
                                      <a:pt x="9368" y="11541"/>
                                    </a:cubicBezTo>
                                    <a:cubicBezTo>
                                      <a:pt x="9368" y="11487"/>
                                      <a:pt x="9358" y="11378"/>
                                      <a:pt x="9337" y="11323"/>
                                    </a:cubicBezTo>
                                    <a:cubicBezTo>
                                      <a:pt x="9297" y="11214"/>
                                      <a:pt x="9266" y="10832"/>
                                      <a:pt x="9297" y="10723"/>
                                    </a:cubicBezTo>
                                    <a:cubicBezTo>
                                      <a:pt x="9307" y="10669"/>
                                      <a:pt x="9307" y="10669"/>
                                      <a:pt x="9286" y="10669"/>
                                    </a:cubicBezTo>
                                    <a:cubicBezTo>
                                      <a:pt x="9266" y="10669"/>
                                      <a:pt x="9256" y="10614"/>
                                      <a:pt x="9256" y="10559"/>
                                    </a:cubicBezTo>
                                    <a:cubicBezTo>
                                      <a:pt x="9256" y="10505"/>
                                      <a:pt x="9245" y="10396"/>
                                      <a:pt x="9225" y="10341"/>
                                    </a:cubicBezTo>
                                    <a:cubicBezTo>
                                      <a:pt x="9205" y="10287"/>
                                      <a:pt x="9205" y="10232"/>
                                      <a:pt x="9215" y="10178"/>
                                    </a:cubicBezTo>
                                    <a:cubicBezTo>
                                      <a:pt x="9235" y="10123"/>
                                      <a:pt x="9225" y="10068"/>
                                      <a:pt x="9205" y="10068"/>
                                    </a:cubicBezTo>
                                    <a:cubicBezTo>
                                      <a:pt x="9194" y="10068"/>
                                      <a:pt x="9174" y="10123"/>
                                      <a:pt x="9164" y="10123"/>
                                    </a:cubicBezTo>
                                    <a:cubicBezTo>
                                      <a:pt x="9153" y="10178"/>
                                      <a:pt x="9143" y="10178"/>
                                      <a:pt x="9133" y="10178"/>
                                    </a:cubicBezTo>
                                    <a:cubicBezTo>
                                      <a:pt x="9123" y="10178"/>
                                      <a:pt x="9123" y="10123"/>
                                      <a:pt x="9123" y="10123"/>
                                    </a:cubicBezTo>
                                    <a:cubicBezTo>
                                      <a:pt x="9133" y="10068"/>
                                      <a:pt x="9112" y="10068"/>
                                      <a:pt x="9072" y="10068"/>
                                    </a:cubicBezTo>
                                    <a:cubicBezTo>
                                      <a:pt x="9000" y="10068"/>
                                      <a:pt x="8959" y="10014"/>
                                      <a:pt x="8959" y="9905"/>
                                    </a:cubicBezTo>
                                    <a:cubicBezTo>
                                      <a:pt x="8959" y="9850"/>
                                      <a:pt x="8990" y="9850"/>
                                      <a:pt x="9031" y="9905"/>
                                    </a:cubicBezTo>
                                    <a:cubicBezTo>
                                      <a:pt x="9082" y="9959"/>
                                      <a:pt x="9102" y="9905"/>
                                      <a:pt x="9092" y="9905"/>
                                    </a:cubicBezTo>
                                    <a:cubicBezTo>
                                      <a:pt x="9082" y="9850"/>
                                      <a:pt x="9051" y="9796"/>
                                      <a:pt x="9010" y="9796"/>
                                    </a:cubicBezTo>
                                    <a:cubicBezTo>
                                      <a:pt x="8918" y="9741"/>
                                      <a:pt x="8918" y="9523"/>
                                      <a:pt x="9010" y="9359"/>
                                    </a:cubicBezTo>
                                    <a:cubicBezTo>
                                      <a:pt x="9031" y="9305"/>
                                      <a:pt x="9051" y="9250"/>
                                      <a:pt x="9041" y="9141"/>
                                    </a:cubicBezTo>
                                    <a:cubicBezTo>
                                      <a:pt x="9031" y="9032"/>
                                      <a:pt x="9092" y="8487"/>
                                      <a:pt x="9123" y="8487"/>
                                    </a:cubicBezTo>
                                    <a:cubicBezTo>
                                      <a:pt x="9133" y="8487"/>
                                      <a:pt x="9153" y="8378"/>
                                      <a:pt x="9164" y="8214"/>
                                    </a:cubicBezTo>
                                    <a:cubicBezTo>
                                      <a:pt x="9184" y="7996"/>
                                      <a:pt x="9194" y="7996"/>
                                      <a:pt x="9225" y="8050"/>
                                    </a:cubicBezTo>
                                    <a:cubicBezTo>
                                      <a:pt x="9256" y="8105"/>
                                      <a:pt x="9256" y="8105"/>
                                      <a:pt x="9256" y="7996"/>
                                    </a:cubicBezTo>
                                    <a:cubicBezTo>
                                      <a:pt x="9256" y="7941"/>
                                      <a:pt x="9235" y="7832"/>
                                      <a:pt x="9215" y="7832"/>
                                    </a:cubicBezTo>
                                    <a:cubicBezTo>
                                      <a:pt x="9184" y="7778"/>
                                      <a:pt x="9184" y="7723"/>
                                      <a:pt x="9194" y="7668"/>
                                    </a:cubicBezTo>
                                    <a:cubicBezTo>
                                      <a:pt x="9205" y="7614"/>
                                      <a:pt x="9215" y="7505"/>
                                      <a:pt x="9215" y="7396"/>
                                    </a:cubicBezTo>
                                    <a:cubicBezTo>
                                      <a:pt x="9215" y="7178"/>
                                      <a:pt x="9225" y="7178"/>
                                      <a:pt x="9337" y="7287"/>
                                    </a:cubicBezTo>
                                    <a:cubicBezTo>
                                      <a:pt x="9378" y="7341"/>
                                      <a:pt x="9378" y="7341"/>
                                      <a:pt x="9368" y="7123"/>
                                    </a:cubicBezTo>
                                    <a:cubicBezTo>
                                      <a:pt x="9348" y="6741"/>
                                      <a:pt x="9348" y="6687"/>
                                      <a:pt x="9307" y="6687"/>
                                    </a:cubicBezTo>
                                    <a:cubicBezTo>
                                      <a:pt x="9286" y="6687"/>
                                      <a:pt x="9276" y="6632"/>
                                      <a:pt x="9276" y="6468"/>
                                    </a:cubicBezTo>
                                    <a:cubicBezTo>
                                      <a:pt x="9276" y="6359"/>
                                      <a:pt x="9286" y="6250"/>
                                      <a:pt x="9286" y="6250"/>
                                    </a:cubicBezTo>
                                    <a:cubicBezTo>
                                      <a:pt x="9286" y="6250"/>
                                      <a:pt x="9307" y="6141"/>
                                      <a:pt x="9317" y="5978"/>
                                    </a:cubicBezTo>
                                    <a:cubicBezTo>
                                      <a:pt x="9327" y="5814"/>
                                      <a:pt x="9337" y="5596"/>
                                      <a:pt x="9358" y="5487"/>
                                    </a:cubicBezTo>
                                    <a:cubicBezTo>
                                      <a:pt x="9378" y="5378"/>
                                      <a:pt x="9399" y="5105"/>
                                      <a:pt x="9409" y="4941"/>
                                    </a:cubicBezTo>
                                    <a:cubicBezTo>
                                      <a:pt x="9440" y="4450"/>
                                      <a:pt x="9562" y="3578"/>
                                      <a:pt x="9644" y="3196"/>
                                    </a:cubicBezTo>
                                    <a:cubicBezTo>
                                      <a:pt x="9675" y="3087"/>
                                      <a:pt x="9675" y="3032"/>
                                      <a:pt x="9655" y="2978"/>
                                    </a:cubicBezTo>
                                    <a:cubicBezTo>
                                      <a:pt x="9634" y="2978"/>
                                      <a:pt x="9634" y="2923"/>
                                      <a:pt x="9665" y="2814"/>
                                    </a:cubicBezTo>
                                    <a:cubicBezTo>
                                      <a:pt x="9685" y="2759"/>
                                      <a:pt x="9685" y="2705"/>
                                      <a:pt x="9675" y="2705"/>
                                    </a:cubicBezTo>
                                    <a:cubicBezTo>
                                      <a:pt x="9665" y="2705"/>
                                      <a:pt x="9655" y="2759"/>
                                      <a:pt x="9655" y="2759"/>
                                    </a:cubicBezTo>
                                    <a:cubicBezTo>
                                      <a:pt x="9655" y="2814"/>
                                      <a:pt x="9644" y="2814"/>
                                      <a:pt x="9634" y="2814"/>
                                    </a:cubicBezTo>
                                    <a:cubicBezTo>
                                      <a:pt x="9624" y="2814"/>
                                      <a:pt x="9603" y="2868"/>
                                      <a:pt x="9603" y="2978"/>
                                    </a:cubicBezTo>
                                    <a:cubicBezTo>
                                      <a:pt x="9603" y="3032"/>
                                      <a:pt x="9583" y="3141"/>
                                      <a:pt x="9573" y="3141"/>
                                    </a:cubicBezTo>
                                    <a:cubicBezTo>
                                      <a:pt x="9552" y="3141"/>
                                      <a:pt x="9603" y="2650"/>
                                      <a:pt x="9634" y="2541"/>
                                    </a:cubicBezTo>
                                    <a:cubicBezTo>
                                      <a:pt x="9644" y="2487"/>
                                      <a:pt x="9644" y="2487"/>
                                      <a:pt x="9634" y="2487"/>
                                    </a:cubicBezTo>
                                    <a:cubicBezTo>
                                      <a:pt x="9603" y="2487"/>
                                      <a:pt x="9562" y="2705"/>
                                      <a:pt x="9511" y="3196"/>
                                    </a:cubicBezTo>
                                    <a:cubicBezTo>
                                      <a:pt x="9440" y="3905"/>
                                      <a:pt x="9317" y="4941"/>
                                      <a:pt x="9307" y="4996"/>
                                    </a:cubicBezTo>
                                    <a:cubicBezTo>
                                      <a:pt x="9286" y="5050"/>
                                      <a:pt x="9235" y="5487"/>
                                      <a:pt x="9235" y="5596"/>
                                    </a:cubicBezTo>
                                    <a:cubicBezTo>
                                      <a:pt x="9235" y="5868"/>
                                      <a:pt x="9174" y="6141"/>
                                      <a:pt x="9082" y="6359"/>
                                    </a:cubicBezTo>
                                    <a:cubicBezTo>
                                      <a:pt x="9020" y="6468"/>
                                      <a:pt x="8969" y="6578"/>
                                      <a:pt x="8959" y="6523"/>
                                    </a:cubicBezTo>
                                    <a:cubicBezTo>
                                      <a:pt x="8949" y="6468"/>
                                      <a:pt x="8949" y="6468"/>
                                      <a:pt x="8980" y="6414"/>
                                    </a:cubicBezTo>
                                    <a:cubicBezTo>
                                      <a:pt x="9041" y="6305"/>
                                      <a:pt x="9020" y="6250"/>
                                      <a:pt x="8908" y="6196"/>
                                    </a:cubicBezTo>
                                    <a:cubicBezTo>
                                      <a:pt x="8847" y="6196"/>
                                      <a:pt x="8795" y="6141"/>
                                      <a:pt x="8795" y="6087"/>
                                    </a:cubicBezTo>
                                    <a:cubicBezTo>
                                      <a:pt x="8795" y="6032"/>
                                      <a:pt x="8826" y="5978"/>
                                      <a:pt x="8867" y="5868"/>
                                    </a:cubicBezTo>
                                    <a:cubicBezTo>
                                      <a:pt x="9020" y="5596"/>
                                      <a:pt x="9031" y="5596"/>
                                      <a:pt x="8918" y="5650"/>
                                    </a:cubicBezTo>
                                    <a:lnTo>
                                      <a:pt x="8816" y="5705"/>
                                    </a:lnTo>
                                    <a:lnTo>
                                      <a:pt x="8847" y="5541"/>
                                    </a:lnTo>
                                    <a:cubicBezTo>
                                      <a:pt x="8887" y="5323"/>
                                      <a:pt x="8980" y="5105"/>
                                      <a:pt x="9051" y="5105"/>
                                    </a:cubicBezTo>
                                    <a:cubicBezTo>
                                      <a:pt x="9092" y="5105"/>
                                      <a:pt x="9112" y="5050"/>
                                      <a:pt x="9112" y="4996"/>
                                    </a:cubicBezTo>
                                    <a:cubicBezTo>
                                      <a:pt x="9112" y="4941"/>
                                      <a:pt x="9133" y="4887"/>
                                      <a:pt x="9153" y="4887"/>
                                    </a:cubicBezTo>
                                    <a:cubicBezTo>
                                      <a:pt x="9174" y="4887"/>
                                      <a:pt x="9164" y="4887"/>
                                      <a:pt x="9123" y="4887"/>
                                    </a:cubicBezTo>
                                    <a:cubicBezTo>
                                      <a:pt x="9082" y="4887"/>
                                      <a:pt x="9031" y="4941"/>
                                      <a:pt x="9010" y="4941"/>
                                    </a:cubicBezTo>
                                    <a:cubicBezTo>
                                      <a:pt x="8990" y="4996"/>
                                      <a:pt x="8969" y="4941"/>
                                      <a:pt x="8969" y="4887"/>
                                    </a:cubicBezTo>
                                    <a:cubicBezTo>
                                      <a:pt x="8969" y="4832"/>
                                      <a:pt x="8980" y="4832"/>
                                      <a:pt x="9000" y="4832"/>
                                    </a:cubicBezTo>
                                    <a:cubicBezTo>
                                      <a:pt x="9010" y="4832"/>
                                      <a:pt x="9031" y="4778"/>
                                      <a:pt x="9031" y="4778"/>
                                    </a:cubicBezTo>
                                    <a:cubicBezTo>
                                      <a:pt x="9031" y="4723"/>
                                      <a:pt x="9010" y="4723"/>
                                      <a:pt x="8990" y="4723"/>
                                    </a:cubicBezTo>
                                    <a:cubicBezTo>
                                      <a:pt x="8949" y="4723"/>
                                      <a:pt x="8949" y="4723"/>
                                      <a:pt x="8959" y="4450"/>
                                    </a:cubicBezTo>
                                    <a:cubicBezTo>
                                      <a:pt x="8969" y="4287"/>
                                      <a:pt x="9000" y="3905"/>
                                      <a:pt x="9041" y="3632"/>
                                    </a:cubicBezTo>
                                    <a:cubicBezTo>
                                      <a:pt x="9082" y="3305"/>
                                      <a:pt x="9112" y="2923"/>
                                      <a:pt x="9123" y="2814"/>
                                    </a:cubicBezTo>
                                    <a:cubicBezTo>
                                      <a:pt x="9133" y="2650"/>
                                      <a:pt x="9174" y="2432"/>
                                      <a:pt x="9205" y="2268"/>
                                    </a:cubicBezTo>
                                    <a:cubicBezTo>
                                      <a:pt x="9235" y="2105"/>
                                      <a:pt x="9266" y="1887"/>
                                      <a:pt x="9266" y="1832"/>
                                    </a:cubicBezTo>
                                    <a:cubicBezTo>
                                      <a:pt x="9266" y="1778"/>
                                      <a:pt x="9276" y="1614"/>
                                      <a:pt x="9297" y="1450"/>
                                    </a:cubicBezTo>
                                    <a:cubicBezTo>
                                      <a:pt x="9358" y="959"/>
                                      <a:pt x="9358" y="959"/>
                                      <a:pt x="9317" y="959"/>
                                    </a:cubicBezTo>
                                    <a:cubicBezTo>
                                      <a:pt x="9297" y="959"/>
                                      <a:pt x="9276" y="1014"/>
                                      <a:pt x="9256" y="1178"/>
                                    </a:cubicBezTo>
                                    <a:cubicBezTo>
                                      <a:pt x="9225" y="1396"/>
                                      <a:pt x="9194" y="1559"/>
                                      <a:pt x="9174" y="1505"/>
                                    </a:cubicBezTo>
                                    <a:cubicBezTo>
                                      <a:pt x="9164" y="1505"/>
                                      <a:pt x="9164" y="1341"/>
                                      <a:pt x="9164" y="1232"/>
                                    </a:cubicBezTo>
                                    <a:lnTo>
                                      <a:pt x="9164" y="1014"/>
                                    </a:lnTo>
                                    <a:lnTo>
                                      <a:pt x="9102" y="1178"/>
                                    </a:lnTo>
                                    <a:cubicBezTo>
                                      <a:pt x="9072" y="1287"/>
                                      <a:pt x="9000" y="1450"/>
                                      <a:pt x="8959" y="1559"/>
                                    </a:cubicBezTo>
                                    <a:cubicBezTo>
                                      <a:pt x="8887" y="1723"/>
                                      <a:pt x="8857" y="1832"/>
                                      <a:pt x="8806" y="2214"/>
                                    </a:cubicBezTo>
                                    <a:cubicBezTo>
                                      <a:pt x="8765" y="2541"/>
                                      <a:pt x="8755" y="2705"/>
                                      <a:pt x="8765" y="2759"/>
                                    </a:cubicBezTo>
                                    <a:cubicBezTo>
                                      <a:pt x="8775" y="2814"/>
                                      <a:pt x="8785" y="2814"/>
                                      <a:pt x="8806" y="2705"/>
                                    </a:cubicBezTo>
                                    <a:cubicBezTo>
                                      <a:pt x="8847" y="2487"/>
                                      <a:pt x="8887" y="2541"/>
                                      <a:pt x="8898" y="2814"/>
                                    </a:cubicBezTo>
                                    <a:cubicBezTo>
                                      <a:pt x="8908" y="3087"/>
                                      <a:pt x="8898" y="3305"/>
                                      <a:pt x="8785" y="4287"/>
                                    </a:cubicBezTo>
                                    <a:cubicBezTo>
                                      <a:pt x="8765" y="4505"/>
                                      <a:pt x="8744" y="4778"/>
                                      <a:pt x="8734" y="4887"/>
                                    </a:cubicBezTo>
                                    <a:cubicBezTo>
                                      <a:pt x="8724" y="5050"/>
                                      <a:pt x="8703" y="5323"/>
                                      <a:pt x="8683" y="5596"/>
                                    </a:cubicBezTo>
                                    <a:lnTo>
                                      <a:pt x="8642" y="6032"/>
                                    </a:lnTo>
                                    <a:lnTo>
                                      <a:pt x="8550" y="6032"/>
                                    </a:lnTo>
                                    <a:cubicBezTo>
                                      <a:pt x="8458" y="6032"/>
                                      <a:pt x="8458" y="6032"/>
                                      <a:pt x="8468" y="5868"/>
                                    </a:cubicBezTo>
                                    <a:cubicBezTo>
                                      <a:pt x="8478" y="5705"/>
                                      <a:pt x="8468" y="5705"/>
                                      <a:pt x="8448" y="5705"/>
                                    </a:cubicBezTo>
                                    <a:cubicBezTo>
                                      <a:pt x="8397" y="5705"/>
                                      <a:pt x="8427" y="5541"/>
                                      <a:pt x="8489" y="5487"/>
                                    </a:cubicBezTo>
                                    <a:cubicBezTo>
                                      <a:pt x="8560" y="5378"/>
                                      <a:pt x="8560" y="5323"/>
                                      <a:pt x="8489" y="5323"/>
                                    </a:cubicBezTo>
                                    <a:cubicBezTo>
                                      <a:pt x="8437" y="5323"/>
                                      <a:pt x="8437" y="5323"/>
                                      <a:pt x="8458" y="5105"/>
                                    </a:cubicBezTo>
                                    <a:cubicBezTo>
                                      <a:pt x="8478" y="4941"/>
                                      <a:pt x="8489" y="4887"/>
                                      <a:pt x="8540" y="4832"/>
                                    </a:cubicBezTo>
                                    <a:cubicBezTo>
                                      <a:pt x="8601" y="4778"/>
                                      <a:pt x="8601" y="4778"/>
                                      <a:pt x="8570" y="4668"/>
                                    </a:cubicBezTo>
                                    <a:cubicBezTo>
                                      <a:pt x="8540" y="4559"/>
                                      <a:pt x="8540" y="4505"/>
                                      <a:pt x="8591" y="3850"/>
                                    </a:cubicBezTo>
                                    <a:cubicBezTo>
                                      <a:pt x="8622" y="3468"/>
                                      <a:pt x="8673" y="2978"/>
                                      <a:pt x="8693" y="2759"/>
                                    </a:cubicBezTo>
                                    <a:cubicBezTo>
                                      <a:pt x="8724" y="2541"/>
                                      <a:pt x="8755" y="2214"/>
                                      <a:pt x="8765" y="2105"/>
                                    </a:cubicBezTo>
                                    <a:cubicBezTo>
                                      <a:pt x="8826" y="1505"/>
                                      <a:pt x="8980" y="523"/>
                                      <a:pt x="9051" y="359"/>
                                    </a:cubicBezTo>
                                    <a:cubicBezTo>
                                      <a:pt x="9082" y="250"/>
                                      <a:pt x="9112" y="141"/>
                                      <a:pt x="9112" y="87"/>
                                    </a:cubicBezTo>
                                    <a:lnTo>
                                      <a:pt x="9112" y="87"/>
                                    </a:lnTo>
                                    <a:cubicBezTo>
                                      <a:pt x="9112" y="-77"/>
                                      <a:pt x="9072" y="-22"/>
                                      <a:pt x="8969" y="359"/>
                                    </a:cubicBezTo>
                                    <a:cubicBezTo>
                                      <a:pt x="8806" y="1014"/>
                                      <a:pt x="8714" y="1614"/>
                                      <a:pt x="8652" y="2432"/>
                                    </a:cubicBezTo>
                                    <a:cubicBezTo>
                                      <a:pt x="8642" y="2596"/>
                                      <a:pt x="8622" y="2759"/>
                                      <a:pt x="8611" y="2868"/>
                                    </a:cubicBezTo>
                                    <a:cubicBezTo>
                                      <a:pt x="8601" y="2923"/>
                                      <a:pt x="8570" y="3250"/>
                                      <a:pt x="8550" y="3523"/>
                                    </a:cubicBezTo>
                                    <a:cubicBezTo>
                                      <a:pt x="8519" y="3796"/>
                                      <a:pt x="8489" y="4178"/>
                                      <a:pt x="8468" y="4396"/>
                                    </a:cubicBezTo>
                                    <a:cubicBezTo>
                                      <a:pt x="8448" y="4559"/>
                                      <a:pt x="8437" y="4778"/>
                                      <a:pt x="8427" y="4832"/>
                                    </a:cubicBezTo>
                                    <a:cubicBezTo>
                                      <a:pt x="8345" y="5705"/>
                                      <a:pt x="8264" y="6523"/>
                                      <a:pt x="8243" y="6632"/>
                                    </a:cubicBezTo>
                                    <a:cubicBezTo>
                                      <a:pt x="8223" y="6741"/>
                                      <a:pt x="8212" y="6850"/>
                                      <a:pt x="8212" y="6905"/>
                                    </a:cubicBezTo>
                                    <a:cubicBezTo>
                                      <a:pt x="8212" y="6959"/>
                                      <a:pt x="8192" y="7178"/>
                                      <a:pt x="8172" y="7396"/>
                                    </a:cubicBezTo>
                                    <a:cubicBezTo>
                                      <a:pt x="8151" y="7614"/>
                                      <a:pt x="8100" y="8159"/>
                                      <a:pt x="8069" y="8541"/>
                                    </a:cubicBezTo>
                                    <a:cubicBezTo>
                                      <a:pt x="8008" y="9250"/>
                                      <a:pt x="7947" y="9850"/>
                                      <a:pt x="7762" y="11487"/>
                                    </a:cubicBezTo>
                                    <a:cubicBezTo>
                                      <a:pt x="7722" y="11814"/>
                                      <a:pt x="7681" y="12141"/>
                                      <a:pt x="7670" y="12141"/>
                                    </a:cubicBezTo>
                                    <a:cubicBezTo>
                                      <a:pt x="7660" y="12196"/>
                                      <a:pt x="7640" y="12305"/>
                                      <a:pt x="7619" y="12469"/>
                                    </a:cubicBezTo>
                                    <a:cubicBezTo>
                                      <a:pt x="7599" y="12632"/>
                                      <a:pt x="7568" y="12796"/>
                                      <a:pt x="7548" y="12905"/>
                                    </a:cubicBezTo>
                                    <a:cubicBezTo>
                                      <a:pt x="7527" y="13014"/>
                                      <a:pt x="7507" y="13178"/>
                                      <a:pt x="7507" y="13287"/>
                                    </a:cubicBezTo>
                                    <a:cubicBezTo>
                                      <a:pt x="7507" y="13396"/>
                                      <a:pt x="7497" y="13505"/>
                                      <a:pt x="7486" y="13614"/>
                                    </a:cubicBezTo>
                                    <a:cubicBezTo>
                                      <a:pt x="7466" y="13778"/>
                                      <a:pt x="7466" y="13778"/>
                                      <a:pt x="7445" y="13614"/>
                                    </a:cubicBezTo>
                                    <a:cubicBezTo>
                                      <a:pt x="7425" y="13505"/>
                                      <a:pt x="7415" y="13505"/>
                                      <a:pt x="7415" y="13559"/>
                                    </a:cubicBezTo>
                                    <a:cubicBezTo>
                                      <a:pt x="7415" y="13614"/>
                                      <a:pt x="7384" y="13723"/>
                                      <a:pt x="7364" y="13832"/>
                                    </a:cubicBezTo>
                                    <a:cubicBezTo>
                                      <a:pt x="7343" y="13941"/>
                                      <a:pt x="7323" y="14050"/>
                                      <a:pt x="7323" y="14159"/>
                                    </a:cubicBezTo>
                                    <a:cubicBezTo>
                                      <a:pt x="7323" y="14323"/>
                                      <a:pt x="7241" y="14923"/>
                                      <a:pt x="7220" y="14923"/>
                                    </a:cubicBezTo>
                                    <a:cubicBezTo>
                                      <a:pt x="7210" y="14923"/>
                                      <a:pt x="7169" y="15141"/>
                                      <a:pt x="7139" y="15414"/>
                                    </a:cubicBezTo>
                                    <a:cubicBezTo>
                                      <a:pt x="7108" y="15687"/>
                                      <a:pt x="7057" y="16014"/>
                                      <a:pt x="7036" y="16178"/>
                                    </a:cubicBezTo>
                                    <a:cubicBezTo>
                                      <a:pt x="6985" y="16505"/>
                                      <a:pt x="6883" y="17214"/>
                                      <a:pt x="6832" y="17541"/>
                                    </a:cubicBezTo>
                                    <a:cubicBezTo>
                                      <a:pt x="6811" y="17650"/>
                                      <a:pt x="6781" y="17869"/>
                                      <a:pt x="6760" y="17923"/>
                                    </a:cubicBezTo>
                                    <a:lnTo>
                                      <a:pt x="6730" y="18087"/>
                                    </a:lnTo>
                                    <a:lnTo>
                                      <a:pt x="6699" y="17923"/>
                                    </a:lnTo>
                                    <a:cubicBezTo>
                                      <a:pt x="6678" y="17814"/>
                                      <a:pt x="6668" y="17705"/>
                                      <a:pt x="6668" y="17705"/>
                                    </a:cubicBezTo>
                                    <a:cubicBezTo>
                                      <a:pt x="6668" y="17650"/>
                                      <a:pt x="6648" y="17541"/>
                                      <a:pt x="6637" y="17432"/>
                                    </a:cubicBezTo>
                                    <a:cubicBezTo>
                                      <a:pt x="6586" y="17159"/>
                                      <a:pt x="6597" y="16996"/>
                                      <a:pt x="6648" y="17050"/>
                                    </a:cubicBezTo>
                                    <a:lnTo>
                                      <a:pt x="6699" y="17105"/>
                                    </a:lnTo>
                                    <a:lnTo>
                                      <a:pt x="6658" y="16996"/>
                                    </a:lnTo>
                                    <a:cubicBezTo>
                                      <a:pt x="6637" y="16941"/>
                                      <a:pt x="6627" y="16887"/>
                                      <a:pt x="6637" y="16887"/>
                                    </a:cubicBezTo>
                                    <a:cubicBezTo>
                                      <a:pt x="6648" y="16887"/>
                                      <a:pt x="6637" y="16778"/>
                                      <a:pt x="6617" y="16723"/>
                                    </a:cubicBezTo>
                                    <a:lnTo>
                                      <a:pt x="6566" y="16559"/>
                                    </a:lnTo>
                                    <a:lnTo>
                                      <a:pt x="6607" y="16505"/>
                                    </a:lnTo>
                                    <a:cubicBezTo>
                                      <a:pt x="6637" y="16450"/>
                                      <a:pt x="6658" y="16450"/>
                                      <a:pt x="6689" y="16614"/>
                                    </a:cubicBezTo>
                                    <a:cubicBezTo>
                                      <a:pt x="6760" y="16941"/>
                                      <a:pt x="6903" y="16832"/>
                                      <a:pt x="6852" y="16505"/>
                                    </a:cubicBezTo>
                                    <a:cubicBezTo>
                                      <a:pt x="6832" y="16396"/>
                                      <a:pt x="6832" y="16396"/>
                                      <a:pt x="6883" y="16450"/>
                                    </a:cubicBezTo>
                                    <a:cubicBezTo>
                                      <a:pt x="6965" y="16559"/>
                                      <a:pt x="6944" y="16450"/>
                                      <a:pt x="6842" y="16232"/>
                                    </a:cubicBezTo>
                                    <a:lnTo>
                                      <a:pt x="6750" y="16069"/>
                                    </a:lnTo>
                                    <a:lnTo>
                                      <a:pt x="6760" y="15741"/>
                                    </a:lnTo>
                                    <a:cubicBezTo>
                                      <a:pt x="6770" y="15305"/>
                                      <a:pt x="6801" y="15032"/>
                                      <a:pt x="6832" y="15032"/>
                                    </a:cubicBezTo>
                                    <a:cubicBezTo>
                                      <a:pt x="6842" y="15032"/>
                                      <a:pt x="6852" y="14978"/>
                                      <a:pt x="6842" y="14978"/>
                                    </a:cubicBezTo>
                                    <a:cubicBezTo>
                                      <a:pt x="6832" y="14923"/>
                                      <a:pt x="6842" y="14869"/>
                                      <a:pt x="6862" y="14814"/>
                                    </a:cubicBezTo>
                                    <a:cubicBezTo>
                                      <a:pt x="6883" y="14759"/>
                                      <a:pt x="6883" y="14759"/>
                                      <a:pt x="6883" y="14869"/>
                                    </a:cubicBezTo>
                                    <a:cubicBezTo>
                                      <a:pt x="6873" y="14923"/>
                                      <a:pt x="6883" y="14978"/>
                                      <a:pt x="6893" y="14978"/>
                                    </a:cubicBezTo>
                                    <a:cubicBezTo>
                                      <a:pt x="6903" y="14978"/>
                                      <a:pt x="6924" y="14869"/>
                                      <a:pt x="6924" y="14759"/>
                                    </a:cubicBezTo>
                                    <a:cubicBezTo>
                                      <a:pt x="6924" y="14650"/>
                                      <a:pt x="6975" y="14487"/>
                                      <a:pt x="7006" y="14378"/>
                                    </a:cubicBezTo>
                                    <a:cubicBezTo>
                                      <a:pt x="7036" y="14269"/>
                                      <a:pt x="7067" y="14214"/>
                                      <a:pt x="7067" y="14159"/>
                                    </a:cubicBezTo>
                                    <a:cubicBezTo>
                                      <a:pt x="7067" y="14105"/>
                                      <a:pt x="6985" y="14269"/>
                                      <a:pt x="6914" y="14487"/>
                                    </a:cubicBezTo>
                                    <a:cubicBezTo>
                                      <a:pt x="6883" y="14596"/>
                                      <a:pt x="6842" y="14650"/>
                                      <a:pt x="6842" y="14650"/>
                                    </a:cubicBezTo>
                                    <a:cubicBezTo>
                                      <a:pt x="6811" y="14650"/>
                                      <a:pt x="6781" y="14814"/>
                                      <a:pt x="6781" y="15032"/>
                                    </a:cubicBezTo>
                                    <a:cubicBezTo>
                                      <a:pt x="6781" y="15141"/>
                                      <a:pt x="6760" y="15359"/>
                                      <a:pt x="6740" y="15523"/>
                                    </a:cubicBezTo>
                                    <a:cubicBezTo>
                                      <a:pt x="6689" y="15796"/>
                                      <a:pt x="6678" y="16014"/>
                                      <a:pt x="6719" y="15741"/>
                                    </a:cubicBezTo>
                                    <a:cubicBezTo>
                                      <a:pt x="6730" y="15687"/>
                                      <a:pt x="6750" y="15632"/>
                                      <a:pt x="6750" y="15687"/>
                                    </a:cubicBezTo>
                                    <a:cubicBezTo>
                                      <a:pt x="6750" y="15741"/>
                                      <a:pt x="6740" y="15796"/>
                                      <a:pt x="6730" y="15905"/>
                                    </a:cubicBezTo>
                                    <a:cubicBezTo>
                                      <a:pt x="6709" y="16014"/>
                                      <a:pt x="6699" y="16014"/>
                                      <a:pt x="6668" y="15959"/>
                                    </a:cubicBezTo>
                                    <a:cubicBezTo>
                                      <a:pt x="6648" y="15905"/>
                                      <a:pt x="6627" y="15905"/>
                                      <a:pt x="6586" y="15959"/>
                                    </a:cubicBezTo>
                                    <a:cubicBezTo>
                                      <a:pt x="6535" y="16069"/>
                                      <a:pt x="6515" y="16014"/>
                                      <a:pt x="6535" y="15850"/>
                                    </a:cubicBezTo>
                                    <a:cubicBezTo>
                                      <a:pt x="6545" y="15741"/>
                                      <a:pt x="6545" y="15741"/>
                                      <a:pt x="6515" y="15850"/>
                                    </a:cubicBezTo>
                                    <a:cubicBezTo>
                                      <a:pt x="6494" y="15905"/>
                                      <a:pt x="6484" y="15905"/>
                                      <a:pt x="6474" y="15850"/>
                                    </a:cubicBezTo>
                                    <a:cubicBezTo>
                                      <a:pt x="6464" y="15796"/>
                                      <a:pt x="6474" y="15741"/>
                                      <a:pt x="6484" y="15741"/>
                                    </a:cubicBezTo>
                                    <a:cubicBezTo>
                                      <a:pt x="6494" y="15741"/>
                                      <a:pt x="6494" y="15687"/>
                                      <a:pt x="6464" y="15632"/>
                                    </a:cubicBezTo>
                                    <a:cubicBezTo>
                                      <a:pt x="6433" y="15578"/>
                                      <a:pt x="6433" y="15578"/>
                                      <a:pt x="6443" y="15469"/>
                                    </a:cubicBezTo>
                                    <a:cubicBezTo>
                                      <a:pt x="6453" y="15414"/>
                                      <a:pt x="6464" y="15250"/>
                                      <a:pt x="6464" y="15196"/>
                                    </a:cubicBezTo>
                                    <a:cubicBezTo>
                                      <a:pt x="6464" y="15141"/>
                                      <a:pt x="6474" y="14978"/>
                                      <a:pt x="6494" y="14869"/>
                                    </a:cubicBezTo>
                                    <a:cubicBezTo>
                                      <a:pt x="6515" y="14814"/>
                                      <a:pt x="6535" y="14650"/>
                                      <a:pt x="6535" y="14596"/>
                                    </a:cubicBezTo>
                                    <a:cubicBezTo>
                                      <a:pt x="6556" y="14378"/>
                                      <a:pt x="6392" y="15141"/>
                                      <a:pt x="6372" y="15359"/>
                                    </a:cubicBezTo>
                                    <a:cubicBezTo>
                                      <a:pt x="6361" y="15523"/>
                                      <a:pt x="6351" y="15523"/>
                                      <a:pt x="6331" y="15414"/>
                                    </a:cubicBezTo>
                                    <a:cubicBezTo>
                                      <a:pt x="6320" y="15359"/>
                                      <a:pt x="6280" y="15305"/>
                                      <a:pt x="6228" y="15305"/>
                                    </a:cubicBezTo>
                                    <a:cubicBezTo>
                                      <a:pt x="6187" y="15305"/>
                                      <a:pt x="6106" y="15250"/>
                                      <a:pt x="6044" y="15250"/>
                                    </a:cubicBezTo>
                                    <a:cubicBezTo>
                                      <a:pt x="5952" y="15196"/>
                                      <a:pt x="5932" y="15196"/>
                                      <a:pt x="5891" y="14923"/>
                                    </a:cubicBezTo>
                                    <a:cubicBezTo>
                                      <a:pt x="5830" y="14541"/>
                                      <a:pt x="5830" y="14432"/>
                                      <a:pt x="5901" y="14487"/>
                                    </a:cubicBezTo>
                                    <a:cubicBezTo>
                                      <a:pt x="5932" y="14487"/>
                                      <a:pt x="5962" y="14541"/>
                                      <a:pt x="5973" y="14596"/>
                                    </a:cubicBezTo>
                                    <a:cubicBezTo>
                                      <a:pt x="5983" y="14596"/>
                                      <a:pt x="5983" y="14596"/>
                                      <a:pt x="5973" y="14541"/>
                                    </a:cubicBezTo>
                                    <a:cubicBezTo>
                                      <a:pt x="5962" y="14487"/>
                                      <a:pt x="5911" y="14432"/>
                                      <a:pt x="5870" y="14378"/>
                                    </a:cubicBezTo>
                                    <a:cubicBezTo>
                                      <a:pt x="5809" y="14323"/>
                                      <a:pt x="5799" y="14323"/>
                                      <a:pt x="5809" y="14269"/>
                                    </a:cubicBezTo>
                                    <a:cubicBezTo>
                                      <a:pt x="5830" y="14214"/>
                                      <a:pt x="5830" y="14214"/>
                                      <a:pt x="5809" y="14214"/>
                                    </a:cubicBezTo>
                                    <a:cubicBezTo>
                                      <a:pt x="5799" y="14214"/>
                                      <a:pt x="5789" y="14159"/>
                                      <a:pt x="5789" y="14159"/>
                                    </a:cubicBezTo>
                                    <a:cubicBezTo>
                                      <a:pt x="5789" y="14050"/>
                                      <a:pt x="5727" y="13778"/>
                                      <a:pt x="5697" y="13778"/>
                                    </a:cubicBezTo>
                                    <a:cubicBezTo>
                                      <a:pt x="5676" y="13778"/>
                                      <a:pt x="5656" y="13723"/>
                                      <a:pt x="5645" y="13669"/>
                                    </a:cubicBezTo>
                                    <a:cubicBezTo>
                                      <a:pt x="5635" y="13614"/>
                                      <a:pt x="5605" y="13559"/>
                                      <a:pt x="5584" y="13505"/>
                                    </a:cubicBezTo>
                                    <a:cubicBezTo>
                                      <a:pt x="5533" y="13450"/>
                                      <a:pt x="5502" y="13178"/>
                                      <a:pt x="5512" y="12959"/>
                                    </a:cubicBezTo>
                                    <a:cubicBezTo>
                                      <a:pt x="5523" y="12796"/>
                                      <a:pt x="5553" y="12741"/>
                                      <a:pt x="5553" y="12905"/>
                                    </a:cubicBezTo>
                                    <a:cubicBezTo>
                                      <a:pt x="5553" y="12959"/>
                                      <a:pt x="5574" y="12959"/>
                                      <a:pt x="5584" y="12959"/>
                                    </a:cubicBezTo>
                                    <a:cubicBezTo>
                                      <a:pt x="5605" y="12959"/>
                                      <a:pt x="5625" y="12959"/>
                                      <a:pt x="5635" y="13014"/>
                                    </a:cubicBezTo>
                                    <a:cubicBezTo>
                                      <a:pt x="5645" y="13069"/>
                                      <a:pt x="5635" y="13069"/>
                                      <a:pt x="5625" y="13014"/>
                                    </a:cubicBezTo>
                                    <a:cubicBezTo>
                                      <a:pt x="5605" y="12959"/>
                                      <a:pt x="5605" y="13014"/>
                                      <a:pt x="5615" y="13069"/>
                                    </a:cubicBezTo>
                                    <a:cubicBezTo>
                                      <a:pt x="5625" y="13123"/>
                                      <a:pt x="5635" y="13232"/>
                                      <a:pt x="5635" y="13287"/>
                                    </a:cubicBezTo>
                                    <a:cubicBezTo>
                                      <a:pt x="5645" y="13341"/>
                                      <a:pt x="5656" y="13396"/>
                                      <a:pt x="5666" y="13396"/>
                                    </a:cubicBezTo>
                                    <a:cubicBezTo>
                                      <a:pt x="5676" y="13396"/>
                                      <a:pt x="5686" y="13450"/>
                                      <a:pt x="5686" y="13505"/>
                                    </a:cubicBezTo>
                                    <a:cubicBezTo>
                                      <a:pt x="5686" y="13559"/>
                                      <a:pt x="5697" y="13614"/>
                                      <a:pt x="5707" y="13669"/>
                                    </a:cubicBezTo>
                                    <a:cubicBezTo>
                                      <a:pt x="5717" y="13669"/>
                                      <a:pt x="5717" y="13614"/>
                                      <a:pt x="5707" y="13450"/>
                                    </a:cubicBezTo>
                                    <a:cubicBezTo>
                                      <a:pt x="5697" y="13287"/>
                                      <a:pt x="5697" y="13178"/>
                                      <a:pt x="5697" y="13123"/>
                                    </a:cubicBezTo>
                                    <a:cubicBezTo>
                                      <a:pt x="5697" y="13069"/>
                                      <a:pt x="5697" y="13069"/>
                                      <a:pt x="5686" y="13069"/>
                                    </a:cubicBezTo>
                                    <a:cubicBezTo>
                                      <a:pt x="5676" y="13069"/>
                                      <a:pt x="5666" y="12850"/>
                                      <a:pt x="5656" y="12632"/>
                                    </a:cubicBezTo>
                                    <a:cubicBezTo>
                                      <a:pt x="5645" y="12359"/>
                                      <a:pt x="5645" y="12196"/>
                                      <a:pt x="5645" y="12196"/>
                                    </a:cubicBezTo>
                                    <a:cubicBezTo>
                                      <a:pt x="5656" y="12196"/>
                                      <a:pt x="5666" y="12250"/>
                                      <a:pt x="5686" y="12359"/>
                                    </a:cubicBezTo>
                                    <a:cubicBezTo>
                                      <a:pt x="5707" y="12414"/>
                                      <a:pt x="5727" y="12523"/>
                                      <a:pt x="5737" y="12523"/>
                                    </a:cubicBezTo>
                                    <a:cubicBezTo>
                                      <a:pt x="5748" y="12523"/>
                                      <a:pt x="5748" y="12469"/>
                                      <a:pt x="5727" y="12414"/>
                                    </a:cubicBezTo>
                                    <a:cubicBezTo>
                                      <a:pt x="5615" y="12032"/>
                                      <a:pt x="5594" y="11650"/>
                                      <a:pt x="5697" y="11923"/>
                                    </a:cubicBezTo>
                                    <a:lnTo>
                                      <a:pt x="5748" y="12087"/>
                                    </a:lnTo>
                                    <a:lnTo>
                                      <a:pt x="5707" y="11814"/>
                                    </a:lnTo>
                                    <a:cubicBezTo>
                                      <a:pt x="5676" y="11596"/>
                                      <a:pt x="5676" y="11541"/>
                                      <a:pt x="5697" y="11432"/>
                                    </a:cubicBezTo>
                                    <a:cubicBezTo>
                                      <a:pt x="5727" y="11268"/>
                                      <a:pt x="5727" y="11268"/>
                                      <a:pt x="5748" y="11432"/>
                                    </a:cubicBezTo>
                                    <a:cubicBezTo>
                                      <a:pt x="5778" y="11596"/>
                                      <a:pt x="5778" y="11541"/>
                                      <a:pt x="5768" y="11378"/>
                                    </a:cubicBezTo>
                                    <a:cubicBezTo>
                                      <a:pt x="5758" y="11268"/>
                                      <a:pt x="5768" y="11159"/>
                                      <a:pt x="5778" y="11159"/>
                                    </a:cubicBezTo>
                                    <a:cubicBezTo>
                                      <a:pt x="5789" y="11159"/>
                                      <a:pt x="5799" y="11105"/>
                                      <a:pt x="5789" y="11050"/>
                                    </a:cubicBezTo>
                                    <a:cubicBezTo>
                                      <a:pt x="5789" y="10996"/>
                                      <a:pt x="5799" y="10941"/>
                                      <a:pt x="5830" y="10941"/>
                                    </a:cubicBezTo>
                                    <a:cubicBezTo>
                                      <a:pt x="5860" y="10887"/>
                                      <a:pt x="5860" y="10887"/>
                                      <a:pt x="5840" y="10887"/>
                                    </a:cubicBezTo>
                                    <a:cubicBezTo>
                                      <a:pt x="5819" y="10887"/>
                                      <a:pt x="5809" y="10832"/>
                                      <a:pt x="5819" y="10832"/>
                                    </a:cubicBezTo>
                                    <a:cubicBezTo>
                                      <a:pt x="5840" y="10668"/>
                                      <a:pt x="5881" y="10778"/>
                                      <a:pt x="5901" y="10996"/>
                                    </a:cubicBezTo>
                                    <a:cubicBezTo>
                                      <a:pt x="5922" y="11159"/>
                                      <a:pt x="5922" y="11214"/>
                                      <a:pt x="5932" y="11105"/>
                                    </a:cubicBezTo>
                                    <a:cubicBezTo>
                                      <a:pt x="5942" y="11050"/>
                                      <a:pt x="5932" y="10996"/>
                                      <a:pt x="5922" y="10996"/>
                                    </a:cubicBezTo>
                                    <a:cubicBezTo>
                                      <a:pt x="5911" y="10996"/>
                                      <a:pt x="5901" y="10941"/>
                                      <a:pt x="5901" y="10887"/>
                                    </a:cubicBezTo>
                                    <a:cubicBezTo>
                                      <a:pt x="5901" y="10778"/>
                                      <a:pt x="5922" y="10778"/>
                                      <a:pt x="6003" y="10778"/>
                                    </a:cubicBezTo>
                                    <a:cubicBezTo>
                                      <a:pt x="6126" y="10778"/>
                                      <a:pt x="6116" y="10723"/>
                                      <a:pt x="5983" y="10668"/>
                                    </a:cubicBezTo>
                                    <a:cubicBezTo>
                                      <a:pt x="5932" y="10668"/>
                                      <a:pt x="5881" y="10614"/>
                                      <a:pt x="5881" y="10614"/>
                                    </a:cubicBezTo>
                                    <a:cubicBezTo>
                                      <a:pt x="5881" y="10614"/>
                                      <a:pt x="5911" y="10559"/>
                                      <a:pt x="5962" y="10450"/>
                                    </a:cubicBezTo>
                                    <a:cubicBezTo>
                                      <a:pt x="6034" y="10341"/>
                                      <a:pt x="6044" y="10341"/>
                                      <a:pt x="6095" y="10450"/>
                                    </a:cubicBezTo>
                                    <a:cubicBezTo>
                                      <a:pt x="6126" y="10505"/>
                                      <a:pt x="6157" y="10559"/>
                                      <a:pt x="6167" y="10559"/>
                                    </a:cubicBezTo>
                                    <a:cubicBezTo>
                                      <a:pt x="6177" y="10559"/>
                                      <a:pt x="6198" y="10614"/>
                                      <a:pt x="6198" y="10614"/>
                                    </a:cubicBezTo>
                                    <a:cubicBezTo>
                                      <a:pt x="6198" y="10668"/>
                                      <a:pt x="6228" y="10723"/>
                                      <a:pt x="6249" y="10723"/>
                                    </a:cubicBezTo>
                                    <a:lnTo>
                                      <a:pt x="6290" y="10778"/>
                                    </a:lnTo>
                                    <a:lnTo>
                                      <a:pt x="6249" y="10614"/>
                                    </a:lnTo>
                                    <a:cubicBezTo>
                                      <a:pt x="6228" y="10505"/>
                                      <a:pt x="6177" y="10396"/>
                                      <a:pt x="6147" y="10341"/>
                                    </a:cubicBezTo>
                                    <a:cubicBezTo>
                                      <a:pt x="6085" y="10232"/>
                                      <a:pt x="6075" y="10123"/>
                                      <a:pt x="6126" y="10123"/>
                                    </a:cubicBezTo>
                                    <a:cubicBezTo>
                                      <a:pt x="6147" y="10123"/>
                                      <a:pt x="6157" y="10123"/>
                                      <a:pt x="6157" y="10178"/>
                                    </a:cubicBezTo>
                                    <a:cubicBezTo>
                                      <a:pt x="6157" y="10232"/>
                                      <a:pt x="6177" y="10232"/>
                                      <a:pt x="6218" y="10232"/>
                                    </a:cubicBezTo>
                                    <a:cubicBezTo>
                                      <a:pt x="6280" y="10232"/>
                                      <a:pt x="6280" y="10232"/>
                                      <a:pt x="6259" y="10123"/>
                                    </a:cubicBezTo>
                                    <a:cubicBezTo>
                                      <a:pt x="6239" y="10014"/>
                                      <a:pt x="6239" y="10014"/>
                                      <a:pt x="6269" y="9850"/>
                                    </a:cubicBezTo>
                                    <a:lnTo>
                                      <a:pt x="6310" y="9687"/>
                                    </a:lnTo>
                                    <a:lnTo>
                                      <a:pt x="6259" y="9850"/>
                                    </a:lnTo>
                                    <a:cubicBezTo>
                                      <a:pt x="6218" y="9959"/>
                                      <a:pt x="6187" y="10014"/>
                                      <a:pt x="6116" y="9959"/>
                                    </a:cubicBezTo>
                                    <a:cubicBezTo>
                                      <a:pt x="6055" y="9959"/>
                                      <a:pt x="6003" y="9959"/>
                                      <a:pt x="5962" y="10014"/>
                                    </a:cubicBezTo>
                                    <a:cubicBezTo>
                                      <a:pt x="5891" y="10178"/>
                                      <a:pt x="5840" y="10178"/>
                                      <a:pt x="5891" y="10014"/>
                                    </a:cubicBezTo>
                                    <a:cubicBezTo>
                                      <a:pt x="5911" y="9959"/>
                                      <a:pt x="5942" y="9905"/>
                                      <a:pt x="5952" y="9959"/>
                                    </a:cubicBezTo>
                                    <a:cubicBezTo>
                                      <a:pt x="5962" y="10014"/>
                                      <a:pt x="5962" y="9959"/>
                                      <a:pt x="5952" y="9905"/>
                                    </a:cubicBezTo>
                                    <a:cubicBezTo>
                                      <a:pt x="5932" y="9796"/>
                                      <a:pt x="5932" y="9796"/>
                                      <a:pt x="5993" y="9796"/>
                                    </a:cubicBezTo>
                                    <a:cubicBezTo>
                                      <a:pt x="6034" y="9796"/>
                                      <a:pt x="6044" y="9796"/>
                                      <a:pt x="6034" y="9741"/>
                                    </a:cubicBezTo>
                                    <a:cubicBezTo>
                                      <a:pt x="5993" y="9687"/>
                                      <a:pt x="5993" y="9578"/>
                                      <a:pt x="6034" y="9523"/>
                                    </a:cubicBezTo>
                                    <a:cubicBezTo>
                                      <a:pt x="6055" y="9468"/>
                                      <a:pt x="6065" y="9468"/>
                                      <a:pt x="6065" y="9523"/>
                                    </a:cubicBezTo>
                                    <a:cubicBezTo>
                                      <a:pt x="6065" y="9578"/>
                                      <a:pt x="6075" y="9578"/>
                                      <a:pt x="6085" y="9578"/>
                                    </a:cubicBezTo>
                                    <a:cubicBezTo>
                                      <a:pt x="6136" y="9468"/>
                                      <a:pt x="6228" y="9414"/>
                                      <a:pt x="6269" y="9523"/>
                                    </a:cubicBezTo>
                                    <a:lnTo>
                                      <a:pt x="6310" y="9632"/>
                                    </a:lnTo>
                                    <a:lnTo>
                                      <a:pt x="6269" y="9468"/>
                                    </a:lnTo>
                                    <a:cubicBezTo>
                                      <a:pt x="6249" y="9359"/>
                                      <a:pt x="6208" y="9305"/>
                                      <a:pt x="6177" y="9305"/>
                                    </a:cubicBezTo>
                                    <a:cubicBezTo>
                                      <a:pt x="6147" y="9305"/>
                                      <a:pt x="6116" y="9305"/>
                                      <a:pt x="6106" y="9305"/>
                                    </a:cubicBezTo>
                                    <a:cubicBezTo>
                                      <a:pt x="6085" y="9305"/>
                                      <a:pt x="6085" y="9305"/>
                                      <a:pt x="6116" y="9196"/>
                                    </a:cubicBezTo>
                                    <a:cubicBezTo>
                                      <a:pt x="6136" y="9141"/>
                                      <a:pt x="6157" y="9141"/>
                                      <a:pt x="6177" y="9141"/>
                                    </a:cubicBezTo>
                                    <a:cubicBezTo>
                                      <a:pt x="6187" y="9141"/>
                                      <a:pt x="6198" y="9141"/>
                                      <a:pt x="6198" y="9087"/>
                                    </a:cubicBezTo>
                                    <a:cubicBezTo>
                                      <a:pt x="6187" y="8978"/>
                                      <a:pt x="6198" y="8978"/>
                                      <a:pt x="6239" y="9087"/>
                                    </a:cubicBezTo>
                                    <a:cubicBezTo>
                                      <a:pt x="6280" y="9196"/>
                                      <a:pt x="6310" y="9141"/>
                                      <a:pt x="6280" y="8978"/>
                                    </a:cubicBezTo>
                                    <a:cubicBezTo>
                                      <a:pt x="6269" y="8923"/>
                                      <a:pt x="6269" y="8868"/>
                                      <a:pt x="6300" y="8868"/>
                                    </a:cubicBezTo>
                                    <a:cubicBezTo>
                                      <a:pt x="6372" y="8814"/>
                                      <a:pt x="6494" y="8814"/>
                                      <a:pt x="6556" y="8868"/>
                                    </a:cubicBezTo>
                                    <a:cubicBezTo>
                                      <a:pt x="6597" y="8923"/>
                                      <a:pt x="6617" y="8923"/>
                                      <a:pt x="6617" y="8868"/>
                                    </a:cubicBezTo>
                                    <a:cubicBezTo>
                                      <a:pt x="6617" y="8759"/>
                                      <a:pt x="6556" y="8705"/>
                                      <a:pt x="6290" y="8705"/>
                                    </a:cubicBezTo>
                                    <a:cubicBezTo>
                                      <a:pt x="6147" y="8705"/>
                                      <a:pt x="6044" y="8650"/>
                                      <a:pt x="6044" y="8650"/>
                                    </a:cubicBezTo>
                                    <a:cubicBezTo>
                                      <a:pt x="6044" y="8650"/>
                                      <a:pt x="6075" y="8596"/>
                                      <a:pt x="6106" y="8596"/>
                                    </a:cubicBezTo>
                                    <a:cubicBezTo>
                                      <a:pt x="6136" y="8596"/>
                                      <a:pt x="6157" y="8541"/>
                                      <a:pt x="6157" y="8541"/>
                                    </a:cubicBezTo>
                                    <a:cubicBezTo>
                                      <a:pt x="6157" y="8487"/>
                                      <a:pt x="6147" y="8487"/>
                                      <a:pt x="6126" y="8487"/>
                                    </a:cubicBezTo>
                                    <a:cubicBezTo>
                                      <a:pt x="6116" y="8487"/>
                                      <a:pt x="6106" y="8432"/>
                                      <a:pt x="6106" y="8432"/>
                                    </a:cubicBezTo>
                                    <a:cubicBezTo>
                                      <a:pt x="6116" y="8378"/>
                                      <a:pt x="6085" y="8378"/>
                                      <a:pt x="6055" y="8323"/>
                                    </a:cubicBezTo>
                                    <a:cubicBezTo>
                                      <a:pt x="5993" y="8268"/>
                                      <a:pt x="5942" y="8378"/>
                                      <a:pt x="5799" y="8923"/>
                                    </a:cubicBezTo>
                                    <a:cubicBezTo>
                                      <a:pt x="5768" y="9032"/>
                                      <a:pt x="5737" y="9141"/>
                                      <a:pt x="5727" y="9141"/>
                                    </a:cubicBezTo>
                                    <a:cubicBezTo>
                                      <a:pt x="5717" y="9141"/>
                                      <a:pt x="5625" y="9796"/>
                                      <a:pt x="5625" y="9905"/>
                                    </a:cubicBezTo>
                                    <a:cubicBezTo>
                                      <a:pt x="5625" y="9959"/>
                                      <a:pt x="5594" y="10178"/>
                                      <a:pt x="5564" y="10396"/>
                                    </a:cubicBezTo>
                                    <a:cubicBezTo>
                                      <a:pt x="5533" y="10614"/>
                                      <a:pt x="5502" y="10832"/>
                                      <a:pt x="5502" y="10832"/>
                                    </a:cubicBezTo>
                                    <a:cubicBezTo>
                                      <a:pt x="5502" y="11050"/>
                                      <a:pt x="5339" y="10614"/>
                                      <a:pt x="5298" y="10287"/>
                                    </a:cubicBezTo>
                                    <a:cubicBezTo>
                                      <a:pt x="5277" y="10178"/>
                                      <a:pt x="5267" y="10068"/>
                                      <a:pt x="5257" y="10068"/>
                                    </a:cubicBezTo>
                                    <a:cubicBezTo>
                                      <a:pt x="5247" y="10068"/>
                                      <a:pt x="5257" y="10178"/>
                                      <a:pt x="5267" y="10232"/>
                                    </a:cubicBezTo>
                                    <a:cubicBezTo>
                                      <a:pt x="5298" y="10396"/>
                                      <a:pt x="5277" y="10450"/>
                                      <a:pt x="5226" y="10341"/>
                                    </a:cubicBezTo>
                                    <a:cubicBezTo>
                                      <a:pt x="5206" y="10287"/>
                                      <a:pt x="5165" y="10068"/>
                                      <a:pt x="5124" y="9850"/>
                                    </a:cubicBezTo>
                                    <a:cubicBezTo>
                                      <a:pt x="5073" y="9468"/>
                                      <a:pt x="4930" y="8541"/>
                                      <a:pt x="4899" y="8323"/>
                                    </a:cubicBezTo>
                                    <a:cubicBezTo>
                                      <a:pt x="4889" y="8268"/>
                                      <a:pt x="4868" y="8159"/>
                                      <a:pt x="4848" y="8050"/>
                                    </a:cubicBezTo>
                                    <a:lnTo>
                                      <a:pt x="4807" y="7832"/>
                                    </a:lnTo>
                                    <a:lnTo>
                                      <a:pt x="4899" y="7505"/>
                                    </a:lnTo>
                                    <a:cubicBezTo>
                                      <a:pt x="4950" y="7287"/>
                                      <a:pt x="4981" y="7178"/>
                                      <a:pt x="4960" y="7178"/>
                                    </a:cubicBezTo>
                                    <a:cubicBezTo>
                                      <a:pt x="4940" y="7178"/>
                                      <a:pt x="4899" y="7287"/>
                                      <a:pt x="4868" y="7450"/>
                                    </a:cubicBezTo>
                                    <a:lnTo>
                                      <a:pt x="4807" y="7723"/>
                                    </a:lnTo>
                                    <a:lnTo>
                                      <a:pt x="4756" y="7450"/>
                                    </a:lnTo>
                                    <a:cubicBezTo>
                                      <a:pt x="4725" y="7287"/>
                                      <a:pt x="4643" y="6959"/>
                                      <a:pt x="4582" y="6687"/>
                                    </a:cubicBezTo>
                                    <a:cubicBezTo>
                                      <a:pt x="4439" y="6032"/>
                                      <a:pt x="4122" y="4996"/>
                                      <a:pt x="3999" y="4723"/>
                                    </a:cubicBezTo>
                                    <a:cubicBezTo>
                                      <a:pt x="3948" y="4614"/>
                                      <a:pt x="3856" y="4505"/>
                                      <a:pt x="3784" y="4505"/>
                                    </a:cubicBezTo>
                                    <a:cubicBezTo>
                                      <a:pt x="3651" y="4450"/>
                                      <a:pt x="3641" y="4341"/>
                                      <a:pt x="3723" y="4123"/>
                                    </a:cubicBezTo>
                                    <a:cubicBezTo>
                                      <a:pt x="3764" y="4014"/>
                                      <a:pt x="3764" y="3959"/>
                                      <a:pt x="3743" y="3959"/>
                                    </a:cubicBezTo>
                                    <a:cubicBezTo>
                                      <a:pt x="3723" y="3959"/>
                                      <a:pt x="3692" y="4068"/>
                                      <a:pt x="3661" y="4177"/>
                                    </a:cubicBezTo>
                                    <a:cubicBezTo>
                                      <a:pt x="3631" y="4287"/>
                                      <a:pt x="3590" y="4396"/>
                                      <a:pt x="3559" y="4396"/>
                                    </a:cubicBezTo>
                                    <a:cubicBezTo>
                                      <a:pt x="3487" y="4396"/>
                                      <a:pt x="3426" y="4505"/>
                                      <a:pt x="3293" y="4941"/>
                                    </a:cubicBezTo>
                                    <a:cubicBezTo>
                                      <a:pt x="3170" y="5323"/>
                                      <a:pt x="3048" y="5814"/>
                                      <a:pt x="2976" y="6305"/>
                                    </a:cubicBezTo>
                                    <a:cubicBezTo>
                                      <a:pt x="2915" y="6687"/>
                                      <a:pt x="2731" y="7941"/>
                                      <a:pt x="2731" y="7996"/>
                                    </a:cubicBezTo>
                                    <a:cubicBezTo>
                                      <a:pt x="2731" y="7996"/>
                                      <a:pt x="2680" y="8432"/>
                                      <a:pt x="2618" y="8978"/>
                                    </a:cubicBezTo>
                                    <a:cubicBezTo>
                                      <a:pt x="2557" y="9468"/>
                                      <a:pt x="2475" y="10178"/>
                                      <a:pt x="2444" y="10559"/>
                                    </a:cubicBezTo>
                                    <a:cubicBezTo>
                                      <a:pt x="2342" y="11596"/>
                                      <a:pt x="2291" y="11978"/>
                                      <a:pt x="2240" y="12141"/>
                                    </a:cubicBezTo>
                                    <a:cubicBezTo>
                                      <a:pt x="2199" y="12250"/>
                                      <a:pt x="2178" y="12523"/>
                                      <a:pt x="2127" y="13123"/>
                                    </a:cubicBezTo>
                                    <a:cubicBezTo>
                                      <a:pt x="2097" y="13559"/>
                                      <a:pt x="2056" y="14050"/>
                                      <a:pt x="2045" y="14105"/>
                                    </a:cubicBezTo>
                                    <a:cubicBezTo>
                                      <a:pt x="2025" y="14323"/>
                                      <a:pt x="1902" y="16505"/>
                                      <a:pt x="1872" y="17214"/>
                                    </a:cubicBezTo>
                                    <a:cubicBezTo>
                                      <a:pt x="1841" y="17814"/>
                                      <a:pt x="1810" y="17923"/>
                                      <a:pt x="1739" y="17650"/>
                                    </a:cubicBezTo>
                                    <a:cubicBezTo>
                                      <a:pt x="1677" y="17432"/>
                                      <a:pt x="1555" y="16723"/>
                                      <a:pt x="1432" y="15959"/>
                                    </a:cubicBezTo>
                                    <a:cubicBezTo>
                                      <a:pt x="1391" y="15687"/>
                                      <a:pt x="1360" y="15468"/>
                                      <a:pt x="1350" y="15468"/>
                                    </a:cubicBezTo>
                                    <a:cubicBezTo>
                                      <a:pt x="1319" y="15359"/>
                                      <a:pt x="1381" y="15905"/>
                                      <a:pt x="1442" y="16287"/>
                                    </a:cubicBezTo>
                                    <a:cubicBezTo>
                                      <a:pt x="1534" y="16941"/>
                                      <a:pt x="1575" y="17214"/>
                                      <a:pt x="1606" y="17596"/>
                                    </a:cubicBezTo>
                                    <a:cubicBezTo>
                                      <a:pt x="1626" y="17759"/>
                                      <a:pt x="1657" y="17978"/>
                                      <a:pt x="1687" y="18032"/>
                                    </a:cubicBezTo>
                                    <a:cubicBezTo>
                                      <a:pt x="1749" y="18196"/>
                                      <a:pt x="1749" y="18305"/>
                                      <a:pt x="1708" y="18305"/>
                                    </a:cubicBezTo>
                                    <a:cubicBezTo>
                                      <a:pt x="1687" y="18305"/>
                                      <a:pt x="1687" y="18359"/>
                                      <a:pt x="1687" y="18468"/>
                                    </a:cubicBezTo>
                                    <a:cubicBezTo>
                                      <a:pt x="1698" y="18687"/>
                                      <a:pt x="1677" y="18796"/>
                                      <a:pt x="1636" y="18632"/>
                                    </a:cubicBezTo>
                                    <a:cubicBezTo>
                                      <a:pt x="1606" y="18523"/>
                                      <a:pt x="1473" y="17596"/>
                                      <a:pt x="1473" y="17487"/>
                                    </a:cubicBezTo>
                                    <a:cubicBezTo>
                                      <a:pt x="1473" y="17432"/>
                                      <a:pt x="1452" y="17323"/>
                                      <a:pt x="1432" y="17214"/>
                                    </a:cubicBezTo>
                                    <a:cubicBezTo>
                                      <a:pt x="1411" y="17105"/>
                                      <a:pt x="1401" y="16996"/>
                                      <a:pt x="1401" y="16996"/>
                                    </a:cubicBezTo>
                                    <a:cubicBezTo>
                                      <a:pt x="1422" y="16887"/>
                                      <a:pt x="1381" y="16723"/>
                                      <a:pt x="1360" y="16832"/>
                                    </a:cubicBezTo>
                                    <a:cubicBezTo>
                                      <a:pt x="1350" y="16887"/>
                                      <a:pt x="1350" y="16996"/>
                                      <a:pt x="1381" y="17214"/>
                                    </a:cubicBezTo>
                                    <a:cubicBezTo>
                                      <a:pt x="1422" y="17541"/>
                                      <a:pt x="1422" y="17759"/>
                                      <a:pt x="1401" y="17759"/>
                                    </a:cubicBezTo>
                                    <a:cubicBezTo>
                                      <a:pt x="1391" y="17759"/>
                                      <a:pt x="1381" y="17705"/>
                                      <a:pt x="1370" y="17650"/>
                                    </a:cubicBezTo>
                                    <a:cubicBezTo>
                                      <a:pt x="1360" y="17596"/>
                                      <a:pt x="1340" y="17378"/>
                                      <a:pt x="1309" y="17268"/>
                                    </a:cubicBezTo>
                                    <a:cubicBezTo>
                                      <a:pt x="1268" y="17050"/>
                                      <a:pt x="1258" y="17050"/>
                                      <a:pt x="1258" y="17105"/>
                                    </a:cubicBezTo>
                                    <a:cubicBezTo>
                                      <a:pt x="1258" y="17268"/>
                                      <a:pt x="1401" y="18250"/>
                                      <a:pt x="1452" y="18523"/>
                                    </a:cubicBezTo>
                                    <a:cubicBezTo>
                                      <a:pt x="1514" y="18796"/>
                                      <a:pt x="1432" y="18632"/>
                                      <a:pt x="1360" y="18359"/>
                                    </a:cubicBezTo>
                                    <a:cubicBezTo>
                                      <a:pt x="1319" y="18196"/>
                                      <a:pt x="1268" y="17978"/>
                                      <a:pt x="1237" y="17923"/>
                                    </a:cubicBezTo>
                                    <a:cubicBezTo>
                                      <a:pt x="1207" y="17868"/>
                                      <a:pt x="1145" y="17541"/>
                                      <a:pt x="1094" y="17268"/>
                                    </a:cubicBezTo>
                                    <a:cubicBezTo>
                                      <a:pt x="982" y="16559"/>
                                      <a:pt x="972" y="16505"/>
                                      <a:pt x="982" y="16832"/>
                                    </a:cubicBezTo>
                                    <a:cubicBezTo>
                                      <a:pt x="992" y="17105"/>
                                      <a:pt x="1105" y="17923"/>
                                      <a:pt x="1186" y="18414"/>
                                    </a:cubicBezTo>
                                    <a:cubicBezTo>
                                      <a:pt x="1217" y="18578"/>
                                      <a:pt x="1237" y="18741"/>
                                      <a:pt x="1248" y="18850"/>
                                    </a:cubicBezTo>
                                    <a:cubicBezTo>
                                      <a:pt x="1258" y="18959"/>
                                      <a:pt x="1278" y="19068"/>
                                      <a:pt x="1299" y="19123"/>
                                    </a:cubicBezTo>
                                    <a:cubicBezTo>
                                      <a:pt x="1319" y="19178"/>
                                      <a:pt x="1330" y="19287"/>
                                      <a:pt x="1330" y="19341"/>
                                    </a:cubicBezTo>
                                    <a:cubicBezTo>
                                      <a:pt x="1330" y="19396"/>
                                      <a:pt x="1350" y="19505"/>
                                      <a:pt x="1360" y="19614"/>
                                    </a:cubicBezTo>
                                    <a:cubicBezTo>
                                      <a:pt x="1411" y="19832"/>
                                      <a:pt x="1401" y="19941"/>
                                      <a:pt x="1350" y="19778"/>
                                    </a:cubicBezTo>
                                    <a:cubicBezTo>
                                      <a:pt x="1330" y="19723"/>
                                      <a:pt x="1299" y="19668"/>
                                      <a:pt x="1278" y="19668"/>
                                    </a:cubicBezTo>
                                    <a:cubicBezTo>
                                      <a:pt x="1248" y="19668"/>
                                      <a:pt x="1074" y="19014"/>
                                      <a:pt x="1074" y="18905"/>
                                    </a:cubicBezTo>
                                    <a:cubicBezTo>
                                      <a:pt x="1074" y="18850"/>
                                      <a:pt x="1053" y="18796"/>
                                      <a:pt x="1033" y="18741"/>
                                    </a:cubicBezTo>
                                    <a:cubicBezTo>
                                      <a:pt x="992" y="18578"/>
                                      <a:pt x="910" y="18032"/>
                                      <a:pt x="880" y="17596"/>
                                    </a:cubicBezTo>
                                    <a:cubicBezTo>
                                      <a:pt x="869" y="17432"/>
                                      <a:pt x="849" y="17323"/>
                                      <a:pt x="839" y="17323"/>
                                    </a:cubicBezTo>
                                    <a:cubicBezTo>
                                      <a:pt x="808" y="17323"/>
                                      <a:pt x="859" y="18196"/>
                                      <a:pt x="900" y="18468"/>
                                    </a:cubicBezTo>
                                    <a:cubicBezTo>
                                      <a:pt x="920" y="18578"/>
                                      <a:pt x="961" y="19014"/>
                                      <a:pt x="1002" y="19505"/>
                                    </a:cubicBezTo>
                                    <a:cubicBezTo>
                                      <a:pt x="1043" y="19996"/>
                                      <a:pt x="1105" y="20596"/>
                                      <a:pt x="1145" y="20923"/>
                                    </a:cubicBezTo>
                                    <a:cubicBezTo>
                                      <a:pt x="1166" y="21087"/>
                                      <a:pt x="1186" y="21250"/>
                                      <a:pt x="1197" y="21359"/>
                                    </a:cubicBezTo>
                                    <a:lnTo>
                                      <a:pt x="1268" y="21359"/>
                                    </a:lnTo>
                                    <a:cubicBezTo>
                                      <a:pt x="1207" y="20923"/>
                                      <a:pt x="1135" y="20323"/>
                                      <a:pt x="1135" y="20159"/>
                                    </a:cubicBezTo>
                                    <a:cubicBezTo>
                                      <a:pt x="1135" y="20105"/>
                                      <a:pt x="1125" y="19996"/>
                                      <a:pt x="1115" y="19996"/>
                                    </a:cubicBezTo>
                                    <a:cubicBezTo>
                                      <a:pt x="1105" y="19996"/>
                                      <a:pt x="1084" y="19723"/>
                                      <a:pt x="1064" y="19505"/>
                                    </a:cubicBezTo>
                                    <a:cubicBezTo>
                                      <a:pt x="1043" y="19232"/>
                                      <a:pt x="1033" y="19014"/>
                                      <a:pt x="1033" y="19014"/>
                                    </a:cubicBezTo>
                                    <a:cubicBezTo>
                                      <a:pt x="1033" y="19014"/>
                                      <a:pt x="1105" y="19287"/>
                                      <a:pt x="1197" y="19614"/>
                                    </a:cubicBezTo>
                                    <a:cubicBezTo>
                                      <a:pt x="1340" y="20214"/>
                                      <a:pt x="1401" y="20596"/>
                                      <a:pt x="1401" y="20814"/>
                                    </a:cubicBezTo>
                                    <a:cubicBezTo>
                                      <a:pt x="1401" y="20868"/>
                                      <a:pt x="1401" y="20868"/>
                                      <a:pt x="1411" y="20868"/>
                                    </a:cubicBezTo>
                                    <a:cubicBezTo>
                                      <a:pt x="1422" y="20868"/>
                                      <a:pt x="1411" y="20705"/>
                                      <a:pt x="1401" y="20596"/>
                                    </a:cubicBezTo>
                                    <a:cubicBezTo>
                                      <a:pt x="1391" y="20487"/>
                                      <a:pt x="1381" y="20378"/>
                                      <a:pt x="1391" y="20323"/>
                                    </a:cubicBezTo>
                                    <a:cubicBezTo>
                                      <a:pt x="1401" y="20323"/>
                                      <a:pt x="1514" y="20432"/>
                                      <a:pt x="1544" y="20541"/>
                                    </a:cubicBezTo>
                                    <a:cubicBezTo>
                                      <a:pt x="1565" y="20596"/>
                                      <a:pt x="1565" y="20596"/>
                                      <a:pt x="1555" y="20541"/>
                                    </a:cubicBezTo>
                                    <a:cubicBezTo>
                                      <a:pt x="1534" y="20432"/>
                                      <a:pt x="1595" y="20432"/>
                                      <a:pt x="1657" y="20596"/>
                                    </a:cubicBezTo>
                                    <a:cubicBezTo>
                                      <a:pt x="1708" y="20705"/>
                                      <a:pt x="1749" y="20978"/>
                                      <a:pt x="1728" y="21087"/>
                                    </a:cubicBezTo>
                                    <a:cubicBezTo>
                                      <a:pt x="1718" y="21087"/>
                                      <a:pt x="1687" y="21032"/>
                                      <a:pt x="1657" y="20923"/>
                                    </a:cubicBezTo>
                                    <a:cubicBezTo>
                                      <a:pt x="1626" y="20814"/>
                                      <a:pt x="1585" y="20705"/>
                                      <a:pt x="1585" y="20705"/>
                                    </a:cubicBezTo>
                                    <a:cubicBezTo>
                                      <a:pt x="1565" y="20705"/>
                                      <a:pt x="1647" y="21032"/>
                                      <a:pt x="1718" y="21196"/>
                                    </a:cubicBezTo>
                                    <a:cubicBezTo>
                                      <a:pt x="1749" y="21250"/>
                                      <a:pt x="1769" y="21359"/>
                                      <a:pt x="1780" y="21414"/>
                                    </a:cubicBezTo>
                                    <a:lnTo>
                                      <a:pt x="2649" y="21414"/>
                                    </a:lnTo>
                                    <a:cubicBezTo>
                                      <a:pt x="2649" y="21359"/>
                                      <a:pt x="2649" y="21359"/>
                                      <a:pt x="2639" y="21305"/>
                                    </a:cubicBezTo>
                                    <a:lnTo>
                                      <a:pt x="2639" y="21305"/>
                                    </a:lnTo>
                                    <a:cubicBezTo>
                                      <a:pt x="2628" y="21032"/>
                                      <a:pt x="2639" y="21032"/>
                                      <a:pt x="2700" y="21196"/>
                                    </a:cubicBezTo>
                                    <a:cubicBezTo>
                                      <a:pt x="2720" y="21250"/>
                                      <a:pt x="2741" y="21305"/>
                                      <a:pt x="2751" y="21305"/>
                                    </a:cubicBezTo>
                                    <a:cubicBezTo>
                                      <a:pt x="2751" y="21305"/>
                                      <a:pt x="2751" y="21359"/>
                                      <a:pt x="2751" y="21359"/>
                                    </a:cubicBezTo>
                                    <a:lnTo>
                                      <a:pt x="3314" y="21359"/>
                                    </a:lnTo>
                                    <a:cubicBezTo>
                                      <a:pt x="3303" y="21305"/>
                                      <a:pt x="3324" y="21250"/>
                                      <a:pt x="3375" y="21087"/>
                                    </a:cubicBezTo>
                                    <a:cubicBezTo>
                                      <a:pt x="3385" y="21032"/>
                                      <a:pt x="3416" y="20978"/>
                                      <a:pt x="3426" y="20923"/>
                                    </a:cubicBezTo>
                                    <a:lnTo>
                                      <a:pt x="3426" y="20923"/>
                                    </a:lnTo>
                                    <a:cubicBezTo>
                                      <a:pt x="3447" y="20868"/>
                                      <a:pt x="3487" y="20814"/>
                                      <a:pt x="3518" y="20759"/>
                                    </a:cubicBezTo>
                                    <a:cubicBezTo>
                                      <a:pt x="3569" y="20705"/>
                                      <a:pt x="3590" y="20705"/>
                                      <a:pt x="3631" y="20868"/>
                                    </a:cubicBezTo>
                                    <a:cubicBezTo>
                                      <a:pt x="3672" y="21032"/>
                                      <a:pt x="3672" y="21032"/>
                                      <a:pt x="3641" y="21032"/>
                                    </a:cubicBezTo>
                                    <a:cubicBezTo>
                                      <a:pt x="3620" y="21032"/>
                                      <a:pt x="3590" y="20978"/>
                                      <a:pt x="3580" y="20923"/>
                                    </a:cubicBezTo>
                                    <a:cubicBezTo>
                                      <a:pt x="3549" y="20759"/>
                                      <a:pt x="3528" y="20814"/>
                                      <a:pt x="3518" y="20978"/>
                                    </a:cubicBezTo>
                                    <a:cubicBezTo>
                                      <a:pt x="3508" y="21032"/>
                                      <a:pt x="3487" y="21141"/>
                                      <a:pt x="3457" y="21141"/>
                                    </a:cubicBezTo>
                                    <a:cubicBezTo>
                                      <a:pt x="3426" y="21141"/>
                                      <a:pt x="3385" y="21250"/>
                                      <a:pt x="3375" y="21305"/>
                                    </a:cubicBezTo>
                                    <a:cubicBezTo>
                                      <a:pt x="3365" y="21359"/>
                                      <a:pt x="3355" y="21359"/>
                                      <a:pt x="3355" y="21359"/>
                                    </a:cubicBezTo>
                                    <a:lnTo>
                                      <a:pt x="3927" y="21359"/>
                                    </a:lnTo>
                                    <a:cubicBezTo>
                                      <a:pt x="3937" y="21305"/>
                                      <a:pt x="3958" y="21305"/>
                                      <a:pt x="3968" y="21359"/>
                                    </a:cubicBezTo>
                                    <a:lnTo>
                                      <a:pt x="4060" y="21359"/>
                                    </a:lnTo>
                                    <a:cubicBezTo>
                                      <a:pt x="4070" y="21359"/>
                                      <a:pt x="4081" y="21305"/>
                                      <a:pt x="4091" y="21250"/>
                                    </a:cubicBezTo>
                                    <a:cubicBezTo>
                                      <a:pt x="4122" y="21141"/>
                                      <a:pt x="4132" y="21141"/>
                                      <a:pt x="4142" y="21250"/>
                                    </a:cubicBezTo>
                                    <a:cubicBezTo>
                                      <a:pt x="4142" y="21250"/>
                                      <a:pt x="4142" y="21305"/>
                                      <a:pt x="4142" y="21359"/>
                                    </a:cubicBezTo>
                                    <a:lnTo>
                                      <a:pt x="5686" y="21359"/>
                                    </a:lnTo>
                                    <a:cubicBezTo>
                                      <a:pt x="5676" y="21305"/>
                                      <a:pt x="5666" y="21250"/>
                                      <a:pt x="5656" y="21141"/>
                                    </a:cubicBezTo>
                                    <a:cubicBezTo>
                                      <a:pt x="5635" y="20923"/>
                                      <a:pt x="5635" y="20923"/>
                                      <a:pt x="5666" y="20759"/>
                                    </a:cubicBezTo>
                                    <a:cubicBezTo>
                                      <a:pt x="5686" y="20650"/>
                                      <a:pt x="5707" y="20487"/>
                                      <a:pt x="5707" y="20432"/>
                                    </a:cubicBezTo>
                                    <a:lnTo>
                                      <a:pt x="5707" y="20432"/>
                                    </a:lnTo>
                                    <a:cubicBezTo>
                                      <a:pt x="5727" y="20214"/>
                                      <a:pt x="5789" y="20214"/>
                                      <a:pt x="5789" y="20487"/>
                                    </a:cubicBezTo>
                                    <a:cubicBezTo>
                                      <a:pt x="5789" y="20541"/>
                                      <a:pt x="5809" y="20650"/>
                                      <a:pt x="5819" y="20650"/>
                                    </a:cubicBezTo>
                                    <a:cubicBezTo>
                                      <a:pt x="5840" y="20650"/>
                                      <a:pt x="5860" y="20759"/>
                                      <a:pt x="5860" y="20814"/>
                                    </a:cubicBezTo>
                                    <a:cubicBezTo>
                                      <a:pt x="5870" y="20923"/>
                                      <a:pt x="5830" y="21196"/>
                                      <a:pt x="5789" y="21414"/>
                                    </a:cubicBezTo>
                                    <a:lnTo>
                                      <a:pt x="7895" y="21414"/>
                                    </a:lnTo>
                                    <a:cubicBezTo>
                                      <a:pt x="7895" y="21359"/>
                                      <a:pt x="7906" y="21359"/>
                                      <a:pt x="7906" y="21305"/>
                                    </a:cubicBezTo>
                                    <a:cubicBezTo>
                                      <a:pt x="7906" y="21196"/>
                                      <a:pt x="7916" y="21141"/>
                                      <a:pt x="7926" y="21087"/>
                                    </a:cubicBezTo>
                                    <a:cubicBezTo>
                                      <a:pt x="7936" y="21032"/>
                                      <a:pt x="7936" y="21032"/>
                                      <a:pt x="7926" y="20978"/>
                                    </a:cubicBezTo>
                                    <a:cubicBezTo>
                                      <a:pt x="7916" y="20923"/>
                                      <a:pt x="7906" y="20923"/>
                                      <a:pt x="7916" y="20923"/>
                                    </a:cubicBezTo>
                                    <a:cubicBezTo>
                                      <a:pt x="7957" y="20923"/>
                                      <a:pt x="8008" y="20978"/>
                                      <a:pt x="8018" y="21032"/>
                                    </a:cubicBezTo>
                                    <a:cubicBezTo>
                                      <a:pt x="8039" y="21087"/>
                                      <a:pt x="7998" y="21414"/>
                                      <a:pt x="7967" y="21414"/>
                                    </a:cubicBezTo>
                                    <a:cubicBezTo>
                                      <a:pt x="7967" y="21414"/>
                                      <a:pt x="7967" y="21414"/>
                                      <a:pt x="7967" y="21414"/>
                                    </a:cubicBezTo>
                                    <a:lnTo>
                                      <a:pt x="8192" y="21414"/>
                                    </a:lnTo>
                                    <a:cubicBezTo>
                                      <a:pt x="8213" y="21305"/>
                                      <a:pt x="8213" y="21250"/>
                                      <a:pt x="8182" y="21359"/>
                                    </a:cubicBezTo>
                                    <a:cubicBezTo>
                                      <a:pt x="8141" y="21523"/>
                                      <a:pt x="8151" y="21359"/>
                                      <a:pt x="8223" y="20759"/>
                                    </a:cubicBezTo>
                                    <a:cubicBezTo>
                                      <a:pt x="8284" y="20268"/>
                                      <a:pt x="8294" y="20214"/>
                                      <a:pt x="8345" y="20214"/>
                                    </a:cubicBezTo>
                                    <a:cubicBezTo>
                                      <a:pt x="8397" y="20214"/>
                                      <a:pt x="8397" y="20214"/>
                                      <a:pt x="8386" y="20378"/>
                                    </a:cubicBezTo>
                                    <a:cubicBezTo>
                                      <a:pt x="8376" y="20541"/>
                                      <a:pt x="8386" y="20541"/>
                                      <a:pt x="8407" y="20541"/>
                                    </a:cubicBezTo>
                                    <a:cubicBezTo>
                                      <a:pt x="8427" y="20541"/>
                                      <a:pt x="8427" y="20432"/>
                                      <a:pt x="8427" y="20268"/>
                                    </a:cubicBezTo>
                                    <a:cubicBezTo>
                                      <a:pt x="8427" y="20105"/>
                                      <a:pt x="8438" y="19941"/>
                                      <a:pt x="8458" y="19887"/>
                                    </a:cubicBezTo>
                                    <a:cubicBezTo>
                                      <a:pt x="8509" y="19668"/>
                                      <a:pt x="8530" y="19723"/>
                                      <a:pt x="8509" y="19996"/>
                                    </a:cubicBezTo>
                                    <a:cubicBezTo>
                                      <a:pt x="8499" y="20159"/>
                                      <a:pt x="8489" y="20378"/>
                                      <a:pt x="8478" y="20487"/>
                                    </a:cubicBezTo>
                                    <a:cubicBezTo>
                                      <a:pt x="8448" y="21032"/>
                                      <a:pt x="8427" y="21250"/>
                                      <a:pt x="8397" y="21414"/>
                                    </a:cubicBezTo>
                                    <a:lnTo>
                                      <a:pt x="8673" y="21414"/>
                                    </a:lnTo>
                                    <a:cubicBezTo>
                                      <a:pt x="8683" y="21305"/>
                                      <a:pt x="8683" y="21196"/>
                                      <a:pt x="8693" y="21087"/>
                                    </a:cubicBezTo>
                                    <a:cubicBezTo>
                                      <a:pt x="8693" y="21032"/>
                                      <a:pt x="8724" y="20978"/>
                                      <a:pt x="8744" y="20978"/>
                                    </a:cubicBezTo>
                                    <a:cubicBezTo>
                                      <a:pt x="8775" y="20978"/>
                                      <a:pt x="8785" y="21032"/>
                                      <a:pt x="8785" y="21087"/>
                                    </a:cubicBezTo>
                                    <a:cubicBezTo>
                                      <a:pt x="8775" y="21196"/>
                                      <a:pt x="8785" y="21196"/>
                                      <a:pt x="8816" y="21141"/>
                                    </a:cubicBezTo>
                                    <a:cubicBezTo>
                                      <a:pt x="8867" y="21087"/>
                                      <a:pt x="8908" y="21250"/>
                                      <a:pt x="8928" y="21414"/>
                                    </a:cubicBezTo>
                                    <a:lnTo>
                                      <a:pt x="9736" y="21414"/>
                                    </a:lnTo>
                                    <a:cubicBezTo>
                                      <a:pt x="9736" y="21414"/>
                                      <a:pt x="9736" y="21414"/>
                                      <a:pt x="9736" y="21414"/>
                                    </a:cubicBezTo>
                                    <a:cubicBezTo>
                                      <a:pt x="9726" y="21359"/>
                                      <a:pt x="9736" y="21305"/>
                                      <a:pt x="9747" y="21305"/>
                                    </a:cubicBezTo>
                                    <a:cubicBezTo>
                                      <a:pt x="9757" y="21305"/>
                                      <a:pt x="9767" y="21305"/>
                                      <a:pt x="9777" y="21305"/>
                                    </a:cubicBezTo>
                                    <a:cubicBezTo>
                                      <a:pt x="9777" y="21359"/>
                                      <a:pt x="9777" y="21359"/>
                                      <a:pt x="9777" y="21414"/>
                                    </a:cubicBezTo>
                                    <a:lnTo>
                                      <a:pt x="9839" y="21414"/>
                                    </a:lnTo>
                                    <a:cubicBezTo>
                                      <a:pt x="9849" y="21305"/>
                                      <a:pt x="9859" y="21305"/>
                                      <a:pt x="9869" y="21414"/>
                                    </a:cubicBezTo>
                                    <a:lnTo>
                                      <a:pt x="10401" y="21414"/>
                                    </a:lnTo>
                                    <a:cubicBezTo>
                                      <a:pt x="10401" y="21305"/>
                                      <a:pt x="10391" y="21196"/>
                                      <a:pt x="10401" y="21196"/>
                                    </a:cubicBezTo>
                                    <a:cubicBezTo>
                                      <a:pt x="10401" y="21196"/>
                                      <a:pt x="10422" y="21305"/>
                                      <a:pt x="10442" y="21414"/>
                                    </a:cubicBezTo>
                                    <a:lnTo>
                                      <a:pt x="10544" y="21414"/>
                                    </a:lnTo>
                                    <a:cubicBezTo>
                                      <a:pt x="10534" y="21305"/>
                                      <a:pt x="10534" y="21250"/>
                                      <a:pt x="10544" y="21196"/>
                                    </a:cubicBezTo>
                                    <a:cubicBezTo>
                                      <a:pt x="10555" y="21087"/>
                                      <a:pt x="10565" y="21087"/>
                                      <a:pt x="10606" y="21196"/>
                                    </a:cubicBezTo>
                                    <a:cubicBezTo>
                                      <a:pt x="10657" y="21305"/>
                                      <a:pt x="10657" y="21305"/>
                                      <a:pt x="10647" y="21196"/>
                                    </a:cubicBezTo>
                                    <a:cubicBezTo>
                                      <a:pt x="10626" y="20978"/>
                                      <a:pt x="10657" y="21032"/>
                                      <a:pt x="10728" y="21414"/>
                                    </a:cubicBezTo>
                                    <a:lnTo>
                                      <a:pt x="11270" y="21414"/>
                                    </a:lnTo>
                                    <a:cubicBezTo>
                                      <a:pt x="11281" y="21414"/>
                                      <a:pt x="11291" y="21359"/>
                                      <a:pt x="11311" y="21414"/>
                                    </a:cubicBezTo>
                                    <a:lnTo>
                                      <a:pt x="11455" y="21414"/>
                                    </a:lnTo>
                                    <a:cubicBezTo>
                                      <a:pt x="11424" y="21414"/>
                                      <a:pt x="11393" y="21359"/>
                                      <a:pt x="11373" y="21305"/>
                                    </a:cubicBezTo>
                                    <a:cubicBezTo>
                                      <a:pt x="11362" y="21250"/>
                                      <a:pt x="11322" y="21196"/>
                                      <a:pt x="11281" y="21196"/>
                                    </a:cubicBezTo>
                                    <a:cubicBezTo>
                                      <a:pt x="11230" y="21141"/>
                                      <a:pt x="11219" y="21087"/>
                                      <a:pt x="11219" y="21032"/>
                                    </a:cubicBezTo>
                                    <a:cubicBezTo>
                                      <a:pt x="11219" y="20978"/>
                                      <a:pt x="11209" y="20868"/>
                                      <a:pt x="11189" y="20814"/>
                                    </a:cubicBezTo>
                                    <a:cubicBezTo>
                                      <a:pt x="11168" y="20759"/>
                                      <a:pt x="11168" y="20705"/>
                                      <a:pt x="11189" y="20650"/>
                                    </a:cubicBezTo>
                                    <a:cubicBezTo>
                                      <a:pt x="11209" y="20596"/>
                                      <a:pt x="11199" y="20596"/>
                                      <a:pt x="11178" y="20596"/>
                                    </a:cubicBezTo>
                                    <a:cubicBezTo>
                                      <a:pt x="11158" y="20596"/>
                                      <a:pt x="11137" y="20541"/>
                                      <a:pt x="11127" y="20432"/>
                                    </a:cubicBezTo>
                                    <a:cubicBezTo>
                                      <a:pt x="11117" y="20378"/>
                                      <a:pt x="11097" y="20268"/>
                                      <a:pt x="11086" y="20268"/>
                                    </a:cubicBezTo>
                                    <a:cubicBezTo>
                                      <a:pt x="11056" y="20268"/>
                                      <a:pt x="11025" y="19941"/>
                                      <a:pt x="11045" y="19887"/>
                                    </a:cubicBezTo>
                                    <a:cubicBezTo>
                                      <a:pt x="11066" y="19832"/>
                                      <a:pt x="11025" y="19505"/>
                                      <a:pt x="10994" y="19505"/>
                                    </a:cubicBezTo>
                                    <a:cubicBezTo>
                                      <a:pt x="10964" y="19505"/>
                                      <a:pt x="10964" y="19505"/>
                                      <a:pt x="10974" y="19668"/>
                                    </a:cubicBezTo>
                                    <a:cubicBezTo>
                                      <a:pt x="10994" y="19941"/>
                                      <a:pt x="10964" y="19996"/>
                                      <a:pt x="10912" y="19778"/>
                                    </a:cubicBezTo>
                                    <a:cubicBezTo>
                                      <a:pt x="10861" y="19559"/>
                                      <a:pt x="10820" y="19123"/>
                                      <a:pt x="10861" y="19178"/>
                                    </a:cubicBezTo>
                                    <a:cubicBezTo>
                                      <a:pt x="10872" y="19178"/>
                                      <a:pt x="10882" y="19123"/>
                                      <a:pt x="10882" y="18959"/>
                                    </a:cubicBezTo>
                                    <a:cubicBezTo>
                                      <a:pt x="10882" y="18632"/>
                                      <a:pt x="10892" y="18578"/>
                                      <a:pt x="10953" y="18632"/>
                                    </a:cubicBezTo>
                                    <a:cubicBezTo>
                                      <a:pt x="10994" y="18687"/>
                                      <a:pt x="11005" y="18687"/>
                                      <a:pt x="10974" y="18523"/>
                                    </a:cubicBezTo>
                                    <a:cubicBezTo>
                                      <a:pt x="10953" y="18468"/>
                                      <a:pt x="10943" y="18359"/>
                                      <a:pt x="10943" y="18305"/>
                                    </a:cubicBezTo>
                                    <a:cubicBezTo>
                                      <a:pt x="10943" y="18141"/>
                                      <a:pt x="11025" y="18196"/>
                                      <a:pt x="11066" y="18359"/>
                                    </a:cubicBezTo>
                                    <a:cubicBezTo>
                                      <a:pt x="11117" y="18523"/>
                                      <a:pt x="11219" y="18796"/>
                                      <a:pt x="11250" y="18796"/>
                                    </a:cubicBezTo>
                                    <a:cubicBezTo>
                                      <a:pt x="11260" y="18796"/>
                                      <a:pt x="11270" y="18850"/>
                                      <a:pt x="11270" y="18850"/>
                                    </a:cubicBezTo>
                                    <a:cubicBezTo>
                                      <a:pt x="11270" y="18959"/>
                                      <a:pt x="11322" y="18959"/>
                                      <a:pt x="11322" y="18850"/>
                                    </a:cubicBezTo>
                                    <a:cubicBezTo>
                                      <a:pt x="11322" y="18796"/>
                                      <a:pt x="11403" y="18741"/>
                                      <a:pt x="11495" y="18687"/>
                                    </a:cubicBezTo>
                                    <a:cubicBezTo>
                                      <a:pt x="11659" y="18632"/>
                                      <a:pt x="11669" y="18632"/>
                                      <a:pt x="11731" y="18796"/>
                                    </a:cubicBezTo>
                                    <a:cubicBezTo>
                                      <a:pt x="11792" y="18959"/>
                                      <a:pt x="11833" y="18959"/>
                                      <a:pt x="12130" y="19014"/>
                                    </a:cubicBezTo>
                                    <a:lnTo>
                                      <a:pt x="12211" y="19014"/>
                                    </a:lnTo>
                                    <a:lnTo>
                                      <a:pt x="12170" y="19287"/>
                                    </a:lnTo>
                                    <a:cubicBezTo>
                                      <a:pt x="12150" y="19450"/>
                                      <a:pt x="12119" y="19614"/>
                                      <a:pt x="12109" y="19668"/>
                                    </a:cubicBezTo>
                                    <a:cubicBezTo>
                                      <a:pt x="12007" y="20159"/>
                                      <a:pt x="11986" y="20268"/>
                                      <a:pt x="11966" y="20268"/>
                                    </a:cubicBezTo>
                                    <a:cubicBezTo>
                                      <a:pt x="11956" y="20268"/>
                                      <a:pt x="11925" y="20323"/>
                                      <a:pt x="11915" y="20432"/>
                                    </a:cubicBezTo>
                                    <a:cubicBezTo>
                                      <a:pt x="11894" y="20541"/>
                                      <a:pt x="11864" y="20596"/>
                                      <a:pt x="11792" y="20596"/>
                                    </a:cubicBezTo>
                                    <a:lnTo>
                                      <a:pt x="11700" y="20596"/>
                                    </a:lnTo>
                                    <a:lnTo>
                                      <a:pt x="11761" y="20650"/>
                                    </a:lnTo>
                                    <a:cubicBezTo>
                                      <a:pt x="11823" y="20705"/>
                                      <a:pt x="11823" y="20759"/>
                                      <a:pt x="11812" y="20868"/>
                                    </a:cubicBezTo>
                                    <a:cubicBezTo>
                                      <a:pt x="11802" y="20923"/>
                                      <a:pt x="11782" y="20978"/>
                                      <a:pt x="11772" y="20978"/>
                                    </a:cubicBezTo>
                                    <a:cubicBezTo>
                                      <a:pt x="11731" y="20978"/>
                                      <a:pt x="11710" y="20978"/>
                                      <a:pt x="11680" y="21087"/>
                                    </a:cubicBezTo>
                                    <a:cubicBezTo>
                                      <a:pt x="11659" y="21141"/>
                                      <a:pt x="11649" y="21141"/>
                                      <a:pt x="11628" y="21141"/>
                                    </a:cubicBezTo>
                                    <a:cubicBezTo>
                                      <a:pt x="11608" y="21087"/>
                                      <a:pt x="11608" y="21087"/>
                                      <a:pt x="11628" y="21087"/>
                                    </a:cubicBezTo>
                                    <a:cubicBezTo>
                                      <a:pt x="11649" y="21087"/>
                                      <a:pt x="11639" y="21032"/>
                                      <a:pt x="11618" y="20978"/>
                                    </a:cubicBezTo>
                                    <a:cubicBezTo>
                                      <a:pt x="11598" y="20923"/>
                                      <a:pt x="11577" y="20868"/>
                                      <a:pt x="11587" y="20814"/>
                                    </a:cubicBezTo>
                                    <a:cubicBezTo>
                                      <a:pt x="11587" y="20759"/>
                                      <a:pt x="11567" y="20705"/>
                                      <a:pt x="11547" y="20650"/>
                                    </a:cubicBezTo>
                                    <a:cubicBezTo>
                                      <a:pt x="11506" y="20541"/>
                                      <a:pt x="11495" y="20541"/>
                                      <a:pt x="11495" y="20650"/>
                                    </a:cubicBezTo>
                                    <a:cubicBezTo>
                                      <a:pt x="11495" y="20759"/>
                                      <a:pt x="11536" y="21141"/>
                                      <a:pt x="11557" y="21250"/>
                                    </a:cubicBezTo>
                                    <a:cubicBezTo>
                                      <a:pt x="11577" y="21359"/>
                                      <a:pt x="11577" y="21359"/>
                                      <a:pt x="11536" y="21414"/>
                                    </a:cubicBezTo>
                                    <a:lnTo>
                                      <a:pt x="11690" y="21414"/>
                                    </a:lnTo>
                                    <a:cubicBezTo>
                                      <a:pt x="11690" y="21414"/>
                                      <a:pt x="11700" y="21359"/>
                                      <a:pt x="11710" y="21414"/>
                                    </a:cubicBezTo>
                                    <a:cubicBezTo>
                                      <a:pt x="11720" y="21414"/>
                                      <a:pt x="11731" y="21414"/>
                                      <a:pt x="11731" y="21414"/>
                                    </a:cubicBezTo>
                                    <a:lnTo>
                                      <a:pt x="11853" y="21414"/>
                                    </a:lnTo>
                                    <a:lnTo>
                                      <a:pt x="11874" y="21359"/>
                                    </a:lnTo>
                                    <a:lnTo>
                                      <a:pt x="11864" y="21414"/>
                                    </a:lnTo>
                                    <a:lnTo>
                                      <a:pt x="12917" y="21414"/>
                                    </a:lnTo>
                                    <a:cubicBezTo>
                                      <a:pt x="12917" y="21414"/>
                                      <a:pt x="12917" y="21414"/>
                                      <a:pt x="12917" y="21414"/>
                                    </a:cubicBezTo>
                                    <a:cubicBezTo>
                                      <a:pt x="12948" y="21196"/>
                                      <a:pt x="12968" y="21196"/>
                                      <a:pt x="12989" y="21414"/>
                                    </a:cubicBezTo>
                                    <a:cubicBezTo>
                                      <a:pt x="12989" y="21414"/>
                                      <a:pt x="12989" y="21468"/>
                                      <a:pt x="12999" y="21468"/>
                                    </a:cubicBezTo>
                                    <a:lnTo>
                                      <a:pt x="13070" y="21468"/>
                                    </a:lnTo>
                                    <a:cubicBezTo>
                                      <a:pt x="13050" y="21414"/>
                                      <a:pt x="13060" y="21250"/>
                                      <a:pt x="13081" y="21032"/>
                                    </a:cubicBezTo>
                                    <a:cubicBezTo>
                                      <a:pt x="13152" y="20596"/>
                                      <a:pt x="13203" y="20105"/>
                                      <a:pt x="13193" y="20105"/>
                                    </a:cubicBezTo>
                                    <a:cubicBezTo>
                                      <a:pt x="13162" y="20105"/>
                                      <a:pt x="13132" y="20323"/>
                                      <a:pt x="13081" y="20759"/>
                                    </a:cubicBezTo>
                                    <a:cubicBezTo>
                                      <a:pt x="13030" y="21196"/>
                                      <a:pt x="12999" y="21359"/>
                                      <a:pt x="12978" y="21141"/>
                                    </a:cubicBezTo>
                                    <a:cubicBezTo>
                                      <a:pt x="12968" y="21032"/>
                                      <a:pt x="13030" y="20596"/>
                                      <a:pt x="13060" y="20596"/>
                                    </a:cubicBezTo>
                                    <a:cubicBezTo>
                                      <a:pt x="13070" y="20596"/>
                                      <a:pt x="13070" y="20541"/>
                                      <a:pt x="13060" y="20487"/>
                                    </a:cubicBezTo>
                                    <a:cubicBezTo>
                                      <a:pt x="13050" y="20432"/>
                                      <a:pt x="13060" y="20378"/>
                                      <a:pt x="13070" y="20378"/>
                                    </a:cubicBezTo>
                                    <a:cubicBezTo>
                                      <a:pt x="13091" y="20378"/>
                                      <a:pt x="13152" y="19941"/>
                                      <a:pt x="13142" y="19887"/>
                                    </a:cubicBezTo>
                                    <a:cubicBezTo>
                                      <a:pt x="13142" y="19887"/>
                                      <a:pt x="13122" y="19941"/>
                                      <a:pt x="13111" y="19996"/>
                                    </a:cubicBezTo>
                                    <a:cubicBezTo>
                                      <a:pt x="13101" y="20050"/>
                                      <a:pt x="13081" y="20159"/>
                                      <a:pt x="13070" y="20159"/>
                                    </a:cubicBezTo>
                                    <a:cubicBezTo>
                                      <a:pt x="13060" y="20159"/>
                                      <a:pt x="13070" y="20050"/>
                                      <a:pt x="13091" y="19887"/>
                                    </a:cubicBezTo>
                                    <a:cubicBezTo>
                                      <a:pt x="13111" y="19723"/>
                                      <a:pt x="13142" y="19450"/>
                                      <a:pt x="13162" y="19287"/>
                                    </a:cubicBezTo>
                                    <a:cubicBezTo>
                                      <a:pt x="13193" y="19014"/>
                                      <a:pt x="13214" y="18959"/>
                                      <a:pt x="13244" y="18959"/>
                                    </a:cubicBezTo>
                                    <a:lnTo>
                                      <a:pt x="13285" y="18959"/>
                                    </a:lnTo>
                                    <a:lnTo>
                                      <a:pt x="13244" y="19178"/>
                                    </a:lnTo>
                                    <a:cubicBezTo>
                                      <a:pt x="13224" y="19287"/>
                                      <a:pt x="13203" y="19450"/>
                                      <a:pt x="13203" y="19505"/>
                                    </a:cubicBezTo>
                                    <a:cubicBezTo>
                                      <a:pt x="13203" y="19559"/>
                                      <a:pt x="13193" y="19668"/>
                                      <a:pt x="13183" y="19723"/>
                                    </a:cubicBezTo>
                                    <a:cubicBezTo>
                                      <a:pt x="13163" y="19778"/>
                                      <a:pt x="13163" y="19832"/>
                                      <a:pt x="13183" y="19778"/>
                                    </a:cubicBezTo>
                                    <a:cubicBezTo>
                                      <a:pt x="13193" y="19778"/>
                                      <a:pt x="13224" y="19614"/>
                                      <a:pt x="13255" y="19396"/>
                                    </a:cubicBezTo>
                                    <a:cubicBezTo>
                                      <a:pt x="13295" y="19068"/>
                                      <a:pt x="13295" y="19068"/>
                                      <a:pt x="13377" y="19068"/>
                                    </a:cubicBezTo>
                                    <a:cubicBezTo>
                                      <a:pt x="13469" y="19068"/>
                                      <a:pt x="13469" y="19178"/>
                                      <a:pt x="13408" y="19614"/>
                                    </a:cubicBezTo>
                                    <a:cubicBezTo>
                                      <a:pt x="13388" y="19778"/>
                                      <a:pt x="13367" y="19887"/>
                                      <a:pt x="13367" y="19941"/>
                                    </a:cubicBezTo>
                                    <a:cubicBezTo>
                                      <a:pt x="13367" y="19996"/>
                                      <a:pt x="13347" y="20105"/>
                                      <a:pt x="13316" y="20214"/>
                                    </a:cubicBezTo>
                                    <a:cubicBezTo>
                                      <a:pt x="13285" y="20378"/>
                                      <a:pt x="13275" y="20487"/>
                                      <a:pt x="13285" y="20487"/>
                                    </a:cubicBezTo>
                                    <a:cubicBezTo>
                                      <a:pt x="13295" y="20541"/>
                                      <a:pt x="13295" y="20650"/>
                                      <a:pt x="13265" y="20814"/>
                                    </a:cubicBezTo>
                                    <a:cubicBezTo>
                                      <a:pt x="13244" y="20978"/>
                                      <a:pt x="13224" y="21141"/>
                                      <a:pt x="13224" y="21196"/>
                                    </a:cubicBezTo>
                                    <a:cubicBezTo>
                                      <a:pt x="13224" y="21359"/>
                                      <a:pt x="13265" y="21087"/>
                                      <a:pt x="13306" y="20705"/>
                                    </a:cubicBezTo>
                                    <a:cubicBezTo>
                                      <a:pt x="13326" y="20487"/>
                                      <a:pt x="13357" y="20214"/>
                                      <a:pt x="13377" y="20050"/>
                                    </a:cubicBezTo>
                                    <a:cubicBezTo>
                                      <a:pt x="13398" y="19887"/>
                                      <a:pt x="13428" y="19668"/>
                                      <a:pt x="13439" y="19559"/>
                                    </a:cubicBezTo>
                                    <a:cubicBezTo>
                                      <a:pt x="13480" y="19232"/>
                                      <a:pt x="13480" y="19232"/>
                                      <a:pt x="13490" y="19287"/>
                                    </a:cubicBezTo>
                                    <a:cubicBezTo>
                                      <a:pt x="13490" y="19287"/>
                                      <a:pt x="13490" y="19396"/>
                                      <a:pt x="13480" y="19505"/>
                                    </a:cubicBezTo>
                                    <a:cubicBezTo>
                                      <a:pt x="13469" y="19614"/>
                                      <a:pt x="13469" y="19723"/>
                                      <a:pt x="13480" y="19778"/>
                                    </a:cubicBezTo>
                                    <a:cubicBezTo>
                                      <a:pt x="13490" y="19832"/>
                                      <a:pt x="13500" y="19832"/>
                                      <a:pt x="13500" y="19778"/>
                                    </a:cubicBezTo>
                                    <a:cubicBezTo>
                                      <a:pt x="13500" y="19668"/>
                                      <a:pt x="13572" y="19396"/>
                                      <a:pt x="13602" y="19396"/>
                                    </a:cubicBezTo>
                                    <a:cubicBezTo>
                                      <a:pt x="13613" y="19396"/>
                                      <a:pt x="13623" y="19505"/>
                                      <a:pt x="13633" y="19614"/>
                                    </a:cubicBezTo>
                                    <a:cubicBezTo>
                                      <a:pt x="13643" y="19778"/>
                                      <a:pt x="13643" y="19778"/>
                                      <a:pt x="13653" y="19668"/>
                                    </a:cubicBezTo>
                                    <a:cubicBezTo>
                                      <a:pt x="13664" y="19614"/>
                                      <a:pt x="13694" y="19450"/>
                                      <a:pt x="13715" y="19341"/>
                                    </a:cubicBezTo>
                                    <a:cubicBezTo>
                                      <a:pt x="13745" y="19232"/>
                                      <a:pt x="13756" y="19123"/>
                                      <a:pt x="13756" y="19068"/>
                                    </a:cubicBezTo>
                                    <a:cubicBezTo>
                                      <a:pt x="13745" y="19014"/>
                                      <a:pt x="13766" y="19014"/>
                                      <a:pt x="13827" y="19068"/>
                                    </a:cubicBezTo>
                                    <a:cubicBezTo>
                                      <a:pt x="13889" y="19123"/>
                                      <a:pt x="13899" y="19178"/>
                                      <a:pt x="13868" y="19178"/>
                                    </a:cubicBezTo>
                                    <a:cubicBezTo>
                                      <a:pt x="13848" y="19232"/>
                                      <a:pt x="13848" y="19232"/>
                                      <a:pt x="13889" y="19178"/>
                                    </a:cubicBezTo>
                                    <a:cubicBezTo>
                                      <a:pt x="13970" y="19123"/>
                                      <a:pt x="13991" y="19014"/>
                                      <a:pt x="13950" y="18850"/>
                                    </a:cubicBezTo>
                                    <a:cubicBezTo>
                                      <a:pt x="13919" y="18687"/>
                                      <a:pt x="13899" y="18468"/>
                                      <a:pt x="13930" y="18523"/>
                                    </a:cubicBezTo>
                                    <a:cubicBezTo>
                                      <a:pt x="13940" y="18523"/>
                                      <a:pt x="13950" y="18523"/>
                                      <a:pt x="13960" y="18468"/>
                                    </a:cubicBezTo>
                                    <a:cubicBezTo>
                                      <a:pt x="13970" y="18414"/>
                                      <a:pt x="13981" y="18414"/>
                                      <a:pt x="13991" y="18414"/>
                                    </a:cubicBezTo>
                                    <a:cubicBezTo>
                                      <a:pt x="14032" y="18414"/>
                                      <a:pt x="14073" y="19014"/>
                                      <a:pt x="14032" y="19068"/>
                                    </a:cubicBezTo>
                                    <a:cubicBezTo>
                                      <a:pt x="14022" y="19068"/>
                                      <a:pt x="14011" y="19178"/>
                                      <a:pt x="14011" y="19232"/>
                                    </a:cubicBezTo>
                                    <a:cubicBezTo>
                                      <a:pt x="14011" y="19287"/>
                                      <a:pt x="14001" y="19396"/>
                                      <a:pt x="13991" y="19396"/>
                                    </a:cubicBezTo>
                                    <a:cubicBezTo>
                                      <a:pt x="13981" y="19396"/>
                                      <a:pt x="13970" y="19450"/>
                                      <a:pt x="13970" y="19505"/>
                                    </a:cubicBezTo>
                                    <a:cubicBezTo>
                                      <a:pt x="13970" y="19559"/>
                                      <a:pt x="13960" y="19668"/>
                                      <a:pt x="13950" y="19723"/>
                                    </a:cubicBezTo>
                                    <a:cubicBezTo>
                                      <a:pt x="13930" y="19778"/>
                                      <a:pt x="13930" y="19832"/>
                                      <a:pt x="13950" y="19778"/>
                                    </a:cubicBezTo>
                                    <a:cubicBezTo>
                                      <a:pt x="13960" y="19723"/>
                                      <a:pt x="13970" y="19778"/>
                                      <a:pt x="13970" y="19887"/>
                                    </a:cubicBezTo>
                                    <a:cubicBezTo>
                                      <a:pt x="13970" y="20105"/>
                                      <a:pt x="13940" y="20105"/>
                                      <a:pt x="13868" y="19996"/>
                                    </a:cubicBezTo>
                                    <a:cubicBezTo>
                                      <a:pt x="13827" y="19887"/>
                                      <a:pt x="13776" y="19832"/>
                                      <a:pt x="13735" y="19887"/>
                                    </a:cubicBezTo>
                                    <a:lnTo>
                                      <a:pt x="13664" y="19887"/>
                                    </a:lnTo>
                                    <a:lnTo>
                                      <a:pt x="13745" y="19941"/>
                                    </a:lnTo>
                                    <a:cubicBezTo>
                                      <a:pt x="13797" y="19996"/>
                                      <a:pt x="13838" y="20050"/>
                                      <a:pt x="13858" y="20159"/>
                                    </a:cubicBezTo>
                                    <a:cubicBezTo>
                                      <a:pt x="13878" y="20268"/>
                                      <a:pt x="13889" y="20268"/>
                                      <a:pt x="13899" y="20268"/>
                                    </a:cubicBezTo>
                                    <a:cubicBezTo>
                                      <a:pt x="13909" y="20268"/>
                                      <a:pt x="13919" y="20268"/>
                                      <a:pt x="13930" y="20378"/>
                                    </a:cubicBezTo>
                                    <a:cubicBezTo>
                                      <a:pt x="13950" y="20487"/>
                                      <a:pt x="13950" y="20487"/>
                                      <a:pt x="13919" y="20596"/>
                                    </a:cubicBezTo>
                                    <a:cubicBezTo>
                                      <a:pt x="13899" y="20650"/>
                                      <a:pt x="13878" y="20759"/>
                                      <a:pt x="13868" y="20868"/>
                                    </a:cubicBezTo>
                                    <a:cubicBezTo>
                                      <a:pt x="13858" y="20978"/>
                                      <a:pt x="13838" y="20978"/>
                                      <a:pt x="13807" y="20978"/>
                                    </a:cubicBezTo>
                                    <a:cubicBezTo>
                                      <a:pt x="13735" y="20923"/>
                                      <a:pt x="13582" y="21141"/>
                                      <a:pt x="13541" y="21250"/>
                                    </a:cubicBezTo>
                                    <a:cubicBezTo>
                                      <a:pt x="13541" y="21250"/>
                                      <a:pt x="13541" y="21250"/>
                                      <a:pt x="13541" y="21250"/>
                                    </a:cubicBezTo>
                                    <a:lnTo>
                                      <a:pt x="14144" y="21250"/>
                                    </a:lnTo>
                                    <a:cubicBezTo>
                                      <a:pt x="14134" y="21141"/>
                                      <a:pt x="14134" y="21141"/>
                                      <a:pt x="14144" y="21141"/>
                                    </a:cubicBezTo>
                                    <a:cubicBezTo>
                                      <a:pt x="14155" y="21141"/>
                                      <a:pt x="14175" y="21196"/>
                                      <a:pt x="14195" y="21250"/>
                                    </a:cubicBezTo>
                                    <a:lnTo>
                                      <a:pt x="14615" y="21250"/>
                                    </a:lnTo>
                                    <a:cubicBezTo>
                                      <a:pt x="14615" y="21196"/>
                                      <a:pt x="14625" y="21196"/>
                                      <a:pt x="14625" y="21196"/>
                                    </a:cubicBezTo>
                                    <a:cubicBezTo>
                                      <a:pt x="14635" y="21196"/>
                                      <a:pt x="14635" y="21196"/>
                                      <a:pt x="14645" y="21250"/>
                                    </a:cubicBezTo>
                                    <a:lnTo>
                                      <a:pt x="14922" y="21250"/>
                                    </a:lnTo>
                                    <a:cubicBezTo>
                                      <a:pt x="14922" y="21196"/>
                                      <a:pt x="14901" y="21141"/>
                                      <a:pt x="14870" y="21141"/>
                                    </a:cubicBezTo>
                                    <a:cubicBezTo>
                                      <a:pt x="14840" y="21141"/>
                                      <a:pt x="14819" y="21087"/>
                                      <a:pt x="14830" y="20978"/>
                                    </a:cubicBezTo>
                                    <a:lnTo>
                                      <a:pt x="14830" y="20978"/>
                                    </a:lnTo>
                                    <a:cubicBezTo>
                                      <a:pt x="14840" y="20814"/>
                                      <a:pt x="14881" y="20814"/>
                                      <a:pt x="14932" y="21032"/>
                                    </a:cubicBezTo>
                                    <a:lnTo>
                                      <a:pt x="14983" y="21250"/>
                                    </a:lnTo>
                                    <a:lnTo>
                                      <a:pt x="14983" y="21250"/>
                                    </a:lnTo>
                                    <a:lnTo>
                                      <a:pt x="15494" y="21250"/>
                                    </a:lnTo>
                                    <a:cubicBezTo>
                                      <a:pt x="15484" y="21087"/>
                                      <a:pt x="15474" y="21032"/>
                                      <a:pt x="15484" y="20978"/>
                                    </a:cubicBezTo>
                                    <a:cubicBezTo>
                                      <a:pt x="15494" y="20978"/>
                                      <a:pt x="15484" y="20923"/>
                                      <a:pt x="15484" y="20868"/>
                                    </a:cubicBezTo>
                                    <a:cubicBezTo>
                                      <a:pt x="15474" y="20814"/>
                                      <a:pt x="15464" y="20650"/>
                                      <a:pt x="15453" y="20487"/>
                                    </a:cubicBezTo>
                                    <a:cubicBezTo>
                                      <a:pt x="15443" y="20214"/>
                                      <a:pt x="15443" y="20214"/>
                                      <a:pt x="15474" y="20323"/>
                                    </a:cubicBezTo>
                                    <a:cubicBezTo>
                                      <a:pt x="15484" y="20378"/>
                                      <a:pt x="15505" y="20541"/>
                                      <a:pt x="15505" y="20596"/>
                                    </a:cubicBezTo>
                                    <a:cubicBezTo>
                                      <a:pt x="15505" y="20650"/>
                                      <a:pt x="15515" y="20705"/>
                                      <a:pt x="15525" y="20705"/>
                                    </a:cubicBezTo>
                                    <a:cubicBezTo>
                                      <a:pt x="15535" y="20705"/>
                                      <a:pt x="15545" y="20814"/>
                                      <a:pt x="15566" y="20923"/>
                                    </a:cubicBezTo>
                                    <a:cubicBezTo>
                                      <a:pt x="15576" y="21032"/>
                                      <a:pt x="15597" y="21141"/>
                                      <a:pt x="15607" y="21141"/>
                                    </a:cubicBezTo>
                                    <a:cubicBezTo>
                                      <a:pt x="15627" y="21141"/>
                                      <a:pt x="15627" y="21087"/>
                                      <a:pt x="15586" y="20759"/>
                                    </a:cubicBezTo>
                                    <a:cubicBezTo>
                                      <a:pt x="15566" y="20596"/>
                                      <a:pt x="15556" y="20432"/>
                                      <a:pt x="15556" y="20323"/>
                                    </a:cubicBezTo>
                                    <a:cubicBezTo>
                                      <a:pt x="15566" y="20214"/>
                                      <a:pt x="15556" y="20159"/>
                                      <a:pt x="15545" y="20159"/>
                                    </a:cubicBezTo>
                                    <a:cubicBezTo>
                                      <a:pt x="15535" y="20159"/>
                                      <a:pt x="15525" y="20105"/>
                                      <a:pt x="15515" y="19941"/>
                                    </a:cubicBezTo>
                                    <a:cubicBezTo>
                                      <a:pt x="15515" y="19832"/>
                                      <a:pt x="15494" y="19668"/>
                                      <a:pt x="15474" y="19559"/>
                                    </a:cubicBezTo>
                                    <a:cubicBezTo>
                                      <a:pt x="15433" y="19396"/>
                                      <a:pt x="15423" y="19396"/>
                                      <a:pt x="15443" y="19614"/>
                                    </a:cubicBezTo>
                                    <a:cubicBezTo>
                                      <a:pt x="15474" y="19887"/>
                                      <a:pt x="15433" y="19832"/>
                                      <a:pt x="15392" y="19505"/>
                                    </a:cubicBezTo>
                                    <a:cubicBezTo>
                                      <a:pt x="15351" y="19178"/>
                                      <a:pt x="15351" y="18905"/>
                                      <a:pt x="15382" y="18796"/>
                                    </a:cubicBezTo>
                                    <a:cubicBezTo>
                                      <a:pt x="15392" y="18741"/>
                                      <a:pt x="15402" y="18632"/>
                                      <a:pt x="15392" y="18468"/>
                                    </a:cubicBezTo>
                                    <a:cubicBezTo>
                                      <a:pt x="15382" y="18250"/>
                                      <a:pt x="15382" y="18250"/>
                                      <a:pt x="15372" y="18414"/>
                                    </a:cubicBezTo>
                                    <a:cubicBezTo>
                                      <a:pt x="15351" y="18632"/>
                                      <a:pt x="15341" y="18632"/>
                                      <a:pt x="15310" y="18305"/>
                                    </a:cubicBezTo>
                                    <a:cubicBezTo>
                                      <a:pt x="15280" y="17978"/>
                                      <a:pt x="15280" y="17978"/>
                                      <a:pt x="15310" y="17978"/>
                                    </a:cubicBezTo>
                                    <a:cubicBezTo>
                                      <a:pt x="15331" y="17978"/>
                                      <a:pt x="15331" y="17978"/>
                                      <a:pt x="15320" y="17868"/>
                                    </a:cubicBezTo>
                                    <a:cubicBezTo>
                                      <a:pt x="15310" y="17814"/>
                                      <a:pt x="15300" y="17759"/>
                                      <a:pt x="15320" y="17759"/>
                                    </a:cubicBezTo>
                                    <a:cubicBezTo>
                                      <a:pt x="15331" y="17759"/>
                                      <a:pt x="15341" y="17705"/>
                                      <a:pt x="15341" y="17650"/>
                                    </a:cubicBezTo>
                                    <a:cubicBezTo>
                                      <a:pt x="15341" y="17596"/>
                                      <a:pt x="15361" y="17541"/>
                                      <a:pt x="15382" y="17541"/>
                                    </a:cubicBezTo>
                                    <a:cubicBezTo>
                                      <a:pt x="15423" y="17541"/>
                                      <a:pt x="15423" y="17596"/>
                                      <a:pt x="15423" y="17759"/>
                                    </a:cubicBezTo>
                                    <a:cubicBezTo>
                                      <a:pt x="15423" y="17923"/>
                                      <a:pt x="15433" y="17977"/>
                                      <a:pt x="15453" y="18032"/>
                                    </a:cubicBezTo>
                                    <a:cubicBezTo>
                                      <a:pt x="15474" y="18032"/>
                                      <a:pt x="15484" y="18141"/>
                                      <a:pt x="15484" y="18196"/>
                                    </a:cubicBezTo>
                                    <a:cubicBezTo>
                                      <a:pt x="15484" y="18359"/>
                                      <a:pt x="15535" y="18687"/>
                                      <a:pt x="15535" y="18577"/>
                                    </a:cubicBezTo>
                                    <a:cubicBezTo>
                                      <a:pt x="15535" y="18468"/>
                                      <a:pt x="15464" y="17432"/>
                                      <a:pt x="15443" y="17159"/>
                                    </a:cubicBezTo>
                                    <a:cubicBezTo>
                                      <a:pt x="15433" y="17050"/>
                                      <a:pt x="15412" y="16777"/>
                                      <a:pt x="15402" y="16559"/>
                                    </a:cubicBezTo>
                                    <a:cubicBezTo>
                                      <a:pt x="15392" y="16341"/>
                                      <a:pt x="15361" y="16014"/>
                                      <a:pt x="15341" y="15850"/>
                                    </a:cubicBezTo>
                                    <a:cubicBezTo>
                                      <a:pt x="15320" y="15687"/>
                                      <a:pt x="15300" y="15468"/>
                                      <a:pt x="15310" y="15414"/>
                                    </a:cubicBezTo>
                                    <a:cubicBezTo>
                                      <a:pt x="15320" y="15359"/>
                                      <a:pt x="15300" y="15359"/>
                                      <a:pt x="15269" y="15359"/>
                                    </a:cubicBezTo>
                                    <a:cubicBezTo>
                                      <a:pt x="15239" y="15359"/>
                                      <a:pt x="15208" y="15359"/>
                                      <a:pt x="15198" y="15305"/>
                                    </a:cubicBezTo>
                                    <a:cubicBezTo>
                                      <a:pt x="15177" y="15250"/>
                                      <a:pt x="15136" y="14814"/>
                                      <a:pt x="15095" y="14159"/>
                                    </a:cubicBezTo>
                                    <a:cubicBezTo>
                                      <a:pt x="15095" y="14105"/>
                                      <a:pt x="15075" y="14050"/>
                                      <a:pt x="15044" y="14050"/>
                                    </a:cubicBezTo>
                                    <a:cubicBezTo>
                                      <a:pt x="14993" y="14050"/>
                                      <a:pt x="14973" y="13996"/>
                                      <a:pt x="14952" y="13777"/>
                                    </a:cubicBezTo>
                                    <a:cubicBezTo>
                                      <a:pt x="14922" y="13559"/>
                                      <a:pt x="14922" y="13396"/>
                                      <a:pt x="14952" y="13396"/>
                                    </a:cubicBezTo>
                                    <a:cubicBezTo>
                                      <a:pt x="14963" y="13396"/>
                                      <a:pt x="14983" y="13341"/>
                                      <a:pt x="14983" y="13341"/>
                                    </a:cubicBezTo>
                                    <a:cubicBezTo>
                                      <a:pt x="14983" y="13287"/>
                                      <a:pt x="14993" y="13287"/>
                                      <a:pt x="15003" y="13287"/>
                                    </a:cubicBezTo>
                                    <a:cubicBezTo>
                                      <a:pt x="15024" y="13287"/>
                                      <a:pt x="15024" y="13232"/>
                                      <a:pt x="15024" y="13014"/>
                                    </a:cubicBezTo>
                                    <a:cubicBezTo>
                                      <a:pt x="15024" y="12850"/>
                                      <a:pt x="15014" y="12741"/>
                                      <a:pt x="15003" y="12741"/>
                                    </a:cubicBezTo>
                                    <a:cubicBezTo>
                                      <a:pt x="14983" y="12741"/>
                                      <a:pt x="15003" y="12414"/>
                                      <a:pt x="15024" y="12359"/>
                                    </a:cubicBezTo>
                                    <a:cubicBezTo>
                                      <a:pt x="15034" y="12359"/>
                                      <a:pt x="15034" y="12250"/>
                                      <a:pt x="15024" y="12141"/>
                                    </a:cubicBezTo>
                                    <a:cubicBezTo>
                                      <a:pt x="15014" y="12032"/>
                                      <a:pt x="15024" y="11977"/>
                                      <a:pt x="15044" y="11868"/>
                                    </a:cubicBezTo>
                                    <a:cubicBezTo>
                                      <a:pt x="15085" y="11759"/>
                                      <a:pt x="15106" y="11759"/>
                                      <a:pt x="15095" y="11814"/>
                                    </a:cubicBezTo>
                                    <a:cubicBezTo>
                                      <a:pt x="15085" y="11868"/>
                                      <a:pt x="15095" y="11868"/>
                                      <a:pt x="15106" y="11868"/>
                                    </a:cubicBezTo>
                                    <a:cubicBezTo>
                                      <a:pt x="15116" y="11868"/>
                                      <a:pt x="15126" y="11814"/>
                                      <a:pt x="15116" y="11705"/>
                                    </a:cubicBezTo>
                                    <a:cubicBezTo>
                                      <a:pt x="15116" y="11541"/>
                                      <a:pt x="15136" y="11487"/>
                                      <a:pt x="15188" y="11596"/>
                                    </a:cubicBezTo>
                                    <a:cubicBezTo>
                                      <a:pt x="15218" y="11650"/>
                                      <a:pt x="15228" y="11705"/>
                                      <a:pt x="15228" y="11868"/>
                                    </a:cubicBezTo>
                                    <a:cubicBezTo>
                                      <a:pt x="15228" y="11977"/>
                                      <a:pt x="15239" y="12250"/>
                                      <a:pt x="15259" y="12523"/>
                                    </a:cubicBezTo>
                                    <a:cubicBezTo>
                                      <a:pt x="15280" y="12796"/>
                                      <a:pt x="15300" y="13123"/>
                                      <a:pt x="15300" y="13287"/>
                                    </a:cubicBezTo>
                                    <a:cubicBezTo>
                                      <a:pt x="15341" y="13996"/>
                                      <a:pt x="15382" y="14541"/>
                                      <a:pt x="15402" y="14705"/>
                                    </a:cubicBezTo>
                                    <a:cubicBezTo>
                                      <a:pt x="15443" y="15032"/>
                                      <a:pt x="15556" y="16396"/>
                                      <a:pt x="15545" y="16450"/>
                                    </a:cubicBezTo>
                                    <a:cubicBezTo>
                                      <a:pt x="15535" y="16505"/>
                                      <a:pt x="15545" y="16559"/>
                                      <a:pt x="15566" y="16559"/>
                                    </a:cubicBezTo>
                                    <a:cubicBezTo>
                                      <a:pt x="15586" y="16614"/>
                                      <a:pt x="15586" y="16668"/>
                                      <a:pt x="15586" y="16777"/>
                                    </a:cubicBezTo>
                                    <a:cubicBezTo>
                                      <a:pt x="15576" y="16887"/>
                                      <a:pt x="15586" y="16941"/>
                                      <a:pt x="15586" y="16941"/>
                                    </a:cubicBezTo>
                                    <a:cubicBezTo>
                                      <a:pt x="15617" y="16941"/>
                                      <a:pt x="15678" y="17705"/>
                                      <a:pt x="15668" y="17923"/>
                                    </a:cubicBezTo>
                                    <a:cubicBezTo>
                                      <a:pt x="15658" y="18032"/>
                                      <a:pt x="15648" y="18141"/>
                                      <a:pt x="15637" y="18141"/>
                                    </a:cubicBezTo>
                                    <a:cubicBezTo>
                                      <a:pt x="15627" y="18141"/>
                                      <a:pt x="15617" y="18196"/>
                                      <a:pt x="15617" y="18305"/>
                                    </a:cubicBezTo>
                                    <a:cubicBezTo>
                                      <a:pt x="15617" y="18468"/>
                                      <a:pt x="15627" y="18468"/>
                                      <a:pt x="15658" y="18359"/>
                                    </a:cubicBezTo>
                                    <a:cubicBezTo>
                                      <a:pt x="15668" y="18305"/>
                                      <a:pt x="15678" y="18196"/>
                                      <a:pt x="15668" y="18141"/>
                                    </a:cubicBezTo>
                                    <a:cubicBezTo>
                                      <a:pt x="15658" y="18032"/>
                                      <a:pt x="15668" y="18032"/>
                                      <a:pt x="15678" y="18032"/>
                                    </a:cubicBezTo>
                                    <a:cubicBezTo>
                                      <a:pt x="15689" y="18032"/>
                                      <a:pt x="15709" y="18141"/>
                                      <a:pt x="15709" y="18250"/>
                                    </a:cubicBezTo>
                                    <a:cubicBezTo>
                                      <a:pt x="15709" y="18359"/>
                                      <a:pt x="15719" y="18414"/>
                                      <a:pt x="15730" y="18414"/>
                                    </a:cubicBezTo>
                                    <a:cubicBezTo>
                                      <a:pt x="15740" y="18414"/>
                                      <a:pt x="15750" y="18468"/>
                                      <a:pt x="15750" y="18577"/>
                                    </a:cubicBezTo>
                                    <a:cubicBezTo>
                                      <a:pt x="15750" y="18632"/>
                                      <a:pt x="15760" y="18741"/>
                                      <a:pt x="15770" y="18741"/>
                                    </a:cubicBezTo>
                                    <a:cubicBezTo>
                                      <a:pt x="15781" y="18741"/>
                                      <a:pt x="15811" y="18959"/>
                                      <a:pt x="15832" y="19177"/>
                                    </a:cubicBezTo>
                                    <a:cubicBezTo>
                                      <a:pt x="15873" y="19559"/>
                                      <a:pt x="15873" y="19559"/>
                                      <a:pt x="15852" y="19723"/>
                                    </a:cubicBezTo>
                                    <a:cubicBezTo>
                                      <a:pt x="15842" y="19832"/>
                                      <a:pt x="15822" y="19941"/>
                                      <a:pt x="15822" y="19996"/>
                                    </a:cubicBezTo>
                                    <a:cubicBezTo>
                                      <a:pt x="15822" y="20214"/>
                                      <a:pt x="15770" y="20759"/>
                                      <a:pt x="15750" y="20759"/>
                                    </a:cubicBezTo>
                                    <a:cubicBezTo>
                                      <a:pt x="15740" y="20759"/>
                                      <a:pt x="15740" y="20814"/>
                                      <a:pt x="15740" y="20923"/>
                                    </a:cubicBezTo>
                                    <a:cubicBezTo>
                                      <a:pt x="15740" y="20977"/>
                                      <a:pt x="15730" y="21032"/>
                                      <a:pt x="15730" y="21032"/>
                                    </a:cubicBezTo>
                                    <a:lnTo>
                                      <a:pt x="15781" y="21032"/>
                                    </a:lnTo>
                                    <a:cubicBezTo>
                                      <a:pt x="15791" y="20977"/>
                                      <a:pt x="15791" y="20868"/>
                                      <a:pt x="15801" y="20814"/>
                                    </a:cubicBezTo>
                                    <a:cubicBezTo>
                                      <a:pt x="15811" y="20650"/>
                                      <a:pt x="15842" y="20432"/>
                                      <a:pt x="15852" y="20323"/>
                                    </a:cubicBezTo>
                                    <a:cubicBezTo>
                                      <a:pt x="15873" y="20214"/>
                                      <a:pt x="15883" y="20105"/>
                                      <a:pt x="15883" y="20050"/>
                                    </a:cubicBezTo>
                                    <a:cubicBezTo>
                                      <a:pt x="15883" y="19996"/>
                                      <a:pt x="15893" y="19996"/>
                                      <a:pt x="15893" y="19996"/>
                                    </a:cubicBezTo>
                                    <a:cubicBezTo>
                                      <a:pt x="15914" y="19996"/>
                                      <a:pt x="15965" y="20214"/>
                                      <a:pt x="15965" y="20268"/>
                                    </a:cubicBezTo>
                                    <a:cubicBezTo>
                                      <a:pt x="15965" y="20487"/>
                                      <a:pt x="15924" y="20814"/>
                                      <a:pt x="15903" y="20814"/>
                                    </a:cubicBezTo>
                                    <a:cubicBezTo>
                                      <a:pt x="15893" y="20814"/>
                                      <a:pt x="15883" y="20868"/>
                                      <a:pt x="15883" y="21032"/>
                                    </a:cubicBezTo>
                                    <a:lnTo>
                                      <a:pt x="17744" y="21032"/>
                                    </a:lnTo>
                                    <a:cubicBezTo>
                                      <a:pt x="17755" y="20977"/>
                                      <a:pt x="17765" y="20923"/>
                                      <a:pt x="17765" y="20868"/>
                                    </a:cubicBezTo>
                                    <a:cubicBezTo>
                                      <a:pt x="17765" y="20705"/>
                                      <a:pt x="17918" y="20050"/>
                                      <a:pt x="17939" y="20105"/>
                                    </a:cubicBezTo>
                                    <a:cubicBezTo>
                                      <a:pt x="17949" y="20105"/>
                                      <a:pt x="17949" y="20105"/>
                                      <a:pt x="17939" y="20050"/>
                                    </a:cubicBezTo>
                                    <a:cubicBezTo>
                                      <a:pt x="17928" y="19941"/>
                                      <a:pt x="17939" y="19941"/>
                                      <a:pt x="17969" y="19941"/>
                                    </a:cubicBezTo>
                                    <a:cubicBezTo>
                                      <a:pt x="18000" y="19941"/>
                                      <a:pt x="18010" y="19941"/>
                                      <a:pt x="18010" y="19777"/>
                                    </a:cubicBezTo>
                                    <a:cubicBezTo>
                                      <a:pt x="18010" y="19668"/>
                                      <a:pt x="18010" y="19614"/>
                                      <a:pt x="18020" y="19668"/>
                                    </a:cubicBezTo>
                                    <a:cubicBezTo>
                                      <a:pt x="18031" y="19668"/>
                                      <a:pt x="18041" y="19668"/>
                                      <a:pt x="18041" y="19614"/>
                                    </a:cubicBezTo>
                                    <a:cubicBezTo>
                                      <a:pt x="18041" y="19559"/>
                                      <a:pt x="18051" y="19559"/>
                                      <a:pt x="18072" y="19559"/>
                                    </a:cubicBezTo>
                                    <a:cubicBezTo>
                                      <a:pt x="18092" y="19559"/>
                                      <a:pt x="18092" y="19505"/>
                                      <a:pt x="18092" y="19450"/>
                                    </a:cubicBezTo>
                                    <a:cubicBezTo>
                                      <a:pt x="18082" y="19396"/>
                                      <a:pt x="18102" y="19287"/>
                                      <a:pt x="18123" y="19177"/>
                                    </a:cubicBezTo>
                                    <a:cubicBezTo>
                                      <a:pt x="18143" y="19068"/>
                                      <a:pt x="18164" y="18959"/>
                                      <a:pt x="18174" y="18905"/>
                                    </a:cubicBezTo>
                                    <a:cubicBezTo>
                                      <a:pt x="18184" y="18796"/>
                                      <a:pt x="18297" y="18523"/>
                                      <a:pt x="18297" y="18632"/>
                                    </a:cubicBezTo>
                                    <a:cubicBezTo>
                                      <a:pt x="18297" y="18687"/>
                                      <a:pt x="18276" y="18796"/>
                                      <a:pt x="18245" y="18850"/>
                                    </a:cubicBezTo>
                                    <a:cubicBezTo>
                                      <a:pt x="18215" y="18959"/>
                                      <a:pt x="18194" y="19068"/>
                                      <a:pt x="18184" y="19177"/>
                                    </a:cubicBezTo>
                                    <a:cubicBezTo>
                                      <a:pt x="18174" y="19287"/>
                                      <a:pt x="18174" y="19287"/>
                                      <a:pt x="18215" y="19177"/>
                                    </a:cubicBezTo>
                                    <a:cubicBezTo>
                                      <a:pt x="18235" y="19123"/>
                                      <a:pt x="18276" y="18959"/>
                                      <a:pt x="18297" y="18905"/>
                                    </a:cubicBezTo>
                                    <a:cubicBezTo>
                                      <a:pt x="18348" y="18687"/>
                                      <a:pt x="18378" y="18687"/>
                                      <a:pt x="18368" y="18905"/>
                                    </a:cubicBezTo>
                                    <a:cubicBezTo>
                                      <a:pt x="18358" y="19068"/>
                                      <a:pt x="18399" y="19014"/>
                                      <a:pt x="18419" y="18850"/>
                                    </a:cubicBezTo>
                                    <a:cubicBezTo>
                                      <a:pt x="18430" y="18796"/>
                                      <a:pt x="18440" y="18741"/>
                                      <a:pt x="18460" y="18741"/>
                                    </a:cubicBezTo>
                                    <a:cubicBezTo>
                                      <a:pt x="18481" y="18741"/>
                                      <a:pt x="18481" y="18686"/>
                                      <a:pt x="18481" y="18686"/>
                                    </a:cubicBezTo>
                                    <a:lnTo>
                                      <a:pt x="18481" y="18686"/>
                                    </a:lnTo>
                                    <a:cubicBezTo>
                                      <a:pt x="18470" y="18632"/>
                                      <a:pt x="18481" y="18632"/>
                                      <a:pt x="18501" y="18632"/>
                                    </a:cubicBezTo>
                                    <a:cubicBezTo>
                                      <a:pt x="18532" y="18632"/>
                                      <a:pt x="18522" y="18632"/>
                                      <a:pt x="18501" y="18850"/>
                                    </a:cubicBezTo>
                                    <a:cubicBezTo>
                                      <a:pt x="18481" y="18959"/>
                                      <a:pt x="18460" y="19068"/>
                                      <a:pt x="18460" y="19014"/>
                                    </a:cubicBezTo>
                                    <a:cubicBezTo>
                                      <a:pt x="18450" y="19014"/>
                                      <a:pt x="18450" y="19068"/>
                                      <a:pt x="18460" y="19123"/>
                                    </a:cubicBezTo>
                                    <a:cubicBezTo>
                                      <a:pt x="18470" y="19286"/>
                                      <a:pt x="18470" y="19286"/>
                                      <a:pt x="18501" y="19068"/>
                                    </a:cubicBezTo>
                                    <a:cubicBezTo>
                                      <a:pt x="18532" y="18905"/>
                                      <a:pt x="18562" y="18796"/>
                                      <a:pt x="18562" y="18959"/>
                                    </a:cubicBezTo>
                                    <a:cubicBezTo>
                                      <a:pt x="18562" y="19014"/>
                                      <a:pt x="18542" y="19123"/>
                                      <a:pt x="18522" y="19232"/>
                                    </a:cubicBezTo>
                                    <a:cubicBezTo>
                                      <a:pt x="18501" y="19341"/>
                                      <a:pt x="18481" y="19450"/>
                                      <a:pt x="18481" y="19505"/>
                                    </a:cubicBezTo>
                                    <a:cubicBezTo>
                                      <a:pt x="18491" y="19505"/>
                                      <a:pt x="18470" y="19668"/>
                                      <a:pt x="18450" y="19777"/>
                                    </a:cubicBezTo>
                                    <a:cubicBezTo>
                                      <a:pt x="18409" y="20050"/>
                                      <a:pt x="18399" y="20159"/>
                                      <a:pt x="18430" y="20105"/>
                                    </a:cubicBezTo>
                                    <a:cubicBezTo>
                                      <a:pt x="18440" y="20105"/>
                                      <a:pt x="18450" y="20105"/>
                                      <a:pt x="18450" y="20159"/>
                                    </a:cubicBezTo>
                                    <a:cubicBezTo>
                                      <a:pt x="18450" y="20214"/>
                                      <a:pt x="18460" y="20268"/>
                                      <a:pt x="18481" y="20268"/>
                                    </a:cubicBezTo>
                                    <a:cubicBezTo>
                                      <a:pt x="18501" y="20268"/>
                                      <a:pt x="18522" y="20377"/>
                                      <a:pt x="18532" y="20487"/>
                                    </a:cubicBezTo>
                                    <a:cubicBezTo>
                                      <a:pt x="18552" y="20705"/>
                                      <a:pt x="18552" y="20705"/>
                                      <a:pt x="18481" y="20977"/>
                                    </a:cubicBezTo>
                                    <a:cubicBezTo>
                                      <a:pt x="18481" y="20977"/>
                                      <a:pt x="18481" y="20977"/>
                                      <a:pt x="18481" y="20977"/>
                                    </a:cubicBezTo>
                                    <a:lnTo>
                                      <a:pt x="18542" y="20977"/>
                                    </a:lnTo>
                                    <a:cubicBezTo>
                                      <a:pt x="18542" y="20923"/>
                                      <a:pt x="18552" y="20923"/>
                                      <a:pt x="18552" y="20868"/>
                                    </a:cubicBezTo>
                                    <a:cubicBezTo>
                                      <a:pt x="18562" y="20759"/>
                                      <a:pt x="18562" y="20650"/>
                                      <a:pt x="18552" y="20596"/>
                                    </a:cubicBezTo>
                                    <a:cubicBezTo>
                                      <a:pt x="18542" y="20541"/>
                                      <a:pt x="18532" y="20432"/>
                                      <a:pt x="18532" y="20432"/>
                                    </a:cubicBezTo>
                                    <a:cubicBezTo>
                                      <a:pt x="18532" y="20268"/>
                                      <a:pt x="18593" y="20487"/>
                                      <a:pt x="18675" y="20977"/>
                                    </a:cubicBezTo>
                                    <a:cubicBezTo>
                                      <a:pt x="18685" y="21032"/>
                                      <a:pt x="18685" y="21032"/>
                                      <a:pt x="18685" y="21087"/>
                                    </a:cubicBezTo>
                                    <a:lnTo>
                                      <a:pt x="19145" y="21087"/>
                                    </a:lnTo>
                                    <a:cubicBezTo>
                                      <a:pt x="19135" y="20977"/>
                                      <a:pt x="19125" y="20923"/>
                                      <a:pt x="19125" y="20868"/>
                                    </a:cubicBezTo>
                                    <a:cubicBezTo>
                                      <a:pt x="19125" y="20705"/>
                                      <a:pt x="19145" y="20759"/>
                                      <a:pt x="19186" y="21087"/>
                                    </a:cubicBezTo>
                                    <a:lnTo>
                                      <a:pt x="19319" y="21087"/>
                                    </a:lnTo>
                                    <a:cubicBezTo>
                                      <a:pt x="19309" y="21032"/>
                                      <a:pt x="19309" y="20923"/>
                                      <a:pt x="19299" y="20868"/>
                                    </a:cubicBezTo>
                                    <a:cubicBezTo>
                                      <a:pt x="19289" y="20705"/>
                                      <a:pt x="19268" y="20596"/>
                                      <a:pt x="19258" y="20541"/>
                                    </a:cubicBezTo>
                                    <a:cubicBezTo>
                                      <a:pt x="19227" y="20432"/>
                                      <a:pt x="19197" y="19996"/>
                                      <a:pt x="19207" y="19886"/>
                                    </a:cubicBezTo>
                                    <a:cubicBezTo>
                                      <a:pt x="19207" y="19832"/>
                                      <a:pt x="19197" y="19832"/>
                                      <a:pt x="19186" y="19886"/>
                                    </a:cubicBezTo>
                                    <a:cubicBezTo>
                                      <a:pt x="19176" y="19941"/>
                                      <a:pt x="19156" y="19886"/>
                                      <a:pt x="19145" y="19886"/>
                                    </a:cubicBezTo>
                                    <a:cubicBezTo>
                                      <a:pt x="19135" y="19832"/>
                                      <a:pt x="19145" y="19832"/>
                                      <a:pt x="19156" y="19832"/>
                                    </a:cubicBezTo>
                                    <a:cubicBezTo>
                                      <a:pt x="19166" y="19832"/>
                                      <a:pt x="19176" y="19723"/>
                                      <a:pt x="19176" y="19668"/>
                                    </a:cubicBezTo>
                                    <a:cubicBezTo>
                                      <a:pt x="19186" y="19505"/>
                                      <a:pt x="19186" y="19505"/>
                                      <a:pt x="19217" y="19614"/>
                                    </a:cubicBezTo>
                                    <a:cubicBezTo>
                                      <a:pt x="19258" y="19777"/>
                                      <a:pt x="19319" y="20432"/>
                                      <a:pt x="19299" y="20596"/>
                                    </a:cubicBezTo>
                                    <a:cubicBezTo>
                                      <a:pt x="19289" y="20650"/>
                                      <a:pt x="19299" y="20705"/>
                                      <a:pt x="19309" y="20705"/>
                                    </a:cubicBezTo>
                                    <a:cubicBezTo>
                                      <a:pt x="19319" y="20705"/>
                                      <a:pt x="19340" y="20868"/>
                                      <a:pt x="19360" y="21032"/>
                                    </a:cubicBezTo>
                                    <a:cubicBezTo>
                                      <a:pt x="19370" y="21087"/>
                                      <a:pt x="19370" y="21141"/>
                                      <a:pt x="19381" y="21196"/>
                                    </a:cubicBezTo>
                                    <a:lnTo>
                                      <a:pt x="19493" y="21196"/>
                                    </a:lnTo>
                                    <a:cubicBezTo>
                                      <a:pt x="19483" y="21141"/>
                                      <a:pt x="19483" y="21032"/>
                                      <a:pt x="19473" y="21032"/>
                                    </a:cubicBezTo>
                                    <a:cubicBezTo>
                                      <a:pt x="19452" y="20923"/>
                                      <a:pt x="19473" y="20487"/>
                                      <a:pt x="19493" y="20487"/>
                                    </a:cubicBezTo>
                                    <a:cubicBezTo>
                                      <a:pt x="19503" y="20487"/>
                                      <a:pt x="19514" y="20541"/>
                                      <a:pt x="19524" y="20650"/>
                                    </a:cubicBezTo>
                                    <a:cubicBezTo>
                                      <a:pt x="19534" y="20814"/>
                                      <a:pt x="19544" y="20814"/>
                                      <a:pt x="19555" y="20705"/>
                                    </a:cubicBezTo>
                                    <a:cubicBezTo>
                                      <a:pt x="19565" y="20650"/>
                                      <a:pt x="19555" y="20541"/>
                                      <a:pt x="19544" y="20487"/>
                                    </a:cubicBezTo>
                                    <a:cubicBezTo>
                                      <a:pt x="19534" y="20432"/>
                                      <a:pt x="19524" y="20377"/>
                                      <a:pt x="19524" y="20323"/>
                                    </a:cubicBezTo>
                                    <a:cubicBezTo>
                                      <a:pt x="19524" y="20268"/>
                                      <a:pt x="19544" y="20323"/>
                                      <a:pt x="19565" y="20487"/>
                                    </a:cubicBezTo>
                                    <a:lnTo>
                                      <a:pt x="19606" y="20705"/>
                                    </a:lnTo>
                                    <a:lnTo>
                                      <a:pt x="19595" y="20487"/>
                                    </a:lnTo>
                                    <a:lnTo>
                                      <a:pt x="19595" y="20487"/>
                                    </a:lnTo>
                                    <a:cubicBezTo>
                                      <a:pt x="19585" y="20377"/>
                                      <a:pt x="19585" y="20268"/>
                                      <a:pt x="19595" y="20268"/>
                                    </a:cubicBezTo>
                                    <a:cubicBezTo>
                                      <a:pt x="19616" y="20268"/>
                                      <a:pt x="19647" y="20650"/>
                                      <a:pt x="19636" y="20759"/>
                                    </a:cubicBezTo>
                                    <a:cubicBezTo>
                                      <a:pt x="19636" y="20814"/>
                                      <a:pt x="19636" y="20868"/>
                                      <a:pt x="19647" y="20868"/>
                                    </a:cubicBezTo>
                                    <a:cubicBezTo>
                                      <a:pt x="19657" y="20868"/>
                                      <a:pt x="19667" y="21032"/>
                                      <a:pt x="19688" y="21250"/>
                                    </a:cubicBezTo>
                                    <a:lnTo>
                                      <a:pt x="19739" y="21250"/>
                                    </a:lnTo>
                                    <a:cubicBezTo>
                                      <a:pt x="19728" y="21032"/>
                                      <a:pt x="19708" y="20759"/>
                                      <a:pt x="19718" y="20705"/>
                                    </a:cubicBezTo>
                                    <a:cubicBezTo>
                                      <a:pt x="19718" y="20650"/>
                                      <a:pt x="19718" y="20650"/>
                                      <a:pt x="19708" y="20650"/>
                                    </a:cubicBezTo>
                                    <a:cubicBezTo>
                                      <a:pt x="19698" y="20650"/>
                                      <a:pt x="19688" y="20596"/>
                                      <a:pt x="19698" y="20541"/>
                                    </a:cubicBezTo>
                                    <a:cubicBezTo>
                                      <a:pt x="19708" y="20487"/>
                                      <a:pt x="19698" y="20323"/>
                                      <a:pt x="19687" y="20214"/>
                                    </a:cubicBezTo>
                                    <a:cubicBezTo>
                                      <a:pt x="19647" y="19777"/>
                                      <a:pt x="19657" y="19505"/>
                                      <a:pt x="19708" y="19832"/>
                                    </a:cubicBezTo>
                                    <a:cubicBezTo>
                                      <a:pt x="19718" y="19941"/>
                                      <a:pt x="19728" y="19941"/>
                                      <a:pt x="19718" y="19832"/>
                                    </a:cubicBezTo>
                                    <a:cubicBezTo>
                                      <a:pt x="19718" y="19777"/>
                                      <a:pt x="19718" y="19668"/>
                                      <a:pt x="19728" y="19614"/>
                                    </a:cubicBezTo>
                                    <a:cubicBezTo>
                                      <a:pt x="19739" y="19559"/>
                                      <a:pt x="19749" y="19559"/>
                                      <a:pt x="19769" y="19777"/>
                                    </a:cubicBezTo>
                                    <a:cubicBezTo>
                                      <a:pt x="19780" y="19941"/>
                                      <a:pt x="19800" y="20105"/>
                                      <a:pt x="19800" y="20214"/>
                                    </a:cubicBezTo>
                                    <a:cubicBezTo>
                                      <a:pt x="19800" y="20323"/>
                                      <a:pt x="19810" y="20432"/>
                                      <a:pt x="19820" y="20486"/>
                                    </a:cubicBezTo>
                                    <a:cubicBezTo>
                                      <a:pt x="19831" y="20541"/>
                                      <a:pt x="19841" y="20596"/>
                                      <a:pt x="19831" y="20596"/>
                                    </a:cubicBezTo>
                                    <a:cubicBezTo>
                                      <a:pt x="19820" y="20596"/>
                                      <a:pt x="19831" y="20705"/>
                                      <a:pt x="19841" y="20868"/>
                                    </a:cubicBezTo>
                                    <a:cubicBezTo>
                                      <a:pt x="19861" y="21032"/>
                                      <a:pt x="19872" y="21196"/>
                                      <a:pt x="19861" y="21250"/>
                                    </a:cubicBezTo>
                                    <a:lnTo>
                                      <a:pt x="20045" y="21250"/>
                                    </a:lnTo>
                                    <a:cubicBezTo>
                                      <a:pt x="20045" y="21196"/>
                                      <a:pt x="20045" y="21196"/>
                                      <a:pt x="20035" y="21196"/>
                                    </a:cubicBezTo>
                                    <a:cubicBezTo>
                                      <a:pt x="20025" y="21141"/>
                                      <a:pt x="20035" y="21141"/>
                                      <a:pt x="20056" y="21141"/>
                                    </a:cubicBezTo>
                                    <a:cubicBezTo>
                                      <a:pt x="20097" y="21141"/>
                                      <a:pt x="20097" y="21196"/>
                                      <a:pt x="20076" y="21305"/>
                                    </a:cubicBezTo>
                                    <a:lnTo>
                                      <a:pt x="20148" y="21305"/>
                                    </a:lnTo>
                                    <a:cubicBezTo>
                                      <a:pt x="20148" y="21305"/>
                                      <a:pt x="20148" y="21250"/>
                                      <a:pt x="20148" y="21250"/>
                                    </a:cubicBezTo>
                                    <a:cubicBezTo>
                                      <a:pt x="20148" y="21141"/>
                                      <a:pt x="20148" y="21032"/>
                                      <a:pt x="20158" y="21032"/>
                                    </a:cubicBezTo>
                                    <a:cubicBezTo>
                                      <a:pt x="20168" y="21032"/>
                                      <a:pt x="20189" y="20977"/>
                                      <a:pt x="20199" y="20923"/>
                                    </a:cubicBezTo>
                                    <a:cubicBezTo>
                                      <a:pt x="20230" y="20814"/>
                                      <a:pt x="20230" y="20814"/>
                                      <a:pt x="20168" y="20814"/>
                                    </a:cubicBezTo>
                                    <a:cubicBezTo>
                                      <a:pt x="20117" y="20814"/>
                                      <a:pt x="20107" y="20814"/>
                                      <a:pt x="20107" y="20650"/>
                                    </a:cubicBezTo>
                                    <a:cubicBezTo>
                                      <a:pt x="20107" y="20596"/>
                                      <a:pt x="20097" y="20541"/>
                                      <a:pt x="20086" y="20541"/>
                                    </a:cubicBezTo>
                                    <a:cubicBezTo>
                                      <a:pt x="20076" y="20541"/>
                                      <a:pt x="20076" y="20650"/>
                                      <a:pt x="20076" y="20705"/>
                                    </a:cubicBezTo>
                                    <a:cubicBezTo>
                                      <a:pt x="20086" y="20868"/>
                                      <a:pt x="20056" y="20977"/>
                                      <a:pt x="20005" y="20977"/>
                                    </a:cubicBezTo>
                                    <a:cubicBezTo>
                                      <a:pt x="19984" y="20977"/>
                                      <a:pt x="19974" y="20923"/>
                                      <a:pt x="19964" y="20759"/>
                                    </a:cubicBezTo>
                                    <a:cubicBezTo>
                                      <a:pt x="19953" y="20650"/>
                                      <a:pt x="19943" y="20486"/>
                                      <a:pt x="19933" y="20432"/>
                                    </a:cubicBezTo>
                                    <a:cubicBezTo>
                                      <a:pt x="19923" y="20377"/>
                                      <a:pt x="19902" y="20159"/>
                                      <a:pt x="19892" y="19941"/>
                                    </a:cubicBezTo>
                                    <a:cubicBezTo>
                                      <a:pt x="19872" y="19614"/>
                                      <a:pt x="19872" y="19505"/>
                                      <a:pt x="19882" y="19396"/>
                                    </a:cubicBezTo>
                                    <a:cubicBezTo>
                                      <a:pt x="19892" y="19286"/>
                                      <a:pt x="19892" y="19286"/>
                                      <a:pt x="19882" y="19232"/>
                                    </a:cubicBezTo>
                                    <a:cubicBezTo>
                                      <a:pt x="19861" y="19232"/>
                                      <a:pt x="19851" y="19068"/>
                                      <a:pt x="19851" y="18414"/>
                                    </a:cubicBezTo>
                                    <a:cubicBezTo>
                                      <a:pt x="19851" y="18305"/>
                                      <a:pt x="19861" y="18196"/>
                                      <a:pt x="19872" y="18196"/>
                                    </a:cubicBezTo>
                                    <a:cubicBezTo>
                                      <a:pt x="19882" y="18196"/>
                                      <a:pt x="19892" y="18086"/>
                                      <a:pt x="19892" y="18032"/>
                                    </a:cubicBezTo>
                                    <a:cubicBezTo>
                                      <a:pt x="19892" y="17977"/>
                                      <a:pt x="19923" y="17759"/>
                                      <a:pt x="19953" y="17650"/>
                                    </a:cubicBezTo>
                                    <a:cubicBezTo>
                                      <a:pt x="19994" y="17486"/>
                                      <a:pt x="20015" y="17377"/>
                                      <a:pt x="20015" y="17323"/>
                                    </a:cubicBezTo>
                                    <a:lnTo>
                                      <a:pt x="20015" y="17323"/>
                                    </a:lnTo>
                                    <a:cubicBezTo>
                                      <a:pt x="20005" y="17214"/>
                                      <a:pt x="20035" y="17105"/>
                                      <a:pt x="20056" y="17214"/>
                                    </a:cubicBezTo>
                                    <a:cubicBezTo>
                                      <a:pt x="20056" y="17268"/>
                                      <a:pt x="20076" y="17541"/>
                                      <a:pt x="20097" y="17868"/>
                                    </a:cubicBezTo>
                                    <a:cubicBezTo>
                                      <a:pt x="20148" y="18850"/>
                                      <a:pt x="20158" y="19014"/>
                                      <a:pt x="20189" y="18959"/>
                                    </a:cubicBezTo>
                                    <a:cubicBezTo>
                                      <a:pt x="20219" y="18905"/>
                                      <a:pt x="20240" y="19068"/>
                                      <a:pt x="20240" y="19396"/>
                                    </a:cubicBezTo>
                                    <a:cubicBezTo>
                                      <a:pt x="20240" y="19505"/>
                                      <a:pt x="20250" y="19559"/>
                                      <a:pt x="20260" y="19559"/>
                                    </a:cubicBezTo>
                                    <a:cubicBezTo>
                                      <a:pt x="20270" y="19559"/>
                                      <a:pt x="20281" y="19614"/>
                                      <a:pt x="20281" y="19668"/>
                                    </a:cubicBezTo>
                                    <a:cubicBezTo>
                                      <a:pt x="20281" y="19723"/>
                                      <a:pt x="20311" y="20050"/>
                                      <a:pt x="20342" y="20377"/>
                                    </a:cubicBezTo>
                                    <a:cubicBezTo>
                                      <a:pt x="20373" y="20705"/>
                                      <a:pt x="20414" y="21086"/>
                                      <a:pt x="20424" y="21250"/>
                                    </a:cubicBezTo>
                                    <a:cubicBezTo>
                                      <a:pt x="20424" y="21250"/>
                                      <a:pt x="20424" y="21250"/>
                                      <a:pt x="20424" y="21305"/>
                                    </a:cubicBezTo>
                                    <a:lnTo>
                                      <a:pt x="20628" y="21305"/>
                                    </a:lnTo>
                                    <a:cubicBezTo>
                                      <a:pt x="20536" y="20760"/>
                                      <a:pt x="20506" y="20596"/>
                                      <a:pt x="20475" y="20432"/>
                                    </a:cubicBezTo>
                                    <a:close/>
                                    <a:moveTo>
                                      <a:pt x="16537" y="16178"/>
                                    </a:moveTo>
                                    <a:cubicBezTo>
                                      <a:pt x="16548" y="16287"/>
                                      <a:pt x="16558" y="16450"/>
                                      <a:pt x="16558" y="16450"/>
                                    </a:cubicBezTo>
                                    <a:cubicBezTo>
                                      <a:pt x="16599" y="16614"/>
                                      <a:pt x="16609" y="16778"/>
                                      <a:pt x="16578" y="17050"/>
                                    </a:cubicBezTo>
                                    <a:cubicBezTo>
                                      <a:pt x="16548" y="17323"/>
                                      <a:pt x="16537" y="17323"/>
                                      <a:pt x="16517" y="16941"/>
                                    </a:cubicBezTo>
                                    <a:cubicBezTo>
                                      <a:pt x="16507" y="16778"/>
                                      <a:pt x="16497" y="16669"/>
                                      <a:pt x="16486" y="16614"/>
                                    </a:cubicBezTo>
                                    <a:cubicBezTo>
                                      <a:pt x="16466" y="16505"/>
                                      <a:pt x="16466" y="16123"/>
                                      <a:pt x="16476" y="16014"/>
                                    </a:cubicBezTo>
                                    <a:cubicBezTo>
                                      <a:pt x="16497" y="15905"/>
                                      <a:pt x="16517" y="15960"/>
                                      <a:pt x="16537" y="16178"/>
                                    </a:cubicBezTo>
                                    <a:close/>
                                    <a:moveTo>
                                      <a:pt x="16466" y="15360"/>
                                    </a:moveTo>
                                    <a:cubicBezTo>
                                      <a:pt x="16476" y="15305"/>
                                      <a:pt x="16486" y="15250"/>
                                      <a:pt x="16497" y="15250"/>
                                    </a:cubicBezTo>
                                    <a:cubicBezTo>
                                      <a:pt x="16517" y="15250"/>
                                      <a:pt x="16517" y="15305"/>
                                      <a:pt x="16486" y="15414"/>
                                    </a:cubicBezTo>
                                    <a:cubicBezTo>
                                      <a:pt x="16456" y="15469"/>
                                      <a:pt x="16456" y="15469"/>
                                      <a:pt x="16466" y="15360"/>
                                    </a:cubicBezTo>
                                    <a:close/>
                                    <a:moveTo>
                                      <a:pt x="16323" y="16178"/>
                                    </a:moveTo>
                                    <a:cubicBezTo>
                                      <a:pt x="16343" y="16069"/>
                                      <a:pt x="16353" y="16069"/>
                                      <a:pt x="16353" y="16123"/>
                                    </a:cubicBezTo>
                                    <a:cubicBezTo>
                                      <a:pt x="16353" y="16287"/>
                                      <a:pt x="16323" y="16450"/>
                                      <a:pt x="16313" y="16396"/>
                                    </a:cubicBezTo>
                                    <a:cubicBezTo>
                                      <a:pt x="16302" y="16341"/>
                                      <a:pt x="16302" y="16232"/>
                                      <a:pt x="16323" y="16178"/>
                                    </a:cubicBezTo>
                                    <a:close/>
                                    <a:moveTo>
                                      <a:pt x="16343" y="17432"/>
                                    </a:moveTo>
                                    <a:cubicBezTo>
                                      <a:pt x="16364" y="17596"/>
                                      <a:pt x="16353" y="18196"/>
                                      <a:pt x="16343" y="18196"/>
                                    </a:cubicBezTo>
                                    <a:cubicBezTo>
                                      <a:pt x="16323" y="18196"/>
                                      <a:pt x="16312" y="17869"/>
                                      <a:pt x="16312" y="17596"/>
                                    </a:cubicBezTo>
                                    <a:cubicBezTo>
                                      <a:pt x="16302" y="17323"/>
                                      <a:pt x="16323" y="17269"/>
                                      <a:pt x="16343" y="17432"/>
                                    </a:cubicBezTo>
                                    <a:close/>
                                    <a:moveTo>
                                      <a:pt x="14482" y="6523"/>
                                    </a:moveTo>
                                    <a:cubicBezTo>
                                      <a:pt x="14512" y="6414"/>
                                      <a:pt x="14553" y="6414"/>
                                      <a:pt x="14543" y="6523"/>
                                    </a:cubicBezTo>
                                    <a:cubicBezTo>
                                      <a:pt x="14533" y="6578"/>
                                      <a:pt x="14512" y="6578"/>
                                      <a:pt x="14492" y="6578"/>
                                    </a:cubicBezTo>
                                    <a:cubicBezTo>
                                      <a:pt x="14472" y="6578"/>
                                      <a:pt x="14461" y="6578"/>
                                      <a:pt x="14482" y="6523"/>
                                    </a:cubicBezTo>
                                    <a:close/>
                                    <a:moveTo>
                                      <a:pt x="13868" y="6305"/>
                                    </a:moveTo>
                                    <a:cubicBezTo>
                                      <a:pt x="13889" y="6196"/>
                                      <a:pt x="13909" y="6032"/>
                                      <a:pt x="13930" y="5923"/>
                                    </a:cubicBezTo>
                                    <a:cubicBezTo>
                                      <a:pt x="13981" y="5650"/>
                                      <a:pt x="13970" y="5923"/>
                                      <a:pt x="13919" y="6250"/>
                                    </a:cubicBezTo>
                                    <a:cubicBezTo>
                                      <a:pt x="13868" y="6578"/>
                                      <a:pt x="13817" y="6632"/>
                                      <a:pt x="13868" y="6305"/>
                                    </a:cubicBezTo>
                                    <a:close/>
                                    <a:moveTo>
                                      <a:pt x="10923" y="14760"/>
                                    </a:moveTo>
                                    <a:cubicBezTo>
                                      <a:pt x="10892" y="14596"/>
                                      <a:pt x="10841" y="14378"/>
                                      <a:pt x="10810" y="14269"/>
                                    </a:cubicBezTo>
                                    <a:cubicBezTo>
                                      <a:pt x="10780" y="14160"/>
                                      <a:pt x="10749" y="13996"/>
                                      <a:pt x="10749" y="13941"/>
                                    </a:cubicBezTo>
                                    <a:cubicBezTo>
                                      <a:pt x="10749" y="13887"/>
                                      <a:pt x="10739" y="13887"/>
                                      <a:pt x="10728" y="13887"/>
                                    </a:cubicBezTo>
                                    <a:cubicBezTo>
                                      <a:pt x="10708" y="13887"/>
                                      <a:pt x="10657" y="13505"/>
                                      <a:pt x="10657" y="13396"/>
                                    </a:cubicBezTo>
                                    <a:cubicBezTo>
                                      <a:pt x="10657" y="13178"/>
                                      <a:pt x="10718" y="13450"/>
                                      <a:pt x="10769" y="13832"/>
                                    </a:cubicBezTo>
                                    <a:cubicBezTo>
                                      <a:pt x="10790" y="13996"/>
                                      <a:pt x="10820" y="14105"/>
                                      <a:pt x="10831" y="14160"/>
                                    </a:cubicBezTo>
                                    <a:cubicBezTo>
                                      <a:pt x="10851" y="14214"/>
                                      <a:pt x="10861" y="14269"/>
                                      <a:pt x="10861" y="14323"/>
                                    </a:cubicBezTo>
                                    <a:cubicBezTo>
                                      <a:pt x="10861" y="14378"/>
                                      <a:pt x="10892" y="14541"/>
                                      <a:pt x="10923" y="14650"/>
                                    </a:cubicBezTo>
                                    <a:cubicBezTo>
                                      <a:pt x="10953" y="14760"/>
                                      <a:pt x="10984" y="14923"/>
                                      <a:pt x="10974" y="14978"/>
                                    </a:cubicBezTo>
                                    <a:cubicBezTo>
                                      <a:pt x="10964" y="15032"/>
                                      <a:pt x="10953" y="14869"/>
                                      <a:pt x="10923" y="14760"/>
                                    </a:cubicBezTo>
                                    <a:close/>
                                    <a:moveTo>
                                      <a:pt x="11025" y="15196"/>
                                    </a:moveTo>
                                    <a:cubicBezTo>
                                      <a:pt x="11015" y="15196"/>
                                      <a:pt x="10994" y="15141"/>
                                      <a:pt x="10994" y="15141"/>
                                    </a:cubicBezTo>
                                    <a:cubicBezTo>
                                      <a:pt x="10994" y="15087"/>
                                      <a:pt x="11005" y="15087"/>
                                      <a:pt x="11015" y="15087"/>
                                    </a:cubicBezTo>
                                    <a:cubicBezTo>
                                      <a:pt x="11025" y="15087"/>
                                      <a:pt x="11035" y="15141"/>
                                      <a:pt x="11045" y="15141"/>
                                    </a:cubicBezTo>
                                    <a:cubicBezTo>
                                      <a:pt x="11045" y="15196"/>
                                      <a:pt x="11035" y="15196"/>
                                      <a:pt x="11025" y="15196"/>
                                    </a:cubicBezTo>
                                    <a:close/>
                                    <a:moveTo>
                                      <a:pt x="10872" y="13887"/>
                                    </a:moveTo>
                                    <a:cubicBezTo>
                                      <a:pt x="10861" y="13778"/>
                                      <a:pt x="10841" y="13669"/>
                                      <a:pt x="10831" y="13669"/>
                                    </a:cubicBezTo>
                                    <a:cubicBezTo>
                                      <a:pt x="10820" y="13669"/>
                                      <a:pt x="10831" y="13614"/>
                                      <a:pt x="10861" y="13614"/>
                                    </a:cubicBezTo>
                                    <a:cubicBezTo>
                                      <a:pt x="10902" y="13614"/>
                                      <a:pt x="10994" y="13941"/>
                                      <a:pt x="10994" y="14105"/>
                                    </a:cubicBezTo>
                                    <a:cubicBezTo>
                                      <a:pt x="10994" y="14160"/>
                                      <a:pt x="11025" y="14323"/>
                                      <a:pt x="11056" y="14541"/>
                                    </a:cubicBezTo>
                                    <a:cubicBezTo>
                                      <a:pt x="11086" y="14760"/>
                                      <a:pt x="11117" y="14923"/>
                                      <a:pt x="11107" y="14978"/>
                                    </a:cubicBezTo>
                                    <a:cubicBezTo>
                                      <a:pt x="11086" y="15087"/>
                                      <a:pt x="10912" y="14323"/>
                                      <a:pt x="10872" y="13887"/>
                                    </a:cubicBezTo>
                                    <a:close/>
                                    <a:moveTo>
                                      <a:pt x="11178" y="15305"/>
                                    </a:moveTo>
                                    <a:cubicBezTo>
                                      <a:pt x="11168" y="15305"/>
                                      <a:pt x="11158" y="15250"/>
                                      <a:pt x="11148" y="15250"/>
                                    </a:cubicBezTo>
                                    <a:cubicBezTo>
                                      <a:pt x="11137" y="15196"/>
                                      <a:pt x="11148" y="15196"/>
                                      <a:pt x="11158" y="15196"/>
                                    </a:cubicBezTo>
                                    <a:cubicBezTo>
                                      <a:pt x="11168" y="15196"/>
                                      <a:pt x="11178" y="15250"/>
                                      <a:pt x="11189" y="15250"/>
                                    </a:cubicBezTo>
                                    <a:cubicBezTo>
                                      <a:pt x="11189" y="15250"/>
                                      <a:pt x="11178" y="15305"/>
                                      <a:pt x="11178" y="15305"/>
                                    </a:cubicBezTo>
                                    <a:close/>
                                    <a:moveTo>
                                      <a:pt x="9123" y="1505"/>
                                    </a:moveTo>
                                    <a:cubicBezTo>
                                      <a:pt x="9133" y="1450"/>
                                      <a:pt x="9143" y="1450"/>
                                      <a:pt x="9153" y="1450"/>
                                    </a:cubicBezTo>
                                    <a:cubicBezTo>
                                      <a:pt x="9164" y="1450"/>
                                      <a:pt x="9164" y="1505"/>
                                      <a:pt x="9164" y="1505"/>
                                    </a:cubicBezTo>
                                    <a:cubicBezTo>
                                      <a:pt x="9153" y="1559"/>
                                      <a:pt x="9143" y="1559"/>
                                      <a:pt x="9133" y="1559"/>
                                    </a:cubicBezTo>
                                    <a:cubicBezTo>
                                      <a:pt x="9123" y="1614"/>
                                      <a:pt x="9112" y="1559"/>
                                      <a:pt x="9123" y="1505"/>
                                    </a:cubicBezTo>
                                    <a:close/>
                                    <a:moveTo>
                                      <a:pt x="6709" y="16123"/>
                                    </a:moveTo>
                                    <a:cubicBezTo>
                                      <a:pt x="6730" y="16123"/>
                                      <a:pt x="6750" y="16178"/>
                                      <a:pt x="6760" y="16287"/>
                                    </a:cubicBezTo>
                                    <a:cubicBezTo>
                                      <a:pt x="6781" y="16505"/>
                                      <a:pt x="6770" y="16505"/>
                                      <a:pt x="6719" y="16287"/>
                                    </a:cubicBezTo>
                                    <a:cubicBezTo>
                                      <a:pt x="6678" y="16123"/>
                                      <a:pt x="6678" y="16123"/>
                                      <a:pt x="6709" y="16123"/>
                                    </a:cubicBezTo>
                                    <a:close/>
                                    <a:moveTo>
                                      <a:pt x="6126" y="8432"/>
                                    </a:moveTo>
                                    <a:cubicBezTo>
                                      <a:pt x="6147" y="8432"/>
                                      <a:pt x="6147" y="8432"/>
                                      <a:pt x="6136" y="8487"/>
                                    </a:cubicBezTo>
                                    <a:cubicBezTo>
                                      <a:pt x="6126" y="8487"/>
                                      <a:pt x="6106" y="8487"/>
                                      <a:pt x="6106" y="8487"/>
                                    </a:cubicBezTo>
                                    <a:cubicBezTo>
                                      <a:pt x="6095" y="8432"/>
                                      <a:pt x="6106" y="8432"/>
                                      <a:pt x="6126" y="8432"/>
                                    </a:cubicBezTo>
                                    <a:close/>
                                    <a:moveTo>
                                      <a:pt x="1268" y="19396"/>
                                    </a:moveTo>
                                    <a:cubicBezTo>
                                      <a:pt x="1258" y="19341"/>
                                      <a:pt x="1268" y="19287"/>
                                      <a:pt x="1268" y="19287"/>
                                    </a:cubicBezTo>
                                    <a:cubicBezTo>
                                      <a:pt x="1289" y="19287"/>
                                      <a:pt x="1319" y="19450"/>
                                      <a:pt x="1319" y="19505"/>
                                    </a:cubicBezTo>
                                    <a:cubicBezTo>
                                      <a:pt x="1330" y="19560"/>
                                      <a:pt x="1278" y="19505"/>
                                      <a:pt x="1268" y="19396"/>
                                    </a:cubicBezTo>
                                    <a:close/>
                                    <a:moveTo>
                                      <a:pt x="1258" y="17869"/>
                                    </a:moveTo>
                                    <a:cubicBezTo>
                                      <a:pt x="1248" y="17760"/>
                                      <a:pt x="1248" y="17705"/>
                                      <a:pt x="1258" y="17705"/>
                                    </a:cubicBezTo>
                                    <a:cubicBezTo>
                                      <a:pt x="1289" y="17705"/>
                                      <a:pt x="1381" y="18141"/>
                                      <a:pt x="1370" y="18196"/>
                                    </a:cubicBezTo>
                                    <a:cubicBezTo>
                                      <a:pt x="1360" y="18250"/>
                                      <a:pt x="1370" y="18250"/>
                                      <a:pt x="1381" y="18250"/>
                                    </a:cubicBezTo>
                                    <a:cubicBezTo>
                                      <a:pt x="1391" y="18250"/>
                                      <a:pt x="1411" y="18414"/>
                                      <a:pt x="1432" y="18578"/>
                                    </a:cubicBezTo>
                                    <a:cubicBezTo>
                                      <a:pt x="1462" y="18796"/>
                                      <a:pt x="1462" y="18905"/>
                                      <a:pt x="1442" y="18850"/>
                                    </a:cubicBezTo>
                                    <a:cubicBezTo>
                                      <a:pt x="1422" y="18850"/>
                                      <a:pt x="1299" y="18196"/>
                                      <a:pt x="1258" y="17869"/>
                                    </a:cubicBezTo>
                                    <a:close/>
                                    <a:moveTo>
                                      <a:pt x="1452" y="19723"/>
                                    </a:moveTo>
                                    <a:cubicBezTo>
                                      <a:pt x="1483" y="19832"/>
                                      <a:pt x="1473" y="19832"/>
                                      <a:pt x="1411" y="19778"/>
                                    </a:cubicBezTo>
                                    <a:cubicBezTo>
                                      <a:pt x="1370" y="19723"/>
                                      <a:pt x="1370" y="19669"/>
                                      <a:pt x="1391" y="19614"/>
                                    </a:cubicBezTo>
                                    <a:cubicBezTo>
                                      <a:pt x="1422" y="19505"/>
                                      <a:pt x="1422" y="19505"/>
                                      <a:pt x="1452" y="19560"/>
                                    </a:cubicBezTo>
                                    <a:cubicBezTo>
                                      <a:pt x="1473" y="19614"/>
                                      <a:pt x="1473" y="19614"/>
                                      <a:pt x="1452" y="19614"/>
                                    </a:cubicBezTo>
                                    <a:cubicBezTo>
                                      <a:pt x="1432" y="19614"/>
                                      <a:pt x="1432" y="19669"/>
                                      <a:pt x="1452" y="19723"/>
                                    </a:cubicBezTo>
                                    <a:close/>
                                    <a:moveTo>
                                      <a:pt x="1524" y="18632"/>
                                    </a:moveTo>
                                    <a:cubicBezTo>
                                      <a:pt x="1503" y="18523"/>
                                      <a:pt x="1493" y="18469"/>
                                      <a:pt x="1493" y="18469"/>
                                    </a:cubicBezTo>
                                    <a:cubicBezTo>
                                      <a:pt x="1493" y="18414"/>
                                      <a:pt x="1524" y="18414"/>
                                      <a:pt x="1544" y="18523"/>
                                    </a:cubicBezTo>
                                    <a:cubicBezTo>
                                      <a:pt x="1555" y="18578"/>
                                      <a:pt x="1565" y="18632"/>
                                      <a:pt x="1565" y="18687"/>
                                    </a:cubicBezTo>
                                    <a:cubicBezTo>
                                      <a:pt x="1555" y="18741"/>
                                      <a:pt x="1544" y="18741"/>
                                      <a:pt x="1524" y="18632"/>
                                    </a:cubicBezTo>
                                    <a:close/>
                                    <a:moveTo>
                                      <a:pt x="1698" y="19450"/>
                                    </a:moveTo>
                                    <a:cubicBezTo>
                                      <a:pt x="1687" y="19450"/>
                                      <a:pt x="1677" y="19396"/>
                                      <a:pt x="1677" y="19396"/>
                                    </a:cubicBezTo>
                                    <a:cubicBezTo>
                                      <a:pt x="1677" y="19396"/>
                                      <a:pt x="1687" y="19341"/>
                                      <a:pt x="1708" y="19341"/>
                                    </a:cubicBezTo>
                                    <a:cubicBezTo>
                                      <a:pt x="1718" y="19341"/>
                                      <a:pt x="1728" y="19396"/>
                                      <a:pt x="1728" y="19396"/>
                                    </a:cubicBezTo>
                                    <a:cubicBezTo>
                                      <a:pt x="1718" y="19450"/>
                                      <a:pt x="1708" y="19450"/>
                                      <a:pt x="1698" y="19450"/>
                                    </a:cubicBezTo>
                                    <a:close/>
                                    <a:moveTo>
                                      <a:pt x="1851" y="20814"/>
                                    </a:moveTo>
                                    <a:cubicBezTo>
                                      <a:pt x="1841" y="20814"/>
                                      <a:pt x="1810" y="20760"/>
                                      <a:pt x="1790" y="20705"/>
                                    </a:cubicBezTo>
                                    <a:cubicBezTo>
                                      <a:pt x="1769" y="20596"/>
                                      <a:pt x="1759" y="20541"/>
                                      <a:pt x="1769" y="20541"/>
                                    </a:cubicBezTo>
                                    <a:cubicBezTo>
                                      <a:pt x="1780" y="20541"/>
                                      <a:pt x="1790" y="20596"/>
                                      <a:pt x="1790" y="20596"/>
                                    </a:cubicBezTo>
                                    <a:cubicBezTo>
                                      <a:pt x="1790" y="20650"/>
                                      <a:pt x="1810" y="20705"/>
                                      <a:pt x="1831" y="20705"/>
                                    </a:cubicBezTo>
                                    <a:cubicBezTo>
                                      <a:pt x="1872" y="20760"/>
                                      <a:pt x="1872" y="20760"/>
                                      <a:pt x="1851" y="20814"/>
                                    </a:cubicBezTo>
                                    <a:close/>
                                    <a:moveTo>
                                      <a:pt x="5533" y="11269"/>
                                    </a:moveTo>
                                    <a:cubicBezTo>
                                      <a:pt x="5523" y="11269"/>
                                      <a:pt x="5523" y="11214"/>
                                      <a:pt x="5523" y="11214"/>
                                    </a:cubicBezTo>
                                    <a:cubicBezTo>
                                      <a:pt x="5533" y="11159"/>
                                      <a:pt x="5533" y="11159"/>
                                      <a:pt x="5543" y="11159"/>
                                    </a:cubicBezTo>
                                    <a:cubicBezTo>
                                      <a:pt x="5553" y="11159"/>
                                      <a:pt x="5553" y="11214"/>
                                      <a:pt x="5553" y="11214"/>
                                    </a:cubicBezTo>
                                    <a:cubicBezTo>
                                      <a:pt x="5553" y="11269"/>
                                      <a:pt x="5543" y="11269"/>
                                      <a:pt x="5533" y="11269"/>
                                    </a:cubicBezTo>
                                    <a:close/>
                                    <a:moveTo>
                                      <a:pt x="5574" y="12250"/>
                                    </a:moveTo>
                                    <a:cubicBezTo>
                                      <a:pt x="5564" y="12250"/>
                                      <a:pt x="5553" y="12196"/>
                                      <a:pt x="5553" y="12196"/>
                                    </a:cubicBezTo>
                                    <a:cubicBezTo>
                                      <a:pt x="5553" y="12141"/>
                                      <a:pt x="5553" y="12141"/>
                                      <a:pt x="5564" y="12141"/>
                                    </a:cubicBezTo>
                                    <a:cubicBezTo>
                                      <a:pt x="5574" y="12141"/>
                                      <a:pt x="5574" y="12196"/>
                                      <a:pt x="5584" y="12196"/>
                                    </a:cubicBezTo>
                                    <a:cubicBezTo>
                                      <a:pt x="5584" y="12250"/>
                                      <a:pt x="5584" y="12250"/>
                                      <a:pt x="5574" y="12250"/>
                                    </a:cubicBezTo>
                                    <a:close/>
                                    <a:moveTo>
                                      <a:pt x="5819" y="8923"/>
                                    </a:moveTo>
                                    <a:cubicBezTo>
                                      <a:pt x="5870" y="8705"/>
                                      <a:pt x="5911" y="8596"/>
                                      <a:pt x="5963" y="8541"/>
                                    </a:cubicBezTo>
                                    <a:lnTo>
                                      <a:pt x="6034" y="8487"/>
                                    </a:lnTo>
                                    <a:lnTo>
                                      <a:pt x="5983" y="8596"/>
                                    </a:lnTo>
                                    <a:cubicBezTo>
                                      <a:pt x="5952" y="8650"/>
                                      <a:pt x="5911" y="8869"/>
                                      <a:pt x="5870" y="9032"/>
                                    </a:cubicBezTo>
                                    <a:cubicBezTo>
                                      <a:pt x="5809" y="9305"/>
                                      <a:pt x="5768" y="9414"/>
                                      <a:pt x="5748" y="9250"/>
                                    </a:cubicBezTo>
                                    <a:cubicBezTo>
                                      <a:pt x="5758" y="9250"/>
                                      <a:pt x="5778" y="9087"/>
                                      <a:pt x="5819" y="8923"/>
                                    </a:cubicBezTo>
                                    <a:close/>
                                    <a:moveTo>
                                      <a:pt x="5605" y="10014"/>
                                    </a:moveTo>
                                    <a:cubicBezTo>
                                      <a:pt x="5615" y="10014"/>
                                      <a:pt x="5625" y="10069"/>
                                      <a:pt x="5635" y="10123"/>
                                    </a:cubicBezTo>
                                    <a:cubicBezTo>
                                      <a:pt x="5656" y="10178"/>
                                      <a:pt x="5656" y="10178"/>
                                      <a:pt x="5656" y="10069"/>
                                    </a:cubicBezTo>
                                    <a:cubicBezTo>
                                      <a:pt x="5656" y="9850"/>
                                      <a:pt x="5656" y="9796"/>
                                      <a:pt x="5676" y="9687"/>
                                    </a:cubicBezTo>
                                    <a:lnTo>
                                      <a:pt x="5676" y="9687"/>
                                    </a:lnTo>
                                    <a:cubicBezTo>
                                      <a:pt x="5697" y="9523"/>
                                      <a:pt x="5707" y="9523"/>
                                      <a:pt x="5737" y="9632"/>
                                    </a:cubicBezTo>
                                    <a:cubicBezTo>
                                      <a:pt x="5748" y="9687"/>
                                      <a:pt x="5758" y="9741"/>
                                      <a:pt x="5748" y="9796"/>
                                    </a:cubicBezTo>
                                    <a:cubicBezTo>
                                      <a:pt x="5737" y="9850"/>
                                      <a:pt x="5727" y="9850"/>
                                      <a:pt x="5717" y="9796"/>
                                    </a:cubicBezTo>
                                    <a:cubicBezTo>
                                      <a:pt x="5707" y="9741"/>
                                      <a:pt x="5697" y="9741"/>
                                      <a:pt x="5686" y="9905"/>
                                    </a:cubicBezTo>
                                    <a:cubicBezTo>
                                      <a:pt x="5676" y="10014"/>
                                      <a:pt x="5666" y="10178"/>
                                      <a:pt x="5656" y="10232"/>
                                    </a:cubicBezTo>
                                    <a:cubicBezTo>
                                      <a:pt x="5645" y="10287"/>
                                      <a:pt x="5635" y="10396"/>
                                      <a:pt x="5635" y="10505"/>
                                    </a:cubicBezTo>
                                    <a:cubicBezTo>
                                      <a:pt x="5635" y="10614"/>
                                      <a:pt x="5625" y="10723"/>
                                      <a:pt x="5605" y="10723"/>
                                    </a:cubicBezTo>
                                    <a:cubicBezTo>
                                      <a:pt x="5584" y="10778"/>
                                      <a:pt x="5574" y="10832"/>
                                      <a:pt x="5574" y="10832"/>
                                    </a:cubicBezTo>
                                    <a:cubicBezTo>
                                      <a:pt x="5584" y="10887"/>
                                      <a:pt x="5502" y="11105"/>
                                      <a:pt x="5482" y="11050"/>
                                    </a:cubicBezTo>
                                    <a:cubicBezTo>
                                      <a:pt x="5482" y="10941"/>
                                      <a:pt x="5584" y="10014"/>
                                      <a:pt x="5605" y="10014"/>
                                    </a:cubicBezTo>
                                    <a:close/>
                                    <a:moveTo>
                                      <a:pt x="5472" y="11487"/>
                                    </a:moveTo>
                                    <a:cubicBezTo>
                                      <a:pt x="5482" y="11378"/>
                                      <a:pt x="5492" y="11432"/>
                                      <a:pt x="5502" y="11541"/>
                                    </a:cubicBezTo>
                                    <a:cubicBezTo>
                                      <a:pt x="5502" y="11596"/>
                                      <a:pt x="5492" y="11650"/>
                                      <a:pt x="5482" y="11596"/>
                                    </a:cubicBezTo>
                                    <a:cubicBezTo>
                                      <a:pt x="5472" y="11596"/>
                                      <a:pt x="5472" y="11541"/>
                                      <a:pt x="5472" y="11487"/>
                                    </a:cubicBezTo>
                                    <a:close/>
                                    <a:moveTo>
                                      <a:pt x="5431" y="12196"/>
                                    </a:moveTo>
                                    <a:cubicBezTo>
                                      <a:pt x="5420" y="12196"/>
                                      <a:pt x="5410" y="12087"/>
                                      <a:pt x="5410" y="12032"/>
                                    </a:cubicBezTo>
                                    <a:cubicBezTo>
                                      <a:pt x="5410" y="11978"/>
                                      <a:pt x="5420" y="11869"/>
                                      <a:pt x="5431" y="11760"/>
                                    </a:cubicBezTo>
                                    <a:cubicBezTo>
                                      <a:pt x="5451" y="11650"/>
                                      <a:pt x="5451" y="11650"/>
                                      <a:pt x="5461" y="11760"/>
                                    </a:cubicBezTo>
                                    <a:cubicBezTo>
                                      <a:pt x="5482" y="11869"/>
                                      <a:pt x="5451" y="12250"/>
                                      <a:pt x="5431" y="12196"/>
                                    </a:cubicBezTo>
                                    <a:close/>
                                    <a:moveTo>
                                      <a:pt x="5144" y="11978"/>
                                    </a:moveTo>
                                    <a:cubicBezTo>
                                      <a:pt x="5195" y="11978"/>
                                      <a:pt x="5206" y="12032"/>
                                      <a:pt x="5226" y="12196"/>
                                    </a:cubicBezTo>
                                    <a:cubicBezTo>
                                      <a:pt x="5257" y="12469"/>
                                      <a:pt x="5257" y="12632"/>
                                      <a:pt x="5206" y="12796"/>
                                    </a:cubicBezTo>
                                    <a:cubicBezTo>
                                      <a:pt x="5175" y="12905"/>
                                      <a:pt x="5155" y="12959"/>
                                      <a:pt x="5134" y="12850"/>
                                    </a:cubicBezTo>
                                    <a:cubicBezTo>
                                      <a:pt x="5103" y="12741"/>
                                      <a:pt x="5083" y="12469"/>
                                      <a:pt x="5083" y="12141"/>
                                    </a:cubicBezTo>
                                    <a:cubicBezTo>
                                      <a:pt x="5093" y="11978"/>
                                      <a:pt x="5093" y="11978"/>
                                      <a:pt x="5144" y="11978"/>
                                    </a:cubicBezTo>
                                    <a:close/>
                                    <a:moveTo>
                                      <a:pt x="5339" y="14705"/>
                                    </a:moveTo>
                                    <a:cubicBezTo>
                                      <a:pt x="5339" y="14705"/>
                                      <a:pt x="5328" y="14650"/>
                                      <a:pt x="5318" y="14541"/>
                                    </a:cubicBezTo>
                                    <a:lnTo>
                                      <a:pt x="5318" y="14541"/>
                                    </a:lnTo>
                                    <a:cubicBezTo>
                                      <a:pt x="5308" y="14487"/>
                                      <a:pt x="5308" y="14378"/>
                                      <a:pt x="5318" y="14378"/>
                                    </a:cubicBezTo>
                                    <a:cubicBezTo>
                                      <a:pt x="5328" y="14378"/>
                                      <a:pt x="5339" y="14432"/>
                                      <a:pt x="5339" y="14541"/>
                                    </a:cubicBezTo>
                                    <a:cubicBezTo>
                                      <a:pt x="5339" y="14650"/>
                                      <a:pt x="5339" y="14705"/>
                                      <a:pt x="5339" y="14705"/>
                                    </a:cubicBezTo>
                                    <a:close/>
                                    <a:moveTo>
                                      <a:pt x="5349" y="16996"/>
                                    </a:moveTo>
                                    <a:cubicBezTo>
                                      <a:pt x="5349" y="17050"/>
                                      <a:pt x="5349" y="17105"/>
                                      <a:pt x="5339" y="17105"/>
                                    </a:cubicBezTo>
                                    <a:cubicBezTo>
                                      <a:pt x="5339" y="17105"/>
                                      <a:pt x="5328" y="17050"/>
                                      <a:pt x="5318" y="16996"/>
                                    </a:cubicBezTo>
                                    <a:cubicBezTo>
                                      <a:pt x="5308" y="16941"/>
                                      <a:pt x="5318" y="16887"/>
                                      <a:pt x="5328" y="16887"/>
                                    </a:cubicBezTo>
                                    <a:cubicBezTo>
                                      <a:pt x="5339" y="16887"/>
                                      <a:pt x="5349" y="16941"/>
                                      <a:pt x="5349" y="16996"/>
                                    </a:cubicBezTo>
                                    <a:close/>
                                    <a:moveTo>
                                      <a:pt x="5298" y="16832"/>
                                    </a:moveTo>
                                    <a:cubicBezTo>
                                      <a:pt x="5277" y="16832"/>
                                      <a:pt x="5216" y="16614"/>
                                      <a:pt x="5236" y="16614"/>
                                    </a:cubicBezTo>
                                    <a:cubicBezTo>
                                      <a:pt x="5247" y="16614"/>
                                      <a:pt x="5257" y="16560"/>
                                      <a:pt x="5247" y="16505"/>
                                    </a:cubicBezTo>
                                    <a:cubicBezTo>
                                      <a:pt x="5236" y="16287"/>
                                      <a:pt x="5267" y="16287"/>
                                      <a:pt x="5288" y="16450"/>
                                    </a:cubicBezTo>
                                    <a:cubicBezTo>
                                      <a:pt x="5308" y="16614"/>
                                      <a:pt x="5318" y="16832"/>
                                      <a:pt x="5298" y="16832"/>
                                    </a:cubicBezTo>
                                    <a:close/>
                                    <a:moveTo>
                                      <a:pt x="5226" y="16069"/>
                                    </a:moveTo>
                                    <a:cubicBezTo>
                                      <a:pt x="5216" y="16069"/>
                                      <a:pt x="5206" y="16014"/>
                                      <a:pt x="5206" y="16014"/>
                                    </a:cubicBezTo>
                                    <a:cubicBezTo>
                                      <a:pt x="5206" y="16014"/>
                                      <a:pt x="5216" y="15960"/>
                                      <a:pt x="5226" y="15960"/>
                                    </a:cubicBezTo>
                                    <a:cubicBezTo>
                                      <a:pt x="5236" y="15960"/>
                                      <a:pt x="5247" y="16014"/>
                                      <a:pt x="5247" y="16014"/>
                                    </a:cubicBezTo>
                                    <a:cubicBezTo>
                                      <a:pt x="5236" y="16069"/>
                                      <a:pt x="5236" y="16123"/>
                                      <a:pt x="5226" y="16069"/>
                                    </a:cubicBezTo>
                                    <a:close/>
                                    <a:moveTo>
                                      <a:pt x="5022" y="13560"/>
                                    </a:moveTo>
                                    <a:cubicBezTo>
                                      <a:pt x="5032" y="13614"/>
                                      <a:pt x="5022" y="13669"/>
                                      <a:pt x="5011" y="13669"/>
                                    </a:cubicBezTo>
                                    <a:cubicBezTo>
                                      <a:pt x="5001" y="13669"/>
                                      <a:pt x="4991" y="13669"/>
                                      <a:pt x="4991" y="13614"/>
                                    </a:cubicBezTo>
                                    <a:cubicBezTo>
                                      <a:pt x="4991" y="13450"/>
                                      <a:pt x="5001" y="13450"/>
                                      <a:pt x="5022" y="13560"/>
                                    </a:cubicBezTo>
                                    <a:close/>
                                    <a:moveTo>
                                      <a:pt x="4960" y="12741"/>
                                    </a:moveTo>
                                    <a:cubicBezTo>
                                      <a:pt x="4970" y="12796"/>
                                      <a:pt x="4981" y="12850"/>
                                      <a:pt x="4970" y="12905"/>
                                    </a:cubicBezTo>
                                    <a:cubicBezTo>
                                      <a:pt x="4970" y="12905"/>
                                      <a:pt x="4950" y="12905"/>
                                      <a:pt x="4940" y="12850"/>
                                    </a:cubicBezTo>
                                    <a:cubicBezTo>
                                      <a:pt x="4930" y="12796"/>
                                      <a:pt x="4919" y="12741"/>
                                      <a:pt x="4930" y="12687"/>
                                    </a:cubicBezTo>
                                    <a:cubicBezTo>
                                      <a:pt x="4940" y="12632"/>
                                      <a:pt x="4950" y="12687"/>
                                      <a:pt x="4960" y="12741"/>
                                    </a:cubicBezTo>
                                    <a:close/>
                                    <a:moveTo>
                                      <a:pt x="3426" y="4505"/>
                                    </a:moveTo>
                                    <a:cubicBezTo>
                                      <a:pt x="3508" y="4396"/>
                                      <a:pt x="3508" y="4396"/>
                                      <a:pt x="3447" y="4614"/>
                                    </a:cubicBezTo>
                                    <a:cubicBezTo>
                                      <a:pt x="3385" y="4832"/>
                                      <a:pt x="3365" y="4832"/>
                                      <a:pt x="3365" y="4669"/>
                                    </a:cubicBezTo>
                                    <a:cubicBezTo>
                                      <a:pt x="3375" y="4614"/>
                                      <a:pt x="3406" y="4505"/>
                                      <a:pt x="3426" y="4505"/>
                                    </a:cubicBezTo>
                                    <a:close/>
                                    <a:moveTo>
                                      <a:pt x="3355" y="13287"/>
                                    </a:moveTo>
                                    <a:cubicBezTo>
                                      <a:pt x="3436" y="13123"/>
                                      <a:pt x="3498" y="13069"/>
                                      <a:pt x="3549" y="13123"/>
                                    </a:cubicBezTo>
                                    <a:cubicBezTo>
                                      <a:pt x="3590" y="13178"/>
                                      <a:pt x="3590" y="13178"/>
                                      <a:pt x="3559" y="13287"/>
                                    </a:cubicBezTo>
                                    <a:cubicBezTo>
                                      <a:pt x="3539" y="13341"/>
                                      <a:pt x="3518" y="13560"/>
                                      <a:pt x="3518" y="13669"/>
                                    </a:cubicBezTo>
                                    <a:cubicBezTo>
                                      <a:pt x="3498" y="14160"/>
                                      <a:pt x="3508" y="14105"/>
                                      <a:pt x="3344" y="14050"/>
                                    </a:cubicBezTo>
                                    <a:cubicBezTo>
                                      <a:pt x="3262" y="14050"/>
                                      <a:pt x="3201" y="13996"/>
                                      <a:pt x="3191" y="13996"/>
                                    </a:cubicBezTo>
                                    <a:cubicBezTo>
                                      <a:pt x="3170" y="13941"/>
                                      <a:pt x="3293" y="13396"/>
                                      <a:pt x="3355" y="13287"/>
                                    </a:cubicBezTo>
                                    <a:close/>
                                    <a:moveTo>
                                      <a:pt x="3457" y="12469"/>
                                    </a:moveTo>
                                    <a:cubicBezTo>
                                      <a:pt x="3467" y="12469"/>
                                      <a:pt x="3487" y="12414"/>
                                      <a:pt x="3487" y="12414"/>
                                    </a:cubicBezTo>
                                    <a:cubicBezTo>
                                      <a:pt x="3487" y="12414"/>
                                      <a:pt x="3508" y="12469"/>
                                      <a:pt x="3539" y="12523"/>
                                    </a:cubicBezTo>
                                    <a:cubicBezTo>
                                      <a:pt x="3580" y="12632"/>
                                      <a:pt x="3580" y="12632"/>
                                      <a:pt x="3508" y="12632"/>
                                    </a:cubicBezTo>
                                    <a:cubicBezTo>
                                      <a:pt x="3426" y="12632"/>
                                      <a:pt x="3406" y="12578"/>
                                      <a:pt x="3457" y="12469"/>
                                    </a:cubicBezTo>
                                    <a:close/>
                                    <a:moveTo>
                                      <a:pt x="4009" y="12578"/>
                                    </a:moveTo>
                                    <a:lnTo>
                                      <a:pt x="4050" y="12741"/>
                                    </a:lnTo>
                                    <a:lnTo>
                                      <a:pt x="3958" y="12796"/>
                                    </a:lnTo>
                                    <a:cubicBezTo>
                                      <a:pt x="3886" y="12796"/>
                                      <a:pt x="3856" y="12796"/>
                                      <a:pt x="3825" y="12687"/>
                                    </a:cubicBezTo>
                                    <a:cubicBezTo>
                                      <a:pt x="3794" y="12578"/>
                                      <a:pt x="3794" y="12578"/>
                                      <a:pt x="3835" y="12523"/>
                                    </a:cubicBezTo>
                                    <a:cubicBezTo>
                                      <a:pt x="3856" y="12523"/>
                                      <a:pt x="3897" y="12523"/>
                                      <a:pt x="3907" y="12523"/>
                                    </a:cubicBezTo>
                                    <a:cubicBezTo>
                                      <a:pt x="3927" y="12523"/>
                                      <a:pt x="3937" y="12523"/>
                                      <a:pt x="3927" y="12469"/>
                                    </a:cubicBezTo>
                                    <a:cubicBezTo>
                                      <a:pt x="3907" y="12360"/>
                                      <a:pt x="3968" y="12414"/>
                                      <a:pt x="4009" y="12578"/>
                                    </a:cubicBezTo>
                                    <a:close/>
                                    <a:moveTo>
                                      <a:pt x="3334" y="17214"/>
                                    </a:moveTo>
                                    <a:cubicBezTo>
                                      <a:pt x="3283" y="17269"/>
                                      <a:pt x="3314" y="17105"/>
                                      <a:pt x="3375" y="16941"/>
                                    </a:cubicBezTo>
                                    <a:cubicBezTo>
                                      <a:pt x="3436" y="16778"/>
                                      <a:pt x="3447" y="16778"/>
                                      <a:pt x="3457" y="16941"/>
                                    </a:cubicBezTo>
                                    <a:cubicBezTo>
                                      <a:pt x="3467" y="17105"/>
                                      <a:pt x="3385" y="17541"/>
                                      <a:pt x="3355" y="17541"/>
                                    </a:cubicBezTo>
                                    <a:cubicBezTo>
                                      <a:pt x="3334" y="17541"/>
                                      <a:pt x="3334" y="17487"/>
                                      <a:pt x="3344" y="17378"/>
                                    </a:cubicBezTo>
                                    <a:cubicBezTo>
                                      <a:pt x="3365" y="17214"/>
                                      <a:pt x="3355" y="17160"/>
                                      <a:pt x="3334" y="17214"/>
                                    </a:cubicBezTo>
                                    <a:close/>
                                    <a:moveTo>
                                      <a:pt x="3426" y="16069"/>
                                    </a:moveTo>
                                    <a:cubicBezTo>
                                      <a:pt x="3436" y="15960"/>
                                      <a:pt x="3498" y="15960"/>
                                      <a:pt x="3518" y="16069"/>
                                    </a:cubicBezTo>
                                    <a:cubicBezTo>
                                      <a:pt x="3528" y="16123"/>
                                      <a:pt x="3508" y="16178"/>
                                      <a:pt x="3477" y="16178"/>
                                    </a:cubicBezTo>
                                    <a:cubicBezTo>
                                      <a:pt x="3426" y="16232"/>
                                      <a:pt x="3406" y="16178"/>
                                      <a:pt x="3426" y="16069"/>
                                    </a:cubicBezTo>
                                    <a:close/>
                                    <a:moveTo>
                                      <a:pt x="3467" y="17978"/>
                                    </a:moveTo>
                                    <a:cubicBezTo>
                                      <a:pt x="3549" y="17814"/>
                                      <a:pt x="3580" y="17869"/>
                                      <a:pt x="3610" y="18087"/>
                                    </a:cubicBezTo>
                                    <a:cubicBezTo>
                                      <a:pt x="3651" y="18360"/>
                                      <a:pt x="3620" y="18414"/>
                                      <a:pt x="3508" y="18250"/>
                                    </a:cubicBezTo>
                                    <a:lnTo>
                                      <a:pt x="3416" y="18087"/>
                                    </a:lnTo>
                                    <a:lnTo>
                                      <a:pt x="3467" y="17978"/>
                                    </a:lnTo>
                                    <a:close/>
                                    <a:moveTo>
                                      <a:pt x="3590" y="17432"/>
                                    </a:moveTo>
                                    <a:cubicBezTo>
                                      <a:pt x="3559" y="17378"/>
                                      <a:pt x="3559" y="17378"/>
                                      <a:pt x="3610" y="17323"/>
                                    </a:cubicBezTo>
                                    <a:cubicBezTo>
                                      <a:pt x="3641" y="17323"/>
                                      <a:pt x="3661" y="17269"/>
                                      <a:pt x="3651" y="17214"/>
                                    </a:cubicBezTo>
                                    <a:cubicBezTo>
                                      <a:pt x="3641" y="17160"/>
                                      <a:pt x="3651" y="17160"/>
                                      <a:pt x="3672" y="17160"/>
                                    </a:cubicBezTo>
                                    <a:cubicBezTo>
                                      <a:pt x="3702" y="17160"/>
                                      <a:pt x="3733" y="17214"/>
                                      <a:pt x="3733" y="17323"/>
                                    </a:cubicBezTo>
                                    <a:cubicBezTo>
                                      <a:pt x="3733" y="17378"/>
                                      <a:pt x="3620" y="17487"/>
                                      <a:pt x="3590" y="17432"/>
                                    </a:cubicBezTo>
                                    <a:close/>
                                    <a:moveTo>
                                      <a:pt x="3702" y="18905"/>
                                    </a:moveTo>
                                    <a:cubicBezTo>
                                      <a:pt x="3713" y="18905"/>
                                      <a:pt x="3733" y="18960"/>
                                      <a:pt x="3753" y="19014"/>
                                    </a:cubicBezTo>
                                    <a:cubicBezTo>
                                      <a:pt x="3774" y="19069"/>
                                      <a:pt x="3784" y="19123"/>
                                      <a:pt x="3774" y="19123"/>
                                    </a:cubicBezTo>
                                    <a:cubicBezTo>
                                      <a:pt x="3764" y="19123"/>
                                      <a:pt x="3743" y="19069"/>
                                      <a:pt x="3723" y="19014"/>
                                    </a:cubicBezTo>
                                    <a:cubicBezTo>
                                      <a:pt x="3702" y="18960"/>
                                      <a:pt x="3692" y="18905"/>
                                      <a:pt x="3702" y="18905"/>
                                    </a:cubicBezTo>
                                    <a:close/>
                                    <a:moveTo>
                                      <a:pt x="3702" y="14214"/>
                                    </a:moveTo>
                                    <a:cubicBezTo>
                                      <a:pt x="3661" y="14160"/>
                                      <a:pt x="3661" y="14105"/>
                                      <a:pt x="3682" y="14050"/>
                                    </a:cubicBezTo>
                                    <a:cubicBezTo>
                                      <a:pt x="3733" y="13996"/>
                                      <a:pt x="3753" y="13996"/>
                                      <a:pt x="3764" y="14050"/>
                                    </a:cubicBezTo>
                                    <a:cubicBezTo>
                                      <a:pt x="3794" y="14214"/>
                                      <a:pt x="3753" y="14269"/>
                                      <a:pt x="3702" y="14214"/>
                                    </a:cubicBezTo>
                                    <a:close/>
                                    <a:moveTo>
                                      <a:pt x="3753" y="12414"/>
                                    </a:moveTo>
                                    <a:cubicBezTo>
                                      <a:pt x="3753" y="12359"/>
                                      <a:pt x="3743" y="12250"/>
                                      <a:pt x="3723" y="12196"/>
                                    </a:cubicBezTo>
                                    <a:cubicBezTo>
                                      <a:pt x="3692" y="12087"/>
                                      <a:pt x="3692" y="12087"/>
                                      <a:pt x="3723" y="12087"/>
                                    </a:cubicBezTo>
                                    <a:cubicBezTo>
                                      <a:pt x="3835" y="12087"/>
                                      <a:pt x="3886" y="12305"/>
                                      <a:pt x="3815" y="12414"/>
                                    </a:cubicBezTo>
                                    <a:cubicBezTo>
                                      <a:pt x="3743" y="12523"/>
                                      <a:pt x="3743" y="12523"/>
                                      <a:pt x="3753" y="12414"/>
                                    </a:cubicBezTo>
                                    <a:close/>
                                    <a:moveTo>
                                      <a:pt x="3825" y="10341"/>
                                    </a:moveTo>
                                    <a:cubicBezTo>
                                      <a:pt x="3764" y="10396"/>
                                      <a:pt x="3733" y="10341"/>
                                      <a:pt x="3753" y="10287"/>
                                    </a:cubicBezTo>
                                    <a:cubicBezTo>
                                      <a:pt x="3774" y="10232"/>
                                      <a:pt x="3856" y="10178"/>
                                      <a:pt x="3876" y="10232"/>
                                    </a:cubicBezTo>
                                    <a:cubicBezTo>
                                      <a:pt x="3886" y="10287"/>
                                      <a:pt x="3866" y="10287"/>
                                      <a:pt x="3825" y="10341"/>
                                    </a:cubicBezTo>
                                    <a:close/>
                                    <a:moveTo>
                                      <a:pt x="3723" y="10178"/>
                                    </a:moveTo>
                                    <a:cubicBezTo>
                                      <a:pt x="3692" y="10178"/>
                                      <a:pt x="3672" y="10178"/>
                                      <a:pt x="3651" y="10069"/>
                                    </a:cubicBezTo>
                                    <a:cubicBezTo>
                                      <a:pt x="3620" y="9959"/>
                                      <a:pt x="3620" y="9959"/>
                                      <a:pt x="3682" y="9959"/>
                                    </a:cubicBezTo>
                                    <a:cubicBezTo>
                                      <a:pt x="3774" y="9959"/>
                                      <a:pt x="3805" y="10123"/>
                                      <a:pt x="3723" y="10178"/>
                                    </a:cubicBezTo>
                                    <a:close/>
                                    <a:moveTo>
                                      <a:pt x="3631" y="13287"/>
                                    </a:moveTo>
                                    <a:cubicBezTo>
                                      <a:pt x="3661" y="13287"/>
                                      <a:pt x="3661" y="13396"/>
                                      <a:pt x="3620" y="13560"/>
                                    </a:cubicBezTo>
                                    <a:cubicBezTo>
                                      <a:pt x="3580" y="13778"/>
                                      <a:pt x="3549" y="13669"/>
                                      <a:pt x="3580" y="13450"/>
                                    </a:cubicBezTo>
                                    <a:cubicBezTo>
                                      <a:pt x="3600" y="13341"/>
                                      <a:pt x="3620" y="13287"/>
                                      <a:pt x="3631" y="13287"/>
                                    </a:cubicBezTo>
                                    <a:close/>
                                    <a:moveTo>
                                      <a:pt x="2557" y="10996"/>
                                    </a:moveTo>
                                    <a:cubicBezTo>
                                      <a:pt x="2547" y="11159"/>
                                      <a:pt x="2516" y="11432"/>
                                      <a:pt x="2495" y="11541"/>
                                    </a:cubicBezTo>
                                    <a:cubicBezTo>
                                      <a:pt x="2475" y="11705"/>
                                      <a:pt x="2455" y="11923"/>
                                      <a:pt x="2444" y="12087"/>
                                    </a:cubicBezTo>
                                    <a:cubicBezTo>
                                      <a:pt x="2403" y="12523"/>
                                      <a:pt x="2291" y="13396"/>
                                      <a:pt x="2291" y="13287"/>
                                    </a:cubicBezTo>
                                    <a:cubicBezTo>
                                      <a:pt x="2291" y="13232"/>
                                      <a:pt x="2301" y="13123"/>
                                      <a:pt x="2311" y="13014"/>
                                    </a:cubicBezTo>
                                    <a:cubicBezTo>
                                      <a:pt x="2322" y="12905"/>
                                      <a:pt x="2332" y="12796"/>
                                      <a:pt x="2332" y="12741"/>
                                    </a:cubicBezTo>
                                    <a:cubicBezTo>
                                      <a:pt x="2332" y="12687"/>
                                      <a:pt x="2322" y="12741"/>
                                      <a:pt x="2301" y="12850"/>
                                    </a:cubicBezTo>
                                    <a:cubicBezTo>
                                      <a:pt x="2270" y="13178"/>
                                      <a:pt x="2250" y="13069"/>
                                      <a:pt x="2281" y="12687"/>
                                    </a:cubicBezTo>
                                    <a:cubicBezTo>
                                      <a:pt x="2332" y="12032"/>
                                      <a:pt x="2526" y="10014"/>
                                      <a:pt x="2557" y="9905"/>
                                    </a:cubicBezTo>
                                    <a:cubicBezTo>
                                      <a:pt x="2567" y="9850"/>
                                      <a:pt x="2577" y="9687"/>
                                      <a:pt x="2587" y="9578"/>
                                    </a:cubicBezTo>
                                    <a:cubicBezTo>
                                      <a:pt x="2598" y="9414"/>
                                      <a:pt x="2618" y="9305"/>
                                      <a:pt x="2628" y="9305"/>
                                    </a:cubicBezTo>
                                    <a:cubicBezTo>
                                      <a:pt x="2639" y="9305"/>
                                      <a:pt x="2649" y="9250"/>
                                      <a:pt x="2649" y="9196"/>
                                    </a:cubicBezTo>
                                    <a:cubicBezTo>
                                      <a:pt x="2649" y="9087"/>
                                      <a:pt x="2823" y="7559"/>
                                      <a:pt x="2853" y="7287"/>
                                    </a:cubicBezTo>
                                    <a:cubicBezTo>
                                      <a:pt x="2976" y="6523"/>
                                      <a:pt x="3017" y="6250"/>
                                      <a:pt x="3089" y="5869"/>
                                    </a:cubicBezTo>
                                    <a:cubicBezTo>
                                      <a:pt x="3140" y="5650"/>
                                      <a:pt x="3181" y="5432"/>
                                      <a:pt x="3191" y="5432"/>
                                    </a:cubicBezTo>
                                    <a:cubicBezTo>
                                      <a:pt x="3211" y="5432"/>
                                      <a:pt x="3140" y="5814"/>
                                      <a:pt x="3109" y="5869"/>
                                    </a:cubicBezTo>
                                    <a:cubicBezTo>
                                      <a:pt x="3099" y="5869"/>
                                      <a:pt x="3099" y="5923"/>
                                      <a:pt x="3099" y="5978"/>
                                    </a:cubicBezTo>
                                    <a:cubicBezTo>
                                      <a:pt x="3099" y="6032"/>
                                      <a:pt x="3068" y="6196"/>
                                      <a:pt x="3038" y="6414"/>
                                    </a:cubicBezTo>
                                    <a:cubicBezTo>
                                      <a:pt x="3007" y="6632"/>
                                      <a:pt x="2945" y="7123"/>
                                      <a:pt x="2905" y="7450"/>
                                    </a:cubicBezTo>
                                    <a:cubicBezTo>
                                      <a:pt x="2864" y="7832"/>
                                      <a:pt x="2823" y="8159"/>
                                      <a:pt x="2802" y="8269"/>
                                    </a:cubicBezTo>
                                    <a:cubicBezTo>
                                      <a:pt x="2782" y="8378"/>
                                      <a:pt x="2761" y="8596"/>
                                      <a:pt x="2751" y="8705"/>
                                    </a:cubicBezTo>
                                    <a:cubicBezTo>
                                      <a:pt x="2741" y="9032"/>
                                      <a:pt x="2659" y="9905"/>
                                      <a:pt x="2557" y="10996"/>
                                    </a:cubicBezTo>
                                    <a:close/>
                                    <a:moveTo>
                                      <a:pt x="2802" y="20378"/>
                                    </a:moveTo>
                                    <a:cubicBezTo>
                                      <a:pt x="2761" y="20541"/>
                                      <a:pt x="2710" y="20432"/>
                                      <a:pt x="2720" y="20160"/>
                                    </a:cubicBezTo>
                                    <a:cubicBezTo>
                                      <a:pt x="2731" y="19996"/>
                                      <a:pt x="2720" y="19941"/>
                                      <a:pt x="2700" y="19941"/>
                                    </a:cubicBezTo>
                                    <a:cubicBezTo>
                                      <a:pt x="2690" y="19941"/>
                                      <a:pt x="2669" y="19887"/>
                                      <a:pt x="2669" y="19832"/>
                                    </a:cubicBezTo>
                                    <a:lnTo>
                                      <a:pt x="2669" y="19832"/>
                                    </a:lnTo>
                                    <a:cubicBezTo>
                                      <a:pt x="2669" y="19778"/>
                                      <a:pt x="2680" y="19669"/>
                                      <a:pt x="2690" y="19560"/>
                                    </a:cubicBezTo>
                                    <a:cubicBezTo>
                                      <a:pt x="2710" y="19450"/>
                                      <a:pt x="2720" y="19450"/>
                                      <a:pt x="2761" y="19832"/>
                                    </a:cubicBezTo>
                                    <a:cubicBezTo>
                                      <a:pt x="2823" y="20214"/>
                                      <a:pt x="2823" y="20269"/>
                                      <a:pt x="2802" y="20378"/>
                                    </a:cubicBezTo>
                                    <a:close/>
                                    <a:moveTo>
                                      <a:pt x="2935" y="18850"/>
                                    </a:moveTo>
                                    <a:cubicBezTo>
                                      <a:pt x="2915" y="18905"/>
                                      <a:pt x="2915" y="18960"/>
                                      <a:pt x="2915" y="19014"/>
                                    </a:cubicBezTo>
                                    <a:cubicBezTo>
                                      <a:pt x="2925" y="19123"/>
                                      <a:pt x="2915" y="19178"/>
                                      <a:pt x="2894" y="19178"/>
                                    </a:cubicBezTo>
                                    <a:cubicBezTo>
                                      <a:pt x="2874" y="19178"/>
                                      <a:pt x="2874" y="19232"/>
                                      <a:pt x="2874" y="19287"/>
                                    </a:cubicBezTo>
                                    <a:cubicBezTo>
                                      <a:pt x="2884" y="19396"/>
                                      <a:pt x="2853" y="19832"/>
                                      <a:pt x="2833" y="19832"/>
                                    </a:cubicBezTo>
                                    <a:cubicBezTo>
                                      <a:pt x="2813" y="19832"/>
                                      <a:pt x="2792" y="19723"/>
                                      <a:pt x="2761" y="19396"/>
                                    </a:cubicBezTo>
                                    <a:cubicBezTo>
                                      <a:pt x="2731" y="19178"/>
                                      <a:pt x="2741" y="19123"/>
                                      <a:pt x="2761" y="18905"/>
                                    </a:cubicBezTo>
                                    <a:cubicBezTo>
                                      <a:pt x="2782" y="18687"/>
                                      <a:pt x="2792" y="18632"/>
                                      <a:pt x="2833" y="18687"/>
                                    </a:cubicBezTo>
                                    <a:cubicBezTo>
                                      <a:pt x="2864" y="18687"/>
                                      <a:pt x="2874" y="18687"/>
                                      <a:pt x="2864" y="18632"/>
                                    </a:cubicBezTo>
                                    <a:cubicBezTo>
                                      <a:pt x="2864" y="18523"/>
                                      <a:pt x="2894" y="18469"/>
                                      <a:pt x="2935" y="18523"/>
                                    </a:cubicBezTo>
                                    <a:cubicBezTo>
                                      <a:pt x="2966" y="18632"/>
                                      <a:pt x="2966" y="18796"/>
                                      <a:pt x="2935" y="18850"/>
                                    </a:cubicBezTo>
                                    <a:close/>
                                    <a:moveTo>
                                      <a:pt x="3007" y="18305"/>
                                    </a:moveTo>
                                    <a:cubicBezTo>
                                      <a:pt x="2986" y="18469"/>
                                      <a:pt x="2976" y="18469"/>
                                      <a:pt x="2935" y="18469"/>
                                    </a:cubicBezTo>
                                    <a:cubicBezTo>
                                      <a:pt x="2874" y="18414"/>
                                      <a:pt x="2833" y="18250"/>
                                      <a:pt x="2833" y="18087"/>
                                    </a:cubicBezTo>
                                    <a:cubicBezTo>
                                      <a:pt x="2833" y="17978"/>
                                      <a:pt x="3017" y="17214"/>
                                      <a:pt x="3109" y="16941"/>
                                    </a:cubicBezTo>
                                    <a:lnTo>
                                      <a:pt x="3109" y="16941"/>
                                    </a:lnTo>
                                    <a:cubicBezTo>
                                      <a:pt x="3181" y="16723"/>
                                      <a:pt x="3211" y="16723"/>
                                      <a:pt x="3181" y="16941"/>
                                    </a:cubicBezTo>
                                    <a:cubicBezTo>
                                      <a:pt x="3170" y="17050"/>
                                      <a:pt x="3150" y="17105"/>
                                      <a:pt x="3150" y="17105"/>
                                    </a:cubicBezTo>
                                    <a:cubicBezTo>
                                      <a:pt x="3150" y="17105"/>
                                      <a:pt x="3140" y="17160"/>
                                      <a:pt x="3140" y="17214"/>
                                    </a:cubicBezTo>
                                    <a:cubicBezTo>
                                      <a:pt x="3140" y="17269"/>
                                      <a:pt x="3119" y="17378"/>
                                      <a:pt x="3109" y="17487"/>
                                    </a:cubicBezTo>
                                    <a:cubicBezTo>
                                      <a:pt x="3089" y="17596"/>
                                      <a:pt x="3078" y="17705"/>
                                      <a:pt x="3078" y="17814"/>
                                    </a:cubicBezTo>
                                    <a:cubicBezTo>
                                      <a:pt x="3078" y="17869"/>
                                      <a:pt x="3068" y="17923"/>
                                      <a:pt x="3058" y="17923"/>
                                    </a:cubicBezTo>
                                    <a:cubicBezTo>
                                      <a:pt x="3048" y="17923"/>
                                      <a:pt x="3037" y="17978"/>
                                      <a:pt x="3037" y="18032"/>
                                    </a:cubicBezTo>
                                    <a:cubicBezTo>
                                      <a:pt x="3027" y="18087"/>
                                      <a:pt x="3017" y="18196"/>
                                      <a:pt x="3007" y="18305"/>
                                    </a:cubicBezTo>
                                    <a:close/>
                                    <a:moveTo>
                                      <a:pt x="3170" y="18250"/>
                                    </a:moveTo>
                                    <a:cubicBezTo>
                                      <a:pt x="3160" y="18250"/>
                                      <a:pt x="3150" y="18250"/>
                                      <a:pt x="3160" y="18141"/>
                                    </a:cubicBezTo>
                                    <a:cubicBezTo>
                                      <a:pt x="3170" y="18087"/>
                                      <a:pt x="3181" y="18032"/>
                                      <a:pt x="3191" y="18032"/>
                                    </a:cubicBezTo>
                                    <a:cubicBezTo>
                                      <a:pt x="3211" y="18032"/>
                                      <a:pt x="3201" y="18196"/>
                                      <a:pt x="3170" y="18250"/>
                                    </a:cubicBezTo>
                                    <a:close/>
                                    <a:moveTo>
                                      <a:pt x="3150" y="20378"/>
                                    </a:moveTo>
                                    <a:cubicBezTo>
                                      <a:pt x="3140" y="20378"/>
                                      <a:pt x="3130" y="20432"/>
                                      <a:pt x="3140" y="20432"/>
                                    </a:cubicBezTo>
                                    <a:cubicBezTo>
                                      <a:pt x="3150" y="20487"/>
                                      <a:pt x="3140" y="20541"/>
                                      <a:pt x="3119" y="20596"/>
                                    </a:cubicBezTo>
                                    <a:cubicBezTo>
                                      <a:pt x="3109" y="20650"/>
                                      <a:pt x="3089" y="20705"/>
                                      <a:pt x="3089" y="20760"/>
                                    </a:cubicBezTo>
                                    <a:cubicBezTo>
                                      <a:pt x="3089" y="20814"/>
                                      <a:pt x="3068" y="20869"/>
                                      <a:pt x="3058" y="20869"/>
                                    </a:cubicBezTo>
                                    <a:cubicBezTo>
                                      <a:pt x="3007" y="20869"/>
                                      <a:pt x="3017" y="20760"/>
                                      <a:pt x="3068" y="20432"/>
                                    </a:cubicBezTo>
                                    <a:lnTo>
                                      <a:pt x="3068" y="20432"/>
                                    </a:lnTo>
                                    <a:cubicBezTo>
                                      <a:pt x="3119" y="20105"/>
                                      <a:pt x="3119" y="20105"/>
                                      <a:pt x="3150" y="20269"/>
                                    </a:cubicBezTo>
                                    <a:cubicBezTo>
                                      <a:pt x="3170" y="20378"/>
                                      <a:pt x="3170" y="20378"/>
                                      <a:pt x="3150" y="20378"/>
                                    </a:cubicBezTo>
                                    <a:close/>
                                    <a:moveTo>
                                      <a:pt x="3181" y="20105"/>
                                    </a:moveTo>
                                    <a:cubicBezTo>
                                      <a:pt x="3150" y="20105"/>
                                      <a:pt x="3150" y="20105"/>
                                      <a:pt x="3160" y="19941"/>
                                    </a:cubicBezTo>
                                    <a:cubicBezTo>
                                      <a:pt x="3170" y="19778"/>
                                      <a:pt x="3201" y="19778"/>
                                      <a:pt x="3201" y="19996"/>
                                    </a:cubicBezTo>
                                    <a:cubicBezTo>
                                      <a:pt x="3201" y="20050"/>
                                      <a:pt x="3191" y="20105"/>
                                      <a:pt x="3181" y="20105"/>
                                    </a:cubicBezTo>
                                    <a:close/>
                                    <a:moveTo>
                                      <a:pt x="3232" y="20923"/>
                                    </a:moveTo>
                                    <a:cubicBezTo>
                                      <a:pt x="3222" y="20923"/>
                                      <a:pt x="3201" y="20923"/>
                                      <a:pt x="3201" y="20869"/>
                                    </a:cubicBezTo>
                                    <a:cubicBezTo>
                                      <a:pt x="3201" y="20814"/>
                                      <a:pt x="3211" y="20814"/>
                                      <a:pt x="3232" y="20814"/>
                                    </a:cubicBezTo>
                                    <a:cubicBezTo>
                                      <a:pt x="3242" y="20814"/>
                                      <a:pt x="3262" y="20814"/>
                                      <a:pt x="3262" y="20869"/>
                                    </a:cubicBezTo>
                                    <a:cubicBezTo>
                                      <a:pt x="3262" y="20869"/>
                                      <a:pt x="3242" y="20869"/>
                                      <a:pt x="3232" y="20923"/>
                                    </a:cubicBezTo>
                                    <a:close/>
                                    <a:moveTo>
                                      <a:pt x="3170" y="16450"/>
                                    </a:moveTo>
                                    <a:cubicBezTo>
                                      <a:pt x="3078" y="16669"/>
                                      <a:pt x="3037" y="16669"/>
                                      <a:pt x="3037" y="16614"/>
                                    </a:cubicBezTo>
                                    <a:cubicBezTo>
                                      <a:pt x="3037" y="16505"/>
                                      <a:pt x="3109" y="16123"/>
                                      <a:pt x="3150" y="16014"/>
                                    </a:cubicBezTo>
                                    <a:cubicBezTo>
                                      <a:pt x="3170" y="15960"/>
                                      <a:pt x="3222" y="15905"/>
                                      <a:pt x="3252" y="15850"/>
                                    </a:cubicBezTo>
                                    <a:lnTo>
                                      <a:pt x="3314" y="15796"/>
                                    </a:lnTo>
                                    <a:lnTo>
                                      <a:pt x="3293" y="16014"/>
                                    </a:lnTo>
                                    <a:cubicBezTo>
                                      <a:pt x="3262" y="16178"/>
                                      <a:pt x="3232" y="16287"/>
                                      <a:pt x="3170" y="16450"/>
                                    </a:cubicBezTo>
                                    <a:close/>
                                    <a:moveTo>
                                      <a:pt x="3334" y="20214"/>
                                    </a:moveTo>
                                    <a:cubicBezTo>
                                      <a:pt x="3314" y="20214"/>
                                      <a:pt x="3334" y="19996"/>
                                      <a:pt x="3355" y="19941"/>
                                    </a:cubicBezTo>
                                    <a:cubicBezTo>
                                      <a:pt x="3385" y="19832"/>
                                      <a:pt x="3406" y="19887"/>
                                      <a:pt x="3406" y="20050"/>
                                    </a:cubicBezTo>
                                    <a:cubicBezTo>
                                      <a:pt x="3395" y="20214"/>
                                      <a:pt x="3385" y="20269"/>
                                      <a:pt x="3334" y="20214"/>
                                    </a:cubicBezTo>
                                    <a:close/>
                                    <a:moveTo>
                                      <a:pt x="3487" y="20105"/>
                                    </a:moveTo>
                                    <a:cubicBezTo>
                                      <a:pt x="3477" y="20105"/>
                                      <a:pt x="3457" y="20105"/>
                                      <a:pt x="3457" y="20105"/>
                                    </a:cubicBezTo>
                                    <a:cubicBezTo>
                                      <a:pt x="3447" y="20105"/>
                                      <a:pt x="3457" y="20050"/>
                                      <a:pt x="3477" y="20050"/>
                                    </a:cubicBezTo>
                                    <a:cubicBezTo>
                                      <a:pt x="3498" y="20050"/>
                                      <a:pt x="3498" y="20050"/>
                                      <a:pt x="3487" y="20105"/>
                                    </a:cubicBezTo>
                                    <a:close/>
                                    <a:moveTo>
                                      <a:pt x="3692" y="20214"/>
                                    </a:moveTo>
                                    <a:cubicBezTo>
                                      <a:pt x="3682" y="20323"/>
                                      <a:pt x="3672" y="20378"/>
                                      <a:pt x="3672" y="20378"/>
                                    </a:cubicBezTo>
                                    <a:cubicBezTo>
                                      <a:pt x="3651" y="20378"/>
                                      <a:pt x="3580" y="19996"/>
                                      <a:pt x="3580" y="19941"/>
                                    </a:cubicBezTo>
                                    <a:cubicBezTo>
                                      <a:pt x="3580" y="19887"/>
                                      <a:pt x="3569" y="19887"/>
                                      <a:pt x="3539" y="19887"/>
                                    </a:cubicBezTo>
                                    <a:cubicBezTo>
                                      <a:pt x="3508" y="19887"/>
                                      <a:pt x="3487" y="19887"/>
                                      <a:pt x="3477" y="19778"/>
                                    </a:cubicBezTo>
                                    <a:cubicBezTo>
                                      <a:pt x="3467" y="19669"/>
                                      <a:pt x="3457" y="19669"/>
                                      <a:pt x="3416" y="19723"/>
                                    </a:cubicBezTo>
                                    <a:cubicBezTo>
                                      <a:pt x="3385" y="19723"/>
                                      <a:pt x="3375" y="19723"/>
                                      <a:pt x="3385" y="19723"/>
                                    </a:cubicBezTo>
                                    <a:cubicBezTo>
                                      <a:pt x="3406" y="19669"/>
                                      <a:pt x="3406" y="19614"/>
                                      <a:pt x="3385" y="19505"/>
                                    </a:cubicBezTo>
                                    <a:cubicBezTo>
                                      <a:pt x="3365" y="19396"/>
                                      <a:pt x="3355" y="19396"/>
                                      <a:pt x="3344" y="19450"/>
                                    </a:cubicBezTo>
                                    <a:cubicBezTo>
                                      <a:pt x="3334" y="19560"/>
                                      <a:pt x="3324" y="19560"/>
                                      <a:pt x="3303" y="19450"/>
                                    </a:cubicBezTo>
                                    <a:cubicBezTo>
                                      <a:pt x="3273" y="19341"/>
                                      <a:pt x="3273" y="19069"/>
                                      <a:pt x="3303" y="18905"/>
                                    </a:cubicBezTo>
                                    <a:cubicBezTo>
                                      <a:pt x="3334" y="18741"/>
                                      <a:pt x="3385" y="18741"/>
                                      <a:pt x="3426" y="18905"/>
                                    </a:cubicBezTo>
                                    <a:cubicBezTo>
                                      <a:pt x="3447" y="18960"/>
                                      <a:pt x="3467" y="19069"/>
                                      <a:pt x="3477" y="19069"/>
                                    </a:cubicBezTo>
                                    <a:cubicBezTo>
                                      <a:pt x="3508" y="19069"/>
                                      <a:pt x="3590" y="19396"/>
                                      <a:pt x="3590" y="19505"/>
                                    </a:cubicBezTo>
                                    <a:cubicBezTo>
                                      <a:pt x="3590" y="19560"/>
                                      <a:pt x="3600" y="19614"/>
                                      <a:pt x="3620" y="19614"/>
                                    </a:cubicBezTo>
                                    <a:cubicBezTo>
                                      <a:pt x="3682" y="19723"/>
                                      <a:pt x="3713" y="19996"/>
                                      <a:pt x="3692" y="20214"/>
                                    </a:cubicBezTo>
                                    <a:close/>
                                    <a:moveTo>
                                      <a:pt x="3682" y="19614"/>
                                    </a:moveTo>
                                    <a:lnTo>
                                      <a:pt x="3682" y="19614"/>
                                    </a:lnTo>
                                    <a:cubicBezTo>
                                      <a:pt x="3672" y="19560"/>
                                      <a:pt x="3661" y="19505"/>
                                      <a:pt x="3661" y="19505"/>
                                    </a:cubicBezTo>
                                    <a:cubicBezTo>
                                      <a:pt x="3672" y="19450"/>
                                      <a:pt x="3743" y="19614"/>
                                      <a:pt x="3743" y="19669"/>
                                    </a:cubicBezTo>
                                    <a:cubicBezTo>
                                      <a:pt x="3753" y="19778"/>
                                      <a:pt x="3702" y="19778"/>
                                      <a:pt x="3682" y="19614"/>
                                    </a:cubicBezTo>
                                    <a:close/>
                                    <a:moveTo>
                                      <a:pt x="3784" y="20105"/>
                                    </a:moveTo>
                                    <a:cubicBezTo>
                                      <a:pt x="3774" y="20105"/>
                                      <a:pt x="3764" y="20050"/>
                                      <a:pt x="3764" y="20050"/>
                                    </a:cubicBezTo>
                                    <a:cubicBezTo>
                                      <a:pt x="3764" y="19996"/>
                                      <a:pt x="3774" y="19996"/>
                                      <a:pt x="3784" y="19996"/>
                                    </a:cubicBezTo>
                                    <a:cubicBezTo>
                                      <a:pt x="3794" y="19996"/>
                                      <a:pt x="3805" y="20050"/>
                                      <a:pt x="3805" y="20050"/>
                                    </a:cubicBezTo>
                                    <a:cubicBezTo>
                                      <a:pt x="3805" y="20050"/>
                                      <a:pt x="3794" y="20105"/>
                                      <a:pt x="3784" y="20105"/>
                                    </a:cubicBezTo>
                                    <a:close/>
                                    <a:moveTo>
                                      <a:pt x="3794" y="13941"/>
                                    </a:moveTo>
                                    <a:cubicBezTo>
                                      <a:pt x="3784" y="13941"/>
                                      <a:pt x="3774" y="13887"/>
                                      <a:pt x="3774" y="13778"/>
                                    </a:cubicBezTo>
                                    <a:cubicBezTo>
                                      <a:pt x="3774" y="13614"/>
                                      <a:pt x="3794" y="13614"/>
                                      <a:pt x="3815" y="13723"/>
                                    </a:cubicBezTo>
                                    <a:cubicBezTo>
                                      <a:pt x="3825" y="13887"/>
                                      <a:pt x="3825" y="13941"/>
                                      <a:pt x="3794" y="13941"/>
                                    </a:cubicBezTo>
                                    <a:close/>
                                    <a:moveTo>
                                      <a:pt x="3876" y="19232"/>
                                    </a:moveTo>
                                    <a:cubicBezTo>
                                      <a:pt x="3866" y="19232"/>
                                      <a:pt x="3856" y="19178"/>
                                      <a:pt x="3856" y="19123"/>
                                    </a:cubicBezTo>
                                    <a:cubicBezTo>
                                      <a:pt x="3856" y="19069"/>
                                      <a:pt x="3866" y="19014"/>
                                      <a:pt x="3876" y="18960"/>
                                    </a:cubicBezTo>
                                    <a:cubicBezTo>
                                      <a:pt x="3886" y="18960"/>
                                      <a:pt x="3897" y="18960"/>
                                      <a:pt x="3897" y="19069"/>
                                    </a:cubicBezTo>
                                    <a:cubicBezTo>
                                      <a:pt x="3886" y="19178"/>
                                      <a:pt x="3876" y="19232"/>
                                      <a:pt x="3876" y="19232"/>
                                    </a:cubicBezTo>
                                    <a:close/>
                                    <a:moveTo>
                                      <a:pt x="3886" y="14487"/>
                                    </a:moveTo>
                                    <a:cubicBezTo>
                                      <a:pt x="3866" y="14487"/>
                                      <a:pt x="3815" y="14160"/>
                                      <a:pt x="3815" y="14050"/>
                                    </a:cubicBezTo>
                                    <a:cubicBezTo>
                                      <a:pt x="3815" y="14050"/>
                                      <a:pt x="3825" y="13996"/>
                                      <a:pt x="3825" y="13996"/>
                                    </a:cubicBezTo>
                                    <a:cubicBezTo>
                                      <a:pt x="3835" y="13996"/>
                                      <a:pt x="3856" y="14105"/>
                                      <a:pt x="3897" y="14432"/>
                                    </a:cubicBezTo>
                                    <a:cubicBezTo>
                                      <a:pt x="3907" y="14487"/>
                                      <a:pt x="3897" y="14487"/>
                                      <a:pt x="3886" y="14487"/>
                                    </a:cubicBezTo>
                                    <a:close/>
                                    <a:moveTo>
                                      <a:pt x="3897" y="13123"/>
                                    </a:moveTo>
                                    <a:cubicBezTo>
                                      <a:pt x="3866" y="13014"/>
                                      <a:pt x="3866" y="13014"/>
                                      <a:pt x="3897" y="12905"/>
                                    </a:cubicBezTo>
                                    <a:lnTo>
                                      <a:pt x="3897" y="12905"/>
                                    </a:lnTo>
                                    <a:cubicBezTo>
                                      <a:pt x="3927" y="12796"/>
                                      <a:pt x="4030" y="12796"/>
                                      <a:pt x="4040" y="12905"/>
                                    </a:cubicBezTo>
                                    <a:cubicBezTo>
                                      <a:pt x="4050" y="12960"/>
                                      <a:pt x="4019" y="13014"/>
                                      <a:pt x="3989" y="13123"/>
                                    </a:cubicBezTo>
                                    <a:cubicBezTo>
                                      <a:pt x="3927" y="13232"/>
                                      <a:pt x="3917" y="13232"/>
                                      <a:pt x="3897" y="13123"/>
                                    </a:cubicBezTo>
                                    <a:close/>
                                    <a:moveTo>
                                      <a:pt x="4009" y="20814"/>
                                    </a:moveTo>
                                    <a:cubicBezTo>
                                      <a:pt x="3999" y="20814"/>
                                      <a:pt x="3989" y="20760"/>
                                      <a:pt x="3989" y="20760"/>
                                    </a:cubicBezTo>
                                    <a:cubicBezTo>
                                      <a:pt x="3989" y="20705"/>
                                      <a:pt x="3999" y="20705"/>
                                      <a:pt x="4009" y="20705"/>
                                    </a:cubicBezTo>
                                    <a:cubicBezTo>
                                      <a:pt x="4019" y="20705"/>
                                      <a:pt x="4030" y="20760"/>
                                      <a:pt x="4030" y="20760"/>
                                    </a:cubicBezTo>
                                    <a:cubicBezTo>
                                      <a:pt x="4030" y="20760"/>
                                      <a:pt x="4019" y="20814"/>
                                      <a:pt x="4009" y="20814"/>
                                    </a:cubicBezTo>
                                    <a:close/>
                                    <a:moveTo>
                                      <a:pt x="4030" y="20378"/>
                                    </a:moveTo>
                                    <a:cubicBezTo>
                                      <a:pt x="4019" y="20378"/>
                                      <a:pt x="4009" y="20323"/>
                                      <a:pt x="3999" y="20269"/>
                                    </a:cubicBezTo>
                                    <a:cubicBezTo>
                                      <a:pt x="3989" y="20214"/>
                                      <a:pt x="3989" y="20160"/>
                                      <a:pt x="3999" y="20160"/>
                                    </a:cubicBezTo>
                                    <a:cubicBezTo>
                                      <a:pt x="3999" y="20160"/>
                                      <a:pt x="4019" y="20214"/>
                                      <a:pt x="4030" y="20269"/>
                                    </a:cubicBezTo>
                                    <a:cubicBezTo>
                                      <a:pt x="4040" y="20323"/>
                                      <a:pt x="4040" y="20378"/>
                                      <a:pt x="4030" y="20378"/>
                                    </a:cubicBezTo>
                                    <a:close/>
                                    <a:moveTo>
                                      <a:pt x="4173" y="20760"/>
                                    </a:moveTo>
                                    <a:cubicBezTo>
                                      <a:pt x="4152" y="20760"/>
                                      <a:pt x="4122" y="20596"/>
                                      <a:pt x="4122" y="20541"/>
                                    </a:cubicBezTo>
                                    <a:cubicBezTo>
                                      <a:pt x="4122" y="20487"/>
                                      <a:pt x="4132" y="20487"/>
                                      <a:pt x="4173" y="20541"/>
                                    </a:cubicBezTo>
                                    <a:cubicBezTo>
                                      <a:pt x="4193" y="20541"/>
                                      <a:pt x="4193" y="20760"/>
                                      <a:pt x="4173" y="20760"/>
                                    </a:cubicBezTo>
                                    <a:close/>
                                    <a:moveTo>
                                      <a:pt x="4214" y="20378"/>
                                    </a:moveTo>
                                    <a:cubicBezTo>
                                      <a:pt x="4203" y="20378"/>
                                      <a:pt x="4183" y="20323"/>
                                      <a:pt x="4173" y="20269"/>
                                    </a:cubicBezTo>
                                    <a:cubicBezTo>
                                      <a:pt x="4163" y="20214"/>
                                      <a:pt x="4132" y="20160"/>
                                      <a:pt x="4122" y="20214"/>
                                    </a:cubicBezTo>
                                    <a:cubicBezTo>
                                      <a:pt x="4081" y="20269"/>
                                      <a:pt x="4009" y="20050"/>
                                      <a:pt x="4030" y="19941"/>
                                    </a:cubicBezTo>
                                    <a:cubicBezTo>
                                      <a:pt x="4030" y="19887"/>
                                      <a:pt x="4030" y="19832"/>
                                      <a:pt x="4019" y="19778"/>
                                    </a:cubicBezTo>
                                    <a:lnTo>
                                      <a:pt x="4019" y="19778"/>
                                    </a:lnTo>
                                    <a:cubicBezTo>
                                      <a:pt x="4009" y="19723"/>
                                      <a:pt x="4009" y="19723"/>
                                      <a:pt x="4030" y="19723"/>
                                    </a:cubicBezTo>
                                    <a:cubicBezTo>
                                      <a:pt x="4050" y="19723"/>
                                      <a:pt x="4060" y="19778"/>
                                      <a:pt x="4060" y="19832"/>
                                    </a:cubicBezTo>
                                    <a:cubicBezTo>
                                      <a:pt x="4060" y="19996"/>
                                      <a:pt x="4111" y="20160"/>
                                      <a:pt x="4132" y="20105"/>
                                    </a:cubicBezTo>
                                    <a:cubicBezTo>
                                      <a:pt x="4163" y="19941"/>
                                      <a:pt x="4214" y="19996"/>
                                      <a:pt x="4234" y="20214"/>
                                    </a:cubicBezTo>
                                    <a:cubicBezTo>
                                      <a:pt x="4234" y="20323"/>
                                      <a:pt x="4234" y="20378"/>
                                      <a:pt x="4214" y="20378"/>
                                    </a:cubicBezTo>
                                    <a:close/>
                                    <a:moveTo>
                                      <a:pt x="4224" y="18632"/>
                                    </a:moveTo>
                                    <a:cubicBezTo>
                                      <a:pt x="4214" y="18632"/>
                                      <a:pt x="4203" y="18578"/>
                                      <a:pt x="4203" y="18578"/>
                                    </a:cubicBezTo>
                                    <a:cubicBezTo>
                                      <a:pt x="4203" y="18578"/>
                                      <a:pt x="4203" y="18523"/>
                                      <a:pt x="4214" y="18523"/>
                                    </a:cubicBezTo>
                                    <a:cubicBezTo>
                                      <a:pt x="4214" y="18523"/>
                                      <a:pt x="4224" y="18578"/>
                                      <a:pt x="4234" y="18578"/>
                                    </a:cubicBezTo>
                                    <a:cubicBezTo>
                                      <a:pt x="4234" y="18578"/>
                                      <a:pt x="4234" y="18632"/>
                                      <a:pt x="4224" y="18632"/>
                                    </a:cubicBezTo>
                                    <a:close/>
                                    <a:moveTo>
                                      <a:pt x="4265" y="20650"/>
                                    </a:moveTo>
                                    <a:lnTo>
                                      <a:pt x="4265" y="20650"/>
                                    </a:lnTo>
                                    <a:cubicBezTo>
                                      <a:pt x="4255" y="20650"/>
                                      <a:pt x="4255" y="20541"/>
                                      <a:pt x="4265" y="20541"/>
                                    </a:cubicBezTo>
                                    <a:cubicBezTo>
                                      <a:pt x="4275" y="20487"/>
                                      <a:pt x="4275" y="20487"/>
                                      <a:pt x="4285" y="20541"/>
                                    </a:cubicBezTo>
                                    <a:cubicBezTo>
                                      <a:pt x="4295" y="20596"/>
                                      <a:pt x="4285" y="20705"/>
                                      <a:pt x="4265" y="20650"/>
                                    </a:cubicBezTo>
                                    <a:close/>
                                    <a:moveTo>
                                      <a:pt x="4224" y="14105"/>
                                    </a:moveTo>
                                    <a:cubicBezTo>
                                      <a:pt x="4163" y="13941"/>
                                      <a:pt x="4152" y="13996"/>
                                      <a:pt x="4203" y="14214"/>
                                    </a:cubicBezTo>
                                    <a:lnTo>
                                      <a:pt x="4255" y="14432"/>
                                    </a:lnTo>
                                    <a:lnTo>
                                      <a:pt x="4193" y="14432"/>
                                    </a:lnTo>
                                    <a:cubicBezTo>
                                      <a:pt x="4152" y="14432"/>
                                      <a:pt x="4122" y="14432"/>
                                      <a:pt x="4101" y="14323"/>
                                    </a:cubicBezTo>
                                    <a:cubicBezTo>
                                      <a:pt x="4060" y="14160"/>
                                      <a:pt x="4060" y="13887"/>
                                      <a:pt x="4091" y="13887"/>
                                    </a:cubicBezTo>
                                    <a:cubicBezTo>
                                      <a:pt x="4101" y="13887"/>
                                      <a:pt x="4101" y="13832"/>
                                      <a:pt x="4081" y="13778"/>
                                    </a:cubicBezTo>
                                    <a:cubicBezTo>
                                      <a:pt x="4060" y="13723"/>
                                      <a:pt x="4050" y="13614"/>
                                      <a:pt x="4050" y="13560"/>
                                    </a:cubicBezTo>
                                    <a:cubicBezTo>
                                      <a:pt x="4050" y="13505"/>
                                      <a:pt x="4050" y="13505"/>
                                      <a:pt x="4040" y="13505"/>
                                    </a:cubicBezTo>
                                    <a:cubicBezTo>
                                      <a:pt x="4030" y="13614"/>
                                      <a:pt x="3999" y="13614"/>
                                      <a:pt x="3968" y="13505"/>
                                    </a:cubicBezTo>
                                    <a:cubicBezTo>
                                      <a:pt x="3948" y="13450"/>
                                      <a:pt x="3948" y="13396"/>
                                      <a:pt x="3958" y="13396"/>
                                    </a:cubicBezTo>
                                    <a:cubicBezTo>
                                      <a:pt x="3968" y="13396"/>
                                      <a:pt x="3989" y="13341"/>
                                      <a:pt x="4009" y="13287"/>
                                    </a:cubicBezTo>
                                    <a:lnTo>
                                      <a:pt x="4009" y="13287"/>
                                    </a:lnTo>
                                    <a:cubicBezTo>
                                      <a:pt x="4040" y="13178"/>
                                      <a:pt x="4040" y="13178"/>
                                      <a:pt x="4111" y="13287"/>
                                    </a:cubicBezTo>
                                    <a:cubicBezTo>
                                      <a:pt x="4163" y="13396"/>
                                      <a:pt x="4295" y="13996"/>
                                      <a:pt x="4295" y="14159"/>
                                    </a:cubicBezTo>
                                    <a:cubicBezTo>
                                      <a:pt x="4306" y="14214"/>
                                      <a:pt x="4275" y="14214"/>
                                      <a:pt x="4224" y="14105"/>
                                    </a:cubicBezTo>
                                    <a:close/>
                                    <a:moveTo>
                                      <a:pt x="4326" y="11596"/>
                                    </a:moveTo>
                                    <a:cubicBezTo>
                                      <a:pt x="4326" y="11596"/>
                                      <a:pt x="4295" y="11432"/>
                                      <a:pt x="4265" y="11323"/>
                                    </a:cubicBezTo>
                                    <a:cubicBezTo>
                                      <a:pt x="4214" y="11159"/>
                                      <a:pt x="4214" y="11105"/>
                                      <a:pt x="4244" y="11105"/>
                                    </a:cubicBezTo>
                                    <a:cubicBezTo>
                                      <a:pt x="4275" y="11105"/>
                                      <a:pt x="4275" y="11105"/>
                                      <a:pt x="4255" y="11050"/>
                                    </a:cubicBezTo>
                                    <a:cubicBezTo>
                                      <a:pt x="4244" y="10996"/>
                                      <a:pt x="4214" y="10996"/>
                                      <a:pt x="4193" y="11050"/>
                                    </a:cubicBezTo>
                                    <a:cubicBezTo>
                                      <a:pt x="4173" y="11050"/>
                                      <a:pt x="4163" y="11050"/>
                                      <a:pt x="4173" y="10996"/>
                                    </a:cubicBezTo>
                                    <a:cubicBezTo>
                                      <a:pt x="4183" y="10887"/>
                                      <a:pt x="4142" y="10723"/>
                                      <a:pt x="4111" y="10723"/>
                                    </a:cubicBezTo>
                                    <a:cubicBezTo>
                                      <a:pt x="4101" y="10723"/>
                                      <a:pt x="4091" y="10669"/>
                                      <a:pt x="4091" y="10614"/>
                                    </a:cubicBezTo>
                                    <a:cubicBezTo>
                                      <a:pt x="4091" y="10505"/>
                                      <a:pt x="4101" y="10505"/>
                                      <a:pt x="4142" y="10559"/>
                                    </a:cubicBezTo>
                                    <a:cubicBezTo>
                                      <a:pt x="4173" y="10614"/>
                                      <a:pt x="4193" y="10559"/>
                                      <a:pt x="4193" y="10505"/>
                                    </a:cubicBezTo>
                                    <a:cubicBezTo>
                                      <a:pt x="4193" y="10450"/>
                                      <a:pt x="4193" y="10450"/>
                                      <a:pt x="4183" y="10450"/>
                                    </a:cubicBezTo>
                                    <a:cubicBezTo>
                                      <a:pt x="4132" y="10450"/>
                                      <a:pt x="3948" y="10178"/>
                                      <a:pt x="3917" y="10069"/>
                                    </a:cubicBezTo>
                                    <a:cubicBezTo>
                                      <a:pt x="3835" y="9741"/>
                                      <a:pt x="3723" y="9578"/>
                                      <a:pt x="3600" y="9523"/>
                                    </a:cubicBezTo>
                                    <a:cubicBezTo>
                                      <a:pt x="3467" y="9469"/>
                                      <a:pt x="3436" y="9414"/>
                                      <a:pt x="3375" y="9141"/>
                                    </a:cubicBezTo>
                                    <a:cubicBezTo>
                                      <a:pt x="3355" y="9032"/>
                                      <a:pt x="3324" y="8978"/>
                                      <a:pt x="3314" y="8978"/>
                                    </a:cubicBezTo>
                                    <a:cubicBezTo>
                                      <a:pt x="3283" y="8978"/>
                                      <a:pt x="3293" y="8869"/>
                                      <a:pt x="3385" y="8214"/>
                                    </a:cubicBezTo>
                                    <a:cubicBezTo>
                                      <a:pt x="3477" y="7559"/>
                                      <a:pt x="3631" y="6905"/>
                                      <a:pt x="3672" y="6905"/>
                                    </a:cubicBezTo>
                                    <a:cubicBezTo>
                                      <a:pt x="3692" y="6905"/>
                                      <a:pt x="3702" y="6850"/>
                                      <a:pt x="3713" y="6741"/>
                                    </a:cubicBezTo>
                                    <a:cubicBezTo>
                                      <a:pt x="3723" y="6632"/>
                                      <a:pt x="3764" y="6523"/>
                                      <a:pt x="3805" y="6414"/>
                                    </a:cubicBezTo>
                                    <a:cubicBezTo>
                                      <a:pt x="3876" y="6250"/>
                                      <a:pt x="3917" y="6087"/>
                                      <a:pt x="3856" y="6196"/>
                                    </a:cubicBezTo>
                                    <a:cubicBezTo>
                                      <a:pt x="3835" y="6196"/>
                                      <a:pt x="3794" y="6250"/>
                                      <a:pt x="3764" y="6250"/>
                                    </a:cubicBezTo>
                                    <a:lnTo>
                                      <a:pt x="3723" y="6250"/>
                                    </a:lnTo>
                                    <a:lnTo>
                                      <a:pt x="3805" y="6087"/>
                                    </a:lnTo>
                                    <a:cubicBezTo>
                                      <a:pt x="3897" y="5923"/>
                                      <a:pt x="4030" y="5869"/>
                                      <a:pt x="4132" y="5978"/>
                                    </a:cubicBezTo>
                                    <a:cubicBezTo>
                                      <a:pt x="4265" y="6141"/>
                                      <a:pt x="4255" y="6469"/>
                                      <a:pt x="4132" y="6469"/>
                                    </a:cubicBezTo>
                                    <a:cubicBezTo>
                                      <a:pt x="4091" y="6469"/>
                                      <a:pt x="4060" y="6523"/>
                                      <a:pt x="4019" y="6687"/>
                                    </a:cubicBezTo>
                                    <a:cubicBezTo>
                                      <a:pt x="3989" y="6796"/>
                                      <a:pt x="3968" y="6905"/>
                                      <a:pt x="3989" y="6905"/>
                                    </a:cubicBezTo>
                                    <a:cubicBezTo>
                                      <a:pt x="3999" y="6905"/>
                                      <a:pt x="4009" y="6905"/>
                                      <a:pt x="4009" y="6850"/>
                                    </a:cubicBezTo>
                                    <a:cubicBezTo>
                                      <a:pt x="4009" y="6796"/>
                                      <a:pt x="4060" y="6741"/>
                                      <a:pt x="4122" y="6741"/>
                                    </a:cubicBezTo>
                                    <a:cubicBezTo>
                                      <a:pt x="4183" y="6687"/>
                                      <a:pt x="4244" y="6632"/>
                                      <a:pt x="4255" y="6632"/>
                                    </a:cubicBezTo>
                                    <a:cubicBezTo>
                                      <a:pt x="4265" y="6632"/>
                                      <a:pt x="4295" y="6632"/>
                                      <a:pt x="4316" y="6687"/>
                                    </a:cubicBezTo>
                                    <a:cubicBezTo>
                                      <a:pt x="4347" y="6796"/>
                                      <a:pt x="4347" y="6796"/>
                                      <a:pt x="4316" y="6959"/>
                                    </a:cubicBezTo>
                                    <a:cubicBezTo>
                                      <a:pt x="4295" y="7069"/>
                                      <a:pt x="4265" y="7123"/>
                                      <a:pt x="4224" y="7123"/>
                                    </a:cubicBezTo>
                                    <a:cubicBezTo>
                                      <a:pt x="4173" y="7123"/>
                                      <a:pt x="4152" y="7178"/>
                                      <a:pt x="4091" y="7450"/>
                                    </a:cubicBezTo>
                                    <a:cubicBezTo>
                                      <a:pt x="4050" y="7614"/>
                                      <a:pt x="4019" y="7778"/>
                                      <a:pt x="4019" y="7832"/>
                                    </a:cubicBezTo>
                                    <a:cubicBezTo>
                                      <a:pt x="4019" y="7887"/>
                                      <a:pt x="4009" y="7941"/>
                                      <a:pt x="3989" y="8050"/>
                                    </a:cubicBezTo>
                                    <a:cubicBezTo>
                                      <a:pt x="3968" y="8105"/>
                                      <a:pt x="3968" y="8214"/>
                                      <a:pt x="3968" y="8214"/>
                                    </a:cubicBezTo>
                                    <a:cubicBezTo>
                                      <a:pt x="3968" y="8214"/>
                                      <a:pt x="4009" y="8105"/>
                                      <a:pt x="4040" y="7887"/>
                                    </a:cubicBezTo>
                                    <a:cubicBezTo>
                                      <a:pt x="4081" y="7669"/>
                                      <a:pt x="4132" y="7505"/>
                                      <a:pt x="4173" y="7396"/>
                                    </a:cubicBezTo>
                                    <a:cubicBezTo>
                                      <a:pt x="4214" y="7341"/>
                                      <a:pt x="4265" y="7232"/>
                                      <a:pt x="4285" y="7178"/>
                                    </a:cubicBezTo>
                                    <a:cubicBezTo>
                                      <a:pt x="4316" y="7123"/>
                                      <a:pt x="4347" y="7069"/>
                                      <a:pt x="4357" y="7069"/>
                                    </a:cubicBezTo>
                                    <a:cubicBezTo>
                                      <a:pt x="4387" y="7069"/>
                                      <a:pt x="4469" y="7559"/>
                                      <a:pt x="4480" y="7778"/>
                                    </a:cubicBezTo>
                                    <a:cubicBezTo>
                                      <a:pt x="4480" y="7832"/>
                                      <a:pt x="4500" y="7941"/>
                                      <a:pt x="4520" y="7996"/>
                                    </a:cubicBezTo>
                                    <a:cubicBezTo>
                                      <a:pt x="4561" y="8105"/>
                                      <a:pt x="4561" y="8269"/>
                                      <a:pt x="4510" y="8269"/>
                                    </a:cubicBezTo>
                                    <a:cubicBezTo>
                                      <a:pt x="4480" y="8269"/>
                                      <a:pt x="4480" y="8323"/>
                                      <a:pt x="4541" y="8487"/>
                                    </a:cubicBezTo>
                                    <a:cubicBezTo>
                                      <a:pt x="4572" y="8596"/>
                                      <a:pt x="4602" y="8705"/>
                                      <a:pt x="4602" y="8759"/>
                                    </a:cubicBezTo>
                                    <a:cubicBezTo>
                                      <a:pt x="4602" y="8814"/>
                                      <a:pt x="4612" y="8923"/>
                                      <a:pt x="4633" y="9032"/>
                                    </a:cubicBezTo>
                                    <a:cubicBezTo>
                                      <a:pt x="4653" y="9141"/>
                                      <a:pt x="4684" y="9359"/>
                                      <a:pt x="4705" y="9578"/>
                                    </a:cubicBezTo>
                                    <a:cubicBezTo>
                                      <a:pt x="4725" y="9796"/>
                                      <a:pt x="4745" y="10014"/>
                                      <a:pt x="4745" y="10069"/>
                                    </a:cubicBezTo>
                                    <a:cubicBezTo>
                                      <a:pt x="4745" y="10123"/>
                                      <a:pt x="4745" y="10178"/>
                                      <a:pt x="4725" y="10178"/>
                                    </a:cubicBezTo>
                                    <a:cubicBezTo>
                                      <a:pt x="4715" y="10178"/>
                                      <a:pt x="4674" y="10287"/>
                                      <a:pt x="4653" y="10341"/>
                                    </a:cubicBezTo>
                                    <a:cubicBezTo>
                                      <a:pt x="4612" y="10450"/>
                                      <a:pt x="4612" y="10505"/>
                                      <a:pt x="4633" y="10450"/>
                                    </a:cubicBezTo>
                                    <a:cubicBezTo>
                                      <a:pt x="4653" y="10450"/>
                                      <a:pt x="4684" y="10341"/>
                                      <a:pt x="4694" y="10287"/>
                                    </a:cubicBezTo>
                                    <a:cubicBezTo>
                                      <a:pt x="4735" y="10123"/>
                                      <a:pt x="4776" y="10232"/>
                                      <a:pt x="4776" y="10450"/>
                                    </a:cubicBezTo>
                                    <a:cubicBezTo>
                                      <a:pt x="4776" y="10559"/>
                                      <a:pt x="4786" y="10669"/>
                                      <a:pt x="4797" y="10669"/>
                                    </a:cubicBezTo>
                                    <a:cubicBezTo>
                                      <a:pt x="4807" y="10723"/>
                                      <a:pt x="4807" y="10778"/>
                                      <a:pt x="4807" y="10941"/>
                                    </a:cubicBezTo>
                                    <a:cubicBezTo>
                                      <a:pt x="4797" y="11105"/>
                                      <a:pt x="4807" y="11159"/>
                                      <a:pt x="4817" y="11159"/>
                                    </a:cubicBezTo>
                                    <a:cubicBezTo>
                                      <a:pt x="4848" y="11159"/>
                                      <a:pt x="4889" y="11596"/>
                                      <a:pt x="4868" y="11759"/>
                                    </a:cubicBezTo>
                                    <a:cubicBezTo>
                                      <a:pt x="4858" y="11814"/>
                                      <a:pt x="4878" y="11923"/>
                                      <a:pt x="4889" y="11978"/>
                                    </a:cubicBezTo>
                                    <a:cubicBezTo>
                                      <a:pt x="4909" y="12032"/>
                                      <a:pt x="4919" y="12196"/>
                                      <a:pt x="4919" y="12250"/>
                                    </a:cubicBezTo>
                                    <a:cubicBezTo>
                                      <a:pt x="4919" y="12359"/>
                                      <a:pt x="4899" y="12414"/>
                                      <a:pt x="4807" y="12414"/>
                                    </a:cubicBezTo>
                                    <a:cubicBezTo>
                                      <a:pt x="4715" y="12469"/>
                                      <a:pt x="4684" y="12469"/>
                                      <a:pt x="4623" y="12687"/>
                                    </a:cubicBezTo>
                                    <a:cubicBezTo>
                                      <a:pt x="4551" y="12905"/>
                                      <a:pt x="4551" y="12905"/>
                                      <a:pt x="4520" y="12796"/>
                                    </a:cubicBezTo>
                                    <a:cubicBezTo>
                                      <a:pt x="4510" y="12741"/>
                                      <a:pt x="4490" y="12632"/>
                                      <a:pt x="4490" y="12578"/>
                                    </a:cubicBezTo>
                                    <a:cubicBezTo>
                                      <a:pt x="4490" y="12523"/>
                                      <a:pt x="4449" y="12305"/>
                                      <a:pt x="4398" y="12087"/>
                                    </a:cubicBezTo>
                                    <a:cubicBezTo>
                                      <a:pt x="4367" y="11814"/>
                                      <a:pt x="4326" y="11650"/>
                                      <a:pt x="4326" y="11596"/>
                                    </a:cubicBezTo>
                                    <a:close/>
                                    <a:moveTo>
                                      <a:pt x="4520" y="15960"/>
                                    </a:moveTo>
                                    <a:cubicBezTo>
                                      <a:pt x="4500" y="15960"/>
                                      <a:pt x="4480" y="15905"/>
                                      <a:pt x="4480" y="15905"/>
                                    </a:cubicBezTo>
                                    <a:cubicBezTo>
                                      <a:pt x="4480" y="15905"/>
                                      <a:pt x="4490" y="15850"/>
                                      <a:pt x="4500" y="15850"/>
                                    </a:cubicBezTo>
                                    <a:cubicBezTo>
                                      <a:pt x="4510" y="15850"/>
                                      <a:pt x="4531" y="15905"/>
                                      <a:pt x="4541" y="15905"/>
                                    </a:cubicBezTo>
                                    <a:cubicBezTo>
                                      <a:pt x="4551" y="15960"/>
                                      <a:pt x="4541" y="15960"/>
                                      <a:pt x="4520" y="15960"/>
                                    </a:cubicBezTo>
                                    <a:close/>
                                    <a:moveTo>
                                      <a:pt x="4428" y="15032"/>
                                    </a:moveTo>
                                    <a:cubicBezTo>
                                      <a:pt x="4428" y="15087"/>
                                      <a:pt x="4418" y="15087"/>
                                      <a:pt x="4408" y="15087"/>
                                    </a:cubicBezTo>
                                    <a:cubicBezTo>
                                      <a:pt x="4398" y="15087"/>
                                      <a:pt x="4388" y="15032"/>
                                      <a:pt x="4388" y="15032"/>
                                    </a:cubicBezTo>
                                    <a:cubicBezTo>
                                      <a:pt x="4388" y="15032"/>
                                      <a:pt x="4398" y="14978"/>
                                      <a:pt x="4408" y="14978"/>
                                    </a:cubicBezTo>
                                    <a:cubicBezTo>
                                      <a:pt x="4428" y="14978"/>
                                      <a:pt x="4428" y="15032"/>
                                      <a:pt x="4428" y="15032"/>
                                    </a:cubicBezTo>
                                    <a:close/>
                                    <a:moveTo>
                                      <a:pt x="4387" y="16014"/>
                                    </a:moveTo>
                                    <a:cubicBezTo>
                                      <a:pt x="4377" y="16014"/>
                                      <a:pt x="4387" y="15960"/>
                                      <a:pt x="4398" y="15905"/>
                                    </a:cubicBezTo>
                                    <a:cubicBezTo>
                                      <a:pt x="4428" y="15796"/>
                                      <a:pt x="4469" y="15796"/>
                                      <a:pt x="4469" y="15905"/>
                                    </a:cubicBezTo>
                                    <a:cubicBezTo>
                                      <a:pt x="4469" y="15960"/>
                                      <a:pt x="4398" y="16069"/>
                                      <a:pt x="4387" y="16014"/>
                                    </a:cubicBezTo>
                                    <a:close/>
                                    <a:moveTo>
                                      <a:pt x="4510" y="16614"/>
                                    </a:moveTo>
                                    <a:cubicBezTo>
                                      <a:pt x="4510" y="16505"/>
                                      <a:pt x="4500" y="16396"/>
                                      <a:pt x="4490" y="16396"/>
                                    </a:cubicBezTo>
                                    <a:cubicBezTo>
                                      <a:pt x="4480" y="16341"/>
                                      <a:pt x="4469" y="16287"/>
                                      <a:pt x="4469" y="16287"/>
                                    </a:cubicBezTo>
                                    <a:cubicBezTo>
                                      <a:pt x="4469" y="16178"/>
                                      <a:pt x="4500" y="16232"/>
                                      <a:pt x="4520" y="16341"/>
                                    </a:cubicBezTo>
                                    <a:cubicBezTo>
                                      <a:pt x="4551" y="16450"/>
                                      <a:pt x="4551" y="16778"/>
                                      <a:pt x="4531" y="16832"/>
                                    </a:cubicBezTo>
                                    <a:cubicBezTo>
                                      <a:pt x="4520" y="16778"/>
                                      <a:pt x="4510" y="16723"/>
                                      <a:pt x="4510" y="16614"/>
                                    </a:cubicBezTo>
                                    <a:close/>
                                    <a:moveTo>
                                      <a:pt x="4541" y="20432"/>
                                    </a:moveTo>
                                    <a:cubicBezTo>
                                      <a:pt x="4531" y="20432"/>
                                      <a:pt x="4520" y="20378"/>
                                      <a:pt x="4520" y="20378"/>
                                    </a:cubicBezTo>
                                    <a:cubicBezTo>
                                      <a:pt x="4520" y="20378"/>
                                      <a:pt x="4531" y="20323"/>
                                      <a:pt x="4541" y="20323"/>
                                    </a:cubicBezTo>
                                    <a:cubicBezTo>
                                      <a:pt x="4551" y="20323"/>
                                      <a:pt x="4561" y="20378"/>
                                      <a:pt x="4561" y="20378"/>
                                    </a:cubicBezTo>
                                    <a:cubicBezTo>
                                      <a:pt x="4551" y="20432"/>
                                      <a:pt x="4551" y="20432"/>
                                      <a:pt x="4541" y="20432"/>
                                    </a:cubicBezTo>
                                    <a:close/>
                                    <a:moveTo>
                                      <a:pt x="4551" y="16341"/>
                                    </a:moveTo>
                                    <a:cubicBezTo>
                                      <a:pt x="4541" y="16341"/>
                                      <a:pt x="4531" y="16287"/>
                                      <a:pt x="4531" y="16287"/>
                                    </a:cubicBezTo>
                                    <a:cubicBezTo>
                                      <a:pt x="4531" y="16287"/>
                                      <a:pt x="4541" y="16232"/>
                                      <a:pt x="4551" y="16232"/>
                                    </a:cubicBezTo>
                                    <a:cubicBezTo>
                                      <a:pt x="4561" y="16232"/>
                                      <a:pt x="4572" y="16287"/>
                                      <a:pt x="4572" y="16287"/>
                                    </a:cubicBezTo>
                                    <a:cubicBezTo>
                                      <a:pt x="4572" y="16287"/>
                                      <a:pt x="4561" y="16341"/>
                                      <a:pt x="4551" y="16341"/>
                                    </a:cubicBezTo>
                                    <a:close/>
                                    <a:moveTo>
                                      <a:pt x="4623" y="17650"/>
                                    </a:moveTo>
                                    <a:cubicBezTo>
                                      <a:pt x="4613" y="17650"/>
                                      <a:pt x="4602" y="17650"/>
                                      <a:pt x="4602" y="17596"/>
                                    </a:cubicBezTo>
                                    <a:cubicBezTo>
                                      <a:pt x="4602" y="17541"/>
                                      <a:pt x="4613" y="17487"/>
                                      <a:pt x="4623" y="17487"/>
                                    </a:cubicBezTo>
                                    <a:cubicBezTo>
                                      <a:pt x="4633" y="17487"/>
                                      <a:pt x="4643" y="17541"/>
                                      <a:pt x="4643" y="17541"/>
                                    </a:cubicBezTo>
                                    <a:cubicBezTo>
                                      <a:pt x="4643" y="17596"/>
                                      <a:pt x="4633" y="17596"/>
                                      <a:pt x="4623" y="17650"/>
                                    </a:cubicBezTo>
                                    <a:close/>
                                    <a:moveTo>
                                      <a:pt x="4725" y="18305"/>
                                    </a:moveTo>
                                    <a:cubicBezTo>
                                      <a:pt x="4715" y="18414"/>
                                      <a:pt x="4694" y="18523"/>
                                      <a:pt x="4684" y="18469"/>
                                    </a:cubicBezTo>
                                    <a:cubicBezTo>
                                      <a:pt x="4653" y="18414"/>
                                      <a:pt x="4633" y="18032"/>
                                      <a:pt x="4653" y="17923"/>
                                    </a:cubicBezTo>
                                    <a:lnTo>
                                      <a:pt x="4653" y="17923"/>
                                    </a:lnTo>
                                    <a:cubicBezTo>
                                      <a:pt x="4674" y="17760"/>
                                      <a:pt x="4694" y="17760"/>
                                      <a:pt x="4715" y="17923"/>
                                    </a:cubicBezTo>
                                    <a:cubicBezTo>
                                      <a:pt x="4745" y="18087"/>
                                      <a:pt x="4745" y="18141"/>
                                      <a:pt x="4725" y="18305"/>
                                    </a:cubicBezTo>
                                    <a:close/>
                                    <a:moveTo>
                                      <a:pt x="4776" y="13996"/>
                                    </a:moveTo>
                                    <a:cubicBezTo>
                                      <a:pt x="4766" y="13996"/>
                                      <a:pt x="4745" y="13941"/>
                                      <a:pt x="4745" y="13941"/>
                                    </a:cubicBezTo>
                                    <a:cubicBezTo>
                                      <a:pt x="4745" y="13887"/>
                                      <a:pt x="4756" y="13887"/>
                                      <a:pt x="4776" y="13887"/>
                                    </a:cubicBezTo>
                                    <a:cubicBezTo>
                                      <a:pt x="4786" y="13887"/>
                                      <a:pt x="4807" y="13941"/>
                                      <a:pt x="4807" y="13941"/>
                                    </a:cubicBezTo>
                                    <a:cubicBezTo>
                                      <a:pt x="4797" y="13941"/>
                                      <a:pt x="4786" y="13996"/>
                                      <a:pt x="4776" y="13996"/>
                                    </a:cubicBezTo>
                                    <a:close/>
                                    <a:moveTo>
                                      <a:pt x="4868" y="13614"/>
                                    </a:moveTo>
                                    <a:cubicBezTo>
                                      <a:pt x="4837" y="13832"/>
                                      <a:pt x="4694" y="13778"/>
                                      <a:pt x="4684" y="13560"/>
                                    </a:cubicBezTo>
                                    <a:cubicBezTo>
                                      <a:pt x="4664" y="13287"/>
                                      <a:pt x="4674" y="13232"/>
                                      <a:pt x="4715" y="13232"/>
                                    </a:cubicBezTo>
                                    <a:lnTo>
                                      <a:pt x="4756" y="13178"/>
                                    </a:lnTo>
                                    <a:lnTo>
                                      <a:pt x="4715" y="13178"/>
                                    </a:lnTo>
                                    <a:cubicBezTo>
                                      <a:pt x="4684" y="13178"/>
                                      <a:pt x="4674" y="13123"/>
                                      <a:pt x="4674" y="13014"/>
                                    </a:cubicBezTo>
                                    <a:cubicBezTo>
                                      <a:pt x="4674" y="12741"/>
                                      <a:pt x="4735" y="12796"/>
                                      <a:pt x="4817" y="13178"/>
                                    </a:cubicBezTo>
                                    <a:cubicBezTo>
                                      <a:pt x="4878" y="13396"/>
                                      <a:pt x="4889" y="13505"/>
                                      <a:pt x="4868" y="13614"/>
                                    </a:cubicBezTo>
                                    <a:close/>
                                    <a:moveTo>
                                      <a:pt x="4909" y="20160"/>
                                    </a:moveTo>
                                    <a:cubicBezTo>
                                      <a:pt x="4899" y="20160"/>
                                      <a:pt x="4889" y="20105"/>
                                      <a:pt x="4889" y="20050"/>
                                    </a:cubicBezTo>
                                    <a:cubicBezTo>
                                      <a:pt x="4889" y="19996"/>
                                      <a:pt x="4889" y="19941"/>
                                      <a:pt x="4899" y="19941"/>
                                    </a:cubicBezTo>
                                    <a:cubicBezTo>
                                      <a:pt x="4899" y="19941"/>
                                      <a:pt x="4909" y="19996"/>
                                      <a:pt x="4919" y="20050"/>
                                    </a:cubicBezTo>
                                    <a:cubicBezTo>
                                      <a:pt x="4919" y="20105"/>
                                      <a:pt x="4919" y="20160"/>
                                      <a:pt x="4909" y="20160"/>
                                    </a:cubicBezTo>
                                    <a:close/>
                                    <a:moveTo>
                                      <a:pt x="4930" y="13396"/>
                                    </a:moveTo>
                                    <a:cubicBezTo>
                                      <a:pt x="4909" y="13396"/>
                                      <a:pt x="4858" y="13014"/>
                                      <a:pt x="4868" y="12905"/>
                                    </a:cubicBezTo>
                                    <a:cubicBezTo>
                                      <a:pt x="4878" y="12796"/>
                                      <a:pt x="4899" y="12796"/>
                                      <a:pt x="4930" y="13014"/>
                                    </a:cubicBezTo>
                                    <a:cubicBezTo>
                                      <a:pt x="4950" y="13178"/>
                                      <a:pt x="4950" y="13396"/>
                                      <a:pt x="4930" y="13396"/>
                                    </a:cubicBezTo>
                                    <a:close/>
                                    <a:moveTo>
                                      <a:pt x="4981" y="14487"/>
                                    </a:moveTo>
                                    <a:cubicBezTo>
                                      <a:pt x="4960" y="14378"/>
                                      <a:pt x="4950" y="14269"/>
                                      <a:pt x="4950" y="14269"/>
                                    </a:cubicBezTo>
                                    <a:lnTo>
                                      <a:pt x="4950" y="14269"/>
                                    </a:lnTo>
                                    <a:cubicBezTo>
                                      <a:pt x="4970" y="14160"/>
                                      <a:pt x="4981" y="14160"/>
                                      <a:pt x="5011" y="14323"/>
                                    </a:cubicBezTo>
                                    <a:cubicBezTo>
                                      <a:pt x="5032" y="14432"/>
                                      <a:pt x="5032" y="14487"/>
                                      <a:pt x="5022" y="14541"/>
                                    </a:cubicBezTo>
                                    <a:cubicBezTo>
                                      <a:pt x="5011" y="14650"/>
                                      <a:pt x="5011" y="14650"/>
                                      <a:pt x="4981" y="14487"/>
                                    </a:cubicBezTo>
                                    <a:close/>
                                    <a:moveTo>
                                      <a:pt x="5062" y="16341"/>
                                    </a:moveTo>
                                    <a:cubicBezTo>
                                      <a:pt x="5052" y="16341"/>
                                      <a:pt x="5042" y="16287"/>
                                      <a:pt x="5042" y="16287"/>
                                    </a:cubicBezTo>
                                    <a:cubicBezTo>
                                      <a:pt x="5042" y="16232"/>
                                      <a:pt x="5052" y="16232"/>
                                      <a:pt x="5062" y="16232"/>
                                    </a:cubicBezTo>
                                    <a:cubicBezTo>
                                      <a:pt x="5073" y="16232"/>
                                      <a:pt x="5083" y="16287"/>
                                      <a:pt x="5083" y="16287"/>
                                    </a:cubicBezTo>
                                    <a:cubicBezTo>
                                      <a:pt x="5083" y="16287"/>
                                      <a:pt x="5073" y="16341"/>
                                      <a:pt x="5062" y="16341"/>
                                    </a:cubicBezTo>
                                    <a:close/>
                                    <a:moveTo>
                                      <a:pt x="5114" y="15796"/>
                                    </a:moveTo>
                                    <a:cubicBezTo>
                                      <a:pt x="5103" y="15850"/>
                                      <a:pt x="5032" y="15632"/>
                                      <a:pt x="5032" y="15523"/>
                                    </a:cubicBezTo>
                                    <a:cubicBezTo>
                                      <a:pt x="5032" y="15414"/>
                                      <a:pt x="5062" y="15469"/>
                                      <a:pt x="5093" y="15632"/>
                                    </a:cubicBezTo>
                                    <a:cubicBezTo>
                                      <a:pt x="5103" y="15687"/>
                                      <a:pt x="5114" y="15796"/>
                                      <a:pt x="5114" y="15796"/>
                                    </a:cubicBezTo>
                                    <a:close/>
                                    <a:moveTo>
                                      <a:pt x="5124" y="15360"/>
                                    </a:moveTo>
                                    <a:cubicBezTo>
                                      <a:pt x="5114" y="15305"/>
                                      <a:pt x="5124" y="15250"/>
                                      <a:pt x="5134" y="15250"/>
                                    </a:cubicBezTo>
                                    <a:cubicBezTo>
                                      <a:pt x="5144" y="15250"/>
                                      <a:pt x="5155" y="15250"/>
                                      <a:pt x="5165" y="15250"/>
                                    </a:cubicBezTo>
                                    <a:cubicBezTo>
                                      <a:pt x="5175" y="15305"/>
                                      <a:pt x="5165" y="15360"/>
                                      <a:pt x="5155" y="15360"/>
                                    </a:cubicBezTo>
                                    <a:cubicBezTo>
                                      <a:pt x="5144" y="15360"/>
                                      <a:pt x="5134" y="15360"/>
                                      <a:pt x="5124" y="15360"/>
                                    </a:cubicBezTo>
                                    <a:close/>
                                    <a:moveTo>
                                      <a:pt x="5155" y="17160"/>
                                    </a:moveTo>
                                    <a:cubicBezTo>
                                      <a:pt x="5144" y="17160"/>
                                      <a:pt x="5144" y="17105"/>
                                      <a:pt x="5144" y="17050"/>
                                    </a:cubicBezTo>
                                    <a:cubicBezTo>
                                      <a:pt x="5155" y="16941"/>
                                      <a:pt x="5165" y="16996"/>
                                      <a:pt x="5175" y="17105"/>
                                    </a:cubicBezTo>
                                    <a:cubicBezTo>
                                      <a:pt x="5165" y="17160"/>
                                      <a:pt x="5165" y="17160"/>
                                      <a:pt x="5155" y="17160"/>
                                    </a:cubicBezTo>
                                    <a:close/>
                                    <a:moveTo>
                                      <a:pt x="5298" y="18469"/>
                                    </a:moveTo>
                                    <a:cubicBezTo>
                                      <a:pt x="5277" y="18469"/>
                                      <a:pt x="5206" y="18032"/>
                                      <a:pt x="5195" y="17814"/>
                                    </a:cubicBezTo>
                                    <a:cubicBezTo>
                                      <a:pt x="5195" y="17760"/>
                                      <a:pt x="5185" y="17650"/>
                                      <a:pt x="5175" y="17596"/>
                                    </a:cubicBezTo>
                                    <a:cubicBezTo>
                                      <a:pt x="5155" y="17432"/>
                                      <a:pt x="5185" y="17541"/>
                                      <a:pt x="5247" y="17760"/>
                                    </a:cubicBezTo>
                                    <a:cubicBezTo>
                                      <a:pt x="5288" y="17923"/>
                                      <a:pt x="5308" y="18087"/>
                                      <a:pt x="5308" y="18196"/>
                                    </a:cubicBezTo>
                                    <a:cubicBezTo>
                                      <a:pt x="5308" y="18360"/>
                                      <a:pt x="5308" y="18469"/>
                                      <a:pt x="5298" y="18469"/>
                                    </a:cubicBezTo>
                                    <a:close/>
                                    <a:moveTo>
                                      <a:pt x="5288" y="17269"/>
                                    </a:moveTo>
                                    <a:cubicBezTo>
                                      <a:pt x="5277" y="17160"/>
                                      <a:pt x="5288" y="17105"/>
                                      <a:pt x="5298" y="17105"/>
                                    </a:cubicBezTo>
                                    <a:cubicBezTo>
                                      <a:pt x="5318" y="17105"/>
                                      <a:pt x="5369" y="17487"/>
                                      <a:pt x="5369" y="17596"/>
                                    </a:cubicBezTo>
                                    <a:cubicBezTo>
                                      <a:pt x="5359" y="17760"/>
                                      <a:pt x="5298" y="17487"/>
                                      <a:pt x="5288" y="17269"/>
                                    </a:cubicBezTo>
                                    <a:close/>
                                    <a:moveTo>
                                      <a:pt x="5349" y="11269"/>
                                    </a:moveTo>
                                    <a:cubicBezTo>
                                      <a:pt x="5328" y="11050"/>
                                      <a:pt x="5288" y="10669"/>
                                      <a:pt x="5257" y="10450"/>
                                    </a:cubicBezTo>
                                    <a:cubicBezTo>
                                      <a:pt x="5236" y="10232"/>
                                      <a:pt x="5216" y="10069"/>
                                      <a:pt x="5216" y="10069"/>
                                    </a:cubicBezTo>
                                    <a:cubicBezTo>
                                      <a:pt x="5226" y="10014"/>
                                      <a:pt x="5277" y="10123"/>
                                      <a:pt x="5308" y="10287"/>
                                    </a:cubicBezTo>
                                    <a:cubicBezTo>
                                      <a:pt x="5328" y="10341"/>
                                      <a:pt x="5349" y="10450"/>
                                      <a:pt x="5359" y="10396"/>
                                    </a:cubicBezTo>
                                    <a:cubicBezTo>
                                      <a:pt x="5369" y="10341"/>
                                      <a:pt x="5390" y="10505"/>
                                      <a:pt x="5410" y="10669"/>
                                    </a:cubicBezTo>
                                    <a:cubicBezTo>
                                      <a:pt x="5431" y="10832"/>
                                      <a:pt x="5441" y="10941"/>
                                      <a:pt x="5431" y="10941"/>
                                    </a:cubicBezTo>
                                    <a:cubicBezTo>
                                      <a:pt x="5420" y="10941"/>
                                      <a:pt x="5431" y="10996"/>
                                      <a:pt x="5451" y="11050"/>
                                    </a:cubicBezTo>
                                    <a:cubicBezTo>
                                      <a:pt x="5472" y="11160"/>
                                      <a:pt x="5472" y="11214"/>
                                      <a:pt x="5441" y="11432"/>
                                    </a:cubicBezTo>
                                    <a:lnTo>
                                      <a:pt x="5400" y="11650"/>
                                    </a:lnTo>
                                    <a:lnTo>
                                      <a:pt x="5349" y="11269"/>
                                    </a:lnTo>
                                    <a:close/>
                                    <a:moveTo>
                                      <a:pt x="5625" y="20050"/>
                                    </a:moveTo>
                                    <a:cubicBezTo>
                                      <a:pt x="5635" y="20105"/>
                                      <a:pt x="5645" y="20105"/>
                                      <a:pt x="5635" y="20105"/>
                                    </a:cubicBezTo>
                                    <a:cubicBezTo>
                                      <a:pt x="5635" y="20105"/>
                                      <a:pt x="5615" y="20105"/>
                                      <a:pt x="5594" y="20160"/>
                                    </a:cubicBezTo>
                                    <a:cubicBezTo>
                                      <a:pt x="5564" y="20160"/>
                                      <a:pt x="5553" y="20105"/>
                                      <a:pt x="5533" y="19941"/>
                                    </a:cubicBezTo>
                                    <a:cubicBezTo>
                                      <a:pt x="5512" y="19778"/>
                                      <a:pt x="5512" y="19723"/>
                                      <a:pt x="5533" y="19669"/>
                                    </a:cubicBezTo>
                                    <a:cubicBezTo>
                                      <a:pt x="5543" y="19669"/>
                                      <a:pt x="5553" y="19614"/>
                                      <a:pt x="5553" y="19560"/>
                                    </a:cubicBezTo>
                                    <a:cubicBezTo>
                                      <a:pt x="5553" y="19505"/>
                                      <a:pt x="5543" y="19505"/>
                                      <a:pt x="5523" y="19505"/>
                                    </a:cubicBezTo>
                                    <a:cubicBezTo>
                                      <a:pt x="5502" y="19560"/>
                                      <a:pt x="5502" y="19505"/>
                                      <a:pt x="5502" y="19450"/>
                                    </a:cubicBezTo>
                                    <a:cubicBezTo>
                                      <a:pt x="5512" y="19396"/>
                                      <a:pt x="5502" y="19232"/>
                                      <a:pt x="5482" y="19123"/>
                                    </a:cubicBezTo>
                                    <a:cubicBezTo>
                                      <a:pt x="5390" y="18578"/>
                                      <a:pt x="5380" y="18360"/>
                                      <a:pt x="5431" y="18360"/>
                                    </a:cubicBezTo>
                                    <a:lnTo>
                                      <a:pt x="5431" y="18360"/>
                                    </a:lnTo>
                                    <a:cubicBezTo>
                                      <a:pt x="5441" y="18360"/>
                                      <a:pt x="5461" y="18250"/>
                                      <a:pt x="5461" y="18141"/>
                                    </a:cubicBezTo>
                                    <a:lnTo>
                                      <a:pt x="5472" y="17923"/>
                                    </a:lnTo>
                                    <a:lnTo>
                                      <a:pt x="5492" y="18087"/>
                                    </a:lnTo>
                                    <a:cubicBezTo>
                                      <a:pt x="5502" y="18196"/>
                                      <a:pt x="5512" y="18305"/>
                                      <a:pt x="5502" y="18305"/>
                                    </a:cubicBezTo>
                                    <a:cubicBezTo>
                                      <a:pt x="5492" y="18360"/>
                                      <a:pt x="5502" y="18360"/>
                                      <a:pt x="5523" y="18360"/>
                                    </a:cubicBezTo>
                                    <a:cubicBezTo>
                                      <a:pt x="5533" y="18360"/>
                                      <a:pt x="5553" y="18414"/>
                                      <a:pt x="5553" y="18414"/>
                                    </a:cubicBezTo>
                                    <a:cubicBezTo>
                                      <a:pt x="5553" y="18469"/>
                                      <a:pt x="5574" y="18632"/>
                                      <a:pt x="5605" y="18796"/>
                                    </a:cubicBezTo>
                                    <a:cubicBezTo>
                                      <a:pt x="5666" y="19178"/>
                                      <a:pt x="5666" y="19232"/>
                                      <a:pt x="5625" y="19614"/>
                                    </a:cubicBezTo>
                                    <a:cubicBezTo>
                                      <a:pt x="5615" y="19941"/>
                                      <a:pt x="5615" y="19996"/>
                                      <a:pt x="5625" y="20050"/>
                                    </a:cubicBezTo>
                                    <a:close/>
                                    <a:moveTo>
                                      <a:pt x="5625" y="13669"/>
                                    </a:moveTo>
                                    <a:cubicBezTo>
                                      <a:pt x="5594" y="13505"/>
                                      <a:pt x="5574" y="13396"/>
                                      <a:pt x="5584" y="13396"/>
                                    </a:cubicBezTo>
                                    <a:cubicBezTo>
                                      <a:pt x="5615" y="13396"/>
                                      <a:pt x="5697" y="13723"/>
                                      <a:pt x="5697" y="13832"/>
                                    </a:cubicBezTo>
                                    <a:cubicBezTo>
                                      <a:pt x="5697" y="14050"/>
                                      <a:pt x="5686" y="13996"/>
                                      <a:pt x="5625" y="13669"/>
                                    </a:cubicBezTo>
                                    <a:close/>
                                    <a:moveTo>
                                      <a:pt x="6545" y="17105"/>
                                    </a:moveTo>
                                    <a:cubicBezTo>
                                      <a:pt x="6566" y="17323"/>
                                      <a:pt x="6566" y="17323"/>
                                      <a:pt x="6545" y="17323"/>
                                    </a:cubicBezTo>
                                    <a:cubicBezTo>
                                      <a:pt x="6515" y="17323"/>
                                      <a:pt x="6402" y="16941"/>
                                      <a:pt x="6423" y="16832"/>
                                    </a:cubicBezTo>
                                    <a:cubicBezTo>
                                      <a:pt x="6453" y="16614"/>
                                      <a:pt x="6505" y="16778"/>
                                      <a:pt x="6545" y="17105"/>
                                    </a:cubicBezTo>
                                    <a:close/>
                                    <a:moveTo>
                                      <a:pt x="6453" y="16232"/>
                                    </a:moveTo>
                                    <a:cubicBezTo>
                                      <a:pt x="6464" y="16232"/>
                                      <a:pt x="6474" y="16287"/>
                                      <a:pt x="6474" y="16287"/>
                                    </a:cubicBezTo>
                                    <a:cubicBezTo>
                                      <a:pt x="6474" y="16287"/>
                                      <a:pt x="6464" y="16341"/>
                                      <a:pt x="6453" y="16341"/>
                                    </a:cubicBezTo>
                                    <a:cubicBezTo>
                                      <a:pt x="6443" y="16341"/>
                                      <a:pt x="6433" y="16287"/>
                                      <a:pt x="6433" y="16287"/>
                                    </a:cubicBezTo>
                                    <a:cubicBezTo>
                                      <a:pt x="6433" y="16287"/>
                                      <a:pt x="6443" y="16232"/>
                                      <a:pt x="6453" y="16232"/>
                                    </a:cubicBezTo>
                                    <a:close/>
                                    <a:moveTo>
                                      <a:pt x="6412" y="16341"/>
                                    </a:moveTo>
                                    <a:cubicBezTo>
                                      <a:pt x="6443" y="16505"/>
                                      <a:pt x="6423" y="16560"/>
                                      <a:pt x="6392" y="16396"/>
                                    </a:cubicBezTo>
                                    <a:cubicBezTo>
                                      <a:pt x="6382" y="16341"/>
                                      <a:pt x="6361" y="16287"/>
                                      <a:pt x="6361" y="16232"/>
                                    </a:cubicBezTo>
                                    <a:cubicBezTo>
                                      <a:pt x="6361" y="16232"/>
                                      <a:pt x="6392" y="16232"/>
                                      <a:pt x="6412" y="16341"/>
                                    </a:cubicBezTo>
                                    <a:close/>
                                    <a:moveTo>
                                      <a:pt x="6361" y="17050"/>
                                    </a:moveTo>
                                    <a:cubicBezTo>
                                      <a:pt x="6382" y="17050"/>
                                      <a:pt x="6402" y="17105"/>
                                      <a:pt x="6402" y="17160"/>
                                    </a:cubicBezTo>
                                    <a:cubicBezTo>
                                      <a:pt x="6402" y="17323"/>
                                      <a:pt x="6351" y="17269"/>
                                      <a:pt x="6331" y="17105"/>
                                    </a:cubicBezTo>
                                    <a:cubicBezTo>
                                      <a:pt x="6320" y="17050"/>
                                      <a:pt x="6310" y="16941"/>
                                      <a:pt x="6320" y="16996"/>
                                    </a:cubicBezTo>
                                    <a:cubicBezTo>
                                      <a:pt x="6320" y="17050"/>
                                      <a:pt x="6341" y="17050"/>
                                      <a:pt x="6361" y="17050"/>
                                    </a:cubicBezTo>
                                    <a:close/>
                                    <a:moveTo>
                                      <a:pt x="6310" y="16614"/>
                                    </a:moveTo>
                                    <a:cubicBezTo>
                                      <a:pt x="6300" y="16614"/>
                                      <a:pt x="6290" y="16560"/>
                                      <a:pt x="6280" y="16560"/>
                                    </a:cubicBezTo>
                                    <a:cubicBezTo>
                                      <a:pt x="6269" y="16560"/>
                                      <a:pt x="6280" y="16505"/>
                                      <a:pt x="6290" y="16505"/>
                                    </a:cubicBezTo>
                                    <a:cubicBezTo>
                                      <a:pt x="6300" y="16505"/>
                                      <a:pt x="6310" y="16560"/>
                                      <a:pt x="6320" y="16560"/>
                                    </a:cubicBezTo>
                                    <a:cubicBezTo>
                                      <a:pt x="6320" y="16560"/>
                                      <a:pt x="6320" y="16614"/>
                                      <a:pt x="6310" y="16614"/>
                                    </a:cubicBezTo>
                                    <a:close/>
                                    <a:moveTo>
                                      <a:pt x="6351" y="15469"/>
                                    </a:moveTo>
                                    <a:cubicBezTo>
                                      <a:pt x="6433" y="15578"/>
                                      <a:pt x="6412" y="15741"/>
                                      <a:pt x="6320" y="15741"/>
                                    </a:cubicBezTo>
                                    <a:cubicBezTo>
                                      <a:pt x="6280" y="15741"/>
                                      <a:pt x="6218" y="15796"/>
                                      <a:pt x="6208" y="15850"/>
                                    </a:cubicBezTo>
                                    <a:cubicBezTo>
                                      <a:pt x="6187" y="15905"/>
                                      <a:pt x="6177" y="15850"/>
                                      <a:pt x="6177" y="15850"/>
                                    </a:cubicBezTo>
                                    <a:cubicBezTo>
                                      <a:pt x="6177" y="15796"/>
                                      <a:pt x="6218" y="15741"/>
                                      <a:pt x="6269" y="15632"/>
                                    </a:cubicBezTo>
                                    <a:cubicBezTo>
                                      <a:pt x="6320" y="15523"/>
                                      <a:pt x="6351" y="15469"/>
                                      <a:pt x="6351" y="15469"/>
                                    </a:cubicBezTo>
                                    <a:close/>
                                    <a:moveTo>
                                      <a:pt x="5901" y="20705"/>
                                    </a:moveTo>
                                    <a:cubicBezTo>
                                      <a:pt x="5891" y="20705"/>
                                      <a:pt x="5881" y="20650"/>
                                      <a:pt x="5891" y="20596"/>
                                    </a:cubicBezTo>
                                    <a:cubicBezTo>
                                      <a:pt x="5901" y="20487"/>
                                      <a:pt x="5922" y="20487"/>
                                      <a:pt x="5942" y="20541"/>
                                    </a:cubicBezTo>
                                    <a:cubicBezTo>
                                      <a:pt x="5942" y="20596"/>
                                      <a:pt x="5932" y="20705"/>
                                      <a:pt x="5901" y="20705"/>
                                    </a:cubicBezTo>
                                    <a:close/>
                                    <a:moveTo>
                                      <a:pt x="5952" y="16178"/>
                                    </a:moveTo>
                                    <a:cubicBezTo>
                                      <a:pt x="5932" y="16123"/>
                                      <a:pt x="5922" y="16014"/>
                                      <a:pt x="5922" y="15960"/>
                                    </a:cubicBezTo>
                                    <a:cubicBezTo>
                                      <a:pt x="5922" y="15905"/>
                                      <a:pt x="5942" y="15960"/>
                                      <a:pt x="5973" y="16069"/>
                                    </a:cubicBezTo>
                                    <a:cubicBezTo>
                                      <a:pt x="6024" y="16287"/>
                                      <a:pt x="6003" y="16396"/>
                                      <a:pt x="5952" y="16178"/>
                                    </a:cubicBezTo>
                                    <a:close/>
                                    <a:moveTo>
                                      <a:pt x="6106" y="18523"/>
                                    </a:moveTo>
                                    <a:cubicBezTo>
                                      <a:pt x="6085" y="18469"/>
                                      <a:pt x="6065" y="18360"/>
                                      <a:pt x="6065" y="18360"/>
                                    </a:cubicBezTo>
                                    <a:cubicBezTo>
                                      <a:pt x="6065" y="18250"/>
                                      <a:pt x="6116" y="18305"/>
                                      <a:pt x="6136" y="18414"/>
                                    </a:cubicBezTo>
                                    <a:cubicBezTo>
                                      <a:pt x="6167" y="18632"/>
                                      <a:pt x="6157" y="18687"/>
                                      <a:pt x="6106" y="18523"/>
                                    </a:cubicBezTo>
                                    <a:close/>
                                    <a:moveTo>
                                      <a:pt x="6136" y="15741"/>
                                    </a:moveTo>
                                    <a:cubicBezTo>
                                      <a:pt x="6136" y="15796"/>
                                      <a:pt x="6126" y="15850"/>
                                      <a:pt x="6106" y="15905"/>
                                    </a:cubicBezTo>
                                    <a:cubicBezTo>
                                      <a:pt x="6075" y="15905"/>
                                      <a:pt x="6024" y="15687"/>
                                      <a:pt x="6014" y="15414"/>
                                    </a:cubicBezTo>
                                    <a:cubicBezTo>
                                      <a:pt x="6003" y="15250"/>
                                      <a:pt x="6003" y="15250"/>
                                      <a:pt x="6065" y="15250"/>
                                    </a:cubicBezTo>
                                    <a:cubicBezTo>
                                      <a:pt x="6106" y="15250"/>
                                      <a:pt x="6147" y="15250"/>
                                      <a:pt x="6157" y="15305"/>
                                    </a:cubicBezTo>
                                    <a:cubicBezTo>
                                      <a:pt x="6167" y="15360"/>
                                      <a:pt x="6198" y="15360"/>
                                      <a:pt x="6218" y="15305"/>
                                    </a:cubicBezTo>
                                    <a:cubicBezTo>
                                      <a:pt x="6269" y="15250"/>
                                      <a:pt x="6280" y="15414"/>
                                      <a:pt x="6228" y="15469"/>
                                    </a:cubicBezTo>
                                    <a:cubicBezTo>
                                      <a:pt x="6208" y="15469"/>
                                      <a:pt x="6187" y="15578"/>
                                      <a:pt x="6177" y="15632"/>
                                    </a:cubicBezTo>
                                    <a:cubicBezTo>
                                      <a:pt x="6167" y="15687"/>
                                      <a:pt x="6147" y="15741"/>
                                      <a:pt x="6136" y="15687"/>
                                    </a:cubicBezTo>
                                    <a:cubicBezTo>
                                      <a:pt x="6147" y="15632"/>
                                      <a:pt x="6136" y="15687"/>
                                      <a:pt x="6136" y="15741"/>
                                    </a:cubicBezTo>
                                    <a:close/>
                                    <a:moveTo>
                                      <a:pt x="6249" y="19232"/>
                                    </a:moveTo>
                                    <a:cubicBezTo>
                                      <a:pt x="6228" y="19341"/>
                                      <a:pt x="6208" y="19287"/>
                                      <a:pt x="6187" y="19123"/>
                                    </a:cubicBezTo>
                                    <a:cubicBezTo>
                                      <a:pt x="6177" y="19014"/>
                                      <a:pt x="6177" y="18960"/>
                                      <a:pt x="6198" y="18960"/>
                                    </a:cubicBezTo>
                                    <a:cubicBezTo>
                                      <a:pt x="6228" y="19014"/>
                                      <a:pt x="6259" y="19178"/>
                                      <a:pt x="6249" y="19232"/>
                                    </a:cubicBezTo>
                                    <a:close/>
                                    <a:moveTo>
                                      <a:pt x="6239" y="16723"/>
                                    </a:moveTo>
                                    <a:cubicBezTo>
                                      <a:pt x="6228" y="16723"/>
                                      <a:pt x="6218" y="16669"/>
                                      <a:pt x="6218" y="16669"/>
                                    </a:cubicBezTo>
                                    <a:cubicBezTo>
                                      <a:pt x="6218" y="16669"/>
                                      <a:pt x="6228" y="16614"/>
                                      <a:pt x="6239" y="16614"/>
                                    </a:cubicBezTo>
                                    <a:cubicBezTo>
                                      <a:pt x="6249" y="16614"/>
                                      <a:pt x="6259" y="16669"/>
                                      <a:pt x="6259" y="16669"/>
                                    </a:cubicBezTo>
                                    <a:cubicBezTo>
                                      <a:pt x="6259" y="16723"/>
                                      <a:pt x="6249" y="16723"/>
                                      <a:pt x="6239" y="16723"/>
                                    </a:cubicBezTo>
                                    <a:close/>
                                    <a:moveTo>
                                      <a:pt x="6259" y="16287"/>
                                    </a:moveTo>
                                    <a:cubicBezTo>
                                      <a:pt x="6259" y="16341"/>
                                      <a:pt x="6249" y="16396"/>
                                      <a:pt x="6239" y="16450"/>
                                    </a:cubicBezTo>
                                    <a:cubicBezTo>
                                      <a:pt x="6218" y="16505"/>
                                      <a:pt x="6208" y="16505"/>
                                      <a:pt x="6188" y="16396"/>
                                    </a:cubicBezTo>
                                    <a:cubicBezTo>
                                      <a:pt x="6157" y="16232"/>
                                      <a:pt x="6167" y="16123"/>
                                      <a:pt x="6218" y="16123"/>
                                    </a:cubicBezTo>
                                    <a:cubicBezTo>
                                      <a:pt x="6239" y="16123"/>
                                      <a:pt x="6249" y="16123"/>
                                      <a:pt x="6249" y="16069"/>
                                    </a:cubicBezTo>
                                    <a:cubicBezTo>
                                      <a:pt x="6249" y="16014"/>
                                      <a:pt x="6269" y="15960"/>
                                      <a:pt x="6290" y="15905"/>
                                    </a:cubicBezTo>
                                    <a:lnTo>
                                      <a:pt x="6290" y="15905"/>
                                    </a:lnTo>
                                    <a:cubicBezTo>
                                      <a:pt x="6310" y="15850"/>
                                      <a:pt x="6351" y="15850"/>
                                      <a:pt x="6382" y="15850"/>
                                    </a:cubicBezTo>
                                    <a:cubicBezTo>
                                      <a:pt x="6423" y="15850"/>
                                      <a:pt x="6423" y="15850"/>
                                      <a:pt x="6341" y="16014"/>
                                    </a:cubicBezTo>
                                    <a:cubicBezTo>
                                      <a:pt x="6300" y="16123"/>
                                      <a:pt x="6259" y="16232"/>
                                      <a:pt x="6259" y="16287"/>
                                    </a:cubicBezTo>
                                    <a:close/>
                                    <a:moveTo>
                                      <a:pt x="6320" y="19505"/>
                                    </a:moveTo>
                                    <a:cubicBezTo>
                                      <a:pt x="6310" y="19560"/>
                                      <a:pt x="6290" y="19505"/>
                                      <a:pt x="6280" y="19450"/>
                                    </a:cubicBezTo>
                                    <a:cubicBezTo>
                                      <a:pt x="6249" y="19341"/>
                                      <a:pt x="6269" y="19287"/>
                                      <a:pt x="6310" y="19396"/>
                                    </a:cubicBezTo>
                                    <a:cubicBezTo>
                                      <a:pt x="6320" y="19396"/>
                                      <a:pt x="6331" y="19450"/>
                                      <a:pt x="6320" y="19505"/>
                                    </a:cubicBezTo>
                                    <a:close/>
                                    <a:moveTo>
                                      <a:pt x="6637" y="18305"/>
                                    </a:moveTo>
                                    <a:cubicBezTo>
                                      <a:pt x="6627" y="18360"/>
                                      <a:pt x="6607" y="18414"/>
                                      <a:pt x="6607" y="18523"/>
                                    </a:cubicBezTo>
                                    <a:cubicBezTo>
                                      <a:pt x="6607" y="18632"/>
                                      <a:pt x="6576" y="18687"/>
                                      <a:pt x="6535" y="18741"/>
                                    </a:cubicBezTo>
                                    <a:cubicBezTo>
                                      <a:pt x="6474" y="18796"/>
                                      <a:pt x="6443" y="18741"/>
                                      <a:pt x="6382" y="18305"/>
                                    </a:cubicBezTo>
                                    <a:cubicBezTo>
                                      <a:pt x="6361" y="18141"/>
                                      <a:pt x="6361" y="18087"/>
                                      <a:pt x="6382" y="18087"/>
                                    </a:cubicBezTo>
                                    <a:cubicBezTo>
                                      <a:pt x="6402" y="18087"/>
                                      <a:pt x="6402" y="18032"/>
                                      <a:pt x="6361" y="17978"/>
                                    </a:cubicBezTo>
                                    <a:cubicBezTo>
                                      <a:pt x="6300" y="17869"/>
                                      <a:pt x="6290" y="17705"/>
                                      <a:pt x="6310" y="17596"/>
                                    </a:cubicBezTo>
                                    <a:cubicBezTo>
                                      <a:pt x="6361" y="17378"/>
                                      <a:pt x="6423" y="17487"/>
                                      <a:pt x="6525" y="18087"/>
                                    </a:cubicBezTo>
                                    <a:cubicBezTo>
                                      <a:pt x="6545" y="18196"/>
                                      <a:pt x="6545" y="18141"/>
                                      <a:pt x="6515" y="17978"/>
                                    </a:cubicBezTo>
                                    <a:cubicBezTo>
                                      <a:pt x="6494" y="17814"/>
                                      <a:pt x="6484" y="17650"/>
                                      <a:pt x="6484" y="17650"/>
                                    </a:cubicBezTo>
                                    <a:cubicBezTo>
                                      <a:pt x="6494" y="17596"/>
                                      <a:pt x="6617" y="18087"/>
                                      <a:pt x="6627" y="18250"/>
                                    </a:cubicBezTo>
                                    <a:cubicBezTo>
                                      <a:pt x="6658" y="18141"/>
                                      <a:pt x="6658" y="18250"/>
                                      <a:pt x="6637" y="18305"/>
                                    </a:cubicBezTo>
                                    <a:close/>
                                    <a:moveTo>
                                      <a:pt x="7568" y="16996"/>
                                    </a:moveTo>
                                    <a:cubicBezTo>
                                      <a:pt x="7558" y="17050"/>
                                      <a:pt x="7548" y="17160"/>
                                      <a:pt x="7548" y="17269"/>
                                    </a:cubicBezTo>
                                    <a:cubicBezTo>
                                      <a:pt x="7548" y="17323"/>
                                      <a:pt x="7527" y="17378"/>
                                      <a:pt x="7527" y="17378"/>
                                    </a:cubicBezTo>
                                    <a:cubicBezTo>
                                      <a:pt x="7507" y="17378"/>
                                      <a:pt x="7507" y="17323"/>
                                      <a:pt x="7537" y="17105"/>
                                    </a:cubicBezTo>
                                    <a:cubicBezTo>
                                      <a:pt x="7558" y="16832"/>
                                      <a:pt x="7589" y="16778"/>
                                      <a:pt x="7568" y="16996"/>
                                    </a:cubicBezTo>
                                    <a:close/>
                                    <a:moveTo>
                                      <a:pt x="7619" y="12469"/>
                                    </a:moveTo>
                                    <a:cubicBezTo>
                                      <a:pt x="7609" y="12469"/>
                                      <a:pt x="7609" y="12414"/>
                                      <a:pt x="7609" y="12414"/>
                                    </a:cubicBezTo>
                                    <a:cubicBezTo>
                                      <a:pt x="7619" y="12359"/>
                                      <a:pt x="7619" y="12359"/>
                                      <a:pt x="7630" y="12359"/>
                                    </a:cubicBezTo>
                                    <a:cubicBezTo>
                                      <a:pt x="7630" y="12359"/>
                                      <a:pt x="7640" y="12414"/>
                                      <a:pt x="7640" y="12414"/>
                                    </a:cubicBezTo>
                                    <a:cubicBezTo>
                                      <a:pt x="7640" y="12414"/>
                                      <a:pt x="7630" y="12469"/>
                                      <a:pt x="7619" y="12469"/>
                                    </a:cubicBezTo>
                                    <a:close/>
                                    <a:moveTo>
                                      <a:pt x="9215" y="11159"/>
                                    </a:moveTo>
                                    <a:cubicBezTo>
                                      <a:pt x="9225" y="11159"/>
                                      <a:pt x="9245" y="11214"/>
                                      <a:pt x="9245" y="11269"/>
                                    </a:cubicBezTo>
                                    <a:cubicBezTo>
                                      <a:pt x="9245" y="11323"/>
                                      <a:pt x="9266" y="11541"/>
                                      <a:pt x="9276" y="11760"/>
                                    </a:cubicBezTo>
                                    <a:cubicBezTo>
                                      <a:pt x="9307" y="12196"/>
                                      <a:pt x="9317" y="12414"/>
                                      <a:pt x="9286" y="12414"/>
                                    </a:cubicBezTo>
                                    <a:cubicBezTo>
                                      <a:pt x="9266" y="12414"/>
                                      <a:pt x="9215" y="11923"/>
                                      <a:pt x="9194" y="11541"/>
                                    </a:cubicBezTo>
                                    <a:lnTo>
                                      <a:pt x="9194" y="11541"/>
                                    </a:lnTo>
                                    <a:cubicBezTo>
                                      <a:pt x="9194" y="11269"/>
                                      <a:pt x="9194" y="11159"/>
                                      <a:pt x="9215" y="11159"/>
                                    </a:cubicBezTo>
                                    <a:close/>
                                    <a:moveTo>
                                      <a:pt x="9174" y="14214"/>
                                    </a:moveTo>
                                    <a:cubicBezTo>
                                      <a:pt x="9184" y="14160"/>
                                      <a:pt x="9225" y="14323"/>
                                      <a:pt x="9225" y="14487"/>
                                    </a:cubicBezTo>
                                    <a:cubicBezTo>
                                      <a:pt x="9225" y="14705"/>
                                      <a:pt x="9194" y="14650"/>
                                      <a:pt x="9184" y="14432"/>
                                    </a:cubicBezTo>
                                    <a:lnTo>
                                      <a:pt x="9184" y="14432"/>
                                    </a:lnTo>
                                    <a:cubicBezTo>
                                      <a:pt x="9174" y="14323"/>
                                      <a:pt x="9174" y="14214"/>
                                      <a:pt x="9174" y="14214"/>
                                    </a:cubicBezTo>
                                    <a:close/>
                                    <a:moveTo>
                                      <a:pt x="9174" y="15414"/>
                                    </a:moveTo>
                                    <a:cubicBezTo>
                                      <a:pt x="9174" y="15305"/>
                                      <a:pt x="9184" y="15196"/>
                                      <a:pt x="9205" y="15141"/>
                                    </a:cubicBezTo>
                                    <a:cubicBezTo>
                                      <a:pt x="9225" y="15087"/>
                                      <a:pt x="9225" y="15087"/>
                                      <a:pt x="9235" y="15360"/>
                                    </a:cubicBezTo>
                                    <a:cubicBezTo>
                                      <a:pt x="9235" y="15469"/>
                                      <a:pt x="9245" y="15632"/>
                                      <a:pt x="9256" y="15741"/>
                                    </a:cubicBezTo>
                                    <a:cubicBezTo>
                                      <a:pt x="9266" y="15960"/>
                                      <a:pt x="9245" y="15960"/>
                                      <a:pt x="9205" y="15741"/>
                                    </a:cubicBezTo>
                                    <a:cubicBezTo>
                                      <a:pt x="9184" y="15687"/>
                                      <a:pt x="9174" y="15578"/>
                                      <a:pt x="9174" y="15414"/>
                                    </a:cubicBezTo>
                                    <a:close/>
                                    <a:moveTo>
                                      <a:pt x="9194" y="16069"/>
                                    </a:moveTo>
                                    <a:cubicBezTo>
                                      <a:pt x="9184" y="16123"/>
                                      <a:pt x="9174" y="16178"/>
                                      <a:pt x="9164" y="16178"/>
                                    </a:cubicBezTo>
                                    <a:cubicBezTo>
                                      <a:pt x="9153" y="16178"/>
                                      <a:pt x="9143" y="16123"/>
                                      <a:pt x="9143" y="16069"/>
                                    </a:cubicBezTo>
                                    <a:cubicBezTo>
                                      <a:pt x="9143" y="16014"/>
                                      <a:pt x="9153" y="15960"/>
                                      <a:pt x="9174" y="15960"/>
                                    </a:cubicBezTo>
                                    <a:cubicBezTo>
                                      <a:pt x="9194" y="15960"/>
                                      <a:pt x="9205" y="15960"/>
                                      <a:pt x="9194" y="16069"/>
                                    </a:cubicBezTo>
                                    <a:close/>
                                    <a:moveTo>
                                      <a:pt x="9153" y="12305"/>
                                    </a:moveTo>
                                    <a:cubicBezTo>
                                      <a:pt x="9184" y="12250"/>
                                      <a:pt x="9205" y="12250"/>
                                      <a:pt x="9205" y="12305"/>
                                    </a:cubicBezTo>
                                    <a:cubicBezTo>
                                      <a:pt x="9205" y="12305"/>
                                      <a:pt x="9205" y="12469"/>
                                      <a:pt x="9215" y="12578"/>
                                    </a:cubicBezTo>
                                    <a:cubicBezTo>
                                      <a:pt x="9225" y="12741"/>
                                      <a:pt x="9215" y="12850"/>
                                      <a:pt x="9194" y="12850"/>
                                    </a:cubicBezTo>
                                    <a:cubicBezTo>
                                      <a:pt x="9184" y="12850"/>
                                      <a:pt x="9164" y="12960"/>
                                      <a:pt x="9164" y="13014"/>
                                    </a:cubicBezTo>
                                    <a:cubicBezTo>
                                      <a:pt x="9164" y="13178"/>
                                      <a:pt x="9113" y="13123"/>
                                      <a:pt x="9082" y="12905"/>
                                    </a:cubicBezTo>
                                    <a:cubicBezTo>
                                      <a:pt x="9051" y="12741"/>
                                      <a:pt x="9051" y="12687"/>
                                      <a:pt x="9082" y="12632"/>
                                    </a:cubicBezTo>
                                    <a:cubicBezTo>
                                      <a:pt x="9092" y="12578"/>
                                      <a:pt x="9102" y="12523"/>
                                      <a:pt x="9102" y="12469"/>
                                    </a:cubicBezTo>
                                    <a:cubicBezTo>
                                      <a:pt x="9102" y="12414"/>
                                      <a:pt x="9123" y="12360"/>
                                      <a:pt x="9153" y="12305"/>
                                    </a:cubicBezTo>
                                    <a:close/>
                                    <a:moveTo>
                                      <a:pt x="9072" y="13669"/>
                                    </a:moveTo>
                                    <a:cubicBezTo>
                                      <a:pt x="9072" y="13614"/>
                                      <a:pt x="9082" y="13505"/>
                                      <a:pt x="9092" y="13505"/>
                                    </a:cubicBezTo>
                                    <a:cubicBezTo>
                                      <a:pt x="9123" y="13505"/>
                                      <a:pt x="9143" y="13614"/>
                                      <a:pt x="9123" y="13723"/>
                                    </a:cubicBezTo>
                                    <a:cubicBezTo>
                                      <a:pt x="9112" y="13832"/>
                                      <a:pt x="9072" y="13832"/>
                                      <a:pt x="9072" y="13669"/>
                                    </a:cubicBezTo>
                                    <a:close/>
                                    <a:moveTo>
                                      <a:pt x="9123" y="15305"/>
                                    </a:moveTo>
                                    <a:cubicBezTo>
                                      <a:pt x="9123" y="15360"/>
                                      <a:pt x="9112" y="15360"/>
                                      <a:pt x="9102" y="15360"/>
                                    </a:cubicBezTo>
                                    <a:cubicBezTo>
                                      <a:pt x="9092" y="15360"/>
                                      <a:pt x="9082" y="15305"/>
                                      <a:pt x="9082" y="15305"/>
                                    </a:cubicBezTo>
                                    <a:cubicBezTo>
                                      <a:pt x="9082" y="15305"/>
                                      <a:pt x="9092" y="15250"/>
                                      <a:pt x="9102" y="15250"/>
                                    </a:cubicBezTo>
                                    <a:cubicBezTo>
                                      <a:pt x="9112" y="15250"/>
                                      <a:pt x="9123" y="15250"/>
                                      <a:pt x="9123" y="15305"/>
                                    </a:cubicBezTo>
                                    <a:close/>
                                    <a:moveTo>
                                      <a:pt x="9072" y="6414"/>
                                    </a:moveTo>
                                    <a:cubicBezTo>
                                      <a:pt x="9164" y="6087"/>
                                      <a:pt x="9184" y="6087"/>
                                      <a:pt x="9184" y="6250"/>
                                    </a:cubicBezTo>
                                    <a:cubicBezTo>
                                      <a:pt x="9184" y="6578"/>
                                      <a:pt x="9010" y="7123"/>
                                      <a:pt x="8908" y="7123"/>
                                    </a:cubicBezTo>
                                    <a:cubicBezTo>
                                      <a:pt x="8877" y="7123"/>
                                      <a:pt x="8908" y="6959"/>
                                      <a:pt x="9072" y="6414"/>
                                    </a:cubicBezTo>
                                    <a:close/>
                                    <a:moveTo>
                                      <a:pt x="8836" y="10996"/>
                                    </a:moveTo>
                                    <a:cubicBezTo>
                                      <a:pt x="8857" y="10941"/>
                                      <a:pt x="8898" y="10887"/>
                                      <a:pt x="8918" y="10887"/>
                                    </a:cubicBezTo>
                                    <a:cubicBezTo>
                                      <a:pt x="8980" y="10832"/>
                                      <a:pt x="9072" y="11105"/>
                                      <a:pt x="9092" y="11378"/>
                                    </a:cubicBezTo>
                                    <a:cubicBezTo>
                                      <a:pt x="9102" y="11487"/>
                                      <a:pt x="9112" y="11596"/>
                                      <a:pt x="9112" y="11705"/>
                                    </a:cubicBezTo>
                                    <a:cubicBezTo>
                                      <a:pt x="9123" y="11814"/>
                                      <a:pt x="9112" y="11869"/>
                                      <a:pt x="9082" y="11869"/>
                                    </a:cubicBezTo>
                                    <a:cubicBezTo>
                                      <a:pt x="9061" y="11869"/>
                                      <a:pt x="9031" y="11814"/>
                                      <a:pt x="9020" y="11814"/>
                                    </a:cubicBezTo>
                                    <a:cubicBezTo>
                                      <a:pt x="9000" y="11759"/>
                                      <a:pt x="9000" y="11759"/>
                                      <a:pt x="9031" y="11705"/>
                                    </a:cubicBezTo>
                                    <a:cubicBezTo>
                                      <a:pt x="9061" y="11650"/>
                                      <a:pt x="9061" y="11596"/>
                                      <a:pt x="9000" y="11487"/>
                                    </a:cubicBezTo>
                                    <a:cubicBezTo>
                                      <a:pt x="8969" y="11378"/>
                                      <a:pt x="8918" y="11323"/>
                                      <a:pt x="8898" y="11323"/>
                                    </a:cubicBezTo>
                                    <a:cubicBezTo>
                                      <a:pt x="8795" y="11105"/>
                                      <a:pt x="8785" y="11105"/>
                                      <a:pt x="8836" y="10996"/>
                                    </a:cubicBezTo>
                                    <a:close/>
                                    <a:moveTo>
                                      <a:pt x="8683" y="12032"/>
                                    </a:moveTo>
                                    <a:cubicBezTo>
                                      <a:pt x="8693" y="12032"/>
                                      <a:pt x="8714" y="12032"/>
                                      <a:pt x="8714" y="12087"/>
                                    </a:cubicBezTo>
                                    <a:cubicBezTo>
                                      <a:pt x="8714" y="12141"/>
                                      <a:pt x="8703" y="12141"/>
                                      <a:pt x="8683" y="12141"/>
                                    </a:cubicBezTo>
                                    <a:cubicBezTo>
                                      <a:pt x="8673" y="12141"/>
                                      <a:pt x="8652" y="12141"/>
                                      <a:pt x="8652" y="12087"/>
                                    </a:cubicBezTo>
                                    <a:cubicBezTo>
                                      <a:pt x="8652" y="12032"/>
                                      <a:pt x="8673" y="12032"/>
                                      <a:pt x="8683" y="12032"/>
                                    </a:cubicBezTo>
                                    <a:close/>
                                    <a:moveTo>
                                      <a:pt x="8683" y="12414"/>
                                    </a:moveTo>
                                    <a:lnTo>
                                      <a:pt x="8683" y="12414"/>
                                    </a:lnTo>
                                    <a:cubicBezTo>
                                      <a:pt x="8795" y="12087"/>
                                      <a:pt x="8826" y="12141"/>
                                      <a:pt x="8887" y="12578"/>
                                    </a:cubicBezTo>
                                    <a:lnTo>
                                      <a:pt x="8928" y="12850"/>
                                    </a:lnTo>
                                    <a:lnTo>
                                      <a:pt x="8887" y="12796"/>
                                    </a:lnTo>
                                    <a:cubicBezTo>
                                      <a:pt x="8867" y="12741"/>
                                      <a:pt x="8795" y="12741"/>
                                      <a:pt x="8724" y="12741"/>
                                    </a:cubicBezTo>
                                    <a:cubicBezTo>
                                      <a:pt x="8662" y="12741"/>
                                      <a:pt x="8601" y="12741"/>
                                      <a:pt x="8601" y="12687"/>
                                    </a:cubicBezTo>
                                    <a:cubicBezTo>
                                      <a:pt x="8601" y="12632"/>
                                      <a:pt x="8642" y="12523"/>
                                      <a:pt x="8683" y="12414"/>
                                    </a:cubicBezTo>
                                    <a:close/>
                                    <a:moveTo>
                                      <a:pt x="8611" y="7069"/>
                                    </a:moveTo>
                                    <a:cubicBezTo>
                                      <a:pt x="8611" y="7123"/>
                                      <a:pt x="8601" y="7123"/>
                                      <a:pt x="8591" y="7123"/>
                                    </a:cubicBezTo>
                                    <a:cubicBezTo>
                                      <a:pt x="8581" y="7123"/>
                                      <a:pt x="8581" y="7069"/>
                                      <a:pt x="8581" y="7069"/>
                                    </a:cubicBezTo>
                                    <a:cubicBezTo>
                                      <a:pt x="8591" y="7014"/>
                                      <a:pt x="8591" y="7014"/>
                                      <a:pt x="8601" y="7014"/>
                                    </a:cubicBezTo>
                                    <a:cubicBezTo>
                                      <a:pt x="8611" y="7014"/>
                                      <a:pt x="8611" y="7014"/>
                                      <a:pt x="8611" y="7069"/>
                                    </a:cubicBezTo>
                                    <a:close/>
                                    <a:moveTo>
                                      <a:pt x="7855" y="11869"/>
                                    </a:moveTo>
                                    <a:cubicBezTo>
                                      <a:pt x="7844" y="11869"/>
                                      <a:pt x="7834" y="11869"/>
                                      <a:pt x="7834" y="11814"/>
                                    </a:cubicBezTo>
                                    <a:cubicBezTo>
                                      <a:pt x="7834" y="11759"/>
                                      <a:pt x="7844" y="11705"/>
                                      <a:pt x="7855" y="11705"/>
                                    </a:cubicBezTo>
                                    <a:cubicBezTo>
                                      <a:pt x="7865" y="11705"/>
                                      <a:pt x="7875" y="11759"/>
                                      <a:pt x="7875" y="11759"/>
                                    </a:cubicBezTo>
                                    <a:cubicBezTo>
                                      <a:pt x="7875" y="11814"/>
                                      <a:pt x="7865" y="11869"/>
                                      <a:pt x="7855" y="11869"/>
                                    </a:cubicBezTo>
                                    <a:close/>
                                    <a:moveTo>
                                      <a:pt x="7916" y="12360"/>
                                    </a:moveTo>
                                    <a:cubicBezTo>
                                      <a:pt x="7865" y="12469"/>
                                      <a:pt x="7865" y="12360"/>
                                      <a:pt x="7895" y="12032"/>
                                    </a:cubicBezTo>
                                    <a:cubicBezTo>
                                      <a:pt x="7926" y="11650"/>
                                      <a:pt x="7926" y="11596"/>
                                      <a:pt x="7895" y="11596"/>
                                    </a:cubicBezTo>
                                    <a:cubicBezTo>
                                      <a:pt x="7855" y="11596"/>
                                      <a:pt x="7865" y="11487"/>
                                      <a:pt x="7906" y="11432"/>
                                    </a:cubicBezTo>
                                    <a:cubicBezTo>
                                      <a:pt x="7926" y="11432"/>
                                      <a:pt x="7936" y="11378"/>
                                      <a:pt x="7936" y="11323"/>
                                    </a:cubicBezTo>
                                    <a:cubicBezTo>
                                      <a:pt x="7936" y="11269"/>
                                      <a:pt x="7926" y="11269"/>
                                      <a:pt x="7926" y="11269"/>
                                    </a:cubicBezTo>
                                    <a:cubicBezTo>
                                      <a:pt x="7916" y="11269"/>
                                      <a:pt x="7916" y="11214"/>
                                      <a:pt x="7916" y="11050"/>
                                    </a:cubicBezTo>
                                    <a:cubicBezTo>
                                      <a:pt x="7916" y="10941"/>
                                      <a:pt x="7926" y="10832"/>
                                      <a:pt x="7936" y="10832"/>
                                    </a:cubicBezTo>
                                    <a:cubicBezTo>
                                      <a:pt x="7947" y="10832"/>
                                      <a:pt x="7957" y="10778"/>
                                      <a:pt x="7957" y="10669"/>
                                    </a:cubicBezTo>
                                    <a:cubicBezTo>
                                      <a:pt x="7957" y="10450"/>
                                      <a:pt x="7998" y="10014"/>
                                      <a:pt x="8039" y="9960"/>
                                    </a:cubicBezTo>
                                    <a:cubicBezTo>
                                      <a:pt x="8049" y="9960"/>
                                      <a:pt x="8059" y="9905"/>
                                      <a:pt x="8059" y="9850"/>
                                    </a:cubicBezTo>
                                    <a:cubicBezTo>
                                      <a:pt x="8059" y="9796"/>
                                      <a:pt x="8069" y="9687"/>
                                      <a:pt x="8090" y="9632"/>
                                    </a:cubicBezTo>
                                    <a:cubicBezTo>
                                      <a:pt x="8192" y="9360"/>
                                      <a:pt x="8213" y="9087"/>
                                      <a:pt x="8131" y="9196"/>
                                    </a:cubicBezTo>
                                    <a:cubicBezTo>
                                      <a:pt x="8110" y="9196"/>
                                      <a:pt x="8090" y="9196"/>
                                      <a:pt x="8090" y="9141"/>
                                    </a:cubicBezTo>
                                    <a:cubicBezTo>
                                      <a:pt x="8090" y="9032"/>
                                      <a:pt x="8141" y="8705"/>
                                      <a:pt x="8172" y="8596"/>
                                    </a:cubicBezTo>
                                    <a:cubicBezTo>
                                      <a:pt x="8192" y="8541"/>
                                      <a:pt x="8192" y="8432"/>
                                      <a:pt x="8192" y="8323"/>
                                    </a:cubicBezTo>
                                    <a:cubicBezTo>
                                      <a:pt x="8182" y="8214"/>
                                      <a:pt x="8192" y="8105"/>
                                      <a:pt x="8213" y="8050"/>
                                    </a:cubicBezTo>
                                    <a:cubicBezTo>
                                      <a:pt x="8223" y="7996"/>
                                      <a:pt x="8233" y="7941"/>
                                      <a:pt x="8233" y="7832"/>
                                    </a:cubicBezTo>
                                    <a:cubicBezTo>
                                      <a:pt x="8223" y="7778"/>
                                      <a:pt x="8233" y="7669"/>
                                      <a:pt x="8243" y="7559"/>
                                    </a:cubicBezTo>
                                    <a:cubicBezTo>
                                      <a:pt x="8253" y="7450"/>
                                      <a:pt x="8274" y="7287"/>
                                      <a:pt x="8284" y="7178"/>
                                    </a:cubicBezTo>
                                    <a:cubicBezTo>
                                      <a:pt x="8315" y="6796"/>
                                      <a:pt x="8438" y="6196"/>
                                      <a:pt x="8519" y="6087"/>
                                    </a:cubicBezTo>
                                    <a:cubicBezTo>
                                      <a:pt x="8560" y="6032"/>
                                      <a:pt x="8601" y="5978"/>
                                      <a:pt x="8611" y="5978"/>
                                    </a:cubicBezTo>
                                    <a:cubicBezTo>
                                      <a:pt x="8632" y="5978"/>
                                      <a:pt x="8632" y="5978"/>
                                      <a:pt x="8622" y="6032"/>
                                    </a:cubicBezTo>
                                    <a:cubicBezTo>
                                      <a:pt x="8611" y="6032"/>
                                      <a:pt x="8601" y="6087"/>
                                      <a:pt x="8601" y="6141"/>
                                    </a:cubicBezTo>
                                    <a:cubicBezTo>
                                      <a:pt x="8601" y="6196"/>
                                      <a:pt x="8581" y="6359"/>
                                      <a:pt x="8550" y="6578"/>
                                    </a:cubicBezTo>
                                    <a:cubicBezTo>
                                      <a:pt x="8519" y="6796"/>
                                      <a:pt x="8478" y="7232"/>
                                      <a:pt x="8448" y="7614"/>
                                    </a:cubicBezTo>
                                    <a:cubicBezTo>
                                      <a:pt x="8397" y="8269"/>
                                      <a:pt x="8243" y="10014"/>
                                      <a:pt x="8192" y="10450"/>
                                    </a:cubicBezTo>
                                    <a:cubicBezTo>
                                      <a:pt x="8182" y="10560"/>
                                      <a:pt x="8151" y="10832"/>
                                      <a:pt x="8141" y="10996"/>
                                    </a:cubicBezTo>
                                    <a:cubicBezTo>
                                      <a:pt x="8069" y="11378"/>
                                      <a:pt x="7957" y="12250"/>
                                      <a:pt x="7916" y="12360"/>
                                    </a:cubicBezTo>
                                    <a:close/>
                                    <a:moveTo>
                                      <a:pt x="8161" y="20050"/>
                                    </a:moveTo>
                                    <a:cubicBezTo>
                                      <a:pt x="8151" y="20050"/>
                                      <a:pt x="8131" y="20214"/>
                                      <a:pt x="8120" y="20378"/>
                                    </a:cubicBezTo>
                                    <a:cubicBezTo>
                                      <a:pt x="8080" y="20760"/>
                                      <a:pt x="8049" y="20814"/>
                                      <a:pt x="8059" y="20432"/>
                                    </a:cubicBezTo>
                                    <a:cubicBezTo>
                                      <a:pt x="8059" y="20378"/>
                                      <a:pt x="8080" y="20269"/>
                                      <a:pt x="8100" y="20214"/>
                                    </a:cubicBezTo>
                                    <a:cubicBezTo>
                                      <a:pt x="8120" y="20160"/>
                                      <a:pt x="8141" y="20050"/>
                                      <a:pt x="8141" y="19996"/>
                                    </a:cubicBezTo>
                                    <a:cubicBezTo>
                                      <a:pt x="8141" y="19941"/>
                                      <a:pt x="8151" y="19887"/>
                                      <a:pt x="8161" y="19887"/>
                                    </a:cubicBezTo>
                                    <a:cubicBezTo>
                                      <a:pt x="8172" y="19887"/>
                                      <a:pt x="8182" y="19941"/>
                                      <a:pt x="8182" y="19996"/>
                                    </a:cubicBezTo>
                                    <a:cubicBezTo>
                                      <a:pt x="8172" y="19996"/>
                                      <a:pt x="8161" y="20050"/>
                                      <a:pt x="8161" y="20050"/>
                                    </a:cubicBezTo>
                                    <a:close/>
                                    <a:moveTo>
                                      <a:pt x="8335" y="18741"/>
                                    </a:moveTo>
                                    <a:cubicBezTo>
                                      <a:pt x="8325" y="18796"/>
                                      <a:pt x="8325" y="18796"/>
                                      <a:pt x="8315" y="18796"/>
                                    </a:cubicBezTo>
                                    <a:cubicBezTo>
                                      <a:pt x="8305" y="18796"/>
                                      <a:pt x="8305" y="18741"/>
                                      <a:pt x="8305" y="18741"/>
                                    </a:cubicBezTo>
                                    <a:cubicBezTo>
                                      <a:pt x="8305" y="18687"/>
                                      <a:pt x="8315" y="18687"/>
                                      <a:pt x="8325" y="18687"/>
                                    </a:cubicBezTo>
                                    <a:cubicBezTo>
                                      <a:pt x="8335" y="18632"/>
                                      <a:pt x="8345" y="18687"/>
                                      <a:pt x="8335" y="18741"/>
                                    </a:cubicBezTo>
                                    <a:close/>
                                    <a:moveTo>
                                      <a:pt x="8325" y="18360"/>
                                    </a:moveTo>
                                    <a:cubicBezTo>
                                      <a:pt x="8315" y="18469"/>
                                      <a:pt x="8305" y="18632"/>
                                      <a:pt x="8284" y="18687"/>
                                    </a:cubicBezTo>
                                    <a:cubicBezTo>
                                      <a:pt x="8264" y="18741"/>
                                      <a:pt x="8264" y="18850"/>
                                      <a:pt x="8264" y="18905"/>
                                    </a:cubicBezTo>
                                    <a:cubicBezTo>
                                      <a:pt x="8274" y="18960"/>
                                      <a:pt x="8264" y="19014"/>
                                      <a:pt x="8253" y="19014"/>
                                    </a:cubicBezTo>
                                    <a:cubicBezTo>
                                      <a:pt x="8243" y="19014"/>
                                      <a:pt x="8233" y="19069"/>
                                      <a:pt x="8233" y="19123"/>
                                    </a:cubicBezTo>
                                    <a:cubicBezTo>
                                      <a:pt x="8233" y="19178"/>
                                      <a:pt x="8223" y="19287"/>
                                      <a:pt x="8202" y="19341"/>
                                    </a:cubicBezTo>
                                    <a:cubicBezTo>
                                      <a:pt x="8182" y="19450"/>
                                      <a:pt x="8172" y="19450"/>
                                      <a:pt x="8161" y="19287"/>
                                    </a:cubicBezTo>
                                    <a:cubicBezTo>
                                      <a:pt x="8151" y="19178"/>
                                      <a:pt x="8151" y="19014"/>
                                      <a:pt x="8161" y="18905"/>
                                    </a:cubicBezTo>
                                    <a:cubicBezTo>
                                      <a:pt x="8172" y="18741"/>
                                      <a:pt x="8172" y="18687"/>
                                      <a:pt x="8151" y="18687"/>
                                    </a:cubicBezTo>
                                    <a:cubicBezTo>
                                      <a:pt x="8141" y="18687"/>
                                      <a:pt x="8131" y="18632"/>
                                      <a:pt x="8131" y="18632"/>
                                    </a:cubicBezTo>
                                    <a:cubicBezTo>
                                      <a:pt x="8131" y="18578"/>
                                      <a:pt x="8141" y="18578"/>
                                      <a:pt x="8161" y="18578"/>
                                    </a:cubicBezTo>
                                    <a:cubicBezTo>
                                      <a:pt x="8192" y="18578"/>
                                      <a:pt x="8192" y="18578"/>
                                      <a:pt x="8161" y="18523"/>
                                    </a:cubicBezTo>
                                    <a:cubicBezTo>
                                      <a:pt x="8151" y="18469"/>
                                      <a:pt x="8141" y="18469"/>
                                      <a:pt x="8151" y="18469"/>
                                    </a:cubicBezTo>
                                    <a:cubicBezTo>
                                      <a:pt x="8161" y="18469"/>
                                      <a:pt x="8182" y="18305"/>
                                      <a:pt x="8182" y="18141"/>
                                    </a:cubicBezTo>
                                    <a:cubicBezTo>
                                      <a:pt x="8202" y="17650"/>
                                      <a:pt x="8202" y="17650"/>
                                      <a:pt x="8172" y="17705"/>
                                    </a:cubicBezTo>
                                    <a:cubicBezTo>
                                      <a:pt x="8141" y="17705"/>
                                      <a:pt x="8141" y="17705"/>
                                      <a:pt x="8161" y="17487"/>
                                    </a:cubicBezTo>
                                    <a:cubicBezTo>
                                      <a:pt x="8172" y="17378"/>
                                      <a:pt x="8192" y="17214"/>
                                      <a:pt x="8192" y="17160"/>
                                    </a:cubicBezTo>
                                    <a:cubicBezTo>
                                      <a:pt x="8192" y="17105"/>
                                      <a:pt x="8202" y="17050"/>
                                      <a:pt x="8202" y="16996"/>
                                    </a:cubicBezTo>
                                    <a:cubicBezTo>
                                      <a:pt x="8202" y="16941"/>
                                      <a:pt x="8223" y="16723"/>
                                      <a:pt x="8243" y="16505"/>
                                    </a:cubicBezTo>
                                    <a:cubicBezTo>
                                      <a:pt x="8264" y="16287"/>
                                      <a:pt x="8294" y="16069"/>
                                      <a:pt x="8294" y="15960"/>
                                    </a:cubicBezTo>
                                    <a:cubicBezTo>
                                      <a:pt x="8294" y="15850"/>
                                      <a:pt x="8305" y="15796"/>
                                      <a:pt x="8305" y="15741"/>
                                    </a:cubicBezTo>
                                    <a:cubicBezTo>
                                      <a:pt x="8305" y="15632"/>
                                      <a:pt x="8356" y="15905"/>
                                      <a:pt x="8356" y="16069"/>
                                    </a:cubicBezTo>
                                    <a:cubicBezTo>
                                      <a:pt x="8356" y="16178"/>
                                      <a:pt x="8366" y="16232"/>
                                      <a:pt x="8386" y="16287"/>
                                    </a:cubicBezTo>
                                    <a:cubicBezTo>
                                      <a:pt x="8417" y="16341"/>
                                      <a:pt x="8427" y="16069"/>
                                      <a:pt x="8397" y="16014"/>
                                    </a:cubicBezTo>
                                    <a:cubicBezTo>
                                      <a:pt x="8386" y="16014"/>
                                      <a:pt x="8386" y="15905"/>
                                      <a:pt x="8386" y="15905"/>
                                    </a:cubicBezTo>
                                    <a:cubicBezTo>
                                      <a:pt x="8386" y="15850"/>
                                      <a:pt x="8386" y="15796"/>
                                      <a:pt x="8366" y="15741"/>
                                    </a:cubicBezTo>
                                    <a:cubicBezTo>
                                      <a:pt x="8335" y="15632"/>
                                      <a:pt x="8325" y="15414"/>
                                      <a:pt x="8356" y="15360"/>
                                    </a:cubicBezTo>
                                    <a:cubicBezTo>
                                      <a:pt x="8366" y="15360"/>
                                      <a:pt x="8366" y="15305"/>
                                      <a:pt x="8366" y="15250"/>
                                    </a:cubicBezTo>
                                    <a:cubicBezTo>
                                      <a:pt x="8356" y="15141"/>
                                      <a:pt x="8417" y="14923"/>
                                      <a:pt x="8458" y="14923"/>
                                    </a:cubicBezTo>
                                    <a:cubicBezTo>
                                      <a:pt x="8468" y="14923"/>
                                      <a:pt x="8489" y="14869"/>
                                      <a:pt x="8489" y="14869"/>
                                    </a:cubicBezTo>
                                    <a:cubicBezTo>
                                      <a:pt x="8489" y="14760"/>
                                      <a:pt x="8478" y="14760"/>
                                      <a:pt x="8438" y="14869"/>
                                    </a:cubicBezTo>
                                    <a:cubicBezTo>
                                      <a:pt x="8397" y="14978"/>
                                      <a:pt x="8397" y="14923"/>
                                      <a:pt x="8438" y="14650"/>
                                    </a:cubicBezTo>
                                    <a:cubicBezTo>
                                      <a:pt x="8458" y="14487"/>
                                      <a:pt x="8478" y="14432"/>
                                      <a:pt x="8499" y="14487"/>
                                    </a:cubicBezTo>
                                    <a:cubicBezTo>
                                      <a:pt x="8519" y="14487"/>
                                      <a:pt x="8540" y="14487"/>
                                      <a:pt x="8550" y="14378"/>
                                    </a:cubicBezTo>
                                    <a:cubicBezTo>
                                      <a:pt x="8581" y="14160"/>
                                      <a:pt x="8570" y="14050"/>
                                      <a:pt x="8530" y="14214"/>
                                    </a:cubicBezTo>
                                    <a:cubicBezTo>
                                      <a:pt x="8499" y="14378"/>
                                      <a:pt x="8499" y="14378"/>
                                      <a:pt x="8509" y="14214"/>
                                    </a:cubicBezTo>
                                    <a:cubicBezTo>
                                      <a:pt x="8519" y="14160"/>
                                      <a:pt x="8530" y="13996"/>
                                      <a:pt x="8530" y="13941"/>
                                    </a:cubicBezTo>
                                    <a:cubicBezTo>
                                      <a:pt x="8530" y="13887"/>
                                      <a:pt x="8550" y="13778"/>
                                      <a:pt x="8560" y="13723"/>
                                    </a:cubicBezTo>
                                    <a:cubicBezTo>
                                      <a:pt x="8570" y="13669"/>
                                      <a:pt x="8570" y="13614"/>
                                      <a:pt x="8550" y="13614"/>
                                    </a:cubicBezTo>
                                    <a:cubicBezTo>
                                      <a:pt x="8478" y="13614"/>
                                      <a:pt x="8550" y="13232"/>
                                      <a:pt x="8652" y="13069"/>
                                    </a:cubicBezTo>
                                    <a:lnTo>
                                      <a:pt x="8652" y="13069"/>
                                    </a:lnTo>
                                    <a:cubicBezTo>
                                      <a:pt x="8765" y="12905"/>
                                      <a:pt x="8857" y="12905"/>
                                      <a:pt x="8908" y="13069"/>
                                    </a:cubicBezTo>
                                    <a:cubicBezTo>
                                      <a:pt x="8928" y="13123"/>
                                      <a:pt x="8949" y="13232"/>
                                      <a:pt x="8939" y="13232"/>
                                    </a:cubicBezTo>
                                    <a:cubicBezTo>
                                      <a:pt x="8939" y="13232"/>
                                      <a:pt x="8908" y="13341"/>
                                      <a:pt x="8877" y="13396"/>
                                    </a:cubicBezTo>
                                    <a:cubicBezTo>
                                      <a:pt x="8847" y="13505"/>
                                      <a:pt x="8816" y="13614"/>
                                      <a:pt x="8806" y="13669"/>
                                    </a:cubicBezTo>
                                    <a:cubicBezTo>
                                      <a:pt x="8795" y="13723"/>
                                      <a:pt x="8775" y="13832"/>
                                      <a:pt x="8755" y="13832"/>
                                    </a:cubicBezTo>
                                    <a:cubicBezTo>
                                      <a:pt x="8734" y="13832"/>
                                      <a:pt x="8714" y="13887"/>
                                      <a:pt x="8714" y="13941"/>
                                    </a:cubicBezTo>
                                    <a:cubicBezTo>
                                      <a:pt x="8714" y="14050"/>
                                      <a:pt x="8744" y="13996"/>
                                      <a:pt x="8755" y="13941"/>
                                    </a:cubicBezTo>
                                    <a:cubicBezTo>
                                      <a:pt x="8765" y="13887"/>
                                      <a:pt x="8775" y="13887"/>
                                      <a:pt x="8795" y="13941"/>
                                    </a:cubicBezTo>
                                    <a:cubicBezTo>
                                      <a:pt x="8826" y="13996"/>
                                      <a:pt x="8888" y="13778"/>
                                      <a:pt x="8888" y="13614"/>
                                    </a:cubicBezTo>
                                    <a:cubicBezTo>
                                      <a:pt x="8888" y="13559"/>
                                      <a:pt x="8908" y="13450"/>
                                      <a:pt x="8928" y="13450"/>
                                    </a:cubicBezTo>
                                    <a:cubicBezTo>
                                      <a:pt x="8969" y="13396"/>
                                      <a:pt x="8980" y="13396"/>
                                      <a:pt x="8980" y="13614"/>
                                    </a:cubicBezTo>
                                    <a:cubicBezTo>
                                      <a:pt x="8980" y="13723"/>
                                      <a:pt x="8990" y="13778"/>
                                      <a:pt x="8990" y="13778"/>
                                    </a:cubicBezTo>
                                    <a:cubicBezTo>
                                      <a:pt x="9010" y="13778"/>
                                      <a:pt x="9020" y="14159"/>
                                      <a:pt x="9000" y="14378"/>
                                    </a:cubicBezTo>
                                    <a:cubicBezTo>
                                      <a:pt x="8990" y="14487"/>
                                      <a:pt x="8969" y="14760"/>
                                      <a:pt x="8959" y="14978"/>
                                    </a:cubicBezTo>
                                    <a:cubicBezTo>
                                      <a:pt x="8949" y="15196"/>
                                      <a:pt x="8928" y="15360"/>
                                      <a:pt x="8918" y="15360"/>
                                    </a:cubicBezTo>
                                    <a:cubicBezTo>
                                      <a:pt x="8867" y="15414"/>
                                      <a:pt x="8898" y="15523"/>
                                      <a:pt x="8980" y="15469"/>
                                    </a:cubicBezTo>
                                    <a:cubicBezTo>
                                      <a:pt x="9082" y="15469"/>
                                      <a:pt x="9123" y="15632"/>
                                      <a:pt x="9020" y="15632"/>
                                    </a:cubicBezTo>
                                    <a:cubicBezTo>
                                      <a:pt x="8980" y="15632"/>
                                      <a:pt x="8959" y="15687"/>
                                      <a:pt x="8959" y="15741"/>
                                    </a:cubicBezTo>
                                    <a:cubicBezTo>
                                      <a:pt x="8959" y="16014"/>
                                      <a:pt x="8857" y="16505"/>
                                      <a:pt x="8806" y="16505"/>
                                    </a:cubicBezTo>
                                    <a:cubicBezTo>
                                      <a:pt x="8795" y="16505"/>
                                      <a:pt x="8744" y="16560"/>
                                      <a:pt x="8703" y="16669"/>
                                    </a:cubicBezTo>
                                    <a:cubicBezTo>
                                      <a:pt x="8663" y="16778"/>
                                      <a:pt x="8611" y="16832"/>
                                      <a:pt x="8601" y="16832"/>
                                    </a:cubicBezTo>
                                    <a:cubicBezTo>
                                      <a:pt x="8570" y="16832"/>
                                      <a:pt x="8591" y="16505"/>
                                      <a:pt x="8642" y="16232"/>
                                    </a:cubicBezTo>
                                    <a:cubicBezTo>
                                      <a:pt x="8683" y="16014"/>
                                      <a:pt x="8683" y="15960"/>
                                      <a:pt x="8663" y="15960"/>
                                    </a:cubicBezTo>
                                    <a:cubicBezTo>
                                      <a:pt x="8652" y="15960"/>
                                      <a:pt x="8632" y="16123"/>
                                      <a:pt x="8601" y="16341"/>
                                    </a:cubicBezTo>
                                    <a:cubicBezTo>
                                      <a:pt x="8570" y="16560"/>
                                      <a:pt x="8550" y="16723"/>
                                      <a:pt x="8519" y="16723"/>
                                    </a:cubicBezTo>
                                    <a:cubicBezTo>
                                      <a:pt x="8489" y="16778"/>
                                      <a:pt x="8489" y="16778"/>
                                      <a:pt x="8499" y="16887"/>
                                    </a:cubicBezTo>
                                    <a:cubicBezTo>
                                      <a:pt x="8509" y="16941"/>
                                      <a:pt x="8509" y="17050"/>
                                      <a:pt x="8499" y="17105"/>
                                    </a:cubicBezTo>
                                    <a:cubicBezTo>
                                      <a:pt x="8489" y="17160"/>
                                      <a:pt x="8468" y="17378"/>
                                      <a:pt x="8448" y="17541"/>
                                    </a:cubicBezTo>
                                    <a:cubicBezTo>
                                      <a:pt x="8427" y="17705"/>
                                      <a:pt x="8397" y="17923"/>
                                      <a:pt x="8376" y="17923"/>
                                    </a:cubicBezTo>
                                    <a:cubicBezTo>
                                      <a:pt x="8356" y="17923"/>
                                      <a:pt x="8325" y="18250"/>
                                      <a:pt x="8325" y="18360"/>
                                    </a:cubicBezTo>
                                    <a:close/>
                                    <a:moveTo>
                                      <a:pt x="9041" y="16014"/>
                                    </a:moveTo>
                                    <a:cubicBezTo>
                                      <a:pt x="9031" y="16123"/>
                                      <a:pt x="9010" y="16232"/>
                                      <a:pt x="8990" y="16232"/>
                                    </a:cubicBezTo>
                                    <a:cubicBezTo>
                                      <a:pt x="8949" y="16232"/>
                                      <a:pt x="8949" y="16232"/>
                                      <a:pt x="8969" y="16014"/>
                                    </a:cubicBezTo>
                                    <a:cubicBezTo>
                                      <a:pt x="8980" y="15905"/>
                                      <a:pt x="9000" y="15850"/>
                                      <a:pt x="9020" y="15850"/>
                                    </a:cubicBezTo>
                                    <a:cubicBezTo>
                                      <a:pt x="9061" y="15796"/>
                                      <a:pt x="9061" y="15796"/>
                                      <a:pt x="9041" y="16014"/>
                                    </a:cubicBezTo>
                                    <a:close/>
                                    <a:moveTo>
                                      <a:pt x="8969" y="19614"/>
                                    </a:moveTo>
                                    <a:cubicBezTo>
                                      <a:pt x="8980" y="19723"/>
                                      <a:pt x="8918" y="19832"/>
                                      <a:pt x="8887" y="19778"/>
                                    </a:cubicBezTo>
                                    <a:cubicBezTo>
                                      <a:pt x="8877" y="19723"/>
                                      <a:pt x="8877" y="19723"/>
                                      <a:pt x="8898" y="19614"/>
                                    </a:cubicBezTo>
                                    <a:cubicBezTo>
                                      <a:pt x="8939" y="19560"/>
                                      <a:pt x="8959" y="19560"/>
                                      <a:pt x="8969" y="19614"/>
                                    </a:cubicBezTo>
                                    <a:close/>
                                    <a:moveTo>
                                      <a:pt x="8959" y="19123"/>
                                    </a:moveTo>
                                    <a:cubicBezTo>
                                      <a:pt x="8959" y="19069"/>
                                      <a:pt x="8980" y="19069"/>
                                      <a:pt x="9000" y="19069"/>
                                    </a:cubicBezTo>
                                    <a:cubicBezTo>
                                      <a:pt x="9020" y="19069"/>
                                      <a:pt x="9031" y="19123"/>
                                      <a:pt x="9020" y="19123"/>
                                    </a:cubicBezTo>
                                    <a:cubicBezTo>
                                      <a:pt x="9010" y="19178"/>
                                      <a:pt x="9000" y="19178"/>
                                      <a:pt x="8980" y="19178"/>
                                    </a:cubicBezTo>
                                    <a:cubicBezTo>
                                      <a:pt x="8969" y="19232"/>
                                      <a:pt x="8959" y="19178"/>
                                      <a:pt x="8959" y="19123"/>
                                    </a:cubicBezTo>
                                    <a:close/>
                                    <a:moveTo>
                                      <a:pt x="8908" y="17650"/>
                                    </a:moveTo>
                                    <a:cubicBezTo>
                                      <a:pt x="8867" y="17760"/>
                                      <a:pt x="8867" y="17705"/>
                                      <a:pt x="8867" y="17541"/>
                                    </a:cubicBezTo>
                                    <a:cubicBezTo>
                                      <a:pt x="8867" y="17432"/>
                                      <a:pt x="8877" y="17323"/>
                                      <a:pt x="8887" y="17323"/>
                                    </a:cubicBezTo>
                                    <a:cubicBezTo>
                                      <a:pt x="8908" y="17269"/>
                                      <a:pt x="8928" y="17596"/>
                                      <a:pt x="8908" y="17650"/>
                                    </a:cubicBezTo>
                                    <a:close/>
                                    <a:moveTo>
                                      <a:pt x="8867" y="18960"/>
                                    </a:moveTo>
                                    <a:cubicBezTo>
                                      <a:pt x="8867" y="19014"/>
                                      <a:pt x="8847" y="19069"/>
                                      <a:pt x="8826" y="19123"/>
                                    </a:cubicBezTo>
                                    <a:cubicBezTo>
                                      <a:pt x="8795" y="19123"/>
                                      <a:pt x="8795" y="19123"/>
                                      <a:pt x="8816" y="19014"/>
                                    </a:cubicBezTo>
                                    <a:cubicBezTo>
                                      <a:pt x="8847" y="18796"/>
                                      <a:pt x="8877" y="18796"/>
                                      <a:pt x="8867" y="18960"/>
                                    </a:cubicBezTo>
                                    <a:close/>
                                    <a:moveTo>
                                      <a:pt x="8693" y="17869"/>
                                    </a:moveTo>
                                    <a:cubicBezTo>
                                      <a:pt x="8703" y="17814"/>
                                      <a:pt x="8693" y="17814"/>
                                      <a:pt x="8673" y="17869"/>
                                    </a:cubicBezTo>
                                    <a:cubicBezTo>
                                      <a:pt x="8652" y="17923"/>
                                      <a:pt x="8642" y="17978"/>
                                      <a:pt x="8642" y="18032"/>
                                    </a:cubicBezTo>
                                    <a:cubicBezTo>
                                      <a:pt x="8642" y="18087"/>
                                      <a:pt x="8622" y="18305"/>
                                      <a:pt x="8591" y="18578"/>
                                    </a:cubicBezTo>
                                    <a:cubicBezTo>
                                      <a:pt x="8560" y="18905"/>
                                      <a:pt x="8530" y="19014"/>
                                      <a:pt x="8509" y="19014"/>
                                    </a:cubicBezTo>
                                    <a:cubicBezTo>
                                      <a:pt x="8489" y="19014"/>
                                      <a:pt x="8468" y="19123"/>
                                      <a:pt x="8448" y="19232"/>
                                    </a:cubicBezTo>
                                    <a:cubicBezTo>
                                      <a:pt x="8417" y="19450"/>
                                      <a:pt x="8366" y="19505"/>
                                      <a:pt x="8366" y="19396"/>
                                    </a:cubicBezTo>
                                    <a:cubicBezTo>
                                      <a:pt x="8366" y="19287"/>
                                      <a:pt x="8417" y="18960"/>
                                      <a:pt x="8478" y="18687"/>
                                    </a:cubicBezTo>
                                    <a:cubicBezTo>
                                      <a:pt x="8530" y="18414"/>
                                      <a:pt x="8550" y="18196"/>
                                      <a:pt x="8519" y="18196"/>
                                    </a:cubicBezTo>
                                    <a:cubicBezTo>
                                      <a:pt x="8509" y="18196"/>
                                      <a:pt x="8489" y="18305"/>
                                      <a:pt x="8478" y="18414"/>
                                    </a:cubicBezTo>
                                    <a:cubicBezTo>
                                      <a:pt x="8458" y="18578"/>
                                      <a:pt x="8437" y="18632"/>
                                      <a:pt x="8397" y="18632"/>
                                    </a:cubicBezTo>
                                    <a:cubicBezTo>
                                      <a:pt x="8366" y="18632"/>
                                      <a:pt x="8345" y="18632"/>
                                      <a:pt x="8345" y="18578"/>
                                    </a:cubicBezTo>
                                    <a:cubicBezTo>
                                      <a:pt x="8345" y="18469"/>
                                      <a:pt x="8386" y="18360"/>
                                      <a:pt x="8407" y="18414"/>
                                    </a:cubicBezTo>
                                    <a:cubicBezTo>
                                      <a:pt x="8417" y="18414"/>
                                      <a:pt x="8437" y="18360"/>
                                      <a:pt x="8437" y="18305"/>
                                    </a:cubicBezTo>
                                    <a:cubicBezTo>
                                      <a:pt x="8458" y="18032"/>
                                      <a:pt x="8519" y="17487"/>
                                      <a:pt x="8540" y="17487"/>
                                    </a:cubicBezTo>
                                    <a:cubicBezTo>
                                      <a:pt x="8550" y="17487"/>
                                      <a:pt x="8550" y="17432"/>
                                      <a:pt x="8550" y="17378"/>
                                    </a:cubicBezTo>
                                    <a:cubicBezTo>
                                      <a:pt x="8550" y="17323"/>
                                      <a:pt x="8703" y="16887"/>
                                      <a:pt x="8734" y="16887"/>
                                    </a:cubicBezTo>
                                    <a:cubicBezTo>
                                      <a:pt x="8744" y="16887"/>
                                      <a:pt x="8734" y="16996"/>
                                      <a:pt x="8724" y="17105"/>
                                    </a:cubicBezTo>
                                    <a:cubicBezTo>
                                      <a:pt x="8693" y="17432"/>
                                      <a:pt x="8714" y="17432"/>
                                      <a:pt x="8765" y="17160"/>
                                    </a:cubicBezTo>
                                    <a:cubicBezTo>
                                      <a:pt x="8785" y="16996"/>
                                      <a:pt x="8816" y="16887"/>
                                      <a:pt x="8826" y="16887"/>
                                    </a:cubicBezTo>
                                    <a:cubicBezTo>
                                      <a:pt x="8857" y="16832"/>
                                      <a:pt x="8847" y="17050"/>
                                      <a:pt x="8816" y="17214"/>
                                    </a:cubicBezTo>
                                    <a:cubicBezTo>
                                      <a:pt x="8795" y="17269"/>
                                      <a:pt x="8785" y="17378"/>
                                      <a:pt x="8785" y="17432"/>
                                    </a:cubicBezTo>
                                    <a:cubicBezTo>
                                      <a:pt x="8785" y="17487"/>
                                      <a:pt x="8765" y="17487"/>
                                      <a:pt x="8755" y="17487"/>
                                    </a:cubicBezTo>
                                    <a:cubicBezTo>
                                      <a:pt x="8734" y="17487"/>
                                      <a:pt x="8714" y="17541"/>
                                      <a:pt x="8703" y="17650"/>
                                    </a:cubicBezTo>
                                    <a:cubicBezTo>
                                      <a:pt x="8683" y="17760"/>
                                      <a:pt x="8683" y="17814"/>
                                      <a:pt x="8714" y="17760"/>
                                    </a:cubicBezTo>
                                    <a:cubicBezTo>
                                      <a:pt x="8734" y="17760"/>
                                      <a:pt x="8765" y="17705"/>
                                      <a:pt x="8775" y="17650"/>
                                    </a:cubicBezTo>
                                    <a:cubicBezTo>
                                      <a:pt x="8816" y="17596"/>
                                      <a:pt x="8816" y="17760"/>
                                      <a:pt x="8775" y="17923"/>
                                    </a:cubicBezTo>
                                    <a:cubicBezTo>
                                      <a:pt x="8734" y="17978"/>
                                      <a:pt x="8673" y="17978"/>
                                      <a:pt x="8693" y="17869"/>
                                    </a:cubicBezTo>
                                    <a:close/>
                                    <a:moveTo>
                                      <a:pt x="8775" y="19778"/>
                                    </a:moveTo>
                                    <a:cubicBezTo>
                                      <a:pt x="8744" y="19778"/>
                                      <a:pt x="8744" y="19614"/>
                                      <a:pt x="8795" y="19450"/>
                                    </a:cubicBezTo>
                                    <a:cubicBezTo>
                                      <a:pt x="8836" y="19287"/>
                                      <a:pt x="8857" y="19232"/>
                                      <a:pt x="8857" y="19341"/>
                                    </a:cubicBezTo>
                                    <a:cubicBezTo>
                                      <a:pt x="8857" y="19450"/>
                                      <a:pt x="8795" y="19778"/>
                                      <a:pt x="8775" y="19778"/>
                                    </a:cubicBezTo>
                                    <a:close/>
                                    <a:moveTo>
                                      <a:pt x="8969" y="20650"/>
                                    </a:moveTo>
                                    <a:cubicBezTo>
                                      <a:pt x="8959" y="20650"/>
                                      <a:pt x="8928" y="20596"/>
                                      <a:pt x="8898" y="20487"/>
                                    </a:cubicBezTo>
                                    <a:cubicBezTo>
                                      <a:pt x="8867" y="20378"/>
                                      <a:pt x="8847" y="20269"/>
                                      <a:pt x="8867" y="20269"/>
                                    </a:cubicBezTo>
                                    <a:cubicBezTo>
                                      <a:pt x="8887" y="20269"/>
                                      <a:pt x="8990" y="20596"/>
                                      <a:pt x="8969" y="20650"/>
                                    </a:cubicBezTo>
                                    <a:close/>
                                    <a:moveTo>
                                      <a:pt x="8980" y="20105"/>
                                    </a:moveTo>
                                    <a:cubicBezTo>
                                      <a:pt x="8969" y="20105"/>
                                      <a:pt x="8959" y="20050"/>
                                      <a:pt x="8959" y="20050"/>
                                    </a:cubicBezTo>
                                    <a:cubicBezTo>
                                      <a:pt x="8959" y="19996"/>
                                      <a:pt x="8969" y="19996"/>
                                      <a:pt x="8980" y="19996"/>
                                    </a:cubicBezTo>
                                    <a:cubicBezTo>
                                      <a:pt x="8990" y="19996"/>
                                      <a:pt x="9000" y="20050"/>
                                      <a:pt x="9000" y="20050"/>
                                    </a:cubicBezTo>
                                    <a:cubicBezTo>
                                      <a:pt x="9000" y="20050"/>
                                      <a:pt x="8990" y="20105"/>
                                      <a:pt x="8980" y="20105"/>
                                    </a:cubicBezTo>
                                    <a:close/>
                                    <a:moveTo>
                                      <a:pt x="9041" y="19560"/>
                                    </a:moveTo>
                                    <a:cubicBezTo>
                                      <a:pt x="9020" y="19614"/>
                                      <a:pt x="9010" y="19614"/>
                                      <a:pt x="9000" y="19505"/>
                                    </a:cubicBezTo>
                                    <a:cubicBezTo>
                                      <a:pt x="8980" y="19396"/>
                                      <a:pt x="8980" y="19341"/>
                                      <a:pt x="9010" y="19341"/>
                                    </a:cubicBezTo>
                                    <a:cubicBezTo>
                                      <a:pt x="9061" y="19341"/>
                                      <a:pt x="9072" y="19450"/>
                                      <a:pt x="9041" y="19560"/>
                                    </a:cubicBezTo>
                                    <a:close/>
                                    <a:moveTo>
                                      <a:pt x="9092" y="19069"/>
                                    </a:moveTo>
                                    <a:cubicBezTo>
                                      <a:pt x="9072" y="19069"/>
                                      <a:pt x="9072" y="19014"/>
                                      <a:pt x="9072" y="19014"/>
                                    </a:cubicBezTo>
                                    <a:cubicBezTo>
                                      <a:pt x="9082" y="18960"/>
                                      <a:pt x="9082" y="18960"/>
                                      <a:pt x="9092" y="18960"/>
                                    </a:cubicBezTo>
                                    <a:cubicBezTo>
                                      <a:pt x="9092" y="18960"/>
                                      <a:pt x="9102" y="19014"/>
                                      <a:pt x="9112" y="19014"/>
                                    </a:cubicBezTo>
                                    <a:cubicBezTo>
                                      <a:pt x="9112" y="19014"/>
                                      <a:pt x="9112" y="19069"/>
                                      <a:pt x="9092" y="19069"/>
                                    </a:cubicBezTo>
                                    <a:close/>
                                    <a:moveTo>
                                      <a:pt x="9205" y="20214"/>
                                    </a:moveTo>
                                    <a:cubicBezTo>
                                      <a:pt x="9205" y="20214"/>
                                      <a:pt x="9215" y="20160"/>
                                      <a:pt x="9235" y="20160"/>
                                    </a:cubicBezTo>
                                    <a:cubicBezTo>
                                      <a:pt x="9245" y="20160"/>
                                      <a:pt x="9256" y="20214"/>
                                      <a:pt x="9256" y="20214"/>
                                    </a:cubicBezTo>
                                    <a:cubicBezTo>
                                      <a:pt x="9245" y="20323"/>
                                      <a:pt x="9205" y="20323"/>
                                      <a:pt x="9205" y="20214"/>
                                    </a:cubicBezTo>
                                    <a:close/>
                                    <a:moveTo>
                                      <a:pt x="9225" y="16723"/>
                                    </a:moveTo>
                                    <a:cubicBezTo>
                                      <a:pt x="9205" y="16778"/>
                                      <a:pt x="9194" y="16887"/>
                                      <a:pt x="9194" y="16941"/>
                                    </a:cubicBezTo>
                                    <a:cubicBezTo>
                                      <a:pt x="9194" y="16996"/>
                                      <a:pt x="9184" y="17050"/>
                                      <a:pt x="9164" y="17105"/>
                                    </a:cubicBezTo>
                                    <a:cubicBezTo>
                                      <a:pt x="9143" y="17160"/>
                                      <a:pt x="9143" y="17160"/>
                                      <a:pt x="9153" y="17214"/>
                                    </a:cubicBezTo>
                                    <a:cubicBezTo>
                                      <a:pt x="9184" y="17269"/>
                                      <a:pt x="9153" y="17650"/>
                                      <a:pt x="9123" y="17650"/>
                                    </a:cubicBezTo>
                                    <a:cubicBezTo>
                                      <a:pt x="9112" y="17650"/>
                                      <a:pt x="9082" y="17650"/>
                                      <a:pt x="9051" y="17650"/>
                                    </a:cubicBezTo>
                                    <a:cubicBezTo>
                                      <a:pt x="9020" y="17650"/>
                                      <a:pt x="8990" y="17596"/>
                                      <a:pt x="8969" y="17541"/>
                                    </a:cubicBezTo>
                                    <a:cubicBezTo>
                                      <a:pt x="8939" y="17432"/>
                                      <a:pt x="8939" y="17432"/>
                                      <a:pt x="8969" y="17378"/>
                                    </a:cubicBezTo>
                                    <a:cubicBezTo>
                                      <a:pt x="8990" y="17378"/>
                                      <a:pt x="9010" y="17323"/>
                                      <a:pt x="9020" y="17269"/>
                                    </a:cubicBezTo>
                                    <a:cubicBezTo>
                                      <a:pt x="9031" y="17214"/>
                                      <a:pt x="9020" y="17214"/>
                                      <a:pt x="9000" y="17269"/>
                                    </a:cubicBezTo>
                                    <a:cubicBezTo>
                                      <a:pt x="8939" y="17323"/>
                                      <a:pt x="8949" y="17214"/>
                                      <a:pt x="9010" y="17105"/>
                                    </a:cubicBezTo>
                                    <a:cubicBezTo>
                                      <a:pt x="9051" y="17050"/>
                                      <a:pt x="9051" y="17050"/>
                                      <a:pt x="8969" y="17050"/>
                                    </a:cubicBezTo>
                                    <a:cubicBezTo>
                                      <a:pt x="8887" y="17105"/>
                                      <a:pt x="8877" y="17050"/>
                                      <a:pt x="8887" y="16941"/>
                                    </a:cubicBezTo>
                                    <a:cubicBezTo>
                                      <a:pt x="8898" y="16778"/>
                                      <a:pt x="8969" y="16669"/>
                                      <a:pt x="8969" y="16832"/>
                                    </a:cubicBezTo>
                                    <a:cubicBezTo>
                                      <a:pt x="8969" y="16887"/>
                                      <a:pt x="8980" y="16887"/>
                                      <a:pt x="8990" y="16887"/>
                                    </a:cubicBezTo>
                                    <a:cubicBezTo>
                                      <a:pt x="9000" y="16887"/>
                                      <a:pt x="9000" y="16778"/>
                                      <a:pt x="9000" y="16723"/>
                                    </a:cubicBezTo>
                                    <a:cubicBezTo>
                                      <a:pt x="9000" y="16669"/>
                                      <a:pt x="9000" y="16614"/>
                                      <a:pt x="9010" y="16560"/>
                                    </a:cubicBezTo>
                                    <a:cubicBezTo>
                                      <a:pt x="9031" y="16505"/>
                                      <a:pt x="9020" y="16505"/>
                                      <a:pt x="9000" y="16450"/>
                                    </a:cubicBezTo>
                                    <a:cubicBezTo>
                                      <a:pt x="8969" y="16396"/>
                                      <a:pt x="8969" y="16396"/>
                                      <a:pt x="9000" y="16396"/>
                                    </a:cubicBezTo>
                                    <a:cubicBezTo>
                                      <a:pt x="9020" y="16396"/>
                                      <a:pt x="9041" y="16450"/>
                                      <a:pt x="9061" y="16560"/>
                                    </a:cubicBezTo>
                                    <a:cubicBezTo>
                                      <a:pt x="9082" y="16614"/>
                                      <a:pt x="9112" y="16723"/>
                                      <a:pt x="9143" y="16723"/>
                                    </a:cubicBezTo>
                                    <a:cubicBezTo>
                                      <a:pt x="9184" y="16723"/>
                                      <a:pt x="9194" y="16669"/>
                                      <a:pt x="9194" y="16505"/>
                                    </a:cubicBezTo>
                                    <a:lnTo>
                                      <a:pt x="9194" y="16505"/>
                                    </a:lnTo>
                                    <a:cubicBezTo>
                                      <a:pt x="9194" y="16341"/>
                                      <a:pt x="9215" y="16287"/>
                                      <a:pt x="9235" y="16287"/>
                                    </a:cubicBezTo>
                                    <a:cubicBezTo>
                                      <a:pt x="9256" y="16287"/>
                                      <a:pt x="9276" y="16287"/>
                                      <a:pt x="9276" y="16341"/>
                                    </a:cubicBezTo>
                                    <a:cubicBezTo>
                                      <a:pt x="9266" y="16450"/>
                                      <a:pt x="9256" y="16614"/>
                                      <a:pt x="9225" y="16723"/>
                                    </a:cubicBezTo>
                                    <a:close/>
                                    <a:moveTo>
                                      <a:pt x="9297" y="12578"/>
                                    </a:moveTo>
                                    <a:cubicBezTo>
                                      <a:pt x="9307" y="12578"/>
                                      <a:pt x="9327" y="12632"/>
                                      <a:pt x="9337" y="12632"/>
                                    </a:cubicBezTo>
                                    <a:cubicBezTo>
                                      <a:pt x="9348" y="12687"/>
                                      <a:pt x="9337" y="12687"/>
                                      <a:pt x="9317" y="12687"/>
                                    </a:cubicBezTo>
                                    <a:cubicBezTo>
                                      <a:pt x="9297" y="12687"/>
                                      <a:pt x="9286" y="12632"/>
                                      <a:pt x="9276" y="12632"/>
                                    </a:cubicBezTo>
                                    <a:cubicBezTo>
                                      <a:pt x="9276" y="12632"/>
                                      <a:pt x="9286" y="12578"/>
                                      <a:pt x="9297" y="12578"/>
                                    </a:cubicBezTo>
                                    <a:close/>
                                    <a:moveTo>
                                      <a:pt x="9327" y="15523"/>
                                    </a:moveTo>
                                    <a:cubicBezTo>
                                      <a:pt x="9338" y="15523"/>
                                      <a:pt x="9348" y="15578"/>
                                      <a:pt x="9348" y="15578"/>
                                    </a:cubicBezTo>
                                    <a:cubicBezTo>
                                      <a:pt x="9348" y="15632"/>
                                      <a:pt x="9337" y="15632"/>
                                      <a:pt x="9327" y="15632"/>
                                    </a:cubicBezTo>
                                    <a:cubicBezTo>
                                      <a:pt x="9317" y="15632"/>
                                      <a:pt x="9307" y="15578"/>
                                      <a:pt x="9307" y="15578"/>
                                    </a:cubicBezTo>
                                    <a:cubicBezTo>
                                      <a:pt x="9307" y="15578"/>
                                      <a:pt x="9317" y="15523"/>
                                      <a:pt x="9327" y="15523"/>
                                    </a:cubicBezTo>
                                    <a:close/>
                                    <a:moveTo>
                                      <a:pt x="9317" y="18469"/>
                                    </a:moveTo>
                                    <a:cubicBezTo>
                                      <a:pt x="9307" y="18305"/>
                                      <a:pt x="9337" y="18196"/>
                                      <a:pt x="9358" y="18250"/>
                                    </a:cubicBezTo>
                                    <a:cubicBezTo>
                                      <a:pt x="9368" y="18250"/>
                                      <a:pt x="9368" y="18360"/>
                                      <a:pt x="9368" y="18469"/>
                                    </a:cubicBezTo>
                                    <a:cubicBezTo>
                                      <a:pt x="9368" y="18687"/>
                                      <a:pt x="9327" y="18687"/>
                                      <a:pt x="9317" y="18469"/>
                                    </a:cubicBezTo>
                                    <a:close/>
                                    <a:moveTo>
                                      <a:pt x="10166" y="13832"/>
                                    </a:moveTo>
                                    <a:cubicBezTo>
                                      <a:pt x="10197" y="13941"/>
                                      <a:pt x="10176" y="14105"/>
                                      <a:pt x="10145" y="13941"/>
                                    </a:cubicBezTo>
                                    <a:cubicBezTo>
                                      <a:pt x="10135" y="13887"/>
                                      <a:pt x="10125" y="13832"/>
                                      <a:pt x="10135" y="13778"/>
                                    </a:cubicBezTo>
                                    <a:cubicBezTo>
                                      <a:pt x="10145" y="13723"/>
                                      <a:pt x="10156" y="13723"/>
                                      <a:pt x="10166" y="13832"/>
                                    </a:cubicBezTo>
                                    <a:close/>
                                    <a:moveTo>
                                      <a:pt x="9655" y="11323"/>
                                    </a:moveTo>
                                    <a:cubicBezTo>
                                      <a:pt x="9675" y="11323"/>
                                      <a:pt x="9675" y="11323"/>
                                      <a:pt x="9665" y="11378"/>
                                    </a:cubicBezTo>
                                    <a:cubicBezTo>
                                      <a:pt x="9655" y="11378"/>
                                      <a:pt x="9634" y="11378"/>
                                      <a:pt x="9634" y="11378"/>
                                    </a:cubicBezTo>
                                    <a:lnTo>
                                      <a:pt x="9634" y="11378"/>
                                    </a:lnTo>
                                    <a:cubicBezTo>
                                      <a:pt x="9624" y="11323"/>
                                      <a:pt x="9634" y="11323"/>
                                      <a:pt x="9655" y="11323"/>
                                    </a:cubicBezTo>
                                    <a:close/>
                                    <a:moveTo>
                                      <a:pt x="9593" y="17814"/>
                                    </a:moveTo>
                                    <a:cubicBezTo>
                                      <a:pt x="9644" y="18032"/>
                                      <a:pt x="9655" y="18087"/>
                                      <a:pt x="9624" y="18196"/>
                                    </a:cubicBezTo>
                                    <a:cubicBezTo>
                                      <a:pt x="9593" y="18305"/>
                                      <a:pt x="9593" y="18305"/>
                                      <a:pt x="9552" y="17978"/>
                                    </a:cubicBezTo>
                                    <a:cubicBezTo>
                                      <a:pt x="9532" y="17814"/>
                                      <a:pt x="9522" y="17650"/>
                                      <a:pt x="9522" y="17596"/>
                                    </a:cubicBezTo>
                                    <a:cubicBezTo>
                                      <a:pt x="9532" y="17596"/>
                                      <a:pt x="9562" y="17705"/>
                                      <a:pt x="9593" y="17814"/>
                                    </a:cubicBezTo>
                                    <a:close/>
                                    <a:moveTo>
                                      <a:pt x="9389" y="13614"/>
                                    </a:moveTo>
                                    <a:cubicBezTo>
                                      <a:pt x="9368" y="13505"/>
                                      <a:pt x="9368" y="13450"/>
                                      <a:pt x="9389" y="13232"/>
                                    </a:cubicBezTo>
                                    <a:cubicBezTo>
                                      <a:pt x="9399" y="13069"/>
                                      <a:pt x="9419" y="12959"/>
                                      <a:pt x="9419" y="12905"/>
                                    </a:cubicBezTo>
                                    <a:cubicBezTo>
                                      <a:pt x="9419" y="12741"/>
                                      <a:pt x="9470" y="12850"/>
                                      <a:pt x="9491" y="13014"/>
                                    </a:cubicBezTo>
                                    <a:cubicBezTo>
                                      <a:pt x="9511" y="13287"/>
                                      <a:pt x="9511" y="13287"/>
                                      <a:pt x="9470" y="13287"/>
                                    </a:cubicBezTo>
                                    <a:cubicBezTo>
                                      <a:pt x="9450" y="13287"/>
                                      <a:pt x="9440" y="13287"/>
                                      <a:pt x="9440" y="13341"/>
                                    </a:cubicBezTo>
                                    <a:cubicBezTo>
                                      <a:pt x="9440" y="13396"/>
                                      <a:pt x="9440" y="13505"/>
                                      <a:pt x="9430" y="13614"/>
                                    </a:cubicBezTo>
                                    <a:cubicBezTo>
                                      <a:pt x="9409" y="13723"/>
                                      <a:pt x="9409" y="13723"/>
                                      <a:pt x="9389" y="13614"/>
                                    </a:cubicBezTo>
                                    <a:close/>
                                    <a:moveTo>
                                      <a:pt x="9430" y="17214"/>
                                    </a:moveTo>
                                    <a:cubicBezTo>
                                      <a:pt x="9419" y="17160"/>
                                      <a:pt x="9409" y="17105"/>
                                      <a:pt x="9419" y="17105"/>
                                    </a:cubicBezTo>
                                    <a:cubicBezTo>
                                      <a:pt x="9430" y="17050"/>
                                      <a:pt x="9450" y="17160"/>
                                      <a:pt x="9450" y="17214"/>
                                    </a:cubicBezTo>
                                    <a:cubicBezTo>
                                      <a:pt x="9450" y="17269"/>
                                      <a:pt x="9440" y="17269"/>
                                      <a:pt x="9430" y="17214"/>
                                    </a:cubicBezTo>
                                    <a:close/>
                                    <a:moveTo>
                                      <a:pt x="9706" y="20269"/>
                                    </a:moveTo>
                                    <a:cubicBezTo>
                                      <a:pt x="9685" y="20378"/>
                                      <a:pt x="9675" y="20323"/>
                                      <a:pt x="9511" y="19723"/>
                                    </a:cubicBezTo>
                                    <a:cubicBezTo>
                                      <a:pt x="9460" y="19560"/>
                                      <a:pt x="9460" y="19287"/>
                                      <a:pt x="9501" y="19069"/>
                                    </a:cubicBezTo>
                                    <a:cubicBezTo>
                                      <a:pt x="9511" y="19014"/>
                                      <a:pt x="9511" y="18905"/>
                                      <a:pt x="9501" y="18741"/>
                                    </a:cubicBezTo>
                                    <a:cubicBezTo>
                                      <a:pt x="9491" y="18632"/>
                                      <a:pt x="9481" y="18469"/>
                                      <a:pt x="9481" y="18360"/>
                                    </a:cubicBezTo>
                                    <a:cubicBezTo>
                                      <a:pt x="9481" y="18087"/>
                                      <a:pt x="9522" y="18250"/>
                                      <a:pt x="9562" y="18632"/>
                                    </a:cubicBezTo>
                                    <a:cubicBezTo>
                                      <a:pt x="9583" y="18850"/>
                                      <a:pt x="9603" y="19069"/>
                                      <a:pt x="9603" y="19123"/>
                                    </a:cubicBezTo>
                                    <a:cubicBezTo>
                                      <a:pt x="9603" y="19178"/>
                                      <a:pt x="9614" y="19287"/>
                                      <a:pt x="9644" y="19396"/>
                                    </a:cubicBezTo>
                                    <a:cubicBezTo>
                                      <a:pt x="9685" y="19669"/>
                                      <a:pt x="9726" y="20160"/>
                                      <a:pt x="9706" y="20269"/>
                                    </a:cubicBezTo>
                                    <a:close/>
                                    <a:moveTo>
                                      <a:pt x="9665" y="18905"/>
                                    </a:moveTo>
                                    <a:cubicBezTo>
                                      <a:pt x="9644" y="18796"/>
                                      <a:pt x="9655" y="18741"/>
                                      <a:pt x="9675" y="18632"/>
                                    </a:cubicBezTo>
                                    <a:cubicBezTo>
                                      <a:pt x="9695" y="18523"/>
                                      <a:pt x="9706" y="18523"/>
                                      <a:pt x="9716" y="18741"/>
                                    </a:cubicBezTo>
                                    <a:cubicBezTo>
                                      <a:pt x="9747" y="19069"/>
                                      <a:pt x="9695" y="19178"/>
                                      <a:pt x="9665" y="18905"/>
                                    </a:cubicBezTo>
                                    <a:close/>
                                    <a:moveTo>
                                      <a:pt x="9747" y="20650"/>
                                    </a:moveTo>
                                    <a:cubicBezTo>
                                      <a:pt x="9736" y="20596"/>
                                      <a:pt x="9726" y="20541"/>
                                      <a:pt x="9736" y="20432"/>
                                    </a:cubicBezTo>
                                    <a:cubicBezTo>
                                      <a:pt x="9747" y="20269"/>
                                      <a:pt x="9767" y="20378"/>
                                      <a:pt x="9767" y="20541"/>
                                    </a:cubicBezTo>
                                    <a:cubicBezTo>
                                      <a:pt x="9767" y="20705"/>
                                      <a:pt x="9767" y="20705"/>
                                      <a:pt x="9747" y="20650"/>
                                    </a:cubicBezTo>
                                    <a:close/>
                                    <a:moveTo>
                                      <a:pt x="9880" y="17378"/>
                                    </a:moveTo>
                                    <a:cubicBezTo>
                                      <a:pt x="9839" y="17323"/>
                                      <a:pt x="9839" y="17323"/>
                                      <a:pt x="9849" y="17541"/>
                                    </a:cubicBezTo>
                                    <a:cubicBezTo>
                                      <a:pt x="9859" y="17705"/>
                                      <a:pt x="9859" y="17760"/>
                                      <a:pt x="9828" y="17760"/>
                                    </a:cubicBezTo>
                                    <a:cubicBezTo>
                                      <a:pt x="9787" y="17760"/>
                                      <a:pt x="9634" y="16450"/>
                                      <a:pt x="9634" y="16123"/>
                                    </a:cubicBezTo>
                                    <a:cubicBezTo>
                                      <a:pt x="9634" y="15960"/>
                                      <a:pt x="9644" y="15850"/>
                                      <a:pt x="9644" y="15850"/>
                                    </a:cubicBezTo>
                                    <a:cubicBezTo>
                                      <a:pt x="9685" y="15850"/>
                                      <a:pt x="9767" y="16396"/>
                                      <a:pt x="9777" y="16723"/>
                                    </a:cubicBezTo>
                                    <a:cubicBezTo>
                                      <a:pt x="9788" y="16941"/>
                                      <a:pt x="9798" y="16996"/>
                                      <a:pt x="9828" y="16941"/>
                                    </a:cubicBezTo>
                                    <a:cubicBezTo>
                                      <a:pt x="9880" y="16887"/>
                                      <a:pt x="9910" y="16941"/>
                                      <a:pt x="9900" y="17050"/>
                                    </a:cubicBezTo>
                                    <a:cubicBezTo>
                                      <a:pt x="9900" y="17105"/>
                                      <a:pt x="9900" y="17160"/>
                                      <a:pt x="9910" y="17214"/>
                                    </a:cubicBezTo>
                                    <a:cubicBezTo>
                                      <a:pt x="9941" y="17323"/>
                                      <a:pt x="9931" y="17432"/>
                                      <a:pt x="9880" y="17378"/>
                                    </a:cubicBezTo>
                                    <a:close/>
                                    <a:moveTo>
                                      <a:pt x="9961" y="19941"/>
                                    </a:moveTo>
                                    <a:cubicBezTo>
                                      <a:pt x="9951" y="19887"/>
                                      <a:pt x="9951" y="19778"/>
                                      <a:pt x="9951" y="19778"/>
                                    </a:cubicBezTo>
                                    <a:cubicBezTo>
                                      <a:pt x="9972" y="19723"/>
                                      <a:pt x="10012" y="19832"/>
                                      <a:pt x="10012" y="19887"/>
                                    </a:cubicBezTo>
                                    <a:cubicBezTo>
                                      <a:pt x="10012" y="20050"/>
                                      <a:pt x="9982" y="20050"/>
                                      <a:pt x="9961" y="19941"/>
                                    </a:cubicBezTo>
                                    <a:close/>
                                    <a:moveTo>
                                      <a:pt x="10135" y="18141"/>
                                    </a:moveTo>
                                    <a:cubicBezTo>
                                      <a:pt x="10145" y="18141"/>
                                      <a:pt x="10135" y="18196"/>
                                      <a:pt x="10115" y="18196"/>
                                    </a:cubicBezTo>
                                    <a:cubicBezTo>
                                      <a:pt x="10094" y="18196"/>
                                      <a:pt x="10084" y="18141"/>
                                      <a:pt x="10084" y="18141"/>
                                    </a:cubicBezTo>
                                    <a:cubicBezTo>
                                      <a:pt x="10084" y="18087"/>
                                      <a:pt x="10074" y="18087"/>
                                      <a:pt x="10074" y="18087"/>
                                    </a:cubicBezTo>
                                    <a:cubicBezTo>
                                      <a:pt x="10053" y="18087"/>
                                      <a:pt x="10053" y="18305"/>
                                      <a:pt x="10074" y="18414"/>
                                    </a:cubicBezTo>
                                    <a:cubicBezTo>
                                      <a:pt x="10084" y="18469"/>
                                      <a:pt x="10074" y="18523"/>
                                      <a:pt x="10033" y="18523"/>
                                    </a:cubicBezTo>
                                    <a:cubicBezTo>
                                      <a:pt x="9992" y="18523"/>
                                      <a:pt x="9982" y="18469"/>
                                      <a:pt x="9982" y="18414"/>
                                    </a:cubicBezTo>
                                    <a:cubicBezTo>
                                      <a:pt x="9982" y="18360"/>
                                      <a:pt x="9982" y="18250"/>
                                      <a:pt x="9972" y="18250"/>
                                    </a:cubicBezTo>
                                    <a:cubicBezTo>
                                      <a:pt x="9961" y="18250"/>
                                      <a:pt x="9951" y="18141"/>
                                      <a:pt x="9941" y="18032"/>
                                    </a:cubicBezTo>
                                    <a:cubicBezTo>
                                      <a:pt x="9931" y="17869"/>
                                      <a:pt x="9931" y="17814"/>
                                      <a:pt x="9961" y="17814"/>
                                    </a:cubicBezTo>
                                    <a:cubicBezTo>
                                      <a:pt x="9982" y="17814"/>
                                      <a:pt x="10002" y="17869"/>
                                      <a:pt x="10012" y="17923"/>
                                    </a:cubicBezTo>
                                    <a:cubicBezTo>
                                      <a:pt x="10043" y="18141"/>
                                      <a:pt x="10033" y="17869"/>
                                      <a:pt x="10002" y="17596"/>
                                    </a:cubicBezTo>
                                    <a:cubicBezTo>
                                      <a:pt x="9992" y="17487"/>
                                      <a:pt x="9982" y="17214"/>
                                      <a:pt x="9982" y="16996"/>
                                    </a:cubicBezTo>
                                    <a:cubicBezTo>
                                      <a:pt x="9982" y="16723"/>
                                      <a:pt x="9982" y="16669"/>
                                      <a:pt x="9961" y="16669"/>
                                    </a:cubicBezTo>
                                    <a:cubicBezTo>
                                      <a:pt x="9951" y="16669"/>
                                      <a:pt x="9931" y="16723"/>
                                      <a:pt x="9931" y="16832"/>
                                    </a:cubicBezTo>
                                    <a:cubicBezTo>
                                      <a:pt x="9920" y="16887"/>
                                      <a:pt x="9910" y="16996"/>
                                      <a:pt x="9900" y="16996"/>
                                    </a:cubicBezTo>
                                    <a:cubicBezTo>
                                      <a:pt x="9880" y="16996"/>
                                      <a:pt x="9839" y="16723"/>
                                      <a:pt x="9818" y="16450"/>
                                    </a:cubicBezTo>
                                    <a:cubicBezTo>
                                      <a:pt x="9808" y="16341"/>
                                      <a:pt x="9787" y="16178"/>
                                      <a:pt x="9777" y="16069"/>
                                    </a:cubicBezTo>
                                    <a:cubicBezTo>
                                      <a:pt x="9736" y="15850"/>
                                      <a:pt x="9736" y="15578"/>
                                      <a:pt x="9767" y="15523"/>
                                    </a:cubicBezTo>
                                    <a:cubicBezTo>
                                      <a:pt x="9787" y="15523"/>
                                      <a:pt x="9787" y="15414"/>
                                      <a:pt x="9767" y="15250"/>
                                    </a:cubicBezTo>
                                    <a:cubicBezTo>
                                      <a:pt x="9757" y="15141"/>
                                      <a:pt x="9736" y="14814"/>
                                      <a:pt x="9736" y="14541"/>
                                    </a:cubicBezTo>
                                    <a:cubicBezTo>
                                      <a:pt x="9736" y="14159"/>
                                      <a:pt x="9726" y="14105"/>
                                      <a:pt x="9706" y="14050"/>
                                    </a:cubicBezTo>
                                    <a:cubicBezTo>
                                      <a:pt x="9685" y="14050"/>
                                      <a:pt x="9675" y="13941"/>
                                      <a:pt x="9675" y="13778"/>
                                    </a:cubicBezTo>
                                    <a:lnTo>
                                      <a:pt x="9675" y="13778"/>
                                    </a:lnTo>
                                    <a:cubicBezTo>
                                      <a:pt x="9675" y="13669"/>
                                      <a:pt x="9675" y="13560"/>
                                      <a:pt x="9685" y="13560"/>
                                    </a:cubicBezTo>
                                    <a:cubicBezTo>
                                      <a:pt x="9695" y="13560"/>
                                      <a:pt x="9706" y="13669"/>
                                      <a:pt x="9726" y="13778"/>
                                    </a:cubicBezTo>
                                    <a:cubicBezTo>
                                      <a:pt x="9747" y="13887"/>
                                      <a:pt x="9767" y="13941"/>
                                      <a:pt x="9767" y="13941"/>
                                    </a:cubicBezTo>
                                    <a:cubicBezTo>
                                      <a:pt x="9767" y="13887"/>
                                      <a:pt x="9777" y="13832"/>
                                      <a:pt x="9787" y="13832"/>
                                    </a:cubicBezTo>
                                    <a:cubicBezTo>
                                      <a:pt x="9808" y="13832"/>
                                      <a:pt x="9900" y="14596"/>
                                      <a:pt x="9890" y="14760"/>
                                    </a:cubicBezTo>
                                    <a:cubicBezTo>
                                      <a:pt x="9880" y="14814"/>
                                      <a:pt x="9890" y="14923"/>
                                      <a:pt x="9910" y="14978"/>
                                    </a:cubicBezTo>
                                    <a:cubicBezTo>
                                      <a:pt x="9961" y="15196"/>
                                      <a:pt x="10023" y="15741"/>
                                      <a:pt x="10023" y="16014"/>
                                    </a:cubicBezTo>
                                    <a:cubicBezTo>
                                      <a:pt x="10023" y="16178"/>
                                      <a:pt x="10033" y="16232"/>
                                      <a:pt x="10043" y="16232"/>
                                    </a:cubicBezTo>
                                    <a:cubicBezTo>
                                      <a:pt x="10064" y="16232"/>
                                      <a:pt x="10105" y="16505"/>
                                      <a:pt x="10156" y="17050"/>
                                    </a:cubicBezTo>
                                    <a:cubicBezTo>
                                      <a:pt x="10186" y="17378"/>
                                      <a:pt x="10186" y="17487"/>
                                      <a:pt x="10145" y="17760"/>
                                    </a:cubicBezTo>
                                    <a:cubicBezTo>
                                      <a:pt x="10135" y="17978"/>
                                      <a:pt x="10125" y="18141"/>
                                      <a:pt x="10135" y="18141"/>
                                    </a:cubicBezTo>
                                    <a:close/>
                                    <a:moveTo>
                                      <a:pt x="10197" y="20323"/>
                                    </a:moveTo>
                                    <a:cubicBezTo>
                                      <a:pt x="10186" y="20323"/>
                                      <a:pt x="10166" y="20269"/>
                                      <a:pt x="10166" y="20269"/>
                                    </a:cubicBezTo>
                                    <a:cubicBezTo>
                                      <a:pt x="10166" y="20269"/>
                                      <a:pt x="10176" y="20214"/>
                                      <a:pt x="10186" y="20214"/>
                                    </a:cubicBezTo>
                                    <a:cubicBezTo>
                                      <a:pt x="10197" y="20214"/>
                                      <a:pt x="10207" y="20269"/>
                                      <a:pt x="10217" y="20269"/>
                                    </a:cubicBezTo>
                                    <a:cubicBezTo>
                                      <a:pt x="10227" y="20323"/>
                                      <a:pt x="10217" y="20323"/>
                                      <a:pt x="10197" y="20323"/>
                                    </a:cubicBezTo>
                                    <a:close/>
                                    <a:moveTo>
                                      <a:pt x="10227" y="14323"/>
                                    </a:moveTo>
                                    <a:cubicBezTo>
                                      <a:pt x="10207" y="14105"/>
                                      <a:pt x="10207" y="14050"/>
                                      <a:pt x="10238" y="14050"/>
                                    </a:cubicBezTo>
                                    <a:cubicBezTo>
                                      <a:pt x="10258" y="14050"/>
                                      <a:pt x="10258" y="13996"/>
                                      <a:pt x="10258" y="13887"/>
                                    </a:cubicBezTo>
                                    <a:cubicBezTo>
                                      <a:pt x="10238" y="13614"/>
                                      <a:pt x="10299" y="13560"/>
                                      <a:pt x="10319" y="13832"/>
                                    </a:cubicBezTo>
                                    <a:cubicBezTo>
                                      <a:pt x="10340" y="13996"/>
                                      <a:pt x="10330" y="14050"/>
                                      <a:pt x="10299" y="14105"/>
                                    </a:cubicBezTo>
                                    <a:cubicBezTo>
                                      <a:pt x="10278" y="14160"/>
                                      <a:pt x="10268" y="14214"/>
                                      <a:pt x="10268" y="14269"/>
                                    </a:cubicBezTo>
                                    <a:cubicBezTo>
                                      <a:pt x="10278" y="14541"/>
                                      <a:pt x="10248" y="14541"/>
                                      <a:pt x="10227" y="14323"/>
                                    </a:cubicBezTo>
                                    <a:close/>
                                    <a:moveTo>
                                      <a:pt x="12058" y="16832"/>
                                    </a:moveTo>
                                    <a:cubicBezTo>
                                      <a:pt x="12078" y="16832"/>
                                      <a:pt x="12078" y="16832"/>
                                      <a:pt x="12068" y="16887"/>
                                    </a:cubicBezTo>
                                    <a:cubicBezTo>
                                      <a:pt x="12058" y="16887"/>
                                      <a:pt x="12037" y="16887"/>
                                      <a:pt x="12037" y="16887"/>
                                    </a:cubicBezTo>
                                    <a:lnTo>
                                      <a:pt x="12037" y="16887"/>
                                    </a:lnTo>
                                    <a:cubicBezTo>
                                      <a:pt x="12027" y="16832"/>
                                      <a:pt x="12037" y="16832"/>
                                      <a:pt x="12058" y="16832"/>
                                    </a:cubicBezTo>
                                    <a:close/>
                                    <a:moveTo>
                                      <a:pt x="11864" y="17541"/>
                                    </a:moveTo>
                                    <a:cubicBezTo>
                                      <a:pt x="11884" y="17541"/>
                                      <a:pt x="11884" y="17541"/>
                                      <a:pt x="11874" y="17596"/>
                                    </a:cubicBezTo>
                                    <a:cubicBezTo>
                                      <a:pt x="11864" y="17596"/>
                                      <a:pt x="11843" y="17596"/>
                                      <a:pt x="11843" y="17596"/>
                                    </a:cubicBezTo>
                                    <a:lnTo>
                                      <a:pt x="11843" y="17596"/>
                                    </a:lnTo>
                                    <a:cubicBezTo>
                                      <a:pt x="11833" y="17596"/>
                                      <a:pt x="11843" y="17541"/>
                                      <a:pt x="11864" y="17541"/>
                                    </a:cubicBezTo>
                                    <a:close/>
                                    <a:moveTo>
                                      <a:pt x="11598" y="17487"/>
                                    </a:moveTo>
                                    <a:cubicBezTo>
                                      <a:pt x="11608" y="17541"/>
                                      <a:pt x="11516" y="17650"/>
                                      <a:pt x="11495" y="17541"/>
                                    </a:cubicBezTo>
                                    <a:cubicBezTo>
                                      <a:pt x="11485" y="17487"/>
                                      <a:pt x="11495" y="17487"/>
                                      <a:pt x="11536" y="17432"/>
                                    </a:cubicBezTo>
                                    <a:cubicBezTo>
                                      <a:pt x="11567" y="17432"/>
                                      <a:pt x="11598" y="17432"/>
                                      <a:pt x="11598" y="17487"/>
                                    </a:cubicBezTo>
                                    <a:close/>
                                    <a:moveTo>
                                      <a:pt x="11557" y="17323"/>
                                    </a:moveTo>
                                    <a:cubicBezTo>
                                      <a:pt x="11547" y="17378"/>
                                      <a:pt x="11383" y="17214"/>
                                      <a:pt x="11383" y="17105"/>
                                    </a:cubicBezTo>
                                    <a:cubicBezTo>
                                      <a:pt x="11383" y="17050"/>
                                      <a:pt x="11393" y="17050"/>
                                      <a:pt x="11414" y="17050"/>
                                    </a:cubicBezTo>
                                    <a:cubicBezTo>
                                      <a:pt x="11455" y="17050"/>
                                      <a:pt x="11567" y="17269"/>
                                      <a:pt x="11557" y="17323"/>
                                    </a:cubicBezTo>
                                    <a:close/>
                                    <a:moveTo>
                                      <a:pt x="11393" y="16123"/>
                                    </a:moveTo>
                                    <a:cubicBezTo>
                                      <a:pt x="11414" y="16123"/>
                                      <a:pt x="11444" y="16178"/>
                                      <a:pt x="11455" y="16232"/>
                                    </a:cubicBezTo>
                                    <a:cubicBezTo>
                                      <a:pt x="11485" y="16396"/>
                                      <a:pt x="11444" y="16396"/>
                                      <a:pt x="11393" y="16232"/>
                                    </a:cubicBezTo>
                                    <a:cubicBezTo>
                                      <a:pt x="11352" y="16123"/>
                                      <a:pt x="11352" y="16123"/>
                                      <a:pt x="11393" y="16123"/>
                                    </a:cubicBezTo>
                                    <a:close/>
                                    <a:moveTo>
                                      <a:pt x="11281" y="17160"/>
                                    </a:moveTo>
                                    <a:cubicBezTo>
                                      <a:pt x="11281" y="17214"/>
                                      <a:pt x="11270" y="17269"/>
                                      <a:pt x="11250" y="17269"/>
                                    </a:cubicBezTo>
                                    <a:cubicBezTo>
                                      <a:pt x="11240" y="17269"/>
                                      <a:pt x="11230" y="17214"/>
                                      <a:pt x="11230" y="17160"/>
                                    </a:cubicBezTo>
                                    <a:cubicBezTo>
                                      <a:pt x="11240" y="17050"/>
                                      <a:pt x="11281" y="17050"/>
                                      <a:pt x="11281" y="17160"/>
                                    </a:cubicBezTo>
                                    <a:close/>
                                    <a:moveTo>
                                      <a:pt x="11526" y="18032"/>
                                    </a:moveTo>
                                    <a:cubicBezTo>
                                      <a:pt x="11516" y="18087"/>
                                      <a:pt x="11455" y="18087"/>
                                      <a:pt x="11383" y="18087"/>
                                    </a:cubicBezTo>
                                    <a:cubicBezTo>
                                      <a:pt x="11270" y="18087"/>
                                      <a:pt x="11250" y="18087"/>
                                      <a:pt x="11240" y="17978"/>
                                    </a:cubicBezTo>
                                    <a:cubicBezTo>
                                      <a:pt x="11230" y="17814"/>
                                      <a:pt x="11178" y="17705"/>
                                      <a:pt x="11158" y="17869"/>
                                    </a:cubicBezTo>
                                    <a:cubicBezTo>
                                      <a:pt x="11148" y="17923"/>
                                      <a:pt x="11138" y="17923"/>
                                      <a:pt x="11127" y="17923"/>
                                    </a:cubicBezTo>
                                    <a:cubicBezTo>
                                      <a:pt x="11117" y="17869"/>
                                      <a:pt x="11127" y="17869"/>
                                      <a:pt x="11138" y="17814"/>
                                    </a:cubicBezTo>
                                    <a:cubicBezTo>
                                      <a:pt x="11148" y="17814"/>
                                      <a:pt x="11158" y="17705"/>
                                      <a:pt x="11158" y="17596"/>
                                    </a:cubicBezTo>
                                    <a:cubicBezTo>
                                      <a:pt x="11158" y="17432"/>
                                      <a:pt x="11168" y="17432"/>
                                      <a:pt x="11199" y="17432"/>
                                    </a:cubicBezTo>
                                    <a:cubicBezTo>
                                      <a:pt x="11219" y="17432"/>
                                      <a:pt x="11250" y="17432"/>
                                      <a:pt x="11250" y="17378"/>
                                    </a:cubicBezTo>
                                    <a:cubicBezTo>
                                      <a:pt x="11270" y="17269"/>
                                      <a:pt x="11301" y="17323"/>
                                      <a:pt x="11342" y="17487"/>
                                    </a:cubicBezTo>
                                    <a:cubicBezTo>
                                      <a:pt x="11362" y="17596"/>
                                      <a:pt x="11403" y="17705"/>
                                      <a:pt x="11424" y="17705"/>
                                    </a:cubicBezTo>
                                    <a:cubicBezTo>
                                      <a:pt x="11495" y="17814"/>
                                      <a:pt x="11547" y="17978"/>
                                      <a:pt x="11526" y="18032"/>
                                    </a:cubicBezTo>
                                    <a:close/>
                                    <a:moveTo>
                                      <a:pt x="11608" y="17869"/>
                                    </a:moveTo>
                                    <a:cubicBezTo>
                                      <a:pt x="11577" y="17814"/>
                                      <a:pt x="11577" y="17814"/>
                                      <a:pt x="11598" y="17760"/>
                                    </a:cubicBezTo>
                                    <a:cubicBezTo>
                                      <a:pt x="11628" y="17650"/>
                                      <a:pt x="11680" y="17650"/>
                                      <a:pt x="11680" y="17760"/>
                                    </a:cubicBezTo>
                                    <a:cubicBezTo>
                                      <a:pt x="11680" y="17869"/>
                                      <a:pt x="11649" y="17923"/>
                                      <a:pt x="11608" y="17869"/>
                                    </a:cubicBezTo>
                                    <a:close/>
                                    <a:moveTo>
                                      <a:pt x="11700" y="17978"/>
                                    </a:moveTo>
                                    <a:cubicBezTo>
                                      <a:pt x="11700" y="17923"/>
                                      <a:pt x="11720" y="17923"/>
                                      <a:pt x="11731" y="17923"/>
                                    </a:cubicBezTo>
                                    <a:cubicBezTo>
                                      <a:pt x="11751" y="17923"/>
                                      <a:pt x="11761" y="17978"/>
                                      <a:pt x="11761" y="17978"/>
                                    </a:cubicBezTo>
                                    <a:cubicBezTo>
                                      <a:pt x="11761" y="17978"/>
                                      <a:pt x="11741" y="18032"/>
                                      <a:pt x="11731" y="18032"/>
                                    </a:cubicBezTo>
                                    <a:cubicBezTo>
                                      <a:pt x="11710" y="18032"/>
                                      <a:pt x="11700" y="18032"/>
                                      <a:pt x="11700" y="17978"/>
                                    </a:cubicBezTo>
                                    <a:close/>
                                    <a:moveTo>
                                      <a:pt x="11813" y="18141"/>
                                    </a:moveTo>
                                    <a:cubicBezTo>
                                      <a:pt x="11802" y="18141"/>
                                      <a:pt x="11782" y="18141"/>
                                      <a:pt x="11772" y="18141"/>
                                    </a:cubicBezTo>
                                    <a:cubicBezTo>
                                      <a:pt x="11761" y="18141"/>
                                      <a:pt x="11772" y="18087"/>
                                      <a:pt x="11792" y="18087"/>
                                    </a:cubicBezTo>
                                    <a:cubicBezTo>
                                      <a:pt x="11813" y="18141"/>
                                      <a:pt x="11823" y="18141"/>
                                      <a:pt x="11813" y="18141"/>
                                    </a:cubicBezTo>
                                    <a:close/>
                                    <a:moveTo>
                                      <a:pt x="11874" y="17814"/>
                                    </a:moveTo>
                                    <a:cubicBezTo>
                                      <a:pt x="11833" y="17814"/>
                                      <a:pt x="11823" y="17814"/>
                                      <a:pt x="11843" y="17760"/>
                                    </a:cubicBezTo>
                                    <a:cubicBezTo>
                                      <a:pt x="11874" y="17650"/>
                                      <a:pt x="11905" y="17650"/>
                                      <a:pt x="11925" y="17760"/>
                                    </a:cubicBezTo>
                                    <a:cubicBezTo>
                                      <a:pt x="11925" y="17814"/>
                                      <a:pt x="11905" y="17814"/>
                                      <a:pt x="11874" y="17814"/>
                                    </a:cubicBezTo>
                                    <a:close/>
                                    <a:moveTo>
                                      <a:pt x="11956" y="18032"/>
                                    </a:moveTo>
                                    <a:cubicBezTo>
                                      <a:pt x="11915" y="17978"/>
                                      <a:pt x="11905" y="17978"/>
                                      <a:pt x="11925" y="17869"/>
                                    </a:cubicBezTo>
                                    <a:lnTo>
                                      <a:pt x="11925" y="17869"/>
                                    </a:lnTo>
                                    <a:cubicBezTo>
                                      <a:pt x="11956" y="17705"/>
                                      <a:pt x="12099" y="17705"/>
                                      <a:pt x="12089" y="17869"/>
                                    </a:cubicBezTo>
                                    <a:cubicBezTo>
                                      <a:pt x="12078" y="18032"/>
                                      <a:pt x="12027" y="18087"/>
                                      <a:pt x="11956" y="18032"/>
                                    </a:cubicBezTo>
                                    <a:close/>
                                    <a:moveTo>
                                      <a:pt x="12150" y="16505"/>
                                    </a:moveTo>
                                    <a:cubicBezTo>
                                      <a:pt x="12140" y="16560"/>
                                      <a:pt x="12130" y="16560"/>
                                      <a:pt x="12119" y="16560"/>
                                    </a:cubicBezTo>
                                    <a:cubicBezTo>
                                      <a:pt x="12109" y="16560"/>
                                      <a:pt x="12109" y="16505"/>
                                      <a:pt x="12109" y="16505"/>
                                    </a:cubicBezTo>
                                    <a:cubicBezTo>
                                      <a:pt x="12119" y="16450"/>
                                      <a:pt x="12130" y="16450"/>
                                      <a:pt x="12140" y="16450"/>
                                    </a:cubicBezTo>
                                    <a:cubicBezTo>
                                      <a:pt x="12150" y="16396"/>
                                      <a:pt x="12150" y="16450"/>
                                      <a:pt x="12150" y="16505"/>
                                    </a:cubicBezTo>
                                    <a:close/>
                                    <a:moveTo>
                                      <a:pt x="11976" y="20487"/>
                                    </a:moveTo>
                                    <a:cubicBezTo>
                                      <a:pt x="11976" y="20541"/>
                                      <a:pt x="11956" y="20596"/>
                                      <a:pt x="11935" y="20596"/>
                                    </a:cubicBezTo>
                                    <a:cubicBezTo>
                                      <a:pt x="11915" y="20596"/>
                                      <a:pt x="11894" y="20650"/>
                                      <a:pt x="11884" y="20705"/>
                                    </a:cubicBezTo>
                                    <a:cubicBezTo>
                                      <a:pt x="11874" y="20760"/>
                                      <a:pt x="11843" y="20814"/>
                                      <a:pt x="11813" y="20869"/>
                                    </a:cubicBezTo>
                                    <a:cubicBezTo>
                                      <a:pt x="11761" y="20923"/>
                                      <a:pt x="11761" y="20923"/>
                                      <a:pt x="11792" y="20814"/>
                                    </a:cubicBezTo>
                                    <a:cubicBezTo>
                                      <a:pt x="11813" y="20760"/>
                                      <a:pt x="11833" y="20705"/>
                                      <a:pt x="11843" y="20705"/>
                                    </a:cubicBezTo>
                                    <a:cubicBezTo>
                                      <a:pt x="11853" y="20705"/>
                                      <a:pt x="11884" y="20650"/>
                                      <a:pt x="11905" y="20541"/>
                                    </a:cubicBezTo>
                                    <a:cubicBezTo>
                                      <a:pt x="11956" y="20378"/>
                                      <a:pt x="11986" y="20323"/>
                                      <a:pt x="11976" y="20487"/>
                                    </a:cubicBezTo>
                                    <a:close/>
                                    <a:moveTo>
                                      <a:pt x="11986" y="20323"/>
                                    </a:moveTo>
                                    <a:cubicBezTo>
                                      <a:pt x="11976" y="20323"/>
                                      <a:pt x="11966" y="20269"/>
                                      <a:pt x="11966" y="20269"/>
                                    </a:cubicBezTo>
                                    <a:cubicBezTo>
                                      <a:pt x="11976" y="20214"/>
                                      <a:pt x="11986" y="20214"/>
                                      <a:pt x="11997" y="20214"/>
                                    </a:cubicBezTo>
                                    <a:cubicBezTo>
                                      <a:pt x="12007" y="20214"/>
                                      <a:pt x="12017" y="20269"/>
                                      <a:pt x="12017" y="20269"/>
                                    </a:cubicBezTo>
                                    <a:cubicBezTo>
                                      <a:pt x="12017" y="20269"/>
                                      <a:pt x="12007" y="20323"/>
                                      <a:pt x="11986" y="20323"/>
                                    </a:cubicBezTo>
                                    <a:close/>
                                    <a:moveTo>
                                      <a:pt x="12232" y="15850"/>
                                    </a:moveTo>
                                    <a:cubicBezTo>
                                      <a:pt x="12252" y="15741"/>
                                      <a:pt x="12283" y="15632"/>
                                      <a:pt x="12293" y="15632"/>
                                    </a:cubicBezTo>
                                    <a:cubicBezTo>
                                      <a:pt x="12314" y="15632"/>
                                      <a:pt x="12293" y="15905"/>
                                      <a:pt x="12262" y="16014"/>
                                    </a:cubicBezTo>
                                    <a:cubicBezTo>
                                      <a:pt x="12201" y="16232"/>
                                      <a:pt x="12191" y="16123"/>
                                      <a:pt x="12232" y="15850"/>
                                    </a:cubicBezTo>
                                    <a:close/>
                                    <a:moveTo>
                                      <a:pt x="12344" y="18469"/>
                                    </a:moveTo>
                                    <a:cubicBezTo>
                                      <a:pt x="12334" y="18469"/>
                                      <a:pt x="12334" y="18523"/>
                                      <a:pt x="12344" y="18469"/>
                                    </a:cubicBezTo>
                                    <a:cubicBezTo>
                                      <a:pt x="12375" y="18578"/>
                                      <a:pt x="12375" y="18578"/>
                                      <a:pt x="12355" y="18850"/>
                                    </a:cubicBezTo>
                                    <a:cubicBezTo>
                                      <a:pt x="12334" y="19069"/>
                                      <a:pt x="12314" y="19123"/>
                                      <a:pt x="12283" y="19123"/>
                                    </a:cubicBezTo>
                                    <a:cubicBezTo>
                                      <a:pt x="12232" y="19123"/>
                                      <a:pt x="12232" y="19069"/>
                                      <a:pt x="12273" y="18741"/>
                                    </a:cubicBezTo>
                                    <a:cubicBezTo>
                                      <a:pt x="12293" y="18632"/>
                                      <a:pt x="12303" y="18469"/>
                                      <a:pt x="12303" y="18414"/>
                                    </a:cubicBezTo>
                                    <a:cubicBezTo>
                                      <a:pt x="12303" y="18360"/>
                                      <a:pt x="12324" y="18250"/>
                                      <a:pt x="12344" y="18196"/>
                                    </a:cubicBezTo>
                                    <a:cubicBezTo>
                                      <a:pt x="12395" y="18032"/>
                                      <a:pt x="12406" y="18032"/>
                                      <a:pt x="12406" y="18196"/>
                                    </a:cubicBezTo>
                                    <a:cubicBezTo>
                                      <a:pt x="12416" y="18250"/>
                                      <a:pt x="12375" y="18469"/>
                                      <a:pt x="12344" y="18469"/>
                                    </a:cubicBezTo>
                                    <a:close/>
                                    <a:moveTo>
                                      <a:pt x="14789" y="16560"/>
                                    </a:moveTo>
                                    <a:cubicBezTo>
                                      <a:pt x="14850" y="16560"/>
                                      <a:pt x="14870" y="17050"/>
                                      <a:pt x="14830" y="17323"/>
                                    </a:cubicBezTo>
                                    <a:cubicBezTo>
                                      <a:pt x="14809" y="17432"/>
                                      <a:pt x="14799" y="17596"/>
                                      <a:pt x="14789" y="17650"/>
                                    </a:cubicBezTo>
                                    <a:cubicBezTo>
                                      <a:pt x="14768" y="17869"/>
                                      <a:pt x="14758" y="17869"/>
                                      <a:pt x="14727" y="17650"/>
                                    </a:cubicBezTo>
                                    <a:cubicBezTo>
                                      <a:pt x="14697" y="17378"/>
                                      <a:pt x="14707" y="17105"/>
                                      <a:pt x="14748" y="17050"/>
                                    </a:cubicBezTo>
                                    <a:cubicBezTo>
                                      <a:pt x="14789" y="16996"/>
                                      <a:pt x="14789" y="16996"/>
                                      <a:pt x="14737" y="16996"/>
                                    </a:cubicBezTo>
                                    <a:cubicBezTo>
                                      <a:pt x="14686" y="16996"/>
                                      <a:pt x="14686" y="16996"/>
                                      <a:pt x="14697" y="16778"/>
                                    </a:cubicBezTo>
                                    <a:cubicBezTo>
                                      <a:pt x="14707" y="16669"/>
                                      <a:pt x="14717" y="16505"/>
                                      <a:pt x="14727" y="16450"/>
                                    </a:cubicBezTo>
                                    <a:cubicBezTo>
                                      <a:pt x="14737" y="16396"/>
                                      <a:pt x="14748" y="16287"/>
                                      <a:pt x="14748" y="16232"/>
                                    </a:cubicBezTo>
                                    <a:cubicBezTo>
                                      <a:pt x="14758" y="16178"/>
                                      <a:pt x="14768" y="16123"/>
                                      <a:pt x="14778" y="16123"/>
                                    </a:cubicBezTo>
                                    <a:cubicBezTo>
                                      <a:pt x="14809" y="16123"/>
                                      <a:pt x="14809" y="16341"/>
                                      <a:pt x="14789" y="16450"/>
                                    </a:cubicBezTo>
                                    <a:cubicBezTo>
                                      <a:pt x="14748" y="16505"/>
                                      <a:pt x="14758" y="16560"/>
                                      <a:pt x="14789" y="16560"/>
                                    </a:cubicBezTo>
                                    <a:close/>
                                    <a:moveTo>
                                      <a:pt x="14707" y="15523"/>
                                    </a:moveTo>
                                    <a:cubicBezTo>
                                      <a:pt x="14697" y="15414"/>
                                      <a:pt x="14697" y="15305"/>
                                      <a:pt x="14707" y="15305"/>
                                    </a:cubicBezTo>
                                    <a:cubicBezTo>
                                      <a:pt x="14717" y="15305"/>
                                      <a:pt x="14737" y="15414"/>
                                      <a:pt x="14748" y="15578"/>
                                    </a:cubicBezTo>
                                    <a:cubicBezTo>
                                      <a:pt x="14748" y="15687"/>
                                      <a:pt x="14768" y="15741"/>
                                      <a:pt x="14778" y="15796"/>
                                    </a:cubicBezTo>
                                    <a:cubicBezTo>
                                      <a:pt x="14789" y="15850"/>
                                      <a:pt x="14789" y="15850"/>
                                      <a:pt x="14758" y="15905"/>
                                    </a:cubicBezTo>
                                    <a:cubicBezTo>
                                      <a:pt x="14707" y="16014"/>
                                      <a:pt x="14656" y="15905"/>
                                      <a:pt x="14707" y="15796"/>
                                    </a:cubicBezTo>
                                    <a:cubicBezTo>
                                      <a:pt x="14717" y="15796"/>
                                      <a:pt x="14717" y="15687"/>
                                      <a:pt x="14707" y="15523"/>
                                    </a:cubicBezTo>
                                    <a:close/>
                                    <a:moveTo>
                                      <a:pt x="14645" y="10832"/>
                                    </a:moveTo>
                                    <a:cubicBezTo>
                                      <a:pt x="14717" y="10669"/>
                                      <a:pt x="14778" y="10723"/>
                                      <a:pt x="14778" y="10941"/>
                                    </a:cubicBezTo>
                                    <a:cubicBezTo>
                                      <a:pt x="14778" y="11050"/>
                                      <a:pt x="14768" y="11105"/>
                                      <a:pt x="14748" y="11105"/>
                                    </a:cubicBezTo>
                                    <a:cubicBezTo>
                                      <a:pt x="14727" y="11105"/>
                                      <a:pt x="14717" y="11159"/>
                                      <a:pt x="14707" y="11159"/>
                                    </a:cubicBezTo>
                                    <a:cubicBezTo>
                                      <a:pt x="14707" y="11214"/>
                                      <a:pt x="14717" y="11269"/>
                                      <a:pt x="14727" y="11269"/>
                                    </a:cubicBezTo>
                                    <a:cubicBezTo>
                                      <a:pt x="14748" y="11269"/>
                                      <a:pt x="14748" y="11323"/>
                                      <a:pt x="14748" y="11323"/>
                                    </a:cubicBezTo>
                                    <a:cubicBezTo>
                                      <a:pt x="14737" y="11378"/>
                                      <a:pt x="14727" y="11378"/>
                                      <a:pt x="14717" y="11323"/>
                                    </a:cubicBezTo>
                                    <a:cubicBezTo>
                                      <a:pt x="14707" y="11269"/>
                                      <a:pt x="14676" y="11269"/>
                                      <a:pt x="14656" y="11269"/>
                                    </a:cubicBezTo>
                                    <a:cubicBezTo>
                                      <a:pt x="14605" y="11323"/>
                                      <a:pt x="14594" y="10996"/>
                                      <a:pt x="14645" y="10832"/>
                                    </a:cubicBezTo>
                                    <a:close/>
                                    <a:moveTo>
                                      <a:pt x="14605" y="16123"/>
                                    </a:moveTo>
                                    <a:cubicBezTo>
                                      <a:pt x="14625" y="16123"/>
                                      <a:pt x="14625" y="16123"/>
                                      <a:pt x="14615" y="16178"/>
                                    </a:cubicBezTo>
                                    <a:cubicBezTo>
                                      <a:pt x="14605" y="16178"/>
                                      <a:pt x="14584" y="16178"/>
                                      <a:pt x="14584" y="16178"/>
                                    </a:cubicBezTo>
                                    <a:lnTo>
                                      <a:pt x="14584" y="16178"/>
                                    </a:lnTo>
                                    <a:cubicBezTo>
                                      <a:pt x="14574" y="16123"/>
                                      <a:pt x="14584" y="16123"/>
                                      <a:pt x="14605" y="16123"/>
                                    </a:cubicBezTo>
                                    <a:close/>
                                    <a:moveTo>
                                      <a:pt x="14564" y="17160"/>
                                    </a:moveTo>
                                    <a:cubicBezTo>
                                      <a:pt x="14553" y="17214"/>
                                      <a:pt x="14523" y="17214"/>
                                      <a:pt x="14523" y="17105"/>
                                    </a:cubicBezTo>
                                    <a:lnTo>
                                      <a:pt x="14523" y="17105"/>
                                    </a:lnTo>
                                    <a:cubicBezTo>
                                      <a:pt x="14523" y="17105"/>
                                      <a:pt x="14533" y="17050"/>
                                      <a:pt x="14553" y="17050"/>
                                    </a:cubicBezTo>
                                    <a:cubicBezTo>
                                      <a:pt x="14564" y="17105"/>
                                      <a:pt x="14574" y="17160"/>
                                      <a:pt x="14564" y="17160"/>
                                    </a:cubicBezTo>
                                    <a:close/>
                                    <a:moveTo>
                                      <a:pt x="14543" y="12578"/>
                                    </a:moveTo>
                                    <a:cubicBezTo>
                                      <a:pt x="14553" y="12687"/>
                                      <a:pt x="14553" y="12741"/>
                                      <a:pt x="14533" y="12741"/>
                                    </a:cubicBezTo>
                                    <a:cubicBezTo>
                                      <a:pt x="14492" y="12796"/>
                                      <a:pt x="14472" y="12741"/>
                                      <a:pt x="14472" y="12578"/>
                                    </a:cubicBezTo>
                                    <a:cubicBezTo>
                                      <a:pt x="14472" y="12360"/>
                                      <a:pt x="14512" y="12360"/>
                                      <a:pt x="14543" y="12578"/>
                                    </a:cubicBezTo>
                                    <a:close/>
                                    <a:moveTo>
                                      <a:pt x="14472" y="12905"/>
                                    </a:moveTo>
                                    <a:cubicBezTo>
                                      <a:pt x="14492" y="12905"/>
                                      <a:pt x="14512" y="13069"/>
                                      <a:pt x="14502" y="13069"/>
                                    </a:cubicBezTo>
                                    <a:cubicBezTo>
                                      <a:pt x="14492" y="13123"/>
                                      <a:pt x="14451" y="13014"/>
                                      <a:pt x="14451" y="12959"/>
                                    </a:cubicBezTo>
                                    <a:cubicBezTo>
                                      <a:pt x="14451" y="12959"/>
                                      <a:pt x="14461" y="12905"/>
                                      <a:pt x="14472" y="12905"/>
                                    </a:cubicBezTo>
                                    <a:close/>
                                    <a:moveTo>
                                      <a:pt x="14502" y="16778"/>
                                    </a:moveTo>
                                    <a:cubicBezTo>
                                      <a:pt x="14502" y="16832"/>
                                      <a:pt x="14492" y="16832"/>
                                      <a:pt x="14482" y="16832"/>
                                    </a:cubicBezTo>
                                    <a:cubicBezTo>
                                      <a:pt x="14472" y="16832"/>
                                      <a:pt x="14461" y="16778"/>
                                      <a:pt x="14461" y="16778"/>
                                    </a:cubicBezTo>
                                    <a:cubicBezTo>
                                      <a:pt x="14461" y="16778"/>
                                      <a:pt x="14472" y="16723"/>
                                      <a:pt x="14482" y="16723"/>
                                    </a:cubicBezTo>
                                    <a:cubicBezTo>
                                      <a:pt x="14492" y="16723"/>
                                      <a:pt x="14502" y="16723"/>
                                      <a:pt x="14502" y="16778"/>
                                    </a:cubicBezTo>
                                    <a:close/>
                                    <a:moveTo>
                                      <a:pt x="14410" y="13996"/>
                                    </a:moveTo>
                                    <a:cubicBezTo>
                                      <a:pt x="14359" y="14214"/>
                                      <a:pt x="14318" y="14269"/>
                                      <a:pt x="14349" y="14050"/>
                                    </a:cubicBezTo>
                                    <a:cubicBezTo>
                                      <a:pt x="14359" y="13941"/>
                                      <a:pt x="14369" y="13832"/>
                                      <a:pt x="14369" y="13778"/>
                                    </a:cubicBezTo>
                                    <a:cubicBezTo>
                                      <a:pt x="14369" y="13723"/>
                                      <a:pt x="14380" y="13669"/>
                                      <a:pt x="14410" y="13669"/>
                                    </a:cubicBezTo>
                                    <a:cubicBezTo>
                                      <a:pt x="14461" y="13669"/>
                                      <a:pt x="14461" y="13723"/>
                                      <a:pt x="14410" y="13996"/>
                                    </a:cubicBezTo>
                                    <a:close/>
                                    <a:moveTo>
                                      <a:pt x="14420" y="16669"/>
                                    </a:moveTo>
                                    <a:cubicBezTo>
                                      <a:pt x="14420" y="16723"/>
                                      <a:pt x="14410" y="16778"/>
                                      <a:pt x="14400" y="16723"/>
                                    </a:cubicBezTo>
                                    <a:cubicBezTo>
                                      <a:pt x="14390" y="16723"/>
                                      <a:pt x="14380" y="16669"/>
                                      <a:pt x="14380" y="16614"/>
                                    </a:cubicBezTo>
                                    <a:cubicBezTo>
                                      <a:pt x="14380" y="16560"/>
                                      <a:pt x="14390" y="16560"/>
                                      <a:pt x="14400" y="16560"/>
                                    </a:cubicBezTo>
                                    <a:cubicBezTo>
                                      <a:pt x="14410" y="16560"/>
                                      <a:pt x="14420" y="16560"/>
                                      <a:pt x="14420" y="16669"/>
                                    </a:cubicBezTo>
                                    <a:close/>
                                    <a:moveTo>
                                      <a:pt x="14277" y="13341"/>
                                    </a:moveTo>
                                    <a:cubicBezTo>
                                      <a:pt x="14216" y="13341"/>
                                      <a:pt x="14216" y="13232"/>
                                      <a:pt x="14277" y="13123"/>
                                    </a:cubicBezTo>
                                    <a:cubicBezTo>
                                      <a:pt x="14349" y="12960"/>
                                      <a:pt x="14380" y="12960"/>
                                      <a:pt x="14349" y="13178"/>
                                    </a:cubicBezTo>
                                    <a:cubicBezTo>
                                      <a:pt x="14328" y="13287"/>
                                      <a:pt x="14308" y="13341"/>
                                      <a:pt x="14277" y="13341"/>
                                    </a:cubicBezTo>
                                    <a:close/>
                                    <a:moveTo>
                                      <a:pt x="14267" y="17596"/>
                                    </a:moveTo>
                                    <a:cubicBezTo>
                                      <a:pt x="14257" y="17596"/>
                                      <a:pt x="14236" y="17541"/>
                                      <a:pt x="14236" y="17487"/>
                                    </a:cubicBezTo>
                                    <a:cubicBezTo>
                                      <a:pt x="14236" y="17378"/>
                                      <a:pt x="14257" y="17323"/>
                                      <a:pt x="14277" y="17432"/>
                                    </a:cubicBezTo>
                                    <a:cubicBezTo>
                                      <a:pt x="14308" y="17541"/>
                                      <a:pt x="14298" y="17596"/>
                                      <a:pt x="14267" y="17596"/>
                                    </a:cubicBezTo>
                                    <a:close/>
                                    <a:moveTo>
                                      <a:pt x="14226" y="12959"/>
                                    </a:moveTo>
                                    <a:cubicBezTo>
                                      <a:pt x="14226" y="12959"/>
                                      <a:pt x="14226" y="12905"/>
                                      <a:pt x="14247" y="12850"/>
                                    </a:cubicBezTo>
                                    <a:cubicBezTo>
                                      <a:pt x="14257" y="12796"/>
                                      <a:pt x="14287" y="12687"/>
                                      <a:pt x="14298" y="12578"/>
                                    </a:cubicBezTo>
                                    <a:cubicBezTo>
                                      <a:pt x="14349" y="12305"/>
                                      <a:pt x="14369" y="12359"/>
                                      <a:pt x="14359" y="12741"/>
                                    </a:cubicBezTo>
                                    <a:cubicBezTo>
                                      <a:pt x="14359" y="12796"/>
                                      <a:pt x="14236" y="13014"/>
                                      <a:pt x="14226" y="12959"/>
                                    </a:cubicBezTo>
                                    <a:close/>
                                    <a:moveTo>
                                      <a:pt x="14380" y="13178"/>
                                    </a:moveTo>
                                    <a:cubicBezTo>
                                      <a:pt x="14380" y="13123"/>
                                      <a:pt x="14390" y="13123"/>
                                      <a:pt x="14410" y="13123"/>
                                    </a:cubicBezTo>
                                    <a:cubicBezTo>
                                      <a:pt x="14431" y="13123"/>
                                      <a:pt x="14451" y="13178"/>
                                      <a:pt x="14451" y="13178"/>
                                    </a:cubicBezTo>
                                    <a:cubicBezTo>
                                      <a:pt x="14461" y="13232"/>
                                      <a:pt x="14441" y="13232"/>
                                      <a:pt x="14420" y="13232"/>
                                    </a:cubicBezTo>
                                    <a:cubicBezTo>
                                      <a:pt x="14400" y="13287"/>
                                      <a:pt x="14380" y="13232"/>
                                      <a:pt x="14380" y="13178"/>
                                    </a:cubicBezTo>
                                    <a:close/>
                                    <a:moveTo>
                                      <a:pt x="14431" y="13505"/>
                                    </a:moveTo>
                                    <a:cubicBezTo>
                                      <a:pt x="14420" y="13450"/>
                                      <a:pt x="14431" y="13450"/>
                                      <a:pt x="14441" y="13450"/>
                                    </a:cubicBezTo>
                                    <a:cubicBezTo>
                                      <a:pt x="14451" y="13450"/>
                                      <a:pt x="14461" y="13505"/>
                                      <a:pt x="14472" y="13505"/>
                                    </a:cubicBezTo>
                                    <a:cubicBezTo>
                                      <a:pt x="14482" y="13560"/>
                                      <a:pt x="14472" y="13560"/>
                                      <a:pt x="14461" y="13560"/>
                                    </a:cubicBezTo>
                                    <a:cubicBezTo>
                                      <a:pt x="14441" y="13560"/>
                                      <a:pt x="14431" y="13505"/>
                                      <a:pt x="14431" y="13505"/>
                                    </a:cubicBezTo>
                                    <a:close/>
                                    <a:moveTo>
                                      <a:pt x="14461" y="16178"/>
                                    </a:moveTo>
                                    <a:cubicBezTo>
                                      <a:pt x="14472" y="16178"/>
                                      <a:pt x="14472" y="16178"/>
                                      <a:pt x="14472" y="16287"/>
                                    </a:cubicBezTo>
                                    <a:cubicBezTo>
                                      <a:pt x="14472" y="16396"/>
                                      <a:pt x="14472" y="16396"/>
                                      <a:pt x="14461" y="16341"/>
                                    </a:cubicBezTo>
                                    <a:cubicBezTo>
                                      <a:pt x="14451" y="16287"/>
                                      <a:pt x="14451" y="16232"/>
                                      <a:pt x="14461" y="16178"/>
                                    </a:cubicBezTo>
                                    <a:close/>
                                    <a:moveTo>
                                      <a:pt x="14216" y="10996"/>
                                    </a:moveTo>
                                    <a:cubicBezTo>
                                      <a:pt x="14247" y="11050"/>
                                      <a:pt x="14287" y="11269"/>
                                      <a:pt x="14308" y="11432"/>
                                    </a:cubicBezTo>
                                    <a:cubicBezTo>
                                      <a:pt x="14359" y="11814"/>
                                      <a:pt x="14369" y="11814"/>
                                      <a:pt x="14359" y="11541"/>
                                    </a:cubicBezTo>
                                    <a:cubicBezTo>
                                      <a:pt x="14349" y="11432"/>
                                      <a:pt x="14349" y="11378"/>
                                      <a:pt x="14369" y="11378"/>
                                    </a:cubicBezTo>
                                    <a:cubicBezTo>
                                      <a:pt x="14380" y="11432"/>
                                      <a:pt x="14390" y="11487"/>
                                      <a:pt x="14390" y="11541"/>
                                    </a:cubicBezTo>
                                    <a:cubicBezTo>
                                      <a:pt x="14390" y="11596"/>
                                      <a:pt x="14400" y="11650"/>
                                      <a:pt x="14420" y="11705"/>
                                    </a:cubicBezTo>
                                    <a:cubicBezTo>
                                      <a:pt x="14441" y="11759"/>
                                      <a:pt x="14451" y="11814"/>
                                      <a:pt x="14451" y="11923"/>
                                    </a:cubicBezTo>
                                    <a:cubicBezTo>
                                      <a:pt x="14451" y="12032"/>
                                      <a:pt x="14441" y="12087"/>
                                      <a:pt x="14420" y="12032"/>
                                    </a:cubicBezTo>
                                    <a:cubicBezTo>
                                      <a:pt x="14400" y="12032"/>
                                      <a:pt x="14390" y="11978"/>
                                      <a:pt x="14390" y="11923"/>
                                    </a:cubicBezTo>
                                    <a:cubicBezTo>
                                      <a:pt x="14390" y="11869"/>
                                      <a:pt x="14380" y="11869"/>
                                      <a:pt x="14369" y="11869"/>
                                    </a:cubicBezTo>
                                    <a:cubicBezTo>
                                      <a:pt x="14359" y="11869"/>
                                      <a:pt x="14349" y="11923"/>
                                      <a:pt x="14349" y="11978"/>
                                    </a:cubicBezTo>
                                    <a:cubicBezTo>
                                      <a:pt x="14349" y="12141"/>
                                      <a:pt x="14247" y="12687"/>
                                      <a:pt x="14216" y="12687"/>
                                    </a:cubicBezTo>
                                    <a:cubicBezTo>
                                      <a:pt x="14206" y="12687"/>
                                      <a:pt x="14185" y="12632"/>
                                      <a:pt x="14175" y="12578"/>
                                    </a:cubicBezTo>
                                    <a:cubicBezTo>
                                      <a:pt x="14155" y="12523"/>
                                      <a:pt x="14165" y="12469"/>
                                      <a:pt x="14185" y="12414"/>
                                    </a:cubicBezTo>
                                    <a:cubicBezTo>
                                      <a:pt x="14216" y="12359"/>
                                      <a:pt x="14216" y="12305"/>
                                      <a:pt x="14195" y="12250"/>
                                    </a:cubicBezTo>
                                    <a:cubicBezTo>
                                      <a:pt x="14175" y="12196"/>
                                      <a:pt x="14175" y="12196"/>
                                      <a:pt x="14195" y="12196"/>
                                    </a:cubicBezTo>
                                    <a:cubicBezTo>
                                      <a:pt x="14216" y="12196"/>
                                      <a:pt x="14216" y="12196"/>
                                      <a:pt x="14206" y="12141"/>
                                    </a:cubicBezTo>
                                    <a:cubicBezTo>
                                      <a:pt x="14195" y="12087"/>
                                      <a:pt x="14185" y="12032"/>
                                      <a:pt x="14175" y="11978"/>
                                    </a:cubicBezTo>
                                    <a:cubicBezTo>
                                      <a:pt x="14165" y="11869"/>
                                      <a:pt x="14165" y="11869"/>
                                      <a:pt x="14206" y="11869"/>
                                    </a:cubicBezTo>
                                    <a:lnTo>
                                      <a:pt x="14247" y="11923"/>
                                    </a:lnTo>
                                    <a:lnTo>
                                      <a:pt x="14206" y="11814"/>
                                    </a:lnTo>
                                    <a:cubicBezTo>
                                      <a:pt x="14185" y="11759"/>
                                      <a:pt x="14155" y="11650"/>
                                      <a:pt x="14144" y="11650"/>
                                    </a:cubicBezTo>
                                    <a:cubicBezTo>
                                      <a:pt x="14134" y="11650"/>
                                      <a:pt x="14124" y="11596"/>
                                      <a:pt x="14134" y="11596"/>
                                    </a:cubicBezTo>
                                    <a:cubicBezTo>
                                      <a:pt x="14144" y="11596"/>
                                      <a:pt x="14175" y="11596"/>
                                      <a:pt x="14216" y="11650"/>
                                    </a:cubicBezTo>
                                    <a:cubicBezTo>
                                      <a:pt x="14277" y="11760"/>
                                      <a:pt x="14277" y="11760"/>
                                      <a:pt x="14257" y="11650"/>
                                    </a:cubicBezTo>
                                    <a:cubicBezTo>
                                      <a:pt x="14247" y="11596"/>
                                      <a:pt x="14226" y="11541"/>
                                      <a:pt x="14206" y="11541"/>
                                    </a:cubicBezTo>
                                    <a:cubicBezTo>
                                      <a:pt x="14175" y="11541"/>
                                      <a:pt x="14063" y="11050"/>
                                      <a:pt x="14063" y="10941"/>
                                    </a:cubicBezTo>
                                    <a:cubicBezTo>
                                      <a:pt x="14032" y="10778"/>
                                      <a:pt x="14155" y="10832"/>
                                      <a:pt x="14216" y="10996"/>
                                    </a:cubicBezTo>
                                    <a:close/>
                                    <a:moveTo>
                                      <a:pt x="14226" y="17650"/>
                                    </a:moveTo>
                                    <a:cubicBezTo>
                                      <a:pt x="14226" y="17705"/>
                                      <a:pt x="14216" y="17705"/>
                                      <a:pt x="14206" y="17705"/>
                                    </a:cubicBezTo>
                                    <a:cubicBezTo>
                                      <a:pt x="14195" y="17705"/>
                                      <a:pt x="14185" y="17650"/>
                                      <a:pt x="14185" y="17650"/>
                                    </a:cubicBezTo>
                                    <a:cubicBezTo>
                                      <a:pt x="14185" y="17596"/>
                                      <a:pt x="14195" y="17596"/>
                                      <a:pt x="14206" y="17596"/>
                                    </a:cubicBezTo>
                                    <a:cubicBezTo>
                                      <a:pt x="14216" y="17596"/>
                                      <a:pt x="14226" y="17650"/>
                                      <a:pt x="14226" y="17650"/>
                                    </a:cubicBezTo>
                                    <a:close/>
                                    <a:moveTo>
                                      <a:pt x="14093" y="17105"/>
                                    </a:moveTo>
                                    <a:cubicBezTo>
                                      <a:pt x="14103" y="17105"/>
                                      <a:pt x="14124" y="17160"/>
                                      <a:pt x="14124" y="17269"/>
                                    </a:cubicBezTo>
                                    <a:cubicBezTo>
                                      <a:pt x="14124" y="17323"/>
                                      <a:pt x="14114" y="17432"/>
                                      <a:pt x="14093" y="17432"/>
                                    </a:cubicBezTo>
                                    <a:cubicBezTo>
                                      <a:pt x="14083" y="17432"/>
                                      <a:pt x="14062" y="17378"/>
                                      <a:pt x="14062" y="17269"/>
                                    </a:cubicBezTo>
                                    <a:cubicBezTo>
                                      <a:pt x="14073" y="17160"/>
                                      <a:pt x="14083" y="17105"/>
                                      <a:pt x="14093" y="17105"/>
                                    </a:cubicBezTo>
                                    <a:close/>
                                    <a:moveTo>
                                      <a:pt x="14063" y="16505"/>
                                    </a:moveTo>
                                    <a:cubicBezTo>
                                      <a:pt x="14063" y="16396"/>
                                      <a:pt x="14073" y="16396"/>
                                      <a:pt x="14114" y="16450"/>
                                    </a:cubicBezTo>
                                    <a:cubicBezTo>
                                      <a:pt x="14144" y="16505"/>
                                      <a:pt x="14124" y="16614"/>
                                      <a:pt x="14093" y="16614"/>
                                    </a:cubicBezTo>
                                    <a:cubicBezTo>
                                      <a:pt x="14083" y="16614"/>
                                      <a:pt x="14063" y="16560"/>
                                      <a:pt x="14063" y="16505"/>
                                    </a:cubicBezTo>
                                    <a:close/>
                                    <a:moveTo>
                                      <a:pt x="14103" y="18687"/>
                                    </a:moveTo>
                                    <a:cubicBezTo>
                                      <a:pt x="14124" y="18632"/>
                                      <a:pt x="14144" y="18796"/>
                                      <a:pt x="14124" y="18850"/>
                                    </a:cubicBezTo>
                                    <a:cubicBezTo>
                                      <a:pt x="14114" y="18905"/>
                                      <a:pt x="14103" y="18905"/>
                                      <a:pt x="14093" y="18796"/>
                                    </a:cubicBezTo>
                                    <a:cubicBezTo>
                                      <a:pt x="14093" y="18796"/>
                                      <a:pt x="14093" y="18741"/>
                                      <a:pt x="14103" y="18687"/>
                                    </a:cubicBezTo>
                                    <a:close/>
                                    <a:moveTo>
                                      <a:pt x="14134" y="14814"/>
                                    </a:moveTo>
                                    <a:cubicBezTo>
                                      <a:pt x="14114" y="15032"/>
                                      <a:pt x="14083" y="15032"/>
                                      <a:pt x="14052" y="14814"/>
                                    </a:cubicBezTo>
                                    <a:cubicBezTo>
                                      <a:pt x="14032" y="14650"/>
                                      <a:pt x="14032" y="14596"/>
                                      <a:pt x="14063" y="14487"/>
                                    </a:cubicBezTo>
                                    <a:cubicBezTo>
                                      <a:pt x="14093" y="14323"/>
                                      <a:pt x="14114" y="14323"/>
                                      <a:pt x="14155" y="14378"/>
                                    </a:cubicBezTo>
                                    <a:cubicBezTo>
                                      <a:pt x="14175" y="14432"/>
                                      <a:pt x="14165" y="14541"/>
                                      <a:pt x="14134" y="14814"/>
                                    </a:cubicBezTo>
                                    <a:close/>
                                    <a:moveTo>
                                      <a:pt x="13756" y="12905"/>
                                    </a:moveTo>
                                    <a:cubicBezTo>
                                      <a:pt x="13715" y="12850"/>
                                      <a:pt x="13664" y="12741"/>
                                      <a:pt x="13643" y="12741"/>
                                    </a:cubicBezTo>
                                    <a:cubicBezTo>
                                      <a:pt x="13612" y="12687"/>
                                      <a:pt x="13612" y="12687"/>
                                      <a:pt x="13643" y="12578"/>
                                    </a:cubicBezTo>
                                    <a:cubicBezTo>
                                      <a:pt x="13694" y="12414"/>
                                      <a:pt x="13766" y="12469"/>
                                      <a:pt x="13878" y="12687"/>
                                    </a:cubicBezTo>
                                    <a:cubicBezTo>
                                      <a:pt x="13919" y="12741"/>
                                      <a:pt x="13940" y="12850"/>
                                      <a:pt x="13940" y="12850"/>
                                    </a:cubicBezTo>
                                    <a:cubicBezTo>
                                      <a:pt x="13940" y="12905"/>
                                      <a:pt x="13950" y="12905"/>
                                      <a:pt x="13970" y="12905"/>
                                    </a:cubicBezTo>
                                    <a:cubicBezTo>
                                      <a:pt x="13991" y="12905"/>
                                      <a:pt x="13991" y="12960"/>
                                      <a:pt x="13981" y="13014"/>
                                    </a:cubicBezTo>
                                    <a:cubicBezTo>
                                      <a:pt x="13970" y="13178"/>
                                      <a:pt x="13878" y="13123"/>
                                      <a:pt x="13756" y="12905"/>
                                    </a:cubicBezTo>
                                    <a:close/>
                                    <a:moveTo>
                                      <a:pt x="13909" y="13287"/>
                                    </a:moveTo>
                                    <a:cubicBezTo>
                                      <a:pt x="13909" y="13341"/>
                                      <a:pt x="13899" y="13341"/>
                                      <a:pt x="13889" y="13341"/>
                                    </a:cubicBezTo>
                                    <a:cubicBezTo>
                                      <a:pt x="13878" y="13341"/>
                                      <a:pt x="13868" y="13287"/>
                                      <a:pt x="13868" y="13287"/>
                                    </a:cubicBezTo>
                                    <a:cubicBezTo>
                                      <a:pt x="13868" y="13287"/>
                                      <a:pt x="13878" y="13232"/>
                                      <a:pt x="13889" y="13232"/>
                                    </a:cubicBezTo>
                                    <a:cubicBezTo>
                                      <a:pt x="13899" y="13178"/>
                                      <a:pt x="13909" y="13232"/>
                                      <a:pt x="13909" y="13287"/>
                                    </a:cubicBezTo>
                                    <a:close/>
                                    <a:moveTo>
                                      <a:pt x="13797" y="17869"/>
                                    </a:moveTo>
                                    <a:cubicBezTo>
                                      <a:pt x="13807" y="17869"/>
                                      <a:pt x="13827" y="17869"/>
                                      <a:pt x="13827" y="17869"/>
                                    </a:cubicBezTo>
                                    <a:cubicBezTo>
                                      <a:pt x="13827" y="17869"/>
                                      <a:pt x="13817" y="17923"/>
                                      <a:pt x="13797" y="17978"/>
                                    </a:cubicBezTo>
                                    <a:cubicBezTo>
                                      <a:pt x="13776" y="18032"/>
                                      <a:pt x="13766" y="18032"/>
                                      <a:pt x="13766" y="17978"/>
                                    </a:cubicBezTo>
                                    <a:cubicBezTo>
                                      <a:pt x="13766" y="17923"/>
                                      <a:pt x="13786" y="17869"/>
                                      <a:pt x="13797" y="17869"/>
                                    </a:cubicBezTo>
                                    <a:close/>
                                    <a:moveTo>
                                      <a:pt x="13766" y="16014"/>
                                    </a:moveTo>
                                    <a:cubicBezTo>
                                      <a:pt x="13756" y="15960"/>
                                      <a:pt x="13766" y="15905"/>
                                      <a:pt x="13766" y="15905"/>
                                    </a:cubicBezTo>
                                    <a:cubicBezTo>
                                      <a:pt x="13786" y="15905"/>
                                      <a:pt x="13807" y="15960"/>
                                      <a:pt x="13807" y="16069"/>
                                    </a:cubicBezTo>
                                    <a:cubicBezTo>
                                      <a:pt x="13807" y="16178"/>
                                      <a:pt x="13776" y="16123"/>
                                      <a:pt x="13766" y="16014"/>
                                    </a:cubicBezTo>
                                    <a:close/>
                                    <a:moveTo>
                                      <a:pt x="13807" y="17760"/>
                                    </a:moveTo>
                                    <a:cubicBezTo>
                                      <a:pt x="13797" y="17760"/>
                                      <a:pt x="13786" y="17705"/>
                                      <a:pt x="13786" y="17650"/>
                                    </a:cubicBezTo>
                                    <a:cubicBezTo>
                                      <a:pt x="13797" y="17541"/>
                                      <a:pt x="13838" y="17487"/>
                                      <a:pt x="13838" y="17596"/>
                                    </a:cubicBezTo>
                                    <a:cubicBezTo>
                                      <a:pt x="13837" y="17705"/>
                                      <a:pt x="13827" y="17760"/>
                                      <a:pt x="13807" y="17760"/>
                                    </a:cubicBezTo>
                                    <a:close/>
                                    <a:moveTo>
                                      <a:pt x="13776" y="15687"/>
                                    </a:moveTo>
                                    <a:cubicBezTo>
                                      <a:pt x="13756" y="15632"/>
                                      <a:pt x="13735" y="15523"/>
                                      <a:pt x="13725" y="15523"/>
                                    </a:cubicBezTo>
                                    <a:cubicBezTo>
                                      <a:pt x="13715" y="15523"/>
                                      <a:pt x="13684" y="15414"/>
                                      <a:pt x="13653" y="15305"/>
                                    </a:cubicBezTo>
                                    <a:cubicBezTo>
                                      <a:pt x="13613" y="15141"/>
                                      <a:pt x="13613" y="15087"/>
                                      <a:pt x="13633" y="15087"/>
                                    </a:cubicBezTo>
                                    <a:cubicBezTo>
                                      <a:pt x="13643" y="15087"/>
                                      <a:pt x="13674" y="15141"/>
                                      <a:pt x="13684" y="15196"/>
                                    </a:cubicBezTo>
                                    <a:cubicBezTo>
                                      <a:pt x="13705" y="15305"/>
                                      <a:pt x="13715" y="15305"/>
                                      <a:pt x="13735" y="15141"/>
                                    </a:cubicBezTo>
                                    <a:cubicBezTo>
                                      <a:pt x="13756" y="15032"/>
                                      <a:pt x="13766" y="15032"/>
                                      <a:pt x="13776" y="15087"/>
                                    </a:cubicBezTo>
                                    <a:cubicBezTo>
                                      <a:pt x="13786" y="15141"/>
                                      <a:pt x="13786" y="15196"/>
                                      <a:pt x="13776" y="15250"/>
                                    </a:cubicBezTo>
                                    <a:cubicBezTo>
                                      <a:pt x="13766" y="15360"/>
                                      <a:pt x="13776" y="15360"/>
                                      <a:pt x="13817" y="15250"/>
                                    </a:cubicBezTo>
                                    <a:cubicBezTo>
                                      <a:pt x="13868" y="15141"/>
                                      <a:pt x="13878" y="15196"/>
                                      <a:pt x="13858" y="15523"/>
                                    </a:cubicBezTo>
                                    <a:cubicBezTo>
                                      <a:pt x="13827" y="15850"/>
                                      <a:pt x="13817" y="15850"/>
                                      <a:pt x="13776" y="15687"/>
                                    </a:cubicBezTo>
                                    <a:close/>
                                    <a:moveTo>
                                      <a:pt x="13633" y="17323"/>
                                    </a:moveTo>
                                    <a:cubicBezTo>
                                      <a:pt x="13633" y="17269"/>
                                      <a:pt x="13653" y="17269"/>
                                      <a:pt x="13664" y="17269"/>
                                    </a:cubicBezTo>
                                    <a:cubicBezTo>
                                      <a:pt x="13684" y="17269"/>
                                      <a:pt x="13694" y="17323"/>
                                      <a:pt x="13694" y="17323"/>
                                    </a:cubicBezTo>
                                    <a:cubicBezTo>
                                      <a:pt x="13694" y="17323"/>
                                      <a:pt x="13674" y="17378"/>
                                      <a:pt x="13664" y="17378"/>
                                    </a:cubicBezTo>
                                    <a:cubicBezTo>
                                      <a:pt x="13643" y="17378"/>
                                      <a:pt x="13633" y="17378"/>
                                      <a:pt x="13633" y="17323"/>
                                    </a:cubicBezTo>
                                    <a:close/>
                                    <a:moveTo>
                                      <a:pt x="13633" y="17760"/>
                                    </a:moveTo>
                                    <a:cubicBezTo>
                                      <a:pt x="13653" y="17760"/>
                                      <a:pt x="13664" y="17760"/>
                                      <a:pt x="13653" y="17869"/>
                                    </a:cubicBezTo>
                                    <a:cubicBezTo>
                                      <a:pt x="13643" y="17978"/>
                                      <a:pt x="13592" y="18032"/>
                                      <a:pt x="13602" y="17869"/>
                                    </a:cubicBezTo>
                                    <a:cubicBezTo>
                                      <a:pt x="13602" y="17814"/>
                                      <a:pt x="13623" y="17760"/>
                                      <a:pt x="13633" y="17760"/>
                                    </a:cubicBezTo>
                                    <a:close/>
                                    <a:moveTo>
                                      <a:pt x="13612" y="13996"/>
                                    </a:moveTo>
                                    <a:cubicBezTo>
                                      <a:pt x="13602" y="13996"/>
                                      <a:pt x="13592" y="13996"/>
                                      <a:pt x="13592" y="13887"/>
                                    </a:cubicBezTo>
                                    <a:cubicBezTo>
                                      <a:pt x="13592" y="13832"/>
                                      <a:pt x="13602" y="13778"/>
                                      <a:pt x="13623" y="13778"/>
                                    </a:cubicBezTo>
                                    <a:cubicBezTo>
                                      <a:pt x="13653" y="13778"/>
                                      <a:pt x="13643" y="13941"/>
                                      <a:pt x="13612" y="13996"/>
                                    </a:cubicBezTo>
                                    <a:close/>
                                    <a:moveTo>
                                      <a:pt x="13705" y="14269"/>
                                    </a:moveTo>
                                    <a:cubicBezTo>
                                      <a:pt x="13674" y="14105"/>
                                      <a:pt x="13664" y="14050"/>
                                      <a:pt x="13684" y="14050"/>
                                    </a:cubicBezTo>
                                    <a:lnTo>
                                      <a:pt x="13684" y="14050"/>
                                    </a:lnTo>
                                    <a:cubicBezTo>
                                      <a:pt x="13694" y="13996"/>
                                      <a:pt x="13715" y="13996"/>
                                      <a:pt x="13725" y="13996"/>
                                    </a:cubicBezTo>
                                    <a:cubicBezTo>
                                      <a:pt x="13745" y="13996"/>
                                      <a:pt x="13797" y="14214"/>
                                      <a:pt x="13797" y="14269"/>
                                    </a:cubicBezTo>
                                    <a:cubicBezTo>
                                      <a:pt x="13797" y="14323"/>
                                      <a:pt x="13807" y="14323"/>
                                      <a:pt x="13827" y="14323"/>
                                    </a:cubicBezTo>
                                    <a:cubicBezTo>
                                      <a:pt x="13838" y="14323"/>
                                      <a:pt x="13848" y="14378"/>
                                      <a:pt x="13848" y="14432"/>
                                    </a:cubicBezTo>
                                    <a:cubicBezTo>
                                      <a:pt x="13837" y="14596"/>
                                      <a:pt x="13745" y="14487"/>
                                      <a:pt x="13705" y="14269"/>
                                    </a:cubicBezTo>
                                    <a:close/>
                                    <a:moveTo>
                                      <a:pt x="14022" y="12360"/>
                                    </a:moveTo>
                                    <a:cubicBezTo>
                                      <a:pt x="14042" y="12469"/>
                                      <a:pt x="14052" y="12796"/>
                                      <a:pt x="14032" y="12850"/>
                                    </a:cubicBezTo>
                                    <a:cubicBezTo>
                                      <a:pt x="14022" y="12850"/>
                                      <a:pt x="13981" y="12796"/>
                                      <a:pt x="13950" y="12687"/>
                                    </a:cubicBezTo>
                                    <a:cubicBezTo>
                                      <a:pt x="13919" y="12578"/>
                                      <a:pt x="13848" y="12469"/>
                                      <a:pt x="13817" y="12414"/>
                                    </a:cubicBezTo>
                                    <a:cubicBezTo>
                                      <a:pt x="13786" y="12360"/>
                                      <a:pt x="13756" y="12250"/>
                                      <a:pt x="13766" y="12250"/>
                                    </a:cubicBezTo>
                                    <a:cubicBezTo>
                                      <a:pt x="13776" y="12087"/>
                                      <a:pt x="13981" y="12196"/>
                                      <a:pt x="14022" y="12360"/>
                                    </a:cubicBezTo>
                                    <a:close/>
                                    <a:moveTo>
                                      <a:pt x="14063" y="12032"/>
                                    </a:moveTo>
                                    <a:cubicBezTo>
                                      <a:pt x="14093" y="12087"/>
                                      <a:pt x="14073" y="12250"/>
                                      <a:pt x="14042" y="12196"/>
                                    </a:cubicBezTo>
                                    <a:cubicBezTo>
                                      <a:pt x="14032" y="12196"/>
                                      <a:pt x="14011" y="12087"/>
                                      <a:pt x="14011" y="12032"/>
                                    </a:cubicBezTo>
                                    <a:cubicBezTo>
                                      <a:pt x="14001" y="11978"/>
                                      <a:pt x="14032" y="11978"/>
                                      <a:pt x="14063" y="12032"/>
                                    </a:cubicBezTo>
                                    <a:close/>
                                    <a:moveTo>
                                      <a:pt x="14001" y="13232"/>
                                    </a:moveTo>
                                    <a:cubicBezTo>
                                      <a:pt x="14011" y="13232"/>
                                      <a:pt x="14032" y="13123"/>
                                      <a:pt x="14032" y="13069"/>
                                    </a:cubicBezTo>
                                    <a:cubicBezTo>
                                      <a:pt x="14032" y="12905"/>
                                      <a:pt x="14063" y="12905"/>
                                      <a:pt x="14103" y="13014"/>
                                    </a:cubicBezTo>
                                    <a:cubicBezTo>
                                      <a:pt x="14144" y="13123"/>
                                      <a:pt x="14114" y="13505"/>
                                      <a:pt x="14063" y="13560"/>
                                    </a:cubicBezTo>
                                    <a:cubicBezTo>
                                      <a:pt x="14042" y="13614"/>
                                      <a:pt x="14011" y="13614"/>
                                      <a:pt x="14001" y="13560"/>
                                    </a:cubicBezTo>
                                    <a:cubicBezTo>
                                      <a:pt x="13970" y="13505"/>
                                      <a:pt x="13970" y="13287"/>
                                      <a:pt x="14001" y="13232"/>
                                    </a:cubicBezTo>
                                    <a:close/>
                                    <a:moveTo>
                                      <a:pt x="14165" y="15196"/>
                                    </a:moveTo>
                                    <a:cubicBezTo>
                                      <a:pt x="14165" y="15196"/>
                                      <a:pt x="14175" y="15250"/>
                                      <a:pt x="14185" y="15250"/>
                                    </a:cubicBezTo>
                                    <a:cubicBezTo>
                                      <a:pt x="14195" y="15305"/>
                                      <a:pt x="14185" y="15305"/>
                                      <a:pt x="14175" y="15305"/>
                                    </a:cubicBezTo>
                                    <a:cubicBezTo>
                                      <a:pt x="14165" y="15305"/>
                                      <a:pt x="14155" y="15250"/>
                                      <a:pt x="14155" y="15250"/>
                                    </a:cubicBezTo>
                                    <a:cubicBezTo>
                                      <a:pt x="14155" y="15196"/>
                                      <a:pt x="14155" y="15196"/>
                                      <a:pt x="14165" y="15196"/>
                                    </a:cubicBezTo>
                                    <a:close/>
                                    <a:moveTo>
                                      <a:pt x="13919" y="9796"/>
                                    </a:moveTo>
                                    <a:cubicBezTo>
                                      <a:pt x="13950" y="9632"/>
                                      <a:pt x="14062" y="9632"/>
                                      <a:pt x="14093" y="9796"/>
                                    </a:cubicBezTo>
                                    <a:cubicBezTo>
                                      <a:pt x="14124" y="9959"/>
                                      <a:pt x="14124" y="9959"/>
                                      <a:pt x="14001" y="10014"/>
                                    </a:cubicBezTo>
                                    <a:cubicBezTo>
                                      <a:pt x="13889" y="10014"/>
                                      <a:pt x="13878" y="10014"/>
                                      <a:pt x="13919" y="9796"/>
                                    </a:cubicBezTo>
                                    <a:close/>
                                    <a:moveTo>
                                      <a:pt x="13919" y="10996"/>
                                    </a:moveTo>
                                    <a:cubicBezTo>
                                      <a:pt x="13930" y="11050"/>
                                      <a:pt x="13930" y="11105"/>
                                      <a:pt x="13919" y="11105"/>
                                    </a:cubicBezTo>
                                    <a:cubicBezTo>
                                      <a:pt x="13909" y="11160"/>
                                      <a:pt x="13858" y="11050"/>
                                      <a:pt x="13858" y="10996"/>
                                    </a:cubicBezTo>
                                    <a:cubicBezTo>
                                      <a:pt x="13858" y="10887"/>
                                      <a:pt x="13899" y="10887"/>
                                      <a:pt x="13919" y="10996"/>
                                    </a:cubicBezTo>
                                    <a:close/>
                                    <a:moveTo>
                                      <a:pt x="13786" y="10014"/>
                                    </a:moveTo>
                                    <a:cubicBezTo>
                                      <a:pt x="13797" y="10014"/>
                                      <a:pt x="13807" y="10069"/>
                                      <a:pt x="13807" y="10069"/>
                                    </a:cubicBezTo>
                                    <a:cubicBezTo>
                                      <a:pt x="13807" y="10123"/>
                                      <a:pt x="13797" y="10123"/>
                                      <a:pt x="13776" y="10123"/>
                                    </a:cubicBezTo>
                                    <a:cubicBezTo>
                                      <a:pt x="13766" y="10123"/>
                                      <a:pt x="13756" y="10069"/>
                                      <a:pt x="13756" y="10069"/>
                                    </a:cubicBezTo>
                                    <a:cubicBezTo>
                                      <a:pt x="13756" y="10069"/>
                                      <a:pt x="13776" y="10014"/>
                                      <a:pt x="13786" y="10014"/>
                                    </a:cubicBezTo>
                                    <a:close/>
                                    <a:moveTo>
                                      <a:pt x="13766" y="7123"/>
                                    </a:moveTo>
                                    <a:cubicBezTo>
                                      <a:pt x="13786" y="6905"/>
                                      <a:pt x="13837" y="6578"/>
                                      <a:pt x="13837" y="6632"/>
                                    </a:cubicBezTo>
                                    <a:cubicBezTo>
                                      <a:pt x="13837" y="6741"/>
                                      <a:pt x="13786" y="7123"/>
                                      <a:pt x="13766" y="7178"/>
                                    </a:cubicBezTo>
                                    <a:cubicBezTo>
                                      <a:pt x="13756" y="7232"/>
                                      <a:pt x="13756" y="7178"/>
                                      <a:pt x="13766" y="7123"/>
                                    </a:cubicBezTo>
                                    <a:close/>
                                    <a:moveTo>
                                      <a:pt x="13694" y="9632"/>
                                    </a:moveTo>
                                    <a:cubicBezTo>
                                      <a:pt x="13715" y="9632"/>
                                      <a:pt x="13715" y="9632"/>
                                      <a:pt x="13705" y="9687"/>
                                    </a:cubicBezTo>
                                    <a:cubicBezTo>
                                      <a:pt x="13694" y="9687"/>
                                      <a:pt x="13674" y="9687"/>
                                      <a:pt x="13674" y="9687"/>
                                    </a:cubicBezTo>
                                    <a:lnTo>
                                      <a:pt x="13674" y="9687"/>
                                    </a:lnTo>
                                    <a:cubicBezTo>
                                      <a:pt x="13664" y="9687"/>
                                      <a:pt x="13674" y="9632"/>
                                      <a:pt x="13694" y="9632"/>
                                    </a:cubicBezTo>
                                    <a:close/>
                                    <a:moveTo>
                                      <a:pt x="13551" y="12196"/>
                                    </a:moveTo>
                                    <a:cubicBezTo>
                                      <a:pt x="13582" y="12141"/>
                                      <a:pt x="13613" y="12032"/>
                                      <a:pt x="13613" y="11978"/>
                                    </a:cubicBezTo>
                                    <a:cubicBezTo>
                                      <a:pt x="13613" y="11814"/>
                                      <a:pt x="13664" y="11760"/>
                                      <a:pt x="13725" y="11760"/>
                                    </a:cubicBezTo>
                                    <a:cubicBezTo>
                                      <a:pt x="13756" y="11760"/>
                                      <a:pt x="13776" y="11760"/>
                                      <a:pt x="13786" y="11705"/>
                                    </a:cubicBezTo>
                                    <a:cubicBezTo>
                                      <a:pt x="13797" y="11541"/>
                                      <a:pt x="13919" y="11541"/>
                                      <a:pt x="13919" y="11705"/>
                                    </a:cubicBezTo>
                                    <a:cubicBezTo>
                                      <a:pt x="13919" y="11760"/>
                                      <a:pt x="13930" y="11869"/>
                                      <a:pt x="13950" y="11869"/>
                                    </a:cubicBezTo>
                                    <a:cubicBezTo>
                                      <a:pt x="13991" y="11978"/>
                                      <a:pt x="13981" y="12087"/>
                                      <a:pt x="13940" y="12032"/>
                                    </a:cubicBezTo>
                                    <a:cubicBezTo>
                                      <a:pt x="13919" y="11978"/>
                                      <a:pt x="13848" y="11978"/>
                                      <a:pt x="13786" y="11978"/>
                                    </a:cubicBezTo>
                                    <a:cubicBezTo>
                                      <a:pt x="13684" y="11978"/>
                                      <a:pt x="13664" y="11978"/>
                                      <a:pt x="13643" y="12087"/>
                                    </a:cubicBezTo>
                                    <a:cubicBezTo>
                                      <a:pt x="13623" y="12250"/>
                                      <a:pt x="13500" y="12523"/>
                                      <a:pt x="13500" y="12469"/>
                                    </a:cubicBezTo>
                                    <a:cubicBezTo>
                                      <a:pt x="13490" y="12360"/>
                                      <a:pt x="13510" y="12305"/>
                                      <a:pt x="13551" y="12196"/>
                                    </a:cubicBezTo>
                                    <a:close/>
                                    <a:moveTo>
                                      <a:pt x="13316" y="15305"/>
                                    </a:moveTo>
                                    <a:lnTo>
                                      <a:pt x="13316" y="15305"/>
                                    </a:lnTo>
                                    <a:cubicBezTo>
                                      <a:pt x="13367" y="15141"/>
                                      <a:pt x="13428" y="15141"/>
                                      <a:pt x="13480" y="15305"/>
                                    </a:cubicBezTo>
                                    <a:cubicBezTo>
                                      <a:pt x="13510" y="15414"/>
                                      <a:pt x="13469" y="15469"/>
                                      <a:pt x="13377" y="15523"/>
                                    </a:cubicBezTo>
                                    <a:cubicBezTo>
                                      <a:pt x="13295" y="15469"/>
                                      <a:pt x="13275" y="15414"/>
                                      <a:pt x="13316" y="15305"/>
                                    </a:cubicBezTo>
                                    <a:close/>
                                    <a:moveTo>
                                      <a:pt x="12845" y="12414"/>
                                    </a:moveTo>
                                    <a:cubicBezTo>
                                      <a:pt x="12897" y="12305"/>
                                      <a:pt x="12897" y="12305"/>
                                      <a:pt x="12856" y="12305"/>
                                    </a:cubicBezTo>
                                    <a:cubicBezTo>
                                      <a:pt x="12815" y="12305"/>
                                      <a:pt x="12815" y="12250"/>
                                      <a:pt x="12825" y="12087"/>
                                    </a:cubicBezTo>
                                    <a:cubicBezTo>
                                      <a:pt x="12845" y="11650"/>
                                      <a:pt x="12978" y="10723"/>
                                      <a:pt x="13050" y="10396"/>
                                    </a:cubicBezTo>
                                    <a:lnTo>
                                      <a:pt x="13050" y="10396"/>
                                    </a:lnTo>
                                    <a:cubicBezTo>
                                      <a:pt x="13173" y="9905"/>
                                      <a:pt x="13224" y="9959"/>
                                      <a:pt x="13142" y="10450"/>
                                    </a:cubicBezTo>
                                    <a:cubicBezTo>
                                      <a:pt x="13091" y="10723"/>
                                      <a:pt x="13050" y="11105"/>
                                      <a:pt x="12948" y="12032"/>
                                    </a:cubicBezTo>
                                    <a:cubicBezTo>
                                      <a:pt x="12876" y="12741"/>
                                      <a:pt x="12856" y="12850"/>
                                      <a:pt x="12805" y="12796"/>
                                    </a:cubicBezTo>
                                    <a:cubicBezTo>
                                      <a:pt x="12743" y="12741"/>
                                      <a:pt x="12764" y="12578"/>
                                      <a:pt x="12845" y="12414"/>
                                    </a:cubicBezTo>
                                    <a:close/>
                                    <a:moveTo>
                                      <a:pt x="12661" y="14214"/>
                                    </a:moveTo>
                                    <a:cubicBezTo>
                                      <a:pt x="12631" y="14432"/>
                                      <a:pt x="12610" y="14378"/>
                                      <a:pt x="12631" y="14160"/>
                                    </a:cubicBezTo>
                                    <a:cubicBezTo>
                                      <a:pt x="12641" y="14050"/>
                                      <a:pt x="12661" y="13996"/>
                                      <a:pt x="12661" y="13996"/>
                                    </a:cubicBezTo>
                                    <a:cubicBezTo>
                                      <a:pt x="12682" y="13996"/>
                                      <a:pt x="12682" y="14050"/>
                                      <a:pt x="12661" y="14214"/>
                                    </a:cubicBezTo>
                                    <a:close/>
                                    <a:moveTo>
                                      <a:pt x="12753" y="13341"/>
                                    </a:moveTo>
                                    <a:cubicBezTo>
                                      <a:pt x="12753" y="13287"/>
                                      <a:pt x="12743" y="13178"/>
                                      <a:pt x="12733" y="13178"/>
                                    </a:cubicBezTo>
                                    <a:cubicBezTo>
                                      <a:pt x="12723" y="13123"/>
                                      <a:pt x="12723" y="13123"/>
                                      <a:pt x="12733" y="13014"/>
                                    </a:cubicBezTo>
                                    <a:cubicBezTo>
                                      <a:pt x="12753" y="12905"/>
                                      <a:pt x="12835" y="12850"/>
                                      <a:pt x="12835" y="12960"/>
                                    </a:cubicBezTo>
                                    <a:cubicBezTo>
                                      <a:pt x="12835" y="12960"/>
                                      <a:pt x="12825" y="13123"/>
                                      <a:pt x="12805" y="13232"/>
                                    </a:cubicBezTo>
                                    <a:cubicBezTo>
                                      <a:pt x="12774" y="13505"/>
                                      <a:pt x="12753" y="13560"/>
                                      <a:pt x="12753" y="13341"/>
                                    </a:cubicBezTo>
                                    <a:close/>
                                    <a:moveTo>
                                      <a:pt x="12845" y="19996"/>
                                    </a:moveTo>
                                    <a:cubicBezTo>
                                      <a:pt x="12835" y="20105"/>
                                      <a:pt x="12815" y="20269"/>
                                      <a:pt x="12815" y="20323"/>
                                    </a:cubicBezTo>
                                    <a:cubicBezTo>
                                      <a:pt x="12815" y="20487"/>
                                      <a:pt x="12774" y="20760"/>
                                      <a:pt x="12753" y="20650"/>
                                    </a:cubicBezTo>
                                    <a:cubicBezTo>
                                      <a:pt x="12743" y="20650"/>
                                      <a:pt x="12764" y="20378"/>
                                      <a:pt x="12784" y="20105"/>
                                    </a:cubicBezTo>
                                    <a:cubicBezTo>
                                      <a:pt x="12805" y="19832"/>
                                      <a:pt x="12835" y="19614"/>
                                      <a:pt x="12845" y="19614"/>
                                    </a:cubicBezTo>
                                    <a:cubicBezTo>
                                      <a:pt x="12886" y="19560"/>
                                      <a:pt x="12876" y="19723"/>
                                      <a:pt x="12845" y="19996"/>
                                    </a:cubicBezTo>
                                    <a:close/>
                                    <a:moveTo>
                                      <a:pt x="12968" y="18905"/>
                                    </a:moveTo>
                                    <a:cubicBezTo>
                                      <a:pt x="12958" y="18905"/>
                                      <a:pt x="12937" y="19014"/>
                                      <a:pt x="12927" y="19123"/>
                                    </a:cubicBezTo>
                                    <a:cubicBezTo>
                                      <a:pt x="12917" y="19232"/>
                                      <a:pt x="12897" y="19341"/>
                                      <a:pt x="12886" y="19341"/>
                                    </a:cubicBezTo>
                                    <a:cubicBezTo>
                                      <a:pt x="12866" y="19341"/>
                                      <a:pt x="12876" y="19287"/>
                                      <a:pt x="12897" y="19069"/>
                                    </a:cubicBezTo>
                                    <a:cubicBezTo>
                                      <a:pt x="12937" y="18796"/>
                                      <a:pt x="12958" y="18741"/>
                                      <a:pt x="12968" y="18796"/>
                                    </a:cubicBezTo>
                                    <a:cubicBezTo>
                                      <a:pt x="12978" y="18850"/>
                                      <a:pt x="12978" y="18905"/>
                                      <a:pt x="12968" y="18905"/>
                                    </a:cubicBezTo>
                                    <a:close/>
                                    <a:moveTo>
                                      <a:pt x="12897" y="18741"/>
                                    </a:moveTo>
                                    <a:cubicBezTo>
                                      <a:pt x="12897" y="18741"/>
                                      <a:pt x="12897" y="18578"/>
                                      <a:pt x="12907" y="18469"/>
                                    </a:cubicBezTo>
                                    <a:cubicBezTo>
                                      <a:pt x="12917" y="18360"/>
                                      <a:pt x="12927" y="18196"/>
                                      <a:pt x="12937" y="18196"/>
                                    </a:cubicBezTo>
                                    <a:cubicBezTo>
                                      <a:pt x="12968" y="18196"/>
                                      <a:pt x="13030" y="18360"/>
                                      <a:pt x="13030" y="18360"/>
                                    </a:cubicBezTo>
                                    <a:cubicBezTo>
                                      <a:pt x="13030" y="18414"/>
                                      <a:pt x="12907" y="18741"/>
                                      <a:pt x="12897" y="18741"/>
                                    </a:cubicBezTo>
                                    <a:close/>
                                    <a:moveTo>
                                      <a:pt x="13142" y="17869"/>
                                    </a:moveTo>
                                    <a:cubicBezTo>
                                      <a:pt x="13091" y="18250"/>
                                      <a:pt x="13070" y="18305"/>
                                      <a:pt x="12989" y="18141"/>
                                    </a:cubicBezTo>
                                    <a:lnTo>
                                      <a:pt x="12937" y="18032"/>
                                    </a:lnTo>
                                    <a:lnTo>
                                      <a:pt x="12968" y="17705"/>
                                    </a:lnTo>
                                    <a:cubicBezTo>
                                      <a:pt x="13009" y="17269"/>
                                      <a:pt x="13111" y="16560"/>
                                      <a:pt x="13193" y="16178"/>
                                    </a:cubicBezTo>
                                    <a:cubicBezTo>
                                      <a:pt x="13244" y="15905"/>
                                      <a:pt x="13275" y="15796"/>
                                      <a:pt x="13347" y="15741"/>
                                    </a:cubicBezTo>
                                    <a:lnTo>
                                      <a:pt x="13347" y="15741"/>
                                    </a:lnTo>
                                    <a:cubicBezTo>
                                      <a:pt x="13490" y="15578"/>
                                      <a:pt x="13541" y="15578"/>
                                      <a:pt x="13561" y="15850"/>
                                    </a:cubicBezTo>
                                    <a:cubicBezTo>
                                      <a:pt x="13572" y="15960"/>
                                      <a:pt x="13602" y="16123"/>
                                      <a:pt x="13623" y="16178"/>
                                    </a:cubicBezTo>
                                    <a:cubicBezTo>
                                      <a:pt x="13715" y="16450"/>
                                      <a:pt x="13633" y="16887"/>
                                      <a:pt x="13480" y="16887"/>
                                    </a:cubicBezTo>
                                    <a:cubicBezTo>
                                      <a:pt x="13326" y="16887"/>
                                      <a:pt x="13285" y="16941"/>
                                      <a:pt x="13224" y="17269"/>
                                    </a:cubicBezTo>
                                    <a:cubicBezTo>
                                      <a:pt x="13214" y="17378"/>
                                      <a:pt x="13173" y="17705"/>
                                      <a:pt x="13142" y="17869"/>
                                    </a:cubicBezTo>
                                    <a:close/>
                                    <a:moveTo>
                                      <a:pt x="13520" y="17869"/>
                                    </a:moveTo>
                                    <a:cubicBezTo>
                                      <a:pt x="13541" y="17923"/>
                                      <a:pt x="13541" y="17978"/>
                                      <a:pt x="13510" y="18032"/>
                                    </a:cubicBezTo>
                                    <a:cubicBezTo>
                                      <a:pt x="13480" y="18141"/>
                                      <a:pt x="13449" y="18196"/>
                                      <a:pt x="13418" y="18087"/>
                                    </a:cubicBezTo>
                                    <a:cubicBezTo>
                                      <a:pt x="13398" y="18032"/>
                                      <a:pt x="13398" y="18032"/>
                                      <a:pt x="13428" y="17923"/>
                                    </a:cubicBezTo>
                                    <a:cubicBezTo>
                                      <a:pt x="13449" y="17869"/>
                                      <a:pt x="13449" y="17869"/>
                                      <a:pt x="13439" y="17869"/>
                                    </a:cubicBezTo>
                                    <a:cubicBezTo>
                                      <a:pt x="13428" y="17869"/>
                                      <a:pt x="13418" y="17814"/>
                                      <a:pt x="13418" y="17814"/>
                                    </a:cubicBezTo>
                                    <a:cubicBezTo>
                                      <a:pt x="13418" y="17760"/>
                                      <a:pt x="13428" y="17760"/>
                                      <a:pt x="13449" y="17760"/>
                                    </a:cubicBezTo>
                                    <a:cubicBezTo>
                                      <a:pt x="13469" y="17814"/>
                                      <a:pt x="13490" y="17760"/>
                                      <a:pt x="13490" y="17650"/>
                                    </a:cubicBezTo>
                                    <a:cubicBezTo>
                                      <a:pt x="13500" y="17432"/>
                                      <a:pt x="13572" y="17432"/>
                                      <a:pt x="13561" y="17650"/>
                                    </a:cubicBezTo>
                                    <a:cubicBezTo>
                                      <a:pt x="13561" y="17705"/>
                                      <a:pt x="13541" y="17814"/>
                                      <a:pt x="13520" y="17814"/>
                                    </a:cubicBezTo>
                                    <a:cubicBezTo>
                                      <a:pt x="13500" y="17814"/>
                                      <a:pt x="13500" y="17814"/>
                                      <a:pt x="13520" y="17869"/>
                                    </a:cubicBezTo>
                                    <a:close/>
                                    <a:moveTo>
                                      <a:pt x="13316" y="17978"/>
                                    </a:moveTo>
                                    <a:cubicBezTo>
                                      <a:pt x="13295" y="18087"/>
                                      <a:pt x="13265" y="18196"/>
                                      <a:pt x="13244" y="18196"/>
                                    </a:cubicBezTo>
                                    <a:cubicBezTo>
                                      <a:pt x="13214" y="18196"/>
                                      <a:pt x="13214" y="18196"/>
                                      <a:pt x="13265" y="17923"/>
                                    </a:cubicBezTo>
                                    <a:cubicBezTo>
                                      <a:pt x="13347" y="17541"/>
                                      <a:pt x="13377" y="17596"/>
                                      <a:pt x="13316" y="17978"/>
                                    </a:cubicBezTo>
                                    <a:close/>
                                    <a:moveTo>
                                      <a:pt x="13285" y="17650"/>
                                    </a:moveTo>
                                    <a:cubicBezTo>
                                      <a:pt x="13234" y="17869"/>
                                      <a:pt x="13203" y="17869"/>
                                      <a:pt x="13224" y="17705"/>
                                    </a:cubicBezTo>
                                    <a:cubicBezTo>
                                      <a:pt x="13255" y="17487"/>
                                      <a:pt x="13316" y="17269"/>
                                      <a:pt x="13387" y="17214"/>
                                    </a:cubicBezTo>
                                    <a:cubicBezTo>
                                      <a:pt x="13459" y="17105"/>
                                      <a:pt x="13459" y="17105"/>
                                      <a:pt x="13459" y="17214"/>
                                    </a:cubicBezTo>
                                    <a:cubicBezTo>
                                      <a:pt x="13459" y="17323"/>
                                      <a:pt x="13398" y="17487"/>
                                      <a:pt x="13367" y="17487"/>
                                    </a:cubicBezTo>
                                    <a:cubicBezTo>
                                      <a:pt x="13347" y="17487"/>
                                      <a:pt x="13306" y="17541"/>
                                      <a:pt x="13285" y="17650"/>
                                    </a:cubicBezTo>
                                    <a:close/>
                                    <a:moveTo>
                                      <a:pt x="13418" y="18414"/>
                                    </a:moveTo>
                                    <a:cubicBezTo>
                                      <a:pt x="13418" y="18360"/>
                                      <a:pt x="13408" y="18305"/>
                                      <a:pt x="13398" y="18305"/>
                                    </a:cubicBezTo>
                                    <a:cubicBezTo>
                                      <a:pt x="13387" y="18305"/>
                                      <a:pt x="13377" y="18305"/>
                                      <a:pt x="13387" y="18250"/>
                                    </a:cubicBezTo>
                                    <a:cubicBezTo>
                                      <a:pt x="13387" y="18250"/>
                                      <a:pt x="13418" y="18250"/>
                                      <a:pt x="13449" y="18250"/>
                                    </a:cubicBezTo>
                                    <a:cubicBezTo>
                                      <a:pt x="13480" y="18250"/>
                                      <a:pt x="13520" y="18305"/>
                                      <a:pt x="13551" y="18250"/>
                                    </a:cubicBezTo>
                                    <a:cubicBezTo>
                                      <a:pt x="13592" y="18196"/>
                                      <a:pt x="13592" y="18196"/>
                                      <a:pt x="13592" y="18305"/>
                                    </a:cubicBezTo>
                                    <a:cubicBezTo>
                                      <a:pt x="13582" y="18360"/>
                                      <a:pt x="13572" y="18414"/>
                                      <a:pt x="13561" y="18360"/>
                                    </a:cubicBezTo>
                                    <a:cubicBezTo>
                                      <a:pt x="13551" y="18360"/>
                                      <a:pt x="13531" y="18360"/>
                                      <a:pt x="13531" y="18414"/>
                                    </a:cubicBezTo>
                                    <a:cubicBezTo>
                                      <a:pt x="13510" y="18632"/>
                                      <a:pt x="13418" y="18523"/>
                                      <a:pt x="13418" y="18414"/>
                                    </a:cubicBezTo>
                                    <a:close/>
                                    <a:moveTo>
                                      <a:pt x="13582" y="18796"/>
                                    </a:moveTo>
                                    <a:cubicBezTo>
                                      <a:pt x="13541" y="18905"/>
                                      <a:pt x="13520" y="18796"/>
                                      <a:pt x="13561" y="18687"/>
                                    </a:cubicBezTo>
                                    <a:cubicBezTo>
                                      <a:pt x="13582" y="18578"/>
                                      <a:pt x="13602" y="18578"/>
                                      <a:pt x="13623" y="18687"/>
                                    </a:cubicBezTo>
                                    <a:cubicBezTo>
                                      <a:pt x="13623" y="18687"/>
                                      <a:pt x="13612" y="18741"/>
                                      <a:pt x="13582" y="18796"/>
                                    </a:cubicBezTo>
                                    <a:close/>
                                    <a:moveTo>
                                      <a:pt x="13602" y="18523"/>
                                    </a:moveTo>
                                    <a:cubicBezTo>
                                      <a:pt x="13592" y="18523"/>
                                      <a:pt x="13602" y="18414"/>
                                      <a:pt x="13623" y="18360"/>
                                    </a:cubicBezTo>
                                    <a:cubicBezTo>
                                      <a:pt x="13653" y="18250"/>
                                      <a:pt x="13643" y="18141"/>
                                      <a:pt x="13592" y="18141"/>
                                    </a:cubicBezTo>
                                    <a:cubicBezTo>
                                      <a:pt x="13572" y="18141"/>
                                      <a:pt x="13561" y="18087"/>
                                      <a:pt x="13572" y="18087"/>
                                    </a:cubicBezTo>
                                    <a:lnTo>
                                      <a:pt x="13572" y="18087"/>
                                    </a:lnTo>
                                    <a:cubicBezTo>
                                      <a:pt x="13582" y="17978"/>
                                      <a:pt x="13633" y="17978"/>
                                      <a:pt x="13633" y="18087"/>
                                    </a:cubicBezTo>
                                    <a:cubicBezTo>
                                      <a:pt x="13633" y="18141"/>
                                      <a:pt x="13643" y="18141"/>
                                      <a:pt x="13664" y="18141"/>
                                    </a:cubicBezTo>
                                    <a:cubicBezTo>
                                      <a:pt x="13674" y="18141"/>
                                      <a:pt x="13694" y="18141"/>
                                      <a:pt x="13694" y="18141"/>
                                    </a:cubicBezTo>
                                    <a:cubicBezTo>
                                      <a:pt x="13684" y="18250"/>
                                      <a:pt x="13612" y="18578"/>
                                      <a:pt x="13602" y="18523"/>
                                    </a:cubicBezTo>
                                    <a:close/>
                                    <a:moveTo>
                                      <a:pt x="13653" y="17705"/>
                                    </a:moveTo>
                                    <a:cubicBezTo>
                                      <a:pt x="13633" y="17650"/>
                                      <a:pt x="13623" y="17650"/>
                                      <a:pt x="13643" y="17650"/>
                                    </a:cubicBezTo>
                                    <a:cubicBezTo>
                                      <a:pt x="13653" y="17650"/>
                                      <a:pt x="13684" y="17650"/>
                                      <a:pt x="13694" y="17705"/>
                                    </a:cubicBezTo>
                                    <a:cubicBezTo>
                                      <a:pt x="13735" y="17760"/>
                                      <a:pt x="13705" y="17760"/>
                                      <a:pt x="13653" y="17705"/>
                                    </a:cubicBezTo>
                                    <a:close/>
                                    <a:moveTo>
                                      <a:pt x="13735" y="16723"/>
                                    </a:moveTo>
                                    <a:cubicBezTo>
                                      <a:pt x="13725" y="16723"/>
                                      <a:pt x="13705" y="16723"/>
                                      <a:pt x="13705" y="16723"/>
                                    </a:cubicBezTo>
                                    <a:cubicBezTo>
                                      <a:pt x="13694" y="16723"/>
                                      <a:pt x="13705" y="16669"/>
                                      <a:pt x="13725" y="16669"/>
                                    </a:cubicBezTo>
                                    <a:cubicBezTo>
                                      <a:pt x="13745" y="16669"/>
                                      <a:pt x="13756" y="16723"/>
                                      <a:pt x="13735" y="16723"/>
                                    </a:cubicBezTo>
                                    <a:close/>
                                    <a:moveTo>
                                      <a:pt x="13868" y="18687"/>
                                    </a:moveTo>
                                    <a:cubicBezTo>
                                      <a:pt x="13797" y="18578"/>
                                      <a:pt x="13745" y="18469"/>
                                      <a:pt x="13745" y="18414"/>
                                    </a:cubicBezTo>
                                    <a:cubicBezTo>
                                      <a:pt x="13756" y="18305"/>
                                      <a:pt x="13797" y="18305"/>
                                      <a:pt x="13848" y="18469"/>
                                    </a:cubicBezTo>
                                    <a:cubicBezTo>
                                      <a:pt x="13919" y="18632"/>
                                      <a:pt x="13930" y="18796"/>
                                      <a:pt x="13868" y="18687"/>
                                    </a:cubicBezTo>
                                    <a:close/>
                                    <a:moveTo>
                                      <a:pt x="13868" y="14050"/>
                                    </a:moveTo>
                                    <a:cubicBezTo>
                                      <a:pt x="13858" y="13996"/>
                                      <a:pt x="13858" y="13941"/>
                                      <a:pt x="13868" y="13832"/>
                                    </a:cubicBezTo>
                                    <a:lnTo>
                                      <a:pt x="13868" y="13832"/>
                                    </a:lnTo>
                                    <a:cubicBezTo>
                                      <a:pt x="13899" y="13614"/>
                                      <a:pt x="13960" y="13614"/>
                                      <a:pt x="13960" y="13887"/>
                                    </a:cubicBezTo>
                                    <a:cubicBezTo>
                                      <a:pt x="13960" y="13996"/>
                                      <a:pt x="13889" y="14160"/>
                                      <a:pt x="13868" y="14050"/>
                                    </a:cubicBezTo>
                                    <a:close/>
                                    <a:moveTo>
                                      <a:pt x="13878" y="14705"/>
                                    </a:moveTo>
                                    <a:cubicBezTo>
                                      <a:pt x="13868" y="14650"/>
                                      <a:pt x="13889" y="14650"/>
                                      <a:pt x="13899" y="14650"/>
                                    </a:cubicBezTo>
                                    <a:cubicBezTo>
                                      <a:pt x="13919" y="14650"/>
                                      <a:pt x="13940" y="14705"/>
                                      <a:pt x="13940" y="14705"/>
                                    </a:cubicBezTo>
                                    <a:cubicBezTo>
                                      <a:pt x="13940" y="14760"/>
                                      <a:pt x="13930" y="14760"/>
                                      <a:pt x="13919" y="14760"/>
                                    </a:cubicBezTo>
                                    <a:cubicBezTo>
                                      <a:pt x="13909" y="14760"/>
                                      <a:pt x="13889" y="14760"/>
                                      <a:pt x="13878" y="14705"/>
                                    </a:cubicBezTo>
                                    <a:close/>
                                    <a:moveTo>
                                      <a:pt x="13930" y="15960"/>
                                    </a:moveTo>
                                    <a:cubicBezTo>
                                      <a:pt x="13909" y="15960"/>
                                      <a:pt x="13909" y="15960"/>
                                      <a:pt x="13919" y="15905"/>
                                    </a:cubicBezTo>
                                    <a:cubicBezTo>
                                      <a:pt x="13930" y="15850"/>
                                      <a:pt x="13940" y="15796"/>
                                      <a:pt x="13950" y="15796"/>
                                    </a:cubicBezTo>
                                    <a:cubicBezTo>
                                      <a:pt x="13960" y="15741"/>
                                      <a:pt x="13960" y="15796"/>
                                      <a:pt x="13960" y="15850"/>
                                    </a:cubicBezTo>
                                    <a:cubicBezTo>
                                      <a:pt x="13960" y="15905"/>
                                      <a:pt x="13950" y="15960"/>
                                      <a:pt x="13930" y="15960"/>
                                    </a:cubicBezTo>
                                    <a:close/>
                                    <a:moveTo>
                                      <a:pt x="13960" y="14432"/>
                                    </a:moveTo>
                                    <a:cubicBezTo>
                                      <a:pt x="13940" y="14432"/>
                                      <a:pt x="13960" y="14214"/>
                                      <a:pt x="13981" y="14105"/>
                                    </a:cubicBezTo>
                                    <a:cubicBezTo>
                                      <a:pt x="13991" y="14050"/>
                                      <a:pt x="14011" y="13996"/>
                                      <a:pt x="14022" y="13996"/>
                                    </a:cubicBezTo>
                                    <a:cubicBezTo>
                                      <a:pt x="14042" y="13996"/>
                                      <a:pt x="14042" y="14050"/>
                                      <a:pt x="14011" y="14214"/>
                                    </a:cubicBezTo>
                                    <a:cubicBezTo>
                                      <a:pt x="13991" y="14323"/>
                                      <a:pt x="13970" y="14432"/>
                                      <a:pt x="13960" y="14432"/>
                                    </a:cubicBezTo>
                                    <a:close/>
                                    <a:moveTo>
                                      <a:pt x="14011" y="16887"/>
                                    </a:moveTo>
                                    <a:cubicBezTo>
                                      <a:pt x="14001" y="16887"/>
                                      <a:pt x="14011" y="16832"/>
                                      <a:pt x="14032" y="16832"/>
                                    </a:cubicBezTo>
                                    <a:cubicBezTo>
                                      <a:pt x="14052" y="16832"/>
                                      <a:pt x="14063" y="16832"/>
                                      <a:pt x="14052" y="16887"/>
                                    </a:cubicBezTo>
                                    <a:cubicBezTo>
                                      <a:pt x="14042" y="16887"/>
                                      <a:pt x="14022" y="16887"/>
                                      <a:pt x="14011" y="16887"/>
                                    </a:cubicBezTo>
                                    <a:close/>
                                    <a:moveTo>
                                      <a:pt x="14032" y="20214"/>
                                    </a:moveTo>
                                    <a:cubicBezTo>
                                      <a:pt x="14022" y="20214"/>
                                      <a:pt x="14011" y="20160"/>
                                      <a:pt x="14011" y="20160"/>
                                    </a:cubicBezTo>
                                    <a:cubicBezTo>
                                      <a:pt x="14011" y="20160"/>
                                      <a:pt x="14022" y="20105"/>
                                      <a:pt x="14032" y="20105"/>
                                    </a:cubicBezTo>
                                    <a:cubicBezTo>
                                      <a:pt x="14042" y="20105"/>
                                      <a:pt x="14052" y="20160"/>
                                      <a:pt x="14052" y="20160"/>
                                    </a:cubicBezTo>
                                    <a:cubicBezTo>
                                      <a:pt x="14052" y="20214"/>
                                      <a:pt x="14042" y="20214"/>
                                      <a:pt x="14032" y="20214"/>
                                    </a:cubicBezTo>
                                    <a:close/>
                                    <a:moveTo>
                                      <a:pt x="14073" y="20432"/>
                                    </a:moveTo>
                                    <a:cubicBezTo>
                                      <a:pt x="14062" y="20432"/>
                                      <a:pt x="14052" y="20378"/>
                                      <a:pt x="14052" y="20378"/>
                                    </a:cubicBezTo>
                                    <a:cubicBezTo>
                                      <a:pt x="14052" y="20378"/>
                                      <a:pt x="14052" y="20323"/>
                                      <a:pt x="14063" y="20323"/>
                                    </a:cubicBezTo>
                                    <a:cubicBezTo>
                                      <a:pt x="14073" y="20323"/>
                                      <a:pt x="14073" y="20378"/>
                                      <a:pt x="14083" y="20378"/>
                                    </a:cubicBezTo>
                                    <a:cubicBezTo>
                                      <a:pt x="14083" y="20432"/>
                                      <a:pt x="14083" y="20432"/>
                                      <a:pt x="14073" y="20432"/>
                                    </a:cubicBezTo>
                                    <a:close/>
                                    <a:moveTo>
                                      <a:pt x="14144" y="20378"/>
                                    </a:moveTo>
                                    <a:cubicBezTo>
                                      <a:pt x="14134" y="20378"/>
                                      <a:pt x="14124" y="20323"/>
                                      <a:pt x="14124" y="20323"/>
                                    </a:cubicBezTo>
                                    <a:cubicBezTo>
                                      <a:pt x="14134" y="20269"/>
                                      <a:pt x="14124" y="20214"/>
                                      <a:pt x="14103" y="20214"/>
                                    </a:cubicBezTo>
                                    <a:cubicBezTo>
                                      <a:pt x="14093" y="20214"/>
                                      <a:pt x="14073" y="20160"/>
                                      <a:pt x="14073" y="20105"/>
                                    </a:cubicBezTo>
                                    <a:cubicBezTo>
                                      <a:pt x="14073" y="19941"/>
                                      <a:pt x="14114" y="20050"/>
                                      <a:pt x="14134" y="20214"/>
                                    </a:cubicBezTo>
                                    <a:cubicBezTo>
                                      <a:pt x="14165" y="20323"/>
                                      <a:pt x="14165" y="20378"/>
                                      <a:pt x="14144" y="20378"/>
                                    </a:cubicBezTo>
                                    <a:close/>
                                    <a:moveTo>
                                      <a:pt x="14247" y="20378"/>
                                    </a:moveTo>
                                    <a:cubicBezTo>
                                      <a:pt x="14216" y="20323"/>
                                      <a:pt x="14216" y="20160"/>
                                      <a:pt x="14247" y="20160"/>
                                    </a:cubicBezTo>
                                    <a:cubicBezTo>
                                      <a:pt x="14257" y="20160"/>
                                      <a:pt x="14267" y="20105"/>
                                      <a:pt x="14267" y="20050"/>
                                    </a:cubicBezTo>
                                    <a:cubicBezTo>
                                      <a:pt x="14267" y="19996"/>
                                      <a:pt x="14257" y="19941"/>
                                      <a:pt x="14247" y="19941"/>
                                    </a:cubicBezTo>
                                    <a:cubicBezTo>
                                      <a:pt x="14236" y="19941"/>
                                      <a:pt x="14216" y="19832"/>
                                      <a:pt x="14195" y="19723"/>
                                    </a:cubicBezTo>
                                    <a:cubicBezTo>
                                      <a:pt x="14185" y="19614"/>
                                      <a:pt x="14165" y="19450"/>
                                      <a:pt x="14165" y="19450"/>
                                    </a:cubicBezTo>
                                    <a:cubicBezTo>
                                      <a:pt x="14165" y="19450"/>
                                      <a:pt x="14175" y="19396"/>
                                      <a:pt x="14185" y="19450"/>
                                    </a:cubicBezTo>
                                    <a:cubicBezTo>
                                      <a:pt x="14216" y="19505"/>
                                      <a:pt x="14216" y="19505"/>
                                      <a:pt x="14185" y="19341"/>
                                    </a:cubicBezTo>
                                    <a:cubicBezTo>
                                      <a:pt x="14165" y="19232"/>
                                      <a:pt x="14155" y="19123"/>
                                      <a:pt x="14155" y="19123"/>
                                    </a:cubicBezTo>
                                    <a:cubicBezTo>
                                      <a:pt x="14155" y="19123"/>
                                      <a:pt x="14175" y="19069"/>
                                      <a:pt x="14185" y="19069"/>
                                    </a:cubicBezTo>
                                    <a:cubicBezTo>
                                      <a:pt x="14236" y="19069"/>
                                      <a:pt x="14287" y="19341"/>
                                      <a:pt x="14308" y="19669"/>
                                    </a:cubicBezTo>
                                    <a:cubicBezTo>
                                      <a:pt x="14318" y="19832"/>
                                      <a:pt x="14339" y="20050"/>
                                      <a:pt x="14339" y="20105"/>
                                    </a:cubicBezTo>
                                    <a:cubicBezTo>
                                      <a:pt x="14349" y="20214"/>
                                      <a:pt x="14359" y="20323"/>
                                      <a:pt x="14359" y="20432"/>
                                    </a:cubicBezTo>
                                    <a:cubicBezTo>
                                      <a:pt x="14369" y="20487"/>
                                      <a:pt x="14339" y="20541"/>
                                      <a:pt x="14247" y="20378"/>
                                    </a:cubicBezTo>
                                    <a:close/>
                                    <a:moveTo>
                                      <a:pt x="14298" y="18250"/>
                                    </a:moveTo>
                                    <a:cubicBezTo>
                                      <a:pt x="14298" y="18196"/>
                                      <a:pt x="14308" y="18141"/>
                                      <a:pt x="14318" y="18141"/>
                                    </a:cubicBezTo>
                                    <a:cubicBezTo>
                                      <a:pt x="14328" y="18141"/>
                                      <a:pt x="14328" y="18087"/>
                                      <a:pt x="14328" y="18032"/>
                                    </a:cubicBezTo>
                                    <a:cubicBezTo>
                                      <a:pt x="14318" y="17978"/>
                                      <a:pt x="14328" y="17923"/>
                                      <a:pt x="14339" y="17978"/>
                                    </a:cubicBezTo>
                                    <a:cubicBezTo>
                                      <a:pt x="14349" y="18032"/>
                                      <a:pt x="14359" y="17978"/>
                                      <a:pt x="14349" y="17923"/>
                                    </a:cubicBezTo>
                                    <a:lnTo>
                                      <a:pt x="14349" y="17923"/>
                                    </a:lnTo>
                                    <a:cubicBezTo>
                                      <a:pt x="14328" y="17760"/>
                                      <a:pt x="14369" y="17814"/>
                                      <a:pt x="14400" y="17978"/>
                                    </a:cubicBezTo>
                                    <a:cubicBezTo>
                                      <a:pt x="14420" y="18141"/>
                                      <a:pt x="14410" y="18632"/>
                                      <a:pt x="14380" y="18632"/>
                                    </a:cubicBezTo>
                                    <a:cubicBezTo>
                                      <a:pt x="14349" y="18578"/>
                                      <a:pt x="14298" y="18360"/>
                                      <a:pt x="14298" y="18250"/>
                                    </a:cubicBezTo>
                                    <a:close/>
                                    <a:moveTo>
                                      <a:pt x="14461" y="19778"/>
                                    </a:moveTo>
                                    <a:cubicBezTo>
                                      <a:pt x="14451" y="19723"/>
                                      <a:pt x="14441" y="19560"/>
                                      <a:pt x="14431" y="19505"/>
                                    </a:cubicBezTo>
                                    <a:cubicBezTo>
                                      <a:pt x="14420" y="19396"/>
                                      <a:pt x="14420" y="19341"/>
                                      <a:pt x="14431" y="19287"/>
                                    </a:cubicBezTo>
                                    <a:cubicBezTo>
                                      <a:pt x="14451" y="19232"/>
                                      <a:pt x="14451" y="19232"/>
                                      <a:pt x="14400" y="19069"/>
                                    </a:cubicBezTo>
                                    <a:cubicBezTo>
                                      <a:pt x="14359" y="18960"/>
                                      <a:pt x="14359" y="18960"/>
                                      <a:pt x="14400" y="18905"/>
                                    </a:cubicBezTo>
                                    <a:cubicBezTo>
                                      <a:pt x="14472" y="18850"/>
                                      <a:pt x="14553" y="19614"/>
                                      <a:pt x="14492" y="19778"/>
                                    </a:cubicBezTo>
                                    <a:cubicBezTo>
                                      <a:pt x="14482" y="19887"/>
                                      <a:pt x="14472" y="19832"/>
                                      <a:pt x="14461" y="19778"/>
                                    </a:cubicBezTo>
                                    <a:close/>
                                    <a:moveTo>
                                      <a:pt x="14564" y="20760"/>
                                    </a:moveTo>
                                    <a:cubicBezTo>
                                      <a:pt x="14553" y="20760"/>
                                      <a:pt x="14543" y="20705"/>
                                      <a:pt x="14553" y="20650"/>
                                    </a:cubicBezTo>
                                    <a:cubicBezTo>
                                      <a:pt x="14564" y="20596"/>
                                      <a:pt x="14543" y="20487"/>
                                      <a:pt x="14523" y="20378"/>
                                    </a:cubicBezTo>
                                    <a:cubicBezTo>
                                      <a:pt x="14492" y="20214"/>
                                      <a:pt x="14492" y="20160"/>
                                      <a:pt x="14502" y="20050"/>
                                    </a:cubicBezTo>
                                    <a:cubicBezTo>
                                      <a:pt x="14512" y="19996"/>
                                      <a:pt x="14533" y="19941"/>
                                      <a:pt x="14533" y="19941"/>
                                    </a:cubicBezTo>
                                    <a:cubicBezTo>
                                      <a:pt x="14553" y="19941"/>
                                      <a:pt x="14645" y="20269"/>
                                      <a:pt x="14635" y="20323"/>
                                    </a:cubicBezTo>
                                    <a:cubicBezTo>
                                      <a:pt x="14605" y="20705"/>
                                      <a:pt x="14584" y="20760"/>
                                      <a:pt x="14564" y="20760"/>
                                    </a:cubicBezTo>
                                    <a:close/>
                                    <a:moveTo>
                                      <a:pt x="14564" y="19723"/>
                                    </a:moveTo>
                                    <a:cubicBezTo>
                                      <a:pt x="14564" y="19669"/>
                                      <a:pt x="14574" y="19669"/>
                                      <a:pt x="14584" y="19669"/>
                                    </a:cubicBezTo>
                                    <a:cubicBezTo>
                                      <a:pt x="14594" y="19669"/>
                                      <a:pt x="14605" y="19723"/>
                                      <a:pt x="14605" y="19778"/>
                                    </a:cubicBezTo>
                                    <a:cubicBezTo>
                                      <a:pt x="14605" y="19832"/>
                                      <a:pt x="14594" y="19887"/>
                                      <a:pt x="14584" y="19832"/>
                                    </a:cubicBezTo>
                                    <a:cubicBezTo>
                                      <a:pt x="14564" y="19832"/>
                                      <a:pt x="14564" y="19778"/>
                                      <a:pt x="14564" y="19723"/>
                                    </a:cubicBezTo>
                                    <a:close/>
                                    <a:moveTo>
                                      <a:pt x="14666" y="19723"/>
                                    </a:moveTo>
                                    <a:cubicBezTo>
                                      <a:pt x="14645" y="19560"/>
                                      <a:pt x="14645" y="19232"/>
                                      <a:pt x="14676" y="19069"/>
                                    </a:cubicBezTo>
                                    <a:cubicBezTo>
                                      <a:pt x="14697" y="18960"/>
                                      <a:pt x="14697" y="18905"/>
                                      <a:pt x="14686" y="18850"/>
                                    </a:cubicBezTo>
                                    <a:cubicBezTo>
                                      <a:pt x="14676" y="18850"/>
                                      <a:pt x="14666" y="18850"/>
                                      <a:pt x="14666" y="18905"/>
                                    </a:cubicBezTo>
                                    <a:cubicBezTo>
                                      <a:pt x="14666" y="18960"/>
                                      <a:pt x="14656" y="19014"/>
                                      <a:pt x="14645" y="19014"/>
                                    </a:cubicBezTo>
                                    <a:cubicBezTo>
                                      <a:pt x="14625" y="19014"/>
                                      <a:pt x="14584" y="18632"/>
                                      <a:pt x="14584" y="18360"/>
                                    </a:cubicBezTo>
                                    <a:cubicBezTo>
                                      <a:pt x="14584" y="18305"/>
                                      <a:pt x="14574" y="18196"/>
                                      <a:pt x="14553" y="18087"/>
                                    </a:cubicBezTo>
                                    <a:cubicBezTo>
                                      <a:pt x="14533" y="17978"/>
                                      <a:pt x="14533" y="17923"/>
                                      <a:pt x="14543" y="17869"/>
                                    </a:cubicBezTo>
                                    <a:cubicBezTo>
                                      <a:pt x="14553" y="17814"/>
                                      <a:pt x="14564" y="17814"/>
                                      <a:pt x="14574" y="17923"/>
                                    </a:cubicBezTo>
                                    <a:cubicBezTo>
                                      <a:pt x="14584" y="18032"/>
                                      <a:pt x="14594" y="18087"/>
                                      <a:pt x="14605" y="18087"/>
                                    </a:cubicBezTo>
                                    <a:cubicBezTo>
                                      <a:pt x="14625" y="18087"/>
                                      <a:pt x="14625" y="17760"/>
                                      <a:pt x="14605" y="17705"/>
                                    </a:cubicBezTo>
                                    <a:cubicBezTo>
                                      <a:pt x="14594" y="17705"/>
                                      <a:pt x="14584" y="17596"/>
                                      <a:pt x="14584" y="17541"/>
                                    </a:cubicBezTo>
                                    <a:cubicBezTo>
                                      <a:pt x="14584" y="17323"/>
                                      <a:pt x="14635" y="17432"/>
                                      <a:pt x="14656" y="17705"/>
                                    </a:cubicBezTo>
                                    <a:cubicBezTo>
                                      <a:pt x="14666" y="17869"/>
                                      <a:pt x="14686" y="17978"/>
                                      <a:pt x="14707" y="18032"/>
                                    </a:cubicBezTo>
                                    <a:cubicBezTo>
                                      <a:pt x="14717" y="18087"/>
                                      <a:pt x="14727" y="18196"/>
                                      <a:pt x="14727" y="18305"/>
                                    </a:cubicBezTo>
                                    <a:cubicBezTo>
                                      <a:pt x="14727" y="18414"/>
                                      <a:pt x="14738" y="18523"/>
                                      <a:pt x="14748" y="18523"/>
                                    </a:cubicBezTo>
                                    <a:cubicBezTo>
                                      <a:pt x="14778" y="18578"/>
                                      <a:pt x="14768" y="19069"/>
                                      <a:pt x="14727" y="19450"/>
                                    </a:cubicBezTo>
                                    <a:cubicBezTo>
                                      <a:pt x="14686" y="19723"/>
                                      <a:pt x="14676" y="19778"/>
                                      <a:pt x="14666" y="19723"/>
                                    </a:cubicBezTo>
                                    <a:close/>
                                    <a:moveTo>
                                      <a:pt x="14789" y="20269"/>
                                    </a:moveTo>
                                    <a:cubicBezTo>
                                      <a:pt x="14748" y="20323"/>
                                      <a:pt x="14748" y="20323"/>
                                      <a:pt x="14768" y="20214"/>
                                    </a:cubicBezTo>
                                    <a:cubicBezTo>
                                      <a:pt x="14789" y="20105"/>
                                      <a:pt x="14789" y="20105"/>
                                      <a:pt x="14758" y="20105"/>
                                    </a:cubicBezTo>
                                    <a:cubicBezTo>
                                      <a:pt x="14737" y="20105"/>
                                      <a:pt x="14727" y="20050"/>
                                      <a:pt x="14737" y="19996"/>
                                    </a:cubicBezTo>
                                    <a:cubicBezTo>
                                      <a:pt x="14737" y="19941"/>
                                      <a:pt x="14758" y="19887"/>
                                      <a:pt x="14768" y="19887"/>
                                    </a:cubicBezTo>
                                    <a:cubicBezTo>
                                      <a:pt x="14809" y="19832"/>
                                      <a:pt x="14830" y="20214"/>
                                      <a:pt x="14789" y="20269"/>
                                    </a:cubicBezTo>
                                    <a:close/>
                                    <a:moveTo>
                                      <a:pt x="15116" y="15632"/>
                                    </a:moveTo>
                                    <a:cubicBezTo>
                                      <a:pt x="15126" y="15796"/>
                                      <a:pt x="15147" y="16014"/>
                                      <a:pt x="15157" y="16069"/>
                                    </a:cubicBezTo>
                                    <a:cubicBezTo>
                                      <a:pt x="15167" y="16123"/>
                                      <a:pt x="15187" y="16341"/>
                                      <a:pt x="15198" y="16505"/>
                                    </a:cubicBezTo>
                                    <a:cubicBezTo>
                                      <a:pt x="15208" y="16723"/>
                                      <a:pt x="15218" y="16832"/>
                                      <a:pt x="15228" y="16778"/>
                                    </a:cubicBezTo>
                                    <a:cubicBezTo>
                                      <a:pt x="15239" y="16723"/>
                                      <a:pt x="15239" y="16614"/>
                                      <a:pt x="15228" y="16450"/>
                                    </a:cubicBezTo>
                                    <a:cubicBezTo>
                                      <a:pt x="15218" y="16287"/>
                                      <a:pt x="15208" y="16014"/>
                                      <a:pt x="15198" y="15796"/>
                                    </a:cubicBezTo>
                                    <a:cubicBezTo>
                                      <a:pt x="15187" y="15578"/>
                                      <a:pt x="15177" y="15360"/>
                                      <a:pt x="15167" y="15305"/>
                                    </a:cubicBezTo>
                                    <a:lnTo>
                                      <a:pt x="15167" y="15305"/>
                                    </a:lnTo>
                                    <a:cubicBezTo>
                                      <a:pt x="15157" y="15196"/>
                                      <a:pt x="15157" y="15196"/>
                                      <a:pt x="15177" y="15196"/>
                                    </a:cubicBezTo>
                                    <a:cubicBezTo>
                                      <a:pt x="15218" y="15196"/>
                                      <a:pt x="15351" y="16450"/>
                                      <a:pt x="15351" y="16887"/>
                                    </a:cubicBezTo>
                                    <a:cubicBezTo>
                                      <a:pt x="15351" y="17050"/>
                                      <a:pt x="15341" y="17105"/>
                                      <a:pt x="15269" y="17160"/>
                                    </a:cubicBezTo>
                                    <a:cubicBezTo>
                                      <a:pt x="15228" y="17214"/>
                                      <a:pt x="15187" y="17214"/>
                                      <a:pt x="15177" y="17214"/>
                                    </a:cubicBezTo>
                                    <a:cubicBezTo>
                                      <a:pt x="15167" y="17214"/>
                                      <a:pt x="15167" y="17050"/>
                                      <a:pt x="15167" y="16887"/>
                                    </a:cubicBezTo>
                                    <a:cubicBezTo>
                                      <a:pt x="15167" y="16723"/>
                                      <a:pt x="15157" y="16560"/>
                                      <a:pt x="15136" y="16505"/>
                                    </a:cubicBezTo>
                                    <a:cubicBezTo>
                                      <a:pt x="15126" y="16450"/>
                                      <a:pt x="15106" y="16287"/>
                                      <a:pt x="15106" y="16178"/>
                                    </a:cubicBezTo>
                                    <a:cubicBezTo>
                                      <a:pt x="15106" y="16014"/>
                                      <a:pt x="15095" y="15850"/>
                                      <a:pt x="15085" y="15741"/>
                                    </a:cubicBezTo>
                                    <a:cubicBezTo>
                                      <a:pt x="15075" y="15632"/>
                                      <a:pt x="15065" y="15523"/>
                                      <a:pt x="15065" y="15414"/>
                                    </a:cubicBezTo>
                                    <a:cubicBezTo>
                                      <a:pt x="15065" y="15196"/>
                                      <a:pt x="15095" y="15305"/>
                                      <a:pt x="15116" y="15632"/>
                                    </a:cubicBezTo>
                                    <a:close/>
                                    <a:moveTo>
                                      <a:pt x="15055" y="20160"/>
                                    </a:moveTo>
                                    <a:cubicBezTo>
                                      <a:pt x="15085" y="20487"/>
                                      <a:pt x="15106" y="20760"/>
                                      <a:pt x="15106" y="20814"/>
                                    </a:cubicBezTo>
                                    <a:cubicBezTo>
                                      <a:pt x="15106" y="20869"/>
                                      <a:pt x="15085" y="20869"/>
                                      <a:pt x="15055" y="20869"/>
                                    </a:cubicBezTo>
                                    <a:cubicBezTo>
                                      <a:pt x="15003" y="20869"/>
                                      <a:pt x="15003" y="20869"/>
                                      <a:pt x="15003" y="20541"/>
                                    </a:cubicBezTo>
                                    <a:cubicBezTo>
                                      <a:pt x="15003" y="20378"/>
                                      <a:pt x="15003" y="20214"/>
                                      <a:pt x="14993" y="20160"/>
                                    </a:cubicBezTo>
                                    <a:cubicBezTo>
                                      <a:pt x="14983" y="20105"/>
                                      <a:pt x="14973" y="19996"/>
                                      <a:pt x="14962" y="19832"/>
                                    </a:cubicBezTo>
                                    <a:cubicBezTo>
                                      <a:pt x="14952" y="19614"/>
                                      <a:pt x="14952" y="19560"/>
                                      <a:pt x="14983" y="19560"/>
                                    </a:cubicBezTo>
                                    <a:cubicBezTo>
                                      <a:pt x="15003" y="19560"/>
                                      <a:pt x="15024" y="19723"/>
                                      <a:pt x="15055" y="20160"/>
                                    </a:cubicBezTo>
                                    <a:close/>
                                    <a:moveTo>
                                      <a:pt x="15003" y="14596"/>
                                    </a:moveTo>
                                    <a:cubicBezTo>
                                      <a:pt x="15014" y="14541"/>
                                      <a:pt x="15034" y="14650"/>
                                      <a:pt x="15034" y="14705"/>
                                    </a:cubicBezTo>
                                    <a:cubicBezTo>
                                      <a:pt x="15034" y="14760"/>
                                      <a:pt x="15024" y="14760"/>
                                      <a:pt x="15014" y="14705"/>
                                    </a:cubicBezTo>
                                    <a:cubicBezTo>
                                      <a:pt x="15003" y="14650"/>
                                      <a:pt x="14993" y="14596"/>
                                      <a:pt x="15003" y="14596"/>
                                    </a:cubicBezTo>
                                    <a:close/>
                                    <a:moveTo>
                                      <a:pt x="14973" y="19450"/>
                                    </a:moveTo>
                                    <a:cubicBezTo>
                                      <a:pt x="14952" y="19450"/>
                                      <a:pt x="14932" y="19396"/>
                                      <a:pt x="14922" y="19396"/>
                                    </a:cubicBezTo>
                                    <a:cubicBezTo>
                                      <a:pt x="14911" y="19287"/>
                                      <a:pt x="14952" y="19287"/>
                                      <a:pt x="14983" y="19396"/>
                                    </a:cubicBezTo>
                                    <a:cubicBezTo>
                                      <a:pt x="15003" y="19450"/>
                                      <a:pt x="15003" y="19450"/>
                                      <a:pt x="14973" y="19450"/>
                                    </a:cubicBezTo>
                                    <a:close/>
                                    <a:moveTo>
                                      <a:pt x="14922" y="18741"/>
                                    </a:moveTo>
                                    <a:cubicBezTo>
                                      <a:pt x="14942" y="18741"/>
                                      <a:pt x="14983" y="19014"/>
                                      <a:pt x="14962" y="19069"/>
                                    </a:cubicBezTo>
                                    <a:cubicBezTo>
                                      <a:pt x="14952" y="19123"/>
                                      <a:pt x="14901" y="18905"/>
                                      <a:pt x="14901" y="18796"/>
                                    </a:cubicBezTo>
                                    <a:cubicBezTo>
                                      <a:pt x="14891" y="18741"/>
                                      <a:pt x="14901" y="18741"/>
                                      <a:pt x="14922" y="18741"/>
                                    </a:cubicBezTo>
                                    <a:close/>
                                    <a:moveTo>
                                      <a:pt x="14891" y="17760"/>
                                    </a:moveTo>
                                    <a:cubicBezTo>
                                      <a:pt x="14891" y="17869"/>
                                      <a:pt x="14901" y="17978"/>
                                      <a:pt x="14901" y="18087"/>
                                    </a:cubicBezTo>
                                    <a:cubicBezTo>
                                      <a:pt x="14911" y="18196"/>
                                      <a:pt x="14901" y="18360"/>
                                      <a:pt x="14881" y="18469"/>
                                    </a:cubicBezTo>
                                    <a:cubicBezTo>
                                      <a:pt x="14850" y="18687"/>
                                      <a:pt x="14819" y="18687"/>
                                      <a:pt x="14819" y="18523"/>
                                    </a:cubicBezTo>
                                    <a:cubicBezTo>
                                      <a:pt x="14819" y="18469"/>
                                      <a:pt x="14809" y="18414"/>
                                      <a:pt x="14799" y="18414"/>
                                    </a:cubicBezTo>
                                    <a:cubicBezTo>
                                      <a:pt x="14768" y="18414"/>
                                      <a:pt x="14778" y="17978"/>
                                      <a:pt x="14819" y="17923"/>
                                    </a:cubicBezTo>
                                    <a:cubicBezTo>
                                      <a:pt x="14840" y="17869"/>
                                      <a:pt x="14850" y="17760"/>
                                      <a:pt x="14850" y="17705"/>
                                    </a:cubicBezTo>
                                    <a:cubicBezTo>
                                      <a:pt x="14850" y="17650"/>
                                      <a:pt x="14860" y="17596"/>
                                      <a:pt x="14870" y="17596"/>
                                    </a:cubicBezTo>
                                    <a:cubicBezTo>
                                      <a:pt x="14881" y="17596"/>
                                      <a:pt x="14891" y="17650"/>
                                      <a:pt x="14891" y="17760"/>
                                    </a:cubicBezTo>
                                    <a:close/>
                                    <a:moveTo>
                                      <a:pt x="14901" y="12032"/>
                                    </a:moveTo>
                                    <a:cubicBezTo>
                                      <a:pt x="14891" y="12087"/>
                                      <a:pt x="14891" y="12087"/>
                                      <a:pt x="14881" y="12087"/>
                                    </a:cubicBezTo>
                                    <a:cubicBezTo>
                                      <a:pt x="14870" y="12087"/>
                                      <a:pt x="14870" y="12032"/>
                                      <a:pt x="14870" y="12032"/>
                                    </a:cubicBezTo>
                                    <a:cubicBezTo>
                                      <a:pt x="14870" y="11978"/>
                                      <a:pt x="14881" y="11978"/>
                                      <a:pt x="14891" y="11978"/>
                                    </a:cubicBezTo>
                                    <a:cubicBezTo>
                                      <a:pt x="14901" y="11978"/>
                                      <a:pt x="14901" y="12032"/>
                                      <a:pt x="14901" y="12032"/>
                                    </a:cubicBezTo>
                                    <a:close/>
                                    <a:moveTo>
                                      <a:pt x="14962" y="11487"/>
                                    </a:moveTo>
                                    <a:cubicBezTo>
                                      <a:pt x="14952" y="11487"/>
                                      <a:pt x="14952" y="11432"/>
                                      <a:pt x="14952" y="11432"/>
                                    </a:cubicBezTo>
                                    <a:cubicBezTo>
                                      <a:pt x="14962" y="11378"/>
                                      <a:pt x="14962" y="11378"/>
                                      <a:pt x="14973" y="11378"/>
                                    </a:cubicBezTo>
                                    <a:cubicBezTo>
                                      <a:pt x="14983" y="11378"/>
                                      <a:pt x="14983" y="11432"/>
                                      <a:pt x="14983" y="11432"/>
                                    </a:cubicBezTo>
                                    <a:cubicBezTo>
                                      <a:pt x="14983" y="11432"/>
                                      <a:pt x="14973" y="11487"/>
                                      <a:pt x="14962" y="11487"/>
                                    </a:cubicBezTo>
                                    <a:close/>
                                    <a:moveTo>
                                      <a:pt x="15034" y="11050"/>
                                    </a:moveTo>
                                    <a:lnTo>
                                      <a:pt x="14973" y="10996"/>
                                    </a:lnTo>
                                    <a:lnTo>
                                      <a:pt x="15024" y="10832"/>
                                    </a:lnTo>
                                    <a:cubicBezTo>
                                      <a:pt x="15095" y="10614"/>
                                      <a:pt x="15095" y="10614"/>
                                      <a:pt x="15106" y="10832"/>
                                    </a:cubicBezTo>
                                    <a:cubicBezTo>
                                      <a:pt x="15126" y="11050"/>
                                      <a:pt x="15106" y="11105"/>
                                      <a:pt x="15034" y="11050"/>
                                    </a:cubicBezTo>
                                    <a:close/>
                                    <a:moveTo>
                                      <a:pt x="15801" y="17650"/>
                                    </a:moveTo>
                                    <a:cubicBezTo>
                                      <a:pt x="15791" y="17650"/>
                                      <a:pt x="15781" y="17596"/>
                                      <a:pt x="15781" y="17541"/>
                                    </a:cubicBezTo>
                                    <a:cubicBezTo>
                                      <a:pt x="15781" y="17487"/>
                                      <a:pt x="15781" y="17432"/>
                                      <a:pt x="15791" y="17432"/>
                                    </a:cubicBezTo>
                                    <a:cubicBezTo>
                                      <a:pt x="15791" y="17432"/>
                                      <a:pt x="15801" y="17487"/>
                                      <a:pt x="15811" y="17541"/>
                                    </a:cubicBezTo>
                                    <a:cubicBezTo>
                                      <a:pt x="15822" y="17596"/>
                                      <a:pt x="15811" y="17650"/>
                                      <a:pt x="15801" y="17650"/>
                                    </a:cubicBezTo>
                                    <a:close/>
                                    <a:moveTo>
                                      <a:pt x="15832" y="18032"/>
                                    </a:moveTo>
                                    <a:cubicBezTo>
                                      <a:pt x="15832" y="18032"/>
                                      <a:pt x="15822" y="17978"/>
                                      <a:pt x="15811" y="17923"/>
                                    </a:cubicBezTo>
                                    <a:cubicBezTo>
                                      <a:pt x="15801" y="17869"/>
                                      <a:pt x="15811" y="17814"/>
                                      <a:pt x="15822" y="17814"/>
                                    </a:cubicBezTo>
                                    <a:cubicBezTo>
                                      <a:pt x="15832" y="17814"/>
                                      <a:pt x="15842" y="17869"/>
                                      <a:pt x="15842" y="17923"/>
                                    </a:cubicBezTo>
                                    <a:cubicBezTo>
                                      <a:pt x="15842" y="17978"/>
                                      <a:pt x="15842" y="18032"/>
                                      <a:pt x="15832" y="18032"/>
                                    </a:cubicBezTo>
                                    <a:close/>
                                    <a:moveTo>
                                      <a:pt x="15883" y="18360"/>
                                    </a:moveTo>
                                    <a:cubicBezTo>
                                      <a:pt x="15873" y="18196"/>
                                      <a:pt x="15883" y="18141"/>
                                      <a:pt x="15903" y="18250"/>
                                    </a:cubicBezTo>
                                    <a:cubicBezTo>
                                      <a:pt x="15934" y="18414"/>
                                      <a:pt x="15944" y="18578"/>
                                      <a:pt x="15914" y="18523"/>
                                    </a:cubicBezTo>
                                    <a:cubicBezTo>
                                      <a:pt x="15903" y="18523"/>
                                      <a:pt x="15893" y="18414"/>
                                      <a:pt x="15883" y="18360"/>
                                    </a:cubicBezTo>
                                    <a:close/>
                                    <a:moveTo>
                                      <a:pt x="15903" y="20596"/>
                                    </a:moveTo>
                                    <a:cubicBezTo>
                                      <a:pt x="15893" y="20541"/>
                                      <a:pt x="15903" y="20487"/>
                                      <a:pt x="15924" y="20378"/>
                                    </a:cubicBezTo>
                                    <a:cubicBezTo>
                                      <a:pt x="15944" y="20269"/>
                                      <a:pt x="15944" y="20269"/>
                                      <a:pt x="15955" y="20378"/>
                                    </a:cubicBezTo>
                                    <a:cubicBezTo>
                                      <a:pt x="15944" y="20596"/>
                                      <a:pt x="15924" y="20705"/>
                                      <a:pt x="15903" y="20596"/>
                                    </a:cubicBezTo>
                                    <a:close/>
                                    <a:moveTo>
                                      <a:pt x="15955" y="18905"/>
                                    </a:moveTo>
                                    <a:cubicBezTo>
                                      <a:pt x="15944" y="18850"/>
                                      <a:pt x="15924" y="18741"/>
                                      <a:pt x="15924" y="18687"/>
                                    </a:cubicBezTo>
                                    <a:cubicBezTo>
                                      <a:pt x="15924" y="18578"/>
                                      <a:pt x="15955" y="18632"/>
                                      <a:pt x="15965" y="18741"/>
                                    </a:cubicBezTo>
                                    <a:cubicBezTo>
                                      <a:pt x="15985" y="18960"/>
                                      <a:pt x="15985" y="19069"/>
                                      <a:pt x="15955" y="18905"/>
                                    </a:cubicBezTo>
                                    <a:close/>
                                    <a:moveTo>
                                      <a:pt x="16087" y="18741"/>
                                    </a:moveTo>
                                    <a:cubicBezTo>
                                      <a:pt x="16077" y="18850"/>
                                      <a:pt x="16077" y="18850"/>
                                      <a:pt x="16057" y="18741"/>
                                    </a:cubicBezTo>
                                    <a:cubicBezTo>
                                      <a:pt x="16047" y="18687"/>
                                      <a:pt x="16036" y="18578"/>
                                      <a:pt x="16047" y="18578"/>
                                    </a:cubicBezTo>
                                    <a:cubicBezTo>
                                      <a:pt x="16067" y="18414"/>
                                      <a:pt x="16108" y="18523"/>
                                      <a:pt x="16087" y="18741"/>
                                    </a:cubicBezTo>
                                    <a:close/>
                                    <a:moveTo>
                                      <a:pt x="16169" y="17487"/>
                                    </a:moveTo>
                                    <a:cubicBezTo>
                                      <a:pt x="16159" y="17323"/>
                                      <a:pt x="16169" y="17214"/>
                                      <a:pt x="16220" y="16778"/>
                                    </a:cubicBezTo>
                                    <a:cubicBezTo>
                                      <a:pt x="16241" y="16614"/>
                                      <a:pt x="16272" y="16614"/>
                                      <a:pt x="16272" y="16778"/>
                                    </a:cubicBezTo>
                                    <a:cubicBezTo>
                                      <a:pt x="16272" y="16887"/>
                                      <a:pt x="16251" y="16996"/>
                                      <a:pt x="16231" y="17050"/>
                                    </a:cubicBezTo>
                                    <a:cubicBezTo>
                                      <a:pt x="16190" y="17160"/>
                                      <a:pt x="16169" y="17378"/>
                                      <a:pt x="16200" y="17269"/>
                                    </a:cubicBezTo>
                                    <a:cubicBezTo>
                                      <a:pt x="16220" y="17214"/>
                                      <a:pt x="16220" y="17432"/>
                                      <a:pt x="16200" y="17596"/>
                                    </a:cubicBezTo>
                                    <a:cubicBezTo>
                                      <a:pt x="16190" y="17760"/>
                                      <a:pt x="16180" y="17760"/>
                                      <a:pt x="16169" y="17487"/>
                                    </a:cubicBezTo>
                                    <a:close/>
                                    <a:moveTo>
                                      <a:pt x="16282" y="19996"/>
                                    </a:moveTo>
                                    <a:cubicBezTo>
                                      <a:pt x="16251" y="19996"/>
                                      <a:pt x="16210" y="19778"/>
                                      <a:pt x="16200" y="19669"/>
                                    </a:cubicBezTo>
                                    <a:cubicBezTo>
                                      <a:pt x="16200" y="19560"/>
                                      <a:pt x="16220" y="19614"/>
                                      <a:pt x="16251" y="19723"/>
                                    </a:cubicBezTo>
                                    <a:cubicBezTo>
                                      <a:pt x="16313" y="19941"/>
                                      <a:pt x="16313" y="19996"/>
                                      <a:pt x="16282" y="19996"/>
                                    </a:cubicBezTo>
                                    <a:close/>
                                    <a:moveTo>
                                      <a:pt x="16486" y="20269"/>
                                    </a:moveTo>
                                    <a:cubicBezTo>
                                      <a:pt x="16476" y="20269"/>
                                      <a:pt x="16466" y="20214"/>
                                      <a:pt x="16466" y="20214"/>
                                    </a:cubicBezTo>
                                    <a:cubicBezTo>
                                      <a:pt x="16466" y="20160"/>
                                      <a:pt x="16476" y="20160"/>
                                      <a:pt x="16486" y="20160"/>
                                    </a:cubicBezTo>
                                    <a:cubicBezTo>
                                      <a:pt x="16497" y="20160"/>
                                      <a:pt x="16507" y="20214"/>
                                      <a:pt x="16507" y="20214"/>
                                    </a:cubicBezTo>
                                    <a:cubicBezTo>
                                      <a:pt x="16507" y="20269"/>
                                      <a:pt x="16497" y="20269"/>
                                      <a:pt x="16486" y="20269"/>
                                    </a:cubicBezTo>
                                    <a:close/>
                                    <a:moveTo>
                                      <a:pt x="16681" y="19341"/>
                                    </a:moveTo>
                                    <a:cubicBezTo>
                                      <a:pt x="16670" y="19396"/>
                                      <a:pt x="16660" y="19396"/>
                                      <a:pt x="16660" y="19396"/>
                                    </a:cubicBezTo>
                                    <a:cubicBezTo>
                                      <a:pt x="16660" y="19287"/>
                                      <a:pt x="16691" y="19014"/>
                                      <a:pt x="16691" y="19123"/>
                                    </a:cubicBezTo>
                                    <a:cubicBezTo>
                                      <a:pt x="16701" y="19178"/>
                                      <a:pt x="16691" y="19287"/>
                                      <a:pt x="16681" y="19341"/>
                                    </a:cubicBezTo>
                                    <a:close/>
                                    <a:moveTo>
                                      <a:pt x="16793" y="20650"/>
                                    </a:moveTo>
                                    <a:cubicBezTo>
                                      <a:pt x="16783" y="20760"/>
                                      <a:pt x="16742" y="20814"/>
                                      <a:pt x="16752" y="20705"/>
                                    </a:cubicBezTo>
                                    <a:cubicBezTo>
                                      <a:pt x="16752" y="20650"/>
                                      <a:pt x="16773" y="20596"/>
                                      <a:pt x="16783" y="20596"/>
                                    </a:cubicBezTo>
                                    <a:cubicBezTo>
                                      <a:pt x="16803" y="20541"/>
                                      <a:pt x="16803" y="20596"/>
                                      <a:pt x="16793" y="20650"/>
                                    </a:cubicBezTo>
                                    <a:close/>
                                    <a:moveTo>
                                      <a:pt x="19902" y="14923"/>
                                    </a:moveTo>
                                    <a:cubicBezTo>
                                      <a:pt x="19912" y="14923"/>
                                      <a:pt x="19912" y="14923"/>
                                      <a:pt x="19912" y="15032"/>
                                    </a:cubicBezTo>
                                    <a:cubicBezTo>
                                      <a:pt x="19912" y="15141"/>
                                      <a:pt x="19912" y="15141"/>
                                      <a:pt x="19902" y="15087"/>
                                    </a:cubicBezTo>
                                    <a:cubicBezTo>
                                      <a:pt x="19892" y="15032"/>
                                      <a:pt x="19892" y="14978"/>
                                      <a:pt x="19902" y="14923"/>
                                    </a:cubicBezTo>
                                    <a:close/>
                                    <a:moveTo>
                                      <a:pt x="19749" y="12741"/>
                                    </a:moveTo>
                                    <a:cubicBezTo>
                                      <a:pt x="19780" y="12905"/>
                                      <a:pt x="19810" y="13287"/>
                                      <a:pt x="19790" y="13287"/>
                                    </a:cubicBezTo>
                                    <a:cubicBezTo>
                                      <a:pt x="19780" y="13287"/>
                                      <a:pt x="19759" y="13123"/>
                                      <a:pt x="19749" y="12959"/>
                                    </a:cubicBezTo>
                                    <a:cubicBezTo>
                                      <a:pt x="19718" y="12632"/>
                                      <a:pt x="19718" y="12578"/>
                                      <a:pt x="19749" y="12741"/>
                                    </a:cubicBezTo>
                                    <a:close/>
                                    <a:moveTo>
                                      <a:pt x="19790" y="16014"/>
                                    </a:moveTo>
                                    <a:cubicBezTo>
                                      <a:pt x="19790" y="16178"/>
                                      <a:pt x="19759" y="16178"/>
                                      <a:pt x="19749" y="16069"/>
                                    </a:cubicBezTo>
                                    <a:cubicBezTo>
                                      <a:pt x="19739" y="16014"/>
                                      <a:pt x="19739" y="15960"/>
                                      <a:pt x="19739" y="15905"/>
                                    </a:cubicBezTo>
                                    <a:cubicBezTo>
                                      <a:pt x="19739" y="15905"/>
                                      <a:pt x="19749" y="15850"/>
                                      <a:pt x="19769" y="15850"/>
                                    </a:cubicBezTo>
                                    <a:cubicBezTo>
                                      <a:pt x="19780" y="15850"/>
                                      <a:pt x="19790" y="15905"/>
                                      <a:pt x="19790" y="16014"/>
                                    </a:cubicBezTo>
                                    <a:close/>
                                    <a:moveTo>
                                      <a:pt x="19708" y="14378"/>
                                    </a:moveTo>
                                    <a:cubicBezTo>
                                      <a:pt x="19718" y="14269"/>
                                      <a:pt x="19718" y="14269"/>
                                      <a:pt x="19728" y="14378"/>
                                    </a:cubicBezTo>
                                    <a:cubicBezTo>
                                      <a:pt x="19739" y="14487"/>
                                      <a:pt x="19728" y="14650"/>
                                      <a:pt x="19708" y="14541"/>
                                    </a:cubicBezTo>
                                    <a:cubicBezTo>
                                      <a:pt x="19698" y="14541"/>
                                      <a:pt x="19698" y="14432"/>
                                      <a:pt x="19708" y="14378"/>
                                    </a:cubicBezTo>
                                    <a:close/>
                                    <a:moveTo>
                                      <a:pt x="19749" y="15305"/>
                                    </a:moveTo>
                                    <a:cubicBezTo>
                                      <a:pt x="19780" y="15523"/>
                                      <a:pt x="19769" y="15741"/>
                                      <a:pt x="19739" y="15741"/>
                                    </a:cubicBezTo>
                                    <a:cubicBezTo>
                                      <a:pt x="19718" y="15741"/>
                                      <a:pt x="19687" y="15360"/>
                                      <a:pt x="19687" y="15196"/>
                                    </a:cubicBezTo>
                                    <a:cubicBezTo>
                                      <a:pt x="19688" y="14978"/>
                                      <a:pt x="19718" y="15087"/>
                                      <a:pt x="19749" y="15305"/>
                                    </a:cubicBezTo>
                                    <a:close/>
                                    <a:moveTo>
                                      <a:pt x="19606" y="11869"/>
                                    </a:moveTo>
                                    <a:cubicBezTo>
                                      <a:pt x="19606" y="11869"/>
                                      <a:pt x="19616" y="11923"/>
                                      <a:pt x="19626" y="11923"/>
                                    </a:cubicBezTo>
                                    <a:cubicBezTo>
                                      <a:pt x="19636" y="11978"/>
                                      <a:pt x="19626" y="11978"/>
                                      <a:pt x="19616" y="11978"/>
                                    </a:cubicBezTo>
                                    <a:cubicBezTo>
                                      <a:pt x="19606" y="11978"/>
                                      <a:pt x="19595" y="11923"/>
                                      <a:pt x="19595" y="11923"/>
                                    </a:cubicBezTo>
                                    <a:cubicBezTo>
                                      <a:pt x="19595" y="11923"/>
                                      <a:pt x="19595" y="11869"/>
                                      <a:pt x="19606" y="11869"/>
                                    </a:cubicBezTo>
                                    <a:close/>
                                    <a:moveTo>
                                      <a:pt x="19544" y="11487"/>
                                    </a:moveTo>
                                    <a:cubicBezTo>
                                      <a:pt x="19575" y="11650"/>
                                      <a:pt x="19585" y="11760"/>
                                      <a:pt x="19565" y="11705"/>
                                    </a:cubicBezTo>
                                    <a:cubicBezTo>
                                      <a:pt x="19544" y="11650"/>
                                      <a:pt x="19514" y="11487"/>
                                      <a:pt x="19503" y="11378"/>
                                    </a:cubicBezTo>
                                    <a:cubicBezTo>
                                      <a:pt x="19452" y="11050"/>
                                      <a:pt x="19483" y="11105"/>
                                      <a:pt x="19544" y="11487"/>
                                    </a:cubicBezTo>
                                    <a:close/>
                                    <a:moveTo>
                                      <a:pt x="19074" y="12141"/>
                                    </a:moveTo>
                                    <a:cubicBezTo>
                                      <a:pt x="19084" y="12087"/>
                                      <a:pt x="19135" y="12469"/>
                                      <a:pt x="19125" y="12578"/>
                                    </a:cubicBezTo>
                                    <a:cubicBezTo>
                                      <a:pt x="19115" y="12632"/>
                                      <a:pt x="19105" y="12578"/>
                                      <a:pt x="19084" y="12414"/>
                                    </a:cubicBezTo>
                                    <a:cubicBezTo>
                                      <a:pt x="19074" y="12250"/>
                                      <a:pt x="19074" y="12141"/>
                                      <a:pt x="19074" y="12141"/>
                                    </a:cubicBezTo>
                                    <a:close/>
                                    <a:moveTo>
                                      <a:pt x="19207" y="13614"/>
                                    </a:moveTo>
                                    <a:cubicBezTo>
                                      <a:pt x="19248" y="13778"/>
                                      <a:pt x="19248" y="13996"/>
                                      <a:pt x="19207" y="13996"/>
                                    </a:cubicBezTo>
                                    <a:cubicBezTo>
                                      <a:pt x="19186" y="13996"/>
                                      <a:pt x="19166" y="13887"/>
                                      <a:pt x="19135" y="13560"/>
                                    </a:cubicBezTo>
                                    <a:cubicBezTo>
                                      <a:pt x="19094" y="13069"/>
                                      <a:pt x="19084" y="12850"/>
                                      <a:pt x="19115" y="13014"/>
                                    </a:cubicBezTo>
                                    <a:cubicBezTo>
                                      <a:pt x="19125" y="13069"/>
                                      <a:pt x="19135" y="13069"/>
                                      <a:pt x="19135" y="12960"/>
                                    </a:cubicBezTo>
                                    <a:cubicBezTo>
                                      <a:pt x="19145" y="12796"/>
                                      <a:pt x="19145" y="12796"/>
                                      <a:pt x="19166" y="13014"/>
                                    </a:cubicBezTo>
                                    <a:cubicBezTo>
                                      <a:pt x="19176" y="13123"/>
                                      <a:pt x="19186" y="13287"/>
                                      <a:pt x="19176" y="13396"/>
                                    </a:cubicBezTo>
                                    <a:cubicBezTo>
                                      <a:pt x="19176" y="13450"/>
                                      <a:pt x="19186" y="13560"/>
                                      <a:pt x="19207" y="13614"/>
                                    </a:cubicBezTo>
                                    <a:close/>
                                    <a:moveTo>
                                      <a:pt x="18747" y="13123"/>
                                    </a:moveTo>
                                    <a:cubicBezTo>
                                      <a:pt x="18736" y="13178"/>
                                      <a:pt x="18695" y="13178"/>
                                      <a:pt x="18665" y="13178"/>
                                    </a:cubicBezTo>
                                    <a:cubicBezTo>
                                      <a:pt x="18522" y="13123"/>
                                      <a:pt x="18532" y="13178"/>
                                      <a:pt x="18562" y="13014"/>
                                    </a:cubicBezTo>
                                    <a:cubicBezTo>
                                      <a:pt x="18593" y="12850"/>
                                      <a:pt x="18603" y="12741"/>
                                      <a:pt x="18573" y="12850"/>
                                    </a:cubicBezTo>
                                    <a:cubicBezTo>
                                      <a:pt x="18562" y="12905"/>
                                      <a:pt x="18552" y="12850"/>
                                      <a:pt x="18573" y="12850"/>
                                    </a:cubicBezTo>
                                    <a:cubicBezTo>
                                      <a:pt x="18593" y="12741"/>
                                      <a:pt x="18695" y="12687"/>
                                      <a:pt x="18675" y="12741"/>
                                    </a:cubicBezTo>
                                    <a:cubicBezTo>
                                      <a:pt x="18665" y="12796"/>
                                      <a:pt x="18685" y="12741"/>
                                      <a:pt x="18716" y="12687"/>
                                    </a:cubicBezTo>
                                    <a:lnTo>
                                      <a:pt x="18716" y="12687"/>
                                    </a:lnTo>
                                    <a:cubicBezTo>
                                      <a:pt x="18747" y="12632"/>
                                      <a:pt x="18798" y="12578"/>
                                      <a:pt x="18839" y="12578"/>
                                    </a:cubicBezTo>
                                    <a:cubicBezTo>
                                      <a:pt x="18910" y="12578"/>
                                      <a:pt x="18992" y="12687"/>
                                      <a:pt x="18992" y="12796"/>
                                    </a:cubicBezTo>
                                    <a:cubicBezTo>
                                      <a:pt x="18992" y="12850"/>
                                      <a:pt x="18880" y="13178"/>
                                      <a:pt x="18849" y="13178"/>
                                    </a:cubicBezTo>
                                    <a:cubicBezTo>
                                      <a:pt x="18839" y="13178"/>
                                      <a:pt x="18828" y="13232"/>
                                      <a:pt x="18828" y="13287"/>
                                    </a:cubicBezTo>
                                    <a:cubicBezTo>
                                      <a:pt x="18828" y="13341"/>
                                      <a:pt x="18808" y="13341"/>
                                      <a:pt x="18787" y="13341"/>
                                    </a:cubicBezTo>
                                    <a:cubicBezTo>
                                      <a:pt x="18767" y="13287"/>
                                      <a:pt x="18757" y="13232"/>
                                      <a:pt x="18767" y="13178"/>
                                    </a:cubicBezTo>
                                    <a:cubicBezTo>
                                      <a:pt x="18777" y="13069"/>
                                      <a:pt x="18767" y="13069"/>
                                      <a:pt x="18747" y="13123"/>
                                    </a:cubicBezTo>
                                    <a:close/>
                                    <a:moveTo>
                                      <a:pt x="18798" y="14869"/>
                                    </a:moveTo>
                                    <a:cubicBezTo>
                                      <a:pt x="18787" y="14923"/>
                                      <a:pt x="18624" y="14432"/>
                                      <a:pt x="18624" y="14378"/>
                                    </a:cubicBezTo>
                                    <a:cubicBezTo>
                                      <a:pt x="18624" y="14323"/>
                                      <a:pt x="18634" y="14323"/>
                                      <a:pt x="18634" y="14323"/>
                                    </a:cubicBezTo>
                                    <a:cubicBezTo>
                                      <a:pt x="18665" y="14323"/>
                                      <a:pt x="18808" y="14814"/>
                                      <a:pt x="18798" y="14869"/>
                                    </a:cubicBezTo>
                                    <a:close/>
                                    <a:moveTo>
                                      <a:pt x="19002" y="13178"/>
                                    </a:moveTo>
                                    <a:cubicBezTo>
                                      <a:pt x="19064" y="13014"/>
                                      <a:pt x="19064" y="12960"/>
                                      <a:pt x="19074" y="13069"/>
                                    </a:cubicBezTo>
                                    <a:cubicBezTo>
                                      <a:pt x="19074" y="13178"/>
                                      <a:pt x="19084" y="13232"/>
                                      <a:pt x="19115" y="13505"/>
                                    </a:cubicBezTo>
                                    <a:cubicBezTo>
                                      <a:pt x="19135" y="13669"/>
                                      <a:pt x="19145" y="13778"/>
                                      <a:pt x="19145" y="13778"/>
                                    </a:cubicBezTo>
                                    <a:cubicBezTo>
                                      <a:pt x="19145" y="13778"/>
                                      <a:pt x="19105" y="13669"/>
                                      <a:pt x="19053" y="13560"/>
                                    </a:cubicBezTo>
                                    <a:lnTo>
                                      <a:pt x="18961" y="13287"/>
                                    </a:lnTo>
                                    <a:lnTo>
                                      <a:pt x="19002" y="13178"/>
                                    </a:lnTo>
                                    <a:close/>
                                    <a:moveTo>
                                      <a:pt x="18951" y="14214"/>
                                    </a:moveTo>
                                    <a:cubicBezTo>
                                      <a:pt x="18961" y="14214"/>
                                      <a:pt x="19043" y="14487"/>
                                      <a:pt x="19064" y="14596"/>
                                    </a:cubicBezTo>
                                    <a:cubicBezTo>
                                      <a:pt x="19074" y="14650"/>
                                      <a:pt x="19105" y="14705"/>
                                      <a:pt x="19115" y="14705"/>
                                    </a:cubicBezTo>
                                    <a:cubicBezTo>
                                      <a:pt x="19166" y="14705"/>
                                      <a:pt x="19197" y="14923"/>
                                      <a:pt x="19217" y="15250"/>
                                    </a:cubicBezTo>
                                    <a:cubicBezTo>
                                      <a:pt x="19227" y="15469"/>
                                      <a:pt x="19237" y="15523"/>
                                      <a:pt x="19248" y="15469"/>
                                    </a:cubicBezTo>
                                    <a:cubicBezTo>
                                      <a:pt x="19258" y="15414"/>
                                      <a:pt x="19268" y="15414"/>
                                      <a:pt x="19278" y="15523"/>
                                    </a:cubicBezTo>
                                    <a:cubicBezTo>
                                      <a:pt x="19289" y="15632"/>
                                      <a:pt x="19289" y="15687"/>
                                      <a:pt x="19278" y="15741"/>
                                    </a:cubicBezTo>
                                    <a:cubicBezTo>
                                      <a:pt x="19268" y="15741"/>
                                      <a:pt x="19268" y="15741"/>
                                      <a:pt x="19268" y="15687"/>
                                    </a:cubicBezTo>
                                    <a:cubicBezTo>
                                      <a:pt x="19268" y="15578"/>
                                      <a:pt x="19268" y="15578"/>
                                      <a:pt x="19248" y="15687"/>
                                    </a:cubicBezTo>
                                    <a:cubicBezTo>
                                      <a:pt x="19237" y="15741"/>
                                      <a:pt x="19207" y="15632"/>
                                      <a:pt x="19145" y="15250"/>
                                    </a:cubicBezTo>
                                    <a:cubicBezTo>
                                      <a:pt x="19094" y="14923"/>
                                      <a:pt x="19053" y="14705"/>
                                      <a:pt x="19053" y="14650"/>
                                    </a:cubicBezTo>
                                    <a:cubicBezTo>
                                      <a:pt x="19053" y="14650"/>
                                      <a:pt x="19033" y="14541"/>
                                      <a:pt x="19013" y="14487"/>
                                    </a:cubicBezTo>
                                    <a:cubicBezTo>
                                      <a:pt x="18992" y="14432"/>
                                      <a:pt x="18961" y="14378"/>
                                      <a:pt x="18961" y="14323"/>
                                    </a:cubicBezTo>
                                    <a:cubicBezTo>
                                      <a:pt x="18951" y="14269"/>
                                      <a:pt x="18951" y="14214"/>
                                      <a:pt x="18951" y="14214"/>
                                    </a:cubicBezTo>
                                    <a:close/>
                                    <a:moveTo>
                                      <a:pt x="19248" y="14105"/>
                                    </a:moveTo>
                                    <a:cubicBezTo>
                                      <a:pt x="19258" y="14105"/>
                                      <a:pt x="19268" y="14160"/>
                                      <a:pt x="19268" y="14214"/>
                                    </a:cubicBezTo>
                                    <a:cubicBezTo>
                                      <a:pt x="19278" y="14269"/>
                                      <a:pt x="19268" y="14323"/>
                                      <a:pt x="19268" y="14323"/>
                                    </a:cubicBezTo>
                                    <a:cubicBezTo>
                                      <a:pt x="19268" y="14323"/>
                                      <a:pt x="19248" y="14269"/>
                                      <a:pt x="19248" y="14214"/>
                                    </a:cubicBezTo>
                                    <a:cubicBezTo>
                                      <a:pt x="19237" y="14105"/>
                                      <a:pt x="19237" y="14105"/>
                                      <a:pt x="19248" y="14105"/>
                                    </a:cubicBezTo>
                                    <a:close/>
                                    <a:moveTo>
                                      <a:pt x="19268" y="12414"/>
                                    </a:moveTo>
                                    <a:cubicBezTo>
                                      <a:pt x="19258" y="12469"/>
                                      <a:pt x="19248" y="12469"/>
                                      <a:pt x="19237" y="12359"/>
                                    </a:cubicBezTo>
                                    <a:cubicBezTo>
                                      <a:pt x="19217" y="12196"/>
                                      <a:pt x="19237" y="12087"/>
                                      <a:pt x="19268" y="12196"/>
                                    </a:cubicBezTo>
                                    <a:cubicBezTo>
                                      <a:pt x="19278" y="12305"/>
                                      <a:pt x="19278" y="12360"/>
                                      <a:pt x="19268" y="12414"/>
                                    </a:cubicBezTo>
                                    <a:close/>
                                    <a:moveTo>
                                      <a:pt x="19023" y="11269"/>
                                    </a:moveTo>
                                    <a:cubicBezTo>
                                      <a:pt x="19033" y="11214"/>
                                      <a:pt x="19053" y="11323"/>
                                      <a:pt x="19053" y="11378"/>
                                    </a:cubicBezTo>
                                    <a:cubicBezTo>
                                      <a:pt x="19053" y="11432"/>
                                      <a:pt x="19043" y="11432"/>
                                      <a:pt x="19033" y="11378"/>
                                    </a:cubicBezTo>
                                    <a:cubicBezTo>
                                      <a:pt x="19023" y="11378"/>
                                      <a:pt x="19012" y="11323"/>
                                      <a:pt x="19023" y="11269"/>
                                    </a:cubicBezTo>
                                    <a:close/>
                                    <a:moveTo>
                                      <a:pt x="19002" y="11923"/>
                                    </a:moveTo>
                                    <a:cubicBezTo>
                                      <a:pt x="19023" y="12087"/>
                                      <a:pt x="19023" y="12141"/>
                                      <a:pt x="19002" y="12250"/>
                                    </a:cubicBezTo>
                                    <a:cubicBezTo>
                                      <a:pt x="18982" y="12360"/>
                                      <a:pt x="18982" y="12360"/>
                                      <a:pt x="19012" y="12305"/>
                                    </a:cubicBezTo>
                                    <a:cubicBezTo>
                                      <a:pt x="19043" y="12250"/>
                                      <a:pt x="19053" y="12305"/>
                                      <a:pt x="19074" y="12414"/>
                                    </a:cubicBezTo>
                                    <a:cubicBezTo>
                                      <a:pt x="19094" y="12578"/>
                                      <a:pt x="19094" y="12632"/>
                                      <a:pt x="19074" y="12687"/>
                                    </a:cubicBezTo>
                                    <a:cubicBezTo>
                                      <a:pt x="19033" y="12796"/>
                                      <a:pt x="19023" y="12796"/>
                                      <a:pt x="18992" y="12632"/>
                                    </a:cubicBezTo>
                                    <a:cubicBezTo>
                                      <a:pt x="18972" y="12578"/>
                                      <a:pt x="18951" y="12469"/>
                                      <a:pt x="18951" y="12469"/>
                                    </a:cubicBezTo>
                                    <a:cubicBezTo>
                                      <a:pt x="18951" y="12469"/>
                                      <a:pt x="18920" y="12469"/>
                                      <a:pt x="18890" y="12414"/>
                                    </a:cubicBezTo>
                                    <a:cubicBezTo>
                                      <a:pt x="18839" y="12360"/>
                                      <a:pt x="18818" y="12250"/>
                                      <a:pt x="18859" y="12087"/>
                                    </a:cubicBezTo>
                                    <a:cubicBezTo>
                                      <a:pt x="18869" y="12032"/>
                                      <a:pt x="18859" y="12032"/>
                                      <a:pt x="18839" y="12087"/>
                                    </a:cubicBezTo>
                                    <a:cubicBezTo>
                                      <a:pt x="18747" y="12360"/>
                                      <a:pt x="18716" y="12360"/>
                                      <a:pt x="18747" y="12087"/>
                                    </a:cubicBezTo>
                                    <a:cubicBezTo>
                                      <a:pt x="18757" y="12032"/>
                                      <a:pt x="18798" y="11923"/>
                                      <a:pt x="18828" y="11869"/>
                                    </a:cubicBezTo>
                                    <a:cubicBezTo>
                                      <a:pt x="18982" y="11705"/>
                                      <a:pt x="18982" y="11705"/>
                                      <a:pt x="19002" y="11923"/>
                                    </a:cubicBezTo>
                                    <a:close/>
                                    <a:moveTo>
                                      <a:pt x="18655" y="10069"/>
                                    </a:moveTo>
                                    <a:cubicBezTo>
                                      <a:pt x="18695" y="10014"/>
                                      <a:pt x="18695" y="9959"/>
                                      <a:pt x="18685" y="9905"/>
                                    </a:cubicBezTo>
                                    <a:lnTo>
                                      <a:pt x="18685" y="9905"/>
                                    </a:lnTo>
                                    <a:cubicBezTo>
                                      <a:pt x="18675" y="9850"/>
                                      <a:pt x="18675" y="9796"/>
                                      <a:pt x="18675" y="9796"/>
                                    </a:cubicBezTo>
                                    <a:cubicBezTo>
                                      <a:pt x="18695" y="9741"/>
                                      <a:pt x="18880" y="10123"/>
                                      <a:pt x="18880" y="10232"/>
                                    </a:cubicBezTo>
                                    <a:cubicBezTo>
                                      <a:pt x="18880" y="10287"/>
                                      <a:pt x="18859" y="10341"/>
                                      <a:pt x="18818" y="10450"/>
                                    </a:cubicBezTo>
                                    <a:cubicBezTo>
                                      <a:pt x="18757" y="10559"/>
                                      <a:pt x="18747" y="10559"/>
                                      <a:pt x="18706" y="10450"/>
                                    </a:cubicBezTo>
                                    <a:cubicBezTo>
                                      <a:pt x="18685" y="10396"/>
                                      <a:pt x="18644" y="10287"/>
                                      <a:pt x="18624" y="10287"/>
                                    </a:cubicBezTo>
                                    <a:cubicBezTo>
                                      <a:pt x="18603" y="10178"/>
                                      <a:pt x="18603" y="10178"/>
                                      <a:pt x="18655" y="10069"/>
                                    </a:cubicBezTo>
                                    <a:close/>
                                    <a:moveTo>
                                      <a:pt x="18286" y="10450"/>
                                    </a:moveTo>
                                    <a:cubicBezTo>
                                      <a:pt x="18297" y="10396"/>
                                      <a:pt x="18307" y="10341"/>
                                      <a:pt x="18317" y="10341"/>
                                    </a:cubicBezTo>
                                    <a:cubicBezTo>
                                      <a:pt x="18327" y="10341"/>
                                      <a:pt x="18327" y="10396"/>
                                      <a:pt x="18317" y="10505"/>
                                    </a:cubicBezTo>
                                    <a:cubicBezTo>
                                      <a:pt x="18286" y="10614"/>
                                      <a:pt x="18266" y="10614"/>
                                      <a:pt x="18286" y="10450"/>
                                    </a:cubicBezTo>
                                    <a:lnTo>
                                      <a:pt x="18286" y="10450"/>
                                    </a:lnTo>
                                    <a:close/>
                                    <a:moveTo>
                                      <a:pt x="18409" y="10941"/>
                                    </a:moveTo>
                                    <a:cubicBezTo>
                                      <a:pt x="18460" y="10832"/>
                                      <a:pt x="18470" y="10778"/>
                                      <a:pt x="18450" y="10778"/>
                                    </a:cubicBezTo>
                                    <a:cubicBezTo>
                                      <a:pt x="18430" y="10723"/>
                                      <a:pt x="18440" y="10669"/>
                                      <a:pt x="18481" y="10505"/>
                                    </a:cubicBezTo>
                                    <a:cubicBezTo>
                                      <a:pt x="18542" y="10287"/>
                                      <a:pt x="18542" y="10287"/>
                                      <a:pt x="18614" y="10341"/>
                                    </a:cubicBezTo>
                                    <a:cubicBezTo>
                                      <a:pt x="18675" y="10396"/>
                                      <a:pt x="18736" y="10560"/>
                                      <a:pt x="18716" y="10669"/>
                                    </a:cubicBezTo>
                                    <a:cubicBezTo>
                                      <a:pt x="18706" y="10723"/>
                                      <a:pt x="18665" y="10832"/>
                                      <a:pt x="18614" y="10996"/>
                                    </a:cubicBezTo>
                                    <a:cubicBezTo>
                                      <a:pt x="18511" y="11269"/>
                                      <a:pt x="18348" y="12032"/>
                                      <a:pt x="18297" y="12469"/>
                                    </a:cubicBezTo>
                                    <a:cubicBezTo>
                                      <a:pt x="18184" y="13396"/>
                                      <a:pt x="18123" y="13723"/>
                                      <a:pt x="18082" y="13669"/>
                                    </a:cubicBezTo>
                                    <a:cubicBezTo>
                                      <a:pt x="18051" y="13614"/>
                                      <a:pt x="18051" y="13614"/>
                                      <a:pt x="18082" y="13450"/>
                                    </a:cubicBezTo>
                                    <a:cubicBezTo>
                                      <a:pt x="18102" y="13341"/>
                                      <a:pt x="18102" y="13287"/>
                                      <a:pt x="18092" y="13287"/>
                                    </a:cubicBezTo>
                                    <a:cubicBezTo>
                                      <a:pt x="18082" y="13287"/>
                                      <a:pt x="18072" y="13341"/>
                                      <a:pt x="18061" y="13396"/>
                                    </a:cubicBezTo>
                                    <a:cubicBezTo>
                                      <a:pt x="18051" y="13560"/>
                                      <a:pt x="18020" y="13505"/>
                                      <a:pt x="18031" y="13341"/>
                                    </a:cubicBezTo>
                                    <a:cubicBezTo>
                                      <a:pt x="18041" y="13287"/>
                                      <a:pt x="18061" y="13178"/>
                                      <a:pt x="18082" y="13123"/>
                                    </a:cubicBezTo>
                                    <a:cubicBezTo>
                                      <a:pt x="18102" y="13069"/>
                                      <a:pt x="18123" y="13069"/>
                                      <a:pt x="18123" y="13014"/>
                                    </a:cubicBezTo>
                                    <a:cubicBezTo>
                                      <a:pt x="18123" y="13014"/>
                                      <a:pt x="18112" y="13014"/>
                                      <a:pt x="18092" y="13014"/>
                                    </a:cubicBezTo>
                                    <a:cubicBezTo>
                                      <a:pt x="18072" y="13069"/>
                                      <a:pt x="18072" y="13014"/>
                                      <a:pt x="18082" y="12905"/>
                                    </a:cubicBezTo>
                                    <a:cubicBezTo>
                                      <a:pt x="18112" y="12578"/>
                                      <a:pt x="18164" y="12250"/>
                                      <a:pt x="18174" y="12196"/>
                                    </a:cubicBezTo>
                                    <a:cubicBezTo>
                                      <a:pt x="18184" y="12196"/>
                                      <a:pt x="18215" y="12087"/>
                                      <a:pt x="18245" y="11978"/>
                                    </a:cubicBezTo>
                                    <a:cubicBezTo>
                                      <a:pt x="18297" y="11814"/>
                                      <a:pt x="18317" y="11760"/>
                                      <a:pt x="18348" y="11760"/>
                                    </a:cubicBezTo>
                                    <a:cubicBezTo>
                                      <a:pt x="18358" y="11760"/>
                                      <a:pt x="18368" y="11705"/>
                                      <a:pt x="18368" y="11650"/>
                                    </a:cubicBezTo>
                                    <a:cubicBezTo>
                                      <a:pt x="18378" y="11541"/>
                                      <a:pt x="18368" y="11596"/>
                                      <a:pt x="18317" y="11650"/>
                                    </a:cubicBezTo>
                                    <a:cubicBezTo>
                                      <a:pt x="18286" y="11705"/>
                                      <a:pt x="18256" y="11760"/>
                                      <a:pt x="18245" y="11705"/>
                                    </a:cubicBezTo>
                                    <a:cubicBezTo>
                                      <a:pt x="18235" y="11650"/>
                                      <a:pt x="18358" y="11050"/>
                                      <a:pt x="18409" y="10941"/>
                                    </a:cubicBezTo>
                                    <a:close/>
                                    <a:moveTo>
                                      <a:pt x="18378" y="16123"/>
                                    </a:moveTo>
                                    <a:cubicBezTo>
                                      <a:pt x="18389" y="16069"/>
                                      <a:pt x="18399" y="16123"/>
                                      <a:pt x="18389" y="16178"/>
                                    </a:cubicBezTo>
                                    <a:cubicBezTo>
                                      <a:pt x="18378" y="16232"/>
                                      <a:pt x="18368" y="16287"/>
                                      <a:pt x="18368" y="16232"/>
                                    </a:cubicBezTo>
                                    <a:cubicBezTo>
                                      <a:pt x="18368" y="16178"/>
                                      <a:pt x="18348" y="16287"/>
                                      <a:pt x="18338" y="16341"/>
                                    </a:cubicBezTo>
                                    <a:cubicBezTo>
                                      <a:pt x="18317" y="16614"/>
                                      <a:pt x="18266" y="16832"/>
                                      <a:pt x="18225" y="16832"/>
                                    </a:cubicBezTo>
                                    <a:cubicBezTo>
                                      <a:pt x="18205" y="16832"/>
                                      <a:pt x="18184" y="16832"/>
                                      <a:pt x="18184" y="16778"/>
                                    </a:cubicBezTo>
                                    <a:cubicBezTo>
                                      <a:pt x="18184" y="16723"/>
                                      <a:pt x="18368" y="15687"/>
                                      <a:pt x="18378" y="15687"/>
                                    </a:cubicBezTo>
                                    <a:cubicBezTo>
                                      <a:pt x="18389" y="15687"/>
                                      <a:pt x="18389" y="15741"/>
                                      <a:pt x="18389" y="15796"/>
                                    </a:cubicBezTo>
                                    <a:cubicBezTo>
                                      <a:pt x="18389" y="15850"/>
                                      <a:pt x="18409" y="15796"/>
                                      <a:pt x="18430" y="15632"/>
                                    </a:cubicBezTo>
                                    <a:lnTo>
                                      <a:pt x="18430" y="15632"/>
                                    </a:lnTo>
                                    <a:cubicBezTo>
                                      <a:pt x="18470" y="15360"/>
                                      <a:pt x="18470" y="15360"/>
                                      <a:pt x="18481" y="15523"/>
                                    </a:cubicBezTo>
                                    <a:cubicBezTo>
                                      <a:pt x="18491" y="15632"/>
                                      <a:pt x="18399" y="16014"/>
                                      <a:pt x="18378" y="16014"/>
                                    </a:cubicBezTo>
                                    <a:cubicBezTo>
                                      <a:pt x="18368" y="16014"/>
                                      <a:pt x="18358" y="16014"/>
                                      <a:pt x="18358" y="16069"/>
                                    </a:cubicBezTo>
                                    <a:cubicBezTo>
                                      <a:pt x="18368" y="16123"/>
                                      <a:pt x="18368" y="16123"/>
                                      <a:pt x="18378" y="16123"/>
                                    </a:cubicBezTo>
                                    <a:close/>
                                    <a:moveTo>
                                      <a:pt x="18297" y="17050"/>
                                    </a:moveTo>
                                    <a:cubicBezTo>
                                      <a:pt x="18327" y="16996"/>
                                      <a:pt x="18348" y="16996"/>
                                      <a:pt x="18348" y="17050"/>
                                    </a:cubicBezTo>
                                    <a:cubicBezTo>
                                      <a:pt x="18348" y="17160"/>
                                      <a:pt x="18317" y="17214"/>
                                      <a:pt x="18297" y="17160"/>
                                    </a:cubicBezTo>
                                    <a:cubicBezTo>
                                      <a:pt x="18286" y="17160"/>
                                      <a:pt x="18286" y="17105"/>
                                      <a:pt x="18297" y="17050"/>
                                    </a:cubicBezTo>
                                    <a:close/>
                                    <a:moveTo>
                                      <a:pt x="17990" y="17323"/>
                                    </a:moveTo>
                                    <a:cubicBezTo>
                                      <a:pt x="18010" y="17214"/>
                                      <a:pt x="18031" y="17160"/>
                                      <a:pt x="18051" y="17160"/>
                                    </a:cubicBezTo>
                                    <a:cubicBezTo>
                                      <a:pt x="18082" y="17160"/>
                                      <a:pt x="18082" y="17214"/>
                                      <a:pt x="18031" y="17432"/>
                                    </a:cubicBezTo>
                                    <a:cubicBezTo>
                                      <a:pt x="17969" y="17650"/>
                                      <a:pt x="17939" y="17596"/>
                                      <a:pt x="17990" y="17323"/>
                                    </a:cubicBezTo>
                                    <a:close/>
                                    <a:moveTo>
                                      <a:pt x="17969" y="13505"/>
                                    </a:moveTo>
                                    <a:cubicBezTo>
                                      <a:pt x="17980" y="13450"/>
                                      <a:pt x="17990" y="13450"/>
                                      <a:pt x="17990" y="13560"/>
                                    </a:cubicBezTo>
                                    <a:cubicBezTo>
                                      <a:pt x="17990" y="13614"/>
                                      <a:pt x="18000" y="13669"/>
                                      <a:pt x="18010" y="13669"/>
                                    </a:cubicBezTo>
                                    <a:cubicBezTo>
                                      <a:pt x="18020" y="13669"/>
                                      <a:pt x="18031" y="13669"/>
                                      <a:pt x="18031" y="13669"/>
                                    </a:cubicBezTo>
                                    <a:cubicBezTo>
                                      <a:pt x="18031" y="13778"/>
                                      <a:pt x="18010" y="13832"/>
                                      <a:pt x="17980" y="13723"/>
                                    </a:cubicBezTo>
                                    <a:cubicBezTo>
                                      <a:pt x="17959" y="13669"/>
                                      <a:pt x="17959" y="13560"/>
                                      <a:pt x="17969" y="13505"/>
                                    </a:cubicBezTo>
                                    <a:close/>
                                    <a:moveTo>
                                      <a:pt x="18072" y="16941"/>
                                    </a:moveTo>
                                    <a:cubicBezTo>
                                      <a:pt x="18041" y="16941"/>
                                      <a:pt x="18041" y="16941"/>
                                      <a:pt x="18082" y="16505"/>
                                    </a:cubicBezTo>
                                    <a:cubicBezTo>
                                      <a:pt x="18143" y="15850"/>
                                      <a:pt x="18205" y="15523"/>
                                      <a:pt x="18256" y="15469"/>
                                    </a:cubicBezTo>
                                    <a:cubicBezTo>
                                      <a:pt x="18348" y="15305"/>
                                      <a:pt x="18389" y="15414"/>
                                      <a:pt x="18327" y="15687"/>
                                    </a:cubicBezTo>
                                    <a:cubicBezTo>
                                      <a:pt x="18307" y="15796"/>
                                      <a:pt x="18297" y="15850"/>
                                      <a:pt x="18297" y="15905"/>
                                    </a:cubicBezTo>
                                    <a:cubicBezTo>
                                      <a:pt x="18297" y="15960"/>
                                      <a:pt x="18276" y="16069"/>
                                      <a:pt x="18245" y="16178"/>
                                    </a:cubicBezTo>
                                    <a:cubicBezTo>
                                      <a:pt x="18215" y="16287"/>
                                      <a:pt x="18174" y="16560"/>
                                      <a:pt x="18153" y="16669"/>
                                    </a:cubicBezTo>
                                    <a:cubicBezTo>
                                      <a:pt x="18123" y="16832"/>
                                      <a:pt x="18092" y="16941"/>
                                      <a:pt x="18072" y="16941"/>
                                    </a:cubicBezTo>
                                    <a:close/>
                                    <a:moveTo>
                                      <a:pt x="18399" y="15523"/>
                                    </a:moveTo>
                                    <a:cubicBezTo>
                                      <a:pt x="18399" y="15469"/>
                                      <a:pt x="18409" y="15414"/>
                                      <a:pt x="18419" y="15414"/>
                                    </a:cubicBezTo>
                                    <a:cubicBezTo>
                                      <a:pt x="18430" y="15414"/>
                                      <a:pt x="18440" y="15414"/>
                                      <a:pt x="18440" y="15414"/>
                                    </a:cubicBezTo>
                                    <a:cubicBezTo>
                                      <a:pt x="18440" y="15469"/>
                                      <a:pt x="18430" y="15523"/>
                                      <a:pt x="18419" y="15523"/>
                                    </a:cubicBezTo>
                                    <a:cubicBezTo>
                                      <a:pt x="18409" y="15578"/>
                                      <a:pt x="18399" y="15578"/>
                                      <a:pt x="18399" y="15523"/>
                                    </a:cubicBezTo>
                                    <a:close/>
                                    <a:moveTo>
                                      <a:pt x="18205" y="11705"/>
                                    </a:moveTo>
                                    <a:lnTo>
                                      <a:pt x="18153" y="11978"/>
                                    </a:lnTo>
                                    <a:lnTo>
                                      <a:pt x="18205" y="11650"/>
                                    </a:lnTo>
                                    <a:cubicBezTo>
                                      <a:pt x="18235" y="11487"/>
                                      <a:pt x="18256" y="11323"/>
                                      <a:pt x="18256" y="11323"/>
                                    </a:cubicBezTo>
                                    <a:cubicBezTo>
                                      <a:pt x="18276" y="11323"/>
                                      <a:pt x="18256" y="11487"/>
                                      <a:pt x="18205" y="11705"/>
                                    </a:cubicBezTo>
                                    <a:close/>
                                    <a:moveTo>
                                      <a:pt x="18256" y="10778"/>
                                    </a:moveTo>
                                    <a:cubicBezTo>
                                      <a:pt x="18256" y="10832"/>
                                      <a:pt x="18245" y="10996"/>
                                      <a:pt x="18225" y="11105"/>
                                    </a:cubicBezTo>
                                    <a:cubicBezTo>
                                      <a:pt x="18205" y="11214"/>
                                      <a:pt x="18133" y="11760"/>
                                      <a:pt x="18072" y="12250"/>
                                    </a:cubicBezTo>
                                    <a:cubicBezTo>
                                      <a:pt x="17939" y="13287"/>
                                      <a:pt x="17928" y="13341"/>
                                      <a:pt x="17908" y="13232"/>
                                    </a:cubicBezTo>
                                    <a:cubicBezTo>
                                      <a:pt x="17887" y="13123"/>
                                      <a:pt x="17928" y="12796"/>
                                      <a:pt x="18000" y="12523"/>
                                    </a:cubicBezTo>
                                    <a:cubicBezTo>
                                      <a:pt x="18020" y="12469"/>
                                      <a:pt x="18031" y="12360"/>
                                      <a:pt x="18031" y="12305"/>
                                    </a:cubicBezTo>
                                    <a:cubicBezTo>
                                      <a:pt x="18020" y="12250"/>
                                      <a:pt x="18041" y="12141"/>
                                      <a:pt x="18061" y="12032"/>
                                    </a:cubicBezTo>
                                    <a:cubicBezTo>
                                      <a:pt x="18082" y="11923"/>
                                      <a:pt x="18092" y="11814"/>
                                      <a:pt x="18092" y="11760"/>
                                    </a:cubicBezTo>
                                    <a:cubicBezTo>
                                      <a:pt x="18092" y="11705"/>
                                      <a:pt x="18092" y="11596"/>
                                      <a:pt x="18102" y="11487"/>
                                    </a:cubicBezTo>
                                    <a:cubicBezTo>
                                      <a:pt x="18123" y="11214"/>
                                      <a:pt x="18256" y="10614"/>
                                      <a:pt x="18256" y="10778"/>
                                    </a:cubicBezTo>
                                    <a:close/>
                                    <a:moveTo>
                                      <a:pt x="18092" y="10832"/>
                                    </a:moveTo>
                                    <a:cubicBezTo>
                                      <a:pt x="18102" y="10723"/>
                                      <a:pt x="18123" y="10559"/>
                                      <a:pt x="18143" y="10505"/>
                                    </a:cubicBezTo>
                                    <a:cubicBezTo>
                                      <a:pt x="18164" y="10450"/>
                                      <a:pt x="18184" y="10396"/>
                                      <a:pt x="18194" y="10396"/>
                                    </a:cubicBezTo>
                                    <a:cubicBezTo>
                                      <a:pt x="18215" y="10396"/>
                                      <a:pt x="18164" y="10778"/>
                                      <a:pt x="18123" y="10887"/>
                                    </a:cubicBezTo>
                                    <a:cubicBezTo>
                                      <a:pt x="18082" y="11050"/>
                                      <a:pt x="18082" y="11050"/>
                                      <a:pt x="18092" y="10832"/>
                                    </a:cubicBezTo>
                                    <a:close/>
                                    <a:moveTo>
                                      <a:pt x="18072" y="11105"/>
                                    </a:moveTo>
                                    <a:cubicBezTo>
                                      <a:pt x="18092" y="11105"/>
                                      <a:pt x="18092" y="11159"/>
                                      <a:pt x="18061" y="11269"/>
                                    </a:cubicBezTo>
                                    <a:cubicBezTo>
                                      <a:pt x="18041" y="11323"/>
                                      <a:pt x="18041" y="11323"/>
                                      <a:pt x="18041" y="11269"/>
                                    </a:cubicBezTo>
                                    <a:cubicBezTo>
                                      <a:pt x="18051" y="11159"/>
                                      <a:pt x="18061" y="11105"/>
                                      <a:pt x="18072" y="11105"/>
                                    </a:cubicBezTo>
                                    <a:close/>
                                    <a:moveTo>
                                      <a:pt x="18031" y="10887"/>
                                    </a:moveTo>
                                    <a:cubicBezTo>
                                      <a:pt x="18051" y="10832"/>
                                      <a:pt x="18051" y="10832"/>
                                      <a:pt x="18031" y="10887"/>
                                    </a:cubicBezTo>
                                    <a:cubicBezTo>
                                      <a:pt x="18031" y="10996"/>
                                      <a:pt x="18020" y="11050"/>
                                      <a:pt x="18020" y="10996"/>
                                    </a:cubicBezTo>
                                    <a:cubicBezTo>
                                      <a:pt x="18010" y="10996"/>
                                      <a:pt x="18020" y="10941"/>
                                      <a:pt x="18031" y="10887"/>
                                    </a:cubicBezTo>
                                    <a:close/>
                                    <a:moveTo>
                                      <a:pt x="17806" y="12032"/>
                                    </a:moveTo>
                                    <a:cubicBezTo>
                                      <a:pt x="17877" y="11432"/>
                                      <a:pt x="18010" y="10723"/>
                                      <a:pt x="17990" y="11050"/>
                                    </a:cubicBezTo>
                                    <a:cubicBezTo>
                                      <a:pt x="17980" y="11160"/>
                                      <a:pt x="17980" y="11214"/>
                                      <a:pt x="18000" y="11160"/>
                                    </a:cubicBezTo>
                                    <a:cubicBezTo>
                                      <a:pt x="18010" y="11160"/>
                                      <a:pt x="18020" y="11160"/>
                                      <a:pt x="18020" y="11214"/>
                                    </a:cubicBezTo>
                                    <a:cubicBezTo>
                                      <a:pt x="18020" y="11269"/>
                                      <a:pt x="18010" y="11323"/>
                                      <a:pt x="17990" y="11323"/>
                                    </a:cubicBezTo>
                                    <a:cubicBezTo>
                                      <a:pt x="17969" y="11323"/>
                                      <a:pt x="17928" y="11596"/>
                                      <a:pt x="17877" y="11978"/>
                                    </a:cubicBezTo>
                                    <a:cubicBezTo>
                                      <a:pt x="17836" y="12305"/>
                                      <a:pt x="17785" y="12632"/>
                                      <a:pt x="17765" y="12687"/>
                                    </a:cubicBezTo>
                                    <a:cubicBezTo>
                                      <a:pt x="17714" y="12796"/>
                                      <a:pt x="17724" y="12632"/>
                                      <a:pt x="17806" y="12032"/>
                                    </a:cubicBezTo>
                                    <a:close/>
                                    <a:moveTo>
                                      <a:pt x="17622" y="13505"/>
                                    </a:moveTo>
                                    <a:cubicBezTo>
                                      <a:pt x="17642" y="13287"/>
                                      <a:pt x="17683" y="13069"/>
                                      <a:pt x="17703" y="13014"/>
                                    </a:cubicBezTo>
                                    <a:cubicBezTo>
                                      <a:pt x="17744" y="12850"/>
                                      <a:pt x="17744" y="12850"/>
                                      <a:pt x="17724" y="13014"/>
                                    </a:cubicBezTo>
                                    <a:cubicBezTo>
                                      <a:pt x="17714" y="13069"/>
                                      <a:pt x="17693" y="13341"/>
                                      <a:pt x="17662" y="13505"/>
                                    </a:cubicBezTo>
                                    <a:cubicBezTo>
                                      <a:pt x="17632" y="13669"/>
                                      <a:pt x="17581" y="14214"/>
                                      <a:pt x="17540" y="14596"/>
                                    </a:cubicBezTo>
                                    <a:cubicBezTo>
                                      <a:pt x="17489" y="15032"/>
                                      <a:pt x="17448" y="15414"/>
                                      <a:pt x="17427" y="15578"/>
                                    </a:cubicBezTo>
                                    <a:cubicBezTo>
                                      <a:pt x="17366" y="16178"/>
                                      <a:pt x="17253" y="17050"/>
                                      <a:pt x="17243" y="17050"/>
                                    </a:cubicBezTo>
                                    <a:cubicBezTo>
                                      <a:pt x="17223" y="17050"/>
                                      <a:pt x="17223" y="16941"/>
                                      <a:pt x="17284" y="16450"/>
                                    </a:cubicBezTo>
                                    <a:cubicBezTo>
                                      <a:pt x="17386" y="15632"/>
                                      <a:pt x="17519" y="14432"/>
                                      <a:pt x="17550" y="14159"/>
                                    </a:cubicBezTo>
                                    <a:cubicBezTo>
                                      <a:pt x="17560" y="13941"/>
                                      <a:pt x="17591" y="13669"/>
                                      <a:pt x="17622" y="13505"/>
                                    </a:cubicBezTo>
                                    <a:lnTo>
                                      <a:pt x="17622" y="13505"/>
                                    </a:lnTo>
                                    <a:close/>
                                    <a:moveTo>
                                      <a:pt x="17018" y="17814"/>
                                    </a:moveTo>
                                    <a:cubicBezTo>
                                      <a:pt x="17028" y="17760"/>
                                      <a:pt x="17059" y="17541"/>
                                      <a:pt x="17080" y="17323"/>
                                    </a:cubicBezTo>
                                    <a:cubicBezTo>
                                      <a:pt x="17100" y="17105"/>
                                      <a:pt x="17182" y="16450"/>
                                      <a:pt x="17253" y="15850"/>
                                    </a:cubicBezTo>
                                    <a:cubicBezTo>
                                      <a:pt x="17325" y="15250"/>
                                      <a:pt x="17417" y="14487"/>
                                      <a:pt x="17458" y="14160"/>
                                    </a:cubicBezTo>
                                    <a:lnTo>
                                      <a:pt x="17458" y="14160"/>
                                    </a:lnTo>
                                    <a:cubicBezTo>
                                      <a:pt x="17499" y="13832"/>
                                      <a:pt x="17540" y="13560"/>
                                      <a:pt x="17550" y="13560"/>
                                    </a:cubicBezTo>
                                    <a:cubicBezTo>
                                      <a:pt x="17560" y="13560"/>
                                      <a:pt x="17560" y="13560"/>
                                      <a:pt x="17560" y="13614"/>
                                    </a:cubicBezTo>
                                    <a:cubicBezTo>
                                      <a:pt x="17560" y="13669"/>
                                      <a:pt x="17478" y="14323"/>
                                      <a:pt x="17458" y="14432"/>
                                    </a:cubicBezTo>
                                    <a:cubicBezTo>
                                      <a:pt x="17448" y="14487"/>
                                      <a:pt x="17386" y="14923"/>
                                      <a:pt x="17335" y="15414"/>
                                    </a:cubicBezTo>
                                    <a:cubicBezTo>
                                      <a:pt x="17284" y="15905"/>
                                      <a:pt x="17223" y="16396"/>
                                      <a:pt x="17202" y="16560"/>
                                    </a:cubicBezTo>
                                    <a:cubicBezTo>
                                      <a:pt x="17182" y="16723"/>
                                      <a:pt x="17161" y="16887"/>
                                      <a:pt x="17151" y="16996"/>
                                    </a:cubicBezTo>
                                    <a:cubicBezTo>
                                      <a:pt x="17131" y="17214"/>
                                      <a:pt x="16987" y="18414"/>
                                      <a:pt x="16967" y="18523"/>
                                    </a:cubicBezTo>
                                    <a:cubicBezTo>
                                      <a:pt x="16957" y="18578"/>
                                      <a:pt x="16947" y="18578"/>
                                      <a:pt x="16947" y="18578"/>
                                    </a:cubicBezTo>
                                    <a:cubicBezTo>
                                      <a:pt x="16926" y="18523"/>
                                      <a:pt x="16987" y="17978"/>
                                      <a:pt x="17018" y="17814"/>
                                    </a:cubicBezTo>
                                    <a:close/>
                                    <a:moveTo>
                                      <a:pt x="17642" y="15305"/>
                                    </a:moveTo>
                                    <a:cubicBezTo>
                                      <a:pt x="17642" y="15250"/>
                                      <a:pt x="17611" y="15414"/>
                                      <a:pt x="17581" y="15632"/>
                                    </a:cubicBezTo>
                                    <a:cubicBezTo>
                                      <a:pt x="17519" y="16123"/>
                                      <a:pt x="17509" y="16232"/>
                                      <a:pt x="17540" y="16069"/>
                                    </a:cubicBezTo>
                                    <a:cubicBezTo>
                                      <a:pt x="17570" y="15905"/>
                                      <a:pt x="17560" y="16069"/>
                                      <a:pt x="17468" y="16778"/>
                                    </a:cubicBezTo>
                                    <a:cubicBezTo>
                                      <a:pt x="17427" y="17160"/>
                                      <a:pt x="17386" y="17432"/>
                                      <a:pt x="17376" y="17432"/>
                                    </a:cubicBezTo>
                                    <a:cubicBezTo>
                                      <a:pt x="17366" y="17432"/>
                                      <a:pt x="17366" y="17378"/>
                                      <a:pt x="17376" y="17323"/>
                                    </a:cubicBezTo>
                                    <a:cubicBezTo>
                                      <a:pt x="17386" y="17269"/>
                                      <a:pt x="17397" y="17160"/>
                                      <a:pt x="17386" y="17105"/>
                                    </a:cubicBezTo>
                                    <a:cubicBezTo>
                                      <a:pt x="17376" y="16996"/>
                                      <a:pt x="17294" y="17541"/>
                                      <a:pt x="17223" y="18087"/>
                                    </a:cubicBezTo>
                                    <a:cubicBezTo>
                                      <a:pt x="17172" y="18523"/>
                                      <a:pt x="17018" y="19505"/>
                                      <a:pt x="16947" y="19832"/>
                                    </a:cubicBezTo>
                                    <a:lnTo>
                                      <a:pt x="16906" y="19996"/>
                                    </a:lnTo>
                                    <a:lnTo>
                                      <a:pt x="16916" y="19832"/>
                                    </a:lnTo>
                                    <a:cubicBezTo>
                                      <a:pt x="16936" y="19505"/>
                                      <a:pt x="17049" y="18687"/>
                                      <a:pt x="17090" y="18469"/>
                                    </a:cubicBezTo>
                                    <a:cubicBezTo>
                                      <a:pt x="17110" y="18360"/>
                                      <a:pt x="17131" y="18250"/>
                                      <a:pt x="17131" y="18196"/>
                                    </a:cubicBezTo>
                                    <a:cubicBezTo>
                                      <a:pt x="17131" y="18196"/>
                                      <a:pt x="17151" y="18087"/>
                                      <a:pt x="17172" y="17978"/>
                                    </a:cubicBezTo>
                                    <a:cubicBezTo>
                                      <a:pt x="17192" y="17869"/>
                                      <a:pt x="17233" y="17650"/>
                                      <a:pt x="17253" y="17487"/>
                                    </a:cubicBezTo>
                                    <a:cubicBezTo>
                                      <a:pt x="17274" y="17323"/>
                                      <a:pt x="17305" y="17105"/>
                                      <a:pt x="17315" y="17050"/>
                                    </a:cubicBezTo>
                                    <a:cubicBezTo>
                                      <a:pt x="17335" y="16941"/>
                                      <a:pt x="17427" y="16232"/>
                                      <a:pt x="17581" y="15141"/>
                                    </a:cubicBezTo>
                                    <a:cubicBezTo>
                                      <a:pt x="17622" y="14814"/>
                                      <a:pt x="17693" y="14269"/>
                                      <a:pt x="17744" y="13941"/>
                                    </a:cubicBezTo>
                                    <a:cubicBezTo>
                                      <a:pt x="17806" y="13505"/>
                                      <a:pt x="17836" y="13341"/>
                                      <a:pt x="17867" y="13341"/>
                                    </a:cubicBezTo>
                                    <a:cubicBezTo>
                                      <a:pt x="17898" y="13341"/>
                                      <a:pt x="17898" y="13341"/>
                                      <a:pt x="17826" y="14050"/>
                                    </a:cubicBezTo>
                                    <a:cubicBezTo>
                                      <a:pt x="17765" y="14760"/>
                                      <a:pt x="17652" y="15469"/>
                                      <a:pt x="17642" y="15305"/>
                                    </a:cubicBezTo>
                                    <a:close/>
                                    <a:moveTo>
                                      <a:pt x="17887" y="19178"/>
                                    </a:moveTo>
                                    <a:cubicBezTo>
                                      <a:pt x="17816" y="19669"/>
                                      <a:pt x="17775" y="19669"/>
                                      <a:pt x="17836" y="19178"/>
                                    </a:cubicBezTo>
                                    <a:cubicBezTo>
                                      <a:pt x="17857" y="19014"/>
                                      <a:pt x="17887" y="18905"/>
                                      <a:pt x="17898" y="18905"/>
                                    </a:cubicBezTo>
                                    <a:cubicBezTo>
                                      <a:pt x="17928" y="18905"/>
                                      <a:pt x="17918" y="19014"/>
                                      <a:pt x="17887" y="19178"/>
                                    </a:cubicBezTo>
                                    <a:close/>
                                    <a:moveTo>
                                      <a:pt x="17980" y="19123"/>
                                    </a:moveTo>
                                    <a:cubicBezTo>
                                      <a:pt x="17959" y="19178"/>
                                      <a:pt x="17949" y="19287"/>
                                      <a:pt x="17949" y="19341"/>
                                    </a:cubicBezTo>
                                    <a:cubicBezTo>
                                      <a:pt x="17949" y="19396"/>
                                      <a:pt x="17939" y="19450"/>
                                      <a:pt x="17928" y="19450"/>
                                    </a:cubicBezTo>
                                    <a:cubicBezTo>
                                      <a:pt x="17918" y="19450"/>
                                      <a:pt x="17928" y="19341"/>
                                      <a:pt x="17939" y="19178"/>
                                    </a:cubicBezTo>
                                    <a:lnTo>
                                      <a:pt x="17939" y="19178"/>
                                    </a:lnTo>
                                    <a:cubicBezTo>
                                      <a:pt x="17959" y="19014"/>
                                      <a:pt x="17980" y="18905"/>
                                      <a:pt x="17990" y="18905"/>
                                    </a:cubicBezTo>
                                    <a:cubicBezTo>
                                      <a:pt x="18031" y="18850"/>
                                      <a:pt x="18020" y="18960"/>
                                      <a:pt x="17980" y="19123"/>
                                    </a:cubicBezTo>
                                    <a:close/>
                                    <a:moveTo>
                                      <a:pt x="18072" y="18632"/>
                                    </a:moveTo>
                                    <a:cubicBezTo>
                                      <a:pt x="18041" y="18796"/>
                                      <a:pt x="18031" y="18796"/>
                                      <a:pt x="18010" y="18687"/>
                                    </a:cubicBezTo>
                                    <a:cubicBezTo>
                                      <a:pt x="17990" y="18578"/>
                                      <a:pt x="17990" y="18578"/>
                                      <a:pt x="17969" y="18687"/>
                                    </a:cubicBezTo>
                                    <a:cubicBezTo>
                                      <a:pt x="17959" y="18741"/>
                                      <a:pt x="17939" y="18796"/>
                                      <a:pt x="17928" y="18796"/>
                                    </a:cubicBezTo>
                                    <a:cubicBezTo>
                                      <a:pt x="17898" y="18796"/>
                                      <a:pt x="17908" y="18632"/>
                                      <a:pt x="17949" y="18469"/>
                                    </a:cubicBezTo>
                                    <a:cubicBezTo>
                                      <a:pt x="17969" y="18360"/>
                                      <a:pt x="17980" y="18305"/>
                                      <a:pt x="17980" y="18250"/>
                                    </a:cubicBezTo>
                                    <a:cubicBezTo>
                                      <a:pt x="17980" y="18196"/>
                                      <a:pt x="17990" y="18196"/>
                                      <a:pt x="18061" y="18250"/>
                                    </a:cubicBezTo>
                                    <a:cubicBezTo>
                                      <a:pt x="18112" y="18250"/>
                                      <a:pt x="18112" y="18414"/>
                                      <a:pt x="18072" y="18632"/>
                                    </a:cubicBezTo>
                                    <a:close/>
                                    <a:moveTo>
                                      <a:pt x="18123" y="18087"/>
                                    </a:moveTo>
                                    <a:cubicBezTo>
                                      <a:pt x="18112" y="18087"/>
                                      <a:pt x="18092" y="18032"/>
                                      <a:pt x="18072" y="18032"/>
                                    </a:cubicBezTo>
                                    <a:cubicBezTo>
                                      <a:pt x="18031" y="17923"/>
                                      <a:pt x="18041" y="17760"/>
                                      <a:pt x="18092" y="17432"/>
                                    </a:cubicBezTo>
                                    <a:cubicBezTo>
                                      <a:pt x="18123" y="17269"/>
                                      <a:pt x="18143" y="17160"/>
                                      <a:pt x="18194" y="17160"/>
                                    </a:cubicBezTo>
                                    <a:cubicBezTo>
                                      <a:pt x="18225" y="17160"/>
                                      <a:pt x="18256" y="17160"/>
                                      <a:pt x="18256" y="17160"/>
                                    </a:cubicBezTo>
                                    <a:cubicBezTo>
                                      <a:pt x="18245" y="17269"/>
                                      <a:pt x="18133" y="18087"/>
                                      <a:pt x="18123" y="18087"/>
                                    </a:cubicBezTo>
                                    <a:close/>
                                    <a:moveTo>
                                      <a:pt x="18317" y="18578"/>
                                    </a:moveTo>
                                    <a:cubicBezTo>
                                      <a:pt x="18307" y="18578"/>
                                      <a:pt x="18297" y="18523"/>
                                      <a:pt x="18297" y="18523"/>
                                    </a:cubicBezTo>
                                    <a:cubicBezTo>
                                      <a:pt x="18297" y="18469"/>
                                      <a:pt x="18286" y="18469"/>
                                      <a:pt x="18276" y="18469"/>
                                    </a:cubicBezTo>
                                    <a:cubicBezTo>
                                      <a:pt x="18266" y="18469"/>
                                      <a:pt x="18256" y="18469"/>
                                      <a:pt x="18245" y="18414"/>
                                    </a:cubicBezTo>
                                    <a:cubicBezTo>
                                      <a:pt x="18225" y="18305"/>
                                      <a:pt x="18286" y="18305"/>
                                      <a:pt x="18307" y="18469"/>
                                    </a:cubicBezTo>
                                    <a:cubicBezTo>
                                      <a:pt x="18327" y="18523"/>
                                      <a:pt x="18327" y="18578"/>
                                      <a:pt x="18317" y="18578"/>
                                    </a:cubicBezTo>
                                    <a:close/>
                                    <a:moveTo>
                                      <a:pt x="18389" y="18087"/>
                                    </a:moveTo>
                                    <a:cubicBezTo>
                                      <a:pt x="18368" y="18250"/>
                                      <a:pt x="18358" y="18250"/>
                                      <a:pt x="18286" y="18250"/>
                                    </a:cubicBezTo>
                                    <a:cubicBezTo>
                                      <a:pt x="18174" y="18250"/>
                                      <a:pt x="18164" y="18087"/>
                                      <a:pt x="18225" y="17760"/>
                                    </a:cubicBezTo>
                                    <a:cubicBezTo>
                                      <a:pt x="18276" y="17487"/>
                                      <a:pt x="18378" y="17214"/>
                                      <a:pt x="18430" y="17214"/>
                                    </a:cubicBezTo>
                                    <a:cubicBezTo>
                                      <a:pt x="18440" y="17214"/>
                                      <a:pt x="18460" y="17269"/>
                                      <a:pt x="18460" y="17323"/>
                                    </a:cubicBezTo>
                                    <a:cubicBezTo>
                                      <a:pt x="18470" y="17378"/>
                                      <a:pt x="18470" y="17323"/>
                                      <a:pt x="18470" y="17269"/>
                                    </a:cubicBezTo>
                                    <a:cubicBezTo>
                                      <a:pt x="18470" y="17160"/>
                                      <a:pt x="18481" y="17105"/>
                                      <a:pt x="18522" y="17214"/>
                                    </a:cubicBezTo>
                                    <a:cubicBezTo>
                                      <a:pt x="18562" y="17269"/>
                                      <a:pt x="18542" y="17378"/>
                                      <a:pt x="18470" y="17650"/>
                                    </a:cubicBezTo>
                                    <a:cubicBezTo>
                                      <a:pt x="18440" y="17814"/>
                                      <a:pt x="18399" y="17978"/>
                                      <a:pt x="18389" y="18087"/>
                                    </a:cubicBezTo>
                                    <a:close/>
                                    <a:moveTo>
                                      <a:pt x="18460" y="18414"/>
                                    </a:moveTo>
                                    <a:cubicBezTo>
                                      <a:pt x="18450" y="18414"/>
                                      <a:pt x="18440" y="18360"/>
                                      <a:pt x="18440" y="18360"/>
                                    </a:cubicBezTo>
                                    <a:cubicBezTo>
                                      <a:pt x="18440" y="18360"/>
                                      <a:pt x="18450" y="18305"/>
                                      <a:pt x="18460" y="18305"/>
                                    </a:cubicBezTo>
                                    <a:cubicBezTo>
                                      <a:pt x="18470" y="18305"/>
                                      <a:pt x="18481" y="18360"/>
                                      <a:pt x="18481" y="18360"/>
                                    </a:cubicBezTo>
                                    <a:cubicBezTo>
                                      <a:pt x="18470" y="18414"/>
                                      <a:pt x="18470" y="18414"/>
                                      <a:pt x="18460" y="18414"/>
                                    </a:cubicBezTo>
                                    <a:close/>
                                    <a:moveTo>
                                      <a:pt x="18430" y="18087"/>
                                    </a:moveTo>
                                    <a:cubicBezTo>
                                      <a:pt x="18440" y="18032"/>
                                      <a:pt x="18450" y="17978"/>
                                      <a:pt x="18470" y="17978"/>
                                    </a:cubicBezTo>
                                    <a:cubicBezTo>
                                      <a:pt x="18491" y="17978"/>
                                      <a:pt x="18501" y="17923"/>
                                      <a:pt x="18491" y="17869"/>
                                    </a:cubicBezTo>
                                    <a:cubicBezTo>
                                      <a:pt x="18481" y="17814"/>
                                      <a:pt x="18501" y="17650"/>
                                      <a:pt x="18532" y="17541"/>
                                    </a:cubicBezTo>
                                    <a:cubicBezTo>
                                      <a:pt x="18573" y="17378"/>
                                      <a:pt x="18603" y="17323"/>
                                      <a:pt x="18655" y="17269"/>
                                    </a:cubicBezTo>
                                    <a:cubicBezTo>
                                      <a:pt x="18716" y="17269"/>
                                      <a:pt x="18849" y="17432"/>
                                      <a:pt x="18849" y="17541"/>
                                    </a:cubicBezTo>
                                    <a:cubicBezTo>
                                      <a:pt x="18849" y="17596"/>
                                      <a:pt x="18767" y="17705"/>
                                      <a:pt x="18706" y="17705"/>
                                    </a:cubicBezTo>
                                    <a:cubicBezTo>
                                      <a:pt x="18685" y="17705"/>
                                      <a:pt x="18614" y="17814"/>
                                      <a:pt x="18552" y="17978"/>
                                    </a:cubicBezTo>
                                    <a:cubicBezTo>
                                      <a:pt x="18419" y="18250"/>
                                      <a:pt x="18419" y="18250"/>
                                      <a:pt x="18430" y="18087"/>
                                    </a:cubicBezTo>
                                    <a:close/>
                                    <a:moveTo>
                                      <a:pt x="18563" y="18850"/>
                                    </a:moveTo>
                                    <a:cubicBezTo>
                                      <a:pt x="18563" y="18905"/>
                                      <a:pt x="18511" y="19014"/>
                                      <a:pt x="18501" y="18960"/>
                                    </a:cubicBezTo>
                                    <a:cubicBezTo>
                                      <a:pt x="18501" y="18960"/>
                                      <a:pt x="18511" y="18905"/>
                                      <a:pt x="18532" y="18850"/>
                                    </a:cubicBezTo>
                                    <a:cubicBezTo>
                                      <a:pt x="18542" y="18796"/>
                                      <a:pt x="18563" y="18796"/>
                                      <a:pt x="18563" y="18850"/>
                                    </a:cubicBezTo>
                                    <a:close/>
                                    <a:moveTo>
                                      <a:pt x="18839" y="19832"/>
                                    </a:moveTo>
                                    <a:cubicBezTo>
                                      <a:pt x="18818" y="20105"/>
                                      <a:pt x="18787" y="20214"/>
                                      <a:pt x="18757" y="20105"/>
                                    </a:cubicBezTo>
                                    <a:cubicBezTo>
                                      <a:pt x="18726" y="19996"/>
                                      <a:pt x="18706" y="20050"/>
                                      <a:pt x="18736" y="20160"/>
                                    </a:cubicBezTo>
                                    <a:cubicBezTo>
                                      <a:pt x="18767" y="20269"/>
                                      <a:pt x="18767" y="20323"/>
                                      <a:pt x="18716" y="20596"/>
                                    </a:cubicBezTo>
                                    <a:cubicBezTo>
                                      <a:pt x="18665" y="20923"/>
                                      <a:pt x="18634" y="20978"/>
                                      <a:pt x="18634" y="20760"/>
                                    </a:cubicBezTo>
                                    <a:cubicBezTo>
                                      <a:pt x="18634" y="20705"/>
                                      <a:pt x="18603" y="20541"/>
                                      <a:pt x="18573" y="20378"/>
                                    </a:cubicBezTo>
                                    <a:cubicBezTo>
                                      <a:pt x="18470" y="19941"/>
                                      <a:pt x="18460" y="19887"/>
                                      <a:pt x="18481" y="19832"/>
                                    </a:cubicBezTo>
                                    <a:cubicBezTo>
                                      <a:pt x="18491" y="19832"/>
                                      <a:pt x="18470" y="19778"/>
                                      <a:pt x="18440" y="19723"/>
                                    </a:cubicBezTo>
                                    <a:cubicBezTo>
                                      <a:pt x="18409" y="19669"/>
                                      <a:pt x="18378" y="19614"/>
                                      <a:pt x="18378" y="19560"/>
                                    </a:cubicBezTo>
                                    <a:cubicBezTo>
                                      <a:pt x="18378" y="19505"/>
                                      <a:pt x="18389" y="19505"/>
                                      <a:pt x="18399" y="19560"/>
                                    </a:cubicBezTo>
                                    <a:cubicBezTo>
                                      <a:pt x="18409" y="19614"/>
                                      <a:pt x="18419" y="19560"/>
                                      <a:pt x="18419" y="19505"/>
                                    </a:cubicBezTo>
                                    <a:cubicBezTo>
                                      <a:pt x="18430" y="19450"/>
                                      <a:pt x="18440" y="19396"/>
                                      <a:pt x="18470" y="19450"/>
                                    </a:cubicBezTo>
                                    <a:cubicBezTo>
                                      <a:pt x="18491" y="19450"/>
                                      <a:pt x="18501" y="19505"/>
                                      <a:pt x="18491" y="19560"/>
                                    </a:cubicBezTo>
                                    <a:cubicBezTo>
                                      <a:pt x="18481" y="19614"/>
                                      <a:pt x="18481" y="19614"/>
                                      <a:pt x="18491" y="19669"/>
                                    </a:cubicBezTo>
                                    <a:cubicBezTo>
                                      <a:pt x="18522" y="19723"/>
                                      <a:pt x="18532" y="19505"/>
                                      <a:pt x="18501" y="19396"/>
                                    </a:cubicBezTo>
                                    <a:cubicBezTo>
                                      <a:pt x="18470" y="19341"/>
                                      <a:pt x="18470" y="19287"/>
                                      <a:pt x="18501" y="19232"/>
                                    </a:cubicBezTo>
                                    <a:cubicBezTo>
                                      <a:pt x="18532" y="19178"/>
                                      <a:pt x="18552" y="19178"/>
                                      <a:pt x="18614" y="19341"/>
                                    </a:cubicBezTo>
                                    <a:cubicBezTo>
                                      <a:pt x="18695" y="19505"/>
                                      <a:pt x="18726" y="19505"/>
                                      <a:pt x="18665" y="19341"/>
                                    </a:cubicBezTo>
                                    <a:cubicBezTo>
                                      <a:pt x="18634" y="19287"/>
                                      <a:pt x="18634" y="19232"/>
                                      <a:pt x="18665" y="19232"/>
                                    </a:cubicBezTo>
                                    <a:cubicBezTo>
                                      <a:pt x="18675" y="19232"/>
                                      <a:pt x="18706" y="19287"/>
                                      <a:pt x="18726" y="19396"/>
                                    </a:cubicBezTo>
                                    <a:cubicBezTo>
                                      <a:pt x="18747" y="19450"/>
                                      <a:pt x="18777" y="19560"/>
                                      <a:pt x="18788" y="19560"/>
                                    </a:cubicBezTo>
                                    <a:cubicBezTo>
                                      <a:pt x="18798" y="19560"/>
                                      <a:pt x="18808" y="19614"/>
                                      <a:pt x="18818" y="19669"/>
                                    </a:cubicBezTo>
                                    <a:cubicBezTo>
                                      <a:pt x="18828" y="19723"/>
                                      <a:pt x="18839" y="19778"/>
                                      <a:pt x="18839" y="19723"/>
                                    </a:cubicBezTo>
                                    <a:cubicBezTo>
                                      <a:pt x="18849" y="19614"/>
                                      <a:pt x="18849" y="19723"/>
                                      <a:pt x="18839" y="19832"/>
                                    </a:cubicBezTo>
                                    <a:close/>
                                    <a:moveTo>
                                      <a:pt x="18951" y="18632"/>
                                    </a:moveTo>
                                    <a:cubicBezTo>
                                      <a:pt x="18931" y="18687"/>
                                      <a:pt x="18920" y="18796"/>
                                      <a:pt x="18920" y="18850"/>
                                    </a:cubicBezTo>
                                    <a:cubicBezTo>
                                      <a:pt x="18931" y="18960"/>
                                      <a:pt x="18828" y="18960"/>
                                      <a:pt x="18798" y="18850"/>
                                    </a:cubicBezTo>
                                    <a:cubicBezTo>
                                      <a:pt x="18757" y="18687"/>
                                      <a:pt x="18747" y="18741"/>
                                      <a:pt x="18777" y="18960"/>
                                    </a:cubicBezTo>
                                    <a:cubicBezTo>
                                      <a:pt x="18798" y="19069"/>
                                      <a:pt x="18818" y="19178"/>
                                      <a:pt x="18828" y="19178"/>
                                    </a:cubicBezTo>
                                    <a:cubicBezTo>
                                      <a:pt x="18839" y="19178"/>
                                      <a:pt x="18859" y="19232"/>
                                      <a:pt x="18869" y="19287"/>
                                    </a:cubicBezTo>
                                    <a:cubicBezTo>
                                      <a:pt x="18880" y="19341"/>
                                      <a:pt x="18890" y="19396"/>
                                      <a:pt x="18880" y="19396"/>
                                    </a:cubicBezTo>
                                    <a:cubicBezTo>
                                      <a:pt x="18859" y="19396"/>
                                      <a:pt x="18624" y="18905"/>
                                      <a:pt x="18583" y="18741"/>
                                    </a:cubicBezTo>
                                    <a:cubicBezTo>
                                      <a:pt x="18542" y="18632"/>
                                      <a:pt x="18542" y="18578"/>
                                      <a:pt x="18563" y="18469"/>
                                    </a:cubicBezTo>
                                    <a:cubicBezTo>
                                      <a:pt x="18583" y="18360"/>
                                      <a:pt x="18593" y="18360"/>
                                      <a:pt x="18655" y="18523"/>
                                    </a:cubicBezTo>
                                    <a:cubicBezTo>
                                      <a:pt x="18726" y="18741"/>
                                      <a:pt x="18736" y="18741"/>
                                      <a:pt x="18736" y="18632"/>
                                    </a:cubicBezTo>
                                    <a:cubicBezTo>
                                      <a:pt x="18736" y="18523"/>
                                      <a:pt x="18706" y="18414"/>
                                      <a:pt x="18655" y="18305"/>
                                    </a:cubicBezTo>
                                    <a:cubicBezTo>
                                      <a:pt x="18624" y="18250"/>
                                      <a:pt x="18624" y="18250"/>
                                      <a:pt x="18685" y="18141"/>
                                    </a:cubicBezTo>
                                    <a:cubicBezTo>
                                      <a:pt x="18726" y="18087"/>
                                      <a:pt x="18747" y="18032"/>
                                      <a:pt x="18726" y="17978"/>
                                    </a:cubicBezTo>
                                    <a:cubicBezTo>
                                      <a:pt x="18716" y="17978"/>
                                      <a:pt x="18695" y="17978"/>
                                      <a:pt x="18685" y="18032"/>
                                    </a:cubicBezTo>
                                    <a:cubicBezTo>
                                      <a:pt x="18665" y="18087"/>
                                      <a:pt x="18573" y="18141"/>
                                      <a:pt x="18573" y="18032"/>
                                    </a:cubicBezTo>
                                    <a:cubicBezTo>
                                      <a:pt x="18573" y="17978"/>
                                      <a:pt x="18614" y="17869"/>
                                      <a:pt x="18665" y="17869"/>
                                    </a:cubicBezTo>
                                    <a:cubicBezTo>
                                      <a:pt x="18685" y="17869"/>
                                      <a:pt x="18695" y="17814"/>
                                      <a:pt x="18695" y="17814"/>
                                    </a:cubicBezTo>
                                    <a:lnTo>
                                      <a:pt x="18695" y="17814"/>
                                    </a:lnTo>
                                    <a:cubicBezTo>
                                      <a:pt x="18695" y="17760"/>
                                      <a:pt x="18716" y="17760"/>
                                      <a:pt x="18736" y="17760"/>
                                    </a:cubicBezTo>
                                    <a:cubicBezTo>
                                      <a:pt x="18777" y="17760"/>
                                      <a:pt x="18777" y="17760"/>
                                      <a:pt x="18767" y="17978"/>
                                    </a:cubicBezTo>
                                    <a:cubicBezTo>
                                      <a:pt x="18757" y="18141"/>
                                      <a:pt x="18767" y="18196"/>
                                      <a:pt x="18787" y="18196"/>
                                    </a:cubicBezTo>
                                    <a:cubicBezTo>
                                      <a:pt x="18798" y="18196"/>
                                      <a:pt x="18818" y="18250"/>
                                      <a:pt x="18828" y="18250"/>
                                    </a:cubicBezTo>
                                    <a:cubicBezTo>
                                      <a:pt x="18839" y="18305"/>
                                      <a:pt x="18828" y="18305"/>
                                      <a:pt x="18808" y="18305"/>
                                    </a:cubicBezTo>
                                    <a:cubicBezTo>
                                      <a:pt x="18777" y="18250"/>
                                      <a:pt x="18767" y="18305"/>
                                      <a:pt x="18767" y="18414"/>
                                    </a:cubicBezTo>
                                    <a:cubicBezTo>
                                      <a:pt x="18757" y="18632"/>
                                      <a:pt x="18767" y="18687"/>
                                      <a:pt x="18798" y="18523"/>
                                    </a:cubicBezTo>
                                    <a:cubicBezTo>
                                      <a:pt x="18818" y="18414"/>
                                      <a:pt x="18839" y="18414"/>
                                      <a:pt x="18859" y="18414"/>
                                    </a:cubicBezTo>
                                    <a:cubicBezTo>
                                      <a:pt x="18890" y="18469"/>
                                      <a:pt x="18890" y="18414"/>
                                      <a:pt x="18880" y="18360"/>
                                    </a:cubicBezTo>
                                    <a:cubicBezTo>
                                      <a:pt x="18849" y="18250"/>
                                      <a:pt x="18859" y="18141"/>
                                      <a:pt x="18910" y="18196"/>
                                    </a:cubicBezTo>
                                    <a:cubicBezTo>
                                      <a:pt x="18982" y="18250"/>
                                      <a:pt x="18992" y="18414"/>
                                      <a:pt x="18951" y="18632"/>
                                    </a:cubicBezTo>
                                    <a:close/>
                                    <a:moveTo>
                                      <a:pt x="18951" y="17596"/>
                                    </a:moveTo>
                                    <a:cubicBezTo>
                                      <a:pt x="18920" y="17541"/>
                                      <a:pt x="18869" y="17432"/>
                                      <a:pt x="18859" y="17378"/>
                                    </a:cubicBezTo>
                                    <a:cubicBezTo>
                                      <a:pt x="18757" y="17050"/>
                                      <a:pt x="18747" y="16996"/>
                                      <a:pt x="18808" y="16996"/>
                                    </a:cubicBezTo>
                                    <a:cubicBezTo>
                                      <a:pt x="18828" y="16996"/>
                                      <a:pt x="18849" y="16941"/>
                                      <a:pt x="18849" y="16941"/>
                                    </a:cubicBezTo>
                                    <a:cubicBezTo>
                                      <a:pt x="18859" y="16832"/>
                                      <a:pt x="18849" y="16832"/>
                                      <a:pt x="18767" y="16941"/>
                                    </a:cubicBezTo>
                                    <a:cubicBezTo>
                                      <a:pt x="18736" y="16996"/>
                                      <a:pt x="18706" y="16996"/>
                                      <a:pt x="18695" y="16941"/>
                                    </a:cubicBezTo>
                                    <a:cubicBezTo>
                                      <a:pt x="18685" y="16887"/>
                                      <a:pt x="18655" y="16832"/>
                                      <a:pt x="18614" y="16778"/>
                                    </a:cubicBezTo>
                                    <a:cubicBezTo>
                                      <a:pt x="18552" y="16669"/>
                                      <a:pt x="18522" y="16669"/>
                                      <a:pt x="18430" y="16778"/>
                                    </a:cubicBezTo>
                                    <a:cubicBezTo>
                                      <a:pt x="18327" y="16887"/>
                                      <a:pt x="18317" y="16832"/>
                                      <a:pt x="18337" y="16723"/>
                                    </a:cubicBezTo>
                                    <a:cubicBezTo>
                                      <a:pt x="18348" y="16669"/>
                                      <a:pt x="18358" y="16560"/>
                                      <a:pt x="18368" y="16560"/>
                                    </a:cubicBezTo>
                                    <a:cubicBezTo>
                                      <a:pt x="18378" y="16560"/>
                                      <a:pt x="18409" y="16341"/>
                                      <a:pt x="18430" y="16178"/>
                                    </a:cubicBezTo>
                                    <a:cubicBezTo>
                                      <a:pt x="18450" y="15960"/>
                                      <a:pt x="18481" y="15850"/>
                                      <a:pt x="18491" y="15796"/>
                                    </a:cubicBezTo>
                                    <a:cubicBezTo>
                                      <a:pt x="18501" y="15796"/>
                                      <a:pt x="18511" y="15796"/>
                                      <a:pt x="18532" y="15741"/>
                                    </a:cubicBezTo>
                                    <a:lnTo>
                                      <a:pt x="18532" y="15741"/>
                                    </a:lnTo>
                                    <a:cubicBezTo>
                                      <a:pt x="18542" y="15741"/>
                                      <a:pt x="18573" y="15687"/>
                                      <a:pt x="18583" y="15687"/>
                                    </a:cubicBezTo>
                                    <a:cubicBezTo>
                                      <a:pt x="18614" y="15632"/>
                                      <a:pt x="18675" y="15741"/>
                                      <a:pt x="18695" y="15905"/>
                                    </a:cubicBezTo>
                                    <a:cubicBezTo>
                                      <a:pt x="18706" y="15960"/>
                                      <a:pt x="18716" y="15960"/>
                                      <a:pt x="18726" y="15960"/>
                                    </a:cubicBezTo>
                                    <a:cubicBezTo>
                                      <a:pt x="18736" y="15905"/>
                                      <a:pt x="18736" y="15960"/>
                                      <a:pt x="18736" y="16014"/>
                                    </a:cubicBezTo>
                                    <a:cubicBezTo>
                                      <a:pt x="18726" y="16123"/>
                                      <a:pt x="18777" y="16396"/>
                                      <a:pt x="18798" y="16341"/>
                                    </a:cubicBezTo>
                                    <a:cubicBezTo>
                                      <a:pt x="18808" y="16341"/>
                                      <a:pt x="18828" y="16396"/>
                                      <a:pt x="18849" y="16505"/>
                                    </a:cubicBezTo>
                                    <a:cubicBezTo>
                                      <a:pt x="18869" y="16669"/>
                                      <a:pt x="18880" y="16723"/>
                                      <a:pt x="18849" y="16723"/>
                                    </a:cubicBezTo>
                                    <a:cubicBezTo>
                                      <a:pt x="18839" y="16723"/>
                                      <a:pt x="18828" y="16669"/>
                                      <a:pt x="18828" y="16669"/>
                                    </a:cubicBezTo>
                                    <a:cubicBezTo>
                                      <a:pt x="18828" y="16614"/>
                                      <a:pt x="18818" y="16614"/>
                                      <a:pt x="18808" y="16669"/>
                                    </a:cubicBezTo>
                                    <a:cubicBezTo>
                                      <a:pt x="18798" y="16723"/>
                                      <a:pt x="18808" y="16778"/>
                                      <a:pt x="18839" y="16832"/>
                                    </a:cubicBezTo>
                                    <a:cubicBezTo>
                                      <a:pt x="18910" y="16941"/>
                                      <a:pt x="18961" y="17160"/>
                                      <a:pt x="18992" y="17541"/>
                                    </a:cubicBezTo>
                                    <a:lnTo>
                                      <a:pt x="19023" y="17814"/>
                                    </a:lnTo>
                                    <a:lnTo>
                                      <a:pt x="18951" y="17596"/>
                                    </a:lnTo>
                                    <a:close/>
                                    <a:moveTo>
                                      <a:pt x="19064" y="17160"/>
                                    </a:moveTo>
                                    <a:cubicBezTo>
                                      <a:pt x="19053" y="17105"/>
                                      <a:pt x="19002" y="16778"/>
                                      <a:pt x="18951" y="16560"/>
                                    </a:cubicBezTo>
                                    <a:cubicBezTo>
                                      <a:pt x="18900" y="16287"/>
                                      <a:pt x="18869" y="16069"/>
                                      <a:pt x="18880" y="16069"/>
                                    </a:cubicBezTo>
                                    <a:cubicBezTo>
                                      <a:pt x="18890" y="16069"/>
                                      <a:pt x="18900" y="16123"/>
                                      <a:pt x="18900" y="16178"/>
                                    </a:cubicBezTo>
                                    <a:cubicBezTo>
                                      <a:pt x="18910" y="16232"/>
                                      <a:pt x="18920" y="16287"/>
                                      <a:pt x="18941" y="16287"/>
                                    </a:cubicBezTo>
                                    <a:cubicBezTo>
                                      <a:pt x="18972" y="16287"/>
                                      <a:pt x="19033" y="16614"/>
                                      <a:pt x="19084" y="16996"/>
                                    </a:cubicBezTo>
                                    <a:cubicBezTo>
                                      <a:pt x="19115" y="17269"/>
                                      <a:pt x="19094" y="17378"/>
                                      <a:pt x="19064" y="17160"/>
                                    </a:cubicBezTo>
                                    <a:close/>
                                    <a:moveTo>
                                      <a:pt x="19156" y="16723"/>
                                    </a:moveTo>
                                    <a:lnTo>
                                      <a:pt x="19105" y="17105"/>
                                    </a:lnTo>
                                    <a:lnTo>
                                      <a:pt x="19043" y="16669"/>
                                    </a:lnTo>
                                    <a:cubicBezTo>
                                      <a:pt x="19012" y="16450"/>
                                      <a:pt x="18951" y="16123"/>
                                      <a:pt x="18910" y="15960"/>
                                    </a:cubicBezTo>
                                    <a:cubicBezTo>
                                      <a:pt x="18859" y="15741"/>
                                      <a:pt x="18849" y="15687"/>
                                      <a:pt x="18890" y="15796"/>
                                    </a:cubicBezTo>
                                    <a:cubicBezTo>
                                      <a:pt x="18920" y="15850"/>
                                      <a:pt x="18941" y="15905"/>
                                      <a:pt x="18951" y="15850"/>
                                    </a:cubicBezTo>
                                    <a:cubicBezTo>
                                      <a:pt x="18961" y="15850"/>
                                      <a:pt x="18941" y="15796"/>
                                      <a:pt x="18920" y="15741"/>
                                    </a:cubicBezTo>
                                    <a:cubicBezTo>
                                      <a:pt x="18900" y="15687"/>
                                      <a:pt x="18859" y="15632"/>
                                      <a:pt x="18839" y="15523"/>
                                    </a:cubicBezTo>
                                    <a:cubicBezTo>
                                      <a:pt x="18818" y="15414"/>
                                      <a:pt x="18767" y="15305"/>
                                      <a:pt x="18736" y="15250"/>
                                    </a:cubicBezTo>
                                    <a:cubicBezTo>
                                      <a:pt x="18655" y="15087"/>
                                      <a:pt x="18644" y="14978"/>
                                      <a:pt x="18716" y="14978"/>
                                    </a:cubicBezTo>
                                    <a:cubicBezTo>
                                      <a:pt x="18818" y="15032"/>
                                      <a:pt x="18951" y="15469"/>
                                      <a:pt x="18972" y="15796"/>
                                    </a:cubicBezTo>
                                    <a:cubicBezTo>
                                      <a:pt x="18972" y="15850"/>
                                      <a:pt x="19002" y="16069"/>
                                      <a:pt x="19033" y="16232"/>
                                    </a:cubicBezTo>
                                    <a:cubicBezTo>
                                      <a:pt x="19064" y="16396"/>
                                      <a:pt x="19094" y="16614"/>
                                      <a:pt x="19105" y="16669"/>
                                    </a:cubicBezTo>
                                    <a:cubicBezTo>
                                      <a:pt x="19115" y="16778"/>
                                      <a:pt x="19115" y="16778"/>
                                      <a:pt x="19125" y="16723"/>
                                    </a:cubicBezTo>
                                    <a:cubicBezTo>
                                      <a:pt x="19135" y="16669"/>
                                      <a:pt x="19125" y="16505"/>
                                      <a:pt x="19094" y="16396"/>
                                    </a:cubicBezTo>
                                    <a:cubicBezTo>
                                      <a:pt x="19074" y="16232"/>
                                      <a:pt x="19043" y="16014"/>
                                      <a:pt x="19023" y="15905"/>
                                    </a:cubicBezTo>
                                    <a:lnTo>
                                      <a:pt x="18992" y="15687"/>
                                    </a:lnTo>
                                    <a:lnTo>
                                      <a:pt x="19043" y="15796"/>
                                    </a:lnTo>
                                    <a:lnTo>
                                      <a:pt x="19094" y="15905"/>
                                    </a:lnTo>
                                    <a:lnTo>
                                      <a:pt x="19043" y="15741"/>
                                    </a:lnTo>
                                    <a:cubicBezTo>
                                      <a:pt x="19012" y="15632"/>
                                      <a:pt x="18992" y="15523"/>
                                      <a:pt x="18992" y="15523"/>
                                    </a:cubicBezTo>
                                    <a:cubicBezTo>
                                      <a:pt x="18992" y="15469"/>
                                      <a:pt x="18972" y="15414"/>
                                      <a:pt x="18941" y="15305"/>
                                    </a:cubicBezTo>
                                    <a:cubicBezTo>
                                      <a:pt x="18910" y="15196"/>
                                      <a:pt x="18890" y="15087"/>
                                      <a:pt x="18880" y="15032"/>
                                    </a:cubicBezTo>
                                    <a:cubicBezTo>
                                      <a:pt x="18880" y="14978"/>
                                      <a:pt x="18839" y="14760"/>
                                      <a:pt x="18798" y="14596"/>
                                    </a:cubicBezTo>
                                    <a:lnTo>
                                      <a:pt x="18798" y="14596"/>
                                    </a:lnTo>
                                    <a:cubicBezTo>
                                      <a:pt x="18747" y="14378"/>
                                      <a:pt x="18736" y="14269"/>
                                      <a:pt x="18757" y="14269"/>
                                    </a:cubicBezTo>
                                    <a:cubicBezTo>
                                      <a:pt x="18767" y="14269"/>
                                      <a:pt x="18787" y="14269"/>
                                      <a:pt x="18787" y="14323"/>
                                    </a:cubicBezTo>
                                    <a:cubicBezTo>
                                      <a:pt x="18798" y="14378"/>
                                      <a:pt x="18818" y="14378"/>
                                      <a:pt x="18828" y="14378"/>
                                    </a:cubicBezTo>
                                    <a:cubicBezTo>
                                      <a:pt x="18849" y="14378"/>
                                      <a:pt x="18859" y="14432"/>
                                      <a:pt x="18859" y="14432"/>
                                    </a:cubicBezTo>
                                    <a:cubicBezTo>
                                      <a:pt x="18859" y="14487"/>
                                      <a:pt x="18869" y="14487"/>
                                      <a:pt x="18880" y="14487"/>
                                    </a:cubicBezTo>
                                    <a:cubicBezTo>
                                      <a:pt x="18890" y="14487"/>
                                      <a:pt x="18920" y="14541"/>
                                      <a:pt x="18941" y="14650"/>
                                    </a:cubicBezTo>
                                    <a:cubicBezTo>
                                      <a:pt x="18972" y="14760"/>
                                      <a:pt x="18972" y="14814"/>
                                      <a:pt x="18951" y="14923"/>
                                    </a:cubicBezTo>
                                    <a:cubicBezTo>
                                      <a:pt x="18920" y="15141"/>
                                      <a:pt x="18931" y="15196"/>
                                      <a:pt x="18972" y="15032"/>
                                    </a:cubicBezTo>
                                    <a:cubicBezTo>
                                      <a:pt x="19012" y="14923"/>
                                      <a:pt x="19012" y="14923"/>
                                      <a:pt x="19074" y="15196"/>
                                    </a:cubicBezTo>
                                    <a:cubicBezTo>
                                      <a:pt x="19115" y="15360"/>
                                      <a:pt x="19145" y="15523"/>
                                      <a:pt x="19145" y="15578"/>
                                    </a:cubicBezTo>
                                    <a:cubicBezTo>
                                      <a:pt x="19145" y="15578"/>
                                      <a:pt x="19166" y="15741"/>
                                      <a:pt x="19197" y="15851"/>
                                    </a:cubicBezTo>
                                    <a:cubicBezTo>
                                      <a:pt x="19258" y="16014"/>
                                      <a:pt x="19258" y="15960"/>
                                      <a:pt x="19156" y="16723"/>
                                    </a:cubicBezTo>
                                    <a:close/>
                                    <a:moveTo>
                                      <a:pt x="19227" y="17760"/>
                                    </a:moveTo>
                                    <a:cubicBezTo>
                                      <a:pt x="19227" y="17541"/>
                                      <a:pt x="19258" y="17596"/>
                                      <a:pt x="19278" y="17760"/>
                                    </a:cubicBezTo>
                                    <a:cubicBezTo>
                                      <a:pt x="19299" y="17923"/>
                                      <a:pt x="19289" y="17978"/>
                                      <a:pt x="19258" y="17923"/>
                                    </a:cubicBezTo>
                                    <a:cubicBezTo>
                                      <a:pt x="19237" y="17923"/>
                                      <a:pt x="19227" y="17869"/>
                                      <a:pt x="19227" y="17760"/>
                                    </a:cubicBezTo>
                                    <a:close/>
                                    <a:moveTo>
                                      <a:pt x="19555" y="13560"/>
                                    </a:moveTo>
                                    <a:cubicBezTo>
                                      <a:pt x="19544" y="13341"/>
                                      <a:pt x="19555" y="13341"/>
                                      <a:pt x="19575" y="13505"/>
                                    </a:cubicBezTo>
                                    <a:cubicBezTo>
                                      <a:pt x="19595" y="13669"/>
                                      <a:pt x="19595" y="13723"/>
                                      <a:pt x="19575" y="13723"/>
                                    </a:cubicBezTo>
                                    <a:cubicBezTo>
                                      <a:pt x="19575" y="13723"/>
                                      <a:pt x="19565" y="13669"/>
                                      <a:pt x="19555" y="13560"/>
                                    </a:cubicBezTo>
                                    <a:close/>
                                    <a:moveTo>
                                      <a:pt x="19595" y="15360"/>
                                    </a:moveTo>
                                    <a:cubicBezTo>
                                      <a:pt x="19595" y="15469"/>
                                      <a:pt x="19595" y="15469"/>
                                      <a:pt x="19575" y="15360"/>
                                    </a:cubicBezTo>
                                    <a:cubicBezTo>
                                      <a:pt x="19565" y="15305"/>
                                      <a:pt x="19565" y="15196"/>
                                      <a:pt x="19565" y="15196"/>
                                    </a:cubicBezTo>
                                    <a:cubicBezTo>
                                      <a:pt x="19575" y="15141"/>
                                      <a:pt x="19595" y="15250"/>
                                      <a:pt x="19595" y="15360"/>
                                    </a:cubicBezTo>
                                    <a:close/>
                                    <a:moveTo>
                                      <a:pt x="19555" y="14160"/>
                                    </a:moveTo>
                                    <a:cubicBezTo>
                                      <a:pt x="19544" y="14269"/>
                                      <a:pt x="19514" y="14214"/>
                                      <a:pt x="19503" y="13996"/>
                                    </a:cubicBezTo>
                                    <a:cubicBezTo>
                                      <a:pt x="19503" y="13941"/>
                                      <a:pt x="19503" y="13832"/>
                                      <a:pt x="19514" y="13832"/>
                                    </a:cubicBezTo>
                                    <a:cubicBezTo>
                                      <a:pt x="19524" y="13778"/>
                                      <a:pt x="19565" y="14050"/>
                                      <a:pt x="19555" y="14160"/>
                                    </a:cubicBezTo>
                                    <a:close/>
                                    <a:moveTo>
                                      <a:pt x="19370" y="17923"/>
                                    </a:moveTo>
                                    <a:cubicBezTo>
                                      <a:pt x="19360" y="17869"/>
                                      <a:pt x="19360" y="17760"/>
                                      <a:pt x="19360" y="17650"/>
                                    </a:cubicBezTo>
                                    <a:cubicBezTo>
                                      <a:pt x="19381" y="17487"/>
                                      <a:pt x="19401" y="17541"/>
                                      <a:pt x="19411" y="17760"/>
                                    </a:cubicBezTo>
                                    <a:cubicBezTo>
                                      <a:pt x="19422" y="17978"/>
                                      <a:pt x="19411" y="18305"/>
                                      <a:pt x="19381" y="18196"/>
                                    </a:cubicBezTo>
                                    <a:cubicBezTo>
                                      <a:pt x="19370" y="18196"/>
                                      <a:pt x="19370" y="18141"/>
                                      <a:pt x="19370" y="18087"/>
                                    </a:cubicBezTo>
                                    <a:cubicBezTo>
                                      <a:pt x="19381" y="18087"/>
                                      <a:pt x="19381" y="17978"/>
                                      <a:pt x="19370" y="17923"/>
                                    </a:cubicBezTo>
                                    <a:close/>
                                    <a:moveTo>
                                      <a:pt x="19299" y="16832"/>
                                    </a:moveTo>
                                    <a:cubicBezTo>
                                      <a:pt x="19289" y="16778"/>
                                      <a:pt x="19289" y="16778"/>
                                      <a:pt x="19299" y="16723"/>
                                    </a:cubicBezTo>
                                    <a:cubicBezTo>
                                      <a:pt x="19309" y="16723"/>
                                      <a:pt x="19319" y="16723"/>
                                      <a:pt x="19319" y="16778"/>
                                    </a:cubicBezTo>
                                    <a:cubicBezTo>
                                      <a:pt x="19319" y="16832"/>
                                      <a:pt x="19330" y="16832"/>
                                      <a:pt x="19340" y="16832"/>
                                    </a:cubicBezTo>
                                    <a:cubicBezTo>
                                      <a:pt x="19350" y="16832"/>
                                      <a:pt x="19360" y="16887"/>
                                      <a:pt x="19370" y="16996"/>
                                    </a:cubicBezTo>
                                    <a:cubicBezTo>
                                      <a:pt x="19381" y="17105"/>
                                      <a:pt x="19381" y="17214"/>
                                      <a:pt x="19391" y="17269"/>
                                    </a:cubicBezTo>
                                    <a:cubicBezTo>
                                      <a:pt x="19391" y="17323"/>
                                      <a:pt x="19381" y="17432"/>
                                      <a:pt x="19370" y="17541"/>
                                    </a:cubicBezTo>
                                    <a:cubicBezTo>
                                      <a:pt x="19340" y="17760"/>
                                      <a:pt x="19340" y="17760"/>
                                      <a:pt x="19330" y="17269"/>
                                    </a:cubicBezTo>
                                    <a:cubicBezTo>
                                      <a:pt x="19319" y="17050"/>
                                      <a:pt x="19309" y="16887"/>
                                      <a:pt x="19299" y="16832"/>
                                    </a:cubicBezTo>
                                    <a:close/>
                                    <a:moveTo>
                                      <a:pt x="19319" y="17705"/>
                                    </a:moveTo>
                                    <a:cubicBezTo>
                                      <a:pt x="19319" y="17760"/>
                                      <a:pt x="19309" y="17760"/>
                                      <a:pt x="19299" y="17705"/>
                                    </a:cubicBezTo>
                                    <a:cubicBezTo>
                                      <a:pt x="19289" y="17650"/>
                                      <a:pt x="19278" y="17596"/>
                                      <a:pt x="19289" y="17596"/>
                                    </a:cubicBezTo>
                                    <a:cubicBezTo>
                                      <a:pt x="19299" y="17541"/>
                                      <a:pt x="19319" y="17650"/>
                                      <a:pt x="19319" y="17705"/>
                                    </a:cubicBezTo>
                                    <a:close/>
                                    <a:moveTo>
                                      <a:pt x="19340" y="18250"/>
                                    </a:moveTo>
                                    <a:cubicBezTo>
                                      <a:pt x="19340" y="18250"/>
                                      <a:pt x="19350" y="18305"/>
                                      <a:pt x="19360" y="18305"/>
                                    </a:cubicBezTo>
                                    <a:cubicBezTo>
                                      <a:pt x="19370" y="18360"/>
                                      <a:pt x="19360" y="18360"/>
                                      <a:pt x="19350" y="18360"/>
                                    </a:cubicBezTo>
                                    <a:cubicBezTo>
                                      <a:pt x="19340" y="18360"/>
                                      <a:pt x="19330" y="18305"/>
                                      <a:pt x="19330" y="18305"/>
                                    </a:cubicBezTo>
                                    <a:cubicBezTo>
                                      <a:pt x="19330" y="18305"/>
                                      <a:pt x="19340" y="18250"/>
                                      <a:pt x="19340" y="18250"/>
                                    </a:cubicBezTo>
                                    <a:close/>
                                    <a:moveTo>
                                      <a:pt x="19401" y="16996"/>
                                    </a:moveTo>
                                    <a:cubicBezTo>
                                      <a:pt x="19391" y="16941"/>
                                      <a:pt x="19391" y="16832"/>
                                      <a:pt x="19391" y="16669"/>
                                    </a:cubicBezTo>
                                    <a:cubicBezTo>
                                      <a:pt x="19401" y="16450"/>
                                      <a:pt x="19401" y="16450"/>
                                      <a:pt x="19422" y="16614"/>
                                    </a:cubicBezTo>
                                    <a:cubicBezTo>
                                      <a:pt x="19442" y="16778"/>
                                      <a:pt x="19432" y="17105"/>
                                      <a:pt x="19401" y="16996"/>
                                    </a:cubicBezTo>
                                    <a:close/>
                                    <a:moveTo>
                                      <a:pt x="19442" y="17214"/>
                                    </a:moveTo>
                                    <a:cubicBezTo>
                                      <a:pt x="19462" y="17214"/>
                                      <a:pt x="19473" y="17323"/>
                                      <a:pt x="19483" y="17432"/>
                                    </a:cubicBezTo>
                                    <a:cubicBezTo>
                                      <a:pt x="19493" y="17541"/>
                                      <a:pt x="19503" y="17650"/>
                                      <a:pt x="19503" y="17705"/>
                                    </a:cubicBezTo>
                                    <a:cubicBezTo>
                                      <a:pt x="19514" y="17760"/>
                                      <a:pt x="19524" y="17869"/>
                                      <a:pt x="19524" y="17978"/>
                                    </a:cubicBezTo>
                                    <a:cubicBezTo>
                                      <a:pt x="19534" y="18141"/>
                                      <a:pt x="19524" y="18196"/>
                                      <a:pt x="19493" y="18305"/>
                                    </a:cubicBezTo>
                                    <a:cubicBezTo>
                                      <a:pt x="19473" y="18360"/>
                                      <a:pt x="19452" y="18414"/>
                                      <a:pt x="19452" y="18414"/>
                                    </a:cubicBezTo>
                                    <a:cubicBezTo>
                                      <a:pt x="19452" y="18414"/>
                                      <a:pt x="19452" y="18250"/>
                                      <a:pt x="19442" y="18087"/>
                                    </a:cubicBezTo>
                                    <a:cubicBezTo>
                                      <a:pt x="19442" y="17923"/>
                                      <a:pt x="19432" y="17650"/>
                                      <a:pt x="19422" y="17487"/>
                                    </a:cubicBezTo>
                                    <a:lnTo>
                                      <a:pt x="19422" y="17487"/>
                                    </a:lnTo>
                                    <a:cubicBezTo>
                                      <a:pt x="19422" y="17269"/>
                                      <a:pt x="19422" y="17214"/>
                                      <a:pt x="19442" y="17214"/>
                                    </a:cubicBezTo>
                                    <a:close/>
                                    <a:moveTo>
                                      <a:pt x="19473" y="13505"/>
                                    </a:moveTo>
                                    <a:cubicBezTo>
                                      <a:pt x="19462" y="13396"/>
                                      <a:pt x="19462" y="13341"/>
                                      <a:pt x="19462" y="13341"/>
                                    </a:cubicBezTo>
                                    <a:cubicBezTo>
                                      <a:pt x="19483" y="13341"/>
                                      <a:pt x="19524" y="13505"/>
                                      <a:pt x="19524" y="13614"/>
                                    </a:cubicBezTo>
                                    <a:cubicBezTo>
                                      <a:pt x="19524" y="13778"/>
                                      <a:pt x="19483" y="13723"/>
                                      <a:pt x="19473" y="13505"/>
                                    </a:cubicBezTo>
                                    <a:close/>
                                    <a:moveTo>
                                      <a:pt x="19462" y="13069"/>
                                    </a:moveTo>
                                    <a:lnTo>
                                      <a:pt x="19462" y="13069"/>
                                    </a:lnTo>
                                    <a:cubicBezTo>
                                      <a:pt x="19442" y="12905"/>
                                      <a:pt x="19432" y="12796"/>
                                      <a:pt x="19442" y="12741"/>
                                    </a:cubicBezTo>
                                    <a:cubicBezTo>
                                      <a:pt x="19452" y="12687"/>
                                      <a:pt x="19534" y="13123"/>
                                      <a:pt x="19534" y="13287"/>
                                    </a:cubicBezTo>
                                    <a:cubicBezTo>
                                      <a:pt x="19524" y="13396"/>
                                      <a:pt x="19493" y="13287"/>
                                      <a:pt x="19462" y="13069"/>
                                    </a:cubicBezTo>
                                    <a:close/>
                                    <a:moveTo>
                                      <a:pt x="19432" y="14323"/>
                                    </a:moveTo>
                                    <a:cubicBezTo>
                                      <a:pt x="19442" y="14541"/>
                                      <a:pt x="19442" y="14596"/>
                                      <a:pt x="19411" y="14760"/>
                                    </a:cubicBezTo>
                                    <a:lnTo>
                                      <a:pt x="19381" y="14923"/>
                                    </a:lnTo>
                                    <a:lnTo>
                                      <a:pt x="19350" y="14760"/>
                                    </a:lnTo>
                                    <a:cubicBezTo>
                                      <a:pt x="19330" y="14650"/>
                                      <a:pt x="19319" y="14541"/>
                                      <a:pt x="19319" y="14432"/>
                                    </a:cubicBezTo>
                                    <a:cubicBezTo>
                                      <a:pt x="19319" y="14323"/>
                                      <a:pt x="19309" y="14214"/>
                                      <a:pt x="19309" y="14159"/>
                                    </a:cubicBezTo>
                                    <a:cubicBezTo>
                                      <a:pt x="19299" y="14050"/>
                                      <a:pt x="19309" y="14050"/>
                                      <a:pt x="19370" y="14105"/>
                                    </a:cubicBezTo>
                                    <a:cubicBezTo>
                                      <a:pt x="19411" y="14105"/>
                                      <a:pt x="19432" y="14105"/>
                                      <a:pt x="19422" y="14105"/>
                                    </a:cubicBezTo>
                                    <a:cubicBezTo>
                                      <a:pt x="19411" y="14105"/>
                                      <a:pt x="19401" y="14050"/>
                                      <a:pt x="19401" y="13996"/>
                                    </a:cubicBezTo>
                                    <a:cubicBezTo>
                                      <a:pt x="19401" y="13941"/>
                                      <a:pt x="19411" y="13941"/>
                                      <a:pt x="19422" y="13941"/>
                                    </a:cubicBezTo>
                                    <a:cubicBezTo>
                                      <a:pt x="19432" y="13941"/>
                                      <a:pt x="19442" y="13996"/>
                                      <a:pt x="19442" y="13996"/>
                                    </a:cubicBezTo>
                                    <a:cubicBezTo>
                                      <a:pt x="19442" y="14050"/>
                                      <a:pt x="19442" y="14050"/>
                                      <a:pt x="19442" y="14105"/>
                                    </a:cubicBezTo>
                                    <a:cubicBezTo>
                                      <a:pt x="19422" y="14050"/>
                                      <a:pt x="19432" y="14160"/>
                                      <a:pt x="19432" y="14323"/>
                                    </a:cubicBezTo>
                                    <a:close/>
                                    <a:moveTo>
                                      <a:pt x="19401" y="13669"/>
                                    </a:moveTo>
                                    <a:cubicBezTo>
                                      <a:pt x="19391" y="13723"/>
                                      <a:pt x="19381" y="13669"/>
                                      <a:pt x="19360" y="13505"/>
                                    </a:cubicBezTo>
                                    <a:cubicBezTo>
                                      <a:pt x="19350" y="13396"/>
                                      <a:pt x="19319" y="13123"/>
                                      <a:pt x="19299" y="12960"/>
                                    </a:cubicBezTo>
                                    <a:lnTo>
                                      <a:pt x="19299" y="12960"/>
                                    </a:lnTo>
                                    <a:cubicBezTo>
                                      <a:pt x="19278" y="12796"/>
                                      <a:pt x="19268" y="12632"/>
                                      <a:pt x="19268" y="12632"/>
                                    </a:cubicBezTo>
                                    <a:cubicBezTo>
                                      <a:pt x="19309" y="12523"/>
                                      <a:pt x="19432" y="13560"/>
                                      <a:pt x="19401" y="13669"/>
                                    </a:cubicBezTo>
                                    <a:close/>
                                    <a:moveTo>
                                      <a:pt x="19319" y="13396"/>
                                    </a:moveTo>
                                    <a:cubicBezTo>
                                      <a:pt x="19350" y="13560"/>
                                      <a:pt x="19360" y="13778"/>
                                      <a:pt x="19330" y="13832"/>
                                    </a:cubicBezTo>
                                    <a:cubicBezTo>
                                      <a:pt x="19289" y="13887"/>
                                      <a:pt x="19268" y="13832"/>
                                      <a:pt x="19268" y="13560"/>
                                    </a:cubicBezTo>
                                    <a:cubicBezTo>
                                      <a:pt x="19278" y="13287"/>
                                      <a:pt x="19289" y="13232"/>
                                      <a:pt x="19319" y="13396"/>
                                    </a:cubicBezTo>
                                    <a:close/>
                                    <a:moveTo>
                                      <a:pt x="19411" y="19778"/>
                                    </a:moveTo>
                                    <a:cubicBezTo>
                                      <a:pt x="19350" y="19996"/>
                                      <a:pt x="19350" y="19996"/>
                                      <a:pt x="19330" y="19887"/>
                                    </a:cubicBezTo>
                                    <a:cubicBezTo>
                                      <a:pt x="19309" y="19778"/>
                                      <a:pt x="19309" y="19723"/>
                                      <a:pt x="19319" y="19614"/>
                                    </a:cubicBezTo>
                                    <a:cubicBezTo>
                                      <a:pt x="19340" y="19396"/>
                                      <a:pt x="19340" y="19287"/>
                                      <a:pt x="19319" y="19450"/>
                                    </a:cubicBezTo>
                                    <a:cubicBezTo>
                                      <a:pt x="19299" y="19560"/>
                                      <a:pt x="19258" y="19505"/>
                                      <a:pt x="19268" y="19341"/>
                                    </a:cubicBezTo>
                                    <a:cubicBezTo>
                                      <a:pt x="19268" y="19287"/>
                                      <a:pt x="19268" y="19178"/>
                                      <a:pt x="19258" y="19123"/>
                                    </a:cubicBezTo>
                                    <a:cubicBezTo>
                                      <a:pt x="19248" y="19069"/>
                                      <a:pt x="19248" y="19014"/>
                                      <a:pt x="19258" y="18960"/>
                                    </a:cubicBezTo>
                                    <a:cubicBezTo>
                                      <a:pt x="19268" y="18905"/>
                                      <a:pt x="19278" y="18796"/>
                                      <a:pt x="19268" y="18687"/>
                                    </a:cubicBezTo>
                                    <a:cubicBezTo>
                                      <a:pt x="19268" y="18414"/>
                                      <a:pt x="19289" y="18414"/>
                                      <a:pt x="19350" y="18632"/>
                                    </a:cubicBezTo>
                                    <a:cubicBezTo>
                                      <a:pt x="19401" y="18796"/>
                                      <a:pt x="19401" y="18796"/>
                                      <a:pt x="19381" y="19014"/>
                                    </a:cubicBezTo>
                                    <a:cubicBezTo>
                                      <a:pt x="19340" y="19341"/>
                                      <a:pt x="19340" y="19341"/>
                                      <a:pt x="19381" y="19178"/>
                                    </a:cubicBezTo>
                                    <a:lnTo>
                                      <a:pt x="19422" y="19014"/>
                                    </a:lnTo>
                                    <a:lnTo>
                                      <a:pt x="19452" y="19287"/>
                                    </a:lnTo>
                                    <a:cubicBezTo>
                                      <a:pt x="19483" y="19505"/>
                                      <a:pt x="19483" y="19505"/>
                                      <a:pt x="19411" y="19778"/>
                                    </a:cubicBezTo>
                                    <a:close/>
                                    <a:moveTo>
                                      <a:pt x="19585" y="18850"/>
                                    </a:moveTo>
                                    <a:cubicBezTo>
                                      <a:pt x="19565" y="18850"/>
                                      <a:pt x="19565" y="18905"/>
                                      <a:pt x="19565" y="19014"/>
                                    </a:cubicBezTo>
                                    <a:cubicBezTo>
                                      <a:pt x="19565" y="19123"/>
                                      <a:pt x="19565" y="19232"/>
                                      <a:pt x="19555" y="19232"/>
                                    </a:cubicBezTo>
                                    <a:cubicBezTo>
                                      <a:pt x="19524" y="19287"/>
                                      <a:pt x="19483" y="19069"/>
                                      <a:pt x="19493" y="18850"/>
                                    </a:cubicBezTo>
                                    <a:cubicBezTo>
                                      <a:pt x="19493" y="18796"/>
                                      <a:pt x="19493" y="18687"/>
                                      <a:pt x="19483" y="18632"/>
                                    </a:cubicBezTo>
                                    <a:cubicBezTo>
                                      <a:pt x="19473" y="18578"/>
                                      <a:pt x="19483" y="18469"/>
                                      <a:pt x="19503" y="18414"/>
                                    </a:cubicBezTo>
                                    <a:lnTo>
                                      <a:pt x="19544" y="18250"/>
                                    </a:lnTo>
                                    <a:lnTo>
                                      <a:pt x="19565" y="18414"/>
                                    </a:lnTo>
                                    <a:cubicBezTo>
                                      <a:pt x="19575" y="18578"/>
                                      <a:pt x="19585" y="18578"/>
                                      <a:pt x="19585" y="18469"/>
                                    </a:cubicBezTo>
                                    <a:cubicBezTo>
                                      <a:pt x="19585" y="18305"/>
                                      <a:pt x="19585" y="18305"/>
                                      <a:pt x="19606" y="18469"/>
                                    </a:cubicBezTo>
                                    <a:cubicBezTo>
                                      <a:pt x="19616" y="18687"/>
                                      <a:pt x="19616" y="18850"/>
                                      <a:pt x="19585" y="18850"/>
                                    </a:cubicBezTo>
                                    <a:close/>
                                    <a:moveTo>
                                      <a:pt x="19595" y="13941"/>
                                    </a:moveTo>
                                    <a:cubicBezTo>
                                      <a:pt x="19585" y="13941"/>
                                      <a:pt x="19575" y="13887"/>
                                      <a:pt x="19575" y="13887"/>
                                    </a:cubicBezTo>
                                    <a:cubicBezTo>
                                      <a:pt x="19575" y="13832"/>
                                      <a:pt x="19585" y="13832"/>
                                      <a:pt x="19595" y="13832"/>
                                    </a:cubicBezTo>
                                    <a:cubicBezTo>
                                      <a:pt x="19606" y="13832"/>
                                      <a:pt x="19616" y="13887"/>
                                      <a:pt x="19616" y="13887"/>
                                    </a:cubicBezTo>
                                    <a:cubicBezTo>
                                      <a:pt x="19616" y="13887"/>
                                      <a:pt x="19606" y="13941"/>
                                      <a:pt x="19595" y="13941"/>
                                    </a:cubicBezTo>
                                    <a:close/>
                                    <a:moveTo>
                                      <a:pt x="19626" y="15905"/>
                                    </a:moveTo>
                                    <a:cubicBezTo>
                                      <a:pt x="19616" y="15905"/>
                                      <a:pt x="19606" y="15850"/>
                                      <a:pt x="19606" y="15850"/>
                                    </a:cubicBezTo>
                                    <a:cubicBezTo>
                                      <a:pt x="19606" y="15850"/>
                                      <a:pt x="19616" y="15796"/>
                                      <a:pt x="19626" y="15796"/>
                                    </a:cubicBezTo>
                                    <a:cubicBezTo>
                                      <a:pt x="19636" y="15796"/>
                                      <a:pt x="19647" y="15850"/>
                                      <a:pt x="19647" y="15850"/>
                                    </a:cubicBezTo>
                                    <a:cubicBezTo>
                                      <a:pt x="19647" y="15905"/>
                                      <a:pt x="19636" y="15905"/>
                                      <a:pt x="19626" y="15905"/>
                                    </a:cubicBezTo>
                                    <a:close/>
                                    <a:moveTo>
                                      <a:pt x="19616" y="15250"/>
                                    </a:moveTo>
                                    <a:cubicBezTo>
                                      <a:pt x="19626" y="15196"/>
                                      <a:pt x="19626" y="15196"/>
                                      <a:pt x="19636" y="15250"/>
                                    </a:cubicBezTo>
                                    <a:cubicBezTo>
                                      <a:pt x="19647" y="15360"/>
                                      <a:pt x="19636" y="15469"/>
                                      <a:pt x="19616" y="15360"/>
                                    </a:cubicBezTo>
                                    <a:lnTo>
                                      <a:pt x="19616" y="15360"/>
                                    </a:lnTo>
                                    <a:cubicBezTo>
                                      <a:pt x="19616" y="15360"/>
                                      <a:pt x="19616" y="15305"/>
                                      <a:pt x="19616" y="15250"/>
                                    </a:cubicBezTo>
                                    <a:close/>
                                    <a:moveTo>
                                      <a:pt x="19657" y="13778"/>
                                    </a:moveTo>
                                    <a:cubicBezTo>
                                      <a:pt x="19647" y="13778"/>
                                      <a:pt x="19606" y="13560"/>
                                      <a:pt x="19575" y="13287"/>
                                    </a:cubicBezTo>
                                    <a:cubicBezTo>
                                      <a:pt x="19544" y="13014"/>
                                      <a:pt x="19483" y="12632"/>
                                      <a:pt x="19452" y="12469"/>
                                    </a:cubicBezTo>
                                    <a:cubicBezTo>
                                      <a:pt x="19401" y="12196"/>
                                      <a:pt x="19391" y="12087"/>
                                      <a:pt x="19411" y="12032"/>
                                    </a:cubicBezTo>
                                    <a:cubicBezTo>
                                      <a:pt x="19442" y="11923"/>
                                      <a:pt x="19411" y="11814"/>
                                      <a:pt x="19381" y="11923"/>
                                    </a:cubicBezTo>
                                    <a:cubicBezTo>
                                      <a:pt x="19360" y="11978"/>
                                      <a:pt x="19350" y="11978"/>
                                      <a:pt x="19330" y="11869"/>
                                    </a:cubicBezTo>
                                    <a:cubicBezTo>
                                      <a:pt x="19319" y="11814"/>
                                      <a:pt x="19278" y="11705"/>
                                      <a:pt x="19258" y="11650"/>
                                    </a:cubicBezTo>
                                    <a:cubicBezTo>
                                      <a:pt x="19207" y="11541"/>
                                      <a:pt x="19207" y="11541"/>
                                      <a:pt x="19237" y="11432"/>
                                    </a:cubicBezTo>
                                    <a:cubicBezTo>
                                      <a:pt x="19268" y="11269"/>
                                      <a:pt x="19248" y="11214"/>
                                      <a:pt x="19217" y="11378"/>
                                    </a:cubicBezTo>
                                    <a:cubicBezTo>
                                      <a:pt x="19197" y="11487"/>
                                      <a:pt x="19115" y="11269"/>
                                      <a:pt x="19105" y="11105"/>
                                    </a:cubicBezTo>
                                    <a:cubicBezTo>
                                      <a:pt x="19094" y="10941"/>
                                      <a:pt x="19156" y="10832"/>
                                      <a:pt x="19176" y="10941"/>
                                    </a:cubicBezTo>
                                    <a:cubicBezTo>
                                      <a:pt x="19186" y="10996"/>
                                      <a:pt x="19207" y="11050"/>
                                      <a:pt x="19237" y="11050"/>
                                    </a:cubicBezTo>
                                    <a:cubicBezTo>
                                      <a:pt x="19268" y="11050"/>
                                      <a:pt x="19289" y="11160"/>
                                      <a:pt x="19289" y="11214"/>
                                    </a:cubicBezTo>
                                    <a:cubicBezTo>
                                      <a:pt x="19289" y="11269"/>
                                      <a:pt x="19299" y="11323"/>
                                      <a:pt x="19319" y="11378"/>
                                    </a:cubicBezTo>
                                    <a:cubicBezTo>
                                      <a:pt x="19340" y="11378"/>
                                      <a:pt x="19350" y="11378"/>
                                      <a:pt x="19350" y="11323"/>
                                    </a:cubicBezTo>
                                    <a:cubicBezTo>
                                      <a:pt x="19350" y="11214"/>
                                      <a:pt x="19360" y="11214"/>
                                      <a:pt x="19391" y="11323"/>
                                    </a:cubicBezTo>
                                    <a:cubicBezTo>
                                      <a:pt x="19422" y="11378"/>
                                      <a:pt x="19422" y="11378"/>
                                      <a:pt x="19411" y="11323"/>
                                    </a:cubicBezTo>
                                    <a:cubicBezTo>
                                      <a:pt x="19401" y="11269"/>
                                      <a:pt x="19391" y="11214"/>
                                      <a:pt x="19401" y="11159"/>
                                    </a:cubicBezTo>
                                    <a:cubicBezTo>
                                      <a:pt x="19401" y="11105"/>
                                      <a:pt x="19381" y="11050"/>
                                      <a:pt x="19360" y="10996"/>
                                    </a:cubicBezTo>
                                    <a:cubicBezTo>
                                      <a:pt x="19330" y="10941"/>
                                      <a:pt x="19299" y="10887"/>
                                      <a:pt x="19299" y="10832"/>
                                    </a:cubicBezTo>
                                    <a:lnTo>
                                      <a:pt x="19299" y="10832"/>
                                    </a:lnTo>
                                    <a:cubicBezTo>
                                      <a:pt x="19289" y="10778"/>
                                      <a:pt x="19309" y="10778"/>
                                      <a:pt x="19330" y="10778"/>
                                    </a:cubicBezTo>
                                    <a:cubicBezTo>
                                      <a:pt x="19370" y="10778"/>
                                      <a:pt x="19442" y="11050"/>
                                      <a:pt x="19442" y="11269"/>
                                    </a:cubicBezTo>
                                    <a:cubicBezTo>
                                      <a:pt x="19442" y="11323"/>
                                      <a:pt x="19452" y="11378"/>
                                      <a:pt x="19452" y="11378"/>
                                    </a:cubicBezTo>
                                    <a:cubicBezTo>
                                      <a:pt x="19463" y="11378"/>
                                      <a:pt x="19514" y="11760"/>
                                      <a:pt x="19524" y="11923"/>
                                    </a:cubicBezTo>
                                    <a:cubicBezTo>
                                      <a:pt x="19524" y="11978"/>
                                      <a:pt x="19544" y="12087"/>
                                      <a:pt x="19555" y="12196"/>
                                    </a:cubicBezTo>
                                    <a:cubicBezTo>
                                      <a:pt x="19575" y="12305"/>
                                      <a:pt x="19575" y="12414"/>
                                      <a:pt x="19575" y="12414"/>
                                    </a:cubicBezTo>
                                    <a:cubicBezTo>
                                      <a:pt x="19575" y="12414"/>
                                      <a:pt x="19585" y="12632"/>
                                      <a:pt x="19616" y="12850"/>
                                    </a:cubicBezTo>
                                    <a:cubicBezTo>
                                      <a:pt x="19688" y="13396"/>
                                      <a:pt x="19708" y="13614"/>
                                      <a:pt x="19677" y="13723"/>
                                    </a:cubicBezTo>
                                    <a:cubicBezTo>
                                      <a:pt x="19657" y="13778"/>
                                      <a:pt x="19657" y="13832"/>
                                      <a:pt x="19677" y="13887"/>
                                    </a:cubicBezTo>
                                    <a:cubicBezTo>
                                      <a:pt x="19667" y="13778"/>
                                      <a:pt x="19667" y="13778"/>
                                      <a:pt x="19657" y="13778"/>
                                    </a:cubicBezTo>
                                    <a:close/>
                                    <a:moveTo>
                                      <a:pt x="19780" y="19996"/>
                                    </a:moveTo>
                                    <a:cubicBezTo>
                                      <a:pt x="19820" y="20323"/>
                                      <a:pt x="19851" y="20869"/>
                                      <a:pt x="19820" y="20760"/>
                                    </a:cubicBezTo>
                                    <a:cubicBezTo>
                                      <a:pt x="19810" y="20760"/>
                                      <a:pt x="19800" y="20650"/>
                                      <a:pt x="19790" y="20541"/>
                                    </a:cubicBezTo>
                                    <a:cubicBezTo>
                                      <a:pt x="19780" y="20432"/>
                                      <a:pt x="19769" y="20269"/>
                                      <a:pt x="19749" y="20105"/>
                                    </a:cubicBezTo>
                                    <a:cubicBezTo>
                                      <a:pt x="19718" y="19778"/>
                                      <a:pt x="19739" y="19723"/>
                                      <a:pt x="19780" y="19996"/>
                                    </a:cubicBezTo>
                                    <a:close/>
                                    <a:moveTo>
                                      <a:pt x="19780" y="17323"/>
                                    </a:moveTo>
                                    <a:cubicBezTo>
                                      <a:pt x="19769" y="17432"/>
                                      <a:pt x="19759" y="17596"/>
                                      <a:pt x="19759" y="17650"/>
                                    </a:cubicBezTo>
                                    <a:cubicBezTo>
                                      <a:pt x="19769" y="17705"/>
                                      <a:pt x="19759" y="17760"/>
                                      <a:pt x="19739" y="17705"/>
                                    </a:cubicBezTo>
                                    <a:cubicBezTo>
                                      <a:pt x="19708" y="17650"/>
                                      <a:pt x="19698" y="17596"/>
                                      <a:pt x="19688" y="17160"/>
                                    </a:cubicBezTo>
                                    <a:lnTo>
                                      <a:pt x="19677" y="16887"/>
                                    </a:lnTo>
                                    <a:lnTo>
                                      <a:pt x="19718" y="17105"/>
                                    </a:lnTo>
                                    <a:cubicBezTo>
                                      <a:pt x="19769" y="17378"/>
                                      <a:pt x="19759" y="17160"/>
                                      <a:pt x="19708" y="16778"/>
                                    </a:cubicBezTo>
                                    <a:cubicBezTo>
                                      <a:pt x="19687" y="16560"/>
                                      <a:pt x="19667" y="16396"/>
                                      <a:pt x="19667" y="16396"/>
                                    </a:cubicBezTo>
                                    <a:cubicBezTo>
                                      <a:pt x="19667" y="16341"/>
                                      <a:pt x="19677" y="16341"/>
                                      <a:pt x="19687" y="16341"/>
                                    </a:cubicBezTo>
                                    <a:cubicBezTo>
                                      <a:pt x="19698" y="16341"/>
                                      <a:pt x="19728" y="16505"/>
                                      <a:pt x="19739" y="16723"/>
                                    </a:cubicBezTo>
                                    <a:cubicBezTo>
                                      <a:pt x="19759" y="16941"/>
                                      <a:pt x="19769" y="17105"/>
                                      <a:pt x="19780" y="17160"/>
                                    </a:cubicBezTo>
                                    <a:cubicBezTo>
                                      <a:pt x="19800" y="17105"/>
                                      <a:pt x="19800" y="17214"/>
                                      <a:pt x="19780" y="17323"/>
                                    </a:cubicBezTo>
                                    <a:close/>
                                    <a:moveTo>
                                      <a:pt x="19882" y="16778"/>
                                    </a:moveTo>
                                    <a:cubicBezTo>
                                      <a:pt x="19810" y="17050"/>
                                      <a:pt x="19800" y="17050"/>
                                      <a:pt x="19810" y="16723"/>
                                    </a:cubicBezTo>
                                    <a:cubicBezTo>
                                      <a:pt x="19810" y="16669"/>
                                      <a:pt x="19800" y="16560"/>
                                      <a:pt x="19790" y="16450"/>
                                    </a:cubicBezTo>
                                    <a:cubicBezTo>
                                      <a:pt x="19749" y="16178"/>
                                      <a:pt x="19790" y="16123"/>
                                      <a:pt x="19841" y="16396"/>
                                    </a:cubicBezTo>
                                    <a:cubicBezTo>
                                      <a:pt x="19892" y="16614"/>
                                      <a:pt x="19892" y="16669"/>
                                      <a:pt x="19841" y="15905"/>
                                    </a:cubicBezTo>
                                    <a:cubicBezTo>
                                      <a:pt x="19820" y="15578"/>
                                      <a:pt x="19800" y="15196"/>
                                      <a:pt x="19800" y="15141"/>
                                    </a:cubicBezTo>
                                    <a:cubicBezTo>
                                      <a:pt x="19800" y="15087"/>
                                      <a:pt x="19800" y="15032"/>
                                      <a:pt x="19810" y="15032"/>
                                    </a:cubicBezTo>
                                    <a:cubicBezTo>
                                      <a:pt x="19820" y="15032"/>
                                      <a:pt x="19841" y="15305"/>
                                      <a:pt x="19861" y="15632"/>
                                    </a:cubicBezTo>
                                    <a:cubicBezTo>
                                      <a:pt x="19892" y="16123"/>
                                      <a:pt x="19902" y="16178"/>
                                      <a:pt x="19892" y="15905"/>
                                    </a:cubicBezTo>
                                    <a:cubicBezTo>
                                      <a:pt x="19882" y="15578"/>
                                      <a:pt x="19882" y="15578"/>
                                      <a:pt x="19913" y="15741"/>
                                    </a:cubicBezTo>
                                    <a:cubicBezTo>
                                      <a:pt x="19923" y="15850"/>
                                      <a:pt x="19943" y="16069"/>
                                      <a:pt x="19953" y="16232"/>
                                    </a:cubicBezTo>
                                    <a:cubicBezTo>
                                      <a:pt x="19943" y="16505"/>
                                      <a:pt x="19943" y="16560"/>
                                      <a:pt x="19882" y="16778"/>
                                    </a:cubicBezTo>
                                    <a:close/>
                                    <a:moveTo>
                                      <a:pt x="19953" y="15850"/>
                                    </a:moveTo>
                                    <a:cubicBezTo>
                                      <a:pt x="19953" y="15796"/>
                                      <a:pt x="19953" y="15741"/>
                                      <a:pt x="19953" y="15741"/>
                                    </a:cubicBezTo>
                                    <a:cubicBezTo>
                                      <a:pt x="19964" y="15741"/>
                                      <a:pt x="19964" y="15741"/>
                                      <a:pt x="19964" y="15850"/>
                                    </a:cubicBezTo>
                                    <a:cubicBezTo>
                                      <a:pt x="19964" y="15905"/>
                                      <a:pt x="19953" y="15905"/>
                                      <a:pt x="19953" y="15850"/>
                                    </a:cubicBezTo>
                                    <a:close/>
                                    <a:moveTo>
                                      <a:pt x="19984" y="16396"/>
                                    </a:moveTo>
                                    <a:cubicBezTo>
                                      <a:pt x="19974" y="16341"/>
                                      <a:pt x="19964" y="16232"/>
                                      <a:pt x="19974" y="16178"/>
                                    </a:cubicBezTo>
                                    <a:cubicBezTo>
                                      <a:pt x="19984" y="16069"/>
                                      <a:pt x="19984" y="16069"/>
                                      <a:pt x="19994" y="16178"/>
                                    </a:cubicBezTo>
                                    <a:cubicBezTo>
                                      <a:pt x="20005" y="16341"/>
                                      <a:pt x="20005" y="16450"/>
                                      <a:pt x="19984" y="16396"/>
                                    </a:cubicBezTo>
                                    <a:close/>
                                    <a:moveTo>
                                      <a:pt x="20240" y="17160"/>
                                    </a:moveTo>
                                    <a:lnTo>
                                      <a:pt x="20240" y="17160"/>
                                    </a:lnTo>
                                    <a:cubicBezTo>
                                      <a:pt x="20230" y="17160"/>
                                      <a:pt x="20230" y="17050"/>
                                      <a:pt x="20240" y="17050"/>
                                    </a:cubicBezTo>
                                    <a:cubicBezTo>
                                      <a:pt x="20250" y="16996"/>
                                      <a:pt x="20250" y="16996"/>
                                      <a:pt x="20260" y="17050"/>
                                    </a:cubicBezTo>
                                    <a:cubicBezTo>
                                      <a:pt x="20270" y="17160"/>
                                      <a:pt x="20250" y="17269"/>
                                      <a:pt x="20240" y="17160"/>
                                    </a:cubicBezTo>
                                    <a:close/>
                                    <a:moveTo>
                                      <a:pt x="378" y="19614"/>
                                    </a:moveTo>
                                    <a:cubicBezTo>
                                      <a:pt x="378" y="19941"/>
                                      <a:pt x="378" y="20160"/>
                                      <a:pt x="399" y="20378"/>
                                    </a:cubicBezTo>
                                    <a:cubicBezTo>
                                      <a:pt x="409" y="20487"/>
                                      <a:pt x="419" y="20596"/>
                                      <a:pt x="419" y="20650"/>
                                    </a:cubicBezTo>
                                    <a:cubicBezTo>
                                      <a:pt x="419" y="20705"/>
                                      <a:pt x="430" y="20814"/>
                                      <a:pt x="440" y="20923"/>
                                    </a:cubicBezTo>
                                    <a:lnTo>
                                      <a:pt x="522" y="20923"/>
                                    </a:lnTo>
                                    <a:cubicBezTo>
                                      <a:pt x="481" y="20705"/>
                                      <a:pt x="430" y="20214"/>
                                      <a:pt x="409" y="19832"/>
                                    </a:cubicBezTo>
                                    <a:cubicBezTo>
                                      <a:pt x="389" y="19505"/>
                                      <a:pt x="378" y="19450"/>
                                      <a:pt x="378" y="19614"/>
                                    </a:cubicBezTo>
                                    <a:close/>
                                    <a:moveTo>
                                      <a:pt x="19933" y="17814"/>
                                    </a:moveTo>
                                    <a:cubicBezTo>
                                      <a:pt x="19923" y="17814"/>
                                      <a:pt x="19912" y="17869"/>
                                      <a:pt x="19912" y="17978"/>
                                    </a:cubicBezTo>
                                    <a:cubicBezTo>
                                      <a:pt x="19912" y="18087"/>
                                      <a:pt x="19912" y="18141"/>
                                      <a:pt x="19933" y="18032"/>
                                    </a:cubicBezTo>
                                    <a:cubicBezTo>
                                      <a:pt x="19943" y="17978"/>
                                      <a:pt x="19953" y="17923"/>
                                      <a:pt x="19953" y="17869"/>
                                    </a:cubicBezTo>
                                    <a:cubicBezTo>
                                      <a:pt x="19943" y="17869"/>
                                      <a:pt x="19943" y="17814"/>
                                      <a:pt x="19933" y="17814"/>
                                    </a:cubicBezTo>
                                    <a:close/>
                                    <a:moveTo>
                                      <a:pt x="11219" y="20214"/>
                                    </a:moveTo>
                                    <a:cubicBezTo>
                                      <a:pt x="11260" y="20269"/>
                                      <a:pt x="11291" y="20269"/>
                                      <a:pt x="11260" y="20160"/>
                                    </a:cubicBezTo>
                                    <a:cubicBezTo>
                                      <a:pt x="11240" y="20105"/>
                                      <a:pt x="11230" y="20050"/>
                                      <a:pt x="11230" y="19996"/>
                                    </a:cubicBezTo>
                                    <a:cubicBezTo>
                                      <a:pt x="11230" y="19941"/>
                                      <a:pt x="11219" y="19887"/>
                                      <a:pt x="11209" y="19832"/>
                                    </a:cubicBezTo>
                                    <a:cubicBezTo>
                                      <a:pt x="11178" y="19723"/>
                                      <a:pt x="11168" y="19778"/>
                                      <a:pt x="11199" y="19887"/>
                                    </a:cubicBezTo>
                                    <a:cubicBezTo>
                                      <a:pt x="11209" y="19941"/>
                                      <a:pt x="11219" y="19996"/>
                                      <a:pt x="11209" y="20050"/>
                                    </a:cubicBezTo>
                                    <a:cubicBezTo>
                                      <a:pt x="11199" y="20160"/>
                                      <a:pt x="11199" y="20214"/>
                                      <a:pt x="11219" y="20214"/>
                                    </a:cubicBezTo>
                                    <a:close/>
                                    <a:moveTo>
                                      <a:pt x="11035" y="18578"/>
                                    </a:moveTo>
                                    <a:cubicBezTo>
                                      <a:pt x="11045" y="18469"/>
                                      <a:pt x="11035" y="18469"/>
                                      <a:pt x="11015" y="18469"/>
                                    </a:cubicBezTo>
                                    <a:cubicBezTo>
                                      <a:pt x="11005" y="18469"/>
                                      <a:pt x="10994" y="18578"/>
                                      <a:pt x="10994" y="18632"/>
                                    </a:cubicBezTo>
                                    <a:cubicBezTo>
                                      <a:pt x="10994" y="18741"/>
                                      <a:pt x="11025" y="18687"/>
                                      <a:pt x="11035" y="18578"/>
                                    </a:cubicBezTo>
                                    <a:close/>
                                    <a:moveTo>
                                      <a:pt x="11035" y="18850"/>
                                    </a:moveTo>
                                    <a:cubicBezTo>
                                      <a:pt x="11025" y="18796"/>
                                      <a:pt x="11015" y="18796"/>
                                      <a:pt x="11005" y="18796"/>
                                    </a:cubicBezTo>
                                    <a:cubicBezTo>
                                      <a:pt x="10984" y="18796"/>
                                      <a:pt x="10984" y="18905"/>
                                      <a:pt x="10994" y="18960"/>
                                    </a:cubicBezTo>
                                    <a:cubicBezTo>
                                      <a:pt x="11025" y="19014"/>
                                      <a:pt x="11056" y="18905"/>
                                      <a:pt x="11035" y="18850"/>
                                    </a:cubicBezTo>
                                    <a:close/>
                                    <a:moveTo>
                                      <a:pt x="4950" y="7669"/>
                                    </a:moveTo>
                                    <a:cubicBezTo>
                                      <a:pt x="4940" y="7723"/>
                                      <a:pt x="4950" y="7723"/>
                                      <a:pt x="4970" y="7723"/>
                                    </a:cubicBezTo>
                                    <a:cubicBezTo>
                                      <a:pt x="4991" y="7723"/>
                                      <a:pt x="4991" y="7669"/>
                                      <a:pt x="4991" y="7669"/>
                                    </a:cubicBezTo>
                                    <a:cubicBezTo>
                                      <a:pt x="4981" y="7614"/>
                                      <a:pt x="4981" y="7614"/>
                                      <a:pt x="4970" y="7614"/>
                                    </a:cubicBezTo>
                                    <a:cubicBezTo>
                                      <a:pt x="4960" y="7614"/>
                                      <a:pt x="4950" y="7614"/>
                                      <a:pt x="4950" y="7669"/>
                                    </a:cubicBezTo>
                                    <a:close/>
                                    <a:moveTo>
                                      <a:pt x="6320" y="10778"/>
                                    </a:moveTo>
                                    <a:cubicBezTo>
                                      <a:pt x="6372" y="10723"/>
                                      <a:pt x="6392" y="10614"/>
                                      <a:pt x="6372" y="10614"/>
                                    </a:cubicBezTo>
                                    <a:cubicBezTo>
                                      <a:pt x="6280" y="10614"/>
                                      <a:pt x="6024" y="11323"/>
                                      <a:pt x="6024" y="11541"/>
                                    </a:cubicBezTo>
                                    <a:cubicBezTo>
                                      <a:pt x="6024" y="11596"/>
                                      <a:pt x="6044" y="11541"/>
                                      <a:pt x="6065" y="11432"/>
                                    </a:cubicBezTo>
                                    <a:lnTo>
                                      <a:pt x="6106" y="11214"/>
                                    </a:lnTo>
                                    <a:lnTo>
                                      <a:pt x="6157" y="11432"/>
                                    </a:lnTo>
                                    <a:cubicBezTo>
                                      <a:pt x="6198" y="11596"/>
                                      <a:pt x="6208" y="11596"/>
                                      <a:pt x="6167" y="11432"/>
                                    </a:cubicBezTo>
                                    <a:lnTo>
                                      <a:pt x="6126" y="11269"/>
                                    </a:lnTo>
                                    <a:lnTo>
                                      <a:pt x="6177" y="11105"/>
                                    </a:lnTo>
                                    <a:cubicBezTo>
                                      <a:pt x="6208" y="10996"/>
                                      <a:pt x="6269" y="10887"/>
                                      <a:pt x="6320" y="10778"/>
                                    </a:cubicBezTo>
                                    <a:close/>
                                    <a:moveTo>
                                      <a:pt x="6044" y="13450"/>
                                    </a:moveTo>
                                    <a:lnTo>
                                      <a:pt x="6044" y="13450"/>
                                    </a:lnTo>
                                    <a:cubicBezTo>
                                      <a:pt x="6044" y="13396"/>
                                      <a:pt x="6044" y="13341"/>
                                      <a:pt x="6034" y="13341"/>
                                    </a:cubicBezTo>
                                    <a:cubicBezTo>
                                      <a:pt x="6024" y="13341"/>
                                      <a:pt x="6024" y="13450"/>
                                      <a:pt x="6034" y="13450"/>
                                    </a:cubicBezTo>
                                    <a:cubicBezTo>
                                      <a:pt x="6044" y="13560"/>
                                      <a:pt x="6044" y="13505"/>
                                      <a:pt x="6044" y="13450"/>
                                    </a:cubicBezTo>
                                    <a:close/>
                                    <a:moveTo>
                                      <a:pt x="13827" y="19996"/>
                                    </a:moveTo>
                                    <a:cubicBezTo>
                                      <a:pt x="13817" y="19996"/>
                                      <a:pt x="13797" y="20050"/>
                                      <a:pt x="13786" y="20105"/>
                                    </a:cubicBezTo>
                                    <a:cubicBezTo>
                                      <a:pt x="13776" y="20160"/>
                                      <a:pt x="13776" y="20214"/>
                                      <a:pt x="13786" y="20214"/>
                                    </a:cubicBezTo>
                                    <a:cubicBezTo>
                                      <a:pt x="13797" y="20214"/>
                                      <a:pt x="13817" y="20160"/>
                                      <a:pt x="13827" y="20105"/>
                                    </a:cubicBezTo>
                                    <a:cubicBezTo>
                                      <a:pt x="13837" y="20050"/>
                                      <a:pt x="13837" y="19996"/>
                                      <a:pt x="13827" y="19996"/>
                                    </a:cubicBezTo>
                                    <a:close/>
                                    <a:moveTo>
                                      <a:pt x="13316" y="18741"/>
                                    </a:moveTo>
                                    <a:cubicBezTo>
                                      <a:pt x="13316" y="18687"/>
                                      <a:pt x="13306" y="18687"/>
                                      <a:pt x="13295" y="18741"/>
                                    </a:cubicBezTo>
                                    <a:cubicBezTo>
                                      <a:pt x="13285" y="18796"/>
                                      <a:pt x="13275" y="18796"/>
                                      <a:pt x="13275" y="18850"/>
                                    </a:cubicBezTo>
                                    <a:cubicBezTo>
                                      <a:pt x="13275" y="18905"/>
                                      <a:pt x="13285" y="18905"/>
                                      <a:pt x="13295" y="18850"/>
                                    </a:cubicBezTo>
                                    <a:cubicBezTo>
                                      <a:pt x="13306" y="18850"/>
                                      <a:pt x="13316" y="18796"/>
                                      <a:pt x="13316" y="18741"/>
                                    </a:cubicBezTo>
                                    <a:close/>
                                    <a:moveTo>
                                      <a:pt x="13735" y="19832"/>
                                    </a:moveTo>
                                    <a:cubicBezTo>
                                      <a:pt x="13725" y="19778"/>
                                      <a:pt x="13705" y="19723"/>
                                      <a:pt x="13684" y="19723"/>
                                    </a:cubicBezTo>
                                    <a:cubicBezTo>
                                      <a:pt x="13664" y="19723"/>
                                      <a:pt x="13674" y="19778"/>
                                      <a:pt x="13705" y="19887"/>
                                    </a:cubicBezTo>
                                    <a:cubicBezTo>
                                      <a:pt x="13745" y="20050"/>
                                      <a:pt x="13766" y="19996"/>
                                      <a:pt x="13735" y="19832"/>
                                    </a:cubicBezTo>
                                    <a:close/>
                                    <a:moveTo>
                                      <a:pt x="13837" y="11705"/>
                                    </a:moveTo>
                                    <a:cubicBezTo>
                                      <a:pt x="13848" y="11705"/>
                                      <a:pt x="13848" y="11650"/>
                                      <a:pt x="13827" y="11650"/>
                                    </a:cubicBezTo>
                                    <a:cubicBezTo>
                                      <a:pt x="13807" y="11650"/>
                                      <a:pt x="13797" y="11650"/>
                                      <a:pt x="13807" y="11705"/>
                                    </a:cubicBezTo>
                                    <a:cubicBezTo>
                                      <a:pt x="13817" y="11705"/>
                                      <a:pt x="13827" y="11705"/>
                                      <a:pt x="13837" y="11705"/>
                                    </a:cubicBezTo>
                                    <a:close/>
                                    <a:moveTo>
                                      <a:pt x="11669" y="20050"/>
                                    </a:moveTo>
                                    <a:cubicBezTo>
                                      <a:pt x="11659" y="19996"/>
                                      <a:pt x="11649" y="19996"/>
                                      <a:pt x="11628" y="19996"/>
                                    </a:cubicBezTo>
                                    <a:cubicBezTo>
                                      <a:pt x="11618" y="19996"/>
                                      <a:pt x="11608" y="20050"/>
                                      <a:pt x="11608" y="20050"/>
                                    </a:cubicBezTo>
                                    <a:cubicBezTo>
                                      <a:pt x="11618" y="20105"/>
                                      <a:pt x="11628" y="20105"/>
                                      <a:pt x="11649" y="20105"/>
                                    </a:cubicBezTo>
                                    <a:cubicBezTo>
                                      <a:pt x="11669" y="20105"/>
                                      <a:pt x="11680" y="20050"/>
                                      <a:pt x="11669" y="20050"/>
                                    </a:cubicBezTo>
                                    <a:close/>
                                    <a:moveTo>
                                      <a:pt x="11086" y="19232"/>
                                    </a:moveTo>
                                    <a:cubicBezTo>
                                      <a:pt x="11086" y="19232"/>
                                      <a:pt x="11097" y="19287"/>
                                      <a:pt x="11107" y="19287"/>
                                    </a:cubicBezTo>
                                    <a:cubicBezTo>
                                      <a:pt x="11117" y="19287"/>
                                      <a:pt x="11127" y="19287"/>
                                      <a:pt x="11127" y="19232"/>
                                    </a:cubicBezTo>
                                    <a:lnTo>
                                      <a:pt x="11127" y="19232"/>
                                    </a:lnTo>
                                    <a:cubicBezTo>
                                      <a:pt x="11127" y="19178"/>
                                      <a:pt x="11117" y="19178"/>
                                      <a:pt x="11107" y="19178"/>
                                    </a:cubicBezTo>
                                    <a:cubicBezTo>
                                      <a:pt x="11097" y="19178"/>
                                      <a:pt x="11086" y="19178"/>
                                      <a:pt x="11086" y="19232"/>
                                    </a:cubicBezTo>
                                    <a:close/>
                                    <a:moveTo>
                                      <a:pt x="8673" y="14705"/>
                                    </a:moveTo>
                                    <a:cubicBezTo>
                                      <a:pt x="8693" y="14650"/>
                                      <a:pt x="8693" y="14596"/>
                                      <a:pt x="8683" y="14541"/>
                                    </a:cubicBezTo>
                                    <a:cubicBezTo>
                                      <a:pt x="8673" y="14487"/>
                                      <a:pt x="8673" y="14487"/>
                                      <a:pt x="8693" y="14378"/>
                                    </a:cubicBezTo>
                                    <a:cubicBezTo>
                                      <a:pt x="8703" y="14323"/>
                                      <a:pt x="8724" y="14269"/>
                                      <a:pt x="8724" y="14214"/>
                                    </a:cubicBezTo>
                                    <a:cubicBezTo>
                                      <a:pt x="8724" y="13996"/>
                                      <a:pt x="8693" y="14105"/>
                                      <a:pt x="8662" y="14432"/>
                                    </a:cubicBezTo>
                                    <a:cubicBezTo>
                                      <a:pt x="8642" y="14596"/>
                                      <a:pt x="8632" y="14760"/>
                                      <a:pt x="8622" y="14814"/>
                                    </a:cubicBezTo>
                                    <a:cubicBezTo>
                                      <a:pt x="8601" y="14869"/>
                                      <a:pt x="8642" y="14814"/>
                                      <a:pt x="8673" y="14705"/>
                                    </a:cubicBezTo>
                                    <a:close/>
                                    <a:moveTo>
                                      <a:pt x="6106" y="15687"/>
                                    </a:moveTo>
                                    <a:cubicBezTo>
                                      <a:pt x="6106" y="15687"/>
                                      <a:pt x="6095" y="15741"/>
                                      <a:pt x="6085" y="15741"/>
                                    </a:cubicBezTo>
                                    <a:cubicBezTo>
                                      <a:pt x="6075" y="15796"/>
                                      <a:pt x="6085" y="15796"/>
                                      <a:pt x="6095" y="15796"/>
                                    </a:cubicBezTo>
                                    <a:cubicBezTo>
                                      <a:pt x="6106" y="15796"/>
                                      <a:pt x="6116" y="15741"/>
                                      <a:pt x="6116" y="15741"/>
                                    </a:cubicBezTo>
                                    <a:cubicBezTo>
                                      <a:pt x="6116" y="15741"/>
                                      <a:pt x="6116" y="15687"/>
                                      <a:pt x="6106" y="15687"/>
                                    </a:cubicBezTo>
                                    <a:close/>
                                    <a:moveTo>
                                      <a:pt x="14717" y="18578"/>
                                    </a:moveTo>
                                    <a:cubicBezTo>
                                      <a:pt x="14707" y="18578"/>
                                      <a:pt x="14697" y="18632"/>
                                      <a:pt x="14686" y="18632"/>
                                    </a:cubicBezTo>
                                    <a:cubicBezTo>
                                      <a:pt x="14676" y="18632"/>
                                      <a:pt x="14686" y="18687"/>
                                      <a:pt x="14707" y="18687"/>
                                    </a:cubicBezTo>
                                    <a:cubicBezTo>
                                      <a:pt x="14717" y="18687"/>
                                      <a:pt x="14737" y="18632"/>
                                      <a:pt x="14737" y="18632"/>
                                    </a:cubicBezTo>
                                    <a:cubicBezTo>
                                      <a:pt x="14737" y="18632"/>
                                      <a:pt x="14727" y="18578"/>
                                      <a:pt x="14717" y="18578"/>
                                    </a:cubicBezTo>
                                    <a:close/>
                                    <a:moveTo>
                                      <a:pt x="5533" y="18905"/>
                                    </a:moveTo>
                                    <a:cubicBezTo>
                                      <a:pt x="5523" y="18741"/>
                                      <a:pt x="5502" y="18796"/>
                                      <a:pt x="5512" y="18960"/>
                                    </a:cubicBezTo>
                                    <a:cubicBezTo>
                                      <a:pt x="5523" y="19014"/>
                                      <a:pt x="5523" y="19069"/>
                                      <a:pt x="5533" y="19069"/>
                                    </a:cubicBezTo>
                                    <a:cubicBezTo>
                                      <a:pt x="5543" y="19069"/>
                                      <a:pt x="5543" y="18960"/>
                                      <a:pt x="5533" y="18905"/>
                                    </a:cubicBezTo>
                                    <a:lnTo>
                                      <a:pt x="5533" y="18905"/>
                                    </a:lnTo>
                                    <a:close/>
                                    <a:moveTo>
                                      <a:pt x="8683" y="15032"/>
                                    </a:moveTo>
                                    <a:cubicBezTo>
                                      <a:pt x="8683" y="15141"/>
                                      <a:pt x="8683" y="15250"/>
                                      <a:pt x="8693" y="15250"/>
                                    </a:cubicBezTo>
                                    <a:cubicBezTo>
                                      <a:pt x="8703" y="15250"/>
                                      <a:pt x="8775" y="14923"/>
                                      <a:pt x="8775" y="14869"/>
                                    </a:cubicBezTo>
                                    <a:cubicBezTo>
                                      <a:pt x="8775" y="14814"/>
                                      <a:pt x="8755" y="14814"/>
                                      <a:pt x="8734" y="14814"/>
                                    </a:cubicBezTo>
                                    <a:cubicBezTo>
                                      <a:pt x="8703" y="14814"/>
                                      <a:pt x="8683" y="14923"/>
                                      <a:pt x="8683" y="15032"/>
                                    </a:cubicBezTo>
                                    <a:close/>
                                    <a:moveTo>
                                      <a:pt x="8867" y="14760"/>
                                    </a:moveTo>
                                    <a:cubicBezTo>
                                      <a:pt x="8867" y="14760"/>
                                      <a:pt x="8877" y="14705"/>
                                      <a:pt x="8887" y="14705"/>
                                    </a:cubicBezTo>
                                    <a:cubicBezTo>
                                      <a:pt x="8898" y="14705"/>
                                      <a:pt x="8887" y="14650"/>
                                      <a:pt x="8877" y="14650"/>
                                    </a:cubicBezTo>
                                    <a:cubicBezTo>
                                      <a:pt x="8867" y="14650"/>
                                      <a:pt x="8857" y="14705"/>
                                      <a:pt x="8857" y="14705"/>
                                    </a:cubicBezTo>
                                    <a:cubicBezTo>
                                      <a:pt x="8857" y="14705"/>
                                      <a:pt x="8857" y="14760"/>
                                      <a:pt x="8867" y="14760"/>
                                    </a:cubicBezTo>
                                    <a:close/>
                                    <a:moveTo>
                                      <a:pt x="5472" y="18632"/>
                                    </a:moveTo>
                                    <a:cubicBezTo>
                                      <a:pt x="5472" y="18687"/>
                                      <a:pt x="5472" y="18741"/>
                                      <a:pt x="5482" y="18741"/>
                                    </a:cubicBezTo>
                                    <a:cubicBezTo>
                                      <a:pt x="5482" y="18741"/>
                                      <a:pt x="5492" y="18687"/>
                                      <a:pt x="5502" y="18632"/>
                                    </a:cubicBezTo>
                                    <a:cubicBezTo>
                                      <a:pt x="5512" y="18578"/>
                                      <a:pt x="5502" y="18523"/>
                                      <a:pt x="5492" y="18523"/>
                                    </a:cubicBezTo>
                                    <a:cubicBezTo>
                                      <a:pt x="5472" y="18523"/>
                                      <a:pt x="5472" y="18578"/>
                                      <a:pt x="5472" y="18632"/>
                                    </a:cubicBezTo>
                                    <a:close/>
                                    <a:moveTo>
                                      <a:pt x="8294" y="7559"/>
                                    </a:moveTo>
                                    <a:cubicBezTo>
                                      <a:pt x="8294" y="7396"/>
                                      <a:pt x="8264" y="7505"/>
                                      <a:pt x="8253" y="7669"/>
                                    </a:cubicBezTo>
                                    <a:cubicBezTo>
                                      <a:pt x="8253" y="7778"/>
                                      <a:pt x="8253" y="7832"/>
                                      <a:pt x="8253" y="7832"/>
                                    </a:cubicBezTo>
                                    <a:cubicBezTo>
                                      <a:pt x="8274" y="7832"/>
                                      <a:pt x="8294" y="7669"/>
                                      <a:pt x="8294" y="7559"/>
                                    </a:cubicBezTo>
                                    <a:close/>
                                    <a:moveTo>
                                      <a:pt x="8775" y="16014"/>
                                    </a:moveTo>
                                    <a:cubicBezTo>
                                      <a:pt x="8826" y="16123"/>
                                      <a:pt x="8857" y="16123"/>
                                      <a:pt x="8847" y="16014"/>
                                    </a:cubicBezTo>
                                    <a:cubicBezTo>
                                      <a:pt x="8836" y="15960"/>
                                      <a:pt x="8816" y="15960"/>
                                      <a:pt x="8785" y="15960"/>
                                    </a:cubicBezTo>
                                    <a:cubicBezTo>
                                      <a:pt x="8744" y="15960"/>
                                      <a:pt x="8744" y="15960"/>
                                      <a:pt x="8775" y="16014"/>
                                    </a:cubicBezTo>
                                    <a:close/>
                                    <a:moveTo>
                                      <a:pt x="13193" y="17160"/>
                                    </a:moveTo>
                                    <a:cubicBezTo>
                                      <a:pt x="13183" y="17160"/>
                                      <a:pt x="13173" y="17214"/>
                                      <a:pt x="13173" y="17269"/>
                                    </a:cubicBezTo>
                                    <a:cubicBezTo>
                                      <a:pt x="13173" y="17323"/>
                                      <a:pt x="13183" y="17323"/>
                                      <a:pt x="13193" y="17269"/>
                                    </a:cubicBezTo>
                                    <a:cubicBezTo>
                                      <a:pt x="13203" y="17269"/>
                                      <a:pt x="13214" y="17214"/>
                                      <a:pt x="13214" y="17160"/>
                                    </a:cubicBezTo>
                                    <a:cubicBezTo>
                                      <a:pt x="13203" y="17160"/>
                                      <a:pt x="13203" y="17105"/>
                                      <a:pt x="13193" y="17160"/>
                                    </a:cubicBezTo>
                                    <a:close/>
                                    <a:moveTo>
                                      <a:pt x="8785" y="14378"/>
                                    </a:moveTo>
                                    <a:cubicBezTo>
                                      <a:pt x="8806" y="14323"/>
                                      <a:pt x="8806" y="14323"/>
                                      <a:pt x="8785" y="14378"/>
                                    </a:cubicBezTo>
                                    <a:cubicBezTo>
                                      <a:pt x="8755" y="14378"/>
                                      <a:pt x="8744" y="14378"/>
                                      <a:pt x="8755" y="14432"/>
                                    </a:cubicBezTo>
                                    <a:cubicBezTo>
                                      <a:pt x="8765" y="14432"/>
                                      <a:pt x="8775" y="14432"/>
                                      <a:pt x="8785" y="14378"/>
                                    </a:cubicBezTo>
                                    <a:close/>
                                    <a:moveTo>
                                      <a:pt x="3856" y="7341"/>
                                    </a:moveTo>
                                    <a:cubicBezTo>
                                      <a:pt x="3866" y="7341"/>
                                      <a:pt x="3876" y="7341"/>
                                      <a:pt x="3886" y="7341"/>
                                    </a:cubicBezTo>
                                    <a:cubicBezTo>
                                      <a:pt x="3897" y="7341"/>
                                      <a:pt x="3897" y="7287"/>
                                      <a:pt x="3876" y="7287"/>
                                    </a:cubicBezTo>
                                    <a:cubicBezTo>
                                      <a:pt x="3856" y="7341"/>
                                      <a:pt x="3845" y="7341"/>
                                      <a:pt x="3856" y="7341"/>
                                    </a:cubicBezTo>
                                    <a:close/>
                                    <a:moveTo>
                                      <a:pt x="4520" y="9305"/>
                                    </a:moveTo>
                                    <a:cubicBezTo>
                                      <a:pt x="4520" y="9141"/>
                                      <a:pt x="4510" y="9196"/>
                                      <a:pt x="4500" y="9359"/>
                                    </a:cubicBezTo>
                                    <a:cubicBezTo>
                                      <a:pt x="4500" y="9414"/>
                                      <a:pt x="4500" y="9469"/>
                                      <a:pt x="4510" y="9469"/>
                                    </a:cubicBezTo>
                                    <a:cubicBezTo>
                                      <a:pt x="4520" y="9469"/>
                                      <a:pt x="4520" y="9414"/>
                                      <a:pt x="4520" y="9305"/>
                                    </a:cubicBezTo>
                                    <a:close/>
                                    <a:moveTo>
                                      <a:pt x="4776" y="11159"/>
                                    </a:moveTo>
                                    <a:cubicBezTo>
                                      <a:pt x="4776" y="11050"/>
                                      <a:pt x="4745" y="11214"/>
                                      <a:pt x="4735" y="11378"/>
                                    </a:cubicBezTo>
                                    <a:lnTo>
                                      <a:pt x="4725" y="11541"/>
                                    </a:lnTo>
                                    <a:lnTo>
                                      <a:pt x="4756" y="11378"/>
                                    </a:lnTo>
                                    <a:cubicBezTo>
                                      <a:pt x="4766" y="11323"/>
                                      <a:pt x="4776" y="11214"/>
                                      <a:pt x="4776" y="11159"/>
                                    </a:cubicBezTo>
                                    <a:close/>
                                    <a:moveTo>
                                      <a:pt x="18552" y="19832"/>
                                    </a:moveTo>
                                    <a:cubicBezTo>
                                      <a:pt x="18522" y="19832"/>
                                      <a:pt x="18522" y="19887"/>
                                      <a:pt x="18542" y="19941"/>
                                    </a:cubicBezTo>
                                    <a:cubicBezTo>
                                      <a:pt x="18552" y="19941"/>
                                      <a:pt x="18562" y="19941"/>
                                      <a:pt x="18573" y="19887"/>
                                    </a:cubicBezTo>
                                    <a:cubicBezTo>
                                      <a:pt x="18573" y="19887"/>
                                      <a:pt x="18573" y="19832"/>
                                      <a:pt x="18552" y="19832"/>
                                    </a:cubicBezTo>
                                    <a:close/>
                                    <a:moveTo>
                                      <a:pt x="4531" y="10669"/>
                                    </a:moveTo>
                                    <a:cubicBezTo>
                                      <a:pt x="4551" y="10669"/>
                                      <a:pt x="4561" y="10614"/>
                                      <a:pt x="4561" y="10559"/>
                                    </a:cubicBezTo>
                                    <a:cubicBezTo>
                                      <a:pt x="4561" y="10505"/>
                                      <a:pt x="4551" y="10450"/>
                                      <a:pt x="4531" y="10505"/>
                                    </a:cubicBezTo>
                                    <a:cubicBezTo>
                                      <a:pt x="4510" y="10559"/>
                                      <a:pt x="4500" y="10614"/>
                                      <a:pt x="4500" y="10614"/>
                                    </a:cubicBezTo>
                                    <a:cubicBezTo>
                                      <a:pt x="4500" y="10614"/>
                                      <a:pt x="4520" y="10669"/>
                                      <a:pt x="4531" y="10669"/>
                                    </a:cubicBezTo>
                                    <a:close/>
                                    <a:moveTo>
                                      <a:pt x="3999" y="9305"/>
                                    </a:moveTo>
                                    <a:cubicBezTo>
                                      <a:pt x="3968" y="9414"/>
                                      <a:pt x="3968" y="9523"/>
                                      <a:pt x="3989" y="9523"/>
                                    </a:cubicBezTo>
                                    <a:cubicBezTo>
                                      <a:pt x="3999" y="9523"/>
                                      <a:pt x="4009" y="9469"/>
                                      <a:pt x="4009" y="9359"/>
                                    </a:cubicBezTo>
                                    <a:cubicBezTo>
                                      <a:pt x="4019" y="9250"/>
                                      <a:pt x="4019" y="9250"/>
                                      <a:pt x="3999" y="9305"/>
                                    </a:cubicBezTo>
                                    <a:close/>
                                    <a:moveTo>
                                      <a:pt x="18716" y="16669"/>
                                    </a:moveTo>
                                    <a:cubicBezTo>
                                      <a:pt x="18716" y="16723"/>
                                      <a:pt x="18726" y="16723"/>
                                      <a:pt x="18747" y="16669"/>
                                    </a:cubicBezTo>
                                    <a:cubicBezTo>
                                      <a:pt x="18757" y="16669"/>
                                      <a:pt x="18767" y="16614"/>
                                      <a:pt x="18767" y="16560"/>
                                    </a:cubicBezTo>
                                    <a:cubicBezTo>
                                      <a:pt x="18747" y="16505"/>
                                      <a:pt x="18716" y="16560"/>
                                      <a:pt x="18716" y="16669"/>
                                    </a:cubicBezTo>
                                    <a:close/>
                                    <a:moveTo>
                                      <a:pt x="4408" y="8323"/>
                                    </a:moveTo>
                                    <a:cubicBezTo>
                                      <a:pt x="4428" y="8323"/>
                                      <a:pt x="4449" y="8269"/>
                                      <a:pt x="4449" y="8269"/>
                                    </a:cubicBezTo>
                                    <a:cubicBezTo>
                                      <a:pt x="4449" y="8214"/>
                                      <a:pt x="4377" y="8269"/>
                                      <a:pt x="4367" y="8323"/>
                                    </a:cubicBezTo>
                                    <a:cubicBezTo>
                                      <a:pt x="4367" y="8323"/>
                                      <a:pt x="4377" y="8323"/>
                                      <a:pt x="4408" y="8323"/>
                                    </a:cubicBezTo>
                                    <a:close/>
                                    <a:moveTo>
                                      <a:pt x="4377" y="8869"/>
                                    </a:moveTo>
                                    <a:cubicBezTo>
                                      <a:pt x="4336" y="9250"/>
                                      <a:pt x="4336" y="9250"/>
                                      <a:pt x="4398" y="8923"/>
                                    </a:cubicBezTo>
                                    <a:cubicBezTo>
                                      <a:pt x="4428" y="8759"/>
                                      <a:pt x="4449" y="8596"/>
                                      <a:pt x="4449" y="8596"/>
                                    </a:cubicBezTo>
                                    <a:cubicBezTo>
                                      <a:pt x="4449" y="8487"/>
                                      <a:pt x="4398" y="8650"/>
                                      <a:pt x="4377" y="8869"/>
                                    </a:cubicBezTo>
                                    <a:close/>
                                    <a:moveTo>
                                      <a:pt x="4347" y="11214"/>
                                    </a:moveTo>
                                    <a:cubicBezTo>
                                      <a:pt x="4347" y="11214"/>
                                      <a:pt x="4336" y="11269"/>
                                      <a:pt x="4336" y="11323"/>
                                    </a:cubicBezTo>
                                    <a:cubicBezTo>
                                      <a:pt x="4336" y="11378"/>
                                      <a:pt x="4347" y="11432"/>
                                      <a:pt x="4367" y="11432"/>
                                    </a:cubicBezTo>
                                    <a:cubicBezTo>
                                      <a:pt x="4387" y="11432"/>
                                      <a:pt x="4387" y="11432"/>
                                      <a:pt x="4377" y="11323"/>
                                    </a:cubicBezTo>
                                    <a:cubicBezTo>
                                      <a:pt x="4367" y="11269"/>
                                      <a:pt x="4357" y="11214"/>
                                      <a:pt x="4347" y="11214"/>
                                    </a:cubicBezTo>
                                    <a:close/>
                                    <a:moveTo>
                                      <a:pt x="20005" y="19614"/>
                                    </a:moveTo>
                                    <a:cubicBezTo>
                                      <a:pt x="20015" y="19614"/>
                                      <a:pt x="20005" y="19396"/>
                                      <a:pt x="19984" y="19123"/>
                                    </a:cubicBezTo>
                                    <a:cubicBezTo>
                                      <a:pt x="19964" y="18850"/>
                                      <a:pt x="19953" y="18578"/>
                                      <a:pt x="19953" y="18469"/>
                                    </a:cubicBezTo>
                                    <a:lnTo>
                                      <a:pt x="19953" y="18469"/>
                                    </a:lnTo>
                                    <a:lnTo>
                                      <a:pt x="19953" y="18305"/>
                                    </a:lnTo>
                                    <a:lnTo>
                                      <a:pt x="19943" y="18469"/>
                                    </a:lnTo>
                                    <a:cubicBezTo>
                                      <a:pt x="19923" y="18632"/>
                                      <a:pt x="19984" y="19614"/>
                                      <a:pt x="20005" y="19614"/>
                                    </a:cubicBezTo>
                                    <a:close/>
                                    <a:moveTo>
                                      <a:pt x="18031" y="20923"/>
                                    </a:moveTo>
                                    <a:lnTo>
                                      <a:pt x="18061" y="20923"/>
                                    </a:lnTo>
                                    <a:cubicBezTo>
                                      <a:pt x="18123" y="20596"/>
                                      <a:pt x="18123" y="20650"/>
                                      <a:pt x="18061" y="20814"/>
                                    </a:cubicBezTo>
                                    <a:cubicBezTo>
                                      <a:pt x="18051" y="20869"/>
                                      <a:pt x="18041" y="20869"/>
                                      <a:pt x="18031" y="20923"/>
                                    </a:cubicBezTo>
                                    <a:close/>
                                    <a:moveTo>
                                      <a:pt x="15637" y="20705"/>
                                    </a:moveTo>
                                    <a:cubicBezTo>
                                      <a:pt x="15637" y="20705"/>
                                      <a:pt x="15627" y="20760"/>
                                      <a:pt x="15627" y="20760"/>
                                    </a:cubicBezTo>
                                    <a:cubicBezTo>
                                      <a:pt x="15627" y="20814"/>
                                      <a:pt x="15637" y="20814"/>
                                      <a:pt x="15648" y="20814"/>
                                    </a:cubicBezTo>
                                    <a:cubicBezTo>
                                      <a:pt x="15658" y="20814"/>
                                      <a:pt x="15658" y="20760"/>
                                      <a:pt x="15658" y="20760"/>
                                    </a:cubicBezTo>
                                    <a:cubicBezTo>
                                      <a:pt x="15648" y="20760"/>
                                      <a:pt x="15648" y="20705"/>
                                      <a:pt x="15637" y="20705"/>
                                    </a:cubicBezTo>
                                    <a:close/>
                                    <a:moveTo>
                                      <a:pt x="13653" y="19941"/>
                                    </a:moveTo>
                                    <a:cubicBezTo>
                                      <a:pt x="13633" y="19941"/>
                                      <a:pt x="13613" y="19887"/>
                                      <a:pt x="13613" y="19832"/>
                                    </a:cubicBezTo>
                                    <a:cubicBezTo>
                                      <a:pt x="13613" y="19669"/>
                                      <a:pt x="13582" y="19723"/>
                                      <a:pt x="13551" y="19887"/>
                                    </a:cubicBezTo>
                                    <a:cubicBezTo>
                                      <a:pt x="13520" y="20105"/>
                                      <a:pt x="13531" y="20105"/>
                                      <a:pt x="13623" y="19996"/>
                                    </a:cubicBezTo>
                                    <a:cubicBezTo>
                                      <a:pt x="13664" y="19996"/>
                                      <a:pt x="13674" y="19941"/>
                                      <a:pt x="13653" y="19941"/>
                                    </a:cubicBezTo>
                                    <a:close/>
                                    <a:moveTo>
                                      <a:pt x="21211" y="19069"/>
                                    </a:moveTo>
                                    <a:cubicBezTo>
                                      <a:pt x="21181" y="18741"/>
                                      <a:pt x="21140" y="18305"/>
                                      <a:pt x="21109" y="18087"/>
                                    </a:cubicBezTo>
                                    <a:cubicBezTo>
                                      <a:pt x="21078" y="17869"/>
                                      <a:pt x="21048" y="17541"/>
                                      <a:pt x="21048" y="17432"/>
                                    </a:cubicBezTo>
                                    <a:cubicBezTo>
                                      <a:pt x="21017" y="16941"/>
                                      <a:pt x="20997" y="16614"/>
                                      <a:pt x="20976" y="16614"/>
                                    </a:cubicBezTo>
                                    <a:cubicBezTo>
                                      <a:pt x="20966" y="16614"/>
                                      <a:pt x="20976" y="16723"/>
                                      <a:pt x="20986" y="16832"/>
                                    </a:cubicBezTo>
                                    <a:cubicBezTo>
                                      <a:pt x="20997" y="16941"/>
                                      <a:pt x="21007" y="17160"/>
                                      <a:pt x="21017" y="17214"/>
                                    </a:cubicBezTo>
                                    <a:cubicBezTo>
                                      <a:pt x="21027" y="17378"/>
                                      <a:pt x="21027" y="17378"/>
                                      <a:pt x="20997" y="17269"/>
                                    </a:cubicBezTo>
                                    <a:cubicBezTo>
                                      <a:pt x="20966" y="17105"/>
                                      <a:pt x="20894" y="16232"/>
                                      <a:pt x="20853" y="15523"/>
                                    </a:cubicBezTo>
                                    <a:cubicBezTo>
                                      <a:pt x="20833" y="15250"/>
                                      <a:pt x="20823" y="15032"/>
                                      <a:pt x="20813" y="14978"/>
                                    </a:cubicBezTo>
                                    <a:cubicBezTo>
                                      <a:pt x="20813" y="14923"/>
                                      <a:pt x="20802" y="14923"/>
                                      <a:pt x="20792" y="14923"/>
                                    </a:cubicBezTo>
                                    <a:cubicBezTo>
                                      <a:pt x="20782" y="14923"/>
                                      <a:pt x="20792" y="15141"/>
                                      <a:pt x="20813" y="15360"/>
                                    </a:cubicBezTo>
                                    <a:cubicBezTo>
                                      <a:pt x="20833" y="15578"/>
                                      <a:pt x="20843" y="15905"/>
                                      <a:pt x="20843" y="16014"/>
                                    </a:cubicBezTo>
                                    <a:cubicBezTo>
                                      <a:pt x="20843" y="16178"/>
                                      <a:pt x="20864" y="16450"/>
                                      <a:pt x="20884" y="16669"/>
                                    </a:cubicBezTo>
                                    <a:cubicBezTo>
                                      <a:pt x="20905" y="16887"/>
                                      <a:pt x="20925" y="17269"/>
                                      <a:pt x="20935" y="17541"/>
                                    </a:cubicBezTo>
                                    <a:cubicBezTo>
                                      <a:pt x="20945" y="17760"/>
                                      <a:pt x="20956" y="17978"/>
                                      <a:pt x="20966" y="17978"/>
                                    </a:cubicBezTo>
                                    <a:cubicBezTo>
                                      <a:pt x="20976" y="17978"/>
                                      <a:pt x="20976" y="17869"/>
                                      <a:pt x="20976" y="17705"/>
                                    </a:cubicBezTo>
                                    <a:cubicBezTo>
                                      <a:pt x="20966" y="17487"/>
                                      <a:pt x="20966" y="17432"/>
                                      <a:pt x="20986" y="17596"/>
                                    </a:cubicBezTo>
                                    <a:cubicBezTo>
                                      <a:pt x="21078" y="18360"/>
                                      <a:pt x="21130" y="18796"/>
                                      <a:pt x="21150" y="19123"/>
                                    </a:cubicBezTo>
                                    <a:cubicBezTo>
                                      <a:pt x="21170" y="19341"/>
                                      <a:pt x="21191" y="19560"/>
                                      <a:pt x="21201" y="19723"/>
                                    </a:cubicBezTo>
                                    <a:cubicBezTo>
                                      <a:pt x="21211" y="19887"/>
                                      <a:pt x="21222" y="19996"/>
                                      <a:pt x="21222" y="19996"/>
                                    </a:cubicBezTo>
                                    <a:cubicBezTo>
                                      <a:pt x="21222" y="20050"/>
                                      <a:pt x="21242" y="20214"/>
                                      <a:pt x="21273" y="20487"/>
                                    </a:cubicBezTo>
                                    <a:cubicBezTo>
                                      <a:pt x="21293" y="20705"/>
                                      <a:pt x="21314" y="20814"/>
                                      <a:pt x="21324" y="20869"/>
                                    </a:cubicBezTo>
                                    <a:lnTo>
                                      <a:pt x="21344" y="20869"/>
                                    </a:lnTo>
                                    <a:cubicBezTo>
                                      <a:pt x="21355" y="20760"/>
                                      <a:pt x="21334" y="20487"/>
                                      <a:pt x="21303" y="20105"/>
                                    </a:cubicBezTo>
                                    <a:cubicBezTo>
                                      <a:pt x="21283" y="19887"/>
                                      <a:pt x="21242" y="19396"/>
                                      <a:pt x="21211" y="19069"/>
                                    </a:cubicBezTo>
                                    <a:close/>
                                    <a:moveTo>
                                      <a:pt x="15586" y="19178"/>
                                    </a:moveTo>
                                    <a:cubicBezTo>
                                      <a:pt x="15586" y="19123"/>
                                      <a:pt x="15576" y="19069"/>
                                      <a:pt x="15566" y="19014"/>
                                    </a:cubicBezTo>
                                    <a:cubicBezTo>
                                      <a:pt x="15556" y="18960"/>
                                      <a:pt x="15545" y="18850"/>
                                      <a:pt x="15545" y="18687"/>
                                    </a:cubicBezTo>
                                    <a:cubicBezTo>
                                      <a:pt x="15545" y="18305"/>
                                      <a:pt x="15515" y="18414"/>
                                      <a:pt x="15484" y="18850"/>
                                    </a:cubicBezTo>
                                    <a:cubicBezTo>
                                      <a:pt x="15453" y="19341"/>
                                      <a:pt x="15453" y="19287"/>
                                      <a:pt x="15494" y="19341"/>
                                    </a:cubicBezTo>
                                    <a:cubicBezTo>
                                      <a:pt x="15525" y="19396"/>
                                      <a:pt x="15525" y="19396"/>
                                      <a:pt x="15515" y="19614"/>
                                    </a:cubicBezTo>
                                    <a:cubicBezTo>
                                      <a:pt x="15505" y="19778"/>
                                      <a:pt x="15515" y="19832"/>
                                      <a:pt x="15535" y="19778"/>
                                    </a:cubicBezTo>
                                    <a:cubicBezTo>
                                      <a:pt x="15556" y="19778"/>
                                      <a:pt x="15566" y="19778"/>
                                      <a:pt x="15566" y="19832"/>
                                    </a:cubicBezTo>
                                    <a:cubicBezTo>
                                      <a:pt x="15566" y="19887"/>
                                      <a:pt x="15566" y="19887"/>
                                      <a:pt x="15576" y="19832"/>
                                    </a:cubicBezTo>
                                    <a:cubicBezTo>
                                      <a:pt x="15586" y="19778"/>
                                      <a:pt x="15586" y="19723"/>
                                      <a:pt x="15597" y="19832"/>
                                    </a:cubicBezTo>
                                    <a:cubicBezTo>
                                      <a:pt x="15607" y="19887"/>
                                      <a:pt x="15607" y="19778"/>
                                      <a:pt x="15597" y="19614"/>
                                    </a:cubicBezTo>
                                    <a:cubicBezTo>
                                      <a:pt x="15597" y="19396"/>
                                      <a:pt x="15586" y="19232"/>
                                      <a:pt x="15586" y="19178"/>
                                    </a:cubicBezTo>
                                    <a:close/>
                                    <a:moveTo>
                                      <a:pt x="15545" y="19287"/>
                                    </a:moveTo>
                                    <a:cubicBezTo>
                                      <a:pt x="15535" y="19287"/>
                                      <a:pt x="15525" y="19287"/>
                                      <a:pt x="15515" y="19232"/>
                                    </a:cubicBezTo>
                                    <a:cubicBezTo>
                                      <a:pt x="15494" y="19014"/>
                                      <a:pt x="15515" y="18905"/>
                                      <a:pt x="15535" y="19123"/>
                                    </a:cubicBezTo>
                                    <a:cubicBezTo>
                                      <a:pt x="15556" y="19178"/>
                                      <a:pt x="15556" y="19232"/>
                                      <a:pt x="15545" y="19287"/>
                                    </a:cubicBezTo>
                                    <a:close/>
                                    <a:moveTo>
                                      <a:pt x="17990" y="19941"/>
                                    </a:moveTo>
                                    <a:cubicBezTo>
                                      <a:pt x="17980" y="19996"/>
                                      <a:pt x="17990" y="20050"/>
                                      <a:pt x="18000" y="19996"/>
                                    </a:cubicBezTo>
                                    <a:cubicBezTo>
                                      <a:pt x="18010" y="19996"/>
                                      <a:pt x="18020" y="19941"/>
                                      <a:pt x="18020" y="19887"/>
                                    </a:cubicBezTo>
                                    <a:cubicBezTo>
                                      <a:pt x="18020" y="19832"/>
                                      <a:pt x="18000" y="19832"/>
                                      <a:pt x="17990" y="19941"/>
                                    </a:cubicBezTo>
                                    <a:close/>
                                    <a:moveTo>
                                      <a:pt x="20137" y="19941"/>
                                    </a:moveTo>
                                    <a:cubicBezTo>
                                      <a:pt x="20148" y="20105"/>
                                      <a:pt x="20158" y="20214"/>
                                      <a:pt x="20168" y="20269"/>
                                    </a:cubicBezTo>
                                    <a:cubicBezTo>
                                      <a:pt x="20178" y="20323"/>
                                      <a:pt x="20158" y="19887"/>
                                      <a:pt x="20148" y="19778"/>
                                    </a:cubicBezTo>
                                    <a:cubicBezTo>
                                      <a:pt x="20127" y="19614"/>
                                      <a:pt x="20127" y="19723"/>
                                      <a:pt x="20137" y="19941"/>
                                    </a:cubicBezTo>
                                    <a:close/>
                                    <a:moveTo>
                                      <a:pt x="18286" y="19123"/>
                                    </a:moveTo>
                                    <a:cubicBezTo>
                                      <a:pt x="18297" y="18960"/>
                                      <a:pt x="18266" y="18960"/>
                                      <a:pt x="18215" y="19123"/>
                                    </a:cubicBezTo>
                                    <a:cubicBezTo>
                                      <a:pt x="18174" y="19232"/>
                                      <a:pt x="18174" y="19287"/>
                                      <a:pt x="18205" y="19341"/>
                                    </a:cubicBezTo>
                                    <a:cubicBezTo>
                                      <a:pt x="18225" y="19450"/>
                                      <a:pt x="18266" y="19341"/>
                                      <a:pt x="18286" y="19123"/>
                                    </a:cubicBezTo>
                                    <a:close/>
                                    <a:moveTo>
                                      <a:pt x="18337" y="19505"/>
                                    </a:moveTo>
                                    <a:lnTo>
                                      <a:pt x="18337" y="19505"/>
                                    </a:lnTo>
                                    <a:cubicBezTo>
                                      <a:pt x="18337" y="19396"/>
                                      <a:pt x="18307" y="19505"/>
                                      <a:pt x="18286" y="19669"/>
                                    </a:cubicBezTo>
                                    <a:cubicBezTo>
                                      <a:pt x="18276" y="19778"/>
                                      <a:pt x="18276" y="19832"/>
                                      <a:pt x="18286" y="19832"/>
                                    </a:cubicBezTo>
                                    <a:cubicBezTo>
                                      <a:pt x="18297" y="19832"/>
                                      <a:pt x="18307" y="19778"/>
                                      <a:pt x="18307" y="19723"/>
                                    </a:cubicBezTo>
                                    <a:cubicBezTo>
                                      <a:pt x="18307" y="19669"/>
                                      <a:pt x="18317" y="19614"/>
                                      <a:pt x="18327" y="19614"/>
                                    </a:cubicBezTo>
                                    <a:cubicBezTo>
                                      <a:pt x="18327" y="19560"/>
                                      <a:pt x="18337" y="19505"/>
                                      <a:pt x="18337" y="19505"/>
                                    </a:cubicBezTo>
                                    <a:close/>
                                    <a:moveTo>
                                      <a:pt x="18286" y="20214"/>
                                    </a:moveTo>
                                    <a:cubicBezTo>
                                      <a:pt x="18276" y="20269"/>
                                      <a:pt x="18245" y="20323"/>
                                      <a:pt x="18235" y="20323"/>
                                    </a:cubicBezTo>
                                    <a:cubicBezTo>
                                      <a:pt x="18215" y="20323"/>
                                      <a:pt x="18205" y="20323"/>
                                      <a:pt x="18215" y="20378"/>
                                    </a:cubicBezTo>
                                    <a:cubicBezTo>
                                      <a:pt x="18235" y="20487"/>
                                      <a:pt x="18317" y="20323"/>
                                      <a:pt x="18317" y="20214"/>
                                    </a:cubicBezTo>
                                    <a:lnTo>
                                      <a:pt x="18317" y="20214"/>
                                    </a:lnTo>
                                    <a:cubicBezTo>
                                      <a:pt x="18317" y="20105"/>
                                      <a:pt x="18317" y="20105"/>
                                      <a:pt x="18286" y="20214"/>
                                    </a:cubicBezTo>
                                    <a:close/>
                                    <a:moveTo>
                                      <a:pt x="18215" y="20814"/>
                                    </a:moveTo>
                                    <a:cubicBezTo>
                                      <a:pt x="18215" y="20814"/>
                                      <a:pt x="18245" y="20869"/>
                                      <a:pt x="18266" y="20923"/>
                                    </a:cubicBezTo>
                                    <a:lnTo>
                                      <a:pt x="18307" y="20923"/>
                                    </a:lnTo>
                                    <a:cubicBezTo>
                                      <a:pt x="18297" y="20869"/>
                                      <a:pt x="18286" y="20814"/>
                                      <a:pt x="18276" y="20814"/>
                                    </a:cubicBezTo>
                                    <a:cubicBezTo>
                                      <a:pt x="18225" y="20760"/>
                                      <a:pt x="18205" y="20760"/>
                                      <a:pt x="18215" y="20814"/>
                                    </a:cubicBezTo>
                                    <a:close/>
                                    <a:moveTo>
                                      <a:pt x="1442" y="20650"/>
                                    </a:moveTo>
                                    <a:cubicBezTo>
                                      <a:pt x="1411" y="20541"/>
                                      <a:pt x="1411" y="20541"/>
                                      <a:pt x="1422" y="20650"/>
                                    </a:cubicBezTo>
                                    <a:cubicBezTo>
                                      <a:pt x="1422" y="20705"/>
                                      <a:pt x="1432" y="20814"/>
                                      <a:pt x="1452" y="20869"/>
                                    </a:cubicBezTo>
                                    <a:cubicBezTo>
                                      <a:pt x="1452" y="20869"/>
                                      <a:pt x="1452" y="20869"/>
                                      <a:pt x="1452" y="20923"/>
                                    </a:cubicBezTo>
                                    <a:lnTo>
                                      <a:pt x="1473" y="20923"/>
                                    </a:lnTo>
                                    <a:cubicBezTo>
                                      <a:pt x="1473" y="20923"/>
                                      <a:pt x="1473" y="20869"/>
                                      <a:pt x="1473" y="20869"/>
                                    </a:cubicBezTo>
                                    <a:cubicBezTo>
                                      <a:pt x="1462" y="20814"/>
                                      <a:pt x="1452" y="20705"/>
                                      <a:pt x="1442" y="20650"/>
                                    </a:cubicBezTo>
                                    <a:close/>
                                    <a:moveTo>
                                      <a:pt x="5748" y="20705"/>
                                    </a:moveTo>
                                    <a:cubicBezTo>
                                      <a:pt x="5738" y="20705"/>
                                      <a:pt x="5727" y="20760"/>
                                      <a:pt x="5727" y="20869"/>
                                    </a:cubicBezTo>
                                    <a:cubicBezTo>
                                      <a:pt x="5727" y="20869"/>
                                      <a:pt x="5727" y="20923"/>
                                      <a:pt x="5717" y="20923"/>
                                    </a:cubicBezTo>
                                    <a:lnTo>
                                      <a:pt x="5748" y="20923"/>
                                    </a:lnTo>
                                    <a:cubicBezTo>
                                      <a:pt x="5768" y="20760"/>
                                      <a:pt x="5768" y="20705"/>
                                      <a:pt x="5748" y="20705"/>
                                    </a:cubicBezTo>
                                    <a:close/>
                                    <a:moveTo>
                                      <a:pt x="20199" y="20432"/>
                                    </a:moveTo>
                                    <a:cubicBezTo>
                                      <a:pt x="20189" y="20378"/>
                                      <a:pt x="20189" y="20323"/>
                                      <a:pt x="20178" y="20323"/>
                                    </a:cubicBezTo>
                                    <a:cubicBezTo>
                                      <a:pt x="20178" y="20323"/>
                                      <a:pt x="20178" y="20432"/>
                                      <a:pt x="20189" y="20487"/>
                                    </a:cubicBezTo>
                                    <a:cubicBezTo>
                                      <a:pt x="20209" y="20650"/>
                                      <a:pt x="20219" y="20596"/>
                                      <a:pt x="20199" y="20432"/>
                                    </a:cubicBezTo>
                                    <a:lnTo>
                                      <a:pt x="20199" y="20432"/>
                                    </a:lnTo>
                                    <a:close/>
                                    <a:moveTo>
                                      <a:pt x="8366" y="20160"/>
                                    </a:moveTo>
                                    <a:cubicBezTo>
                                      <a:pt x="8356" y="20160"/>
                                      <a:pt x="8345" y="20214"/>
                                      <a:pt x="8335" y="20269"/>
                                    </a:cubicBezTo>
                                    <a:cubicBezTo>
                                      <a:pt x="8315" y="20378"/>
                                      <a:pt x="8315" y="20378"/>
                                      <a:pt x="8345" y="20378"/>
                                    </a:cubicBezTo>
                                    <a:cubicBezTo>
                                      <a:pt x="8366" y="20378"/>
                                      <a:pt x="8376" y="20323"/>
                                      <a:pt x="8376" y="20269"/>
                                    </a:cubicBezTo>
                                    <a:cubicBezTo>
                                      <a:pt x="8376" y="20160"/>
                                      <a:pt x="8366" y="20160"/>
                                      <a:pt x="8366" y="20160"/>
                                    </a:cubicBezTo>
                                    <a:close/>
                                    <a:moveTo>
                                      <a:pt x="13531" y="20214"/>
                                    </a:moveTo>
                                    <a:cubicBezTo>
                                      <a:pt x="13510" y="20214"/>
                                      <a:pt x="13500" y="20269"/>
                                      <a:pt x="13500" y="20378"/>
                                    </a:cubicBezTo>
                                    <a:cubicBezTo>
                                      <a:pt x="13500" y="20432"/>
                                      <a:pt x="13500" y="20541"/>
                                      <a:pt x="13500" y="20541"/>
                                    </a:cubicBezTo>
                                    <a:cubicBezTo>
                                      <a:pt x="13500" y="20541"/>
                                      <a:pt x="13520" y="20487"/>
                                      <a:pt x="13531" y="20378"/>
                                    </a:cubicBezTo>
                                    <a:cubicBezTo>
                                      <a:pt x="13561" y="20214"/>
                                      <a:pt x="13561" y="20214"/>
                                      <a:pt x="13531" y="20214"/>
                                    </a:cubicBezTo>
                                    <a:close/>
                                    <a:moveTo>
                                      <a:pt x="910" y="18960"/>
                                    </a:moveTo>
                                    <a:cubicBezTo>
                                      <a:pt x="890" y="18796"/>
                                      <a:pt x="869" y="18632"/>
                                      <a:pt x="869" y="18523"/>
                                    </a:cubicBezTo>
                                    <a:cubicBezTo>
                                      <a:pt x="869" y="18305"/>
                                      <a:pt x="849" y="18141"/>
                                      <a:pt x="818" y="18141"/>
                                    </a:cubicBezTo>
                                    <a:cubicBezTo>
                                      <a:pt x="798" y="18141"/>
                                      <a:pt x="798" y="18196"/>
                                      <a:pt x="798" y="18360"/>
                                    </a:cubicBezTo>
                                    <a:cubicBezTo>
                                      <a:pt x="808" y="18741"/>
                                      <a:pt x="777" y="18578"/>
                                      <a:pt x="736" y="18087"/>
                                    </a:cubicBezTo>
                                    <a:cubicBezTo>
                                      <a:pt x="685" y="17596"/>
                                      <a:pt x="644" y="17378"/>
                                      <a:pt x="665" y="17760"/>
                                    </a:cubicBezTo>
                                    <a:cubicBezTo>
                                      <a:pt x="675" y="17869"/>
                                      <a:pt x="675" y="18032"/>
                                      <a:pt x="685" y="18141"/>
                                    </a:cubicBezTo>
                                    <a:cubicBezTo>
                                      <a:pt x="695" y="18305"/>
                                      <a:pt x="695" y="18305"/>
                                      <a:pt x="665" y="18196"/>
                                    </a:cubicBezTo>
                                    <a:cubicBezTo>
                                      <a:pt x="655" y="18141"/>
                                      <a:pt x="624" y="17869"/>
                                      <a:pt x="593" y="17596"/>
                                    </a:cubicBezTo>
                                    <a:cubicBezTo>
                                      <a:pt x="573" y="17323"/>
                                      <a:pt x="542" y="17160"/>
                                      <a:pt x="542" y="17160"/>
                                    </a:cubicBezTo>
                                    <a:cubicBezTo>
                                      <a:pt x="532" y="17160"/>
                                      <a:pt x="532" y="17214"/>
                                      <a:pt x="532" y="17269"/>
                                    </a:cubicBezTo>
                                    <a:cubicBezTo>
                                      <a:pt x="532" y="17323"/>
                                      <a:pt x="542" y="17487"/>
                                      <a:pt x="552" y="17596"/>
                                    </a:cubicBezTo>
                                    <a:cubicBezTo>
                                      <a:pt x="562" y="17705"/>
                                      <a:pt x="583" y="18087"/>
                                      <a:pt x="614" y="18414"/>
                                    </a:cubicBezTo>
                                    <a:cubicBezTo>
                                      <a:pt x="675" y="19123"/>
                                      <a:pt x="675" y="19123"/>
                                      <a:pt x="644" y="19123"/>
                                    </a:cubicBezTo>
                                    <a:cubicBezTo>
                                      <a:pt x="634" y="19123"/>
                                      <a:pt x="624" y="19069"/>
                                      <a:pt x="614" y="18960"/>
                                    </a:cubicBezTo>
                                    <a:cubicBezTo>
                                      <a:pt x="603" y="18850"/>
                                      <a:pt x="583" y="18632"/>
                                      <a:pt x="542" y="18469"/>
                                    </a:cubicBezTo>
                                    <a:cubicBezTo>
                                      <a:pt x="470" y="18032"/>
                                      <a:pt x="481" y="18032"/>
                                      <a:pt x="460" y="18087"/>
                                    </a:cubicBezTo>
                                    <a:cubicBezTo>
                                      <a:pt x="450" y="18141"/>
                                      <a:pt x="481" y="18632"/>
                                      <a:pt x="552" y="19614"/>
                                    </a:cubicBezTo>
                                    <a:cubicBezTo>
                                      <a:pt x="583" y="20050"/>
                                      <a:pt x="614" y="20596"/>
                                      <a:pt x="624" y="20814"/>
                                    </a:cubicBezTo>
                                    <a:cubicBezTo>
                                      <a:pt x="624" y="20814"/>
                                      <a:pt x="624" y="20869"/>
                                      <a:pt x="634" y="20923"/>
                                    </a:cubicBezTo>
                                    <a:lnTo>
                                      <a:pt x="1094" y="20923"/>
                                    </a:lnTo>
                                    <a:cubicBezTo>
                                      <a:pt x="1084" y="20814"/>
                                      <a:pt x="1074" y="20705"/>
                                      <a:pt x="1064" y="20596"/>
                                    </a:cubicBezTo>
                                    <a:cubicBezTo>
                                      <a:pt x="992" y="19505"/>
                                      <a:pt x="961" y="19178"/>
                                      <a:pt x="910" y="18960"/>
                                    </a:cubicBezTo>
                                    <a:close/>
                                    <a:moveTo>
                                      <a:pt x="747" y="18960"/>
                                    </a:moveTo>
                                    <a:cubicBezTo>
                                      <a:pt x="736" y="18905"/>
                                      <a:pt x="726" y="18850"/>
                                      <a:pt x="736" y="18850"/>
                                    </a:cubicBezTo>
                                    <a:cubicBezTo>
                                      <a:pt x="747" y="18796"/>
                                      <a:pt x="767" y="18905"/>
                                      <a:pt x="767" y="18960"/>
                                    </a:cubicBezTo>
                                    <a:cubicBezTo>
                                      <a:pt x="767" y="19014"/>
                                      <a:pt x="757" y="18960"/>
                                      <a:pt x="747" y="18960"/>
                                    </a:cubicBezTo>
                                    <a:lnTo>
                                      <a:pt x="747" y="18960"/>
                                    </a:lnTo>
                                    <a:close/>
                                    <a:moveTo>
                                      <a:pt x="849" y="20214"/>
                                    </a:moveTo>
                                    <a:cubicBezTo>
                                      <a:pt x="839" y="20160"/>
                                      <a:pt x="808" y="19887"/>
                                      <a:pt x="788" y="19669"/>
                                    </a:cubicBezTo>
                                    <a:cubicBezTo>
                                      <a:pt x="767" y="19450"/>
                                      <a:pt x="757" y="19287"/>
                                      <a:pt x="757" y="19232"/>
                                    </a:cubicBezTo>
                                    <a:cubicBezTo>
                                      <a:pt x="777" y="19178"/>
                                      <a:pt x="869" y="19941"/>
                                      <a:pt x="869" y="20160"/>
                                    </a:cubicBezTo>
                                    <a:cubicBezTo>
                                      <a:pt x="869" y="20378"/>
                                      <a:pt x="869" y="20378"/>
                                      <a:pt x="849" y="20214"/>
                                    </a:cubicBezTo>
                                    <a:close/>
                                    <a:moveTo>
                                      <a:pt x="21580" y="19887"/>
                                    </a:moveTo>
                                    <a:cubicBezTo>
                                      <a:pt x="21569" y="19887"/>
                                      <a:pt x="21559" y="19887"/>
                                      <a:pt x="21559" y="19941"/>
                                    </a:cubicBezTo>
                                    <a:cubicBezTo>
                                      <a:pt x="21559" y="19941"/>
                                      <a:pt x="21569" y="19996"/>
                                      <a:pt x="21580" y="19996"/>
                                    </a:cubicBezTo>
                                    <a:cubicBezTo>
                                      <a:pt x="21590" y="19996"/>
                                      <a:pt x="21600" y="19996"/>
                                      <a:pt x="21600" y="19941"/>
                                    </a:cubicBezTo>
                                    <a:cubicBezTo>
                                      <a:pt x="21600" y="19941"/>
                                      <a:pt x="21590" y="19887"/>
                                      <a:pt x="21580" y="19887"/>
                                    </a:cubicBezTo>
                                    <a:close/>
                                    <a:moveTo>
                                      <a:pt x="13428" y="20705"/>
                                    </a:moveTo>
                                    <a:cubicBezTo>
                                      <a:pt x="13418" y="20760"/>
                                      <a:pt x="13398" y="20814"/>
                                      <a:pt x="13387" y="20760"/>
                                    </a:cubicBezTo>
                                    <a:cubicBezTo>
                                      <a:pt x="13377" y="20705"/>
                                      <a:pt x="13387" y="20650"/>
                                      <a:pt x="13398" y="20596"/>
                                    </a:cubicBezTo>
                                    <a:cubicBezTo>
                                      <a:pt x="13408" y="20541"/>
                                      <a:pt x="13418" y="20378"/>
                                      <a:pt x="13418" y="20214"/>
                                    </a:cubicBezTo>
                                    <a:lnTo>
                                      <a:pt x="13418" y="19887"/>
                                    </a:lnTo>
                                    <a:lnTo>
                                      <a:pt x="13398" y="20269"/>
                                    </a:lnTo>
                                    <a:cubicBezTo>
                                      <a:pt x="13377" y="20541"/>
                                      <a:pt x="13357" y="20760"/>
                                      <a:pt x="13336" y="20923"/>
                                    </a:cubicBezTo>
                                    <a:lnTo>
                                      <a:pt x="13418" y="20923"/>
                                    </a:lnTo>
                                    <a:cubicBezTo>
                                      <a:pt x="13418" y="20923"/>
                                      <a:pt x="13418" y="20923"/>
                                      <a:pt x="13418" y="20923"/>
                                    </a:cubicBezTo>
                                    <a:cubicBezTo>
                                      <a:pt x="13449" y="20869"/>
                                      <a:pt x="13469" y="20760"/>
                                      <a:pt x="13469" y="20705"/>
                                    </a:cubicBezTo>
                                    <a:cubicBezTo>
                                      <a:pt x="13469" y="20541"/>
                                      <a:pt x="13459" y="20541"/>
                                      <a:pt x="13428" y="20705"/>
                                    </a:cubicBezTo>
                                    <a:close/>
                                    <a:moveTo>
                                      <a:pt x="13449" y="19669"/>
                                    </a:moveTo>
                                    <a:cubicBezTo>
                                      <a:pt x="13449" y="19505"/>
                                      <a:pt x="13449" y="19505"/>
                                      <a:pt x="13428" y="19669"/>
                                    </a:cubicBezTo>
                                    <a:cubicBezTo>
                                      <a:pt x="13408" y="19887"/>
                                      <a:pt x="13408" y="19941"/>
                                      <a:pt x="13428" y="19887"/>
                                    </a:cubicBezTo>
                                    <a:cubicBezTo>
                                      <a:pt x="13449" y="19832"/>
                                      <a:pt x="13449" y="19723"/>
                                      <a:pt x="13449" y="19669"/>
                                    </a:cubicBezTo>
                                    <a:close/>
                                    <a:moveTo>
                                      <a:pt x="8775" y="20814"/>
                                    </a:moveTo>
                                    <a:lnTo>
                                      <a:pt x="8765" y="20923"/>
                                    </a:lnTo>
                                    <a:lnTo>
                                      <a:pt x="8836" y="20923"/>
                                    </a:lnTo>
                                    <a:cubicBezTo>
                                      <a:pt x="8836" y="20923"/>
                                      <a:pt x="8826" y="20923"/>
                                      <a:pt x="8826" y="20923"/>
                                    </a:cubicBezTo>
                                    <a:lnTo>
                                      <a:pt x="8775" y="20814"/>
                                    </a:lnTo>
                                    <a:close/>
                                    <a:moveTo>
                                      <a:pt x="10616" y="20923"/>
                                    </a:moveTo>
                                    <a:lnTo>
                                      <a:pt x="10657" y="20923"/>
                                    </a:lnTo>
                                    <a:cubicBezTo>
                                      <a:pt x="10657" y="20923"/>
                                      <a:pt x="10647" y="20923"/>
                                      <a:pt x="10636" y="20923"/>
                                    </a:cubicBezTo>
                                    <a:cubicBezTo>
                                      <a:pt x="10626" y="20923"/>
                                      <a:pt x="10626" y="20923"/>
                                      <a:pt x="10616" y="20923"/>
                                    </a:cubicBezTo>
                                    <a:close/>
                                    <a:moveTo>
                                      <a:pt x="14298" y="4778"/>
                                    </a:moveTo>
                                    <a:cubicBezTo>
                                      <a:pt x="14267" y="4778"/>
                                      <a:pt x="14185" y="4941"/>
                                      <a:pt x="14195" y="4941"/>
                                    </a:cubicBezTo>
                                    <a:cubicBezTo>
                                      <a:pt x="14195" y="4941"/>
                                      <a:pt x="14226" y="4941"/>
                                      <a:pt x="14267" y="4887"/>
                                    </a:cubicBezTo>
                                    <a:cubicBezTo>
                                      <a:pt x="14287" y="4778"/>
                                      <a:pt x="14308" y="4778"/>
                                      <a:pt x="14298" y="4778"/>
                                    </a:cubicBezTo>
                                    <a:close/>
                                    <a:moveTo>
                                      <a:pt x="9562" y="9905"/>
                                    </a:moveTo>
                                    <a:cubicBezTo>
                                      <a:pt x="9481" y="10123"/>
                                      <a:pt x="9389" y="10505"/>
                                      <a:pt x="9399" y="10560"/>
                                    </a:cubicBezTo>
                                    <a:cubicBezTo>
                                      <a:pt x="9409" y="10560"/>
                                      <a:pt x="9430" y="10560"/>
                                      <a:pt x="9460" y="10450"/>
                                    </a:cubicBezTo>
                                    <a:cubicBezTo>
                                      <a:pt x="9491" y="10341"/>
                                      <a:pt x="9522" y="10287"/>
                                      <a:pt x="9532" y="10287"/>
                                    </a:cubicBezTo>
                                    <a:cubicBezTo>
                                      <a:pt x="9542" y="10287"/>
                                      <a:pt x="9552" y="10232"/>
                                      <a:pt x="9562" y="10123"/>
                                    </a:cubicBezTo>
                                    <a:cubicBezTo>
                                      <a:pt x="9573" y="10014"/>
                                      <a:pt x="9593" y="9905"/>
                                      <a:pt x="9614" y="9850"/>
                                    </a:cubicBezTo>
                                    <a:lnTo>
                                      <a:pt x="9614" y="9850"/>
                                    </a:lnTo>
                                    <a:cubicBezTo>
                                      <a:pt x="9685" y="9687"/>
                                      <a:pt x="9634" y="9741"/>
                                      <a:pt x="9562" y="9905"/>
                                    </a:cubicBezTo>
                                    <a:close/>
                                    <a:moveTo>
                                      <a:pt x="10647" y="15469"/>
                                    </a:moveTo>
                                    <a:cubicBezTo>
                                      <a:pt x="10636" y="15469"/>
                                      <a:pt x="10626" y="15469"/>
                                      <a:pt x="10616" y="15469"/>
                                    </a:cubicBezTo>
                                    <a:cubicBezTo>
                                      <a:pt x="10595" y="15523"/>
                                      <a:pt x="10616" y="15741"/>
                                      <a:pt x="10636" y="15741"/>
                                    </a:cubicBezTo>
                                    <a:cubicBezTo>
                                      <a:pt x="10667" y="15796"/>
                                      <a:pt x="10667" y="15523"/>
                                      <a:pt x="10647" y="15469"/>
                                    </a:cubicBezTo>
                                    <a:close/>
                                    <a:moveTo>
                                      <a:pt x="20823" y="18414"/>
                                    </a:moveTo>
                                    <a:cubicBezTo>
                                      <a:pt x="20772" y="17923"/>
                                      <a:pt x="20710" y="17323"/>
                                      <a:pt x="20690" y="17105"/>
                                    </a:cubicBezTo>
                                    <a:cubicBezTo>
                                      <a:pt x="20669" y="16887"/>
                                      <a:pt x="20649" y="16723"/>
                                      <a:pt x="20649" y="16669"/>
                                    </a:cubicBezTo>
                                    <a:cubicBezTo>
                                      <a:pt x="20649" y="16614"/>
                                      <a:pt x="20639" y="16560"/>
                                      <a:pt x="20618" y="16450"/>
                                    </a:cubicBezTo>
                                    <a:cubicBezTo>
                                      <a:pt x="20598" y="16396"/>
                                      <a:pt x="20587" y="16341"/>
                                      <a:pt x="20577" y="16341"/>
                                    </a:cubicBezTo>
                                    <a:cubicBezTo>
                                      <a:pt x="20567" y="16396"/>
                                      <a:pt x="20628" y="17050"/>
                                      <a:pt x="20669" y="17487"/>
                                    </a:cubicBezTo>
                                    <a:cubicBezTo>
                                      <a:pt x="20690" y="17705"/>
                                      <a:pt x="20720" y="18032"/>
                                      <a:pt x="20731" y="18305"/>
                                    </a:cubicBezTo>
                                    <a:cubicBezTo>
                                      <a:pt x="20751" y="18850"/>
                                      <a:pt x="20853" y="20160"/>
                                      <a:pt x="20874" y="20214"/>
                                    </a:cubicBezTo>
                                    <a:cubicBezTo>
                                      <a:pt x="20884" y="20214"/>
                                      <a:pt x="20874" y="20050"/>
                                      <a:pt x="20853" y="19832"/>
                                    </a:cubicBezTo>
                                    <a:cubicBezTo>
                                      <a:pt x="20833" y="19614"/>
                                      <a:pt x="20813" y="19341"/>
                                      <a:pt x="20813" y="19232"/>
                                    </a:cubicBezTo>
                                    <a:cubicBezTo>
                                      <a:pt x="20813" y="19123"/>
                                      <a:pt x="20802" y="18960"/>
                                      <a:pt x="20792" y="18796"/>
                                    </a:cubicBezTo>
                                    <a:cubicBezTo>
                                      <a:pt x="20761" y="18360"/>
                                      <a:pt x="20802" y="18632"/>
                                      <a:pt x="20853" y="19178"/>
                                    </a:cubicBezTo>
                                    <a:cubicBezTo>
                                      <a:pt x="20905" y="19669"/>
                                      <a:pt x="20935" y="19941"/>
                                      <a:pt x="20966" y="19832"/>
                                    </a:cubicBezTo>
                                    <a:cubicBezTo>
                                      <a:pt x="20976" y="19832"/>
                                      <a:pt x="20966" y="19669"/>
                                      <a:pt x="20945" y="19560"/>
                                    </a:cubicBezTo>
                                    <a:cubicBezTo>
                                      <a:pt x="20925" y="19450"/>
                                      <a:pt x="20874" y="18960"/>
                                      <a:pt x="20823" y="18414"/>
                                    </a:cubicBezTo>
                                    <a:close/>
                                    <a:moveTo>
                                      <a:pt x="10084" y="13178"/>
                                    </a:moveTo>
                                    <a:cubicBezTo>
                                      <a:pt x="10156" y="13396"/>
                                      <a:pt x="10176" y="13287"/>
                                      <a:pt x="10115" y="12960"/>
                                    </a:cubicBezTo>
                                    <a:cubicBezTo>
                                      <a:pt x="10094" y="12850"/>
                                      <a:pt x="10074" y="12796"/>
                                      <a:pt x="10064" y="12796"/>
                                    </a:cubicBezTo>
                                    <a:cubicBezTo>
                                      <a:pt x="10033" y="12796"/>
                                      <a:pt x="10043" y="13069"/>
                                      <a:pt x="10084" y="13178"/>
                                    </a:cubicBezTo>
                                    <a:close/>
                                    <a:moveTo>
                                      <a:pt x="9399" y="10832"/>
                                    </a:moveTo>
                                    <a:cubicBezTo>
                                      <a:pt x="9389" y="10832"/>
                                      <a:pt x="9378" y="10941"/>
                                      <a:pt x="9378" y="10996"/>
                                    </a:cubicBezTo>
                                    <a:cubicBezTo>
                                      <a:pt x="9378" y="11050"/>
                                      <a:pt x="9389" y="11105"/>
                                      <a:pt x="9399" y="11050"/>
                                    </a:cubicBezTo>
                                    <a:cubicBezTo>
                                      <a:pt x="9409" y="10996"/>
                                      <a:pt x="9419" y="10941"/>
                                      <a:pt x="9419" y="10887"/>
                                    </a:cubicBezTo>
                                    <a:cubicBezTo>
                                      <a:pt x="9419" y="10832"/>
                                      <a:pt x="9409" y="10832"/>
                                      <a:pt x="9399" y="10832"/>
                                    </a:cubicBezTo>
                                    <a:close/>
                                    <a:moveTo>
                                      <a:pt x="6750" y="16778"/>
                                    </a:moveTo>
                                    <a:cubicBezTo>
                                      <a:pt x="6750" y="16778"/>
                                      <a:pt x="6760" y="16832"/>
                                      <a:pt x="6770" y="16832"/>
                                    </a:cubicBezTo>
                                    <a:cubicBezTo>
                                      <a:pt x="6781" y="16832"/>
                                      <a:pt x="6791" y="16832"/>
                                      <a:pt x="6791" y="16778"/>
                                    </a:cubicBezTo>
                                    <a:cubicBezTo>
                                      <a:pt x="6791" y="16723"/>
                                      <a:pt x="6781" y="16723"/>
                                      <a:pt x="6770" y="16723"/>
                                    </a:cubicBezTo>
                                    <a:cubicBezTo>
                                      <a:pt x="6760" y="16723"/>
                                      <a:pt x="6750" y="16778"/>
                                      <a:pt x="6750" y="16778"/>
                                    </a:cubicBezTo>
                                    <a:close/>
                                    <a:moveTo>
                                      <a:pt x="6259" y="11541"/>
                                    </a:moveTo>
                                    <a:cubicBezTo>
                                      <a:pt x="6280" y="11378"/>
                                      <a:pt x="6331" y="11105"/>
                                      <a:pt x="6382" y="10941"/>
                                    </a:cubicBezTo>
                                    <a:cubicBezTo>
                                      <a:pt x="6433" y="10723"/>
                                      <a:pt x="6443" y="10669"/>
                                      <a:pt x="6402" y="10832"/>
                                    </a:cubicBezTo>
                                    <a:cubicBezTo>
                                      <a:pt x="6290" y="11214"/>
                                      <a:pt x="6259" y="11378"/>
                                      <a:pt x="6259" y="11487"/>
                                    </a:cubicBezTo>
                                    <a:cubicBezTo>
                                      <a:pt x="6259" y="11541"/>
                                      <a:pt x="6249" y="11596"/>
                                      <a:pt x="6239" y="11650"/>
                                    </a:cubicBezTo>
                                    <a:cubicBezTo>
                                      <a:pt x="6228" y="11650"/>
                                      <a:pt x="6218" y="11760"/>
                                      <a:pt x="6218" y="11760"/>
                                    </a:cubicBezTo>
                                    <a:cubicBezTo>
                                      <a:pt x="6218" y="11760"/>
                                      <a:pt x="6239" y="11705"/>
                                      <a:pt x="6259" y="11541"/>
                                    </a:cubicBezTo>
                                    <a:close/>
                                    <a:moveTo>
                                      <a:pt x="5993" y="11814"/>
                                    </a:moveTo>
                                    <a:cubicBezTo>
                                      <a:pt x="5973" y="11923"/>
                                      <a:pt x="5973" y="11923"/>
                                      <a:pt x="6003" y="11869"/>
                                    </a:cubicBezTo>
                                    <a:cubicBezTo>
                                      <a:pt x="6024" y="11869"/>
                                      <a:pt x="6034" y="11814"/>
                                      <a:pt x="6034" y="11760"/>
                                    </a:cubicBezTo>
                                    <a:cubicBezTo>
                                      <a:pt x="6024" y="11650"/>
                                      <a:pt x="6014" y="11705"/>
                                      <a:pt x="5993" y="11814"/>
                                    </a:cubicBezTo>
                                    <a:close/>
                                    <a:moveTo>
                                      <a:pt x="5830" y="13123"/>
                                    </a:moveTo>
                                    <a:cubicBezTo>
                                      <a:pt x="5809" y="13341"/>
                                      <a:pt x="5789" y="13505"/>
                                      <a:pt x="5789" y="13505"/>
                                    </a:cubicBezTo>
                                    <a:cubicBezTo>
                                      <a:pt x="5799" y="13505"/>
                                      <a:pt x="5881" y="12850"/>
                                      <a:pt x="5881" y="12741"/>
                                    </a:cubicBezTo>
                                    <a:cubicBezTo>
                                      <a:pt x="5891" y="12632"/>
                                      <a:pt x="5881" y="12687"/>
                                      <a:pt x="5830" y="13123"/>
                                    </a:cubicBezTo>
                                    <a:close/>
                                    <a:moveTo>
                                      <a:pt x="5666" y="12414"/>
                                    </a:moveTo>
                                    <a:cubicBezTo>
                                      <a:pt x="5676" y="12469"/>
                                      <a:pt x="5686" y="12469"/>
                                      <a:pt x="5697" y="12469"/>
                                    </a:cubicBezTo>
                                    <a:cubicBezTo>
                                      <a:pt x="5707" y="12469"/>
                                      <a:pt x="5707" y="12414"/>
                                      <a:pt x="5707" y="12414"/>
                                    </a:cubicBezTo>
                                    <a:cubicBezTo>
                                      <a:pt x="5697" y="12359"/>
                                      <a:pt x="5686" y="12359"/>
                                      <a:pt x="5676" y="12359"/>
                                    </a:cubicBezTo>
                                    <a:cubicBezTo>
                                      <a:pt x="5666" y="12360"/>
                                      <a:pt x="5666" y="12360"/>
                                      <a:pt x="5666" y="12414"/>
                                    </a:cubicBezTo>
                                    <a:close/>
                                    <a:moveTo>
                                      <a:pt x="9603" y="10832"/>
                                    </a:moveTo>
                                    <a:cubicBezTo>
                                      <a:pt x="9603" y="10887"/>
                                      <a:pt x="9614" y="10887"/>
                                      <a:pt x="9624" y="10887"/>
                                    </a:cubicBezTo>
                                    <a:cubicBezTo>
                                      <a:pt x="9634" y="10887"/>
                                      <a:pt x="9634" y="10832"/>
                                      <a:pt x="9634" y="10832"/>
                                    </a:cubicBezTo>
                                    <a:cubicBezTo>
                                      <a:pt x="9624" y="10778"/>
                                      <a:pt x="9624" y="10778"/>
                                      <a:pt x="9614" y="10778"/>
                                    </a:cubicBezTo>
                                    <a:cubicBezTo>
                                      <a:pt x="9603" y="10778"/>
                                      <a:pt x="9603" y="10778"/>
                                      <a:pt x="9603" y="10832"/>
                                    </a:cubicBezTo>
                                    <a:close/>
                                    <a:moveTo>
                                      <a:pt x="13950" y="7178"/>
                                    </a:moveTo>
                                    <a:cubicBezTo>
                                      <a:pt x="13970" y="7178"/>
                                      <a:pt x="13981" y="7123"/>
                                      <a:pt x="13981" y="7069"/>
                                    </a:cubicBezTo>
                                    <a:cubicBezTo>
                                      <a:pt x="13981" y="7014"/>
                                      <a:pt x="13981" y="6959"/>
                                      <a:pt x="13970" y="6959"/>
                                    </a:cubicBezTo>
                                    <a:cubicBezTo>
                                      <a:pt x="13960" y="6959"/>
                                      <a:pt x="13950" y="7014"/>
                                      <a:pt x="13940" y="7069"/>
                                    </a:cubicBezTo>
                                    <a:cubicBezTo>
                                      <a:pt x="13919" y="7123"/>
                                      <a:pt x="13930" y="7178"/>
                                      <a:pt x="13950" y="7178"/>
                                    </a:cubicBezTo>
                                    <a:close/>
                                    <a:moveTo>
                                      <a:pt x="14103" y="6196"/>
                                    </a:moveTo>
                                    <a:cubicBezTo>
                                      <a:pt x="14124" y="6087"/>
                                      <a:pt x="14124" y="6032"/>
                                      <a:pt x="14114" y="6032"/>
                                    </a:cubicBezTo>
                                    <a:cubicBezTo>
                                      <a:pt x="14093" y="6032"/>
                                      <a:pt x="14042" y="6250"/>
                                      <a:pt x="14042" y="6305"/>
                                    </a:cubicBezTo>
                                    <a:cubicBezTo>
                                      <a:pt x="14052" y="6414"/>
                                      <a:pt x="14073" y="6359"/>
                                      <a:pt x="14103" y="6196"/>
                                    </a:cubicBezTo>
                                    <a:close/>
                                    <a:moveTo>
                                      <a:pt x="13776" y="4123"/>
                                    </a:moveTo>
                                    <a:cubicBezTo>
                                      <a:pt x="13786" y="4123"/>
                                      <a:pt x="13807" y="4069"/>
                                      <a:pt x="13827" y="3959"/>
                                    </a:cubicBezTo>
                                    <a:cubicBezTo>
                                      <a:pt x="13858" y="3796"/>
                                      <a:pt x="13858" y="3796"/>
                                      <a:pt x="13827" y="3905"/>
                                    </a:cubicBezTo>
                                    <a:cubicBezTo>
                                      <a:pt x="13776" y="3959"/>
                                      <a:pt x="13756" y="4123"/>
                                      <a:pt x="13776" y="4123"/>
                                    </a:cubicBezTo>
                                    <a:close/>
                                    <a:moveTo>
                                      <a:pt x="16589" y="18141"/>
                                    </a:moveTo>
                                    <a:cubicBezTo>
                                      <a:pt x="16599" y="18250"/>
                                      <a:pt x="16609" y="18250"/>
                                      <a:pt x="16609" y="18141"/>
                                    </a:cubicBezTo>
                                    <a:cubicBezTo>
                                      <a:pt x="16609" y="18087"/>
                                      <a:pt x="16609" y="18032"/>
                                      <a:pt x="16599" y="17978"/>
                                    </a:cubicBezTo>
                                    <a:cubicBezTo>
                                      <a:pt x="16578" y="17923"/>
                                      <a:pt x="16578" y="17978"/>
                                      <a:pt x="16589" y="18141"/>
                                    </a:cubicBezTo>
                                    <a:close/>
                                    <a:moveTo>
                                      <a:pt x="20608" y="12250"/>
                                    </a:moveTo>
                                    <a:cubicBezTo>
                                      <a:pt x="20618" y="12141"/>
                                      <a:pt x="20649" y="12141"/>
                                      <a:pt x="20649" y="12305"/>
                                    </a:cubicBezTo>
                                    <a:cubicBezTo>
                                      <a:pt x="20649" y="12360"/>
                                      <a:pt x="20659" y="12632"/>
                                      <a:pt x="20680" y="12905"/>
                                    </a:cubicBezTo>
                                    <a:cubicBezTo>
                                      <a:pt x="20700" y="13287"/>
                                      <a:pt x="20700" y="13396"/>
                                      <a:pt x="20690" y="13505"/>
                                    </a:cubicBezTo>
                                    <a:cubicBezTo>
                                      <a:pt x="20669" y="13614"/>
                                      <a:pt x="20669" y="13614"/>
                                      <a:pt x="20700" y="13614"/>
                                    </a:cubicBezTo>
                                    <a:cubicBezTo>
                                      <a:pt x="20710" y="13614"/>
                                      <a:pt x="20731" y="13614"/>
                                      <a:pt x="20731" y="13614"/>
                                    </a:cubicBezTo>
                                    <a:cubicBezTo>
                                      <a:pt x="20731" y="13614"/>
                                      <a:pt x="20761" y="14214"/>
                                      <a:pt x="20772" y="14596"/>
                                    </a:cubicBezTo>
                                    <a:cubicBezTo>
                                      <a:pt x="20772" y="14705"/>
                                      <a:pt x="20782" y="14760"/>
                                      <a:pt x="20792" y="14814"/>
                                    </a:cubicBezTo>
                                    <a:cubicBezTo>
                                      <a:pt x="20813" y="14869"/>
                                      <a:pt x="20792" y="14323"/>
                                      <a:pt x="20751" y="13560"/>
                                    </a:cubicBezTo>
                                    <a:cubicBezTo>
                                      <a:pt x="20690" y="12414"/>
                                      <a:pt x="20680" y="12141"/>
                                      <a:pt x="20690" y="12032"/>
                                    </a:cubicBezTo>
                                    <a:cubicBezTo>
                                      <a:pt x="20690" y="11978"/>
                                      <a:pt x="20690" y="11923"/>
                                      <a:pt x="20680" y="11923"/>
                                    </a:cubicBezTo>
                                    <a:cubicBezTo>
                                      <a:pt x="20669" y="11923"/>
                                      <a:pt x="20649" y="11650"/>
                                      <a:pt x="20639" y="11323"/>
                                    </a:cubicBezTo>
                                    <a:cubicBezTo>
                                      <a:pt x="20628" y="10996"/>
                                      <a:pt x="20608" y="10669"/>
                                      <a:pt x="20598" y="10614"/>
                                    </a:cubicBezTo>
                                    <a:lnTo>
                                      <a:pt x="20598" y="10614"/>
                                    </a:lnTo>
                                    <a:cubicBezTo>
                                      <a:pt x="20598" y="10505"/>
                                      <a:pt x="20588" y="10450"/>
                                      <a:pt x="20577" y="10505"/>
                                    </a:cubicBezTo>
                                    <a:cubicBezTo>
                                      <a:pt x="20567" y="10560"/>
                                      <a:pt x="20618" y="11869"/>
                                      <a:pt x="20639" y="11978"/>
                                    </a:cubicBezTo>
                                    <a:cubicBezTo>
                                      <a:pt x="20639" y="12032"/>
                                      <a:pt x="20628" y="12032"/>
                                      <a:pt x="20608" y="12087"/>
                                    </a:cubicBezTo>
                                    <a:cubicBezTo>
                                      <a:pt x="20577" y="12141"/>
                                      <a:pt x="20577" y="12141"/>
                                      <a:pt x="20588" y="12250"/>
                                    </a:cubicBezTo>
                                    <a:cubicBezTo>
                                      <a:pt x="20598" y="12305"/>
                                      <a:pt x="20598" y="12305"/>
                                      <a:pt x="20608" y="12250"/>
                                    </a:cubicBezTo>
                                    <a:close/>
                                    <a:moveTo>
                                      <a:pt x="16036" y="17650"/>
                                    </a:moveTo>
                                    <a:cubicBezTo>
                                      <a:pt x="16047" y="17596"/>
                                      <a:pt x="16036" y="17541"/>
                                      <a:pt x="16026" y="17541"/>
                                    </a:cubicBezTo>
                                    <a:cubicBezTo>
                                      <a:pt x="16016" y="17541"/>
                                      <a:pt x="16006" y="17596"/>
                                      <a:pt x="16006" y="17650"/>
                                    </a:cubicBezTo>
                                    <a:cubicBezTo>
                                      <a:pt x="16006" y="17705"/>
                                      <a:pt x="16006" y="17760"/>
                                      <a:pt x="16016" y="17760"/>
                                    </a:cubicBezTo>
                                    <a:cubicBezTo>
                                      <a:pt x="16026" y="17705"/>
                                      <a:pt x="16036" y="17705"/>
                                      <a:pt x="16036" y="17650"/>
                                    </a:cubicBezTo>
                                    <a:close/>
                                    <a:moveTo>
                                      <a:pt x="6044" y="13178"/>
                                    </a:moveTo>
                                    <a:lnTo>
                                      <a:pt x="6044" y="13178"/>
                                    </a:lnTo>
                                    <a:cubicBezTo>
                                      <a:pt x="6044" y="13123"/>
                                      <a:pt x="6044" y="13069"/>
                                      <a:pt x="6034" y="13069"/>
                                    </a:cubicBezTo>
                                    <a:cubicBezTo>
                                      <a:pt x="6024" y="13069"/>
                                      <a:pt x="6024" y="13178"/>
                                      <a:pt x="6034" y="13178"/>
                                    </a:cubicBezTo>
                                    <a:cubicBezTo>
                                      <a:pt x="6044" y="13287"/>
                                      <a:pt x="6044" y="13232"/>
                                      <a:pt x="6044" y="13178"/>
                                    </a:cubicBezTo>
                                    <a:close/>
                                    <a:moveTo>
                                      <a:pt x="14206" y="5650"/>
                                    </a:moveTo>
                                    <a:cubicBezTo>
                                      <a:pt x="14216" y="5650"/>
                                      <a:pt x="14226" y="5596"/>
                                      <a:pt x="14236" y="5596"/>
                                    </a:cubicBezTo>
                                    <a:cubicBezTo>
                                      <a:pt x="14247" y="5541"/>
                                      <a:pt x="14236" y="5541"/>
                                      <a:pt x="14226" y="5541"/>
                                    </a:cubicBezTo>
                                    <a:cubicBezTo>
                                      <a:pt x="14216" y="5541"/>
                                      <a:pt x="14206" y="5596"/>
                                      <a:pt x="14195" y="5596"/>
                                    </a:cubicBezTo>
                                    <a:cubicBezTo>
                                      <a:pt x="14185" y="5650"/>
                                      <a:pt x="14195" y="5650"/>
                                      <a:pt x="14206" y="5650"/>
                                    </a:cubicBezTo>
                                    <a:close/>
                                    <a:moveTo>
                                      <a:pt x="14124" y="7232"/>
                                    </a:moveTo>
                                    <a:cubicBezTo>
                                      <a:pt x="14114" y="7232"/>
                                      <a:pt x="14093" y="7396"/>
                                      <a:pt x="14073" y="7559"/>
                                    </a:cubicBezTo>
                                    <a:cubicBezTo>
                                      <a:pt x="14052" y="7723"/>
                                      <a:pt x="14032" y="7832"/>
                                      <a:pt x="14011" y="7887"/>
                                    </a:cubicBezTo>
                                    <a:cubicBezTo>
                                      <a:pt x="13991" y="7887"/>
                                      <a:pt x="13991" y="7941"/>
                                      <a:pt x="14011" y="7941"/>
                                    </a:cubicBezTo>
                                    <a:cubicBezTo>
                                      <a:pt x="14032" y="7996"/>
                                      <a:pt x="14052" y="7941"/>
                                      <a:pt x="14083" y="7669"/>
                                    </a:cubicBezTo>
                                    <a:cubicBezTo>
                                      <a:pt x="14103" y="7505"/>
                                      <a:pt x="14124" y="7287"/>
                                      <a:pt x="14124" y="7232"/>
                                    </a:cubicBezTo>
                                    <a:lnTo>
                                      <a:pt x="14124" y="7232"/>
                                    </a:lnTo>
                                    <a:cubicBezTo>
                                      <a:pt x="14134" y="7232"/>
                                      <a:pt x="14134" y="7232"/>
                                      <a:pt x="14124" y="7232"/>
                                    </a:cubicBezTo>
                                    <a:close/>
                                    <a:moveTo>
                                      <a:pt x="14001" y="6632"/>
                                    </a:moveTo>
                                    <a:cubicBezTo>
                                      <a:pt x="14001" y="6687"/>
                                      <a:pt x="14001" y="6687"/>
                                      <a:pt x="14022" y="6687"/>
                                    </a:cubicBezTo>
                                    <a:cubicBezTo>
                                      <a:pt x="14032" y="6687"/>
                                      <a:pt x="14052" y="6632"/>
                                      <a:pt x="14052" y="6578"/>
                                    </a:cubicBezTo>
                                    <a:cubicBezTo>
                                      <a:pt x="14052" y="6469"/>
                                      <a:pt x="14011" y="6523"/>
                                      <a:pt x="14001" y="6632"/>
                                    </a:cubicBezTo>
                                    <a:close/>
                                  </a:path>
                                </a:pathLst>
                              </a:custGeom>
                              <a:solidFill>
                                <a:schemeClr val="bg1"/>
                              </a:solidFill>
                              <a:ln w="12700">
                                <a:solidFill>
                                  <a:schemeClr val="accent1"/>
                                </a:solidFill>
                                <a:miter lim="400000"/>
                              </a:ln>
                            </wps:spPr>
                            <wps:bodyPr lIns="38100" tIns="38100" rIns="38100" bIns="38100" anchor="ctr"/>
                          </wps:wsp>
                        </a:graphicData>
                      </a:graphic>
                    </wp:inline>
                  </w:drawing>
                </mc:Choice>
                <mc:Fallback>
                  <w:pict>
                    <v:shape w14:anchorId="3D4B581D" id="Shape" o:spid="_x0000_s1026" style="width:211.2pt;height:39.35pt;visibility:visible;mso-wrap-style:square;mso-left-percent:-10001;mso-top-percent:-10001;mso-position-horizontal:absolute;mso-position-horizontal-relative:char;mso-position-vertical:absolute;mso-position-vertical-relative:line;mso-left-percent:-10001;mso-top-percent:-10001;v-text-anchor:middle" coordsize="21600,21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" path="m6607,15523v10,,10,,20,-109c6637,15305,6637,15305,6617,15360v-10,54,-10,109,-10,163xm6627,14541v10,,21,-54,21,-54c6648,14432,6637,14432,6627,14432v-10,,-20,55,-20,55c6607,14487,6617,14541,6627,14541xm5891,5978v10,-55,31,-109,31,-109c5922,5814,5891,5869,5881,5978v-11,54,-11,54,10,xm5697,8323v,55,,55,10,55c5717,8378,5717,8323,5727,8323v10,-54,,-54,-10,-54c5707,8214,5697,8269,5697,8323xm5523,8432v-11,-54,-11,,-11,55c5523,8541,5512,8596,5502,8650v-10,55,-20,,-20,-54c5482,8541,5472,8432,5461,8432v-30,,-41,164,-20,327c5461,8869,5451,8978,5420,9196v-71,436,-51,436,31,c5492,8978,5523,8814,5523,8759v,-54,10,-54,20,-54c5553,8705,5564,8650,5574,8541v10,-109,20,-218,41,-272c5635,8269,5645,8159,5645,8105v,-55,-10,-55,-51,109c5564,8378,5533,8432,5523,8432xm5737,7232v41,55,62,55,62,c5799,7178,5768,7178,5737,7123v-30,,-81,-54,-112,-54c5584,7069,5574,7069,5615,7123v30,55,82,55,122,109xm5768,7669v-20,,-82,218,-71,272c5697,7941,5727,7887,5748,7832v20,-109,30,-163,20,-163xm6781,11596v,-109,-11,-55,-21,54c6750,11705,6760,11760,6770,11705v,,11,-55,11,-109xm9297,3032v30,-163,122,-927,122,-982c9419,2050,9409,1996,9409,1996v-10,,-92,654,-112,982c9266,3196,9266,3196,9297,3032xm9276,414v21,-55,31,-109,21,-109c9286,305,9256,359,9235,414v-51,164,-20,164,41,xm7619,8869r,c7630,8759,7609,8759,7578,8869v-20,54,-20,54,,54c7589,8923,7609,8869,7619,8869xm9501,1669v21,-110,31,-164,21,-164c9501,1559,9440,1832,9450,1832v10,55,31,-54,51,-163xm7128,10232v11,,21,,21,c7149,10178,7149,10178,7128,10178v-20,,-20,,,54xm9695,9414v21,,41,-55,41,-164c9747,9196,9736,9141,9716,9196v-51,163,-61,273,-21,218xm6648,14814v10,,10,,20,-109c6678,14596,6678,14596,6658,14650v-10,55,-21,110,-10,164xm6668,8759v10,,10,-54,-10,-54c6627,8596,6617,8596,6627,8705v10,54,31,54,41,54xm6801,14050v31,-109,82,-272,102,-327c6934,13669,6955,13614,6955,13614v,,-21,,-52,55c6852,13723,6740,14159,6740,14214v10,,30,-54,61,-164xm6627,14269v10,54,10,54,10,-55l6637,14214v,-54,,-109,-10,-109c6617,14105,6627,14214,6627,14269xm5288,7287v,54,10,54,51,c5369,7232,5431,7178,5472,7123v81,-54,81,-54,-21,c5390,7123,5328,7178,5318,7178v-10,,-30,54,-30,109xm7087,14323v11,-54,21,-109,11,-163c7087,14105,7077,14105,7067,14160v-10,163,-10,272,20,163xm6883,11541v10,,20,-54,20,-109c6903,11378,6893,11378,6883,11432v-10,,-20,55,-20,109c6873,11541,6883,11541,6883,11541xm5103,8596v-10,54,,54,11,54c5124,8650,5134,8596,5134,8596v,,,-55,-10,-55c5114,8541,5114,8541,5103,8596xm522,18905v,-55,,-55,-11,-55c511,18850,501,18905,491,18905v-10,55,,55,10,55c511,19014,522,18960,522,18905xm511,20214v-10,-54,-10,-109,-20,-109c491,20105,491,20214,501,20269v21,218,21,163,10,-55xm1197,13832v,-54,,-109,-11,-218l1186,13614v-10,-54,-10,-109,-20,-109c1166,13505,1166,13614,1176,13723v21,109,21,164,21,109xm3845,3141v31,,52,-54,62,-54c3927,3032,3845,3087,3825,3141v-31,55,-20,55,20,xm470,19887v-10,-55,-10,-109,-20,-109c440,19778,450,19887,460,19941v21,164,31,109,10,-54xm1330,14869v20,,10,-109,-31,-273c1268,14432,1268,14487,1289,14705v20,55,30,164,41,164xm4725,2432v10,,20,-54,20,-54c4745,2323,4735,2323,4725,2323v-10,,-20,55,-20,55c4705,2378,4715,2432,4725,2432xm2015,10778v-10,,-10,109,,109c2025,10941,2025,10941,2025,10832v,-54,,-109,-10,-54xm1248,14160v-11,-55,-21,-110,-21,-110c1217,14050,1227,14105,1248,14160v,109,10,54,,xm2015,10559v-10,-54,-10,-163,-10,-218l2005,10341v,-54,,-54,-11,c1994,10396,1994,10505,2015,10559v10,164,10,164,,xm5001,7287v-10,54,,54,21,109c5042,7396,5042,7396,5042,7341v-20,-109,-31,-109,-41,-54xm4889,5705r,c4919,5596,4919,5596,4899,5596v-21,,-31,54,-41,54c4838,5814,4858,5814,4889,5705xm5073,6796v-51,327,-21,273,41,-109c5185,6305,5226,6141,5308,5923v41,-54,61,-164,61,-164l5369,5759v,,-30,,-61,55c5247,5923,5134,6359,5073,6796xm5114,4014v10,,30,-55,61,-164c5195,3796,5206,3687,5195,3687v-10,,-40,54,-71,163c5103,3905,5062,4014,5052,4014v-30,,-143,327,-133,382c4919,4396,4970,4341,5022,4232v30,-109,81,-218,92,-218xm5165,9087v,54,10,54,20,54c5195,9141,5206,9087,5206,9087v,-55,-11,-55,-21,-55c5175,9032,5165,9032,5165,9087xm5236,6741v,55,11,164,31,164c5298,6905,5298,6796,5277,6687v-41,-109,-41,-109,-41,54xm1984,9959v,-163,,-272,-10,-163c1964,9905,1974,10014,1974,10123v10,109,10,,10,-164xm72,19341v,,20,328,61,709c174,20432,205,20760,205,20814v,,,55,10,55l245,20869c174,20160,112,19560,102,19396v-20,,-30,-55,-30,-55xm10,4941v,,-10,55,-10,55c,5050,10,5050,20,5050v11,,11,-54,11,-54c31,4941,20,4941,10,4941xm9808,3087v10,-55,10,-109,,-109c9798,2978,9726,3469,9736,3523v11,,51,-273,72,-436xm256,18741v10,,20,-54,20,-109c276,18578,256,18578,245,18578v-30,,-30,54,-20,218c235,18905,245,19069,245,19123v,55,21,327,31,655c286,20050,307,20378,317,20432v21,218,,-491,-41,-1145c256,18960,245,18741,256,18741xm6116,2814v20,-55,41,-109,31,-109c6136,2705,6106,2759,6085,2814v-20,55,-41,109,-30,109c6065,2923,6085,2869,6116,2814xm20230,13069v,-55,,-55,-11,-55c20209,13014,20209,13069,20199,13069v-10,54,,54,10,54c20219,13178,20230,13123,20230,13069xm16660,6305v10,,21,,21,-55c16681,6196,16670,6196,16660,6196v-10,,-20,,-20,54c16640,6250,16650,6305,16660,6305xm15975,13396v-10,-55,-10,-164,-10,-218c15965,13123,15965,13123,15955,13178v-11,54,,109,20,218c15985,13505,15985,13505,15975,13396xm16036,14105v-20,-218,-41,-382,-41,-382c15985,13723,16057,14705,16077,14760v10,54,10,-55,-41,-655xm16159,15578v,,-10,-164,-31,-382c16108,14978,16088,14869,16088,14869v-1,54,61,709,71,709xm399,18905v-10,-218,-31,-382,-31,-327c358,18632,419,19614,440,19669v10,54,,-164,-41,-764xm20352,14378v-10,-109,-20,-273,-30,-328c20291,13778,20291,13996,20322,14269v40,272,40,272,30,109xm15944,12959v,-54,,-109,-10,-109c15924,12850,15924,12959,15934,12959v,110,10,55,10,xm20833,14105v,109,,218,10,273c20864,14487,20864,14487,20853,14323v-10,-54,-10,-218,-20,-218c20833,13996,20833,14050,20833,14105xm20444,19505v,,,-109,,-164c20444,19287,20434,19232,20424,19232v,,,109,,164c20424,19450,20444,19560,20444,19505xm20434,12850v21,55,21,110,,164c20424,13069,20424,13123,20444,13232v11,55,21,164,21,218c20465,13505,20485,13614,20495,13669v41,163,41,109,11,-164c20475,13287,20475,12578,20506,12414v10,-55,30,-164,30,-218c20536,12087,20495,12250,20444,12523v-20,218,-20,273,-10,327xm18297,9850v10,-54,20,-163,30,-218l18338,9469r-31,163c18276,9796,18266,9959,18297,9850xm10319,5378v41,-437,41,-491,11,-328c10309,5159,10278,5378,10268,5596v-61,709,-20,545,51,-218xm18859,8105v,54,10,109,21,109c18890,8214,18900,8159,18900,8105v,-55,-10,-109,-20,-109c18869,7996,18859,8050,18859,8105xm18767,4232v10,-109,10,-163,,-163c18757,4069,18726,4341,18736,4396v11,,21,-55,31,-164xm18828,7341v31,-54,133,-545,184,-872c19064,6141,19176,5705,19207,5759v20,,20,,10,-163c19207,5487,19207,5378,19197,5378v,,-41,109,-82,272c19074,5814,19033,5923,19033,5923v,,41,-218,92,-491l19125,5432v51,-218,92,-436,82,-436c19156,4996,18982,5923,18972,6305v,109,-21,218,-31,218c18931,6578,18920,6578,18931,6523v10,-54,10,-109,-11,-54c18910,6523,18900,6578,18900,6687v,109,-20,218,-51,327c18818,7123,18808,7123,18818,7123v10,,21,,21,c18839,7178,18828,7232,18818,7287v-10,54,,54,10,54xm19064,4450v10,,20,-54,20,-54c19084,4341,19074,4341,19064,4341v-11,,-21,55,-21,55c19053,4396,19053,4450,19064,4450xm16947,16505v,-55,,-55,,c16936,16505,16926,16560,16906,16669r-31,163l16916,16723v10,-109,31,-218,31,-218xm20792,13505v-10,109,10,436,31,382c20833,13887,20843,13941,20853,13996v31,273,21,54,-20,-655c20813,12959,20792,12578,20792,12523v,-54,41,-163,92,-218c20935,12250,20976,12141,20976,12087v,-109,-20,-109,-133,54c20741,12305,20720,12360,20741,12523v20,109,72,927,51,982xm16783,18087v,-55,-10,-164,-10,-164c16762,17923,16762,17978,16762,18032v,55,11,109,11,164c16773,18250,16783,18141,16783,18087xm17305,8105v10,,20,,20,-109c17325,7941,17315,7887,17294,7887v-20,54,-20,163,11,218xm19861,11159v-10,-54,-10,-109,-20,-109c19841,11050,19841,11159,19851,11214v21,164,31,109,10,-55xm19289,2269v,-55,,-55,-11,-55c19268,2214,19258,2269,19258,2269v,109,31,109,31,xm11373,305v-11,-55,-21,-55,-41,c11311,359,11311,414,11322,469v30,109,61,-55,51,-164xm11281,5923v-11,-54,-21,-54,-31,-54c11230,5869,11230,5978,11240,6032v30,55,51,-54,41,-109xm14891,7996v20,54,20,54,,54c14860,8050,14799,8487,14799,8705v,54,-10,218,-31,327c14717,9469,14737,9578,14809,9141v21,-163,41,-272,31,-327c14830,8759,14840,8705,14850,8650v10,-54,41,-163,51,-272c14932,8160,14973,7996,14993,8105v,,,109,-20,218c14962,8432,14942,8596,14942,8650v,55,-20,273,-51,491c14860,9360,14830,9632,14819,9687v-10,163,-10,163,11,109c14860,9687,14881,9523,14963,8869v30,-219,51,-328,81,-328c15075,8541,15085,8541,15065,8487v-51,-55,-31,-328,92,-1309c15228,6632,15280,6141,15280,6087v,-55,10,-164,20,-164c15310,5923,15320,5814,15320,5759v21,-327,-30,-54,-122,710c15136,6905,15075,7396,15065,7505v-10,109,-31,273,-31,273c15034,7887,14983,8050,14973,7996v-11,,10,-164,30,-273c15024,7614,15034,7505,15024,7505v-10,,-31,54,-41,164c14962,7778,14942,7887,14922,7887v-52,54,-52,54,-31,109xm21293,19069v-10,-55,-10,-109,-20,-109c21273,18960,21273,19069,21283,19123v20,164,20,109,10,-54xm11383,6959v10,-54,31,-163,31,-218c11414,6687,11403,6741,11383,6796v-10,54,-31,163,-31,218c11352,7069,11373,7014,11383,6959xm11434,14814v10,,21,-54,21,-109c11455,14650,11444,14650,11434,14650v-10,,-20,55,-20,110c11414,14814,11424,14869,11434,14814xm10309,6523v10,,21,,31,55c10340,6632,10350,6578,10350,6523v,-54,10,-218,31,-327l10381,6196v30,-164,10,-218,-21,-55c10309,6359,10289,6578,10309,6523xm10432,5596v,-55,-10,,-21,54c10401,5705,10391,5814,10391,5869v10,109,41,-164,41,-273xm10616,3141v,,10,-54,20,-54c10647,3032,10636,3032,10626,3032v-10,,-20,55,-20,55c10606,3087,10606,3141,10616,3141xm10585,10178v-20,-55,-61,,-51,109c10544,10341,10555,10341,10565,10341v30,,30,-109,20,-163xm10953,359v,-54,,-54,-10,-54c10943,305,10933,359,10923,359v-11,55,,55,10,55c10953,469,10953,414,10953,359xm11189,1559v10,,20,-54,20,-109c11209,1396,11199,1396,11189,1450v-11,,-21,55,-21,109c11168,1559,11178,1559,11189,1559xm15576,11923v21,-163,10,-163,-31,-54c15535,11923,15525,11978,15535,12032v10,,31,-54,41,-109xm15341,7450v10,,20,-109,20,-163c15361,7178,15361,7178,15331,7287v-21,163,-21,272,10,163xm15402,3796v21,,51,-55,82,-55l15525,3687r-41,c15464,3687,15423,3687,15402,3741v-30,55,-30,55,,55xm15791,13014v20,327,92,818,92,709c15883,13669,15862,13450,15832,13178v-31,-273,-62,-600,-72,-709l15760,12469v-10,-110,-20,-164,-30,-110c15730,12414,15740,12523,15750,12578v,54,20,272,41,436xm15668,13505v,-55,-20,,-31,109c15617,13723,15607,13832,15617,13832v,55,51,-218,51,-327xm15259,5105v,,-10,,-31,c15208,5105,15188,5159,15167,5323r-20,218l15198,5378v30,-164,51,-273,61,-273xm15280,8269v,-55,10,-164,20,-328c15310,7778,15331,7669,15331,7614v,-164,-92,382,-103,709c15218,8487,15188,8759,15177,8869v-20,109,-30,218,-20,218c15177,9087,15249,8814,15239,8759v-11,,,-109,20,-218c15280,8432,15280,8323,15280,8269xm15136,5705v11,,21,-55,21,-109c15157,5541,15147,5541,15136,5596v-10,,-20,54,-20,109c15116,5759,15126,5705,15136,5705xm15095,6087v11,-55,21,-109,21,-164c15116,5814,15085,5869,15075,6032v-10,109,,109,20,55xm15014,6850v10,,20,-54,30,-54c15055,6741,15044,6741,15024,6741v-10,,-31,55,-31,55c14993,6850,15003,6850,15014,6850xm18235,9196v10,,31,-55,31,-55c18266,9087,18235,9141,18225,9196v-10,54,-10,54,10,xm14962,13505v,,11,55,31,55c15003,13560,15024,13560,15024,13505v,-55,-10,-55,-31,-55c14973,13450,14962,13505,14962,13505xm18419,20541v,-109,,-109,-20,c18378,20705,18378,20760,18399,20705v10,,20,-55,20,-164xm15157,11923v,-54,-10,-54,-21,-54c15126,11869,15116,11923,15116,11923v,55,10,55,20,55c15147,11978,15157,11978,15157,11923xm15095,12414v11,-55,,-55,-10,-55c15075,12359,15065,12414,15055,12414v-11,55,,55,10,55c15075,12469,15085,12469,15095,12414xm15034,12741v,55,,55,10,55c15055,12796,15055,12741,15065,12741v10,-54,,-54,-10,-54c15044,12687,15034,12741,15034,12741xm15218,14160v10,,-10,-110,-20,-164c15157,13887,15116,13832,15116,13941v,109,92,273,102,219xm2823,18960v,,,54,10,109c2843,19123,2853,19123,2853,19069v,-55,-10,-109,-10,-109c2833,18905,2823,18905,2823,18960xm19892,17596v10,54,10,109,20,109c19912,17705,19923,17650,19923,17596v,-55,-11,-109,-21,-109c19892,17487,19882,17541,19892,17596xm20475,20432v-20,-54,-31,-218,-41,-327c20424,19996,20403,19614,20373,19232v-62,-818,-113,-1691,-103,-1854c20281,17214,20352,18087,20352,18305v,218,31,709,51,655c20403,18960,20393,18578,20373,18141v-21,-436,-41,-872,-51,-981c20311,17050,20311,16941,20301,16941v-20,,-61,-600,-61,-818c20240,16069,20230,15960,20209,15960v-20,,-41,-164,-72,-710c20117,14869,20097,14487,20086,14323v-20,-218,11,-436,31,-163c20127,14214,20137,14378,20148,14487v10,109,30,327,30,382c20189,14978,20199,15087,20209,15087v10,,10,-55,10,-164c20209,14760,20209,14760,20240,14814v20,55,92,818,102,1091c20342,15960,20342,16014,20352,15905v21,-218,-51,-1036,-112,-1255c20209,14541,20178,14323,20168,14214v-10,-218,-51,-382,-82,-327c20076,13887,20056,13832,20045,13669v-30,-328,-30,-328,11,-328c20076,13341,20097,13396,20097,13505v10,164,10,164,10,c20107,13396,20127,13287,20148,13178v41,-109,41,-109,-10,-55c20035,13287,19994,13178,20005,12960v,-55,-11,-55,-31,c19892,13123,19882,13069,19851,12741v-20,-163,-51,-327,-71,-381c19739,12305,19544,11160,19503,10832v-10,-109,-61,-382,-102,-491c19340,10123,19330,10069,19350,9960v10,-55,20,-110,10,-164c19330,9687,19125,9741,19033,9905v-51,109,-102,164,-113,164c18890,10069,18818,9687,18828,9578v11,-55,,-109,-30,-55c18777,9523,18736,9523,18716,9469v-41,-109,-41,-109,31,-219c18788,9196,18849,9087,18900,9032r92,-109l18869,8923v-102,,-143,55,-225,273c18583,9305,18522,9469,18501,9578v-61,218,-153,382,-163,272c18327,9796,18297,9796,18245,9850v-20,55,-40,55,-40,c18194,9850,18184,9850,18164,9905v-41,164,-41,,,-218c18205,9469,18205,9414,18184,9414v-10,,-41,218,-61,436c18092,10123,18051,10341,18020,10450v-61,164,-112,382,-143,655c17836,11378,17857,11160,17898,10778v51,-382,133,-873,245,-1364c18215,9087,18215,9087,18153,9305v-30,109,-92,327,-122,545c17949,10232,17816,11323,17836,11432v11,55,,55,-10,c17816,11378,17806,11432,17806,11487v10,218,-113,1254,-195,1582c17499,13505,17386,14269,17243,15414v-71,546,-123,1091,-123,1146c17120,16614,17100,16832,17069,17050v-30,219,-71,655,-112,928c16926,18251,16895,18469,16885,18469v-10,,-10,-55,-10,-109c16885,18305,16875,18250,16865,18305v-10,55,-21,,-21,-55c16844,18196,16824,18305,16803,18469v-20,163,-40,272,-51,272c16742,18741,16742,18796,16742,18850v,55,-10,110,-20,55c16711,18850,16711,18796,16711,18632v11,-218,11,-218,-20,-109c16670,18578,16660,18687,16670,18687v11,54,-51,818,-81,927c16578,19669,16538,19723,16497,19723r-72,l16353,19178v-40,-273,-61,-546,-61,-600c16292,18523,16292,18523,16282,18523v-10,,-21,-109,-31,-273c16231,17978,16241,17814,16292,17923v21,55,31,109,21,218c16302,18305,16313,18360,16333,18360v31,,31,-55,20,-219c16343,17978,16343,17923,16374,17978v20,54,31,,20,-109c16384,17705,16415,17596,16425,17760v10,54,10,,,-110c16415,17541,16405,17378,16394,17269v-30,-273,-41,-709,-10,-819c16415,16341,16456,16505,16466,16778v10,109,20,272,41,382c16517,17269,16527,17378,16527,17432v,55,10,109,31,164c16589,17705,16589,17705,16578,17487v-10,-164,,-273,21,-437c16619,16941,16640,16832,16640,16832v10,,82,600,71,655c16711,17487,16722,17596,16732,17650v30,110,30,55,10,-54c16732,17541,16711,17214,16691,16887v-31,-491,-41,-600,-21,-655c16681,16178,16701,16069,16701,16014v10,-54,,-54,-20,55c16660,16178,16640,16232,16640,16232v-21,-109,-82,-763,-62,-763c16589,15469,16599,15360,16589,15250v,-163,-11,-218,-41,-218c16497,15032,16497,14978,16537,14705v21,-109,41,-273,41,-273c16578,14378,16599,14323,16619,14269v21,-55,31,-109,21,-109c16630,14160,16589,14323,16548,14487v-41,163,-72,327,-82,382c16456,14869,16435,15087,16415,15305v-41,327,-133,818,-174,818c16231,16123,16210,16014,16190,15850v-41,-327,-41,-163,,219c16210,16287,16210,16341,16169,16560v-20,163,-51,272,-51,272c16098,16832,16067,16505,16067,16287v,-109,20,-273,41,-382l16149,15741r-41,109c16047,16014,16036,16014,16036,15741v,-218,,-218,-20,-163c15995,15632,15995,15741,16006,15960v10,163,10,272,,272c15995,16232,15995,16287,15995,16341v,164,11,219,62,437c16087,16941,16098,17160,16087,17214v-10,,-10,109,-10,164c16087,17432,16067,17650,16047,17923v-41,437,-72,546,-72,327c15975,18196,15965,18141,15955,18141v-11,,-113,-927,-113,-1036c15842,17105,15852,17050,15873,16941v10,-54,20,-109,10,-109c15873,16832,15862,16887,15852,16887v-20,163,-41,54,-122,-818c15617,14869,15607,14760,15586,14869v-10,54,-10,109,11,109c15607,14978,15617,15087,15617,15141v,55,10,219,20,273c15658,15578,15781,17050,15781,17160v,163,-31,109,-62,-110c15699,16832,15678,16560,15515,14814v-82,-927,-92,-1145,-72,-1254c15464,13505,15453,13450,15433,13450v-21,,-31,-54,-31,-109c15402,13287,15392,13178,15382,13123v-10,-54,-51,-600,-62,-927c15320,12141,15300,11923,15269,11705v-71,-600,-92,-873,-71,-982c15208,10669,15208,10614,15187,10560v-61,-219,-20,-328,82,-382c15320,10178,15320,10178,15290,10069v-21,-55,-51,-110,-82,-55c15136,10069,15095,9905,15095,9523r,-327l15065,9359v-31,164,-41,273,-62,710c14993,10232,14973,10396,14922,10559v-82,273,-103,273,-215,110c14635,10559,14625,10505,14635,10341v10,-109,21,-218,21,-218c14676,10014,14697,9687,14676,9687v-10,,-31,109,-51,327c14605,10178,14574,10450,14564,10614v-31,327,-52,382,-82,218c14451,10669,14287,10232,14206,10123v-41,-54,-82,-164,-92,-164c14103,9850,14185,9523,14226,9523v21,,-20,-54,-92,-109c14062,9359,14001,9250,13981,9250v-11,,-51,-54,-72,-109c13868,9087,13858,9087,13868,8978v10,-109,10,-109,-10,-55c13848,8978,13827,9032,13807,9032v-21,,-21,,,-109c13827,8814,13817,8814,13776,8814v-41,,-51,-55,-41,-55c13745,8705,13786,8705,13868,8705v143,54,164,109,133,164c13981,8923,13991,9196,14011,9196v11,,31,-109,41,-273c14083,8650,14134,8596,14175,8759v10,55,31,55,41,55c14226,8814,14206,8705,14165,8596v-62,-164,-72,-218,-62,-382c14114,8050,14359,6959,14390,6959v10,,10,110,,219c14380,7341,14380,7341,14410,7232v10,-54,31,-218,31,-273c14441,6850,14482,6687,14543,6523v102,-327,123,-491,51,-382c14574,6141,14553,6196,14543,6250v-20,109,-71,164,-82,55c14461,6250,14472,6196,14482,6141v20,-54,61,-272,92,-436c14605,5541,14666,5269,14697,5159v92,-272,71,-327,-31,-109c14512,5432,14308,6359,14165,7396v-51,327,-82,654,-82,709c14083,8214,14001,8378,13970,8323v-10,-54,-51,-109,-71,-109c13868,8214,13817,8159,13786,8105r-61,-55l13776,7941v41,-54,41,-109,31,-163c13797,7723,13797,7669,13797,7614v10,,,-55,-11,-55c13776,7559,13766,7505,13766,7450v,-163,92,-818,153,-1091c13950,6196,13981,6032,13991,5923v10,-109,20,-164,31,-218c14032,5705,14042,5596,14042,5541v,-54,20,-163,41,-272c14124,5105,14124,4941,14083,4941v-82,,20,-218,174,-436c14308,4450,14328,4396,14328,4287v,-109,21,-164,41,-218c14390,4069,14400,4014,14400,4014v-20,-109,-235,164,-286,273c14083,4396,14042,4450,14032,4450v-21,,-21,-54,,-218c14052,4069,14093,3959,14165,3796v61,-109,92,-218,92,-273c14247,3414,14492,2923,14686,2759v82,-109,133,-163,113,-163c14737,2541,14502,2869,14380,3087v-113,218,-236,545,-287,763c14073,3905,14042,4014,14011,4123v-122,327,-225,764,-327,1527c13623,6087,13582,6414,13582,6469v,109,-164,1363,-174,1418c13398,7887,13387,7996,13387,8050v,55,-10,219,-30,273c13336,8378,13326,8487,13336,8487v11,54,-20,327,-41,382c13285,8923,13244,9196,13193,9578v-20,109,-51,272,-82,327c13050,10014,12978,10232,12927,10560v-51,272,-163,1254,-184,1527c12723,12360,12631,13069,12610,13123v-30,109,-30,,21,-436c12682,12250,12784,11378,12866,10614v61,-600,133,-982,153,-982c13030,9632,13050,9578,13070,9523v21,-54,52,-163,82,-218l13203,9196r-51,-55l13101,9087r92,-218c13244,8759,13285,8596,13275,8596v-10,,-31,,-61,54c13183,8705,13152,8705,13142,8705v-10,,-31,54,-41,109c13070,8978,13009,9032,13030,8869v102,-982,112,-1091,173,-1037c13214,7832,13224,7778,13234,7723v10,-54,51,-109,72,-109l13357,7614r-62,-55c13255,7505,13224,7505,13203,7559v-51,164,-51,,11,-600c13387,5378,13541,4287,13643,4014v31,-55,41,-164,41,-218c13674,3687,13817,3250,13960,3032v123,-218,154,-382,72,-382c13960,2650,13786,3032,13684,3359v-92,328,-204,873,-266,1364c13377,4996,13275,5869,13275,5923v,,-41,382,-92,818c13132,7178,13091,7505,13091,7559v,,-10,110,-21,164c12999,8432,12978,8759,12978,8814v,55,-61,545,-133,1200c12774,10669,12692,11323,12682,11541v-21,219,-72,764,-133,1200c12487,13178,12447,13614,12447,13669v,54,-21,109,-41,163c12385,13832,12355,14050,12324,14269v-62,545,-297,1472,-358,1418c11945,15687,11905,15687,11874,15741v-51,109,-62,109,-143,-54c11690,15578,11649,15469,11639,15414v-11,-164,-52,-218,-62,-164c11567,15305,11577,15360,11587,15414v11,55,41,164,72,218c11700,15741,11710,15850,11700,16014v-20,327,-113,382,-245,55c11362,15850,11199,15250,11117,14923v-123,-545,-307,-1691,-297,-1854c10831,12960,10820,12905,10800,12905v-41,-55,-123,-545,-225,-1473c10483,10669,10442,10396,10473,10723v10,109,20,273,20,382c10493,11214,10514,11323,10524,11378v10,54,20,109,20,163c10544,11596,10616,12196,10687,12632v72,437,113,1091,72,1091c10708,13723,10565,12687,10544,12141v-10,-218,-41,-491,-61,-709c10462,11214,10432,11050,10432,10996v-10,-55,-21,-164,-31,-218c10391,10723,10340,10341,10289,9905r-92,-764l10237,9032v52,-163,62,-163,62,109c10299,9250,10309,9360,10319,9414v11,,21,-54,21,-164c10340,9141,10350,9032,10360,8978v10,,21,-109,21,-164c10381,8760,10391,8596,10411,8541v31,-109,41,-381,31,-381c10442,8160,10422,8269,10401,8432v-71,437,-133,600,-112,273c10299,8487,10258,8541,10237,8760v-30,272,-61,218,-81,-110c10135,8432,10135,8323,10156,8160v10,-110,20,-219,10,-273c10156,7887,10156,7887,10145,7941v-10,164,-40,109,-40,-54c10105,7832,10115,7778,10125,7778v10,,20,,20,-109c10145,7450,10166,7287,10186,7341v11,,21,109,21,164c10207,7559,10217,7669,10227,7669v21,,10,-546,-10,-655c10217,7014,10197,7069,10186,7123v-30,218,-61,109,-41,-109c10156,6905,10156,6796,10156,6796v-11,-55,-72,491,-113,1036l10012,8214r41,-55c10094,8105,10094,8159,10094,8432v,218,,327,11,327c10115,8759,10135,8814,10135,8923v10,109,21,218,31,327c10176,9305,10207,9632,10227,9959v31,328,62,655,82,764c10330,10832,10340,10941,10340,10996v,54,10,109,20,109c10370,11105,10381,11160,10381,11214v,55,30,327,71,546c10493,12032,10524,12250,10524,12250v,,20,110,31,273c10585,12687,10585,12741,10565,12850v-31,110,-82,110,-82,c10483,12796,10462,12632,10432,12469v-51,-328,-113,-764,-102,-873c10340,11432,10330,11050,10309,10941v-31,-163,-41,-54,-20,164c10309,11323,10299,11432,10258,11269v-51,-219,-205,-1528,-205,-1691c10053,9469,10033,9305,10023,9250v-11,-54,-31,-218,-31,-272c9992,8869,9982,8869,9951,8869v-41,,-41,54,-31,218c9920,9196,9941,9359,9951,9414v21,109,31,327,21,545c9972,10014,9982,10069,9992,10069v10,,41,163,61,381c10074,10669,10105,10887,10105,10887v10,54,61,436,204,1472c10360,12687,10411,13123,10432,13232v20,109,41,328,41,382c10473,13669,10483,13723,10493,13723v10,,51,218,102,546c10647,14541,10728,14978,10780,15196v51,218,102,436,102,491c10882,15796,11056,16560,11076,16505v31,-55,194,382,194,491c11270,16996,11260,17050,11240,17050v-10,,-31,55,-31,55c11209,17160,11199,17160,11189,17160v-31,,-133,490,-144,709c11035,17978,11025,18032,11025,18032v-61,,-297,-818,-297,-1036c10728,16941,10698,16778,10657,16669v-41,-109,-102,-437,-143,-655c10473,15796,10442,15632,10442,15632v,,31,328,102,873c10555,16560,10575,16669,10595,16669v52,109,154,545,164,709c10759,17432,10800,17541,10831,17650v61,110,61,110,30,164c10831,17814,10820,17869,10831,18032v10,109,,164,-21,218c10780,18305,10780,18305,10759,18141v-31,-272,-61,-272,-41,c10739,18414,10739,18687,10718,18687v-10,,-41,-164,-61,-382c10626,18087,10595,17869,10585,17814v-20,-55,-61,-327,-92,-600c10462,16941,10422,16723,10401,16669v-20,,-20,,,54c10411,16778,10422,16887,10422,16941v,55,20,273,40,382c10503,17596,10493,17759,10452,17541v-41,-218,-235,-1745,-215,-1800c10248,15687,10319,16123,10309,16178v-10,54,61,272,72,163c10391,16341,10381,16287,10370,16232v-10,-54,-20,-109,-20,-218c10350,15905,10299,15414,10258,15250v-21,-109,-10,-381,20,-381c10289,14869,10319,14978,10350,15141v51,273,82,382,72,164c10411,15250,10401,15141,10401,15141v-31,-109,-71,-654,-61,-1036c10340,13887,10340,13723,10330,13669v-11,-55,-21,-164,-31,-328l10289,13014r-41,327c10207,13669,10186,13778,10166,13559v-10,-54,-31,-109,-51,-109c10084,13450,10064,13396,10033,13232v-72,-382,-82,-763,-10,-600c10043,12687,10053,12687,10053,12578v,-109,-10,-164,-20,-164c10023,12414,10023,12359,10023,12359v10,-54,,-163,-11,-272c10002,11923,10002,11869,10023,11814v20,-55,20,-109,10,-164c10023,11596,10002,11541,9982,11541v-21,,-31,-54,-41,-218c9931,11050,9961,10723,10033,10396v20,-109,41,-218,31,-218c10053,10123,9951,10341,9931,10450v-11,55,-31,109,-41,109c9880,10559,9849,10614,9828,10723v-20,55,-61,164,-102,164c9675,10887,9665,10941,9665,11050v,109,-31,219,-51,273c9573,11378,9573,11432,9583,11487v31,109,20,327,-10,491c9552,12087,9542,12087,9501,11923v-51,-218,-82,-218,-51,55c9470,12196,9481,12359,9450,12359v-20,,-92,-654,-82,-818c9368,11487,9358,11378,9337,11323v-40,-109,-71,-491,-40,-600c9307,10669,9307,10669,9286,10669v-20,,-30,-55,-30,-110c9256,10505,9245,10396,9225,10341v-20,-54,-20,-109,-10,-163c9235,10123,9225,10068,9205,10068v-11,,-31,55,-41,55c9153,10178,9143,10178,9133,10178v-10,,-10,-55,-10,-55c9133,10068,9112,10068,9072,10068v-72,,-113,-54,-113,-163c8959,9850,8990,9850,9031,9905v51,54,71,,61,c9082,9850,9051,9796,9010,9796v-92,-55,-92,-273,,-437c9031,9305,9051,9250,9041,9141v-10,-109,51,-654,82,-654c9133,8487,9153,8378,9164,8214v20,-218,30,-218,61,-164c9256,8105,9256,8105,9256,7996v,-55,-21,-164,-41,-164c9184,7778,9184,7723,9194,7668v11,-54,21,-163,21,-272c9215,7178,9225,7178,9337,7287v41,54,41,54,31,-164c9348,6741,9348,6687,9307,6687v-21,,-31,-55,-31,-219c9276,6359,9286,6250,9286,6250v,,21,-109,31,-272c9327,5814,9337,5596,9358,5487v20,-109,41,-382,51,-546c9440,4450,9562,3578,9644,3196v31,-109,31,-164,11,-218c9634,2978,9634,2923,9665,2814v20,-55,20,-109,10,-109c9665,2705,9655,2759,9655,2759v,55,-11,55,-21,55c9624,2814,9603,2868,9603,2978v,54,-20,163,-30,163c9552,3141,9603,2650,9634,2541v10,-54,10,-54,,-54c9603,2487,9562,2705,9511,3196v-71,709,-194,1745,-204,1800c9286,5050,9235,5487,9235,5596v,272,-61,545,-153,763c9020,6468,8969,6578,8959,6523v-10,-55,-10,-55,21,-109c9041,6305,9020,6250,8908,6196v-61,,-113,-55,-113,-109c8795,6032,8826,5978,8867,5868v153,-272,164,-272,51,-218l8816,5705r31,-164c8887,5323,8980,5105,9051,5105v41,,61,-55,61,-109c9112,4941,9133,4887,9153,4887v21,,11,,-30,c9082,4887,9031,4941,9010,4941v-20,55,-41,,-41,-54c8969,4832,8980,4832,9000,4832v10,,31,-54,31,-54c9031,4723,9010,4723,8990,4723v-41,,-41,,-31,-273c8969,4287,9000,3905,9041,3632v41,-327,71,-709,82,-818c9133,2650,9174,2432,9205,2268v30,-163,61,-381,61,-436c9266,1778,9276,1614,9297,1450v61,-491,61,-491,20,-491c9297,959,9276,1014,9256,1178v-31,218,-62,381,-82,327c9164,1505,9164,1341,9164,1232r,-218l9102,1178v-30,109,-102,272,-143,381c8887,1723,8857,1832,8806,2214v-41,327,-51,491,-41,545c8775,2814,8785,2814,8806,2705v41,-218,81,-164,92,109c8908,3087,8898,3305,8785,4287v-20,218,-41,491,-51,600c8724,5050,8703,5323,8683,5596r-41,436l8550,6032v-92,,-92,,-82,-164c8478,5705,8468,5705,8448,5705v-51,,-21,-164,41,-218c8560,5378,8560,5323,8489,5323v-52,,-52,,-31,-218c8478,4941,8489,4887,8540,4832v61,-54,61,-54,30,-164c8540,4559,8540,4505,8591,3850v31,-382,82,-872,102,-1091c8724,2541,8755,2214,8765,2105,8826,1505,8980,523,9051,359v31,-109,61,-218,61,-272l9112,87v,-164,-40,-109,-143,272c8806,1014,8714,1614,8652,2432v-10,164,-30,327,-41,436c8601,2923,8570,3250,8550,3523v-31,273,-61,655,-82,873c8448,4559,8437,4778,8427,4832v-82,873,-163,1691,-184,1800c8223,6741,8212,6850,8212,6905v,54,-20,273,-40,491c8151,7614,8100,8159,8069,8541v-61,709,-122,1309,-307,2946c7722,11814,7681,12141,7670,12141v-10,55,-30,164,-51,328c7599,12632,7568,12796,7548,12905v-21,109,-41,273,-41,382c7507,13396,7497,13505,7486,13614v-20,164,-20,164,-41,c7425,13505,7415,13505,7415,13559v,55,-31,164,-51,273c7343,13941,7323,14050,7323,14159v,164,-82,764,-103,764c7210,14923,7169,15141,7139,15414v-31,273,-82,600,-103,764c6985,16505,6883,17214,6832,17541v-21,109,-51,328,-72,382l6730,18087r-31,-164c6678,17814,6668,17705,6668,17705v,-55,-20,-164,-31,-273c6586,17159,6597,16996,6648,17050r51,55l6658,16996v-21,-55,-31,-109,-21,-109c6648,16887,6637,16778,6617,16723r-51,-164l6607,16505v30,-55,51,-55,82,109c6760,16941,6903,16832,6852,16505v-20,-109,-20,-109,31,-55c6965,16559,6944,16450,6842,16232r-92,-163l6760,15741v10,-436,41,-709,72,-709c6842,15032,6852,14978,6842,14978v-10,-55,,-109,20,-164c6883,14759,6883,14759,6883,14869v-10,54,,109,10,109c6903,14978,6924,14869,6924,14759v,-109,51,-272,82,-381c7036,14269,7067,14214,7067,14159v,-54,-82,110,-153,328c6883,14596,6842,14650,6842,14650v-31,,-61,164,-61,382c6781,15141,6760,15359,6740,15523v-51,273,-62,491,-21,218c6730,15687,6750,15632,6750,15687v,54,-10,109,-20,218c6709,16014,6699,16014,6668,15959v-20,-54,-41,-54,-82,c6535,16069,6515,16014,6535,15850v10,-109,10,-109,-20,c6494,15905,6484,15905,6474,15850v-10,-54,,-109,10,-109c6494,15741,6494,15687,6464,15632v-31,-54,-31,-54,-21,-163c6453,15414,6464,15250,6464,15196v,-55,10,-218,30,-327c6515,14814,6535,14650,6535,14596v21,-218,-143,545,-163,763c6361,15523,6351,15523,6331,15414v-11,-55,-51,-109,-103,-109c6187,15305,6106,15250,6044,15250v-92,-54,-112,-54,-153,-327c5830,14541,5830,14432,5901,14487v31,,61,54,72,109c5983,14596,5983,14596,5973,14541v-11,-54,-62,-109,-103,-163c5809,14323,5799,14323,5809,14269v21,-55,21,-55,,-55c5799,14214,5789,14159,5789,14159v,-109,-62,-381,-92,-381c5676,13778,5656,13723,5645,13669v-10,-55,-40,-110,-61,-164c5533,13450,5502,13178,5512,12959v11,-163,41,-218,41,-54c5553,12959,5574,12959,5584,12959v21,,41,,51,55c5645,13069,5635,13069,5625,13014v-20,-55,-20,,-10,55c5625,13123,5635,13232,5635,13287v10,54,21,109,31,109c5676,13396,5686,13450,5686,13505v,54,11,109,21,164c5717,13669,5717,13614,5707,13450v-10,-163,-10,-272,-10,-327c5697,13069,5697,13069,5686,13069v-10,,-20,-219,-30,-437c5645,12359,5645,12196,5645,12196v11,,21,54,41,163c5707,12414,5727,12523,5737,12523v11,,11,-54,-10,-109c5615,12032,5594,11650,5697,11923r51,164l5707,11814v-31,-218,-31,-273,-10,-382c5727,11268,5727,11268,5748,11432v30,164,30,109,20,-54c5758,11268,5768,11159,5778,11159v11,,21,-54,11,-109c5789,10996,5799,10941,5830,10941v30,-54,30,-54,10,-54c5819,10887,5809,10832,5819,10832v21,-164,62,-54,82,164c5922,11159,5922,11214,5932,11105v10,-55,,-109,-10,-109c5911,10996,5901,10941,5901,10887v,-109,21,-109,102,-109c6126,10778,6116,10723,5983,10668v-51,,-102,-54,-102,-54c5881,10614,5911,10559,5962,10450v72,-109,82,-109,133,c6126,10505,6157,10559,6167,10559v10,,31,55,31,55c6198,10668,6228,10723,6249,10723r41,55l6249,10614v-21,-109,-72,-218,-102,-273c6085,10232,6075,10123,6126,10123v21,,31,,31,55c6157,10232,6177,10232,6218,10232v62,,62,,41,-109c6239,10014,6239,10014,6269,9850r41,-163l6259,9850v-41,109,-72,164,-143,109c6055,9959,6003,9959,5962,10014v-71,164,-122,164,-71,c5911,9959,5942,9905,5952,9959v10,55,10,,,-54c5932,9796,5932,9796,5993,9796v41,,51,,41,-55c5993,9687,5993,9578,6034,9523v21,-55,31,-55,31,c6065,9578,6075,9578,6085,9578v51,-110,143,-164,184,-55l6310,9632r-41,-164c6249,9359,6208,9305,6177,9305v-30,,-61,,-71,c6085,9305,6085,9305,6116,9196v20,-55,41,-55,61,-55c6187,9141,6198,9141,6198,9087v-11,-109,,-109,41,c6280,9196,6310,9141,6280,8978v-11,-55,-11,-110,20,-110c6372,8814,6494,8814,6556,8868v41,55,61,55,61,c6617,8759,6556,8705,6290,8705v-143,,-246,-55,-246,-55c6044,8650,6075,8596,6106,8596v30,,51,-55,51,-55c6157,8487,6147,8487,6126,8487v-10,,-20,-55,-20,-55c6116,8378,6085,8378,6055,8323v-62,-55,-113,55,-256,600c5768,9032,5737,9141,5727,9141v-10,,-102,655,-102,764c5625,9959,5594,10178,5564,10396v-31,218,-62,436,-62,436c5502,11050,5339,10614,5298,10287v-21,-109,-31,-219,-41,-219c5247,10068,5257,10178,5267,10232v31,164,10,218,-41,109c5206,10287,5165,10068,5124,9850,5073,9468,4930,8541,4899,8323v-10,-55,-31,-164,-51,-273l4807,7832r92,-327c4950,7287,4981,7178,4960,7178v-20,,-61,109,-92,272l4807,7723r-51,-273c4725,7287,4643,6959,4582,6687,4439,6032,4122,4996,3999,4723v-51,-109,-143,-218,-215,-218c3651,4450,3641,4341,3723,4123v41,-109,41,-164,20,-164c3723,3959,3692,4068,3661,4177v-30,110,-71,219,-102,219c3487,4396,3426,4505,3293,4941v-123,382,-245,873,-317,1364c2915,6687,2731,7941,2731,7996v,,-51,436,-113,982c2557,9468,2475,10178,2444,10559v-102,1037,-153,1419,-204,1582c2199,12250,2178,12523,2127,13123v-30,436,-71,927,-82,982c2025,14323,1902,16505,1872,17214v-31,600,-62,709,-133,436c1677,17432,1555,16723,1432,15959v-41,-272,-72,-491,-82,-491c1319,15359,1381,15905,1442,16287v92,654,133,927,164,1309c1626,17759,1657,17978,1687,18032v62,164,62,273,21,273c1687,18305,1687,18359,1687,18468v11,219,-10,328,-51,164c1606,18523,1473,17596,1473,17487v,-55,-21,-164,-41,-273c1411,17105,1401,16996,1401,16996v21,-109,-20,-273,-41,-164c1350,16887,1350,16996,1381,17214v41,327,41,545,20,545c1391,17759,1381,17705,1370,17650v-10,-54,-30,-272,-61,-382c1268,17050,1258,17050,1258,17105v,163,143,1145,194,1418c1514,18796,1432,18632,1360,18359v-41,-163,-92,-381,-123,-436c1207,17868,1145,17541,1094,17268,982,16559,972,16505,982,16832v10,273,123,1091,204,1582c1217,18578,1237,18741,1248,18850v10,109,30,218,51,273c1319,19178,1330,19287,1330,19341v,55,20,164,30,273c1411,19832,1401,19941,1350,19778v-20,-55,-51,-110,-72,-110c1248,19668,1074,19014,1074,18905v,-55,-21,-109,-41,-164c992,18578,910,18032,880,17596v-11,-164,-31,-273,-41,-273c808,17323,859,18196,900,18468v20,110,61,546,102,1037c1043,19996,1105,20596,1145,20923v21,164,41,327,52,436l1268,21359v-61,-436,-133,-1036,-133,-1200c1135,20105,1125,19996,1115,19996v-10,,-31,-273,-51,-491c1043,19232,1033,19014,1033,19014v,,72,273,164,600c1340,20214,1401,20596,1401,20814v,54,,54,10,54c1422,20868,1411,20705,1401,20596v-10,-109,-20,-218,-10,-273c1401,20323,1514,20432,1544,20541v21,55,21,55,11,c1534,20432,1595,20432,1657,20596v51,109,92,382,71,491c1718,21087,1687,21032,1657,20923v-31,-109,-72,-218,-72,-218c1565,20705,1647,21032,1718,21196v31,54,51,163,62,218l2649,21414v,-55,,-55,-10,-109l2639,21305v-11,-273,,-273,61,-109c2720,21250,2741,21305,2751,21305v,,,54,,54l3314,21359v-11,-54,10,-109,61,-272c3385,21032,3416,20978,3426,20923r,c3447,20868,3487,20814,3518,20759v51,-54,72,-54,113,109c3672,21032,3672,21032,3641,21032v-21,,-51,-54,-61,-109c3549,20759,3528,20814,3518,20978v-10,54,-31,163,-61,163c3426,21141,3385,21250,3375,21305v-10,54,-20,54,-20,54l3927,21359v10,-54,31,-54,41,l4060,21359v10,,21,-54,31,-109c4122,21141,4132,21141,4142,21250v,,,55,,109l5686,21359v-10,-54,-20,-109,-30,-218c5635,20923,5635,20923,5666,20759v20,-109,41,-272,41,-327l5707,20432v20,-218,82,-218,82,55c5789,20541,5809,20650,5819,20650v21,,41,109,41,164c5870,20923,5830,21196,5789,21414r2106,c7895,21359,7906,21359,7906,21305v,-109,10,-164,20,-218c7936,21032,7936,21032,7926,20978v-10,-55,-20,-55,-10,-55c7957,20923,8008,20978,8018,21032v21,55,-20,382,-51,382c7967,21414,7967,21414,7967,21414r225,c8213,21305,8213,21250,8182,21359v-41,164,-31,,41,-600c8284,20268,8294,20214,8345,20214v52,,52,,41,164c8376,20541,8386,20541,8407,20541v20,,20,-109,20,-273c8427,20105,8438,19941,8458,19887v51,-219,72,-164,51,109c8499,20159,8489,20378,8478,20487v-30,545,-51,763,-81,927l8673,21414v10,-109,10,-218,20,-327c8693,21032,8724,20978,8744,20978v31,,41,54,41,109c8775,21196,8785,21196,8816,21141v51,-54,92,109,112,273l9736,21414v,,,,,c9726,21359,9736,21305,9747,21305v10,,20,,30,c9777,21359,9777,21359,9777,21414r62,c9849,21305,9859,21305,9869,21414r532,c10401,21305,10391,21196,10401,21196v,,21,109,41,218l10544,21414v-10,-109,-10,-164,,-218c10555,21087,10565,21087,10606,21196v51,109,51,109,41,c10626,20978,10657,21032,10728,21414r542,c11281,21414,11291,21359,11311,21414r144,c11424,21414,11393,21359,11373,21305v-11,-55,-51,-109,-92,-109c11230,21141,11219,21087,11219,21032v,-54,-10,-164,-30,-218c11168,20759,11168,20705,11189,20650v20,-54,10,-54,-11,-54c11158,20596,11137,20541,11127,20432v-10,-54,-30,-164,-41,-164c11056,20268,11025,19941,11045,19887v21,-55,-20,-382,-51,-382c10964,19505,10964,19505,10974,19668v20,273,-10,328,-62,110c10861,19559,10820,19123,10861,19178v11,,21,-55,21,-219c10882,18632,10892,18578,10953,18632v41,55,52,55,21,-109c10953,18468,10943,18359,10943,18305v,-164,82,-109,123,54c11117,18523,11219,18796,11250,18796v10,,20,54,20,54c11270,18959,11322,18959,11322,18850v,-54,81,-109,173,-163c11659,18632,11669,18632,11731,18796v61,163,102,163,399,218l12211,19014r-41,273c12150,19450,12119,19614,12109,19668v-102,491,-123,600,-143,600c11956,20268,11925,20323,11915,20432v-21,109,-51,164,-123,164l11700,20596r61,54c11823,20705,11823,20759,11812,20868v-10,55,-30,110,-40,110c11731,20978,11710,20978,11680,21087v-21,54,-31,54,-52,54c11608,21087,11608,21087,11628,21087v21,,11,-55,-10,-109c11598,20923,11577,20868,11587,20814v,-55,-20,-109,-40,-164c11506,20541,11495,20541,11495,20650v,109,41,491,62,600c11577,21359,11577,21359,11536,21414r154,c11690,21414,11700,21359,11710,21414v10,,21,,21,l11853,21414r21,-55l11864,21414r1053,c12917,21414,12917,21414,12917,21414v31,-218,51,-218,72,c12989,21414,12989,21468,12999,21468r71,c13050,21414,13060,21250,13081,21032v71,-436,122,-927,112,-927c13162,20105,13132,20323,13081,20759v-51,437,-82,600,-103,382c12968,21032,13030,20596,13060,20596v10,,10,-55,,-109c13050,20432,13060,20378,13070,20378v21,,82,-437,72,-491c13142,19887,13122,19941,13111,19996v-10,54,-30,163,-41,163c13060,20159,13070,20050,13091,19887v20,-164,51,-437,71,-600c13193,19014,13214,18959,13244,18959r41,l13244,19178v-20,109,-41,272,-41,327c13203,19559,13193,19668,13183,19723v-20,55,-20,109,,55c13193,19778,13224,19614,13255,19396v40,-328,40,-328,122,-328c13469,19068,13469,19178,13408,19614v-20,164,-41,273,-41,327c13367,19996,13347,20105,13316,20214v-31,164,-41,273,-31,273c13295,20541,13295,20650,13265,20814v-21,164,-41,327,-41,382c13224,21359,13265,21087,13306,20705v20,-218,51,-491,71,-655c13398,19887,13428,19668,13439,19559v41,-327,41,-327,51,-272c13490,19287,13490,19396,13480,19505v-11,109,-11,218,,273c13490,19832,13500,19832,13500,19778v,-110,72,-382,102,-382c13613,19396,13623,19505,13633,19614v10,164,10,164,20,54c13664,19614,13694,19450,13715,19341v30,-109,41,-218,41,-273c13745,19014,13766,19014,13827,19068v62,55,72,110,41,110c13848,19232,13848,19232,13889,19178v81,-55,102,-164,61,-328c13919,18687,13899,18468,13930,18523v10,,20,,30,-55c13970,18414,13981,18414,13991,18414v41,,82,600,41,654c14022,19068,14011,19178,14011,19232v,55,-10,164,-20,164c13981,19396,13970,19450,13970,19505v,54,-10,163,-20,218c13930,19778,13930,19832,13950,19778v10,-55,20,,20,109c13970,20105,13940,20105,13868,19996v-41,-109,-92,-164,-133,-109l13664,19887r81,54c13797,19996,13838,20050,13858,20159v20,109,31,109,41,109c13909,20268,13919,20268,13930,20378v20,109,20,109,-11,218c13899,20650,13878,20759,13868,20868v-10,110,-30,110,-61,110c13735,20923,13582,21141,13541,21250v,,,,,l14144,21250v-10,-109,-10,-109,,-109c14155,21141,14175,21196,14195,21250r420,c14615,21196,14625,21196,14625,21196v10,,10,,20,54l14922,21250v,-54,-21,-109,-52,-109c14840,21141,14819,21087,14830,20978r,c14840,20814,14881,20814,14932,21032r51,218l14983,21250r511,c15484,21087,15474,21032,15484,20978v10,,,-55,,-110c15474,20814,15464,20650,15453,20487v-10,-273,-10,-273,21,-164c15484,20378,15505,20541,15505,20596v,54,10,109,20,109c15535,20705,15545,20814,15566,20923v10,109,31,218,41,218c15627,21141,15627,21087,15586,20759v-20,-163,-30,-327,-30,-436c15566,20214,15556,20159,15545,20159v-10,,-20,-54,-30,-218c15515,19832,15494,19668,15474,19559v-41,-163,-51,-163,-31,55c15474,19887,15433,19832,15392,19505v-41,-327,-41,-600,-10,-709c15392,18741,15402,18632,15392,18468v-10,-218,-10,-218,-20,-54c15351,18632,15341,18632,15310,18305v-30,-327,-30,-327,,-327c15331,17978,15331,17978,15320,17868v-10,-54,-20,-109,,-109c15331,17759,15341,17705,15341,17650v,-54,20,-109,41,-109c15423,17541,15423,17596,15423,17759v,164,10,218,30,273c15474,18032,15484,18141,15484,18196v,163,51,491,51,381c15535,18468,15464,17432,15443,17159v-10,-109,-31,-382,-41,-600c15392,16341,15361,16014,15341,15850v-21,-163,-41,-382,-31,-436c15320,15359,15300,15359,15269,15359v-30,,-61,,-71,-54c15177,15250,15136,14814,15095,14159v,-54,-20,-109,-51,-109c14993,14050,14973,13996,14952,13777v-30,-218,-30,-381,,-381c14963,13396,14983,13341,14983,13341v,-54,10,-54,20,-54c15024,13287,15024,13232,15024,13014v,-164,-10,-273,-21,-273c14983,12741,15003,12414,15024,12359v10,,10,-109,,-218c15014,12032,15024,11977,15044,11868v41,-109,62,-109,51,-54c15085,11868,15095,11868,15106,11868v10,,20,-54,10,-163c15116,11541,15136,11487,15188,11596v30,54,40,109,40,272c15228,11977,15239,12250,15259,12523v21,273,41,600,41,764c15341,13996,15382,14541,15402,14705v41,327,154,1691,143,1745c15535,16505,15545,16559,15566,16559v20,55,20,109,20,218c15576,16887,15586,16941,15586,16941v31,,92,764,82,982c15658,18032,15648,18141,15637,18141v-10,,-20,55,-20,164c15617,18468,15627,18468,15658,18359v10,-54,20,-163,10,-218c15658,18032,15668,18032,15678,18032v11,,31,109,31,218c15709,18359,15719,18414,15730,18414v10,,20,54,20,163c15750,18632,15760,18741,15770,18741v11,,41,218,62,436c15873,19559,15873,19559,15852,19723v-10,109,-30,218,-30,273c15822,20214,15770,20759,15750,20759v-10,,-10,55,-10,164c15740,20977,15730,21032,15730,21032r51,c15791,20977,15791,20868,15801,20814v10,-164,41,-382,51,-491c15873,20214,15883,20105,15883,20050v,-54,10,-54,10,-54c15914,19996,15965,20214,15965,20268v,219,-41,546,-62,546c15893,20814,15883,20868,15883,21032r1861,c17755,20977,17765,20923,17765,20868v,-163,153,-818,174,-763c17949,20105,17949,20105,17939,20050v-11,-109,,-109,30,-109c18000,19941,18010,19941,18010,19777v,-109,,-163,10,-109c18031,19668,18041,19668,18041,19614v,-55,10,-55,31,-55c18092,19559,18092,19505,18092,19450v-10,-54,10,-163,31,-273c18143,19068,18164,18959,18174,18905v10,-109,123,-382,123,-273c18297,18687,18276,18796,18245,18850v-30,109,-51,218,-61,327c18174,19287,18174,19287,18215,19177v20,-54,61,-218,82,-272c18348,18687,18378,18687,18368,18905v-10,163,31,109,51,-55c18430,18796,18440,18741,18460,18741v21,,21,-55,21,-55l18481,18686v-11,-54,,-54,20,-54c18532,18632,18522,18632,18501,18850v-20,109,-41,218,-41,164c18450,19014,18450,19068,18460,19123v10,163,10,163,41,-55c18532,18905,18562,18796,18562,18959v,55,-20,164,-40,273c18501,19341,18481,19450,18481,19505v10,,-11,163,-31,272c18409,20050,18399,20159,18430,20105v10,,20,,20,54c18450,20214,18460,20268,18481,20268v20,,41,109,51,219c18552,20705,18552,20705,18481,20977v,,,,,l18542,20977v,-54,10,-54,10,-109c18562,20759,18562,20650,18552,20596v-10,-55,-20,-164,-20,-164c18532,20268,18593,20487,18675,20977v10,55,10,55,10,110l19145,21087v-10,-110,-20,-164,-20,-219c19125,20705,19145,20759,19186,21087r133,c19309,21032,19309,20923,19299,20868v-10,-163,-31,-272,-41,-327c19227,20432,19197,19996,19207,19886v,-54,-10,-54,-21,c19176,19941,19156,19886,19145,19886v-10,-54,,-54,11,-54c19166,19832,19176,19723,19176,19668v10,-163,10,-163,41,-54c19258,19777,19319,20432,19299,20596v-10,54,,109,10,109c19319,20705,19340,20868,19360,21032v10,55,10,109,21,164l19493,21196v-10,-55,-10,-164,-20,-164c19452,20923,19473,20487,19493,20487v10,,21,54,31,163c19534,20814,19544,20814,19555,20705v10,-55,,-164,-11,-218c19534,20432,19524,20377,19524,20323v,-55,20,,41,164l19606,20705r-11,-218l19595,20487v-10,-110,-10,-219,,-219c19616,20268,19647,20650,19636,20759v,55,,109,11,109c19657,20868,19667,21032,19688,21250r51,c19728,21032,19708,20759,19718,20705v,-55,,-55,-10,-55c19698,20650,19688,20596,19698,20541v10,-54,,-218,-11,-327c19647,19777,19657,19505,19708,19832v10,109,20,109,10,c19718,19777,19718,19668,19728,19614v11,-55,21,-55,41,163c19780,19941,19800,20105,19800,20214v,109,10,218,20,272c19831,20541,19841,20596,19831,20596v-11,,,109,10,272c19861,21032,19872,21196,19861,21250r184,c20045,21196,20045,21196,20035,21196v-10,-55,,-55,21,-55c20097,21141,20097,21196,20076,21305r72,c20148,21305,20148,21250,20148,21250v,-109,,-218,10,-218c20168,21032,20189,20977,20199,20923v31,-109,31,-109,-31,-109c20117,20814,20107,20814,20107,20650v,-54,-10,-109,-21,-109c20076,20541,20076,20650,20076,20705v10,163,-20,272,-71,272c19984,20977,19974,20923,19964,20759v-11,-109,-21,-273,-31,-327c19923,20377,19902,20159,19892,19941v-20,-327,-20,-436,-10,-545c19892,19286,19892,19286,19882,19232v-21,,-31,-164,-31,-818c19851,18305,19861,18196,19872,18196v10,,20,-110,20,-164c19892,17977,19923,17759,19953,17650v41,-164,62,-273,62,-327l20015,17323v-10,-109,20,-218,41,-109c20056,17268,20076,17541,20097,17868v51,982,61,1146,92,1091c20219,18905,20240,19068,20240,19396v,109,10,163,20,163c20270,19559,20281,19614,20281,19668v,55,30,382,61,709c20373,20705,20414,21086,20424,21250v,,,,,55l20628,21305v-92,-545,-122,-709,-153,-873xm16537,16178v11,109,21,272,21,272c16599,16614,16609,16778,16578,17050v-30,273,-41,273,-61,-109c16507,16778,16497,16669,16486,16614v-20,-109,-20,-491,-10,-600c16497,15905,16517,15960,16537,16178xm16466,15360v10,-55,20,-110,31,-110c16517,15250,16517,15305,16486,15414v-30,55,-30,55,-20,-54xm16323,16178v20,-109,30,-109,30,-55c16353,16287,16323,16450,16313,16396v-11,-55,-11,-164,10,-218xm16343,17432v21,164,10,764,,764c16323,18196,16312,17869,16312,17596v-10,-273,11,-327,31,-164xm14482,6523v30,-109,71,-109,61,c14533,6578,14512,6578,14492,6578v-20,,-31,,-10,-55xm13868,6305v21,-109,41,-273,62,-382c13981,5650,13970,5923,13919,6250v-51,328,-102,382,-51,55xm10923,14760v-31,-164,-82,-382,-113,-491c10780,14160,10749,13996,10749,13941v,-54,-10,-54,-21,-54c10708,13887,10657,13505,10657,13396v,-218,61,54,112,436c10790,13996,10820,14105,10831,14160v20,54,30,109,30,163c10861,14378,10892,14541,10923,14650v30,110,61,273,51,328c10964,15032,10953,14869,10923,14760xm11025,15196v-10,,-31,-55,-31,-55c10994,15087,11005,15087,11015,15087v10,,20,54,30,54c11045,15196,11035,15196,11025,15196xm10872,13887v-11,-109,-31,-218,-41,-218c10820,13669,10831,13614,10861,13614v41,,133,327,133,491c10994,14160,11025,14323,11056,14541v30,219,61,382,51,437c11086,15087,10912,14323,10872,13887xm11178,15305v-10,,-20,-55,-30,-55c11137,15196,11148,15196,11158,15196v10,,20,54,31,54c11189,15250,11178,15305,11178,15305xm9123,1505v10,-55,20,-55,30,-55c9164,1450,9164,1505,9164,1505v-11,54,-21,54,-31,54c9123,1614,9112,1559,9123,1505xm6709,16123v21,,41,55,51,164c6781,16505,6770,16505,6719,16287v-41,-164,-41,-164,-10,-164xm6126,8432v21,,21,,10,55c6126,8487,6106,8487,6106,8487v-11,-55,,-55,20,-55xm1268,19396v-10,-55,,-109,,-109c1289,19287,1319,19450,1319,19505v11,55,-41,,-51,-109xm1258,17869v-10,-109,-10,-164,,-164c1289,17705,1381,18141,1370,18196v-10,54,,54,11,54c1391,18250,1411,18414,1432,18578v30,218,30,327,10,272c1422,18850,1299,18196,1258,17869xm1452,19723v31,109,21,109,-41,55c1370,19723,1370,19669,1391,19614v31,-109,31,-109,61,-54c1473,19614,1473,19614,1452,19614v-20,,-20,55,,109xm1524,18632v-21,-109,-31,-163,-31,-163c1493,18414,1524,18414,1544,18523v11,55,21,109,21,164c1555,18741,1544,18741,1524,18632xm1698,19450v-11,,-21,-54,-21,-54c1677,19396,1687,19341,1708,19341v10,,20,55,20,55c1718,19450,1708,19450,1698,19450xm1851,20814v-10,,-41,-54,-61,-109c1769,20596,1759,20541,1769,20541v11,,21,55,21,55c1790,20650,1810,20705,1831,20705v41,55,41,55,20,109xm5533,11269v-10,,-10,-55,-10,-55c5533,11159,5533,11159,5543,11159v10,,10,55,10,55c5553,11269,5543,11269,5533,11269xm5574,12250v-10,,-21,-54,-21,-54c5553,12141,5553,12141,5564,12141v10,,10,55,20,55c5584,12250,5584,12250,5574,12250xm5819,8923v51,-218,92,-327,144,-382l6034,8487r-51,109c5952,8650,5911,8869,5870,9032v-61,273,-102,382,-122,218c5758,9250,5778,9087,5819,8923xm5605,10014v10,,20,55,30,109c5656,10178,5656,10178,5656,10069v,-219,,-273,20,-382l5676,9687v21,-164,31,-164,61,-55c5748,9687,5758,9741,5748,9796v-11,54,-21,54,-31,c5707,9741,5697,9741,5686,9905v-10,109,-20,273,-30,327c5645,10287,5635,10396,5635,10505v,109,-10,218,-30,218c5584,10778,5574,10832,5574,10832v10,55,-72,273,-92,218c5482,10941,5584,10014,5605,10014xm5472,11487v10,-109,20,-55,30,54c5502,11596,5492,11650,5482,11596v-10,,-10,-55,-10,-109xm5431,12196v-11,,-21,-109,-21,-164c5410,11978,5420,11869,5431,11760v20,-110,20,-110,30,c5482,11869,5451,12250,5431,12196xm5144,11978v51,,62,54,82,218c5257,12469,5257,12632,5206,12796v-31,109,-51,163,-72,54c5103,12741,5083,12469,5083,12141v10,-163,10,-163,61,-163xm5339,14705v,,-11,-55,-21,-164l5318,14541v-10,-54,-10,-163,,-163c5328,14378,5339,14432,5339,14541v,109,,164,,164xm5349,16996v,54,,109,-10,109c5339,17105,5328,17050,5318,16996v-10,-55,,-109,10,-109c5339,16887,5349,16941,5349,16996xm5298,16832v-21,,-82,-218,-62,-218c5247,16614,5257,16560,5247,16505v-11,-218,20,-218,41,-55c5308,16614,5318,16832,5298,16832xm5226,16069v-10,,-20,-55,-20,-55c5206,16014,5216,15960,5226,15960v10,,21,54,21,54c5236,16069,5236,16123,5226,16069xm5022,13560v10,54,,109,-11,109c5001,13669,4991,13669,4991,13614v,-164,10,-164,31,-54xm4960,12741v10,55,21,109,10,164c4970,12905,4950,12905,4940,12850v-10,-54,-21,-109,-10,-163c4940,12632,4950,12687,4960,12741xm3426,4505v82,-109,82,-109,21,109c3385,4832,3365,4832,3365,4669v10,-55,41,-164,61,-164xm3355,13287v81,-164,143,-218,194,-164c3590,13178,3590,13178,3559,13287v-20,54,-41,273,-41,382c3498,14160,3508,14105,3344,14050v-82,,-143,-54,-153,-54c3170,13941,3293,13396,3355,13287xm3457,12469v10,,30,-55,30,-55c3487,12414,3508,12469,3539,12523v41,109,41,109,-31,109c3426,12632,3406,12578,3457,12469xm4009,12578r41,163l3958,12796v-72,,-102,,-133,-109c3794,12578,3794,12578,3835,12523v21,,62,,72,c3927,12523,3937,12523,3927,12469v-20,-109,41,-55,82,109xm3334,17214v-51,55,-20,-109,41,-273c3436,16778,3447,16778,3457,16941v10,164,-72,600,-102,600c3334,17541,3334,17487,3344,17378v21,-164,11,-218,-10,-164xm3426,16069v10,-109,72,-109,92,c3528,16123,3508,16178,3477,16178v-51,54,-71,,-51,-109xm3467,17978v82,-164,113,-109,143,109c3651,18360,3620,18414,3508,18250r-92,-163l3467,17978xm3590,17432v-31,-54,-31,-54,20,-109c3641,17323,3661,17269,3651,17214v-10,-54,,-54,21,-54c3702,17160,3733,17214,3733,17323v,55,-113,164,-143,109xm3702,18905v11,,31,55,51,109c3774,19069,3784,19123,3774,19123v-10,,-31,-54,-51,-109c3702,18960,3692,18905,3702,18905xm3702,14214v-41,-54,-41,-109,-20,-164c3733,13996,3753,13996,3764,14050v30,164,-11,219,-62,164xm3753,12414v,-55,-10,-164,-30,-218c3692,12087,3692,12087,3723,12087v112,,163,218,92,327c3743,12523,3743,12523,3753,12414xm3825,10341v-61,55,-92,,-72,-54c3774,10232,3856,10178,3876,10232v10,55,-10,55,-51,109xm3723,10178v-31,,-51,,-72,-109c3620,9959,3620,9959,3682,9959v92,,123,164,41,219xm3631,13287v30,,30,109,-11,273c3580,13778,3549,13669,3580,13450v20,-109,40,-163,51,-163xm2557,10996v-10,163,-41,436,-62,545c2475,11705,2455,11923,2444,12087v-41,436,-153,1309,-153,1200c2291,13232,2301,13123,2311,13014v11,-109,21,-218,21,-273c2332,12687,2322,12741,2301,12850v-31,328,-51,219,-20,-163c2332,12032,2526,10014,2557,9905v10,-55,20,-218,30,-327c2598,9414,2618,9305,2628,9305v11,,21,-55,21,-109c2649,9087,2823,7559,2853,7287v123,-764,164,-1037,236,-1418c3140,5650,3181,5432,3191,5432v20,,-51,382,-82,437c3099,5869,3099,5923,3099,5978v,54,-31,218,-61,436c3007,6632,2945,7123,2905,7450v-41,382,-82,709,-103,819c2782,8378,2761,8596,2751,8705v-10,327,-92,1200,-194,2291xm2802,20378v-41,163,-92,54,-82,-218c2731,19996,2720,19941,2700,19941v-10,,-31,-54,-31,-109l2669,19832v,-54,11,-163,21,-272c2710,19450,2720,19450,2761,19832v62,382,62,437,41,546xm2935,18850v-20,55,-20,110,-20,164c2925,19123,2915,19178,2894,19178v-20,,-20,54,-20,109c2884,19396,2853,19832,2833,19832v-20,,-41,-109,-72,-436c2731,19178,2741,19123,2761,18905v21,-218,31,-273,72,-218c2864,18687,2874,18687,2864,18632v,-109,30,-163,71,-109c2966,18632,2966,18796,2935,18850xm3007,18305v-21,164,-31,164,-72,164c2874,18414,2833,18250,2833,18087v,-109,184,-873,276,-1146l3109,16941v72,-218,102,-218,72,c3170,17050,3150,17105,3150,17105v,,-10,55,-10,109c3140,17269,3119,17378,3109,17487v-20,109,-31,218,-31,327c3078,17869,3068,17923,3058,17923v-10,,-21,55,-21,109c3027,18087,3017,18196,3007,18305xm3170,18250v-10,,-20,,-10,-109c3170,18087,3181,18032,3191,18032v20,,10,164,-21,218xm3150,20378v-10,,-20,54,-10,54c3150,20487,3140,20541,3119,20596v-10,54,-30,109,-30,164c3089,20814,3068,20869,3058,20869v-51,,-41,-109,10,-437l3068,20432v51,-327,51,-327,82,-163c3170,20378,3170,20378,3150,20378xm3181,20105v-31,,-31,,-21,-164c3170,19778,3201,19778,3201,19996v,54,-10,109,-20,109xm3232,20923v-10,,-31,,-31,-54c3201,20814,3211,20814,3232,20814v10,,30,,30,55c3262,20869,3242,20869,3232,20923xm3170,16450v-92,219,-133,219,-133,164c3037,16505,3109,16123,3150,16014v20,-54,72,-109,102,-164l3314,15796r-21,218c3262,16178,3232,16287,3170,16450xm3334,20214v-20,,,-218,21,-273c3385,19832,3406,19887,3406,20050v-11,164,-21,219,-72,164xm3487,20105v-10,,-30,,-30,c3447,20105,3457,20050,3477,20050v21,,21,,10,55xm3692,20214v-10,109,-20,164,-20,164c3651,20378,3580,19996,3580,19941v,-54,-11,-54,-41,-54c3508,19887,3487,19887,3477,19778v-10,-109,-20,-109,-61,-55c3385,19723,3375,19723,3385,19723v21,-54,21,-109,,-218c3365,19396,3355,19396,3344,19450v-10,110,-20,110,-41,c3273,19341,3273,19069,3303,18905v31,-164,82,-164,123,c3447,18960,3467,19069,3477,19069v31,,113,327,113,436c3590,19560,3600,19614,3620,19614v62,109,93,382,72,600xm3682,19614r,c3672,19560,3661,19505,3661,19505v11,-55,82,109,82,164c3753,19778,3702,19778,3682,19614xm3784,20105v-10,,-20,-55,-20,-55c3764,19996,3774,19996,3784,19996v10,,21,54,21,54c3805,20050,3794,20105,3784,20105xm3794,13941v-10,,-20,-54,-20,-163c3774,13614,3794,13614,3815,13723v10,164,10,218,-21,218xm3876,19232v-10,,-20,-54,-20,-109c3856,19069,3866,19014,3876,18960v10,,21,,21,109c3886,19178,3876,19232,3876,19232xm3886,14487v-20,,-71,-327,-71,-437c3815,14050,3825,13996,3825,13996v10,,31,109,72,436c3907,14487,3897,14487,3886,14487xm3897,13123v-31,-109,-31,-109,,-218l3897,12905v30,-109,133,-109,143,c4050,12960,4019,13014,3989,13123v-62,109,-72,109,-92,xm4009,20814v-10,,-20,-54,-20,-54c3989,20705,3999,20705,4009,20705v10,,21,55,21,55c4030,20760,4019,20814,4009,20814xm4030,20378v-11,,-21,-55,-31,-109c3989,20214,3989,20160,3999,20160v,,20,54,31,109c4040,20323,4040,20378,4030,20378xm4173,20760v-21,,-51,-164,-51,-219c4122,20487,4132,20487,4173,20541v20,,20,219,,219xm4214,20378v-11,,-31,-55,-41,-109c4163,20214,4132,20160,4122,20214v-41,55,-113,-164,-92,-273c4030,19887,4030,19832,4019,19778r,c4009,19723,4009,19723,4030,19723v20,,30,55,30,109c4060,19996,4111,20160,4132,20105v31,-164,82,-109,102,109c4234,20323,4234,20378,4214,20378xm4224,18632v-10,,-21,-54,-21,-54c4203,18578,4203,18523,4214,18523v,,10,55,20,55c4234,18578,4234,18632,4224,18632xm4265,20650r,c4255,20650,4255,20541,4265,20541v10,-54,10,-54,20,c4295,20596,4285,20705,4265,20650xm4224,14105v-61,-164,-72,-109,-21,109l4255,14432r-62,c4152,14432,4122,14432,4101,14323v-41,-163,-41,-436,-10,-436c4101,13887,4101,13832,4081,13778v-21,-55,-31,-164,-31,-218c4050,13505,4050,13505,4040,13505v-10,109,-41,109,-72,c3948,13450,3948,13396,3958,13396v10,,31,-55,51,-109l4009,13287v31,-109,31,-109,102,c4163,13396,4295,13996,4295,14159v11,55,-20,55,-71,-54xm4326,11596v,,-31,-164,-61,-273c4214,11159,4214,11105,4244,11105v31,,31,,11,-55c4244,10996,4214,10996,4193,11050v-20,,-30,,-20,-54c4183,10887,4142,10723,4111,10723v-10,,-20,-54,-20,-109c4091,10505,4101,10505,4142,10559v31,55,51,,51,-54c4193,10450,4193,10450,4183,10450v-51,,-235,-272,-266,-381c3835,9741,3723,9578,3600,9523v-133,-54,-164,-109,-225,-382c3355,9032,3324,8978,3314,8978v-31,,-21,-109,71,-764c3477,7559,3631,6905,3672,6905v20,,30,-55,41,-164c3723,6632,3764,6523,3805,6414v71,-164,112,-327,51,-218c3835,6196,3794,6250,3764,6250r-41,l3805,6087v92,-164,225,-218,327,-109c4265,6141,4255,6469,4132,6469v-41,,-72,54,-113,218c3989,6796,3968,6905,3989,6905v10,,20,,20,-55c4009,6796,4060,6741,4122,6741v61,-54,122,-109,133,-109c4265,6632,4295,6632,4316,6687v31,109,31,109,,272c4295,7069,4265,7123,4224,7123v-51,,-72,55,-133,327c4050,7614,4019,7778,4019,7832v,55,-10,109,-30,218c3968,8105,3968,8214,3968,8214v,,41,-109,72,-327c4081,7669,4132,7505,4173,7396v41,-55,92,-164,112,-218c4316,7123,4347,7069,4357,7069v30,,112,490,123,709c4480,7832,4500,7941,4520,7996v41,109,41,273,-10,273c4480,8269,4480,8323,4541,8487v31,109,61,218,61,272c4602,8814,4612,8923,4633,9032v20,109,51,327,72,546c4725,9796,4745,10014,4745,10069v,54,,109,-20,109c4715,10178,4674,10287,4653,10341v-41,109,-41,164,-20,109c4653,10450,4684,10341,4694,10287v41,-164,82,-55,82,163c4776,10559,4786,10669,4797,10669v10,54,10,109,10,272c4797,11105,4807,11159,4817,11159v31,,72,437,51,600c4858,11814,4878,11923,4889,11978v20,54,30,218,30,272c4919,12359,4899,12414,4807,12414v-92,55,-123,55,-184,273c4551,12905,4551,12905,4520,12796v-10,-55,-30,-164,-30,-218c4490,12523,4449,12305,4398,12087v-31,-273,-72,-437,-72,-491xm4520,15960v-20,,-40,-55,-40,-55c4480,15905,4490,15850,4500,15850v10,,31,55,41,55c4551,15960,4541,15960,4520,15960xm4428,15032v,55,-10,55,-20,55c4398,15087,4388,15032,4388,15032v,,10,-54,20,-54c4428,14978,4428,15032,4428,15032xm4387,16014v-10,,,-54,11,-109c4428,15796,4469,15796,4469,15905v,55,-71,164,-82,109xm4510,16614v,-109,-10,-218,-20,-218c4480,16341,4469,16287,4469,16287v,-109,31,-55,51,54c4551,16450,4551,16778,4531,16832v-11,-54,-21,-109,-21,-218xm4541,20432v-10,,-21,-54,-21,-54c4520,20378,4531,20323,4541,20323v10,,20,55,20,55c4551,20432,4551,20432,4541,20432xm4551,16341v-10,,-20,-54,-20,-54c4531,16287,4541,16232,4551,16232v10,,21,55,21,55c4572,16287,4561,16341,4551,16341xm4623,17650v-10,,-21,,-21,-54c4602,17541,4613,17487,4623,17487v10,,20,54,20,54c4643,17596,4633,17596,4623,17650xm4725,18305v-10,109,-31,218,-41,164c4653,18414,4633,18032,4653,17923r,c4674,17760,4694,17760,4715,17923v30,164,30,218,10,382xm4776,13996v-10,,-31,-55,-31,-55c4745,13887,4756,13887,4776,13887v10,,31,54,31,54c4797,13941,4786,13996,4776,13996xm4868,13614v-31,218,-174,164,-184,-54c4664,13287,4674,13232,4715,13232r41,-54l4715,13178v-31,,-41,-55,-41,-164c4674,12741,4735,12796,4817,13178v61,218,72,327,51,436xm4909,20160v-10,,-20,-55,-20,-110c4889,19996,4889,19941,4899,19941v,,10,55,20,109c4919,20105,4919,20160,4909,20160xm4930,13396v-21,,-72,-382,-62,-491c4878,12796,4899,12796,4930,13014v20,164,20,382,,382xm4981,14487v-21,-109,-31,-218,-31,-218l4950,14269v20,-109,31,-109,61,54c5032,14432,5032,14487,5022,14541v-11,109,-11,109,-41,-54xm5062,16341v-10,,-20,-54,-20,-54c5042,16232,5052,16232,5062,16232v11,,21,55,21,55c5083,16287,5073,16341,5062,16341xm5114,15796v-11,54,-82,-164,-82,-273c5032,15414,5062,15469,5093,15632v10,55,21,164,21,164xm5124,15360v-10,-55,,-110,10,-110c5144,15250,5155,15250,5165,15250v10,55,,110,-10,110c5144,15360,5134,15360,5124,15360xm5155,17160v-11,,-11,-55,-11,-110c5155,16941,5165,16996,5175,17105v-10,55,-10,55,-20,55xm5298,18469v-21,,-92,-437,-103,-655c5195,17760,5185,17650,5175,17596v-20,-164,10,-55,72,164c5288,17923,5308,18087,5308,18196v,164,,273,-10,273xm5288,17269v-11,-109,,-164,10,-164c5318,17105,5369,17487,5369,17596v-10,164,-71,-109,-81,-327xm5349,11269v-21,-219,-61,-600,-92,-819c5236,10232,5216,10069,5216,10069v10,-55,61,54,92,218c5328,10341,5349,10450,5359,10396v10,-55,31,109,51,273c5431,10832,5441,10941,5431,10941v-11,,,55,20,109c5472,11160,5472,11214,5441,11432r-41,218l5349,11269xm5625,20050v10,55,20,55,10,55c5635,20105,5615,20105,5594,20160v-30,,-41,-55,-61,-219c5512,19778,5512,19723,5533,19669v10,,20,-55,20,-109c5553,19505,5543,19505,5523,19505v-21,55,-21,,-21,-55c5512,19396,5502,19232,5482,19123v-92,-545,-102,-763,-51,-763l5431,18360v10,,30,-110,30,-219l5472,17923r20,164c5502,18196,5512,18305,5502,18305v-10,55,,55,21,55c5533,18360,5553,18414,5553,18414v,55,21,218,52,382c5666,19178,5666,19232,5625,19614v-10,327,-10,382,,436xm5625,13669v-31,-164,-51,-273,-41,-273c5615,13396,5697,13723,5697,13832v,218,-11,164,-72,-163xm6545,17105v21,218,21,218,,218c6515,17323,6402,16941,6423,16832v30,-218,82,-54,122,273xm6453,16232v11,,21,55,21,55c6474,16287,6464,16341,6453,16341v-10,,-20,-54,-20,-54c6433,16287,6443,16232,6453,16232xm6412,16341v31,164,11,219,-20,55c6382,16341,6361,16287,6361,16232v,,31,,51,109xm6361,17050v21,,41,55,41,110c6402,17323,6351,17269,6331,17105v-11,-55,-21,-164,-11,-109c6320,17050,6341,17050,6361,17050xm6310,16614v-10,,-20,-54,-30,-54c6269,16560,6280,16505,6290,16505v10,,20,55,30,55c6320,16560,6320,16614,6310,16614xm6351,15469v82,109,61,272,-31,272c6280,15741,6218,15796,6208,15850v-21,55,-31,,-31,c6177,15796,6218,15741,6269,15632v51,-109,82,-163,82,-163xm5901,20705v-10,,-20,-55,-10,-109c5901,20487,5922,20487,5942,20541v,55,-10,164,-41,164xm5952,16178v-20,-55,-30,-164,-30,-218c5922,15905,5942,15960,5973,16069v51,218,30,327,-21,109xm6106,18523v-21,-54,-41,-163,-41,-163c6065,18250,6116,18305,6136,18414v31,218,21,273,-30,109xm6136,15741v,55,-10,109,-30,164c6075,15905,6024,15687,6014,15414v-11,-164,-11,-164,51,-164c6106,15250,6147,15250,6157,15305v10,55,41,55,61,c6269,15250,6280,15414,6228,15469v-20,,-41,109,-51,163c6167,15687,6147,15741,6136,15687v11,-55,,,,54xm6249,19232v-21,109,-41,55,-62,-109c6177,19014,6177,18960,6198,18960v30,54,61,218,51,272xm6239,16723v-11,,-21,-54,-21,-54c6218,16669,6228,16614,6239,16614v10,,20,55,20,55c6259,16723,6249,16723,6239,16723xm6259,16287v,54,-10,109,-20,163c6218,16505,6208,16505,6188,16396v-31,-164,-21,-273,30,-273c6239,16123,6249,16123,6249,16069v,-55,20,-109,41,-164l6290,15905v20,-55,61,-55,92,-55c6423,15850,6423,15850,6341,16014v-41,109,-82,218,-82,273xm6320,19505v-10,55,-30,,-40,-55c6249,19341,6269,19287,6310,19396v10,,21,54,10,109xm6637,18305v-10,55,-30,109,-30,218c6607,18632,6576,18687,6535,18741v-61,55,-92,,-153,-436c6361,18141,6361,18087,6382,18087v20,,20,-55,-21,-109c6300,17869,6290,17705,6310,17596v51,-218,113,-109,215,491c6545,18196,6545,18141,6515,17978v-21,-164,-31,-328,-31,-328c6494,17596,6617,18087,6627,18250v31,-109,31,,10,55xm7568,16996v-10,54,-20,164,-20,273c7548,17323,7527,17378,7527,17378v-20,,-20,-55,10,-273c7558,16832,7589,16778,7568,16996xm7619,12469v-10,,-10,-55,-10,-55c7619,12359,7619,12359,7630,12359v,,10,55,10,55c7640,12414,7630,12469,7619,12469xm9215,11159v10,,30,55,30,110c9245,11323,9266,11541,9276,11760v31,436,41,654,10,654c9266,12414,9215,11923,9194,11541r,c9194,11269,9194,11159,9215,11159xm9174,14214v10,-54,51,109,51,273c9225,14705,9194,14650,9184,14432r,c9174,14323,9174,14214,9174,14214xm9174,15414v,-109,10,-218,31,-273c9225,15087,9225,15087,9235,15360v,109,10,272,21,381c9266,15960,9245,15960,9205,15741v-21,-54,-31,-163,-31,-327xm9194,16069v-10,54,-20,109,-30,109c9153,16178,9143,16123,9143,16069v,-55,10,-109,31,-109c9194,15960,9205,15960,9194,16069xm9153,12305v31,-55,52,-55,52,c9205,12305,9205,12469,9215,12578v10,163,,272,-21,272c9184,12850,9164,12960,9164,13014v,164,-51,109,-82,-109c9051,12741,9051,12687,9082,12632v10,-54,20,-109,20,-163c9102,12414,9123,12360,9153,12305xm9072,13669v,-55,10,-164,20,-164c9123,13505,9143,13614,9123,13723v-11,109,-51,109,-51,-54xm9123,15305v,55,-11,55,-21,55c9092,15360,9082,15305,9082,15305v,,10,-55,20,-55c9112,15250,9123,15250,9123,15305xm9072,6414v92,-327,112,-327,112,-164c9184,6578,9010,7123,8908,7123v-31,,,-164,164,-709xm8836,10996v21,-55,62,-109,82,-109c8980,10832,9072,11105,9092,11378v10,109,20,218,20,327c9123,11814,9112,11869,9082,11869v-21,,-51,-55,-62,-55c9000,11759,9000,11759,9031,11705v30,-55,30,-109,-31,-218c8969,11378,8918,11323,8898,11323v-103,-218,-113,-218,-62,-327xm8683,12032v10,,31,,31,55c8714,12141,8703,12141,8683,12141v-10,,-31,,-31,-54c8652,12032,8673,12032,8683,12032xm8683,12414r,c8795,12087,8826,12141,8887,12578r41,272l8887,12796v-20,-55,-92,-55,-163,-55c8662,12741,8601,12741,8601,12687v,-55,41,-164,82,-273xm8611,7069v,54,-10,54,-20,54c8581,7123,8581,7069,8581,7069v10,-55,10,-55,20,-55c8611,7014,8611,7014,8611,7069xm7855,11869v-11,,-21,,-21,-55c7834,11759,7844,11705,7855,11705v10,,20,54,20,54c7875,11814,7865,11869,7855,11869xm7916,12360v-51,109,-51,,-21,-328c7926,11650,7926,11596,7895,11596v-40,,-30,-109,11,-164c7926,11432,7936,11378,7936,11323v,-54,-10,-54,-10,-54c7916,11269,7916,11214,7916,11050v,-109,10,-218,20,-218c7947,10832,7957,10778,7957,10669v,-219,41,-655,82,-709c8049,9960,8059,9905,8059,9850v,-54,10,-163,31,-218c8192,9360,8213,9087,8131,9196v-21,,-41,,-41,-55c8090,9032,8141,8705,8172,8596v20,-55,20,-164,20,-273c8182,8214,8192,8105,8213,8050v10,-54,20,-109,20,-218c8223,7778,8233,7669,8243,7559v10,-109,31,-272,41,-381c8315,6796,8438,6196,8519,6087v41,-55,82,-109,92,-109c8632,5978,8632,5978,8622,6032v-11,,-21,55,-21,109c8601,6196,8581,6359,8550,6578v-31,218,-72,654,-102,1036c8397,8269,8243,10014,8192,10450v-10,110,-41,382,-51,546c8069,11378,7957,12250,7916,12360xm8161,20050v-10,,-30,164,-41,328c8080,20760,8049,20814,8059,20432v,-54,21,-163,41,-218c8120,20160,8141,20050,8141,19996v,-55,10,-109,20,-109c8172,19887,8182,19941,8182,19996v-10,,-21,54,-21,54xm8335,18741v-10,55,-10,55,-20,55c8305,18796,8305,18741,8305,18741v,-54,10,-54,20,-54c8335,18632,8345,18687,8335,18741xm8325,18360v-10,109,-20,272,-41,327c8264,18741,8264,18850,8264,18905v10,55,,109,-11,109c8243,19014,8233,19069,8233,19123v,55,-10,164,-31,218c8182,19450,8172,19450,8161,19287v-10,-109,-10,-273,,-382c8172,18741,8172,18687,8151,18687v-10,,-20,-55,-20,-55c8131,18578,8141,18578,8161,18578v31,,31,,,-55c8151,18469,8141,18469,8151,18469v10,,31,-164,31,-328c8202,17650,8202,17650,8172,17705v-31,,-31,,-11,-218c8172,17378,8192,17214,8192,17160v,-55,10,-110,10,-164c8202,16941,8223,16723,8243,16505v21,-218,51,-436,51,-545c8294,15850,8305,15796,8305,15741v,-109,51,164,51,328c8356,16178,8366,16232,8386,16287v31,54,41,-218,11,-273c8386,16014,8386,15905,8386,15905v,-55,,-109,-20,-164c8335,15632,8325,15414,8356,15360v10,,10,-55,10,-110c8356,15141,8417,14923,8458,14923v10,,31,-54,31,-54c8489,14760,8478,14760,8438,14869v-41,109,-41,54,,-219c8458,14487,8478,14432,8499,14487v20,,41,,51,-109c8581,14160,8570,14050,8530,14214v-31,164,-31,164,-21,c8519,14160,8530,13996,8530,13941v,-54,20,-163,30,-218c8570,13669,8570,13614,8550,13614v-72,,,-382,102,-545l8652,13069v113,-164,205,-164,256,c8928,13123,8949,13232,8939,13232v,,-31,109,-62,164c8847,13505,8816,13614,8806,13669v-11,54,-31,163,-51,163c8734,13832,8714,13887,8714,13941v,109,30,55,41,c8765,13887,8775,13887,8795,13941v31,55,93,-163,93,-327c8888,13559,8908,13450,8928,13450v41,-54,52,-54,52,164c8980,13723,8990,13778,8990,13778v20,,30,381,10,600c8990,14487,8969,14760,8959,14978v-10,218,-31,382,-41,382c8867,15414,8898,15523,8980,15469v102,,143,163,40,163c8980,15632,8959,15687,8959,15741v,273,-102,764,-153,764c8795,16505,8744,16560,8703,16669v-40,109,-92,163,-102,163c8570,16832,8591,16505,8642,16232v41,-218,41,-272,21,-272c8652,15960,8632,16123,8601,16341v-31,219,-51,382,-82,382c8489,16778,8489,16778,8499,16887v10,54,10,163,,218c8489,17160,8468,17378,8448,17541v-21,164,-51,382,-72,382c8356,17923,8325,18250,8325,18360xm9041,16014v-10,109,-31,218,-51,218c8949,16232,8949,16232,8969,16014v11,-109,31,-164,51,-164c9061,15796,9061,15796,9041,16014xm8969,19614v11,109,-51,218,-82,164c8877,19723,8877,19723,8898,19614v41,-54,61,-54,71,xm8959,19123v,-54,21,-54,41,-54c9020,19069,9031,19123,9020,19123v-10,55,-20,55,-40,55c8969,19232,8959,19178,8959,19123xm8908,17650v-41,110,-41,55,-41,-109c8867,17432,8877,17323,8887,17323v21,-54,41,273,21,327xm8867,18960v,54,-20,109,-41,163c8795,19123,8795,19123,8816,19014v31,-218,61,-218,51,-54xm8693,17869v10,-55,,-55,-20,c8652,17923,8642,17978,8642,18032v,55,-20,273,-51,546c8560,18905,8530,19014,8509,19014v-20,,-41,109,-61,218c8417,19450,8366,19505,8366,19396v,-109,51,-436,112,-709c8530,18414,8550,18196,8519,18196v-10,,-30,109,-41,218c8458,18578,8437,18632,8397,18632v-31,,-52,,-52,-54c8345,18469,8386,18360,8407,18414v10,,30,-54,30,-109c8458,18032,8519,17487,8540,17487v10,,10,-55,10,-109c8550,17323,8703,16887,8734,16887v10,,,109,-10,218c8693,17432,8714,17432,8765,17160v20,-164,51,-273,61,-273c8857,16832,8847,17050,8816,17214v-21,55,-31,164,-31,218c8785,17487,8765,17487,8755,17487v-21,,-41,54,-52,163c8683,17760,8683,17814,8714,17760v20,,51,-55,61,-110c8816,17596,8816,17760,8775,17923v-41,55,-102,55,-82,-54xm8775,19778v-31,,-31,-164,20,-328c8836,19287,8857,19232,8857,19341v,109,-62,437,-82,437xm8969,20650v-10,,-41,-54,-71,-163c8867,20378,8847,20269,8867,20269v20,,123,327,102,381xm8980,20105v-11,,-21,-55,-21,-55c8959,19996,8969,19996,8980,19996v10,,20,54,20,54c9000,20050,8990,20105,8980,20105xm9041,19560v-21,54,-31,54,-41,-55c8980,19396,8980,19341,9010,19341v51,,62,109,31,219xm9092,19069v-20,,-20,-55,-20,-55c9082,18960,9082,18960,9092,18960v,,10,54,20,54c9112,19014,9112,19069,9092,19069xm9205,20214v,,10,-54,30,-54c9245,20160,9256,20214,9256,20214v-11,109,-51,109,-51,xm9225,16723v-20,55,-31,164,-31,218c9194,16996,9184,17050,9164,17105v-21,55,-21,55,-11,109c9184,17269,9153,17650,9123,17650v-11,,-41,,-72,c9020,17650,8990,17596,8969,17541v-30,-109,-30,-109,,-163c8990,17378,9010,17323,9020,17269v11,-55,,-55,-20,c8939,17323,8949,17214,9010,17105v41,-55,41,-55,-41,-55c8887,17105,8877,17050,8887,16941v11,-163,82,-272,82,-109c8969,16887,8980,16887,8990,16887v10,,10,-109,10,-164c9000,16669,9000,16614,9010,16560v21,-55,10,-55,-10,-110c8969,16396,8969,16396,9000,16396v20,,41,54,61,164c9082,16614,9112,16723,9143,16723v41,,51,-54,51,-218l9194,16505v,-164,21,-218,41,-218c9256,16287,9276,16287,9276,16341v-10,109,-20,273,-51,382xm9297,12578v10,,30,54,40,54c9348,12687,9337,12687,9317,12687v-20,,-31,-55,-41,-55c9276,12632,9286,12578,9297,12578xm9327,15523v11,,21,55,21,55c9348,15632,9337,15632,9327,15632v-10,,-20,-54,-20,-54c9307,15578,9317,15523,9327,15523xm9317,18469v-10,-164,20,-273,41,-219c9368,18250,9368,18360,9368,18469v,218,-41,218,-51,xm10166,13832v31,109,10,273,-21,109c10135,13887,10125,13832,10135,13778v10,-55,21,-55,31,54xm9655,11323v20,,20,,10,55c9655,11378,9634,11378,9634,11378r,c9624,11323,9634,11323,9655,11323xm9593,17814v51,218,62,273,31,382c9593,18305,9593,18305,9552,17978v-20,-164,-30,-328,-30,-382c9532,17596,9562,17705,9593,17814xm9389,13614v-21,-109,-21,-164,,-382c9399,13069,9419,12959,9419,12905v,-164,51,-55,72,109c9511,13287,9511,13287,9470,13287v-20,,-30,,-30,54c9440,13396,9440,13505,9430,13614v-21,109,-21,109,-41,xm9430,17214v-11,-54,-21,-109,-11,-109c9430,17050,9450,17160,9450,17214v,55,-10,55,-20,xm9706,20269v-21,109,-31,54,-195,-546c9460,19560,9460,19287,9501,19069v10,-55,10,-164,,-328c9491,18632,9481,18469,9481,18360v,-273,41,-110,81,272c9583,18850,9603,19069,9603,19123v,55,11,164,41,273c9685,19669,9726,20160,9706,20269xm9665,18905v-21,-109,-10,-164,10,-273c9695,18523,9706,18523,9716,18741v31,328,-21,437,-51,164xm9747,20650v-11,-54,-21,-109,-11,-218c9747,20269,9767,20378,9767,20541v,164,,164,-20,109xm9880,17378v-41,-55,-41,-55,-31,163c9859,17705,9859,17760,9828,17760v-41,,-194,-1310,-194,-1637c9634,15960,9644,15850,9644,15850v41,,123,546,133,873c9788,16941,9798,16996,9828,16941v52,-54,82,,72,109c9900,17105,9900,17160,9910,17214v31,109,21,218,-30,164xm9961,19941v-10,-54,-10,-163,-10,-163c9972,19723,10012,19832,10012,19887v,163,-30,163,-51,54xm10135,18141v10,,,55,-20,55c10094,18196,10084,18141,10084,18141v,-54,-10,-54,-10,-54c10053,18087,10053,18305,10074,18414v10,55,,109,-41,109c9992,18523,9982,18469,9982,18414v,-54,,-164,-10,-164c9961,18250,9951,18141,9941,18032v-10,-163,-10,-218,20,-218c9982,17814,10002,17869,10012,17923v31,218,21,-54,-10,-327c9992,17487,9982,17214,9982,16996v,-273,,-327,-21,-327c9951,16669,9931,16723,9931,16832v-11,55,-21,164,-31,164c9880,16996,9839,16723,9818,16450v-10,-109,-31,-272,-41,-381c9736,15850,9736,15578,9767,15523v20,,20,-109,,-273c9757,15141,9736,14814,9736,14541v,-382,-10,-436,-30,-491c9685,14050,9675,13941,9675,13778r,c9675,13669,9675,13560,9685,13560v10,,21,109,41,218c9747,13887,9767,13941,9767,13941v,-54,10,-109,20,-109c9808,13832,9900,14596,9890,14760v-10,54,,163,20,218c9961,15196,10023,15741,10023,16014v,164,10,218,20,218c10064,16232,10105,16505,10156,17050v30,328,30,437,-11,710c10135,17978,10125,18141,10135,18141xm10197,20323v-11,,-31,-54,-31,-54c10166,20269,10176,20214,10186,20214v11,,21,55,31,55c10227,20323,10217,20323,10197,20323xm10227,14323v-20,-218,-20,-273,11,-273c10258,14050,10258,13996,10258,13887v-20,-273,41,-327,61,-55c10340,13996,10330,14050,10299,14105v-21,55,-31,109,-31,164c10278,14541,10248,14541,10227,14323xm12058,16832v20,,20,,10,55c12058,16887,12037,16887,12037,16887r,c12027,16832,12037,16832,12058,16832xm11864,17541v20,,20,,10,55c11864,17596,11843,17596,11843,17596r,c11833,17596,11843,17541,11864,17541xm11598,17487v10,54,-82,163,-103,54c11485,17487,11495,17487,11536,17432v31,,62,,62,55xm11557,17323v-10,55,-174,-109,-174,-218c11383,17050,11393,17050,11414,17050v41,,153,219,143,273xm11393,16123v21,,51,55,62,109c11485,16396,11444,16396,11393,16232v-41,-109,-41,-109,,-109xm11281,17160v,54,-11,109,-31,109c11240,17269,11230,17214,11230,17160v10,-110,51,-110,51,xm11526,18032v-10,55,-71,55,-143,55c11270,18087,11250,18087,11240,17978v-10,-164,-62,-273,-82,-109c11148,17923,11138,17923,11127,17923v-10,-54,,-54,11,-109c11148,17814,11158,17705,11158,17596v,-164,10,-164,41,-164c11219,17432,11250,17432,11250,17378v20,-109,51,-55,92,109c11362,17596,11403,17705,11424,17705v71,109,123,273,102,327xm11608,17869v-31,-55,-31,-55,-10,-109c11628,17650,11680,17650,11680,17760v,109,-31,163,-72,109xm11700,17978v,-55,20,-55,31,-55c11751,17923,11761,17978,11761,17978v,,-20,54,-30,54c11710,18032,11700,18032,11700,17978xm11813,18141v-11,,-31,,-41,c11761,18141,11772,18087,11792,18087v21,54,31,54,21,54xm11874,17814v-41,,-51,,-31,-54c11874,17650,11905,17650,11925,17760v,54,-20,54,-51,54xm11956,18032v-41,-54,-51,-54,-31,-163l11925,17869v31,-164,174,-164,164,c12078,18032,12027,18087,11956,18032xm12150,16505v-10,55,-20,55,-31,55c12109,16560,12109,16505,12109,16505v10,-55,21,-55,31,-55c12150,16396,12150,16450,12150,16505xm11976,20487v,54,-20,109,-41,109c11915,20596,11894,20650,11884,20705v-10,55,-41,109,-71,164c11761,20923,11761,20923,11792,20814v21,-54,41,-109,51,-109c11853,20705,11884,20650,11905,20541v51,-163,81,-218,71,-54xm11986,20323v-10,,-20,-54,-20,-54c11976,20214,11986,20214,11997,20214v10,,20,55,20,55c12017,20269,12007,20323,11986,20323xm12232,15850v20,-109,51,-218,61,-218c12314,15632,12293,15905,12262,16014v-61,218,-71,109,-30,-164xm12344,18469v-10,,-10,54,,c12375,18578,12375,18578,12355,18850v-21,219,-41,273,-72,273c12232,19123,12232,19069,12273,18741v20,-109,30,-272,30,-327c12303,18360,12324,18250,12344,18196v51,-164,62,-164,62,c12416,18250,12375,18469,12344,18469xm14789,16560v61,,81,490,41,763c14809,17432,14799,17596,14789,17650v-21,219,-31,219,-62,c14697,17378,14707,17105,14748,17050v41,-54,41,-54,-11,-54c14686,16996,14686,16996,14697,16778v10,-109,20,-273,30,-328c14737,16396,14748,16287,14748,16232v10,-54,20,-109,30,-109c14809,16123,14809,16341,14789,16450v-41,55,-31,110,,110xm14707,15523v-10,-109,-10,-218,,-218c14717,15305,14737,15414,14748,15578v,109,20,163,30,218c14789,15850,14789,15850,14758,15905v-51,109,-102,,-51,-109c14717,15796,14717,15687,14707,15523xm14645,10832v72,-163,133,-109,133,109c14778,11050,14768,11105,14748,11105v-21,,-31,54,-41,54c14707,11214,14717,11269,14727,11269v21,,21,54,21,54c14737,11378,14727,11378,14717,11323v-10,-54,-41,-54,-61,-54c14605,11323,14594,10996,14645,10832xm14605,16123v20,,20,,10,55c14605,16178,14584,16178,14584,16178r,c14574,16123,14584,16123,14605,16123xm14564,17160v-11,54,-41,54,-41,-55l14523,17105v,,10,-55,30,-55c14564,17105,14574,17160,14564,17160xm14543,12578v10,109,10,163,-10,163c14492,12796,14472,12741,14472,12578v,-218,40,-218,71,xm14472,12905v20,,40,164,30,164c14492,13123,14451,13014,14451,12959v,,10,-54,21,-54xm14502,16778v,54,-10,54,-20,54c14472,16832,14461,16778,14461,16778v,,11,-55,21,-55c14492,16723,14502,16723,14502,16778xm14410,13996v-51,218,-92,273,-61,54c14359,13941,14369,13832,14369,13778v,-55,11,-109,41,-109c14461,13669,14461,13723,14410,13996xm14420,16669v,54,-10,109,-20,54c14390,16723,14380,16669,14380,16614v,-54,10,-54,20,-54c14410,16560,14420,16560,14420,16669xm14277,13341v-61,,-61,-109,,-218c14349,12960,14380,12960,14349,13178v-21,109,-41,163,-72,163xm14267,17596v-10,,-31,-55,-31,-109c14236,17378,14257,17323,14277,17432v31,109,21,164,-10,164xm14226,12959v,,,-54,21,-109c14257,12796,14287,12687,14298,12578v51,-273,71,-219,61,163c14359,12796,14236,13014,14226,12959xm14380,13178v,-55,10,-55,30,-55c14431,13123,14451,13178,14451,13178v10,54,-10,54,-31,54c14400,13287,14380,13232,14380,13178xm14431,13505v-11,-55,,-55,10,-55c14451,13450,14461,13505,14472,13505v10,55,,55,-11,55c14441,13560,14431,13505,14431,13505xm14461,16178v11,,11,,11,109c14472,16396,14472,16396,14461,16341v-10,-54,-10,-109,,-163xm14216,10996v31,54,71,273,92,436c14359,11814,14369,11814,14359,11541v-10,-109,-10,-163,10,-163c14380,11432,14390,11487,14390,11541v,55,10,109,30,164c14441,11759,14451,11814,14451,11923v,109,-10,164,-31,109c14400,12032,14390,11978,14390,11923v,-54,-10,-54,-21,-54c14359,11869,14349,11923,14349,11978v,163,-102,709,-133,709c14206,12687,14185,12632,14175,12578v-20,-55,-10,-109,10,-164c14216,12359,14216,12305,14195,12250v-20,-54,-20,-54,,-54c14216,12196,14216,12196,14206,12141v-11,-54,-21,-109,-31,-163c14165,11869,14165,11869,14206,11869r41,54l14206,11814v-21,-55,-51,-164,-62,-164c14134,11650,14124,11596,14134,11596v10,,41,,82,54c14277,11760,14277,11760,14257,11650v-10,-54,-31,-109,-51,-109c14175,11541,14063,11050,14063,10941v-31,-163,92,-109,153,55xm14226,17650v,55,-10,55,-20,55c14195,17705,14185,17650,14185,17650v,-54,10,-54,21,-54c14216,17596,14226,17650,14226,17650xm14093,17105v10,,31,55,31,164c14124,17323,14114,17432,14093,17432v-10,,-31,-54,-31,-163c14073,17160,14083,17105,14093,17105xm14063,16505v,-109,10,-109,51,-55c14144,16505,14124,16614,14093,16614v-10,,-30,-54,-30,-109xm14103,18687v21,-55,41,109,21,163c14114,18905,14103,18905,14093,18796v,,,-55,10,-109xm14134,14814v-20,218,-51,218,-82,c14032,14650,14032,14596,14063,14487v30,-164,51,-164,92,-109c14175,14432,14165,14541,14134,14814xm13756,12905v-41,-55,-92,-164,-113,-164c13612,12687,13612,12687,13643,12578v51,-164,123,-109,235,109c13919,12741,13940,12850,13940,12850v,55,10,55,30,55c13991,12905,13991,12960,13981,13014v-11,164,-103,109,-225,-109xm13909,13287v,54,-10,54,-20,54c13878,13341,13868,13287,13868,13287v,,10,-55,21,-55c13899,13178,13909,13232,13909,13287xm13797,17869v10,,30,,30,c13827,17869,13817,17923,13797,17978v-21,54,-31,54,-31,c13766,17923,13786,17869,13797,17869xm13766,16014v-10,-54,,-109,,-109c13786,15905,13807,15960,13807,16069v,109,-31,54,-41,-55xm13807,17760v-10,,-21,-55,-21,-110c13797,17541,13838,17487,13838,17596v-1,109,-11,164,-31,164xm13776,15687v-20,-55,-41,-164,-51,-164c13715,15523,13684,15414,13653,15305v-40,-164,-40,-218,-20,-218c13643,15087,13674,15141,13684,15196v21,109,31,109,51,-55c13756,15032,13766,15032,13776,15087v10,54,10,109,,163c13766,15360,13776,15360,13817,15250v51,-109,61,-54,41,273c13827,15850,13817,15850,13776,15687xm13633,17323v,-54,20,-54,31,-54c13684,17269,13694,17323,13694,17323v,,-20,55,-30,55c13643,17378,13633,17378,13633,17323xm13633,17760v20,,31,,20,109c13643,17978,13592,18032,13602,17869v,-55,21,-109,31,-109xm13612,13996v-10,,-20,,-20,-109c13592,13832,13602,13778,13623,13778v30,,20,163,-11,218xm13705,14269v-31,-164,-41,-219,-21,-219l13684,14050v10,-54,31,-54,41,-54c13745,13996,13797,14214,13797,14269v,54,10,54,30,54c13838,14323,13848,14378,13848,14432v-11,164,-103,55,-143,-163xm14022,12360v20,109,30,436,10,490c14022,12850,13981,12796,13950,12687v-31,-109,-102,-218,-133,-273c13786,12360,13756,12250,13766,12250v10,-163,215,-54,256,110xm14063,12032v30,55,10,218,-21,164c14032,12196,14011,12087,14011,12032v-10,-54,21,-54,52,xm14001,13232v10,,31,-109,31,-163c14032,12905,14063,12905,14103,13014v41,109,11,491,-40,546c14042,13614,14011,13614,14001,13560v-31,-55,-31,-273,,-328xm14165,15196v,,10,54,20,54c14195,15305,14185,15305,14175,15305v-10,,-20,-55,-20,-55c14155,15196,14155,15196,14165,15196xm13919,9796v31,-164,143,-164,174,c14124,9959,14124,9959,14001,10014v-112,,-123,,-82,-218xm13919,10996v11,54,11,109,,109c13909,11160,13858,11050,13858,10996v,-109,41,-109,61,xm13786,10014v11,,21,55,21,55c13807,10123,13797,10123,13776,10123v-10,,-20,-54,-20,-54c13756,10069,13776,10014,13786,10014xm13766,7123v20,-218,71,-545,71,-491c13837,6741,13786,7123,13766,7178v-10,54,-10,,,-55xm13694,9632v21,,21,,11,55c13694,9687,13674,9687,13674,9687r,c13664,9687,13674,9632,13694,9632xm13551,12196v31,-55,62,-164,62,-218c13613,11814,13664,11760,13725,11760v31,,51,,61,-55c13797,11541,13919,11541,13919,11705v,55,11,164,31,164c13991,11978,13981,12087,13940,12032v-21,-54,-92,-54,-154,-54c13684,11978,13664,11978,13643,12087v-20,163,-143,436,-143,382c13490,12360,13510,12305,13551,12196xm13316,15305r,c13367,15141,13428,15141,13480,15305v30,109,-11,164,-103,218c13295,15469,13275,15414,13316,15305xm12845,12414v52,-109,52,-109,11,-109c12815,12305,12815,12250,12825,12087v20,-437,153,-1364,225,-1691l13050,10396v123,-491,174,-437,92,54c13091,10723,13050,11105,12948,12032v-72,709,-92,818,-143,764c12743,12741,12764,12578,12845,12414xm12661,14214v-30,218,-51,164,-30,-54c12641,14050,12661,13996,12661,13996v21,,21,54,,218xm12753,13341v,-54,-10,-163,-20,-163c12723,13123,12723,13123,12733,13014v20,-109,102,-164,102,-54c12835,12960,12825,13123,12805,13232v-31,273,-52,328,-52,109xm12845,19996v-10,109,-30,273,-30,327c12815,20487,12774,20760,12753,20650v-10,,11,-272,31,-545c12805,19832,12835,19614,12845,19614v41,-54,31,109,,382xm12968,18905v-10,,-31,109,-41,218c12917,19232,12897,19341,12886,19341v-20,,-10,-54,11,-272c12937,18796,12958,18741,12968,18796v10,54,10,109,,109xm12897,18741v,,,-163,10,-272c12917,18360,12927,18196,12937,18196v31,,93,164,93,164c13030,18414,12907,18741,12897,18741xm13142,17869v-51,381,-72,436,-153,272l12937,18032r31,-327c13009,17269,13111,16560,13193,16178v51,-273,82,-382,154,-437l13347,15741v143,-163,194,-163,214,109c13572,15960,13602,16123,13623,16178v92,272,10,709,-143,709c13326,16887,13285,16941,13224,17269v-10,109,-51,436,-82,600xm13520,17869v21,54,21,109,-10,163c13480,18141,13449,18196,13418,18087v-20,-55,-20,-55,10,-164c13449,17869,13449,17869,13439,17869v-11,,-21,-55,-21,-55c13418,17760,13428,17760,13449,17760v20,54,41,,41,-110c13500,17432,13572,17432,13561,17650v,55,-20,164,-41,164c13500,17814,13500,17814,13520,17869xm13316,17978v-21,109,-51,218,-72,218c13214,18196,13214,18196,13265,17923v82,-382,112,-327,51,55xm13285,17650v-51,219,-82,219,-61,55c13255,17487,13316,17269,13387,17214v72,-109,72,-109,72,c13459,17323,13398,17487,13367,17487v-20,,-61,54,-82,163xm13418,18414v,-54,-10,-109,-20,-109c13387,18305,13377,18305,13387,18250v,,31,,62,c13480,18250,13520,18305,13551,18250v41,-54,41,-54,41,55c13582,18360,13572,18414,13561,18360v-10,,-30,,-30,54c13510,18632,13418,18523,13418,18414xm13582,18796v-41,109,-62,,-21,-109c13582,18578,13602,18578,13623,18687v,,-11,54,-41,109xm13602,18523v-10,,,-109,21,-163c13653,18250,13643,18141,13592,18141v-20,,-31,-54,-20,-54l13572,18087v10,-109,61,-109,61,c13633,18141,13643,18141,13664,18141v10,,30,,30,c13684,18250,13612,18578,13602,18523xm13653,17705v-20,-55,-30,-55,-10,-55c13653,17650,13684,17650,13694,17705v41,55,11,55,-41,xm13735,16723v-10,,-30,,-30,c13694,16723,13705,16669,13725,16669v20,,31,54,10,54xm13868,18687v-71,-109,-123,-218,-123,-273c13756,18305,13797,18305,13848,18469v71,163,82,327,20,218xm13868,14050v-10,-54,-10,-109,,-218l13868,13832v31,-218,92,-218,92,55c13960,13996,13889,14160,13868,14050xm13878,14705v-10,-55,11,-55,21,-55c13919,14650,13940,14705,13940,14705v,55,-10,55,-21,55c13909,14760,13889,14760,13878,14705xm13930,15960v-21,,-21,,-11,-55c13930,15850,13940,15796,13950,15796v10,-55,10,,10,54c13960,15905,13950,15960,13930,15960xm13960,14432v-20,,,-218,21,-327c13991,14050,14011,13996,14022,13996v20,,20,54,-11,218c13991,14323,13970,14432,13960,14432xm14011,16887v-10,,,-55,21,-55c14052,16832,14063,16832,14052,16887v-10,,-30,,-41,xm14032,20214v-10,,-21,-54,-21,-54c14011,20160,14022,20105,14032,20105v10,,20,55,20,55c14052,20214,14042,20214,14032,20214xm14073,20432v-11,,-21,-54,-21,-54c14052,20378,14052,20323,14063,20323v10,,10,55,20,55c14083,20432,14083,20432,14073,20432xm14144,20378v-10,,-20,-55,-20,-55c14134,20269,14124,20214,14103,20214v-10,,-30,-54,-30,-109c14073,19941,14114,20050,14134,20214v31,109,31,164,10,164xm14247,20378v-31,-55,-31,-218,,-218c14257,20160,14267,20105,14267,20050v,-54,-10,-109,-20,-109c14236,19941,14216,19832,14195,19723v-10,-109,-30,-273,-30,-273c14165,19450,14175,19396,14185,19450v31,55,31,55,,-109c14165,19232,14155,19123,14155,19123v,,20,-54,30,-54c14236,19069,14287,19341,14308,19669v10,163,31,381,31,436c14349,20214,14359,20323,14359,20432v10,55,-20,109,-112,-54xm14298,18250v,-54,10,-109,20,-109c14328,18141,14328,18087,14328,18032v-10,-54,,-109,11,-54c14349,18032,14359,17978,14349,17923r,c14328,17760,14369,17814,14400,17978v20,163,10,654,-20,654c14349,18578,14298,18360,14298,18250xm14461,19778v-10,-55,-20,-218,-30,-273c14420,19396,14420,19341,14431,19287v20,-55,20,-55,-31,-218c14359,18960,14359,18960,14400,18905v72,-55,153,709,92,873c14482,19887,14472,19832,14461,19778xm14564,20760v-11,,-21,-55,-11,-110c14564,20596,14543,20487,14523,20378v-31,-164,-31,-218,-21,-328c14512,19996,14533,19941,14533,19941v20,,112,328,102,382c14605,20705,14584,20760,14564,20760xm14564,19723v,-54,10,-54,20,-54c14594,19669,14605,19723,14605,19778v,54,-11,109,-21,54c14564,19832,14564,19778,14564,19723xm14666,19723v-21,-163,-21,-491,10,-654c14697,18960,14697,18905,14686,18850v-10,,-20,,-20,55c14666,18960,14656,19014,14645,19014v-20,,-61,-382,-61,-654c14584,18305,14574,18196,14553,18087v-20,-109,-20,-164,-10,-218c14553,17814,14564,17814,14574,17923v10,109,20,164,31,164c14625,18087,14625,17760,14605,17705v-11,,-21,-109,-21,-164c14584,17323,14635,17432,14656,17705v10,164,30,273,51,327c14717,18087,14727,18196,14727,18305v,109,11,218,21,218c14778,18578,14768,19069,14727,19450v-41,273,-51,328,-61,273xm14789,20269v-41,54,-41,54,-21,-55c14789,20105,14789,20105,14758,20105v-21,,-31,-55,-21,-109c14737,19941,14758,19887,14768,19887v41,-55,62,327,21,382xm15116,15632v10,164,31,382,41,437c15167,16123,15187,16341,15198,16505v10,218,20,327,30,273c15239,16723,15239,16614,15228,16450v-10,-163,-20,-436,-30,-654c15187,15578,15177,15360,15167,15305r,c15157,15196,15157,15196,15177,15196v41,,174,1254,174,1691c15351,17050,15341,17105,15269,17160v-41,54,-82,54,-92,54c15167,17214,15167,17050,15167,16887v,-164,-10,-327,-31,-382c15126,16450,15106,16287,15106,16178v,-164,-11,-328,-21,-437c15075,15632,15065,15523,15065,15414v,-218,30,-109,51,218xm15055,20160v30,327,51,600,51,654c15106,20869,15085,20869,15055,20869v-52,,-52,,-52,-328c15003,20378,15003,20214,14993,20160v-10,-55,-20,-164,-31,-328c14952,19614,14952,19560,14983,19560v20,,41,163,72,600xm15003,14596v11,-55,31,54,31,109c15034,14760,15024,14760,15014,14705v-11,-55,-21,-109,-11,-109xm14973,19450v-21,,-41,-54,-51,-54c14911,19287,14952,19287,14983,19396v20,54,20,54,-10,54xm14922,18741v20,,61,273,40,328c14952,19123,14901,18905,14901,18796v-10,-55,,-55,21,-55xm14891,17760v,109,10,218,10,327c14911,18196,14901,18360,14881,18469v-31,218,-62,218,-62,54c14819,18469,14809,18414,14799,18414v-31,,-21,-436,20,-491c14840,17869,14850,17760,14850,17705v,-55,10,-109,20,-109c14881,17596,14891,17650,14891,17760xm14901,12032v-10,55,-10,55,-20,55c14870,12087,14870,12032,14870,12032v,-54,11,-54,21,-54c14901,11978,14901,12032,14901,12032xm14962,11487v-10,,-10,-55,-10,-55c14962,11378,14962,11378,14973,11378v10,,10,54,10,54c14983,11432,14973,11487,14962,11487xm15034,11050r-61,-54l15024,10832v71,-218,71,-218,82,c15126,11050,15106,11105,15034,11050xm15801,17650v-10,,-20,-54,-20,-109c15781,17487,15781,17432,15791,17432v,,10,55,20,109c15822,17596,15811,17650,15801,17650xm15832,18032v,,-10,-54,-21,-109c15801,17869,15811,17814,15822,17814v10,,20,55,20,109c15842,17978,15842,18032,15832,18032xm15883,18360v-10,-164,,-219,20,-110c15934,18414,15944,18578,15914,18523v-11,,-21,-109,-31,-163xm15903,20596v-10,-55,,-109,21,-218c15944,20269,15944,20269,15955,20378v-11,218,-31,327,-52,218xm15955,18905v-11,-55,-31,-164,-31,-218c15924,18578,15955,18632,15965,18741v20,219,20,328,-10,164xm16087,18741v-10,109,-10,109,-30,c16047,18687,16036,18578,16047,18578v20,-164,61,-55,40,163xm16169,17487v-10,-164,,-273,51,-709c16241,16614,16272,16614,16272,16778v,109,-21,218,-41,272c16190,17160,16169,17378,16200,17269v20,-55,20,163,,327c16190,17760,16180,17760,16169,17487xm16282,19996v-31,,-72,-218,-82,-327c16200,19560,16220,19614,16251,19723v62,218,62,273,31,273xm16486,20269v-10,,-20,-55,-20,-55c16466,20160,16476,20160,16486,20160v11,,21,54,21,54c16507,20269,16497,20269,16486,20269xm16681,19341v-11,55,-21,55,-21,55c16660,19287,16691,19014,16691,19123v10,55,,164,-10,218xm16793,20650v-10,110,-51,164,-41,55c16752,20650,16773,20596,16783,20596v20,-55,20,,10,54xm19902,14923v10,,10,,10,109c19912,15141,19912,15141,19902,15087v-10,-55,-10,-109,,-164xm19749,12741v31,164,61,546,41,546c19780,13287,19759,13123,19749,12959v-31,-327,-31,-381,,-218xm19790,16014v,164,-31,164,-41,55c19739,16014,19739,15960,19739,15905v,,10,-55,30,-55c19780,15850,19790,15905,19790,16014xm19708,14378v10,-109,10,-109,20,c19739,14487,19728,14650,19708,14541v-10,,-10,-109,,-163xm19749,15305v31,218,20,436,-10,436c19718,15741,19687,15360,19687,15196v1,-218,31,-109,62,109xm19606,11869v,,10,54,20,54c19636,11978,19626,11978,19616,11978v-10,,-21,-55,-21,-55c19595,11923,19595,11869,19606,11869xm19544,11487v31,163,41,273,21,218c19544,11650,19514,11487,19503,11378v-51,-328,-20,-273,41,109xm19074,12141v10,-54,61,328,51,437c19115,12632,19105,12578,19084,12414v-10,-164,-10,-273,-10,-273xm19207,13614v41,164,41,382,,382c19186,13996,19166,13887,19135,13560v-41,-491,-51,-710,-20,-546c19125,13069,19135,13069,19135,12960v10,-164,10,-164,31,54c19176,13123,19186,13287,19176,13396v,54,10,164,31,218xm18747,13123v-11,55,-52,55,-82,55c18522,13123,18532,13178,18562,13014v31,-164,41,-273,11,-164c18562,12905,18552,12850,18573,12850v20,-109,122,-163,102,-109c18665,12796,18685,12741,18716,12687r,c18747,12632,18798,12578,18839,12578v71,,153,109,153,218c18992,12850,18880,13178,18849,13178v-10,,-21,54,-21,109c18828,13341,18808,13341,18787,13341v-20,-54,-30,-109,-20,-163c18777,13069,18767,13069,18747,13123xm18798,14869v-11,54,-174,-437,-174,-491c18624,14323,18634,14323,18634,14323v31,,174,491,164,546xm19002,13178v62,-164,62,-218,72,-109c19074,13178,19084,13232,19115,13505v20,164,30,273,30,273c19145,13778,19105,13669,19053,13560r-92,-273l19002,13178xm18951,14214v10,,92,273,113,382c19074,14650,19105,14705,19115,14705v51,,82,218,102,545c19227,15469,19237,15523,19248,15469v10,-55,20,-55,30,54c19289,15632,19289,15687,19278,15741v-10,,-10,,-10,-54c19268,15578,19268,15578,19248,15687v-11,54,-41,-55,-103,-437c19094,14923,19053,14705,19053,14650v,,-20,-109,-40,-163c18992,14432,18961,14378,18961,14323v-10,-54,-10,-109,-10,-109xm19248,14105v10,,20,55,20,109c19278,14269,19268,14323,19268,14323v,,-20,-54,-20,-109c19237,14105,19237,14105,19248,14105xm19268,12414v-10,55,-20,55,-31,-55c19217,12196,19237,12087,19268,12196v10,109,10,164,,218xm19023,11269v10,-55,30,54,30,109c19053,11432,19043,11432,19033,11378v-10,,-21,-55,-10,-109xm19002,11923v21,164,21,218,,327c18982,12360,18982,12360,19012,12305v31,-55,41,,62,109c19094,12578,19094,12632,19074,12687v-41,109,-51,109,-82,-55c18972,12578,18951,12469,18951,12469v,,-31,,-61,-55c18839,12360,18818,12250,18859,12087v10,-55,,-55,-20,c18747,12360,18716,12360,18747,12087v10,-55,51,-164,81,-218c18982,11705,18982,11705,19002,11923xm18655,10069v40,-55,40,-110,30,-164l18685,9905v-10,-55,-10,-109,-10,-109c18695,9741,18880,10123,18880,10232v,55,-21,109,-62,218c18757,10559,18747,10559,18706,10450v-21,-54,-62,-163,-82,-163c18603,10178,18603,10178,18655,10069xm18286,10450v11,-54,21,-109,31,-109c18327,10341,18327,10396,18317,10505v-31,109,-51,109,-31,-55l18286,10450xm18409,10941v51,-109,61,-163,41,-163c18430,10723,18440,10669,18481,10505v61,-218,61,-218,133,-164c18675,10396,18736,10560,18716,10669v-10,54,-51,163,-102,327c18511,11269,18348,12032,18297,12469v-113,927,-174,1254,-215,1200c18051,13614,18051,13614,18082,13450v20,-109,20,-163,10,-163c18082,13287,18072,13341,18061,13396v-10,164,-41,109,-30,-55c18041,13287,18061,13178,18082,13123v20,-54,41,-54,41,-109c18123,13014,18112,13014,18092,13014v-20,55,-20,,-10,-109c18112,12578,18164,12250,18174,12196v10,,41,-109,71,-218c18297,11814,18317,11760,18348,11760v10,,20,-55,20,-110c18378,11541,18368,11596,18317,11650v-31,55,-61,110,-72,55c18235,11650,18358,11050,18409,10941xm18378,16123v11,-54,21,,11,55c18378,16232,18368,16287,18368,16232v,-54,-20,55,-30,109c18317,16614,18266,16832,18225,16832v-20,,-41,,-41,-54c18184,16723,18368,15687,18378,15687v11,,11,54,11,109c18389,15850,18409,15796,18430,15632r,c18470,15360,18470,15360,18481,15523v10,109,-82,491,-103,491c18368,16014,18358,16014,18358,16069v10,54,10,54,20,54xm18297,17050v30,-54,51,-54,51,c18348,17160,18317,17214,18297,17160v-11,,-11,-55,,-110xm17990,17323v20,-109,41,-163,61,-163c18082,17160,18082,17214,18031,17432v-62,218,-92,164,-41,-109xm17969,13505v11,-55,21,-55,21,55c17990,13614,18000,13669,18010,13669v10,,21,,21,c18031,13778,18010,13832,17980,13723v-21,-54,-21,-163,-11,-218xm18072,16941v-31,,-31,,10,-436c18143,15850,18205,15523,18256,15469v92,-164,133,-55,71,218c18307,15796,18297,15850,18297,15905v,55,-21,164,-52,273c18215,16287,18174,16560,18153,16669v-30,163,-61,272,-81,272xm18399,15523v,-54,10,-109,20,-109c18430,15414,18440,15414,18440,15414v,55,-10,109,-21,109c18409,15578,18399,15578,18399,15523xm18205,11705r-52,273l18205,11650v30,-163,51,-327,51,-327c18276,11323,18256,11487,18205,11705xm18256,10778v,54,-11,218,-31,327c18205,11214,18133,11760,18072,12250v-133,1037,-144,1091,-164,982c17887,13123,17928,12796,18000,12523v20,-54,31,-163,31,-218c18020,12250,18041,12141,18061,12032v21,-109,31,-218,31,-272c18092,11705,18092,11596,18102,11487v21,-273,154,-873,154,-709xm18092,10832v10,-109,31,-273,51,-327c18164,10450,18184,10396,18194,10396v21,,-30,382,-71,491c18082,11050,18082,11050,18092,10832xm18072,11105v20,,20,54,-11,164c18041,11323,18041,11323,18041,11269v10,-110,20,-164,31,-164xm18031,10887v20,-55,20,-55,,c18031,10996,18020,11050,18020,10996v-10,,,-55,11,-109xm17806,12032v71,-600,204,-1309,184,-982c17980,11160,17980,11214,18000,11160v10,,20,,20,54c18020,11269,18010,11323,17990,11323v-21,,-62,273,-113,655c17836,12305,17785,12632,17765,12687v-51,109,-41,-55,41,-655xm17622,13505v20,-218,61,-436,81,-491c17744,12850,17744,12850,17724,13014v-10,55,-31,327,-62,491c17632,13669,17581,14214,17540,14596v-51,436,-92,818,-113,982c17366,16178,17253,17050,17243,17050v-20,,-20,-109,41,-600c17386,15632,17519,14432,17550,14159v10,-218,41,-490,72,-654l17622,13505xm17018,17814v10,-54,41,-273,62,-491c17100,17105,17182,16450,17253,15850v72,-600,164,-1363,205,-1690l17458,14160v41,-328,82,-600,92,-600c17560,13560,17560,13560,17560,13614v,55,-82,709,-102,818c17448,14487,17386,14923,17335,15414v-51,491,-112,982,-133,1146c17182,16723,17161,16887,17151,16996v-20,218,-164,1418,-184,1527c16957,18578,16947,18578,16947,18578v-21,-55,40,-600,71,-764xm17642,15305v,-55,-31,109,-61,327c17519,16123,17509,16232,17540,16069v30,-164,20,,-72,709c17427,17160,17386,17432,17376,17432v-10,,-10,-54,,-109c17386,17269,17397,17160,17386,17105v-10,-109,-92,436,-163,982c17172,18523,17018,19505,16947,19832r-41,164l16916,19832v20,-327,133,-1145,174,-1363c17110,18360,17131,18250,17131,18196v,,20,-109,41,-218c17192,17869,17233,17650,17253,17487v21,-164,52,-382,62,-437c17335,16941,17427,16232,17581,15141v41,-327,112,-872,163,-1200c17806,13505,17836,13341,17867,13341v31,,31,,-41,709c17765,14760,17652,15469,17642,15305xm17887,19178v-71,491,-112,491,-51,c17857,19014,17887,18905,17898,18905v30,,20,109,-11,273xm17980,19123v-21,55,-31,164,-31,218c17949,19396,17939,19450,17928,19450v-10,,,-109,11,-272l17939,19178v20,-164,41,-273,51,-273c18031,18850,18020,18960,17980,19123xm18072,18632v-31,164,-41,164,-62,55c17990,18578,17990,18578,17969,18687v-10,54,-30,109,-41,109c17898,18796,17908,18632,17949,18469v20,-109,31,-164,31,-219c17980,18196,17990,18196,18061,18250v51,,51,164,11,382xm18123,18087v-11,,-31,-55,-51,-55c18031,17923,18041,17760,18092,17432v31,-163,51,-272,102,-272c18225,17160,18256,17160,18256,17160v-11,109,-123,927,-133,927xm18317,18578v-10,,-20,-55,-20,-55c18297,18469,18286,18469,18276,18469v-10,,-20,,-31,-55c18225,18305,18286,18305,18307,18469v20,54,20,109,10,109xm18389,18087v-21,163,-31,163,-103,163c18174,18250,18164,18087,18225,17760v51,-273,153,-546,205,-546c18440,17214,18460,17269,18460,17323v10,55,10,,10,-54c18470,17160,18481,17105,18522,17214v40,55,20,164,-52,436c18440,17814,18399,17978,18389,18087xm18460,18414v-10,,-20,-54,-20,-54c18440,18360,18450,18305,18460,18305v10,,21,55,21,55c18470,18414,18470,18414,18460,18414xm18430,18087v10,-55,20,-109,40,-109c18491,17978,18501,17923,18491,17869v-10,-55,10,-219,41,-328c18573,17378,18603,17323,18655,17269v61,,194,163,194,272c18849,17596,18767,17705,18706,17705v-21,,-92,109,-154,273c18419,18250,18419,18250,18430,18087xm18563,18850v,55,-52,164,-62,110c18501,18960,18511,18905,18532,18850v10,-54,31,-54,31,xm18839,19832v-21,273,-52,382,-82,273c18726,19996,18706,20050,18736,20160v31,109,31,163,-20,436c18665,20923,18634,20978,18634,20760v,-55,-31,-219,-61,-382c18470,19941,18460,19887,18481,19832v10,,-11,-54,-41,-109c18409,19669,18378,19614,18378,19560v,-55,11,-55,21,c18409,19614,18419,19560,18419,19505v11,-55,21,-109,51,-55c18491,19450,18501,19505,18491,19560v-10,54,-10,54,,109c18522,19723,18532,19505,18501,19396v-31,-55,-31,-109,,-164c18532,19178,18552,19178,18614,19341v81,164,112,164,51,c18634,19287,18634,19232,18665,19232v10,,41,55,61,164c18747,19450,18777,19560,18788,19560v10,,20,54,30,109c18828,19723,18839,19778,18839,19723v10,-109,10,,,109xm18951,18632v-20,55,-31,164,-31,218c18931,18960,18828,18960,18798,18850v-41,-163,-51,-109,-21,110c18798,19069,18818,19178,18828,19178v11,,31,54,41,109c18880,19341,18890,19396,18880,19396v-21,,-256,-491,-297,-655c18542,18632,18542,18578,18563,18469v20,-109,30,-109,92,54c18726,18741,18736,18741,18736,18632v,-109,-30,-218,-81,-327c18624,18250,18624,18250,18685,18141v41,-54,62,-109,41,-163c18716,17978,18695,17978,18685,18032v-20,55,-112,109,-112,c18573,17978,18614,17869,18665,17869v20,,30,-55,30,-55l18695,17814v,-54,21,-54,41,-54c18777,17760,18777,17760,18767,17978v-10,163,,218,20,218c18798,18196,18818,18250,18828,18250v11,55,,55,-20,55c18777,18250,18767,18305,18767,18414v-10,218,,273,31,109c18818,18414,18839,18414,18859,18414v31,55,31,,21,-54c18849,18250,18859,18141,18910,18196v72,54,82,218,41,436xm18951,17596v-31,-55,-82,-164,-92,-218c18757,17050,18747,16996,18808,16996v20,,41,-55,41,-55c18859,16832,18849,16832,18767,16941v-31,55,-61,55,-72,c18685,16887,18655,16832,18614,16778v-62,-109,-92,-109,-184,c18327,16887,18317,16832,18337,16723v11,-54,21,-163,31,-163c18378,16560,18409,16341,18430,16178v20,-218,51,-328,61,-382c18501,15796,18511,15796,18532,15741r,c18542,15741,18573,15687,18583,15687v31,-55,92,54,112,218c18706,15960,18716,15960,18726,15960v10,-55,10,,10,54c18726,16123,18777,16396,18798,16341v10,,30,55,51,164c18869,16669,18880,16723,18849,16723v-10,,-21,-54,-21,-54c18828,16614,18818,16614,18808,16669v-10,54,,109,31,163c18910,16941,18961,17160,18992,17541r31,273l18951,17596xm19064,17160v-11,-55,-62,-382,-113,-600c18900,16287,18869,16069,18880,16069v10,,20,54,20,109c18910,16232,18920,16287,18941,16287v31,,92,327,143,709c19115,17269,19094,17378,19064,17160xm19156,16723r-51,382l19043,16669v-31,-219,-92,-546,-133,-709c18859,15741,18849,15687,18890,15796v30,54,51,109,61,54c18961,15850,18941,15796,18920,15741v-20,-54,-61,-109,-81,-218c18818,15414,18767,15305,18736,15250v-81,-163,-92,-272,-20,-272c18818,15032,18951,15469,18972,15796v,54,30,273,61,436c19064,16396,19094,16614,19105,16669v10,109,10,109,20,54c19135,16669,19125,16505,19094,16396v-20,-164,-51,-382,-71,-491l18992,15687r51,109l19094,15905r-51,-164c19012,15632,18992,15523,18992,15523v,-54,-20,-109,-51,-218c18910,15196,18890,15087,18880,15032v,-54,-41,-272,-82,-436l18798,14596v-51,-218,-62,-327,-41,-327c18767,14269,18787,14269,18787,14323v11,55,31,55,41,55c18849,14378,18859,14432,18859,14432v,55,10,55,21,55c18890,14487,18920,14541,18941,14650v31,110,31,164,10,273c18920,15141,18931,15196,18972,15032v40,-109,40,-109,102,164c19115,15360,19145,15523,19145,15578v,,21,163,52,273c19258,16014,19258,15960,19156,16723xm19227,17760v,-219,31,-164,51,c19299,17923,19289,17978,19258,17923v-21,,-31,-54,-31,-163xm19555,13560v-11,-219,,-219,20,-55c19595,13669,19595,13723,19575,13723v,,-10,-54,-20,-163xm19595,15360v,109,,109,-20,c19565,15305,19565,15196,19565,15196v10,-55,30,54,30,164xm19555,14160v-11,109,-41,54,-52,-164c19503,13941,19503,13832,19514,13832v10,-54,51,218,41,328xm19370,17923v-10,-54,-10,-163,-10,-273c19381,17487,19401,17541,19411,17760v11,218,,545,-30,436c19370,18196,19370,18141,19370,18087v11,,11,-109,,-164xm19299,16832v-10,-54,-10,-54,,-109c19309,16723,19319,16723,19319,16778v,54,11,54,21,54c19350,16832,19360,16887,19370,16996v11,109,11,218,21,273c19391,17323,19381,17432,19370,17541v-30,219,-30,219,-40,-272c19319,17050,19309,16887,19299,16832xm19319,17705v,55,-10,55,-20,c19289,17650,19278,17596,19289,17596v10,-55,30,54,30,109xm19340,18250v,,10,55,20,55c19370,18360,19360,18360,19350,18360v-10,,-20,-55,-20,-55c19330,18305,19340,18250,19340,18250xm19401,16996v-10,-55,-10,-164,-10,-327c19401,16450,19401,16450,19422,16614v20,164,10,491,-21,382xm19442,17214v20,,31,109,41,218c19493,17541,19503,17650,19503,17705v11,55,21,164,21,273c19534,18141,19524,18196,19493,18305v-20,55,-41,109,-41,109c19452,18414,19452,18250,19442,18087v,-164,-10,-437,-20,-600l19422,17487v,-218,,-273,20,-273xm19473,13505v-11,-109,-11,-164,-11,-164c19483,13341,19524,13505,19524,13614v,164,-41,109,-51,-109xm19462,13069r,c19442,12905,19432,12796,19442,12741v10,-54,92,382,92,546c19524,13396,19493,13287,19462,13069xm19432,14323v10,218,10,273,-21,437l19381,14923r-31,-163c19330,14650,19319,14541,19319,14432v,-109,-10,-218,-10,-273c19299,14050,19309,14050,19370,14105v41,,62,,52,c19411,14105,19401,14050,19401,13996v,-55,10,-55,21,-55c19432,13941,19442,13996,19442,13996v,54,,54,,109c19422,14050,19432,14160,19432,14323xm19401,13669v-10,54,-20,,-41,-164c19350,13396,19319,13123,19299,12960r,c19278,12796,19268,12632,19268,12632v41,-109,164,928,133,1037xm19319,13396v31,164,41,382,11,436c19289,13887,19268,13832,19268,13560v10,-273,21,-328,51,-164xm19411,19778v-61,218,-61,218,-81,109c19309,19778,19309,19723,19319,19614v21,-218,21,-327,,-164c19299,19560,19258,19505,19268,19341v,-54,,-163,-10,-218c19248,19069,19248,19014,19258,18960v10,-55,20,-164,10,-273c19268,18414,19289,18414,19350,18632v51,164,51,164,31,382c19340,19341,19340,19341,19381,19178r41,-164l19452,19287v31,218,31,218,-41,491xm19585,18850v-20,,-20,55,-20,164c19565,19123,19565,19232,19555,19232v-31,55,-72,-163,-62,-382c19493,18796,19493,18687,19483,18632v-10,-54,,-163,20,-218l19544,18250r21,164c19575,18578,19585,18578,19585,18469v,-164,,-164,21,c19616,18687,19616,18850,19585,18850xm19595,13941v-10,,-20,-54,-20,-54c19575,13832,19585,13832,19595,13832v11,,21,55,21,55c19616,13887,19606,13941,19595,13941xm19626,15905v-10,,-20,-55,-20,-55c19606,15850,19616,15796,19626,15796v10,,21,54,21,54c19647,15905,19636,15905,19626,15905xm19616,15250v10,-54,10,-54,20,c19647,15360,19636,15469,19616,15360r,c19616,15360,19616,15305,19616,15250xm19657,13778v-10,,-51,-218,-82,-491c19544,13014,19483,12632,19452,12469v-51,-273,-61,-382,-41,-437c19442,11923,19411,11814,19381,11923v-21,55,-31,55,-51,-54c19319,11814,19278,11705,19258,11650v-51,-109,-51,-109,-21,-218c19268,11269,19248,11214,19217,11378v-20,109,-102,-109,-112,-273c19094,10941,19156,10832,19176,10941v10,55,31,109,61,109c19268,11050,19289,11160,19289,11214v,55,10,109,30,164c19340,11378,19350,11378,19350,11323v,-109,10,-109,41,c19422,11378,19422,11378,19411,11323v-10,-54,-20,-109,-10,-164c19401,11105,19381,11050,19360,10996v-30,-55,-61,-109,-61,-164l19299,10832v-10,-54,10,-54,31,-54c19370,10778,19442,11050,19442,11269v,54,10,109,10,109c19463,11378,19514,11760,19524,11923v,55,20,164,31,273c19575,12305,19575,12414,19575,12414v,,10,218,41,436c19688,13396,19708,13614,19677,13723v-20,55,-20,109,,164c19667,13778,19667,13778,19657,13778xm19780,19996v40,327,71,873,40,764c19810,20760,19800,20650,19790,20541v-10,-109,-21,-272,-41,-436c19718,19778,19739,19723,19780,19996xm19780,17323v-11,109,-21,273,-21,327c19769,17705,19759,17760,19739,17705v-31,-55,-41,-109,-51,-545l19677,16887r41,218c19769,17378,19759,17160,19708,16778v-21,-218,-41,-382,-41,-382c19667,16341,19677,16341,19687,16341v11,,41,164,52,382c19759,16941,19769,17105,19780,17160v20,-55,20,54,,163xm19882,16778v-72,272,-82,272,-72,-55c19810,16669,19800,16560,19790,16450v-41,-272,,-327,51,-54c19892,16614,19892,16669,19841,15905v-21,-327,-41,-709,-41,-764c19800,15087,19800,15032,19810,15032v10,,31,273,51,600c19892,16123,19902,16178,19892,15905v-10,-327,-10,-327,21,-164c19923,15850,19943,16069,19953,16232v-10,273,-10,328,-71,546xm19953,15850v,-54,,-109,,-109c19964,15741,19964,15741,19964,15850v,55,-11,55,-11,xm19984,16396v-10,-55,-20,-164,-10,-218c19984,16069,19984,16069,19994,16178v11,163,11,272,-10,218xm20240,17160r,c20230,17160,20230,17050,20240,17050v10,-54,10,-54,20,c20270,17160,20250,17269,20240,17160xm378,19614v,327,,546,21,764c409,20487,419,20596,419,20650v,55,11,164,21,273l522,20923v-41,-218,-92,-709,-113,-1091c389,19505,378,19450,378,19614xm19933,17814v-10,,-21,55,-21,164c19912,18087,19912,18141,19933,18032v10,-54,20,-109,20,-163c19943,17869,19943,17814,19933,17814xm11219,20214v41,55,72,55,41,-54c11240,20105,11230,20050,11230,19996v,-55,-11,-109,-21,-164c11178,19723,11168,19778,11199,19887v10,54,20,109,10,163c11199,20160,11199,20214,11219,20214xm11035,18578v10,-109,,-109,-20,-109c11005,18469,10994,18578,10994,18632v,109,31,55,41,-54xm11035,18850v-10,-54,-20,-54,-30,-54c10984,18796,10984,18905,10994,18960v31,54,62,-55,41,-110xm4950,7669v-10,54,,54,20,54c4991,7723,4991,7669,4991,7669v-10,-55,-10,-55,-21,-55c4960,7614,4950,7614,4950,7669xm6320,10778v52,-55,72,-164,52,-164c6280,10614,6024,11323,6024,11541v,55,20,,41,-109l6106,11214r51,218c6198,11596,6208,11596,6167,11432r-41,-163l6177,11105v31,-109,92,-218,143,-327xm6044,13450r,c6044,13396,6044,13341,6034,13341v-10,,-10,109,,109c6044,13560,6044,13505,6044,13450xm13827,19996v-10,,-30,54,-41,109c13776,20160,13776,20214,13786,20214v11,,31,-54,41,-109c13837,20050,13837,19996,13827,19996xm13316,18741v,-54,-10,-54,-21,c13285,18796,13275,18796,13275,18850v,55,10,55,20,c13306,18850,13316,18796,13316,18741xm13735,19832v-10,-54,-30,-109,-51,-109c13664,19723,13674,19778,13705,19887v40,163,61,109,30,-55xm13837,11705v11,,11,-55,-10,-55c13807,11650,13797,11650,13807,11705v10,,20,,30,xm11669,20050v-10,-54,-20,-54,-41,-54c11618,19996,11608,20050,11608,20050v10,55,20,55,41,55c11669,20105,11680,20050,11669,20050xm11086,19232v,,11,55,21,55c11117,19287,11127,19287,11127,19232r,c11127,19178,11117,19178,11107,19178v-10,,-21,,-21,54xm8673,14705v20,-55,20,-109,10,-164c8673,14487,8673,14487,8693,14378v10,-55,31,-109,31,-164c8724,13996,8693,14105,8662,14432v-20,164,-30,328,-40,382c8601,14869,8642,14814,8673,14705xm6106,15687v,,-11,54,-21,54c6075,15796,6085,15796,6095,15796v11,,21,-55,21,-55c6116,15741,6116,15687,6106,15687xm14717,18578v-10,,-20,54,-31,54c14676,18632,14686,18687,14707,18687v10,,30,-55,30,-55c14737,18632,14727,18578,14717,18578xm5533,18905v-10,-164,-31,-109,-21,55c5523,19014,5523,19069,5533,19069v10,,10,-109,,-164l5533,18905xm8683,15032v,109,,218,10,218c8703,15250,8775,14923,8775,14869v,-55,-20,-55,-41,-55c8703,14814,8683,14923,8683,15032xm8867,14760v,,10,-55,20,-55c8898,14705,8887,14650,8877,14650v-10,,-20,55,-20,55c8857,14705,8857,14760,8867,14760xm5472,18632v,55,,109,10,109c5482,18741,5492,18687,5502,18632v10,-54,,-109,-10,-109c5472,18523,5472,18578,5472,18632xm8294,7559v,-163,-30,-54,-41,110c8253,7778,8253,7832,8253,7832v21,,41,-163,41,-273xm8775,16014v51,109,82,109,72,c8836,15960,8816,15960,8785,15960v-41,,-41,,-10,54xm13193,17160v-10,,-20,54,-20,109c13173,17323,13183,17323,13193,17269v10,,21,-55,21,-109c13203,17160,13203,17105,13193,17160xm8785,14378v21,-55,21,-55,,c8755,14378,8744,14378,8755,14432v10,,20,,30,-54xm3856,7341v10,,20,,30,c3897,7341,3897,7287,3876,7287v-20,54,-31,54,-20,54xm4520,9305v,-164,-10,-109,-20,54c4500,9414,4500,9469,4510,9469v10,,10,-55,10,-164xm4776,11159v,-109,-31,55,-41,219l4725,11541r31,-163c4766,11323,4776,11214,4776,11159xm18552,19832v-30,,-30,55,-10,109c18552,19941,18562,19941,18573,19887v,,,-55,-21,-55xm4531,10669v20,,30,-55,30,-110c4561,10505,4551,10450,4531,10505v-21,54,-31,109,-31,109c4500,10614,4520,10669,4531,10669xm3999,9305v-31,109,-31,218,-10,218c3999,9523,4009,9469,4009,9359v10,-109,10,-109,-10,-54xm18716,16669v,54,10,54,31,c18757,16669,18767,16614,18767,16560v-20,-55,-51,,-51,109xm4408,8323v20,,41,-54,41,-54c4449,8214,4377,8269,4367,8323v,,10,,41,xm4377,8869v-41,381,-41,381,21,54c4428,8759,4449,8596,4449,8596v,-109,-51,54,-72,273xm4347,11214v,,-11,55,-11,109c4336,11378,4347,11432,4367,11432v20,,20,,10,-109c4367,11269,4357,11214,4347,11214xm20005,19614v10,,,-218,-21,-491c19964,18850,19953,18578,19953,18469r,l19953,18305r-10,164c19923,18632,19984,19614,20005,19614xm18031,20923r30,c18123,20596,18123,20650,18061,20814v-10,55,-20,55,-30,109xm15637,20705v,,-10,55,-10,55c15627,20814,15637,20814,15648,20814v10,,10,-54,10,-54c15648,20760,15648,20705,15637,20705xm13653,19941v-20,,-40,-54,-40,-109c13613,19669,13582,19723,13551,19887v-31,218,-20,218,72,109c13664,19996,13674,19941,13653,19941xm21211,19069v-30,-328,-71,-764,-102,-982c21078,17869,21048,17541,21048,17432v-31,-491,-51,-818,-72,-818c20966,16614,20976,16723,20986,16832v11,109,21,328,31,382c21027,17378,21027,17378,20997,17269v-31,-164,-103,-1037,-144,-1746c20833,15250,20823,15032,20813,14978v,-55,-11,-55,-21,-55c20782,14923,20792,15141,20813,15360v20,218,30,545,30,654c20843,16178,20864,16450,20884,16669v21,218,41,600,51,872c20945,17760,20956,17978,20966,17978v10,,10,-109,10,-273c20966,17487,20966,17432,20986,17596v92,764,144,1200,164,1527c21170,19341,21191,19560,21201,19723v10,164,21,273,21,273c21222,20050,21242,20214,21273,20487v20,218,41,327,51,382l21344,20869v11,-109,-10,-382,-41,-764c21283,19887,21242,19396,21211,19069xm15586,19178v,-55,-10,-109,-20,-164c15556,18960,15545,18850,15545,18687v,-382,-30,-273,-61,163c15453,19341,15453,19287,15494,19341v31,55,31,55,21,273c15505,19778,15515,19832,15535,19778v21,,31,,31,54c15566,19887,15566,19887,15576,19832v10,-54,10,-109,21,c15607,19887,15607,19778,15597,19614v,-218,-11,-382,-11,-436xm15545,19287v-10,,-20,,-30,-55c15494,19014,15515,18905,15535,19123v21,55,21,109,10,164xm17990,19941v-10,55,,109,10,55c18010,19996,18020,19941,18020,19887v,-55,-20,-55,-30,54xm20137,19941v11,164,21,273,31,328c20178,20323,20158,19887,20148,19778v-21,-164,-21,-55,-11,163xm18286,19123v11,-163,-20,-163,-71,c18174,19232,18174,19287,18205,19341v20,109,61,,81,-218xm18337,19505r,c18337,19396,18307,19505,18286,19669v-10,109,-10,163,,163c18297,19832,18307,19778,18307,19723v,-54,10,-109,20,-109c18327,19560,18337,19505,18337,19505xm18286,20214v-10,55,-41,109,-51,109c18215,20323,18205,20323,18215,20378v20,109,102,-55,102,-164l18317,20214v,-109,,-109,-31,xm18215,20814v,,30,55,51,109l18307,20923v-10,-54,-21,-109,-31,-109c18225,20760,18205,20760,18215,20814xm1442,20650v-31,-109,-31,-109,-20,c1422,20705,1432,20814,1452,20869v,,,,,54l1473,20923v,,,-54,,-54c1462,20814,1452,20705,1442,20650xm5748,20705v-10,,-21,55,-21,164c5727,20869,5727,20923,5717,20923r31,c5768,20760,5768,20705,5748,20705xm20199,20432v-10,-54,-10,-109,-21,-109c20178,20323,20178,20432,20189,20487v20,163,30,109,10,-55l20199,20432xm8366,20160v-10,,-21,54,-31,109c8315,20378,8315,20378,8345,20378v21,,31,-55,31,-109c8376,20160,8366,20160,8366,20160xm13531,20214v-21,,-31,55,-31,164c13500,20432,13500,20541,13500,20541v,,20,-54,31,-163c13561,20214,13561,20214,13531,20214xm910,18960v-20,-164,-41,-328,-41,-437c869,18305,849,18141,818,18141v-20,,-20,55,-20,219c808,18741,777,18578,736,18087v-51,-491,-92,-709,-71,-327c675,17869,675,18032,685,18141v10,164,10,164,-20,55c655,18141,624,17869,593,17596v-20,-273,-51,-436,-51,-436c532,17160,532,17214,532,17269v,54,10,218,20,327c562,17705,583,18087,614,18414v61,709,61,709,30,709c634,19123,624,19069,614,18960v-11,-110,-31,-328,-72,-491c470,18032,481,18032,460,18087v-10,54,21,545,92,1527c583,20050,614,20596,624,20814v,,,55,10,109l1094,20923v-10,-109,-20,-218,-30,-327c992,19505,961,19178,910,18960xm747,18960v-11,-55,-21,-110,-11,-110c747,18796,767,18905,767,18960v,54,-10,,-20,l747,18960xm849,20214v-10,-54,-41,-327,-61,-545c767,19450,757,19287,757,19232v20,-54,112,709,112,928c869,20378,869,20378,849,20214xm21580,19887v-11,,-21,,-21,54c21559,19941,21569,19996,21580,19996v10,,20,,20,-55c21600,19941,21590,19887,21580,19887xm13428,20705v-10,55,-30,109,-41,55c13377,20705,13387,20650,13398,20596v10,-55,20,-218,20,-382l13418,19887r-20,382c13377,20541,13357,20760,13336,20923r82,c13418,20923,13418,20923,13418,20923v31,-54,51,-163,51,-218c13469,20541,13459,20541,13428,20705xm13449,19669v,-164,,-164,-21,c13408,19887,13408,19941,13428,19887v21,-55,21,-164,21,-218xm8775,20814r-10,109l8836,20923v,,-10,,-10,l8775,20814xm10616,20923r41,c10657,20923,10647,20923,10636,20923v-10,,-10,,-20,xm14298,4778v-31,,-113,163,-103,163c14195,4941,14226,4941,14267,4887v20,-109,41,-109,31,-109xm9562,9905v-81,218,-173,600,-163,655c9409,10560,9430,10560,9460,10450v31,-109,62,-163,72,-163c9542,10287,9552,10232,9562,10123v11,-109,31,-218,52,-273l9614,9850v71,-163,20,-109,-52,55xm10647,15469v-11,,-21,,-31,c10595,15523,10616,15741,10636,15741v31,55,31,-218,11,-272xm20823,18414v-51,-491,-113,-1091,-133,-1309c20669,16887,20649,16723,20649,16669v,-55,-10,-109,-31,-219c20598,16396,20587,16341,20577,16341v-10,55,51,709,92,1146c20690,17705,20720,18032,20731,18305v20,545,122,1855,143,1909c20884,20214,20874,20050,20853,19832v-20,-218,-40,-491,-40,-600c20813,19123,20802,18960,20792,18796v-31,-436,10,-164,61,382c20905,19669,20935,19941,20966,19832v10,,,-163,-21,-272c20925,19450,20874,18960,20823,18414xm10084,13178v72,218,92,109,31,-218c10094,12850,10074,12796,10064,12796v-31,,-21,273,20,382xm9399,10832v-10,,-21,109,-21,164c9378,11050,9389,11105,9399,11050v10,-54,20,-109,20,-163c9419,10832,9409,10832,9399,10832xm6750,16778v,,10,54,20,54c6781,16832,6791,16832,6791,16778v,-55,-10,-55,-21,-55c6760,16723,6750,16778,6750,16778xm6259,11541v21,-163,72,-436,123,-600c6433,10723,6443,10669,6402,10832v-112,382,-143,546,-143,655c6259,11541,6249,11596,6239,11650v-11,,-21,110,-21,110c6218,11760,6239,11705,6259,11541xm5993,11814v-20,109,-20,109,10,55c6024,11869,6034,11814,6034,11760v-10,-110,-20,-55,-41,54xm5830,13123v-21,218,-41,382,-41,382c5799,13505,5881,12850,5881,12741v10,-109,,-54,-51,382xm5666,12414v10,55,20,55,31,55c5707,12469,5707,12414,5707,12414v-10,-55,-21,-55,-31,-55c5666,12360,5666,12360,5666,12414xm9603,10832v,55,11,55,21,55c9634,10887,9634,10832,9634,10832v-10,-54,-10,-54,-20,-54c9603,10778,9603,10778,9603,10832xm13950,7178v20,,31,-55,31,-109c13981,7014,13981,6959,13970,6959v-10,,-20,55,-30,110c13919,7123,13930,7178,13950,7178xm14103,6196v21,-109,21,-164,11,-164c14093,6032,14042,6250,14042,6305v10,109,31,54,61,-109xm13776,4123v10,,31,-54,51,-164c13858,3796,13858,3796,13827,3905v-51,54,-71,218,-51,218xm16589,18141v10,109,20,109,20,c16609,18087,16609,18032,16599,17978v-21,-55,-21,,-10,163xm20608,12250v10,-109,41,-109,41,55c20649,12360,20659,12632,20680,12905v20,382,20,491,10,600c20669,13614,20669,13614,20700,13614v10,,31,,31,c20731,13614,20761,14214,20772,14596v,109,10,164,20,218c20813,14869,20792,14323,20751,13560v-61,-1146,-71,-1419,-61,-1528c20690,11978,20690,11923,20680,11923v-11,,-31,-273,-41,-600c20628,10996,20608,10669,20598,10614r,c20598,10505,20588,10450,20577,10505v-10,55,41,1364,62,1473c20639,12032,20628,12032,20608,12087v-31,54,-31,54,-20,163c20598,12305,20598,12305,20608,12250xm16036,17650v11,-54,,-109,-10,-109c16016,17541,16006,17596,16006,17650v,55,,110,10,110c16026,17705,16036,17705,16036,17650xm6044,13178r,c6044,13123,6044,13069,6034,13069v-10,,-10,109,,109c6044,13287,6044,13232,6044,13178xm14206,5650v10,,20,-54,30,-54c14247,5541,14236,5541,14226,5541v-10,,-20,55,-31,55c14185,5650,14195,5650,14206,5650xm14124,7232v-10,,-31,164,-51,327c14052,7723,14032,7832,14011,7887v-20,,-20,54,,54c14032,7996,14052,7941,14083,7669v20,-164,41,-382,41,-437l14124,7232v10,,10,,,xm14001,6632v,55,,55,21,55c14032,6687,14052,6632,14052,6578v,-109,-41,-55,-51,54xe" fillcolor="white [3212]" strokecolor="#a5300f [3204]" strokeweight="1pt">
                      <v:stroke miterlimit="4" joinstyle="miter"/>
                      <v:path arrowok="t" o:extrusionok="f" o:connecttype="custom" o:connectlocs="1341121,249932;1341121,249932;1341121,249932;1341121,249932" o:connectangles="0,90,180,270"/>
                      <w10:anchorlock/>
                    </v:shape>
                  </w:pict>
                </mc:Fallback>
              </mc:AlternateContent>
            </w:r>
          </w:p>
        </w:tc>
      </w:tr>
      <w:tr w:rsidR="00C82F46" w14:paraId="7589DB0E" w14:textId="77777777" w:rsidTr="008B47D2">
        <w:trPr>
          <w:trHeight w:hRule="exact" w:val="3138"/>
          <w:jc w:val="center"/>
        </w:trPr>
        <w:tc>
          <w:tcPr>
            <w:tcW w:w="6476" w:type="dxa"/>
            <w:vAlign w:val="center"/>
          </w:tcPr>
          <w:sdt>
            <w:sdtPr>
              <w:rPr>
                <w:color w:val="000000" w:themeColor="text1"/>
                <w:sz w:val="24"/>
              </w:rPr>
              <w:id w:val="1892231763"/>
              <w:placeholder>
                <w:docPart w:val="4B92533718C6446D9C842A3EF20CFDA5"/>
              </w:placeholder>
              <w:temporary/>
              <w:showingPlcHdr/>
              <w15:appearance w15:val="hidden"/>
            </w:sdtPr>
            <w:sdtContent>
              <w:bookmarkStart w:id="1" w:name="_Toc347752182" w:displacedByCustomXml="prev"/>
              <w:p w14:paraId="580F9033" w14:textId="66893F79" w:rsidR="00C82F46" w:rsidRDefault="00C82F46" w:rsidP="00212880">
                <w:pPr>
                  <w:pStyle w:val="Heading2"/>
                  <w:jc w:val="center"/>
                </w:pPr>
                <w:r w:rsidRPr="00C82F46">
                  <w:t>Contact Us</w:t>
                </w:r>
              </w:p>
              <w:bookmarkEnd w:id="1" w:displacedByCustomXml="next"/>
            </w:sdtContent>
          </w:sdt>
          <w:p w14:paraId="0F414CE2" w14:textId="69F79E69" w:rsidR="00C82F46" w:rsidRPr="00827DA6" w:rsidRDefault="00ED66F9" w:rsidP="00212880">
            <w:pPr>
              <w:pStyle w:val="ContactInfo"/>
            </w:pPr>
            <w:r>
              <w:t>For more info on joining</w:t>
            </w:r>
            <w:r w:rsidR="00534568">
              <w:t xml:space="preserve"> or other inquiries:</w:t>
            </w:r>
          </w:p>
          <w:p w14:paraId="572F2A5B" w14:textId="2EA64919" w:rsidR="00C82F46" w:rsidRPr="00827DA6" w:rsidRDefault="000664A6" w:rsidP="00212880">
            <w:pPr>
              <w:pStyle w:val="ContactInfo"/>
            </w:pPr>
            <w:sdt>
              <w:sdtPr>
                <w:id w:val="-1826043505"/>
                <w:placeholder>
                  <w:docPart w:val="721E27046960428690B7C2514E46CDAD"/>
                </w:placeholder>
                <w:temporary/>
                <w:showingPlcHdr/>
                <w15:appearance w15:val="hidden"/>
              </w:sdtPr>
              <w:sdtContent>
                <w:r w:rsidR="00780C8E">
                  <w:t>Phone:</w:t>
                </w:r>
              </w:sdtContent>
            </w:sdt>
            <w:r w:rsidR="00C82F46" w:rsidRPr="00827DA6">
              <w:t xml:space="preserve"> </w:t>
            </w:r>
            <w:r w:rsidR="00534568">
              <w:t>(123) 456-7890</w:t>
            </w:r>
          </w:p>
          <w:p w14:paraId="4778BE00" w14:textId="59FCDC5C" w:rsidR="00C82F46" w:rsidRPr="00827DA6" w:rsidRDefault="000664A6" w:rsidP="00212880">
            <w:pPr>
              <w:pStyle w:val="ContactInfo"/>
            </w:pPr>
            <w:sdt>
              <w:sdtPr>
                <w:id w:val="516734263"/>
                <w:placeholder>
                  <w:docPart w:val="3512A11AAF90410E9F9840FD78FF1B33"/>
                </w:placeholder>
                <w:temporary/>
                <w:showingPlcHdr/>
                <w15:appearance w15:val="hidden"/>
              </w:sdtPr>
              <w:sdtContent>
                <w:r w:rsidR="00780C8E">
                  <w:t>Email:</w:t>
                </w:r>
              </w:sdtContent>
            </w:sdt>
            <w:r w:rsidR="00C82F46" w:rsidRPr="00827DA6">
              <w:t xml:space="preserve">: </w:t>
            </w:r>
            <w:r w:rsidR="00534568">
              <w:t>japanesefilmclub@ucsb.edu</w:t>
            </w:r>
          </w:p>
          <w:p w14:paraId="7E1DD0C6" w14:textId="2BF8DABC" w:rsidR="00C82F46" w:rsidRDefault="00534568" w:rsidP="00212880">
            <w:pPr>
              <w:pStyle w:val="ContactInfo"/>
            </w:pPr>
            <w:r>
              <w:t>Facebook Page: facebook.com/UCSB-Japanese-Film-Club</w:t>
            </w:r>
          </w:p>
        </w:tc>
        <w:tc>
          <w:tcPr>
            <w:tcW w:w="804" w:type="dxa"/>
            <w:vMerge/>
          </w:tcPr>
          <w:p w14:paraId="58DF46C5" w14:textId="77777777" w:rsidR="00C82F46" w:rsidRDefault="00C82F46" w:rsidP="00212880">
            <w:pPr>
              <w:pStyle w:val="NoSpacing"/>
            </w:pPr>
          </w:p>
        </w:tc>
        <w:tc>
          <w:tcPr>
            <w:tcW w:w="804" w:type="dxa"/>
            <w:vMerge/>
          </w:tcPr>
          <w:p w14:paraId="08AAE3BD" w14:textId="77777777" w:rsidR="00C82F46" w:rsidRDefault="00C82F46" w:rsidP="00212880">
            <w:pPr>
              <w:pStyle w:val="NoSpacing"/>
            </w:pPr>
          </w:p>
        </w:tc>
        <w:tc>
          <w:tcPr>
            <w:tcW w:w="6316" w:type="dxa"/>
            <w:tcBorders>
              <w:top w:val="single" w:sz="24" w:space="0" w:color="E5C243" w:themeColor="background2"/>
              <w:bottom w:val="single" w:sz="24" w:space="0" w:color="E5C243" w:themeColor="background2"/>
            </w:tcBorders>
            <w:vAlign w:val="center"/>
          </w:tcPr>
          <w:p w14:paraId="6424DEF2" w14:textId="399F6881" w:rsidR="00C82F46" w:rsidRPr="008D7C98" w:rsidRDefault="00ED66F9" w:rsidP="00212880">
            <w:pPr>
              <w:pStyle w:val="Organization"/>
              <w:rPr>
                <w:sz w:val="52"/>
                <w:szCs w:val="52"/>
              </w:rPr>
            </w:pPr>
            <w:r w:rsidRPr="008D7C98">
              <w:rPr>
                <w:sz w:val="52"/>
                <w:szCs w:val="52"/>
              </w:rPr>
              <w:t>A Night of Westernization in the Presence of Traditional Values in Japan</w:t>
            </w:r>
          </w:p>
        </w:tc>
      </w:tr>
      <w:tr w:rsidR="00C82F46" w14:paraId="5F5D82C9" w14:textId="77777777" w:rsidTr="00DC10E0">
        <w:trPr>
          <w:trHeight w:hRule="exact" w:val="801"/>
          <w:jc w:val="center"/>
        </w:trPr>
        <w:tc>
          <w:tcPr>
            <w:tcW w:w="6476" w:type="dxa"/>
          </w:tcPr>
          <w:p w14:paraId="44A58C91" w14:textId="3378E04D" w:rsidR="00C82F46" w:rsidRDefault="008B47D2" w:rsidP="00212880">
            <w:pPr>
              <w:pStyle w:val="ContactInfo"/>
            </w:pPr>
            <w:r>
              <w:rPr>
                <w:noProof/>
              </w:rPr>
              <mc:AlternateContent>
                <mc:Choice Requires="wps">
                  <w:drawing>
                    <wp:anchor distT="91440" distB="91440" distL="114300" distR="114300" simplePos="0" relativeHeight="251661312" behindDoc="1" locked="0" layoutInCell="1" allowOverlap="1" wp14:anchorId="72658B93" wp14:editId="7B8B5541">
                      <wp:simplePos x="0" y="0"/>
                      <wp:positionH relativeFrom="page">
                        <wp:posOffset>4524375</wp:posOffset>
                      </wp:positionH>
                      <wp:positionV relativeFrom="paragraph">
                        <wp:posOffset>502285</wp:posOffset>
                      </wp:positionV>
                      <wp:extent cx="5076825" cy="109537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095375"/>
                              </a:xfrm>
                              <a:prstGeom prst="rect">
                                <a:avLst/>
                              </a:prstGeom>
                              <a:noFill/>
                              <a:ln w="9525">
                                <a:noFill/>
                                <a:miter lim="800000"/>
                                <a:headEnd/>
                                <a:tailEnd/>
                              </a:ln>
                            </wps:spPr>
                            <wps:txbx>
                              <w:txbxContent>
                                <w:p w14:paraId="68B4B0F6" w14:textId="3771E5F0"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Isla Vista Theatre #1</w:t>
                                  </w:r>
                                </w:p>
                                <w:p w14:paraId="278EFC8F" w14:textId="7D6A02FF"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December 11, 2020</w:t>
                                  </w:r>
                                </w:p>
                                <w:p w14:paraId="6701ED3E" w14:textId="793515B0" w:rsidR="008B47D2" w:rsidRP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Friday, 7 pm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58B93" id="_x0000_t202" coordsize="21600,21600" o:spt="202" path="m,l,21600r21600,l21600,xe">
                      <v:stroke joinstyle="miter"/>
                      <v:path gradientshapeok="t" o:connecttype="rect"/>
                    </v:shapetype>
                    <v:shape id="Text Box 2" o:spid="_x0000_s1026" type="#_x0000_t202" style="position:absolute;left:0;text-align:left;margin-left:356.25pt;margin-top:39.55pt;width:399.75pt;height:86.25pt;z-index:-25165516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" filled="f" stroked="f">
                      <v:textbox>
                        <w:txbxContent>
                          <w:p w14:paraId="68B4B0F6" w14:textId="3771E5F0"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Isla Vista Theatre #1</w:t>
                            </w:r>
                          </w:p>
                          <w:p w14:paraId="278EFC8F" w14:textId="7D6A02FF"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December 11, 2020</w:t>
                            </w:r>
                          </w:p>
                          <w:p w14:paraId="6701ED3E" w14:textId="793515B0" w:rsidR="008B47D2" w:rsidRP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Friday, 7 pm</w:t>
                            </w:r>
                          </w:p>
                        </w:txbxContent>
                      </v:textbox>
                      <w10:wrap anchorx="page"/>
                    </v:shape>
                  </w:pict>
                </mc:Fallback>
              </mc:AlternateContent>
            </w:r>
            <w:r w:rsidR="00B44159">
              <w:rPr>
                <w:noProof/>
                <w:lang w:eastAsia="en-US"/>
              </w:rPr>
              <mc:AlternateContent>
                <mc:Choice Requires="wpg">
                  <w:drawing>
                    <wp:inline distT="0" distB="0" distL="0" distR="0" wp14:anchorId="1D9B9F09" wp14:editId="42E02299">
                      <wp:extent cx="4025900" cy="677334"/>
                      <wp:effectExtent l="19050" t="19050" r="31750" b="27940"/>
                      <wp:docPr id="77" name="Group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025900" cy="677334"/>
                                <a:chOff x="0" y="0"/>
                                <a:chExt cx="4025900" cy="677334"/>
                              </a:xfrm>
                              <a:solidFill>
                                <a:schemeClr val="accent1"/>
                              </a:solidFill>
                            </wpg:grpSpPr>
                            <wps:wsp>
                              <wps:cNvPr id="72" name="Shape"/>
                              <wps:cNvSpPr/>
                              <wps:spPr>
                                <a:xfrm>
                                  <a:off x="584200" y="0"/>
                                  <a:ext cx="2895287" cy="677334"/>
                                </a:xfrm>
                                <a:custGeom>
                                  <a:avLst/>
                                  <a:gdLst/>
                                  <a:ahLst/>
                                  <a:cxnLst>
                                    <a:cxn ang="0">
                                      <a:pos x="wd2" y="hd2"/>
                                    </a:cxn>
                                    <a:cxn ang="5400000">
                                      <a:pos x="wd2" y="hd2"/>
                                    </a:cxn>
                                    <a:cxn ang="10800000">
                                      <a:pos x="wd2" y="hd2"/>
                                    </a:cxn>
                                    <a:cxn ang="16200000">
                                      <a:pos x="wd2" y="hd2"/>
                                    </a:cxn>
                                  </a:cxnLst>
                                  <a:rect l="0" t="0" r="r" b="b"/>
                                  <a:pathLst>
                                    <a:path w="21588" h="21532" extrusionOk="0">
                                      <a:moveTo>
                                        <a:pt x="8539" y="9038"/>
                                      </a:moveTo>
                                      <a:cubicBezTo>
                                        <a:pt x="8576" y="9038"/>
                                        <a:pt x="8595" y="9038"/>
                                        <a:pt x="8576" y="8981"/>
                                      </a:cubicBezTo>
                                      <a:cubicBezTo>
                                        <a:pt x="8557" y="8981"/>
                                        <a:pt x="8529" y="8981"/>
                                        <a:pt x="8510" y="8981"/>
                                      </a:cubicBezTo>
                                      <a:cubicBezTo>
                                        <a:pt x="8482" y="8981"/>
                                        <a:pt x="8491" y="9038"/>
                                        <a:pt x="8539" y="9038"/>
                                      </a:cubicBezTo>
                                      <a:close/>
                                      <a:moveTo>
                                        <a:pt x="8681" y="10061"/>
                                      </a:moveTo>
                                      <a:cubicBezTo>
                                        <a:pt x="8586" y="10118"/>
                                        <a:pt x="8510" y="10175"/>
                                        <a:pt x="8501" y="10175"/>
                                      </a:cubicBezTo>
                                      <a:lnTo>
                                        <a:pt x="8501" y="10175"/>
                                      </a:lnTo>
                                      <a:cubicBezTo>
                                        <a:pt x="8491" y="10288"/>
                                        <a:pt x="8823" y="10118"/>
                                        <a:pt x="8832" y="10061"/>
                                      </a:cubicBezTo>
                                      <a:cubicBezTo>
                                        <a:pt x="8851" y="10004"/>
                                        <a:pt x="8775" y="10004"/>
                                        <a:pt x="8681" y="10061"/>
                                      </a:cubicBezTo>
                                      <a:close/>
                                      <a:moveTo>
                                        <a:pt x="8510" y="6992"/>
                                      </a:moveTo>
                                      <a:cubicBezTo>
                                        <a:pt x="8482" y="6992"/>
                                        <a:pt x="8491" y="6992"/>
                                        <a:pt x="8520" y="7105"/>
                                      </a:cubicBezTo>
                                      <a:cubicBezTo>
                                        <a:pt x="8567" y="7219"/>
                                        <a:pt x="8567" y="7219"/>
                                        <a:pt x="8557" y="7105"/>
                                      </a:cubicBezTo>
                                      <a:cubicBezTo>
                                        <a:pt x="8548" y="7048"/>
                                        <a:pt x="8529" y="6992"/>
                                        <a:pt x="8510" y="6992"/>
                                      </a:cubicBezTo>
                                      <a:close/>
                                      <a:moveTo>
                                        <a:pt x="8614" y="7219"/>
                                      </a:moveTo>
                                      <a:cubicBezTo>
                                        <a:pt x="8624" y="7219"/>
                                        <a:pt x="8633" y="7219"/>
                                        <a:pt x="8633" y="7162"/>
                                      </a:cubicBezTo>
                                      <a:cubicBezTo>
                                        <a:pt x="8633" y="7105"/>
                                        <a:pt x="8624" y="7105"/>
                                        <a:pt x="8614" y="7048"/>
                                      </a:cubicBezTo>
                                      <a:cubicBezTo>
                                        <a:pt x="8605" y="6992"/>
                                        <a:pt x="8595" y="7048"/>
                                        <a:pt x="8595" y="7105"/>
                                      </a:cubicBezTo>
                                      <a:cubicBezTo>
                                        <a:pt x="8595" y="7162"/>
                                        <a:pt x="8605" y="7219"/>
                                        <a:pt x="8614" y="7219"/>
                                      </a:cubicBezTo>
                                      <a:close/>
                                      <a:moveTo>
                                        <a:pt x="8520" y="8640"/>
                                      </a:moveTo>
                                      <a:lnTo>
                                        <a:pt x="8520" y="8640"/>
                                      </a:lnTo>
                                      <a:cubicBezTo>
                                        <a:pt x="8501" y="8640"/>
                                        <a:pt x="8510" y="8697"/>
                                        <a:pt x="8548" y="8697"/>
                                      </a:cubicBezTo>
                                      <a:cubicBezTo>
                                        <a:pt x="8586" y="8697"/>
                                        <a:pt x="8605" y="8697"/>
                                        <a:pt x="8586" y="8640"/>
                                      </a:cubicBezTo>
                                      <a:cubicBezTo>
                                        <a:pt x="8576" y="8640"/>
                                        <a:pt x="8539" y="8640"/>
                                        <a:pt x="8520" y="8640"/>
                                      </a:cubicBezTo>
                                      <a:close/>
                                      <a:moveTo>
                                        <a:pt x="8472" y="10573"/>
                                      </a:moveTo>
                                      <a:cubicBezTo>
                                        <a:pt x="8453" y="10573"/>
                                        <a:pt x="8472" y="10629"/>
                                        <a:pt x="8501" y="10629"/>
                                      </a:cubicBezTo>
                                      <a:cubicBezTo>
                                        <a:pt x="8539" y="10629"/>
                                        <a:pt x="8548" y="10629"/>
                                        <a:pt x="8529" y="10573"/>
                                      </a:cubicBezTo>
                                      <a:cubicBezTo>
                                        <a:pt x="8520" y="10573"/>
                                        <a:pt x="8491" y="10573"/>
                                        <a:pt x="8472" y="10573"/>
                                      </a:cubicBezTo>
                                      <a:close/>
                                      <a:moveTo>
                                        <a:pt x="8539" y="7446"/>
                                      </a:moveTo>
                                      <a:cubicBezTo>
                                        <a:pt x="8529" y="7503"/>
                                        <a:pt x="8529" y="7503"/>
                                        <a:pt x="8548" y="7503"/>
                                      </a:cubicBezTo>
                                      <a:cubicBezTo>
                                        <a:pt x="8567" y="7503"/>
                                        <a:pt x="8576" y="7503"/>
                                        <a:pt x="8567" y="7446"/>
                                      </a:cubicBezTo>
                                      <a:cubicBezTo>
                                        <a:pt x="8567" y="7446"/>
                                        <a:pt x="8548" y="7446"/>
                                        <a:pt x="8539" y="7446"/>
                                      </a:cubicBezTo>
                                      <a:close/>
                                      <a:moveTo>
                                        <a:pt x="8766" y="7503"/>
                                      </a:moveTo>
                                      <a:cubicBezTo>
                                        <a:pt x="8747" y="7560"/>
                                        <a:pt x="8737" y="7617"/>
                                        <a:pt x="8756" y="7617"/>
                                      </a:cubicBezTo>
                                      <a:cubicBezTo>
                                        <a:pt x="8775" y="7617"/>
                                        <a:pt x="8794" y="7560"/>
                                        <a:pt x="8813" y="7503"/>
                                      </a:cubicBezTo>
                                      <a:cubicBezTo>
                                        <a:pt x="8842" y="7389"/>
                                        <a:pt x="8813" y="7389"/>
                                        <a:pt x="8766" y="7503"/>
                                      </a:cubicBezTo>
                                      <a:close/>
                                      <a:moveTo>
                                        <a:pt x="9021" y="7503"/>
                                      </a:moveTo>
                                      <a:cubicBezTo>
                                        <a:pt x="9050" y="7503"/>
                                        <a:pt x="9059" y="7503"/>
                                        <a:pt x="9040" y="7446"/>
                                      </a:cubicBezTo>
                                      <a:cubicBezTo>
                                        <a:pt x="9021" y="7389"/>
                                        <a:pt x="9012" y="7389"/>
                                        <a:pt x="8993" y="7446"/>
                                      </a:cubicBezTo>
                                      <a:cubicBezTo>
                                        <a:pt x="8984" y="7503"/>
                                        <a:pt x="8993" y="7503"/>
                                        <a:pt x="9021" y="7503"/>
                                      </a:cubicBezTo>
                                      <a:close/>
                                      <a:moveTo>
                                        <a:pt x="7620" y="9095"/>
                                      </a:moveTo>
                                      <a:cubicBezTo>
                                        <a:pt x="7611" y="9152"/>
                                        <a:pt x="7620" y="9152"/>
                                        <a:pt x="7639" y="9152"/>
                                      </a:cubicBezTo>
                                      <a:cubicBezTo>
                                        <a:pt x="7667" y="9152"/>
                                        <a:pt x="7677" y="9152"/>
                                        <a:pt x="7658" y="9095"/>
                                      </a:cubicBezTo>
                                      <a:cubicBezTo>
                                        <a:pt x="7648" y="9038"/>
                                        <a:pt x="7629" y="9038"/>
                                        <a:pt x="7620" y="9095"/>
                                      </a:cubicBezTo>
                                      <a:close/>
                                      <a:moveTo>
                                        <a:pt x="8946" y="8583"/>
                                      </a:moveTo>
                                      <a:cubicBezTo>
                                        <a:pt x="8965" y="8640"/>
                                        <a:pt x="8984" y="8697"/>
                                        <a:pt x="8993" y="8697"/>
                                      </a:cubicBezTo>
                                      <a:cubicBezTo>
                                        <a:pt x="9003" y="8697"/>
                                        <a:pt x="9021" y="8640"/>
                                        <a:pt x="9040" y="8583"/>
                                      </a:cubicBezTo>
                                      <a:cubicBezTo>
                                        <a:pt x="9059" y="8526"/>
                                        <a:pt x="9050" y="8469"/>
                                        <a:pt x="8993" y="8469"/>
                                      </a:cubicBezTo>
                                      <a:cubicBezTo>
                                        <a:pt x="8946" y="8526"/>
                                        <a:pt x="8927" y="8526"/>
                                        <a:pt x="8946" y="8583"/>
                                      </a:cubicBezTo>
                                      <a:close/>
                                      <a:moveTo>
                                        <a:pt x="8747" y="8299"/>
                                      </a:moveTo>
                                      <a:cubicBezTo>
                                        <a:pt x="8766" y="8299"/>
                                        <a:pt x="8775" y="8299"/>
                                        <a:pt x="8766" y="8242"/>
                                      </a:cubicBezTo>
                                      <a:cubicBezTo>
                                        <a:pt x="8756" y="8185"/>
                                        <a:pt x="8747" y="8185"/>
                                        <a:pt x="8728" y="8242"/>
                                      </a:cubicBezTo>
                                      <a:cubicBezTo>
                                        <a:pt x="8718" y="8242"/>
                                        <a:pt x="8728" y="8299"/>
                                        <a:pt x="8747" y="8299"/>
                                      </a:cubicBezTo>
                                      <a:close/>
                                      <a:moveTo>
                                        <a:pt x="8737" y="8640"/>
                                      </a:moveTo>
                                      <a:cubicBezTo>
                                        <a:pt x="8728" y="8697"/>
                                        <a:pt x="8737" y="8697"/>
                                        <a:pt x="8756" y="8697"/>
                                      </a:cubicBezTo>
                                      <a:cubicBezTo>
                                        <a:pt x="8775" y="8697"/>
                                        <a:pt x="8794" y="8697"/>
                                        <a:pt x="8775" y="8640"/>
                                      </a:cubicBezTo>
                                      <a:cubicBezTo>
                                        <a:pt x="8766" y="8640"/>
                                        <a:pt x="8747" y="8640"/>
                                        <a:pt x="8737" y="8640"/>
                                      </a:cubicBezTo>
                                      <a:close/>
                                      <a:moveTo>
                                        <a:pt x="7743" y="7901"/>
                                      </a:moveTo>
                                      <a:cubicBezTo>
                                        <a:pt x="7686" y="7958"/>
                                        <a:pt x="7677" y="7958"/>
                                        <a:pt x="7686" y="7844"/>
                                      </a:cubicBezTo>
                                      <a:cubicBezTo>
                                        <a:pt x="7696" y="7731"/>
                                        <a:pt x="7686" y="7731"/>
                                        <a:pt x="7667" y="7787"/>
                                      </a:cubicBezTo>
                                      <a:cubicBezTo>
                                        <a:pt x="7554" y="8015"/>
                                        <a:pt x="7251" y="8185"/>
                                        <a:pt x="7128" y="8128"/>
                                      </a:cubicBezTo>
                                      <a:cubicBezTo>
                                        <a:pt x="7033" y="8072"/>
                                        <a:pt x="6995" y="8072"/>
                                        <a:pt x="6995" y="8185"/>
                                      </a:cubicBezTo>
                                      <a:cubicBezTo>
                                        <a:pt x="6995" y="8242"/>
                                        <a:pt x="6957" y="8299"/>
                                        <a:pt x="6891" y="8299"/>
                                      </a:cubicBezTo>
                                      <a:cubicBezTo>
                                        <a:pt x="6834" y="8299"/>
                                        <a:pt x="6777" y="8299"/>
                                        <a:pt x="6758" y="8356"/>
                                      </a:cubicBezTo>
                                      <a:cubicBezTo>
                                        <a:pt x="6739" y="8413"/>
                                        <a:pt x="6692" y="8413"/>
                                        <a:pt x="6635" y="8413"/>
                                      </a:cubicBezTo>
                                      <a:cubicBezTo>
                                        <a:pt x="6550" y="8356"/>
                                        <a:pt x="6522" y="8469"/>
                                        <a:pt x="6569" y="8583"/>
                                      </a:cubicBezTo>
                                      <a:cubicBezTo>
                                        <a:pt x="6578" y="8583"/>
                                        <a:pt x="6550" y="8583"/>
                                        <a:pt x="6493" y="8583"/>
                                      </a:cubicBezTo>
                                      <a:cubicBezTo>
                                        <a:pt x="6436" y="8526"/>
                                        <a:pt x="6379" y="8583"/>
                                        <a:pt x="6370" y="8640"/>
                                      </a:cubicBezTo>
                                      <a:cubicBezTo>
                                        <a:pt x="6304" y="8981"/>
                                        <a:pt x="5906" y="9038"/>
                                        <a:pt x="5783" y="8697"/>
                                      </a:cubicBezTo>
                                      <a:cubicBezTo>
                                        <a:pt x="5754" y="8640"/>
                                        <a:pt x="5745" y="8640"/>
                                        <a:pt x="5773" y="8811"/>
                                      </a:cubicBezTo>
                                      <a:cubicBezTo>
                                        <a:pt x="5792" y="8924"/>
                                        <a:pt x="5811" y="8981"/>
                                        <a:pt x="5821" y="8981"/>
                                      </a:cubicBezTo>
                                      <a:cubicBezTo>
                                        <a:pt x="5830" y="8981"/>
                                        <a:pt x="5840" y="9038"/>
                                        <a:pt x="5840" y="9095"/>
                                      </a:cubicBezTo>
                                      <a:cubicBezTo>
                                        <a:pt x="5840" y="9152"/>
                                        <a:pt x="5821" y="9208"/>
                                        <a:pt x="5773" y="9152"/>
                                      </a:cubicBezTo>
                                      <a:cubicBezTo>
                                        <a:pt x="5726" y="9095"/>
                                        <a:pt x="5717" y="9095"/>
                                        <a:pt x="5726" y="9208"/>
                                      </a:cubicBezTo>
                                      <a:cubicBezTo>
                                        <a:pt x="5736" y="9322"/>
                                        <a:pt x="5792" y="9322"/>
                                        <a:pt x="5953" y="9265"/>
                                      </a:cubicBezTo>
                                      <a:cubicBezTo>
                                        <a:pt x="6389" y="9095"/>
                                        <a:pt x="6843" y="9038"/>
                                        <a:pt x="6938" y="9095"/>
                                      </a:cubicBezTo>
                                      <a:cubicBezTo>
                                        <a:pt x="7023" y="9152"/>
                                        <a:pt x="7052" y="9152"/>
                                        <a:pt x="7071" y="8981"/>
                                      </a:cubicBezTo>
                                      <a:cubicBezTo>
                                        <a:pt x="7099" y="8811"/>
                                        <a:pt x="7090" y="8811"/>
                                        <a:pt x="7061" y="8867"/>
                                      </a:cubicBezTo>
                                      <a:cubicBezTo>
                                        <a:pt x="7042" y="8924"/>
                                        <a:pt x="7023" y="8867"/>
                                        <a:pt x="7014" y="8811"/>
                                      </a:cubicBezTo>
                                      <a:cubicBezTo>
                                        <a:pt x="6995" y="8640"/>
                                        <a:pt x="7137" y="8583"/>
                                        <a:pt x="7194" y="8754"/>
                                      </a:cubicBezTo>
                                      <a:cubicBezTo>
                                        <a:pt x="7251" y="8924"/>
                                        <a:pt x="7355" y="8981"/>
                                        <a:pt x="7393" y="8811"/>
                                      </a:cubicBezTo>
                                      <a:cubicBezTo>
                                        <a:pt x="7412" y="8754"/>
                                        <a:pt x="7402" y="8697"/>
                                        <a:pt x="7364" y="8754"/>
                                      </a:cubicBezTo>
                                      <a:cubicBezTo>
                                        <a:pt x="7298" y="8811"/>
                                        <a:pt x="7203" y="8754"/>
                                        <a:pt x="7203" y="8583"/>
                                      </a:cubicBezTo>
                                      <a:cubicBezTo>
                                        <a:pt x="7203" y="8526"/>
                                        <a:pt x="7213" y="8469"/>
                                        <a:pt x="7222" y="8526"/>
                                      </a:cubicBezTo>
                                      <a:cubicBezTo>
                                        <a:pt x="7260" y="8640"/>
                                        <a:pt x="7468" y="8413"/>
                                        <a:pt x="7487" y="8242"/>
                                      </a:cubicBezTo>
                                      <a:cubicBezTo>
                                        <a:pt x="7497" y="8128"/>
                                        <a:pt x="7563" y="8072"/>
                                        <a:pt x="7667" y="8072"/>
                                      </a:cubicBezTo>
                                      <a:cubicBezTo>
                                        <a:pt x="7771" y="8072"/>
                                        <a:pt x="7828" y="8015"/>
                                        <a:pt x="7828" y="7901"/>
                                      </a:cubicBezTo>
                                      <a:cubicBezTo>
                                        <a:pt x="7819" y="7901"/>
                                        <a:pt x="7781" y="7844"/>
                                        <a:pt x="7743" y="7901"/>
                                      </a:cubicBezTo>
                                      <a:close/>
                                      <a:moveTo>
                                        <a:pt x="6720" y="8811"/>
                                      </a:moveTo>
                                      <a:cubicBezTo>
                                        <a:pt x="6682" y="8811"/>
                                        <a:pt x="6673" y="8811"/>
                                        <a:pt x="6692" y="8754"/>
                                      </a:cubicBezTo>
                                      <a:cubicBezTo>
                                        <a:pt x="6711" y="8754"/>
                                        <a:pt x="6739" y="8754"/>
                                        <a:pt x="6758" y="8754"/>
                                      </a:cubicBezTo>
                                      <a:cubicBezTo>
                                        <a:pt x="6768" y="8754"/>
                                        <a:pt x="6758" y="8811"/>
                                        <a:pt x="6720" y="8811"/>
                                      </a:cubicBezTo>
                                      <a:close/>
                                      <a:moveTo>
                                        <a:pt x="8917" y="7048"/>
                                      </a:moveTo>
                                      <a:cubicBezTo>
                                        <a:pt x="8898" y="7048"/>
                                        <a:pt x="8917" y="7105"/>
                                        <a:pt x="8946" y="7105"/>
                                      </a:cubicBezTo>
                                      <a:cubicBezTo>
                                        <a:pt x="8984" y="7105"/>
                                        <a:pt x="8993" y="7105"/>
                                        <a:pt x="8974" y="7048"/>
                                      </a:cubicBezTo>
                                      <a:cubicBezTo>
                                        <a:pt x="8965" y="6992"/>
                                        <a:pt x="8936" y="6992"/>
                                        <a:pt x="8917" y="7048"/>
                                      </a:cubicBezTo>
                                      <a:close/>
                                      <a:moveTo>
                                        <a:pt x="20934" y="1080"/>
                                      </a:moveTo>
                                      <a:cubicBezTo>
                                        <a:pt x="20953" y="1137"/>
                                        <a:pt x="20972" y="1194"/>
                                        <a:pt x="20991" y="1194"/>
                                      </a:cubicBezTo>
                                      <a:cubicBezTo>
                                        <a:pt x="21010" y="1194"/>
                                        <a:pt x="21010" y="1194"/>
                                        <a:pt x="20991" y="1080"/>
                                      </a:cubicBezTo>
                                      <a:cubicBezTo>
                                        <a:pt x="20972" y="1023"/>
                                        <a:pt x="20953" y="966"/>
                                        <a:pt x="20934" y="966"/>
                                      </a:cubicBezTo>
                                      <a:cubicBezTo>
                                        <a:pt x="20915" y="966"/>
                                        <a:pt x="20915" y="966"/>
                                        <a:pt x="20934" y="1080"/>
                                      </a:cubicBezTo>
                                      <a:close/>
                                      <a:moveTo>
                                        <a:pt x="6256" y="8413"/>
                                      </a:moveTo>
                                      <a:cubicBezTo>
                                        <a:pt x="6247" y="8356"/>
                                        <a:pt x="6237" y="8356"/>
                                        <a:pt x="6218" y="8413"/>
                                      </a:cubicBezTo>
                                      <a:cubicBezTo>
                                        <a:pt x="6209" y="8469"/>
                                        <a:pt x="6209" y="8469"/>
                                        <a:pt x="6228" y="8469"/>
                                      </a:cubicBezTo>
                                      <a:cubicBezTo>
                                        <a:pt x="6256" y="8469"/>
                                        <a:pt x="6266" y="8469"/>
                                        <a:pt x="6256" y="8413"/>
                                      </a:cubicBezTo>
                                      <a:close/>
                                      <a:moveTo>
                                        <a:pt x="8179" y="8811"/>
                                      </a:moveTo>
                                      <a:cubicBezTo>
                                        <a:pt x="8198" y="8811"/>
                                        <a:pt x="8207" y="8811"/>
                                        <a:pt x="8198" y="8754"/>
                                      </a:cubicBezTo>
                                      <a:cubicBezTo>
                                        <a:pt x="8188" y="8697"/>
                                        <a:pt x="8179" y="8697"/>
                                        <a:pt x="8160" y="8754"/>
                                      </a:cubicBezTo>
                                      <a:cubicBezTo>
                                        <a:pt x="8150" y="8811"/>
                                        <a:pt x="8160" y="8811"/>
                                        <a:pt x="8179" y="8811"/>
                                      </a:cubicBezTo>
                                      <a:close/>
                                      <a:moveTo>
                                        <a:pt x="7781" y="11482"/>
                                      </a:moveTo>
                                      <a:cubicBezTo>
                                        <a:pt x="7762" y="11596"/>
                                        <a:pt x="7762" y="11596"/>
                                        <a:pt x="7790" y="11539"/>
                                      </a:cubicBezTo>
                                      <a:cubicBezTo>
                                        <a:pt x="7809" y="11482"/>
                                        <a:pt x="7819" y="11425"/>
                                        <a:pt x="7809" y="11425"/>
                                      </a:cubicBezTo>
                                      <a:cubicBezTo>
                                        <a:pt x="7800" y="11425"/>
                                        <a:pt x="7790" y="11425"/>
                                        <a:pt x="7781" y="11482"/>
                                      </a:cubicBezTo>
                                      <a:close/>
                                      <a:moveTo>
                                        <a:pt x="20593" y="114"/>
                                      </a:moveTo>
                                      <a:cubicBezTo>
                                        <a:pt x="20584" y="57"/>
                                        <a:pt x="20574" y="57"/>
                                        <a:pt x="20555" y="114"/>
                                      </a:cubicBezTo>
                                      <a:cubicBezTo>
                                        <a:pt x="20546" y="171"/>
                                        <a:pt x="20546" y="171"/>
                                        <a:pt x="20565" y="171"/>
                                      </a:cubicBezTo>
                                      <a:cubicBezTo>
                                        <a:pt x="20593" y="227"/>
                                        <a:pt x="20603" y="171"/>
                                        <a:pt x="20593" y="114"/>
                                      </a:cubicBezTo>
                                      <a:close/>
                                      <a:moveTo>
                                        <a:pt x="6701" y="8015"/>
                                      </a:moveTo>
                                      <a:cubicBezTo>
                                        <a:pt x="6692" y="7958"/>
                                        <a:pt x="6682" y="7958"/>
                                        <a:pt x="6664" y="8015"/>
                                      </a:cubicBezTo>
                                      <a:cubicBezTo>
                                        <a:pt x="6654" y="8072"/>
                                        <a:pt x="6654" y="8072"/>
                                        <a:pt x="6673" y="8072"/>
                                      </a:cubicBezTo>
                                      <a:cubicBezTo>
                                        <a:pt x="6701" y="8072"/>
                                        <a:pt x="6711" y="8015"/>
                                        <a:pt x="6701" y="8015"/>
                                      </a:cubicBezTo>
                                      <a:close/>
                                      <a:moveTo>
                                        <a:pt x="7951" y="7901"/>
                                      </a:moveTo>
                                      <a:cubicBezTo>
                                        <a:pt x="7932" y="7901"/>
                                        <a:pt x="7951" y="7958"/>
                                        <a:pt x="7989" y="7958"/>
                                      </a:cubicBezTo>
                                      <a:cubicBezTo>
                                        <a:pt x="8037" y="7958"/>
                                        <a:pt x="8056" y="7958"/>
                                        <a:pt x="8027" y="7901"/>
                                      </a:cubicBezTo>
                                      <a:cubicBezTo>
                                        <a:pt x="8018" y="7844"/>
                                        <a:pt x="7980" y="7844"/>
                                        <a:pt x="7951" y="7901"/>
                                      </a:cubicBezTo>
                                      <a:close/>
                                      <a:moveTo>
                                        <a:pt x="8302" y="10175"/>
                                      </a:moveTo>
                                      <a:cubicBezTo>
                                        <a:pt x="8207" y="10232"/>
                                        <a:pt x="8122" y="10288"/>
                                        <a:pt x="8122" y="10288"/>
                                      </a:cubicBezTo>
                                      <a:cubicBezTo>
                                        <a:pt x="8103" y="10402"/>
                                        <a:pt x="8434" y="10288"/>
                                        <a:pt x="8453" y="10232"/>
                                      </a:cubicBezTo>
                                      <a:cubicBezTo>
                                        <a:pt x="8472" y="10118"/>
                                        <a:pt x="8425" y="10118"/>
                                        <a:pt x="8302" y="10175"/>
                                      </a:cubicBezTo>
                                      <a:close/>
                                      <a:moveTo>
                                        <a:pt x="8150" y="6764"/>
                                      </a:moveTo>
                                      <a:cubicBezTo>
                                        <a:pt x="8141" y="6764"/>
                                        <a:pt x="8131" y="6821"/>
                                        <a:pt x="8131" y="6878"/>
                                      </a:cubicBezTo>
                                      <a:cubicBezTo>
                                        <a:pt x="8131" y="6935"/>
                                        <a:pt x="8141" y="6992"/>
                                        <a:pt x="8160" y="6992"/>
                                      </a:cubicBezTo>
                                      <a:cubicBezTo>
                                        <a:pt x="8179" y="6992"/>
                                        <a:pt x="8179" y="6935"/>
                                        <a:pt x="8179" y="6878"/>
                                      </a:cubicBezTo>
                                      <a:cubicBezTo>
                                        <a:pt x="8179" y="6821"/>
                                        <a:pt x="8160" y="6764"/>
                                        <a:pt x="8150" y="6764"/>
                                      </a:cubicBezTo>
                                      <a:close/>
                                      <a:moveTo>
                                        <a:pt x="7771" y="7617"/>
                                      </a:moveTo>
                                      <a:cubicBezTo>
                                        <a:pt x="7790" y="7617"/>
                                        <a:pt x="7800" y="7617"/>
                                        <a:pt x="7790" y="7560"/>
                                      </a:cubicBezTo>
                                      <a:cubicBezTo>
                                        <a:pt x="7781" y="7503"/>
                                        <a:pt x="7771" y="7503"/>
                                        <a:pt x="7753" y="7560"/>
                                      </a:cubicBezTo>
                                      <a:lnTo>
                                        <a:pt x="7753" y="7560"/>
                                      </a:lnTo>
                                      <a:cubicBezTo>
                                        <a:pt x="7753" y="7617"/>
                                        <a:pt x="7753" y="7617"/>
                                        <a:pt x="7771" y="7617"/>
                                      </a:cubicBezTo>
                                      <a:close/>
                                      <a:moveTo>
                                        <a:pt x="7866" y="10232"/>
                                      </a:moveTo>
                                      <a:lnTo>
                                        <a:pt x="7866" y="10232"/>
                                      </a:lnTo>
                                      <a:cubicBezTo>
                                        <a:pt x="7828" y="10232"/>
                                        <a:pt x="7857" y="10288"/>
                                        <a:pt x="7932" y="10288"/>
                                      </a:cubicBezTo>
                                      <a:cubicBezTo>
                                        <a:pt x="8008" y="10288"/>
                                        <a:pt x="8046" y="10288"/>
                                        <a:pt x="8008" y="10232"/>
                                      </a:cubicBezTo>
                                      <a:cubicBezTo>
                                        <a:pt x="7970" y="10232"/>
                                        <a:pt x="7914" y="10232"/>
                                        <a:pt x="7866" y="10232"/>
                                      </a:cubicBezTo>
                                      <a:close/>
                                      <a:moveTo>
                                        <a:pt x="7923" y="11425"/>
                                      </a:moveTo>
                                      <a:lnTo>
                                        <a:pt x="7923" y="11425"/>
                                      </a:lnTo>
                                      <a:cubicBezTo>
                                        <a:pt x="7914" y="11482"/>
                                        <a:pt x="7914" y="11482"/>
                                        <a:pt x="7932" y="11482"/>
                                      </a:cubicBezTo>
                                      <a:cubicBezTo>
                                        <a:pt x="7951" y="11482"/>
                                        <a:pt x="7961" y="11482"/>
                                        <a:pt x="7951" y="11425"/>
                                      </a:cubicBezTo>
                                      <a:cubicBezTo>
                                        <a:pt x="7951" y="11425"/>
                                        <a:pt x="7932" y="11425"/>
                                        <a:pt x="7923" y="11425"/>
                                      </a:cubicBezTo>
                                      <a:close/>
                                      <a:moveTo>
                                        <a:pt x="8917" y="7446"/>
                                      </a:moveTo>
                                      <a:cubicBezTo>
                                        <a:pt x="8908" y="7389"/>
                                        <a:pt x="8879" y="7389"/>
                                        <a:pt x="8860" y="7446"/>
                                      </a:cubicBezTo>
                                      <a:cubicBezTo>
                                        <a:pt x="8842" y="7446"/>
                                        <a:pt x="8851" y="7503"/>
                                        <a:pt x="8879" y="7503"/>
                                      </a:cubicBezTo>
                                      <a:cubicBezTo>
                                        <a:pt x="8917" y="7503"/>
                                        <a:pt x="8927" y="7503"/>
                                        <a:pt x="8917" y="7446"/>
                                      </a:cubicBezTo>
                                      <a:close/>
                                      <a:moveTo>
                                        <a:pt x="9779" y="14040"/>
                                      </a:moveTo>
                                      <a:cubicBezTo>
                                        <a:pt x="9751" y="14154"/>
                                        <a:pt x="9751" y="14211"/>
                                        <a:pt x="9760" y="14211"/>
                                      </a:cubicBezTo>
                                      <a:cubicBezTo>
                                        <a:pt x="9788" y="14211"/>
                                        <a:pt x="9845" y="14040"/>
                                        <a:pt x="9826" y="13983"/>
                                      </a:cubicBezTo>
                                      <a:cubicBezTo>
                                        <a:pt x="9826" y="13926"/>
                                        <a:pt x="9807" y="13983"/>
                                        <a:pt x="9779" y="14040"/>
                                      </a:cubicBezTo>
                                      <a:close/>
                                      <a:moveTo>
                                        <a:pt x="10063" y="7162"/>
                                      </a:moveTo>
                                      <a:cubicBezTo>
                                        <a:pt x="10054" y="7105"/>
                                        <a:pt x="10035" y="7105"/>
                                        <a:pt x="10016" y="7162"/>
                                      </a:cubicBezTo>
                                      <a:cubicBezTo>
                                        <a:pt x="10006" y="7219"/>
                                        <a:pt x="10016" y="7219"/>
                                        <a:pt x="10035" y="7219"/>
                                      </a:cubicBezTo>
                                      <a:cubicBezTo>
                                        <a:pt x="10054" y="7219"/>
                                        <a:pt x="10082" y="7162"/>
                                        <a:pt x="10063" y="7162"/>
                                      </a:cubicBezTo>
                                      <a:close/>
                                      <a:moveTo>
                                        <a:pt x="10253" y="8072"/>
                                      </a:moveTo>
                                      <a:cubicBezTo>
                                        <a:pt x="10290" y="8072"/>
                                        <a:pt x="10300" y="8072"/>
                                        <a:pt x="10281" y="8015"/>
                                      </a:cubicBezTo>
                                      <a:cubicBezTo>
                                        <a:pt x="10262" y="8015"/>
                                        <a:pt x="10234" y="8015"/>
                                        <a:pt x="10215" y="8015"/>
                                      </a:cubicBezTo>
                                      <a:cubicBezTo>
                                        <a:pt x="10196" y="8015"/>
                                        <a:pt x="10224" y="8072"/>
                                        <a:pt x="10253" y="8072"/>
                                      </a:cubicBezTo>
                                      <a:close/>
                                      <a:moveTo>
                                        <a:pt x="9419" y="7048"/>
                                      </a:moveTo>
                                      <a:cubicBezTo>
                                        <a:pt x="9410" y="7105"/>
                                        <a:pt x="9410" y="7105"/>
                                        <a:pt x="9429" y="7105"/>
                                      </a:cubicBezTo>
                                      <a:cubicBezTo>
                                        <a:pt x="9448" y="7105"/>
                                        <a:pt x="9457" y="7105"/>
                                        <a:pt x="9448" y="7048"/>
                                      </a:cubicBezTo>
                                      <a:cubicBezTo>
                                        <a:pt x="9448" y="6992"/>
                                        <a:pt x="9438" y="6992"/>
                                        <a:pt x="9419" y="7048"/>
                                      </a:cubicBezTo>
                                      <a:close/>
                                      <a:moveTo>
                                        <a:pt x="9542" y="8754"/>
                                      </a:moveTo>
                                      <a:lnTo>
                                        <a:pt x="9495" y="8754"/>
                                      </a:lnTo>
                                      <a:cubicBezTo>
                                        <a:pt x="9476" y="8754"/>
                                        <a:pt x="9457" y="8811"/>
                                        <a:pt x="9438" y="8867"/>
                                      </a:cubicBezTo>
                                      <a:lnTo>
                                        <a:pt x="9485" y="8811"/>
                                      </a:lnTo>
                                      <a:lnTo>
                                        <a:pt x="9542" y="8754"/>
                                      </a:lnTo>
                                      <a:close/>
                                      <a:moveTo>
                                        <a:pt x="9514" y="7333"/>
                                      </a:moveTo>
                                      <a:cubicBezTo>
                                        <a:pt x="9485" y="7333"/>
                                        <a:pt x="9457" y="7389"/>
                                        <a:pt x="9448" y="7446"/>
                                      </a:cubicBezTo>
                                      <a:cubicBezTo>
                                        <a:pt x="9429" y="7560"/>
                                        <a:pt x="9429" y="7560"/>
                                        <a:pt x="9457" y="7560"/>
                                      </a:cubicBezTo>
                                      <a:cubicBezTo>
                                        <a:pt x="9476" y="7560"/>
                                        <a:pt x="9504" y="7503"/>
                                        <a:pt x="9523" y="7446"/>
                                      </a:cubicBezTo>
                                      <a:cubicBezTo>
                                        <a:pt x="9552" y="7333"/>
                                        <a:pt x="9552" y="7333"/>
                                        <a:pt x="9514" y="7333"/>
                                      </a:cubicBezTo>
                                      <a:close/>
                                      <a:moveTo>
                                        <a:pt x="9438" y="8867"/>
                                      </a:moveTo>
                                      <a:lnTo>
                                        <a:pt x="9438" y="8867"/>
                                      </a:lnTo>
                                      <a:cubicBezTo>
                                        <a:pt x="9438" y="8867"/>
                                        <a:pt x="9438" y="8867"/>
                                        <a:pt x="9438" y="8867"/>
                                      </a:cubicBezTo>
                                      <a:lnTo>
                                        <a:pt x="9438" y="8867"/>
                                      </a:lnTo>
                                      <a:close/>
                                      <a:moveTo>
                                        <a:pt x="9845" y="7560"/>
                                      </a:moveTo>
                                      <a:cubicBezTo>
                                        <a:pt x="9826" y="7560"/>
                                        <a:pt x="9836" y="7617"/>
                                        <a:pt x="9874" y="7617"/>
                                      </a:cubicBezTo>
                                      <a:cubicBezTo>
                                        <a:pt x="9912" y="7617"/>
                                        <a:pt x="9931" y="7617"/>
                                        <a:pt x="9912" y="7560"/>
                                      </a:cubicBezTo>
                                      <a:cubicBezTo>
                                        <a:pt x="9902" y="7560"/>
                                        <a:pt x="9864" y="7560"/>
                                        <a:pt x="9845" y="7560"/>
                                      </a:cubicBezTo>
                                      <a:close/>
                                      <a:moveTo>
                                        <a:pt x="9874" y="15177"/>
                                      </a:moveTo>
                                      <a:cubicBezTo>
                                        <a:pt x="9874" y="15177"/>
                                        <a:pt x="9864" y="15234"/>
                                        <a:pt x="9855" y="15291"/>
                                      </a:cubicBezTo>
                                      <a:cubicBezTo>
                                        <a:pt x="9845" y="15347"/>
                                        <a:pt x="9855" y="15404"/>
                                        <a:pt x="9864" y="15404"/>
                                      </a:cubicBezTo>
                                      <a:cubicBezTo>
                                        <a:pt x="9874" y="15404"/>
                                        <a:pt x="9883" y="15347"/>
                                        <a:pt x="9883" y="15291"/>
                                      </a:cubicBezTo>
                                      <a:cubicBezTo>
                                        <a:pt x="9883" y="15234"/>
                                        <a:pt x="9883" y="15177"/>
                                        <a:pt x="9874" y="15177"/>
                                      </a:cubicBezTo>
                                      <a:close/>
                                      <a:moveTo>
                                        <a:pt x="9940" y="8583"/>
                                      </a:moveTo>
                                      <a:cubicBezTo>
                                        <a:pt x="9912" y="8526"/>
                                        <a:pt x="9893" y="8526"/>
                                        <a:pt x="9883" y="8640"/>
                                      </a:cubicBezTo>
                                      <a:cubicBezTo>
                                        <a:pt x="9883" y="8697"/>
                                        <a:pt x="9874" y="8754"/>
                                        <a:pt x="9864" y="8754"/>
                                      </a:cubicBezTo>
                                      <a:cubicBezTo>
                                        <a:pt x="9855" y="8754"/>
                                        <a:pt x="9855" y="8697"/>
                                        <a:pt x="9855" y="8640"/>
                                      </a:cubicBezTo>
                                      <a:cubicBezTo>
                                        <a:pt x="9855" y="8583"/>
                                        <a:pt x="9855" y="8526"/>
                                        <a:pt x="9836" y="8526"/>
                                      </a:cubicBezTo>
                                      <a:cubicBezTo>
                                        <a:pt x="9817" y="8526"/>
                                        <a:pt x="9807" y="8583"/>
                                        <a:pt x="9807" y="8640"/>
                                      </a:cubicBezTo>
                                      <a:cubicBezTo>
                                        <a:pt x="9807" y="8697"/>
                                        <a:pt x="9760" y="8754"/>
                                        <a:pt x="9703" y="8754"/>
                                      </a:cubicBezTo>
                                      <a:cubicBezTo>
                                        <a:pt x="9637" y="8754"/>
                                        <a:pt x="9618" y="8811"/>
                                        <a:pt x="9656" y="8811"/>
                                      </a:cubicBezTo>
                                      <a:lnTo>
                                        <a:pt x="9713" y="8867"/>
                                      </a:lnTo>
                                      <a:lnTo>
                                        <a:pt x="9665" y="8981"/>
                                      </a:lnTo>
                                      <a:cubicBezTo>
                                        <a:pt x="9628" y="9038"/>
                                        <a:pt x="9637" y="9038"/>
                                        <a:pt x="9684" y="9038"/>
                                      </a:cubicBezTo>
                                      <a:cubicBezTo>
                                        <a:pt x="10025" y="8697"/>
                                        <a:pt x="10025" y="8697"/>
                                        <a:pt x="9940" y="8583"/>
                                      </a:cubicBezTo>
                                      <a:close/>
                                      <a:moveTo>
                                        <a:pt x="9874" y="7219"/>
                                      </a:moveTo>
                                      <a:cubicBezTo>
                                        <a:pt x="9836" y="7219"/>
                                        <a:pt x="9807" y="7276"/>
                                        <a:pt x="9807" y="7333"/>
                                      </a:cubicBezTo>
                                      <a:cubicBezTo>
                                        <a:pt x="9807" y="7389"/>
                                        <a:pt x="9836" y="7389"/>
                                        <a:pt x="9874" y="7389"/>
                                      </a:cubicBezTo>
                                      <a:cubicBezTo>
                                        <a:pt x="9912" y="7389"/>
                                        <a:pt x="9940" y="7333"/>
                                        <a:pt x="9940" y="7276"/>
                                      </a:cubicBezTo>
                                      <a:cubicBezTo>
                                        <a:pt x="9940" y="7219"/>
                                        <a:pt x="9912" y="7219"/>
                                        <a:pt x="9874" y="7219"/>
                                      </a:cubicBezTo>
                                      <a:close/>
                                      <a:moveTo>
                                        <a:pt x="10073" y="7503"/>
                                      </a:moveTo>
                                      <a:cubicBezTo>
                                        <a:pt x="10129" y="7503"/>
                                        <a:pt x="10205" y="7446"/>
                                        <a:pt x="10234" y="7446"/>
                                      </a:cubicBezTo>
                                      <a:lnTo>
                                        <a:pt x="10290" y="7389"/>
                                      </a:lnTo>
                                      <a:lnTo>
                                        <a:pt x="10224" y="7389"/>
                                      </a:lnTo>
                                      <a:cubicBezTo>
                                        <a:pt x="10186" y="7389"/>
                                        <a:pt x="10120" y="7446"/>
                                        <a:pt x="10063" y="7446"/>
                                      </a:cubicBezTo>
                                      <a:lnTo>
                                        <a:pt x="10063" y="7446"/>
                                      </a:lnTo>
                                      <a:lnTo>
                                        <a:pt x="9968" y="7503"/>
                                      </a:lnTo>
                                      <a:lnTo>
                                        <a:pt x="10073" y="7503"/>
                                      </a:lnTo>
                                      <a:close/>
                                      <a:moveTo>
                                        <a:pt x="9836" y="10004"/>
                                      </a:moveTo>
                                      <a:lnTo>
                                        <a:pt x="9836" y="10004"/>
                                      </a:lnTo>
                                      <a:cubicBezTo>
                                        <a:pt x="9845" y="10061"/>
                                        <a:pt x="9874" y="10118"/>
                                        <a:pt x="9921" y="10118"/>
                                      </a:cubicBezTo>
                                      <a:cubicBezTo>
                                        <a:pt x="9968" y="10118"/>
                                        <a:pt x="9987" y="10118"/>
                                        <a:pt x="9978" y="10004"/>
                                      </a:cubicBezTo>
                                      <a:cubicBezTo>
                                        <a:pt x="9968" y="9947"/>
                                        <a:pt x="9931" y="9891"/>
                                        <a:pt x="9893" y="9891"/>
                                      </a:cubicBezTo>
                                      <a:cubicBezTo>
                                        <a:pt x="9855" y="9891"/>
                                        <a:pt x="9836" y="9947"/>
                                        <a:pt x="9836" y="10004"/>
                                      </a:cubicBezTo>
                                      <a:close/>
                                      <a:moveTo>
                                        <a:pt x="9353" y="14154"/>
                                      </a:moveTo>
                                      <a:cubicBezTo>
                                        <a:pt x="9343" y="14211"/>
                                        <a:pt x="9353" y="14211"/>
                                        <a:pt x="9372" y="14211"/>
                                      </a:cubicBezTo>
                                      <a:cubicBezTo>
                                        <a:pt x="9391" y="14211"/>
                                        <a:pt x="9410" y="14211"/>
                                        <a:pt x="9391" y="14154"/>
                                      </a:cubicBezTo>
                                      <a:cubicBezTo>
                                        <a:pt x="9372" y="14097"/>
                                        <a:pt x="9362" y="14097"/>
                                        <a:pt x="9353" y="14154"/>
                                      </a:cubicBezTo>
                                      <a:close/>
                                      <a:moveTo>
                                        <a:pt x="9164" y="12846"/>
                                      </a:moveTo>
                                      <a:cubicBezTo>
                                        <a:pt x="9154" y="12789"/>
                                        <a:pt x="9135" y="12789"/>
                                        <a:pt x="9116" y="12846"/>
                                      </a:cubicBezTo>
                                      <a:cubicBezTo>
                                        <a:pt x="9107" y="12903"/>
                                        <a:pt x="9116" y="12903"/>
                                        <a:pt x="9135" y="12903"/>
                                      </a:cubicBezTo>
                                      <a:cubicBezTo>
                                        <a:pt x="9154" y="12903"/>
                                        <a:pt x="9173" y="12903"/>
                                        <a:pt x="9164" y="12846"/>
                                      </a:cubicBezTo>
                                      <a:close/>
                                      <a:moveTo>
                                        <a:pt x="9182" y="14040"/>
                                      </a:moveTo>
                                      <a:cubicBezTo>
                                        <a:pt x="9164" y="14040"/>
                                        <a:pt x="9173" y="14097"/>
                                        <a:pt x="9201" y="14097"/>
                                      </a:cubicBezTo>
                                      <a:cubicBezTo>
                                        <a:pt x="9230" y="14097"/>
                                        <a:pt x="9249" y="14097"/>
                                        <a:pt x="9230" y="14040"/>
                                      </a:cubicBezTo>
                                      <a:cubicBezTo>
                                        <a:pt x="9220" y="13983"/>
                                        <a:pt x="9201" y="13983"/>
                                        <a:pt x="9182" y="14040"/>
                                      </a:cubicBezTo>
                                      <a:close/>
                                      <a:moveTo>
                                        <a:pt x="9334" y="16484"/>
                                      </a:moveTo>
                                      <a:cubicBezTo>
                                        <a:pt x="9334" y="16541"/>
                                        <a:pt x="9334" y="16598"/>
                                        <a:pt x="9343" y="16598"/>
                                      </a:cubicBezTo>
                                      <a:cubicBezTo>
                                        <a:pt x="9343" y="16598"/>
                                        <a:pt x="9353" y="16541"/>
                                        <a:pt x="9362" y="16484"/>
                                      </a:cubicBezTo>
                                      <a:cubicBezTo>
                                        <a:pt x="9372" y="16427"/>
                                        <a:pt x="9362" y="16371"/>
                                        <a:pt x="9353" y="16371"/>
                                      </a:cubicBezTo>
                                      <a:cubicBezTo>
                                        <a:pt x="9343" y="16371"/>
                                        <a:pt x="9334" y="16427"/>
                                        <a:pt x="9334" y="16484"/>
                                      </a:cubicBezTo>
                                      <a:close/>
                                      <a:moveTo>
                                        <a:pt x="8965" y="13187"/>
                                      </a:moveTo>
                                      <a:cubicBezTo>
                                        <a:pt x="8955" y="13244"/>
                                        <a:pt x="8955" y="13244"/>
                                        <a:pt x="8974" y="13244"/>
                                      </a:cubicBezTo>
                                      <a:cubicBezTo>
                                        <a:pt x="8993" y="13244"/>
                                        <a:pt x="9003" y="13244"/>
                                        <a:pt x="8993" y="13187"/>
                                      </a:cubicBezTo>
                                      <a:cubicBezTo>
                                        <a:pt x="8993" y="13131"/>
                                        <a:pt x="8974" y="13131"/>
                                        <a:pt x="8965" y="13187"/>
                                      </a:cubicBezTo>
                                      <a:close/>
                                      <a:moveTo>
                                        <a:pt x="8965" y="8867"/>
                                      </a:moveTo>
                                      <a:cubicBezTo>
                                        <a:pt x="8946" y="8867"/>
                                        <a:pt x="8917" y="8867"/>
                                        <a:pt x="8898" y="8867"/>
                                      </a:cubicBezTo>
                                      <a:cubicBezTo>
                                        <a:pt x="8879" y="8867"/>
                                        <a:pt x="8898" y="8924"/>
                                        <a:pt x="8927" y="8924"/>
                                      </a:cubicBezTo>
                                      <a:cubicBezTo>
                                        <a:pt x="8965" y="8924"/>
                                        <a:pt x="8984" y="8867"/>
                                        <a:pt x="8965" y="8867"/>
                                      </a:cubicBezTo>
                                      <a:close/>
                                      <a:moveTo>
                                        <a:pt x="9145" y="8867"/>
                                      </a:moveTo>
                                      <a:cubicBezTo>
                                        <a:pt x="9126" y="8811"/>
                                        <a:pt x="9021" y="8811"/>
                                        <a:pt x="9021" y="8924"/>
                                      </a:cubicBezTo>
                                      <a:cubicBezTo>
                                        <a:pt x="9021" y="8924"/>
                                        <a:pt x="9059" y="8981"/>
                                        <a:pt x="9097" y="8981"/>
                                      </a:cubicBezTo>
                                      <a:cubicBezTo>
                                        <a:pt x="9135" y="8924"/>
                                        <a:pt x="9164" y="8867"/>
                                        <a:pt x="9145" y="8867"/>
                                      </a:cubicBezTo>
                                      <a:close/>
                                      <a:moveTo>
                                        <a:pt x="9429" y="8924"/>
                                      </a:moveTo>
                                      <a:cubicBezTo>
                                        <a:pt x="9419" y="9038"/>
                                        <a:pt x="9438" y="9038"/>
                                        <a:pt x="9476" y="9038"/>
                                      </a:cubicBezTo>
                                      <a:lnTo>
                                        <a:pt x="9533" y="9038"/>
                                      </a:lnTo>
                                      <a:lnTo>
                                        <a:pt x="9476" y="8981"/>
                                      </a:lnTo>
                                      <a:lnTo>
                                        <a:pt x="9429" y="8924"/>
                                      </a:lnTo>
                                      <a:cubicBezTo>
                                        <a:pt x="9429" y="8867"/>
                                        <a:pt x="9429" y="8867"/>
                                        <a:pt x="9429" y="8924"/>
                                      </a:cubicBezTo>
                                      <a:lnTo>
                                        <a:pt x="9429" y="8924"/>
                                      </a:lnTo>
                                      <a:close/>
                                      <a:moveTo>
                                        <a:pt x="9315" y="6821"/>
                                      </a:moveTo>
                                      <a:cubicBezTo>
                                        <a:pt x="9306" y="6764"/>
                                        <a:pt x="9296" y="6764"/>
                                        <a:pt x="9277" y="6821"/>
                                      </a:cubicBezTo>
                                      <a:cubicBezTo>
                                        <a:pt x="9268" y="6878"/>
                                        <a:pt x="9268" y="6878"/>
                                        <a:pt x="9287" y="6878"/>
                                      </a:cubicBezTo>
                                      <a:cubicBezTo>
                                        <a:pt x="9315" y="6878"/>
                                        <a:pt x="9324" y="6878"/>
                                        <a:pt x="9315" y="6821"/>
                                      </a:cubicBezTo>
                                      <a:close/>
                                      <a:moveTo>
                                        <a:pt x="9277" y="7503"/>
                                      </a:moveTo>
                                      <a:cubicBezTo>
                                        <a:pt x="9315" y="7560"/>
                                        <a:pt x="9324" y="7560"/>
                                        <a:pt x="9306" y="7674"/>
                                      </a:cubicBezTo>
                                      <a:cubicBezTo>
                                        <a:pt x="9287" y="7787"/>
                                        <a:pt x="9287" y="7787"/>
                                        <a:pt x="9306" y="7731"/>
                                      </a:cubicBezTo>
                                      <a:cubicBezTo>
                                        <a:pt x="9362" y="7617"/>
                                        <a:pt x="9343" y="7446"/>
                                        <a:pt x="9287" y="7446"/>
                                      </a:cubicBezTo>
                                      <a:cubicBezTo>
                                        <a:pt x="9220" y="7446"/>
                                        <a:pt x="9220" y="7446"/>
                                        <a:pt x="9277" y="7503"/>
                                      </a:cubicBezTo>
                                      <a:close/>
                                      <a:moveTo>
                                        <a:pt x="9296" y="8754"/>
                                      </a:moveTo>
                                      <a:cubicBezTo>
                                        <a:pt x="9287" y="8811"/>
                                        <a:pt x="9296" y="8811"/>
                                        <a:pt x="9315" y="8811"/>
                                      </a:cubicBezTo>
                                      <a:cubicBezTo>
                                        <a:pt x="9343" y="8811"/>
                                        <a:pt x="9353" y="8811"/>
                                        <a:pt x="9334" y="8754"/>
                                      </a:cubicBezTo>
                                      <a:cubicBezTo>
                                        <a:pt x="9334" y="8697"/>
                                        <a:pt x="9306" y="8697"/>
                                        <a:pt x="9296" y="8754"/>
                                      </a:cubicBezTo>
                                      <a:close/>
                                      <a:moveTo>
                                        <a:pt x="9864" y="12903"/>
                                      </a:moveTo>
                                      <a:cubicBezTo>
                                        <a:pt x="9864" y="12846"/>
                                        <a:pt x="9741" y="12846"/>
                                        <a:pt x="9580" y="12846"/>
                                      </a:cubicBezTo>
                                      <a:cubicBezTo>
                                        <a:pt x="9429" y="12846"/>
                                        <a:pt x="9296" y="12903"/>
                                        <a:pt x="9296" y="12960"/>
                                      </a:cubicBezTo>
                                      <a:cubicBezTo>
                                        <a:pt x="9296" y="13017"/>
                                        <a:pt x="9315" y="13074"/>
                                        <a:pt x="9343" y="13074"/>
                                      </a:cubicBezTo>
                                      <a:lnTo>
                                        <a:pt x="9391" y="13074"/>
                                      </a:lnTo>
                                      <a:lnTo>
                                        <a:pt x="9334" y="13131"/>
                                      </a:lnTo>
                                      <a:cubicBezTo>
                                        <a:pt x="9306" y="13187"/>
                                        <a:pt x="9249" y="13187"/>
                                        <a:pt x="9201" y="13131"/>
                                      </a:cubicBezTo>
                                      <a:cubicBezTo>
                                        <a:pt x="9154" y="13074"/>
                                        <a:pt x="9126" y="13131"/>
                                        <a:pt x="9126" y="13187"/>
                                      </a:cubicBezTo>
                                      <a:cubicBezTo>
                                        <a:pt x="9126" y="13244"/>
                                        <a:pt x="9145" y="13301"/>
                                        <a:pt x="9173" y="13358"/>
                                      </a:cubicBezTo>
                                      <a:cubicBezTo>
                                        <a:pt x="9268" y="13415"/>
                                        <a:pt x="9646" y="13301"/>
                                        <a:pt x="9646" y="13244"/>
                                      </a:cubicBezTo>
                                      <a:cubicBezTo>
                                        <a:pt x="9646" y="13187"/>
                                        <a:pt x="9675" y="13131"/>
                                        <a:pt x="9713" y="13131"/>
                                      </a:cubicBezTo>
                                      <a:cubicBezTo>
                                        <a:pt x="9807" y="13131"/>
                                        <a:pt x="9864" y="13017"/>
                                        <a:pt x="9864" y="12903"/>
                                      </a:cubicBezTo>
                                      <a:close/>
                                      <a:moveTo>
                                        <a:pt x="9523" y="14154"/>
                                      </a:moveTo>
                                      <a:cubicBezTo>
                                        <a:pt x="9504" y="14154"/>
                                        <a:pt x="9514" y="14211"/>
                                        <a:pt x="9542" y="14211"/>
                                      </a:cubicBezTo>
                                      <a:cubicBezTo>
                                        <a:pt x="9571" y="14211"/>
                                        <a:pt x="9590" y="14211"/>
                                        <a:pt x="9571" y="14154"/>
                                      </a:cubicBezTo>
                                      <a:cubicBezTo>
                                        <a:pt x="9561" y="14097"/>
                                        <a:pt x="9533" y="14097"/>
                                        <a:pt x="9523" y="14154"/>
                                      </a:cubicBezTo>
                                      <a:close/>
                                      <a:moveTo>
                                        <a:pt x="9665" y="14154"/>
                                      </a:moveTo>
                                      <a:cubicBezTo>
                                        <a:pt x="9656" y="14211"/>
                                        <a:pt x="9665" y="14211"/>
                                        <a:pt x="9684" y="14211"/>
                                      </a:cubicBezTo>
                                      <a:cubicBezTo>
                                        <a:pt x="9713" y="14211"/>
                                        <a:pt x="9722" y="14211"/>
                                        <a:pt x="9703" y="14154"/>
                                      </a:cubicBezTo>
                                      <a:cubicBezTo>
                                        <a:pt x="9684" y="14097"/>
                                        <a:pt x="9684" y="14097"/>
                                        <a:pt x="9665" y="14154"/>
                                      </a:cubicBezTo>
                                      <a:close/>
                                      <a:moveTo>
                                        <a:pt x="7781" y="10288"/>
                                      </a:moveTo>
                                      <a:cubicBezTo>
                                        <a:pt x="7771" y="10232"/>
                                        <a:pt x="7762" y="10232"/>
                                        <a:pt x="7743" y="10288"/>
                                      </a:cubicBezTo>
                                      <a:cubicBezTo>
                                        <a:pt x="7734" y="10345"/>
                                        <a:pt x="7734" y="10345"/>
                                        <a:pt x="7753" y="10345"/>
                                      </a:cubicBezTo>
                                      <a:cubicBezTo>
                                        <a:pt x="7771" y="10345"/>
                                        <a:pt x="7781" y="10288"/>
                                        <a:pt x="7781" y="10288"/>
                                      </a:cubicBezTo>
                                      <a:close/>
                                      <a:moveTo>
                                        <a:pt x="4855" y="6992"/>
                                      </a:moveTo>
                                      <a:cubicBezTo>
                                        <a:pt x="4864" y="6935"/>
                                        <a:pt x="4864" y="6821"/>
                                        <a:pt x="4864" y="6764"/>
                                      </a:cubicBezTo>
                                      <a:cubicBezTo>
                                        <a:pt x="4855" y="6707"/>
                                        <a:pt x="4845" y="6651"/>
                                        <a:pt x="4836" y="6764"/>
                                      </a:cubicBezTo>
                                      <a:cubicBezTo>
                                        <a:pt x="4826" y="6821"/>
                                        <a:pt x="4826" y="6935"/>
                                        <a:pt x="4826" y="6992"/>
                                      </a:cubicBezTo>
                                      <a:lnTo>
                                        <a:pt x="4826" y="6992"/>
                                      </a:lnTo>
                                      <a:cubicBezTo>
                                        <a:pt x="4836" y="7048"/>
                                        <a:pt x="4845" y="7105"/>
                                        <a:pt x="4855" y="6992"/>
                                      </a:cubicBezTo>
                                      <a:close/>
                                      <a:moveTo>
                                        <a:pt x="2554" y="909"/>
                                      </a:moveTo>
                                      <a:cubicBezTo>
                                        <a:pt x="2544" y="966"/>
                                        <a:pt x="2554" y="966"/>
                                        <a:pt x="2573" y="966"/>
                                      </a:cubicBezTo>
                                      <a:cubicBezTo>
                                        <a:pt x="2601" y="966"/>
                                        <a:pt x="2611" y="966"/>
                                        <a:pt x="2592" y="909"/>
                                      </a:cubicBezTo>
                                      <a:cubicBezTo>
                                        <a:pt x="2582" y="853"/>
                                        <a:pt x="2563" y="853"/>
                                        <a:pt x="2554" y="909"/>
                                      </a:cubicBezTo>
                                      <a:close/>
                                      <a:moveTo>
                                        <a:pt x="4978" y="11482"/>
                                      </a:moveTo>
                                      <a:cubicBezTo>
                                        <a:pt x="4950" y="11596"/>
                                        <a:pt x="4950" y="11596"/>
                                        <a:pt x="4997" y="11596"/>
                                      </a:cubicBezTo>
                                      <a:cubicBezTo>
                                        <a:pt x="5035" y="11596"/>
                                        <a:pt x="5044" y="11539"/>
                                        <a:pt x="5025" y="11482"/>
                                      </a:cubicBezTo>
                                      <a:cubicBezTo>
                                        <a:pt x="5016" y="11425"/>
                                        <a:pt x="5006" y="11425"/>
                                        <a:pt x="4978" y="11482"/>
                                      </a:cubicBezTo>
                                      <a:close/>
                                      <a:moveTo>
                                        <a:pt x="4173" y="6707"/>
                                      </a:moveTo>
                                      <a:cubicBezTo>
                                        <a:pt x="4296" y="6594"/>
                                        <a:pt x="4362" y="6480"/>
                                        <a:pt x="4381" y="6366"/>
                                      </a:cubicBezTo>
                                      <a:cubicBezTo>
                                        <a:pt x="4410" y="6196"/>
                                        <a:pt x="4381" y="6196"/>
                                        <a:pt x="4277" y="6309"/>
                                      </a:cubicBezTo>
                                      <a:cubicBezTo>
                                        <a:pt x="4230" y="6366"/>
                                        <a:pt x="4164" y="6423"/>
                                        <a:pt x="4116" y="6423"/>
                                      </a:cubicBezTo>
                                      <a:lnTo>
                                        <a:pt x="4040" y="6423"/>
                                      </a:lnTo>
                                      <a:lnTo>
                                        <a:pt x="4097" y="6537"/>
                                      </a:lnTo>
                                      <a:cubicBezTo>
                                        <a:pt x="4116" y="6707"/>
                                        <a:pt x="4154" y="6764"/>
                                        <a:pt x="4173" y="6707"/>
                                      </a:cubicBezTo>
                                      <a:close/>
                                      <a:moveTo>
                                        <a:pt x="4978" y="10004"/>
                                      </a:moveTo>
                                      <a:cubicBezTo>
                                        <a:pt x="4931" y="10118"/>
                                        <a:pt x="4931" y="10118"/>
                                        <a:pt x="4997" y="10118"/>
                                      </a:cubicBezTo>
                                      <a:cubicBezTo>
                                        <a:pt x="5035" y="10118"/>
                                        <a:pt x="5054" y="10061"/>
                                        <a:pt x="5044" y="10004"/>
                                      </a:cubicBezTo>
                                      <a:cubicBezTo>
                                        <a:pt x="5035" y="9891"/>
                                        <a:pt x="5016" y="9891"/>
                                        <a:pt x="4978" y="10004"/>
                                      </a:cubicBezTo>
                                      <a:close/>
                                      <a:moveTo>
                                        <a:pt x="4883" y="10004"/>
                                      </a:moveTo>
                                      <a:cubicBezTo>
                                        <a:pt x="4855" y="9947"/>
                                        <a:pt x="4855" y="9891"/>
                                        <a:pt x="4883" y="9834"/>
                                      </a:cubicBezTo>
                                      <a:cubicBezTo>
                                        <a:pt x="4902" y="9777"/>
                                        <a:pt x="4940" y="9777"/>
                                        <a:pt x="4969" y="9777"/>
                                      </a:cubicBezTo>
                                      <a:lnTo>
                                        <a:pt x="5025" y="9777"/>
                                      </a:lnTo>
                                      <a:lnTo>
                                        <a:pt x="4978" y="9663"/>
                                      </a:lnTo>
                                      <a:cubicBezTo>
                                        <a:pt x="4950" y="9606"/>
                                        <a:pt x="4874" y="9606"/>
                                        <a:pt x="4808" y="9663"/>
                                      </a:cubicBezTo>
                                      <a:cubicBezTo>
                                        <a:pt x="4741" y="9720"/>
                                        <a:pt x="4665" y="9720"/>
                                        <a:pt x="4647" y="9720"/>
                                      </a:cubicBezTo>
                                      <a:cubicBezTo>
                                        <a:pt x="4609" y="9663"/>
                                        <a:pt x="4609" y="9663"/>
                                        <a:pt x="4628" y="9777"/>
                                      </a:cubicBezTo>
                                      <a:cubicBezTo>
                                        <a:pt x="4647" y="9834"/>
                                        <a:pt x="4694" y="9891"/>
                                        <a:pt x="4732" y="9891"/>
                                      </a:cubicBezTo>
                                      <a:cubicBezTo>
                                        <a:pt x="4779" y="9891"/>
                                        <a:pt x="4826" y="9947"/>
                                        <a:pt x="4836" y="10004"/>
                                      </a:cubicBezTo>
                                      <a:cubicBezTo>
                                        <a:pt x="4855" y="10061"/>
                                        <a:pt x="4874" y="10118"/>
                                        <a:pt x="4893" y="10118"/>
                                      </a:cubicBezTo>
                                      <a:cubicBezTo>
                                        <a:pt x="4902" y="10118"/>
                                        <a:pt x="4902" y="10061"/>
                                        <a:pt x="4883" y="10004"/>
                                      </a:cubicBezTo>
                                      <a:close/>
                                      <a:moveTo>
                                        <a:pt x="4760" y="8811"/>
                                      </a:moveTo>
                                      <a:cubicBezTo>
                                        <a:pt x="4779" y="8754"/>
                                        <a:pt x="4779" y="8697"/>
                                        <a:pt x="4751" y="8697"/>
                                      </a:cubicBezTo>
                                      <a:cubicBezTo>
                                        <a:pt x="4732" y="8697"/>
                                        <a:pt x="4684" y="8697"/>
                                        <a:pt x="4656" y="8640"/>
                                      </a:cubicBezTo>
                                      <a:lnTo>
                                        <a:pt x="4590" y="8583"/>
                                      </a:lnTo>
                                      <a:lnTo>
                                        <a:pt x="4647" y="8754"/>
                                      </a:lnTo>
                                      <a:cubicBezTo>
                                        <a:pt x="4713" y="8924"/>
                                        <a:pt x="4732" y="8981"/>
                                        <a:pt x="4760" y="8811"/>
                                      </a:cubicBezTo>
                                      <a:close/>
                                      <a:moveTo>
                                        <a:pt x="5092" y="7560"/>
                                      </a:moveTo>
                                      <a:cubicBezTo>
                                        <a:pt x="5082" y="7617"/>
                                        <a:pt x="5092" y="7617"/>
                                        <a:pt x="5111" y="7617"/>
                                      </a:cubicBezTo>
                                      <a:cubicBezTo>
                                        <a:pt x="5129" y="7617"/>
                                        <a:pt x="5148" y="7617"/>
                                        <a:pt x="5129" y="7560"/>
                                      </a:cubicBezTo>
                                      <a:cubicBezTo>
                                        <a:pt x="5129" y="7560"/>
                                        <a:pt x="5111" y="7560"/>
                                        <a:pt x="5092" y="7560"/>
                                      </a:cubicBezTo>
                                      <a:close/>
                                      <a:moveTo>
                                        <a:pt x="5461" y="11198"/>
                                      </a:moveTo>
                                      <a:cubicBezTo>
                                        <a:pt x="5480" y="11198"/>
                                        <a:pt x="5489" y="11198"/>
                                        <a:pt x="5480" y="11141"/>
                                      </a:cubicBezTo>
                                      <a:cubicBezTo>
                                        <a:pt x="5470" y="11084"/>
                                        <a:pt x="5461" y="11084"/>
                                        <a:pt x="5442" y="11141"/>
                                      </a:cubicBezTo>
                                      <a:cubicBezTo>
                                        <a:pt x="5433" y="11141"/>
                                        <a:pt x="5442" y="11198"/>
                                        <a:pt x="5461" y="11198"/>
                                      </a:cubicBezTo>
                                      <a:close/>
                                      <a:moveTo>
                                        <a:pt x="5376" y="10743"/>
                                      </a:moveTo>
                                      <a:cubicBezTo>
                                        <a:pt x="5357" y="10743"/>
                                        <a:pt x="5347" y="10800"/>
                                        <a:pt x="5347" y="10857"/>
                                      </a:cubicBezTo>
                                      <a:cubicBezTo>
                                        <a:pt x="5347" y="10914"/>
                                        <a:pt x="5357" y="10971"/>
                                        <a:pt x="5376" y="10971"/>
                                      </a:cubicBezTo>
                                      <a:cubicBezTo>
                                        <a:pt x="5395" y="10971"/>
                                        <a:pt x="5404" y="10914"/>
                                        <a:pt x="5404" y="10857"/>
                                      </a:cubicBezTo>
                                      <a:cubicBezTo>
                                        <a:pt x="5404" y="10800"/>
                                        <a:pt x="5385" y="10743"/>
                                        <a:pt x="5376" y="10743"/>
                                      </a:cubicBezTo>
                                      <a:close/>
                                      <a:moveTo>
                                        <a:pt x="5385" y="8185"/>
                                      </a:moveTo>
                                      <a:cubicBezTo>
                                        <a:pt x="5347" y="8185"/>
                                        <a:pt x="5290" y="8185"/>
                                        <a:pt x="5262" y="8128"/>
                                      </a:cubicBezTo>
                                      <a:cubicBezTo>
                                        <a:pt x="5215" y="8072"/>
                                        <a:pt x="5205" y="8015"/>
                                        <a:pt x="5224" y="7901"/>
                                      </a:cubicBezTo>
                                      <a:cubicBezTo>
                                        <a:pt x="5234" y="7844"/>
                                        <a:pt x="5281" y="7731"/>
                                        <a:pt x="5319" y="7731"/>
                                      </a:cubicBezTo>
                                      <a:cubicBezTo>
                                        <a:pt x="5357" y="7731"/>
                                        <a:pt x="5385" y="7674"/>
                                        <a:pt x="5376" y="7617"/>
                                      </a:cubicBezTo>
                                      <a:cubicBezTo>
                                        <a:pt x="5366" y="7560"/>
                                        <a:pt x="5319" y="7560"/>
                                        <a:pt x="5272" y="7617"/>
                                      </a:cubicBezTo>
                                      <a:cubicBezTo>
                                        <a:pt x="5224" y="7674"/>
                                        <a:pt x="5196" y="7731"/>
                                        <a:pt x="5205" y="7731"/>
                                      </a:cubicBezTo>
                                      <a:cubicBezTo>
                                        <a:pt x="5234" y="7731"/>
                                        <a:pt x="5148" y="8185"/>
                                        <a:pt x="5111" y="8185"/>
                                      </a:cubicBezTo>
                                      <a:cubicBezTo>
                                        <a:pt x="5092" y="8185"/>
                                        <a:pt x="5082" y="8242"/>
                                        <a:pt x="5082" y="8299"/>
                                      </a:cubicBezTo>
                                      <a:cubicBezTo>
                                        <a:pt x="5082" y="8469"/>
                                        <a:pt x="4950" y="8128"/>
                                        <a:pt x="4912" y="7787"/>
                                      </a:cubicBezTo>
                                      <a:cubicBezTo>
                                        <a:pt x="4893" y="7617"/>
                                        <a:pt x="4874" y="7560"/>
                                        <a:pt x="4874" y="7617"/>
                                      </a:cubicBezTo>
                                      <a:cubicBezTo>
                                        <a:pt x="4874" y="7674"/>
                                        <a:pt x="4902" y="7844"/>
                                        <a:pt x="4940" y="8072"/>
                                      </a:cubicBezTo>
                                      <a:cubicBezTo>
                                        <a:pt x="4987" y="8299"/>
                                        <a:pt x="4997" y="8413"/>
                                        <a:pt x="4978" y="8413"/>
                                      </a:cubicBezTo>
                                      <a:cubicBezTo>
                                        <a:pt x="4959" y="8413"/>
                                        <a:pt x="4950" y="8469"/>
                                        <a:pt x="4950" y="8469"/>
                                      </a:cubicBezTo>
                                      <a:cubicBezTo>
                                        <a:pt x="4950" y="8583"/>
                                        <a:pt x="5262" y="8526"/>
                                        <a:pt x="5385" y="8469"/>
                                      </a:cubicBezTo>
                                      <a:cubicBezTo>
                                        <a:pt x="5480" y="8356"/>
                                        <a:pt x="5489" y="8185"/>
                                        <a:pt x="5385" y="8185"/>
                                      </a:cubicBezTo>
                                      <a:close/>
                                      <a:moveTo>
                                        <a:pt x="5423" y="7219"/>
                                      </a:moveTo>
                                      <a:cubicBezTo>
                                        <a:pt x="5404" y="7048"/>
                                        <a:pt x="5309" y="7105"/>
                                        <a:pt x="5300" y="7276"/>
                                      </a:cubicBezTo>
                                      <a:cubicBezTo>
                                        <a:pt x="5290" y="7389"/>
                                        <a:pt x="5300" y="7446"/>
                                        <a:pt x="5328" y="7446"/>
                                      </a:cubicBezTo>
                                      <a:cubicBezTo>
                                        <a:pt x="5395" y="7446"/>
                                        <a:pt x="5442" y="7333"/>
                                        <a:pt x="5423" y="7219"/>
                                      </a:cubicBezTo>
                                      <a:close/>
                                      <a:moveTo>
                                        <a:pt x="5281" y="6139"/>
                                      </a:moveTo>
                                      <a:cubicBezTo>
                                        <a:pt x="5272" y="6082"/>
                                        <a:pt x="5215" y="6025"/>
                                        <a:pt x="5158" y="6025"/>
                                      </a:cubicBezTo>
                                      <a:cubicBezTo>
                                        <a:pt x="5073" y="6025"/>
                                        <a:pt x="5044" y="6082"/>
                                        <a:pt x="5063" y="6139"/>
                                      </a:cubicBezTo>
                                      <a:cubicBezTo>
                                        <a:pt x="5073" y="6196"/>
                                        <a:pt x="5082" y="6309"/>
                                        <a:pt x="5073" y="6423"/>
                                      </a:cubicBezTo>
                                      <a:cubicBezTo>
                                        <a:pt x="5063" y="6537"/>
                                        <a:pt x="5073" y="6537"/>
                                        <a:pt x="5101" y="6480"/>
                                      </a:cubicBezTo>
                                      <a:cubicBezTo>
                                        <a:pt x="5120" y="6423"/>
                                        <a:pt x="5158" y="6366"/>
                                        <a:pt x="5186" y="6366"/>
                                      </a:cubicBezTo>
                                      <a:cubicBezTo>
                                        <a:pt x="5253" y="6366"/>
                                        <a:pt x="5300" y="6253"/>
                                        <a:pt x="5281" y="6139"/>
                                      </a:cubicBezTo>
                                      <a:close/>
                                      <a:moveTo>
                                        <a:pt x="3993" y="15575"/>
                                      </a:moveTo>
                                      <a:cubicBezTo>
                                        <a:pt x="3927" y="15518"/>
                                        <a:pt x="3889" y="15632"/>
                                        <a:pt x="3936" y="15802"/>
                                      </a:cubicBezTo>
                                      <a:cubicBezTo>
                                        <a:pt x="3965" y="15859"/>
                                        <a:pt x="4448" y="15916"/>
                                        <a:pt x="4438" y="15802"/>
                                      </a:cubicBezTo>
                                      <a:cubicBezTo>
                                        <a:pt x="4429" y="15745"/>
                                        <a:pt x="4344" y="15745"/>
                                        <a:pt x="4249" y="15688"/>
                                      </a:cubicBezTo>
                                      <a:cubicBezTo>
                                        <a:pt x="4154" y="15632"/>
                                        <a:pt x="4031" y="15575"/>
                                        <a:pt x="3993" y="15575"/>
                                      </a:cubicBezTo>
                                      <a:close/>
                                      <a:moveTo>
                                        <a:pt x="4883" y="11653"/>
                                      </a:moveTo>
                                      <a:cubicBezTo>
                                        <a:pt x="4874" y="11709"/>
                                        <a:pt x="4883" y="11709"/>
                                        <a:pt x="4902" y="11709"/>
                                      </a:cubicBezTo>
                                      <a:cubicBezTo>
                                        <a:pt x="4931" y="11709"/>
                                        <a:pt x="4940" y="11709"/>
                                        <a:pt x="4921" y="11653"/>
                                      </a:cubicBezTo>
                                      <a:cubicBezTo>
                                        <a:pt x="4912" y="11653"/>
                                        <a:pt x="4893" y="11653"/>
                                        <a:pt x="4883" y="11653"/>
                                      </a:cubicBezTo>
                                      <a:close/>
                                      <a:moveTo>
                                        <a:pt x="2516" y="5684"/>
                                      </a:moveTo>
                                      <a:cubicBezTo>
                                        <a:pt x="2478" y="5968"/>
                                        <a:pt x="2487" y="5968"/>
                                        <a:pt x="2592" y="5684"/>
                                      </a:cubicBezTo>
                                      <a:cubicBezTo>
                                        <a:pt x="2639" y="5571"/>
                                        <a:pt x="2705" y="5400"/>
                                        <a:pt x="2743" y="5400"/>
                                      </a:cubicBezTo>
                                      <a:cubicBezTo>
                                        <a:pt x="2800" y="5343"/>
                                        <a:pt x="2800" y="5286"/>
                                        <a:pt x="2753" y="5286"/>
                                      </a:cubicBezTo>
                                      <a:cubicBezTo>
                                        <a:pt x="2667" y="5286"/>
                                        <a:pt x="2544" y="5514"/>
                                        <a:pt x="2516" y="5684"/>
                                      </a:cubicBezTo>
                                      <a:close/>
                                      <a:moveTo>
                                        <a:pt x="2592" y="2785"/>
                                      </a:moveTo>
                                      <a:cubicBezTo>
                                        <a:pt x="2506" y="2785"/>
                                        <a:pt x="1484" y="5002"/>
                                        <a:pt x="1484" y="5229"/>
                                      </a:cubicBezTo>
                                      <a:cubicBezTo>
                                        <a:pt x="1484" y="5286"/>
                                        <a:pt x="1474" y="5343"/>
                                        <a:pt x="1749" y="4661"/>
                                      </a:cubicBezTo>
                                      <a:cubicBezTo>
                                        <a:pt x="2118" y="3808"/>
                                        <a:pt x="2450" y="3126"/>
                                        <a:pt x="2497" y="3126"/>
                                      </a:cubicBezTo>
                                      <a:cubicBezTo>
                                        <a:pt x="2525" y="3126"/>
                                        <a:pt x="2620" y="2785"/>
                                        <a:pt x="2592" y="2785"/>
                                      </a:cubicBezTo>
                                      <a:close/>
                                      <a:moveTo>
                                        <a:pt x="3094" y="5002"/>
                                      </a:moveTo>
                                      <a:cubicBezTo>
                                        <a:pt x="3075" y="5002"/>
                                        <a:pt x="3084" y="5059"/>
                                        <a:pt x="3112" y="5059"/>
                                      </a:cubicBezTo>
                                      <a:cubicBezTo>
                                        <a:pt x="3141" y="5059"/>
                                        <a:pt x="3160" y="5059"/>
                                        <a:pt x="3141" y="5002"/>
                                      </a:cubicBezTo>
                                      <a:cubicBezTo>
                                        <a:pt x="3131" y="4945"/>
                                        <a:pt x="3112" y="4945"/>
                                        <a:pt x="3094" y="5002"/>
                                      </a:cubicBezTo>
                                      <a:close/>
                                      <a:moveTo>
                                        <a:pt x="2374" y="1819"/>
                                      </a:moveTo>
                                      <a:cubicBezTo>
                                        <a:pt x="2412" y="1592"/>
                                        <a:pt x="2393" y="1421"/>
                                        <a:pt x="2345" y="1592"/>
                                      </a:cubicBezTo>
                                      <a:cubicBezTo>
                                        <a:pt x="2336" y="1648"/>
                                        <a:pt x="2327" y="1705"/>
                                        <a:pt x="2336" y="1705"/>
                                      </a:cubicBezTo>
                                      <a:cubicBezTo>
                                        <a:pt x="2345" y="1705"/>
                                        <a:pt x="2345" y="1762"/>
                                        <a:pt x="2327" y="1876"/>
                                      </a:cubicBezTo>
                                      <a:cubicBezTo>
                                        <a:pt x="2298" y="2103"/>
                                        <a:pt x="2336" y="2046"/>
                                        <a:pt x="2374" y="1819"/>
                                      </a:cubicBezTo>
                                      <a:close/>
                                      <a:moveTo>
                                        <a:pt x="3311" y="5059"/>
                                      </a:moveTo>
                                      <a:cubicBezTo>
                                        <a:pt x="3292" y="5116"/>
                                        <a:pt x="3283" y="5173"/>
                                        <a:pt x="3302" y="5173"/>
                                      </a:cubicBezTo>
                                      <a:cubicBezTo>
                                        <a:pt x="3321" y="5173"/>
                                        <a:pt x="3340" y="5116"/>
                                        <a:pt x="3368" y="5059"/>
                                      </a:cubicBezTo>
                                      <a:cubicBezTo>
                                        <a:pt x="3387" y="5002"/>
                                        <a:pt x="3397" y="4945"/>
                                        <a:pt x="3378" y="4945"/>
                                      </a:cubicBezTo>
                                      <a:cubicBezTo>
                                        <a:pt x="3359" y="4945"/>
                                        <a:pt x="3330" y="5002"/>
                                        <a:pt x="3311" y="5059"/>
                                      </a:cubicBezTo>
                                      <a:close/>
                                      <a:moveTo>
                                        <a:pt x="3387" y="4661"/>
                                      </a:moveTo>
                                      <a:cubicBezTo>
                                        <a:pt x="3321" y="4718"/>
                                        <a:pt x="3245" y="4775"/>
                                        <a:pt x="3217" y="4832"/>
                                      </a:cubicBezTo>
                                      <a:cubicBezTo>
                                        <a:pt x="3150" y="4945"/>
                                        <a:pt x="3349" y="4832"/>
                                        <a:pt x="3444" y="4718"/>
                                      </a:cubicBezTo>
                                      <a:cubicBezTo>
                                        <a:pt x="3482" y="4661"/>
                                        <a:pt x="3472" y="4661"/>
                                        <a:pt x="3387" y="4661"/>
                                      </a:cubicBezTo>
                                      <a:close/>
                                      <a:moveTo>
                                        <a:pt x="10584" y="8242"/>
                                      </a:moveTo>
                                      <a:cubicBezTo>
                                        <a:pt x="10527" y="8299"/>
                                        <a:pt x="10508" y="8242"/>
                                        <a:pt x="10518" y="8185"/>
                                      </a:cubicBezTo>
                                      <a:cubicBezTo>
                                        <a:pt x="10537" y="8015"/>
                                        <a:pt x="10527" y="8015"/>
                                        <a:pt x="10442" y="8242"/>
                                      </a:cubicBezTo>
                                      <a:cubicBezTo>
                                        <a:pt x="10404" y="8356"/>
                                        <a:pt x="10328" y="8413"/>
                                        <a:pt x="10281" y="8413"/>
                                      </a:cubicBezTo>
                                      <a:cubicBezTo>
                                        <a:pt x="10177" y="8413"/>
                                        <a:pt x="10035" y="8526"/>
                                        <a:pt x="10035" y="8640"/>
                                      </a:cubicBezTo>
                                      <a:cubicBezTo>
                                        <a:pt x="10035" y="8811"/>
                                        <a:pt x="10641" y="8526"/>
                                        <a:pt x="10660" y="8299"/>
                                      </a:cubicBezTo>
                                      <a:cubicBezTo>
                                        <a:pt x="10660" y="8242"/>
                                        <a:pt x="10622" y="8242"/>
                                        <a:pt x="10584" y="8242"/>
                                      </a:cubicBezTo>
                                      <a:close/>
                                      <a:moveTo>
                                        <a:pt x="660" y="1819"/>
                                      </a:moveTo>
                                      <a:cubicBezTo>
                                        <a:pt x="631" y="1819"/>
                                        <a:pt x="613" y="1989"/>
                                        <a:pt x="622" y="2160"/>
                                      </a:cubicBezTo>
                                      <a:cubicBezTo>
                                        <a:pt x="631" y="2274"/>
                                        <a:pt x="698" y="2331"/>
                                        <a:pt x="698" y="2217"/>
                                      </a:cubicBezTo>
                                      <a:cubicBezTo>
                                        <a:pt x="707" y="2046"/>
                                        <a:pt x="679" y="1819"/>
                                        <a:pt x="660" y="1819"/>
                                      </a:cubicBezTo>
                                      <a:close/>
                                      <a:moveTo>
                                        <a:pt x="906" y="512"/>
                                      </a:moveTo>
                                      <a:cubicBezTo>
                                        <a:pt x="849" y="568"/>
                                        <a:pt x="859" y="512"/>
                                        <a:pt x="944" y="114"/>
                                      </a:cubicBezTo>
                                      <a:lnTo>
                                        <a:pt x="878" y="114"/>
                                      </a:lnTo>
                                      <a:cubicBezTo>
                                        <a:pt x="868" y="114"/>
                                        <a:pt x="849" y="171"/>
                                        <a:pt x="840" y="284"/>
                                      </a:cubicBezTo>
                                      <a:cubicBezTo>
                                        <a:pt x="821" y="455"/>
                                        <a:pt x="764" y="512"/>
                                        <a:pt x="717" y="398"/>
                                      </a:cubicBezTo>
                                      <a:cubicBezTo>
                                        <a:pt x="698" y="341"/>
                                        <a:pt x="688" y="341"/>
                                        <a:pt x="688" y="512"/>
                                      </a:cubicBezTo>
                                      <a:cubicBezTo>
                                        <a:pt x="688" y="625"/>
                                        <a:pt x="679" y="682"/>
                                        <a:pt x="669" y="682"/>
                                      </a:cubicBezTo>
                                      <a:cubicBezTo>
                                        <a:pt x="650" y="682"/>
                                        <a:pt x="650" y="739"/>
                                        <a:pt x="669" y="796"/>
                                      </a:cubicBezTo>
                                      <a:cubicBezTo>
                                        <a:pt x="688" y="909"/>
                                        <a:pt x="707" y="909"/>
                                        <a:pt x="745" y="796"/>
                                      </a:cubicBezTo>
                                      <a:cubicBezTo>
                                        <a:pt x="802" y="682"/>
                                        <a:pt x="821" y="682"/>
                                        <a:pt x="802" y="853"/>
                                      </a:cubicBezTo>
                                      <a:cubicBezTo>
                                        <a:pt x="783" y="1080"/>
                                        <a:pt x="707" y="1194"/>
                                        <a:pt x="584" y="1194"/>
                                      </a:cubicBezTo>
                                      <a:cubicBezTo>
                                        <a:pt x="395" y="1194"/>
                                        <a:pt x="328" y="1592"/>
                                        <a:pt x="489" y="1762"/>
                                      </a:cubicBezTo>
                                      <a:cubicBezTo>
                                        <a:pt x="546" y="1819"/>
                                        <a:pt x="546" y="1819"/>
                                        <a:pt x="518" y="1592"/>
                                      </a:cubicBezTo>
                                      <a:cubicBezTo>
                                        <a:pt x="480" y="1364"/>
                                        <a:pt x="499" y="1251"/>
                                        <a:pt x="565" y="1307"/>
                                      </a:cubicBezTo>
                                      <a:cubicBezTo>
                                        <a:pt x="688" y="1364"/>
                                        <a:pt x="774" y="1251"/>
                                        <a:pt x="821" y="966"/>
                                      </a:cubicBezTo>
                                      <a:cubicBezTo>
                                        <a:pt x="849" y="796"/>
                                        <a:pt x="887" y="625"/>
                                        <a:pt x="906" y="568"/>
                                      </a:cubicBezTo>
                                      <a:cubicBezTo>
                                        <a:pt x="944" y="455"/>
                                        <a:pt x="934" y="455"/>
                                        <a:pt x="906" y="512"/>
                                      </a:cubicBezTo>
                                      <a:close/>
                                      <a:moveTo>
                                        <a:pt x="404" y="1080"/>
                                      </a:moveTo>
                                      <a:cubicBezTo>
                                        <a:pt x="414" y="1137"/>
                                        <a:pt x="423" y="1137"/>
                                        <a:pt x="423" y="909"/>
                                      </a:cubicBezTo>
                                      <a:cubicBezTo>
                                        <a:pt x="423" y="739"/>
                                        <a:pt x="442" y="512"/>
                                        <a:pt x="461" y="398"/>
                                      </a:cubicBezTo>
                                      <a:cubicBezTo>
                                        <a:pt x="480" y="284"/>
                                        <a:pt x="537" y="171"/>
                                        <a:pt x="594" y="57"/>
                                      </a:cubicBezTo>
                                      <a:lnTo>
                                        <a:pt x="423" y="57"/>
                                      </a:lnTo>
                                      <a:cubicBezTo>
                                        <a:pt x="414" y="114"/>
                                        <a:pt x="414" y="171"/>
                                        <a:pt x="433" y="227"/>
                                      </a:cubicBezTo>
                                      <a:cubicBezTo>
                                        <a:pt x="442" y="284"/>
                                        <a:pt x="442" y="398"/>
                                        <a:pt x="423" y="625"/>
                                      </a:cubicBezTo>
                                      <a:cubicBezTo>
                                        <a:pt x="395" y="909"/>
                                        <a:pt x="385" y="1023"/>
                                        <a:pt x="404" y="1080"/>
                                      </a:cubicBezTo>
                                      <a:close/>
                                      <a:moveTo>
                                        <a:pt x="3955" y="7219"/>
                                      </a:moveTo>
                                      <a:cubicBezTo>
                                        <a:pt x="3965" y="7105"/>
                                        <a:pt x="3974" y="6992"/>
                                        <a:pt x="3965" y="6992"/>
                                      </a:cubicBezTo>
                                      <a:cubicBezTo>
                                        <a:pt x="3955" y="6992"/>
                                        <a:pt x="3946" y="7105"/>
                                        <a:pt x="3927" y="7219"/>
                                      </a:cubicBezTo>
                                      <a:cubicBezTo>
                                        <a:pt x="3908" y="7333"/>
                                        <a:pt x="3908" y="7446"/>
                                        <a:pt x="3917" y="7446"/>
                                      </a:cubicBezTo>
                                      <a:cubicBezTo>
                                        <a:pt x="3927" y="7446"/>
                                        <a:pt x="3946" y="7333"/>
                                        <a:pt x="3955" y="7219"/>
                                      </a:cubicBezTo>
                                      <a:close/>
                                      <a:moveTo>
                                        <a:pt x="82" y="227"/>
                                      </a:moveTo>
                                      <a:cubicBezTo>
                                        <a:pt x="82" y="227"/>
                                        <a:pt x="82" y="171"/>
                                        <a:pt x="82" y="114"/>
                                      </a:cubicBezTo>
                                      <a:lnTo>
                                        <a:pt x="44" y="114"/>
                                      </a:lnTo>
                                      <a:cubicBezTo>
                                        <a:pt x="44" y="398"/>
                                        <a:pt x="35" y="625"/>
                                        <a:pt x="25" y="796"/>
                                      </a:cubicBezTo>
                                      <a:cubicBezTo>
                                        <a:pt x="16" y="909"/>
                                        <a:pt x="16" y="1023"/>
                                        <a:pt x="25" y="1080"/>
                                      </a:cubicBezTo>
                                      <a:cubicBezTo>
                                        <a:pt x="35" y="1137"/>
                                        <a:pt x="25" y="1251"/>
                                        <a:pt x="16" y="1307"/>
                                      </a:cubicBezTo>
                                      <a:cubicBezTo>
                                        <a:pt x="-3" y="1421"/>
                                        <a:pt x="-3" y="1535"/>
                                        <a:pt x="6" y="1705"/>
                                      </a:cubicBezTo>
                                      <a:cubicBezTo>
                                        <a:pt x="25" y="2103"/>
                                        <a:pt x="63" y="1876"/>
                                        <a:pt x="73" y="1421"/>
                                      </a:cubicBezTo>
                                      <a:cubicBezTo>
                                        <a:pt x="73" y="909"/>
                                        <a:pt x="111" y="455"/>
                                        <a:pt x="149" y="512"/>
                                      </a:cubicBezTo>
                                      <a:cubicBezTo>
                                        <a:pt x="158" y="568"/>
                                        <a:pt x="177" y="455"/>
                                        <a:pt x="186" y="341"/>
                                      </a:cubicBezTo>
                                      <a:cubicBezTo>
                                        <a:pt x="186" y="284"/>
                                        <a:pt x="196" y="227"/>
                                        <a:pt x="205" y="171"/>
                                      </a:cubicBezTo>
                                      <a:lnTo>
                                        <a:pt x="120" y="171"/>
                                      </a:lnTo>
                                      <a:cubicBezTo>
                                        <a:pt x="92" y="171"/>
                                        <a:pt x="82" y="227"/>
                                        <a:pt x="82" y="227"/>
                                      </a:cubicBezTo>
                                      <a:close/>
                                      <a:moveTo>
                                        <a:pt x="1559" y="3752"/>
                                      </a:moveTo>
                                      <a:cubicBezTo>
                                        <a:pt x="1550" y="3581"/>
                                        <a:pt x="1683" y="3126"/>
                                        <a:pt x="1862" y="2615"/>
                                      </a:cubicBezTo>
                                      <a:cubicBezTo>
                                        <a:pt x="2033" y="2160"/>
                                        <a:pt x="2080" y="2103"/>
                                        <a:pt x="2005" y="2501"/>
                                      </a:cubicBezTo>
                                      <a:cubicBezTo>
                                        <a:pt x="1976" y="2672"/>
                                        <a:pt x="1938" y="2785"/>
                                        <a:pt x="1938" y="2842"/>
                                      </a:cubicBezTo>
                                      <a:cubicBezTo>
                                        <a:pt x="1938" y="2899"/>
                                        <a:pt x="1938" y="2899"/>
                                        <a:pt x="1948" y="2956"/>
                                      </a:cubicBezTo>
                                      <a:cubicBezTo>
                                        <a:pt x="1957" y="3013"/>
                                        <a:pt x="2005" y="2728"/>
                                        <a:pt x="2052" y="2387"/>
                                      </a:cubicBezTo>
                                      <a:cubicBezTo>
                                        <a:pt x="2099" y="2046"/>
                                        <a:pt x="2147" y="1819"/>
                                        <a:pt x="2147" y="1876"/>
                                      </a:cubicBezTo>
                                      <a:cubicBezTo>
                                        <a:pt x="2147" y="2046"/>
                                        <a:pt x="2222" y="1819"/>
                                        <a:pt x="2241" y="1592"/>
                                      </a:cubicBezTo>
                                      <a:cubicBezTo>
                                        <a:pt x="2251" y="1535"/>
                                        <a:pt x="2279" y="1421"/>
                                        <a:pt x="2308" y="1364"/>
                                      </a:cubicBezTo>
                                      <a:cubicBezTo>
                                        <a:pt x="2383" y="1251"/>
                                        <a:pt x="2487" y="966"/>
                                        <a:pt x="2478" y="909"/>
                                      </a:cubicBezTo>
                                      <a:cubicBezTo>
                                        <a:pt x="2478" y="909"/>
                                        <a:pt x="2421" y="966"/>
                                        <a:pt x="2355" y="1080"/>
                                      </a:cubicBezTo>
                                      <a:cubicBezTo>
                                        <a:pt x="2289" y="1194"/>
                                        <a:pt x="2213" y="1307"/>
                                        <a:pt x="2184" y="1364"/>
                                      </a:cubicBezTo>
                                      <a:cubicBezTo>
                                        <a:pt x="2147" y="1421"/>
                                        <a:pt x="2109" y="1535"/>
                                        <a:pt x="2090" y="1592"/>
                                      </a:cubicBezTo>
                                      <a:cubicBezTo>
                                        <a:pt x="2052" y="1762"/>
                                        <a:pt x="2005" y="1762"/>
                                        <a:pt x="2014" y="1648"/>
                                      </a:cubicBezTo>
                                      <a:cubicBezTo>
                                        <a:pt x="2023" y="1592"/>
                                        <a:pt x="2014" y="1535"/>
                                        <a:pt x="1995" y="1535"/>
                                      </a:cubicBezTo>
                                      <a:cubicBezTo>
                                        <a:pt x="1976" y="1535"/>
                                        <a:pt x="1967" y="1421"/>
                                        <a:pt x="1967" y="1307"/>
                                      </a:cubicBezTo>
                                      <a:cubicBezTo>
                                        <a:pt x="1967" y="1080"/>
                                        <a:pt x="2033" y="909"/>
                                        <a:pt x="2128" y="796"/>
                                      </a:cubicBezTo>
                                      <a:cubicBezTo>
                                        <a:pt x="2232" y="682"/>
                                        <a:pt x="2469" y="284"/>
                                        <a:pt x="2573" y="0"/>
                                      </a:cubicBezTo>
                                      <a:lnTo>
                                        <a:pt x="2478" y="0"/>
                                      </a:lnTo>
                                      <a:cubicBezTo>
                                        <a:pt x="2450" y="57"/>
                                        <a:pt x="2421" y="114"/>
                                        <a:pt x="2383" y="227"/>
                                      </a:cubicBezTo>
                                      <a:cubicBezTo>
                                        <a:pt x="2270" y="455"/>
                                        <a:pt x="2099" y="625"/>
                                        <a:pt x="2118" y="455"/>
                                      </a:cubicBezTo>
                                      <a:cubicBezTo>
                                        <a:pt x="2128" y="398"/>
                                        <a:pt x="2137" y="341"/>
                                        <a:pt x="2137" y="398"/>
                                      </a:cubicBezTo>
                                      <a:cubicBezTo>
                                        <a:pt x="2147" y="455"/>
                                        <a:pt x="2166" y="398"/>
                                        <a:pt x="2194" y="284"/>
                                      </a:cubicBezTo>
                                      <a:cubicBezTo>
                                        <a:pt x="2222" y="227"/>
                                        <a:pt x="2260" y="114"/>
                                        <a:pt x="2308" y="0"/>
                                      </a:cubicBezTo>
                                      <a:lnTo>
                                        <a:pt x="1342" y="0"/>
                                      </a:lnTo>
                                      <a:cubicBezTo>
                                        <a:pt x="1332" y="57"/>
                                        <a:pt x="1332" y="57"/>
                                        <a:pt x="1323" y="57"/>
                                      </a:cubicBezTo>
                                      <a:cubicBezTo>
                                        <a:pt x="1313" y="57"/>
                                        <a:pt x="1304" y="57"/>
                                        <a:pt x="1304" y="0"/>
                                      </a:cubicBezTo>
                                      <a:lnTo>
                                        <a:pt x="1256" y="0"/>
                                      </a:lnTo>
                                      <a:cubicBezTo>
                                        <a:pt x="1247" y="57"/>
                                        <a:pt x="1238" y="57"/>
                                        <a:pt x="1228" y="57"/>
                                      </a:cubicBezTo>
                                      <a:cubicBezTo>
                                        <a:pt x="1190" y="57"/>
                                        <a:pt x="1181" y="57"/>
                                        <a:pt x="1171" y="0"/>
                                      </a:cubicBezTo>
                                      <a:lnTo>
                                        <a:pt x="1001" y="0"/>
                                      </a:lnTo>
                                      <a:cubicBezTo>
                                        <a:pt x="982" y="114"/>
                                        <a:pt x="982" y="171"/>
                                        <a:pt x="1001" y="227"/>
                                      </a:cubicBezTo>
                                      <a:cubicBezTo>
                                        <a:pt x="1058" y="455"/>
                                        <a:pt x="1010" y="909"/>
                                        <a:pt x="878" y="1421"/>
                                      </a:cubicBezTo>
                                      <a:cubicBezTo>
                                        <a:pt x="792" y="1762"/>
                                        <a:pt x="859" y="1762"/>
                                        <a:pt x="991" y="1421"/>
                                      </a:cubicBezTo>
                                      <a:cubicBezTo>
                                        <a:pt x="1124" y="1137"/>
                                        <a:pt x="1152" y="1137"/>
                                        <a:pt x="1095" y="1535"/>
                                      </a:cubicBezTo>
                                      <a:cubicBezTo>
                                        <a:pt x="1048" y="1819"/>
                                        <a:pt x="1067" y="1876"/>
                                        <a:pt x="1152" y="1648"/>
                                      </a:cubicBezTo>
                                      <a:cubicBezTo>
                                        <a:pt x="1181" y="1592"/>
                                        <a:pt x="1266" y="1478"/>
                                        <a:pt x="1323" y="1421"/>
                                      </a:cubicBezTo>
                                      <a:cubicBezTo>
                                        <a:pt x="1427" y="1364"/>
                                        <a:pt x="1436" y="1364"/>
                                        <a:pt x="1436" y="1592"/>
                                      </a:cubicBezTo>
                                      <a:cubicBezTo>
                                        <a:pt x="1436" y="1705"/>
                                        <a:pt x="1427" y="1876"/>
                                        <a:pt x="1408" y="1876"/>
                                      </a:cubicBezTo>
                                      <a:cubicBezTo>
                                        <a:pt x="1370" y="1933"/>
                                        <a:pt x="1370" y="2103"/>
                                        <a:pt x="1408" y="2103"/>
                                      </a:cubicBezTo>
                                      <a:cubicBezTo>
                                        <a:pt x="1427" y="2103"/>
                                        <a:pt x="1436" y="2217"/>
                                        <a:pt x="1436" y="2444"/>
                                      </a:cubicBezTo>
                                      <a:cubicBezTo>
                                        <a:pt x="1436" y="2615"/>
                                        <a:pt x="1446" y="2842"/>
                                        <a:pt x="1455" y="2956"/>
                                      </a:cubicBezTo>
                                      <a:cubicBezTo>
                                        <a:pt x="1465" y="3069"/>
                                        <a:pt x="1446" y="3183"/>
                                        <a:pt x="1380" y="3524"/>
                                      </a:cubicBezTo>
                                      <a:cubicBezTo>
                                        <a:pt x="1332" y="3752"/>
                                        <a:pt x="1285" y="3922"/>
                                        <a:pt x="1275" y="3865"/>
                                      </a:cubicBezTo>
                                      <a:cubicBezTo>
                                        <a:pt x="1266" y="3865"/>
                                        <a:pt x="1266" y="3979"/>
                                        <a:pt x="1266" y="4149"/>
                                      </a:cubicBezTo>
                                      <a:cubicBezTo>
                                        <a:pt x="1266" y="4377"/>
                                        <a:pt x="1275" y="4491"/>
                                        <a:pt x="1323" y="4661"/>
                                      </a:cubicBezTo>
                                      <a:cubicBezTo>
                                        <a:pt x="1361" y="4775"/>
                                        <a:pt x="1380" y="4775"/>
                                        <a:pt x="1380" y="4718"/>
                                      </a:cubicBezTo>
                                      <a:cubicBezTo>
                                        <a:pt x="1380" y="4491"/>
                                        <a:pt x="1503" y="3752"/>
                                        <a:pt x="1541" y="3752"/>
                                      </a:cubicBezTo>
                                      <a:cubicBezTo>
                                        <a:pt x="1550" y="3865"/>
                                        <a:pt x="1569" y="3808"/>
                                        <a:pt x="1559" y="3752"/>
                                      </a:cubicBezTo>
                                      <a:close/>
                                      <a:moveTo>
                                        <a:pt x="1058" y="568"/>
                                      </a:moveTo>
                                      <a:cubicBezTo>
                                        <a:pt x="1058" y="398"/>
                                        <a:pt x="1077" y="341"/>
                                        <a:pt x="1114" y="455"/>
                                      </a:cubicBezTo>
                                      <a:cubicBezTo>
                                        <a:pt x="1133" y="512"/>
                                        <a:pt x="1133" y="568"/>
                                        <a:pt x="1133" y="625"/>
                                      </a:cubicBezTo>
                                      <a:cubicBezTo>
                                        <a:pt x="1114" y="796"/>
                                        <a:pt x="1058" y="739"/>
                                        <a:pt x="1058" y="568"/>
                                      </a:cubicBezTo>
                                      <a:close/>
                                      <a:moveTo>
                                        <a:pt x="1796" y="1364"/>
                                      </a:moveTo>
                                      <a:cubicBezTo>
                                        <a:pt x="1806" y="1364"/>
                                        <a:pt x="1806" y="1421"/>
                                        <a:pt x="1806" y="1478"/>
                                      </a:cubicBezTo>
                                      <a:cubicBezTo>
                                        <a:pt x="1796" y="1535"/>
                                        <a:pt x="1787" y="1592"/>
                                        <a:pt x="1787" y="1592"/>
                                      </a:cubicBezTo>
                                      <a:cubicBezTo>
                                        <a:pt x="1787" y="1592"/>
                                        <a:pt x="1777" y="1535"/>
                                        <a:pt x="1777" y="1478"/>
                                      </a:cubicBezTo>
                                      <a:cubicBezTo>
                                        <a:pt x="1777" y="1421"/>
                                        <a:pt x="1787" y="1364"/>
                                        <a:pt x="1796" y="1364"/>
                                      </a:cubicBezTo>
                                      <a:close/>
                                      <a:moveTo>
                                        <a:pt x="1484" y="2274"/>
                                      </a:moveTo>
                                      <a:cubicBezTo>
                                        <a:pt x="1493" y="1989"/>
                                        <a:pt x="1503" y="1933"/>
                                        <a:pt x="1578" y="1762"/>
                                      </a:cubicBezTo>
                                      <a:cubicBezTo>
                                        <a:pt x="1683" y="1535"/>
                                        <a:pt x="1711" y="1592"/>
                                        <a:pt x="1692" y="2103"/>
                                      </a:cubicBezTo>
                                      <a:cubicBezTo>
                                        <a:pt x="1683" y="2331"/>
                                        <a:pt x="1664" y="2501"/>
                                        <a:pt x="1607" y="2672"/>
                                      </a:cubicBezTo>
                                      <a:cubicBezTo>
                                        <a:pt x="1503" y="3013"/>
                                        <a:pt x="1474" y="2956"/>
                                        <a:pt x="1484" y="2274"/>
                                      </a:cubicBezTo>
                                      <a:close/>
                                      <a:moveTo>
                                        <a:pt x="5660" y="11312"/>
                                      </a:moveTo>
                                      <a:cubicBezTo>
                                        <a:pt x="5669" y="11368"/>
                                        <a:pt x="5679" y="11368"/>
                                        <a:pt x="5707" y="11312"/>
                                      </a:cubicBezTo>
                                      <a:cubicBezTo>
                                        <a:pt x="5726" y="11255"/>
                                        <a:pt x="5754" y="11198"/>
                                        <a:pt x="5783" y="11198"/>
                                      </a:cubicBezTo>
                                      <a:cubicBezTo>
                                        <a:pt x="5802" y="11198"/>
                                        <a:pt x="5840" y="11141"/>
                                        <a:pt x="5849" y="11084"/>
                                      </a:cubicBezTo>
                                      <a:cubicBezTo>
                                        <a:pt x="5868" y="11027"/>
                                        <a:pt x="5859" y="10971"/>
                                        <a:pt x="5802" y="11027"/>
                                      </a:cubicBezTo>
                                      <a:cubicBezTo>
                                        <a:pt x="5669" y="11141"/>
                                        <a:pt x="5650" y="11198"/>
                                        <a:pt x="5660" y="11312"/>
                                      </a:cubicBezTo>
                                      <a:close/>
                                      <a:moveTo>
                                        <a:pt x="6872" y="12960"/>
                                      </a:moveTo>
                                      <a:cubicBezTo>
                                        <a:pt x="6853" y="12960"/>
                                        <a:pt x="6862" y="13017"/>
                                        <a:pt x="6891" y="13017"/>
                                      </a:cubicBezTo>
                                      <a:cubicBezTo>
                                        <a:pt x="6919" y="13017"/>
                                        <a:pt x="6938" y="13017"/>
                                        <a:pt x="6919" y="12960"/>
                                      </a:cubicBezTo>
                                      <a:cubicBezTo>
                                        <a:pt x="6910" y="12903"/>
                                        <a:pt x="6891" y="12903"/>
                                        <a:pt x="6872" y="12960"/>
                                      </a:cubicBezTo>
                                      <a:close/>
                                      <a:moveTo>
                                        <a:pt x="7061" y="10629"/>
                                      </a:moveTo>
                                      <a:cubicBezTo>
                                        <a:pt x="7061" y="10573"/>
                                        <a:pt x="7033" y="10516"/>
                                        <a:pt x="7004" y="10516"/>
                                      </a:cubicBezTo>
                                      <a:cubicBezTo>
                                        <a:pt x="6948" y="10516"/>
                                        <a:pt x="6948" y="10516"/>
                                        <a:pt x="6995" y="10629"/>
                                      </a:cubicBezTo>
                                      <a:lnTo>
                                        <a:pt x="6995" y="10629"/>
                                      </a:lnTo>
                                      <a:cubicBezTo>
                                        <a:pt x="7052" y="10800"/>
                                        <a:pt x="7061" y="10800"/>
                                        <a:pt x="7061" y="10629"/>
                                      </a:cubicBezTo>
                                      <a:close/>
                                      <a:moveTo>
                                        <a:pt x="6862" y="10914"/>
                                      </a:moveTo>
                                      <a:lnTo>
                                        <a:pt x="6787" y="10857"/>
                                      </a:lnTo>
                                      <a:lnTo>
                                        <a:pt x="6853" y="11027"/>
                                      </a:lnTo>
                                      <a:cubicBezTo>
                                        <a:pt x="6929" y="11198"/>
                                        <a:pt x="6995" y="11255"/>
                                        <a:pt x="6967" y="11084"/>
                                      </a:cubicBezTo>
                                      <a:cubicBezTo>
                                        <a:pt x="6948" y="11027"/>
                                        <a:pt x="6910" y="10914"/>
                                        <a:pt x="6862" y="10914"/>
                                      </a:cubicBezTo>
                                      <a:close/>
                                      <a:moveTo>
                                        <a:pt x="6739" y="12903"/>
                                      </a:moveTo>
                                      <a:cubicBezTo>
                                        <a:pt x="6730" y="12903"/>
                                        <a:pt x="6720" y="12960"/>
                                        <a:pt x="6720" y="13017"/>
                                      </a:cubicBezTo>
                                      <a:cubicBezTo>
                                        <a:pt x="6720" y="13074"/>
                                        <a:pt x="6730" y="13131"/>
                                        <a:pt x="6749" y="13131"/>
                                      </a:cubicBezTo>
                                      <a:cubicBezTo>
                                        <a:pt x="6768" y="13131"/>
                                        <a:pt x="6768" y="13074"/>
                                        <a:pt x="6768" y="13017"/>
                                      </a:cubicBezTo>
                                      <a:cubicBezTo>
                                        <a:pt x="6758" y="12960"/>
                                        <a:pt x="6749" y="12903"/>
                                        <a:pt x="6739" y="12903"/>
                                      </a:cubicBezTo>
                                      <a:close/>
                                      <a:moveTo>
                                        <a:pt x="6749" y="10914"/>
                                      </a:moveTo>
                                      <a:cubicBezTo>
                                        <a:pt x="6730" y="10914"/>
                                        <a:pt x="6692" y="10914"/>
                                        <a:pt x="6673" y="10914"/>
                                      </a:cubicBezTo>
                                      <a:cubicBezTo>
                                        <a:pt x="6654" y="10914"/>
                                        <a:pt x="6673" y="10971"/>
                                        <a:pt x="6711" y="10971"/>
                                      </a:cubicBezTo>
                                      <a:cubicBezTo>
                                        <a:pt x="6749" y="10971"/>
                                        <a:pt x="6768" y="10914"/>
                                        <a:pt x="6749" y="10914"/>
                                      </a:cubicBezTo>
                                      <a:close/>
                                      <a:moveTo>
                                        <a:pt x="2800" y="1478"/>
                                      </a:moveTo>
                                      <a:cubicBezTo>
                                        <a:pt x="2809" y="1478"/>
                                        <a:pt x="2819" y="1421"/>
                                        <a:pt x="2828" y="1364"/>
                                      </a:cubicBezTo>
                                      <a:cubicBezTo>
                                        <a:pt x="2838" y="1307"/>
                                        <a:pt x="2828" y="1251"/>
                                        <a:pt x="2809" y="1251"/>
                                      </a:cubicBezTo>
                                      <a:cubicBezTo>
                                        <a:pt x="2791" y="1251"/>
                                        <a:pt x="2781" y="1307"/>
                                        <a:pt x="2781" y="1364"/>
                                      </a:cubicBezTo>
                                      <a:cubicBezTo>
                                        <a:pt x="2781" y="1421"/>
                                        <a:pt x="2791" y="1478"/>
                                        <a:pt x="2800" y="1478"/>
                                      </a:cubicBezTo>
                                      <a:close/>
                                      <a:moveTo>
                                        <a:pt x="6455" y="12676"/>
                                      </a:moveTo>
                                      <a:cubicBezTo>
                                        <a:pt x="6436" y="12562"/>
                                        <a:pt x="6417" y="12505"/>
                                        <a:pt x="6417" y="12562"/>
                                      </a:cubicBezTo>
                                      <a:cubicBezTo>
                                        <a:pt x="6417" y="12619"/>
                                        <a:pt x="6436" y="12789"/>
                                        <a:pt x="6465" y="12903"/>
                                      </a:cubicBezTo>
                                      <a:cubicBezTo>
                                        <a:pt x="6503" y="13074"/>
                                        <a:pt x="6531" y="13131"/>
                                        <a:pt x="6607" y="13131"/>
                                      </a:cubicBezTo>
                                      <a:cubicBezTo>
                                        <a:pt x="6682" y="13131"/>
                                        <a:pt x="6692" y="13131"/>
                                        <a:pt x="6635" y="13074"/>
                                      </a:cubicBezTo>
                                      <a:cubicBezTo>
                                        <a:pt x="6531" y="13017"/>
                                        <a:pt x="6493" y="12903"/>
                                        <a:pt x="6455" y="12676"/>
                                      </a:cubicBezTo>
                                      <a:close/>
                                      <a:moveTo>
                                        <a:pt x="7194" y="10175"/>
                                      </a:moveTo>
                                      <a:cubicBezTo>
                                        <a:pt x="6711" y="10232"/>
                                        <a:pt x="6692" y="10175"/>
                                        <a:pt x="6626" y="9720"/>
                                      </a:cubicBezTo>
                                      <a:cubicBezTo>
                                        <a:pt x="6597" y="9549"/>
                                        <a:pt x="6588" y="9493"/>
                                        <a:pt x="6559" y="9549"/>
                                      </a:cubicBezTo>
                                      <a:cubicBezTo>
                                        <a:pt x="6540" y="9606"/>
                                        <a:pt x="6540" y="9663"/>
                                        <a:pt x="6550" y="9663"/>
                                      </a:cubicBezTo>
                                      <a:cubicBezTo>
                                        <a:pt x="6559" y="9663"/>
                                        <a:pt x="6588" y="9777"/>
                                        <a:pt x="6616" y="9947"/>
                                      </a:cubicBezTo>
                                      <a:cubicBezTo>
                                        <a:pt x="6645" y="10118"/>
                                        <a:pt x="6692" y="10232"/>
                                        <a:pt x="6711" y="10288"/>
                                      </a:cubicBezTo>
                                      <a:cubicBezTo>
                                        <a:pt x="6739" y="10345"/>
                                        <a:pt x="6768" y="10402"/>
                                        <a:pt x="6787" y="10459"/>
                                      </a:cubicBezTo>
                                      <a:lnTo>
                                        <a:pt x="6787" y="10459"/>
                                      </a:lnTo>
                                      <a:cubicBezTo>
                                        <a:pt x="6834" y="10573"/>
                                        <a:pt x="6919" y="10573"/>
                                        <a:pt x="6929" y="10459"/>
                                      </a:cubicBezTo>
                                      <a:cubicBezTo>
                                        <a:pt x="6938" y="10402"/>
                                        <a:pt x="7014" y="10345"/>
                                        <a:pt x="7099" y="10345"/>
                                      </a:cubicBezTo>
                                      <a:cubicBezTo>
                                        <a:pt x="7184" y="10345"/>
                                        <a:pt x="7345" y="10288"/>
                                        <a:pt x="7450" y="10232"/>
                                      </a:cubicBezTo>
                                      <a:cubicBezTo>
                                        <a:pt x="7592" y="10175"/>
                                        <a:pt x="7506" y="10175"/>
                                        <a:pt x="7194" y="10175"/>
                                      </a:cubicBezTo>
                                      <a:close/>
                                      <a:moveTo>
                                        <a:pt x="6843" y="9663"/>
                                      </a:moveTo>
                                      <a:cubicBezTo>
                                        <a:pt x="6815" y="9606"/>
                                        <a:pt x="6796" y="9606"/>
                                        <a:pt x="6796" y="9663"/>
                                      </a:cubicBezTo>
                                      <a:cubicBezTo>
                                        <a:pt x="6796" y="9720"/>
                                        <a:pt x="6815" y="9777"/>
                                        <a:pt x="6834" y="9834"/>
                                      </a:cubicBezTo>
                                      <a:lnTo>
                                        <a:pt x="6834" y="9834"/>
                                      </a:lnTo>
                                      <a:cubicBezTo>
                                        <a:pt x="6910" y="9947"/>
                                        <a:pt x="7014" y="9891"/>
                                        <a:pt x="7165" y="9720"/>
                                      </a:cubicBezTo>
                                      <a:lnTo>
                                        <a:pt x="7317" y="9549"/>
                                      </a:lnTo>
                                      <a:lnTo>
                                        <a:pt x="7175" y="9606"/>
                                      </a:lnTo>
                                      <a:cubicBezTo>
                                        <a:pt x="6976" y="9720"/>
                                        <a:pt x="6900" y="9720"/>
                                        <a:pt x="6843" y="9663"/>
                                      </a:cubicBezTo>
                                      <a:close/>
                                      <a:moveTo>
                                        <a:pt x="7146" y="9152"/>
                                      </a:moveTo>
                                      <a:cubicBezTo>
                                        <a:pt x="7128" y="9038"/>
                                        <a:pt x="7071" y="9095"/>
                                        <a:pt x="7071" y="9208"/>
                                      </a:cubicBezTo>
                                      <a:cubicBezTo>
                                        <a:pt x="7071" y="9208"/>
                                        <a:pt x="7090" y="9265"/>
                                        <a:pt x="7118" y="9265"/>
                                      </a:cubicBezTo>
                                      <a:cubicBezTo>
                                        <a:pt x="7165" y="9265"/>
                                        <a:pt x="7165" y="9208"/>
                                        <a:pt x="7146" y="9152"/>
                                      </a:cubicBezTo>
                                      <a:close/>
                                      <a:moveTo>
                                        <a:pt x="3198" y="1194"/>
                                      </a:moveTo>
                                      <a:lnTo>
                                        <a:pt x="3283" y="1251"/>
                                      </a:lnTo>
                                      <a:cubicBezTo>
                                        <a:pt x="3330" y="1307"/>
                                        <a:pt x="3387" y="1307"/>
                                        <a:pt x="3406" y="1251"/>
                                      </a:cubicBezTo>
                                      <a:cubicBezTo>
                                        <a:pt x="3444" y="1194"/>
                                        <a:pt x="3453" y="1023"/>
                                        <a:pt x="3416" y="1023"/>
                                      </a:cubicBezTo>
                                      <a:cubicBezTo>
                                        <a:pt x="3406" y="1023"/>
                                        <a:pt x="3397" y="966"/>
                                        <a:pt x="3406" y="909"/>
                                      </a:cubicBezTo>
                                      <a:cubicBezTo>
                                        <a:pt x="3416" y="853"/>
                                        <a:pt x="3453" y="796"/>
                                        <a:pt x="3501" y="739"/>
                                      </a:cubicBezTo>
                                      <a:cubicBezTo>
                                        <a:pt x="3548" y="682"/>
                                        <a:pt x="3595" y="625"/>
                                        <a:pt x="3605" y="568"/>
                                      </a:cubicBezTo>
                                      <a:cubicBezTo>
                                        <a:pt x="3633" y="455"/>
                                        <a:pt x="3842" y="227"/>
                                        <a:pt x="3861" y="284"/>
                                      </a:cubicBezTo>
                                      <a:cubicBezTo>
                                        <a:pt x="3870" y="341"/>
                                        <a:pt x="3898" y="284"/>
                                        <a:pt x="3917" y="171"/>
                                      </a:cubicBezTo>
                                      <a:cubicBezTo>
                                        <a:pt x="3936" y="114"/>
                                        <a:pt x="3955" y="57"/>
                                        <a:pt x="3984" y="0"/>
                                      </a:cubicBezTo>
                                      <a:lnTo>
                                        <a:pt x="3794" y="0"/>
                                      </a:lnTo>
                                      <a:cubicBezTo>
                                        <a:pt x="3794" y="0"/>
                                        <a:pt x="3794" y="0"/>
                                        <a:pt x="3794" y="0"/>
                                      </a:cubicBezTo>
                                      <a:cubicBezTo>
                                        <a:pt x="3794" y="57"/>
                                        <a:pt x="3775" y="114"/>
                                        <a:pt x="3756" y="114"/>
                                      </a:cubicBezTo>
                                      <a:cubicBezTo>
                                        <a:pt x="3737" y="114"/>
                                        <a:pt x="3700" y="114"/>
                                        <a:pt x="3671" y="171"/>
                                      </a:cubicBezTo>
                                      <a:cubicBezTo>
                                        <a:pt x="3633" y="227"/>
                                        <a:pt x="3633" y="227"/>
                                        <a:pt x="3662" y="114"/>
                                      </a:cubicBezTo>
                                      <a:cubicBezTo>
                                        <a:pt x="3671" y="57"/>
                                        <a:pt x="3690" y="57"/>
                                        <a:pt x="3700" y="0"/>
                                      </a:cubicBezTo>
                                      <a:lnTo>
                                        <a:pt x="3595" y="0"/>
                                      </a:lnTo>
                                      <a:lnTo>
                                        <a:pt x="3548" y="171"/>
                                      </a:lnTo>
                                      <a:cubicBezTo>
                                        <a:pt x="3501" y="341"/>
                                        <a:pt x="3406" y="568"/>
                                        <a:pt x="3340" y="796"/>
                                      </a:cubicBezTo>
                                      <a:lnTo>
                                        <a:pt x="3198" y="1194"/>
                                      </a:lnTo>
                                      <a:close/>
                                      <a:moveTo>
                                        <a:pt x="7052" y="12846"/>
                                      </a:moveTo>
                                      <a:cubicBezTo>
                                        <a:pt x="7042" y="12903"/>
                                        <a:pt x="7052" y="12903"/>
                                        <a:pt x="7071" y="12903"/>
                                      </a:cubicBezTo>
                                      <a:cubicBezTo>
                                        <a:pt x="7099" y="12903"/>
                                        <a:pt x="7109" y="12903"/>
                                        <a:pt x="7090" y="12846"/>
                                      </a:cubicBezTo>
                                      <a:cubicBezTo>
                                        <a:pt x="7090" y="12789"/>
                                        <a:pt x="7071" y="12789"/>
                                        <a:pt x="7052" y="12846"/>
                                      </a:cubicBezTo>
                                      <a:close/>
                                      <a:moveTo>
                                        <a:pt x="2989" y="512"/>
                                      </a:moveTo>
                                      <a:cubicBezTo>
                                        <a:pt x="3094" y="341"/>
                                        <a:pt x="3226" y="171"/>
                                        <a:pt x="3378" y="57"/>
                                      </a:cubicBezTo>
                                      <a:lnTo>
                                        <a:pt x="3094" y="57"/>
                                      </a:lnTo>
                                      <a:cubicBezTo>
                                        <a:pt x="3094" y="57"/>
                                        <a:pt x="3094" y="57"/>
                                        <a:pt x="3084" y="57"/>
                                      </a:cubicBezTo>
                                      <a:cubicBezTo>
                                        <a:pt x="2866" y="341"/>
                                        <a:pt x="2819" y="455"/>
                                        <a:pt x="2838" y="568"/>
                                      </a:cubicBezTo>
                                      <a:cubicBezTo>
                                        <a:pt x="2866" y="739"/>
                                        <a:pt x="2895" y="739"/>
                                        <a:pt x="2989" y="512"/>
                                      </a:cubicBezTo>
                                      <a:close/>
                                      <a:moveTo>
                                        <a:pt x="5688" y="18928"/>
                                      </a:moveTo>
                                      <a:cubicBezTo>
                                        <a:pt x="5688" y="18928"/>
                                        <a:pt x="5679" y="18985"/>
                                        <a:pt x="5669" y="19042"/>
                                      </a:cubicBezTo>
                                      <a:cubicBezTo>
                                        <a:pt x="5660" y="19099"/>
                                        <a:pt x="5669" y="19156"/>
                                        <a:pt x="5679" y="19156"/>
                                      </a:cubicBezTo>
                                      <a:cubicBezTo>
                                        <a:pt x="5688" y="19156"/>
                                        <a:pt x="5698" y="19099"/>
                                        <a:pt x="5698" y="19042"/>
                                      </a:cubicBezTo>
                                      <a:cubicBezTo>
                                        <a:pt x="5698" y="18985"/>
                                        <a:pt x="5698" y="18928"/>
                                        <a:pt x="5688" y="18928"/>
                                      </a:cubicBezTo>
                                      <a:close/>
                                      <a:moveTo>
                                        <a:pt x="2677" y="2217"/>
                                      </a:moveTo>
                                      <a:cubicBezTo>
                                        <a:pt x="2705" y="2046"/>
                                        <a:pt x="2705" y="2046"/>
                                        <a:pt x="2677" y="2103"/>
                                      </a:cubicBezTo>
                                      <a:cubicBezTo>
                                        <a:pt x="2658" y="2160"/>
                                        <a:pt x="2639" y="2160"/>
                                        <a:pt x="2630" y="2160"/>
                                      </a:cubicBezTo>
                                      <a:cubicBezTo>
                                        <a:pt x="2620" y="2160"/>
                                        <a:pt x="2611" y="2217"/>
                                        <a:pt x="2611" y="2274"/>
                                      </a:cubicBezTo>
                                      <a:cubicBezTo>
                                        <a:pt x="2611" y="2387"/>
                                        <a:pt x="2630" y="2387"/>
                                        <a:pt x="2677" y="2217"/>
                                      </a:cubicBezTo>
                                      <a:close/>
                                      <a:moveTo>
                                        <a:pt x="5783" y="6196"/>
                                      </a:moveTo>
                                      <a:cubicBezTo>
                                        <a:pt x="5773" y="6139"/>
                                        <a:pt x="5764" y="6139"/>
                                        <a:pt x="5745" y="6196"/>
                                      </a:cubicBezTo>
                                      <a:cubicBezTo>
                                        <a:pt x="5736" y="6253"/>
                                        <a:pt x="5736" y="6253"/>
                                        <a:pt x="5754" y="6253"/>
                                      </a:cubicBezTo>
                                      <a:cubicBezTo>
                                        <a:pt x="5783" y="6253"/>
                                        <a:pt x="5792" y="6196"/>
                                        <a:pt x="5783" y="6196"/>
                                      </a:cubicBezTo>
                                      <a:close/>
                                      <a:moveTo>
                                        <a:pt x="5556" y="8754"/>
                                      </a:moveTo>
                                      <a:cubicBezTo>
                                        <a:pt x="5508" y="8754"/>
                                        <a:pt x="5499" y="8754"/>
                                        <a:pt x="5518" y="8867"/>
                                      </a:cubicBezTo>
                                      <a:cubicBezTo>
                                        <a:pt x="5537" y="8981"/>
                                        <a:pt x="5584" y="9379"/>
                                        <a:pt x="5584" y="9493"/>
                                      </a:cubicBezTo>
                                      <a:cubicBezTo>
                                        <a:pt x="5584" y="9549"/>
                                        <a:pt x="5575" y="9549"/>
                                        <a:pt x="5556" y="9493"/>
                                      </a:cubicBezTo>
                                      <a:cubicBezTo>
                                        <a:pt x="5508" y="9379"/>
                                        <a:pt x="5527" y="9549"/>
                                        <a:pt x="5584" y="9720"/>
                                      </a:cubicBezTo>
                                      <a:cubicBezTo>
                                        <a:pt x="5622" y="9834"/>
                                        <a:pt x="5669" y="9834"/>
                                        <a:pt x="5717" y="9834"/>
                                      </a:cubicBezTo>
                                      <a:cubicBezTo>
                                        <a:pt x="5764" y="9777"/>
                                        <a:pt x="5811" y="9777"/>
                                        <a:pt x="5830" y="9777"/>
                                      </a:cubicBezTo>
                                      <a:cubicBezTo>
                                        <a:pt x="5849" y="9777"/>
                                        <a:pt x="5859" y="9720"/>
                                        <a:pt x="5859" y="9663"/>
                                      </a:cubicBezTo>
                                      <a:cubicBezTo>
                                        <a:pt x="5859" y="9606"/>
                                        <a:pt x="5830" y="9549"/>
                                        <a:pt x="5792" y="9549"/>
                                      </a:cubicBezTo>
                                      <a:cubicBezTo>
                                        <a:pt x="5754" y="9549"/>
                                        <a:pt x="5717" y="9493"/>
                                        <a:pt x="5698" y="9322"/>
                                      </a:cubicBezTo>
                                      <a:cubicBezTo>
                                        <a:pt x="5622" y="8811"/>
                                        <a:pt x="5612" y="8811"/>
                                        <a:pt x="5556" y="8754"/>
                                      </a:cubicBezTo>
                                      <a:close/>
                                      <a:moveTo>
                                        <a:pt x="5641" y="9493"/>
                                      </a:moveTo>
                                      <a:cubicBezTo>
                                        <a:pt x="5641" y="9493"/>
                                        <a:pt x="5631" y="9436"/>
                                        <a:pt x="5622" y="9379"/>
                                      </a:cubicBezTo>
                                      <a:cubicBezTo>
                                        <a:pt x="5612" y="9322"/>
                                        <a:pt x="5622" y="9265"/>
                                        <a:pt x="5631" y="9265"/>
                                      </a:cubicBezTo>
                                      <a:cubicBezTo>
                                        <a:pt x="5641" y="9265"/>
                                        <a:pt x="5650" y="9322"/>
                                        <a:pt x="5650" y="9379"/>
                                      </a:cubicBezTo>
                                      <a:cubicBezTo>
                                        <a:pt x="5650" y="9436"/>
                                        <a:pt x="5641" y="9493"/>
                                        <a:pt x="5641" y="9493"/>
                                      </a:cubicBezTo>
                                      <a:close/>
                                      <a:moveTo>
                                        <a:pt x="5622" y="13415"/>
                                      </a:moveTo>
                                      <a:cubicBezTo>
                                        <a:pt x="5575" y="13472"/>
                                        <a:pt x="5499" y="13415"/>
                                        <a:pt x="5461" y="13358"/>
                                      </a:cubicBezTo>
                                      <a:cubicBezTo>
                                        <a:pt x="5423" y="13301"/>
                                        <a:pt x="5395" y="13301"/>
                                        <a:pt x="5404" y="13358"/>
                                      </a:cubicBezTo>
                                      <a:cubicBezTo>
                                        <a:pt x="5414" y="13415"/>
                                        <a:pt x="5451" y="13528"/>
                                        <a:pt x="5480" y="13585"/>
                                      </a:cubicBezTo>
                                      <a:cubicBezTo>
                                        <a:pt x="5575" y="13756"/>
                                        <a:pt x="5707" y="13756"/>
                                        <a:pt x="5707" y="13585"/>
                                      </a:cubicBezTo>
                                      <a:cubicBezTo>
                                        <a:pt x="5717" y="13415"/>
                                        <a:pt x="5698" y="13358"/>
                                        <a:pt x="5622" y="13415"/>
                                      </a:cubicBezTo>
                                      <a:close/>
                                      <a:moveTo>
                                        <a:pt x="6342" y="9777"/>
                                      </a:moveTo>
                                      <a:cubicBezTo>
                                        <a:pt x="6332" y="9777"/>
                                        <a:pt x="6323" y="9834"/>
                                        <a:pt x="6313" y="9891"/>
                                      </a:cubicBezTo>
                                      <a:cubicBezTo>
                                        <a:pt x="6304" y="9947"/>
                                        <a:pt x="6313" y="10004"/>
                                        <a:pt x="6332" y="10004"/>
                                      </a:cubicBezTo>
                                      <a:cubicBezTo>
                                        <a:pt x="6351" y="10004"/>
                                        <a:pt x="6361" y="9947"/>
                                        <a:pt x="6361" y="9891"/>
                                      </a:cubicBezTo>
                                      <a:cubicBezTo>
                                        <a:pt x="6351" y="9834"/>
                                        <a:pt x="6342" y="9777"/>
                                        <a:pt x="6342" y="9777"/>
                                      </a:cubicBezTo>
                                      <a:close/>
                                      <a:moveTo>
                                        <a:pt x="5745" y="7503"/>
                                      </a:moveTo>
                                      <a:cubicBezTo>
                                        <a:pt x="5783" y="7503"/>
                                        <a:pt x="5802" y="7503"/>
                                        <a:pt x="5783" y="7446"/>
                                      </a:cubicBezTo>
                                      <a:cubicBezTo>
                                        <a:pt x="5764" y="7446"/>
                                        <a:pt x="5736" y="7446"/>
                                        <a:pt x="5717" y="7446"/>
                                      </a:cubicBezTo>
                                      <a:lnTo>
                                        <a:pt x="5717" y="7446"/>
                                      </a:lnTo>
                                      <a:cubicBezTo>
                                        <a:pt x="5688" y="7503"/>
                                        <a:pt x="5707" y="7503"/>
                                        <a:pt x="5745" y="7503"/>
                                      </a:cubicBezTo>
                                      <a:close/>
                                      <a:moveTo>
                                        <a:pt x="7648" y="8867"/>
                                      </a:moveTo>
                                      <a:cubicBezTo>
                                        <a:pt x="7639" y="8811"/>
                                        <a:pt x="7620" y="8811"/>
                                        <a:pt x="7601" y="8867"/>
                                      </a:cubicBezTo>
                                      <a:cubicBezTo>
                                        <a:pt x="7592" y="8924"/>
                                        <a:pt x="7601" y="8924"/>
                                        <a:pt x="7620" y="8924"/>
                                      </a:cubicBezTo>
                                      <a:cubicBezTo>
                                        <a:pt x="7648" y="8924"/>
                                        <a:pt x="7658" y="8867"/>
                                        <a:pt x="7648" y="8867"/>
                                      </a:cubicBezTo>
                                      <a:close/>
                                      <a:moveTo>
                                        <a:pt x="6162" y="10345"/>
                                      </a:moveTo>
                                      <a:cubicBezTo>
                                        <a:pt x="6152" y="10288"/>
                                        <a:pt x="6124" y="10288"/>
                                        <a:pt x="6105" y="10345"/>
                                      </a:cubicBezTo>
                                      <a:cubicBezTo>
                                        <a:pt x="6086" y="10345"/>
                                        <a:pt x="6095" y="10402"/>
                                        <a:pt x="6124" y="10402"/>
                                      </a:cubicBezTo>
                                      <a:cubicBezTo>
                                        <a:pt x="6152" y="10402"/>
                                        <a:pt x="6181" y="10402"/>
                                        <a:pt x="6162" y="10345"/>
                                      </a:cubicBezTo>
                                      <a:close/>
                                      <a:moveTo>
                                        <a:pt x="5622" y="7446"/>
                                      </a:moveTo>
                                      <a:cubicBezTo>
                                        <a:pt x="5612" y="7446"/>
                                        <a:pt x="5575" y="7333"/>
                                        <a:pt x="5556" y="7219"/>
                                      </a:cubicBezTo>
                                      <a:cubicBezTo>
                                        <a:pt x="5527" y="7105"/>
                                        <a:pt x="5499" y="7048"/>
                                        <a:pt x="5499" y="7048"/>
                                      </a:cubicBezTo>
                                      <a:cubicBezTo>
                                        <a:pt x="5489" y="7105"/>
                                        <a:pt x="5489" y="7105"/>
                                        <a:pt x="5499" y="7162"/>
                                      </a:cubicBezTo>
                                      <a:cubicBezTo>
                                        <a:pt x="5499" y="7162"/>
                                        <a:pt x="5527" y="7276"/>
                                        <a:pt x="5556" y="7446"/>
                                      </a:cubicBezTo>
                                      <a:cubicBezTo>
                                        <a:pt x="5603" y="7674"/>
                                        <a:pt x="5688" y="7787"/>
                                        <a:pt x="5660" y="7560"/>
                                      </a:cubicBezTo>
                                      <a:cubicBezTo>
                                        <a:pt x="5650" y="7446"/>
                                        <a:pt x="5631" y="7446"/>
                                        <a:pt x="5622" y="7446"/>
                                      </a:cubicBezTo>
                                      <a:close/>
                                      <a:moveTo>
                                        <a:pt x="6105" y="9777"/>
                                      </a:moveTo>
                                      <a:cubicBezTo>
                                        <a:pt x="6105" y="9834"/>
                                        <a:pt x="6143" y="9891"/>
                                        <a:pt x="6190" y="9891"/>
                                      </a:cubicBezTo>
                                      <a:cubicBezTo>
                                        <a:pt x="6256" y="9891"/>
                                        <a:pt x="6285" y="9891"/>
                                        <a:pt x="6275" y="9834"/>
                                      </a:cubicBezTo>
                                      <a:cubicBezTo>
                                        <a:pt x="6266" y="9663"/>
                                        <a:pt x="6114" y="9663"/>
                                        <a:pt x="6105" y="9777"/>
                                      </a:cubicBezTo>
                                      <a:close/>
                                      <a:moveTo>
                                        <a:pt x="6218" y="11539"/>
                                      </a:moveTo>
                                      <a:cubicBezTo>
                                        <a:pt x="6200" y="11539"/>
                                        <a:pt x="6200" y="11596"/>
                                        <a:pt x="6200" y="11653"/>
                                      </a:cubicBezTo>
                                      <a:cubicBezTo>
                                        <a:pt x="6209" y="11709"/>
                                        <a:pt x="6209" y="11766"/>
                                        <a:pt x="6218" y="11766"/>
                                      </a:cubicBezTo>
                                      <a:cubicBezTo>
                                        <a:pt x="6218" y="11766"/>
                                        <a:pt x="6228" y="11709"/>
                                        <a:pt x="6237" y="11653"/>
                                      </a:cubicBezTo>
                                      <a:cubicBezTo>
                                        <a:pt x="6247" y="11539"/>
                                        <a:pt x="6237" y="11539"/>
                                        <a:pt x="6218" y="11539"/>
                                      </a:cubicBezTo>
                                      <a:close/>
                                      <a:moveTo>
                                        <a:pt x="6076" y="12335"/>
                                      </a:moveTo>
                                      <a:cubicBezTo>
                                        <a:pt x="5963" y="12392"/>
                                        <a:pt x="5915" y="12335"/>
                                        <a:pt x="5792" y="12107"/>
                                      </a:cubicBezTo>
                                      <a:cubicBezTo>
                                        <a:pt x="5745" y="12051"/>
                                        <a:pt x="5745" y="12051"/>
                                        <a:pt x="5783" y="12221"/>
                                      </a:cubicBezTo>
                                      <a:cubicBezTo>
                                        <a:pt x="5821" y="12392"/>
                                        <a:pt x="5811" y="12392"/>
                                        <a:pt x="5745" y="12335"/>
                                      </a:cubicBezTo>
                                      <a:cubicBezTo>
                                        <a:pt x="5698" y="12278"/>
                                        <a:pt x="5688" y="12278"/>
                                        <a:pt x="5707" y="12392"/>
                                      </a:cubicBezTo>
                                      <a:cubicBezTo>
                                        <a:pt x="5754" y="12505"/>
                                        <a:pt x="6039" y="12505"/>
                                        <a:pt x="6133" y="12392"/>
                                      </a:cubicBezTo>
                                      <a:cubicBezTo>
                                        <a:pt x="6190" y="12278"/>
                                        <a:pt x="6181" y="12278"/>
                                        <a:pt x="6076" y="12335"/>
                                      </a:cubicBezTo>
                                      <a:close/>
                                      <a:moveTo>
                                        <a:pt x="5963" y="11482"/>
                                      </a:moveTo>
                                      <a:cubicBezTo>
                                        <a:pt x="5972" y="11482"/>
                                        <a:pt x="5991" y="11425"/>
                                        <a:pt x="6010" y="11425"/>
                                      </a:cubicBezTo>
                                      <a:cubicBezTo>
                                        <a:pt x="6039" y="11368"/>
                                        <a:pt x="6029" y="11312"/>
                                        <a:pt x="5963" y="11312"/>
                                      </a:cubicBezTo>
                                      <a:cubicBezTo>
                                        <a:pt x="5878" y="11255"/>
                                        <a:pt x="5849" y="11368"/>
                                        <a:pt x="5915" y="11482"/>
                                      </a:cubicBezTo>
                                      <a:cubicBezTo>
                                        <a:pt x="5934" y="11482"/>
                                        <a:pt x="5963" y="11482"/>
                                        <a:pt x="5963" y="11482"/>
                                      </a:cubicBezTo>
                                      <a:close/>
                                      <a:moveTo>
                                        <a:pt x="13216" y="3808"/>
                                      </a:moveTo>
                                      <a:cubicBezTo>
                                        <a:pt x="13235" y="3695"/>
                                        <a:pt x="13188" y="3638"/>
                                        <a:pt x="13074" y="3752"/>
                                      </a:cubicBezTo>
                                      <a:cubicBezTo>
                                        <a:pt x="12999" y="3808"/>
                                        <a:pt x="12951" y="3865"/>
                                        <a:pt x="12970" y="3922"/>
                                      </a:cubicBezTo>
                                      <a:cubicBezTo>
                                        <a:pt x="12999" y="3979"/>
                                        <a:pt x="13207" y="3922"/>
                                        <a:pt x="13216" y="3808"/>
                                      </a:cubicBezTo>
                                      <a:close/>
                                      <a:moveTo>
                                        <a:pt x="18690" y="3013"/>
                                      </a:moveTo>
                                      <a:cubicBezTo>
                                        <a:pt x="18699" y="2956"/>
                                        <a:pt x="18605" y="2956"/>
                                        <a:pt x="18482" y="2899"/>
                                      </a:cubicBezTo>
                                      <a:cubicBezTo>
                                        <a:pt x="18358" y="2899"/>
                                        <a:pt x="18216" y="2842"/>
                                        <a:pt x="18169" y="2728"/>
                                      </a:cubicBezTo>
                                      <a:cubicBezTo>
                                        <a:pt x="18112" y="2615"/>
                                        <a:pt x="18065" y="2615"/>
                                        <a:pt x="18046" y="2728"/>
                                      </a:cubicBezTo>
                                      <a:cubicBezTo>
                                        <a:pt x="18027" y="2785"/>
                                        <a:pt x="18046" y="2842"/>
                                        <a:pt x="18141" y="2899"/>
                                      </a:cubicBezTo>
                                      <a:cubicBezTo>
                                        <a:pt x="18283" y="3013"/>
                                        <a:pt x="18311" y="3013"/>
                                        <a:pt x="18311" y="3240"/>
                                      </a:cubicBezTo>
                                      <a:cubicBezTo>
                                        <a:pt x="18311" y="3297"/>
                                        <a:pt x="18330" y="3411"/>
                                        <a:pt x="18349" y="3411"/>
                                      </a:cubicBezTo>
                                      <a:cubicBezTo>
                                        <a:pt x="18368" y="3411"/>
                                        <a:pt x="18387" y="3354"/>
                                        <a:pt x="18387" y="3297"/>
                                      </a:cubicBezTo>
                                      <a:cubicBezTo>
                                        <a:pt x="18387" y="3240"/>
                                        <a:pt x="18425" y="3183"/>
                                        <a:pt x="18491" y="3240"/>
                                      </a:cubicBezTo>
                                      <a:cubicBezTo>
                                        <a:pt x="18548" y="3297"/>
                                        <a:pt x="18633" y="3240"/>
                                        <a:pt x="18690" y="3183"/>
                                      </a:cubicBezTo>
                                      <a:cubicBezTo>
                                        <a:pt x="18747" y="3126"/>
                                        <a:pt x="18766" y="3069"/>
                                        <a:pt x="18737" y="3069"/>
                                      </a:cubicBezTo>
                                      <a:cubicBezTo>
                                        <a:pt x="18690" y="3126"/>
                                        <a:pt x="18680" y="3069"/>
                                        <a:pt x="18690" y="3013"/>
                                      </a:cubicBezTo>
                                      <a:close/>
                                      <a:moveTo>
                                        <a:pt x="19021" y="2501"/>
                                      </a:moveTo>
                                      <a:cubicBezTo>
                                        <a:pt x="18974" y="2501"/>
                                        <a:pt x="18822" y="2444"/>
                                        <a:pt x="18690" y="2444"/>
                                      </a:cubicBezTo>
                                      <a:cubicBezTo>
                                        <a:pt x="18463" y="2444"/>
                                        <a:pt x="18425" y="2331"/>
                                        <a:pt x="18624" y="2274"/>
                                      </a:cubicBezTo>
                                      <a:cubicBezTo>
                                        <a:pt x="18671" y="2274"/>
                                        <a:pt x="18718" y="2217"/>
                                        <a:pt x="18747" y="2160"/>
                                      </a:cubicBezTo>
                                      <a:cubicBezTo>
                                        <a:pt x="18775" y="2103"/>
                                        <a:pt x="18690" y="2103"/>
                                        <a:pt x="18529" y="2103"/>
                                      </a:cubicBezTo>
                                      <a:cubicBezTo>
                                        <a:pt x="18387" y="2103"/>
                                        <a:pt x="18264" y="2103"/>
                                        <a:pt x="18264" y="2046"/>
                                      </a:cubicBezTo>
                                      <a:cubicBezTo>
                                        <a:pt x="18264" y="1989"/>
                                        <a:pt x="17800" y="1819"/>
                                        <a:pt x="17677" y="1819"/>
                                      </a:cubicBezTo>
                                      <a:cubicBezTo>
                                        <a:pt x="17516" y="1819"/>
                                        <a:pt x="17487" y="1819"/>
                                        <a:pt x="17440" y="1819"/>
                                      </a:cubicBezTo>
                                      <a:cubicBezTo>
                                        <a:pt x="17355" y="1762"/>
                                        <a:pt x="17307" y="1819"/>
                                        <a:pt x="17317" y="1933"/>
                                      </a:cubicBezTo>
                                      <a:cubicBezTo>
                                        <a:pt x="17326" y="1989"/>
                                        <a:pt x="17402" y="2046"/>
                                        <a:pt x="17487" y="2046"/>
                                      </a:cubicBezTo>
                                      <a:cubicBezTo>
                                        <a:pt x="17572" y="2046"/>
                                        <a:pt x="17724" y="2103"/>
                                        <a:pt x="17809" y="2160"/>
                                      </a:cubicBezTo>
                                      <a:cubicBezTo>
                                        <a:pt x="17894" y="2217"/>
                                        <a:pt x="18036" y="2274"/>
                                        <a:pt x="18112" y="2331"/>
                                      </a:cubicBezTo>
                                      <a:cubicBezTo>
                                        <a:pt x="18197" y="2387"/>
                                        <a:pt x="18283" y="2501"/>
                                        <a:pt x="18321" y="2558"/>
                                      </a:cubicBezTo>
                                      <a:cubicBezTo>
                                        <a:pt x="18368" y="2672"/>
                                        <a:pt x="18406" y="2728"/>
                                        <a:pt x="18500" y="2672"/>
                                      </a:cubicBezTo>
                                      <a:cubicBezTo>
                                        <a:pt x="18567" y="2615"/>
                                        <a:pt x="18643" y="2615"/>
                                        <a:pt x="18680" y="2615"/>
                                      </a:cubicBezTo>
                                      <a:cubicBezTo>
                                        <a:pt x="18841" y="2728"/>
                                        <a:pt x="19116" y="2785"/>
                                        <a:pt x="19135" y="2672"/>
                                      </a:cubicBezTo>
                                      <a:cubicBezTo>
                                        <a:pt x="19154" y="2558"/>
                                        <a:pt x="19154" y="2558"/>
                                        <a:pt x="19125" y="2558"/>
                                      </a:cubicBezTo>
                                      <a:cubicBezTo>
                                        <a:pt x="19125" y="2558"/>
                                        <a:pt x="19069" y="2558"/>
                                        <a:pt x="19021" y="2501"/>
                                      </a:cubicBezTo>
                                      <a:close/>
                                      <a:moveTo>
                                        <a:pt x="18425" y="2558"/>
                                      </a:moveTo>
                                      <a:cubicBezTo>
                                        <a:pt x="18425" y="2558"/>
                                        <a:pt x="18406" y="2501"/>
                                        <a:pt x="18377" y="2501"/>
                                      </a:cubicBezTo>
                                      <a:cubicBezTo>
                                        <a:pt x="18358" y="2501"/>
                                        <a:pt x="18339" y="2387"/>
                                        <a:pt x="18349" y="2387"/>
                                      </a:cubicBezTo>
                                      <a:cubicBezTo>
                                        <a:pt x="18358" y="2274"/>
                                        <a:pt x="18425" y="2387"/>
                                        <a:pt x="18425" y="2501"/>
                                      </a:cubicBezTo>
                                      <a:cubicBezTo>
                                        <a:pt x="18434" y="2558"/>
                                        <a:pt x="18425" y="2558"/>
                                        <a:pt x="18425" y="2558"/>
                                      </a:cubicBezTo>
                                      <a:close/>
                                      <a:moveTo>
                                        <a:pt x="18898" y="3126"/>
                                      </a:moveTo>
                                      <a:cubicBezTo>
                                        <a:pt x="18879" y="3126"/>
                                        <a:pt x="18898" y="3183"/>
                                        <a:pt x="18927" y="3183"/>
                                      </a:cubicBezTo>
                                      <a:cubicBezTo>
                                        <a:pt x="18955" y="3183"/>
                                        <a:pt x="18974" y="3183"/>
                                        <a:pt x="18955" y="3126"/>
                                      </a:cubicBezTo>
                                      <a:cubicBezTo>
                                        <a:pt x="18936" y="3069"/>
                                        <a:pt x="18908" y="3126"/>
                                        <a:pt x="18898" y="3126"/>
                                      </a:cubicBezTo>
                                      <a:close/>
                                      <a:moveTo>
                                        <a:pt x="18150" y="3240"/>
                                      </a:moveTo>
                                      <a:cubicBezTo>
                                        <a:pt x="18150" y="3297"/>
                                        <a:pt x="18169" y="3354"/>
                                        <a:pt x="18197" y="3354"/>
                                      </a:cubicBezTo>
                                      <a:cubicBezTo>
                                        <a:pt x="18226" y="3354"/>
                                        <a:pt x="18245" y="3354"/>
                                        <a:pt x="18245" y="3297"/>
                                      </a:cubicBezTo>
                                      <a:cubicBezTo>
                                        <a:pt x="18245" y="3240"/>
                                        <a:pt x="18226" y="3240"/>
                                        <a:pt x="18197" y="3183"/>
                                      </a:cubicBezTo>
                                      <a:cubicBezTo>
                                        <a:pt x="18169" y="3183"/>
                                        <a:pt x="18150" y="3183"/>
                                        <a:pt x="18150" y="3240"/>
                                      </a:cubicBezTo>
                                      <a:close/>
                                      <a:moveTo>
                                        <a:pt x="17790" y="2672"/>
                                      </a:moveTo>
                                      <a:cubicBezTo>
                                        <a:pt x="17781" y="2728"/>
                                        <a:pt x="17781" y="2785"/>
                                        <a:pt x="17809" y="2728"/>
                                      </a:cubicBezTo>
                                      <a:cubicBezTo>
                                        <a:pt x="17838" y="2672"/>
                                        <a:pt x="17838" y="2615"/>
                                        <a:pt x="17828" y="2615"/>
                                      </a:cubicBezTo>
                                      <a:cubicBezTo>
                                        <a:pt x="17819" y="2558"/>
                                        <a:pt x="17800" y="2615"/>
                                        <a:pt x="17790" y="2672"/>
                                      </a:cubicBezTo>
                                      <a:close/>
                                      <a:moveTo>
                                        <a:pt x="15915" y="4604"/>
                                      </a:moveTo>
                                      <a:cubicBezTo>
                                        <a:pt x="15906" y="4661"/>
                                        <a:pt x="15915" y="4718"/>
                                        <a:pt x="15925" y="4718"/>
                                      </a:cubicBezTo>
                                      <a:cubicBezTo>
                                        <a:pt x="15934" y="4718"/>
                                        <a:pt x="15944" y="4661"/>
                                        <a:pt x="15953" y="4604"/>
                                      </a:cubicBezTo>
                                      <a:cubicBezTo>
                                        <a:pt x="15963" y="4547"/>
                                        <a:pt x="15953" y="4491"/>
                                        <a:pt x="15944" y="4491"/>
                                      </a:cubicBezTo>
                                      <a:cubicBezTo>
                                        <a:pt x="15934" y="4491"/>
                                        <a:pt x="15925" y="4547"/>
                                        <a:pt x="15915" y="4604"/>
                                      </a:cubicBezTo>
                                      <a:close/>
                                      <a:moveTo>
                                        <a:pt x="17582" y="2274"/>
                                      </a:moveTo>
                                      <a:cubicBezTo>
                                        <a:pt x="17554" y="2274"/>
                                        <a:pt x="17525" y="2331"/>
                                        <a:pt x="17525" y="2387"/>
                                      </a:cubicBezTo>
                                      <a:cubicBezTo>
                                        <a:pt x="17525" y="2444"/>
                                        <a:pt x="17554" y="2501"/>
                                        <a:pt x="17582" y="2501"/>
                                      </a:cubicBezTo>
                                      <a:cubicBezTo>
                                        <a:pt x="17610" y="2501"/>
                                        <a:pt x="17639" y="2444"/>
                                        <a:pt x="17639" y="2387"/>
                                      </a:cubicBezTo>
                                      <a:cubicBezTo>
                                        <a:pt x="17639" y="2274"/>
                                        <a:pt x="17610" y="2274"/>
                                        <a:pt x="17582" y="2274"/>
                                      </a:cubicBezTo>
                                      <a:close/>
                                      <a:moveTo>
                                        <a:pt x="18946" y="2160"/>
                                      </a:moveTo>
                                      <a:cubicBezTo>
                                        <a:pt x="18946" y="2103"/>
                                        <a:pt x="18927" y="2046"/>
                                        <a:pt x="18898" y="2046"/>
                                      </a:cubicBezTo>
                                      <a:cubicBezTo>
                                        <a:pt x="18870" y="2046"/>
                                        <a:pt x="18860" y="2103"/>
                                        <a:pt x="18860" y="2160"/>
                                      </a:cubicBezTo>
                                      <a:cubicBezTo>
                                        <a:pt x="18870" y="2217"/>
                                        <a:pt x="18889" y="2274"/>
                                        <a:pt x="18908" y="2274"/>
                                      </a:cubicBezTo>
                                      <a:cubicBezTo>
                                        <a:pt x="18927" y="2274"/>
                                        <a:pt x="18946" y="2217"/>
                                        <a:pt x="18946" y="2160"/>
                                      </a:cubicBezTo>
                                      <a:close/>
                                      <a:moveTo>
                                        <a:pt x="17828" y="1648"/>
                                      </a:moveTo>
                                      <a:cubicBezTo>
                                        <a:pt x="17951" y="1592"/>
                                        <a:pt x="18008" y="1421"/>
                                        <a:pt x="17904" y="1421"/>
                                      </a:cubicBezTo>
                                      <a:cubicBezTo>
                                        <a:pt x="17866" y="1421"/>
                                        <a:pt x="17809" y="1478"/>
                                        <a:pt x="17781" y="1592"/>
                                      </a:cubicBezTo>
                                      <a:cubicBezTo>
                                        <a:pt x="17733" y="1705"/>
                                        <a:pt x="17733" y="1705"/>
                                        <a:pt x="17828" y="1648"/>
                                      </a:cubicBezTo>
                                      <a:close/>
                                      <a:moveTo>
                                        <a:pt x="19466" y="3467"/>
                                      </a:moveTo>
                                      <a:cubicBezTo>
                                        <a:pt x="19457" y="3524"/>
                                        <a:pt x="19457" y="3524"/>
                                        <a:pt x="19476" y="3524"/>
                                      </a:cubicBezTo>
                                      <a:cubicBezTo>
                                        <a:pt x="19495" y="3524"/>
                                        <a:pt x="19504" y="3524"/>
                                        <a:pt x="19495" y="3467"/>
                                      </a:cubicBezTo>
                                      <a:cubicBezTo>
                                        <a:pt x="19495" y="3467"/>
                                        <a:pt x="19485" y="3467"/>
                                        <a:pt x="19466" y="3467"/>
                                      </a:cubicBezTo>
                                      <a:close/>
                                      <a:moveTo>
                                        <a:pt x="19135" y="2103"/>
                                      </a:moveTo>
                                      <a:cubicBezTo>
                                        <a:pt x="19135" y="2103"/>
                                        <a:pt x="19125" y="2046"/>
                                        <a:pt x="19107" y="1989"/>
                                      </a:cubicBezTo>
                                      <a:cubicBezTo>
                                        <a:pt x="19088" y="1933"/>
                                        <a:pt x="19078" y="1989"/>
                                        <a:pt x="19078" y="2046"/>
                                      </a:cubicBezTo>
                                      <a:cubicBezTo>
                                        <a:pt x="19078" y="2103"/>
                                        <a:pt x="19088" y="2160"/>
                                        <a:pt x="19107" y="2160"/>
                                      </a:cubicBezTo>
                                      <a:cubicBezTo>
                                        <a:pt x="19125" y="2160"/>
                                        <a:pt x="19135" y="2103"/>
                                        <a:pt x="19135" y="2103"/>
                                      </a:cubicBezTo>
                                      <a:close/>
                                      <a:moveTo>
                                        <a:pt x="19514" y="2046"/>
                                      </a:moveTo>
                                      <a:cubicBezTo>
                                        <a:pt x="19495" y="1933"/>
                                        <a:pt x="19239" y="1989"/>
                                        <a:pt x="19192" y="2103"/>
                                      </a:cubicBezTo>
                                      <a:cubicBezTo>
                                        <a:pt x="19173" y="2160"/>
                                        <a:pt x="19173" y="2160"/>
                                        <a:pt x="19192" y="2331"/>
                                      </a:cubicBezTo>
                                      <a:cubicBezTo>
                                        <a:pt x="19201" y="2444"/>
                                        <a:pt x="19230" y="2444"/>
                                        <a:pt x="19249" y="2444"/>
                                      </a:cubicBezTo>
                                      <a:cubicBezTo>
                                        <a:pt x="19334" y="2274"/>
                                        <a:pt x="19410" y="2217"/>
                                        <a:pt x="19466" y="2217"/>
                                      </a:cubicBezTo>
                                      <a:cubicBezTo>
                                        <a:pt x="19514" y="2160"/>
                                        <a:pt x="19523" y="2103"/>
                                        <a:pt x="19514" y="2046"/>
                                      </a:cubicBezTo>
                                      <a:close/>
                                      <a:moveTo>
                                        <a:pt x="18036" y="1535"/>
                                      </a:moveTo>
                                      <a:cubicBezTo>
                                        <a:pt x="18027" y="1478"/>
                                        <a:pt x="18018" y="1478"/>
                                        <a:pt x="17999" y="1535"/>
                                      </a:cubicBezTo>
                                      <a:cubicBezTo>
                                        <a:pt x="17989" y="1592"/>
                                        <a:pt x="17989" y="1592"/>
                                        <a:pt x="18008" y="1592"/>
                                      </a:cubicBezTo>
                                      <a:cubicBezTo>
                                        <a:pt x="18036" y="1592"/>
                                        <a:pt x="18046" y="1592"/>
                                        <a:pt x="18036" y="1535"/>
                                      </a:cubicBezTo>
                                      <a:close/>
                                      <a:moveTo>
                                        <a:pt x="14921" y="3240"/>
                                      </a:moveTo>
                                      <a:cubicBezTo>
                                        <a:pt x="14959" y="3069"/>
                                        <a:pt x="14940" y="3013"/>
                                        <a:pt x="14883" y="3126"/>
                                      </a:cubicBezTo>
                                      <a:cubicBezTo>
                                        <a:pt x="14845" y="3183"/>
                                        <a:pt x="14836" y="3183"/>
                                        <a:pt x="14855" y="3297"/>
                                      </a:cubicBezTo>
                                      <a:cubicBezTo>
                                        <a:pt x="14883" y="3354"/>
                                        <a:pt x="14883" y="3354"/>
                                        <a:pt x="14921" y="3240"/>
                                      </a:cubicBezTo>
                                      <a:close/>
                                      <a:moveTo>
                                        <a:pt x="14646" y="6992"/>
                                      </a:moveTo>
                                      <a:cubicBezTo>
                                        <a:pt x="14618" y="6992"/>
                                        <a:pt x="14608" y="6992"/>
                                        <a:pt x="14627" y="7105"/>
                                      </a:cubicBezTo>
                                      <a:cubicBezTo>
                                        <a:pt x="14656" y="7219"/>
                                        <a:pt x="14656" y="7219"/>
                                        <a:pt x="14675" y="7105"/>
                                      </a:cubicBezTo>
                                      <a:cubicBezTo>
                                        <a:pt x="14684" y="7048"/>
                                        <a:pt x="14675" y="6992"/>
                                        <a:pt x="14646" y="6992"/>
                                      </a:cubicBezTo>
                                      <a:close/>
                                      <a:moveTo>
                                        <a:pt x="12980" y="5059"/>
                                      </a:moveTo>
                                      <a:cubicBezTo>
                                        <a:pt x="12999" y="5059"/>
                                        <a:pt x="13008" y="5002"/>
                                        <a:pt x="13008" y="4945"/>
                                      </a:cubicBezTo>
                                      <a:cubicBezTo>
                                        <a:pt x="13008" y="4888"/>
                                        <a:pt x="12999" y="4832"/>
                                        <a:pt x="12989" y="4832"/>
                                      </a:cubicBezTo>
                                      <a:cubicBezTo>
                                        <a:pt x="12980" y="4832"/>
                                        <a:pt x="12970" y="4888"/>
                                        <a:pt x="12961" y="4945"/>
                                      </a:cubicBezTo>
                                      <a:cubicBezTo>
                                        <a:pt x="12951" y="5002"/>
                                        <a:pt x="12970" y="5059"/>
                                        <a:pt x="12980" y="5059"/>
                                      </a:cubicBezTo>
                                      <a:close/>
                                      <a:moveTo>
                                        <a:pt x="12885" y="4320"/>
                                      </a:moveTo>
                                      <a:cubicBezTo>
                                        <a:pt x="12904" y="4377"/>
                                        <a:pt x="12923" y="4377"/>
                                        <a:pt x="12942" y="4206"/>
                                      </a:cubicBezTo>
                                      <a:cubicBezTo>
                                        <a:pt x="12970" y="3979"/>
                                        <a:pt x="12970" y="3979"/>
                                        <a:pt x="12838" y="4036"/>
                                      </a:cubicBezTo>
                                      <a:cubicBezTo>
                                        <a:pt x="12677" y="4093"/>
                                        <a:pt x="12601" y="4206"/>
                                        <a:pt x="12544" y="4320"/>
                                      </a:cubicBezTo>
                                      <a:lnTo>
                                        <a:pt x="12544" y="4320"/>
                                      </a:lnTo>
                                      <a:cubicBezTo>
                                        <a:pt x="12516" y="4377"/>
                                        <a:pt x="12516" y="4434"/>
                                        <a:pt x="12573" y="4434"/>
                                      </a:cubicBezTo>
                                      <a:cubicBezTo>
                                        <a:pt x="12610" y="4434"/>
                                        <a:pt x="12686" y="4377"/>
                                        <a:pt x="12743" y="4320"/>
                                      </a:cubicBezTo>
                                      <a:cubicBezTo>
                                        <a:pt x="12809" y="4263"/>
                                        <a:pt x="12866" y="4263"/>
                                        <a:pt x="12885" y="4320"/>
                                      </a:cubicBezTo>
                                      <a:close/>
                                      <a:moveTo>
                                        <a:pt x="12610" y="4832"/>
                                      </a:moveTo>
                                      <a:cubicBezTo>
                                        <a:pt x="12582" y="4832"/>
                                        <a:pt x="12573" y="4945"/>
                                        <a:pt x="12573" y="5002"/>
                                      </a:cubicBezTo>
                                      <a:cubicBezTo>
                                        <a:pt x="12591" y="5173"/>
                                        <a:pt x="12648" y="5116"/>
                                        <a:pt x="12648" y="4945"/>
                                      </a:cubicBezTo>
                                      <a:cubicBezTo>
                                        <a:pt x="12658" y="4832"/>
                                        <a:pt x="12639" y="4775"/>
                                        <a:pt x="12610" y="4832"/>
                                      </a:cubicBezTo>
                                      <a:close/>
                                      <a:moveTo>
                                        <a:pt x="12260" y="5229"/>
                                      </a:moveTo>
                                      <a:cubicBezTo>
                                        <a:pt x="12251" y="5173"/>
                                        <a:pt x="12241" y="5173"/>
                                        <a:pt x="12222" y="5229"/>
                                      </a:cubicBezTo>
                                      <a:cubicBezTo>
                                        <a:pt x="12213" y="5286"/>
                                        <a:pt x="12213" y="5286"/>
                                        <a:pt x="12232" y="5286"/>
                                      </a:cubicBezTo>
                                      <a:cubicBezTo>
                                        <a:pt x="12260" y="5286"/>
                                        <a:pt x="12270" y="5229"/>
                                        <a:pt x="12260" y="5229"/>
                                      </a:cubicBezTo>
                                      <a:close/>
                                      <a:moveTo>
                                        <a:pt x="14315" y="6764"/>
                                      </a:moveTo>
                                      <a:cubicBezTo>
                                        <a:pt x="14296" y="6764"/>
                                        <a:pt x="14296" y="6764"/>
                                        <a:pt x="14315" y="6878"/>
                                      </a:cubicBezTo>
                                      <a:lnTo>
                                        <a:pt x="14315" y="6878"/>
                                      </a:lnTo>
                                      <a:cubicBezTo>
                                        <a:pt x="14334" y="6935"/>
                                        <a:pt x="14362" y="6992"/>
                                        <a:pt x="14381" y="6992"/>
                                      </a:cubicBezTo>
                                      <a:lnTo>
                                        <a:pt x="14429" y="6992"/>
                                      </a:lnTo>
                                      <a:lnTo>
                                        <a:pt x="14381" y="6878"/>
                                      </a:lnTo>
                                      <a:cubicBezTo>
                                        <a:pt x="14362" y="6821"/>
                                        <a:pt x="14334" y="6821"/>
                                        <a:pt x="14315" y="6764"/>
                                      </a:cubicBezTo>
                                      <a:close/>
                                      <a:moveTo>
                                        <a:pt x="12165" y="5286"/>
                                      </a:moveTo>
                                      <a:cubicBezTo>
                                        <a:pt x="12156" y="5229"/>
                                        <a:pt x="12127" y="5229"/>
                                        <a:pt x="12109" y="5286"/>
                                      </a:cubicBezTo>
                                      <a:cubicBezTo>
                                        <a:pt x="12090" y="5286"/>
                                        <a:pt x="12099" y="5343"/>
                                        <a:pt x="12127" y="5343"/>
                                      </a:cubicBezTo>
                                      <a:cubicBezTo>
                                        <a:pt x="12165" y="5343"/>
                                        <a:pt x="12175" y="5343"/>
                                        <a:pt x="12165" y="5286"/>
                                      </a:cubicBezTo>
                                      <a:close/>
                                      <a:moveTo>
                                        <a:pt x="14400" y="5798"/>
                                      </a:moveTo>
                                      <a:lnTo>
                                        <a:pt x="14305" y="5741"/>
                                      </a:lnTo>
                                      <a:lnTo>
                                        <a:pt x="14381" y="5684"/>
                                      </a:lnTo>
                                      <a:cubicBezTo>
                                        <a:pt x="14448" y="5627"/>
                                        <a:pt x="14504" y="5286"/>
                                        <a:pt x="14448" y="5286"/>
                                      </a:cubicBezTo>
                                      <a:cubicBezTo>
                                        <a:pt x="14438" y="5286"/>
                                        <a:pt x="14419" y="5229"/>
                                        <a:pt x="14419" y="5173"/>
                                      </a:cubicBezTo>
                                      <a:cubicBezTo>
                                        <a:pt x="14410" y="5059"/>
                                        <a:pt x="14400" y="5059"/>
                                        <a:pt x="14343" y="5173"/>
                                      </a:cubicBezTo>
                                      <a:cubicBezTo>
                                        <a:pt x="14305" y="5229"/>
                                        <a:pt x="14230" y="5343"/>
                                        <a:pt x="14163" y="5343"/>
                                      </a:cubicBezTo>
                                      <a:cubicBezTo>
                                        <a:pt x="14059" y="5343"/>
                                        <a:pt x="14050" y="5400"/>
                                        <a:pt x="14097" y="5514"/>
                                      </a:cubicBezTo>
                                      <a:cubicBezTo>
                                        <a:pt x="14126" y="5571"/>
                                        <a:pt x="14182" y="5627"/>
                                        <a:pt x="14230" y="5627"/>
                                      </a:cubicBezTo>
                                      <a:cubicBezTo>
                                        <a:pt x="14287" y="5627"/>
                                        <a:pt x="14305" y="5684"/>
                                        <a:pt x="14277" y="5741"/>
                                      </a:cubicBezTo>
                                      <a:cubicBezTo>
                                        <a:pt x="14258" y="5798"/>
                                        <a:pt x="14116" y="5855"/>
                                        <a:pt x="13908" y="5798"/>
                                      </a:cubicBezTo>
                                      <a:cubicBezTo>
                                        <a:pt x="13718" y="5741"/>
                                        <a:pt x="13519" y="5741"/>
                                        <a:pt x="13463" y="5741"/>
                                      </a:cubicBezTo>
                                      <a:cubicBezTo>
                                        <a:pt x="13368" y="5741"/>
                                        <a:pt x="13349" y="5741"/>
                                        <a:pt x="13340" y="5514"/>
                                      </a:cubicBezTo>
                                      <a:cubicBezTo>
                                        <a:pt x="13330" y="5400"/>
                                        <a:pt x="13330" y="5286"/>
                                        <a:pt x="13340" y="5229"/>
                                      </a:cubicBezTo>
                                      <a:cubicBezTo>
                                        <a:pt x="13349" y="5173"/>
                                        <a:pt x="13425" y="5059"/>
                                        <a:pt x="13510" y="5059"/>
                                      </a:cubicBezTo>
                                      <a:cubicBezTo>
                                        <a:pt x="13576" y="5059"/>
                                        <a:pt x="13643" y="4888"/>
                                        <a:pt x="13586" y="4888"/>
                                      </a:cubicBezTo>
                                      <a:cubicBezTo>
                                        <a:pt x="13576" y="4888"/>
                                        <a:pt x="13567" y="4832"/>
                                        <a:pt x="13576" y="4775"/>
                                      </a:cubicBezTo>
                                      <a:cubicBezTo>
                                        <a:pt x="13586" y="4718"/>
                                        <a:pt x="13576" y="4661"/>
                                        <a:pt x="13557" y="4604"/>
                                      </a:cubicBezTo>
                                      <a:cubicBezTo>
                                        <a:pt x="13538" y="4547"/>
                                        <a:pt x="13529" y="4604"/>
                                        <a:pt x="13529" y="4661"/>
                                      </a:cubicBezTo>
                                      <a:cubicBezTo>
                                        <a:pt x="13519" y="4775"/>
                                        <a:pt x="13463" y="4832"/>
                                        <a:pt x="13216" y="5116"/>
                                      </a:cubicBezTo>
                                      <a:cubicBezTo>
                                        <a:pt x="13141" y="5173"/>
                                        <a:pt x="13084" y="5286"/>
                                        <a:pt x="13074" y="5343"/>
                                      </a:cubicBezTo>
                                      <a:cubicBezTo>
                                        <a:pt x="13065" y="5457"/>
                                        <a:pt x="12942" y="5571"/>
                                        <a:pt x="12857" y="5571"/>
                                      </a:cubicBezTo>
                                      <a:cubicBezTo>
                                        <a:pt x="12838" y="5571"/>
                                        <a:pt x="12819" y="5627"/>
                                        <a:pt x="12809" y="5684"/>
                                      </a:cubicBezTo>
                                      <a:cubicBezTo>
                                        <a:pt x="12800" y="5741"/>
                                        <a:pt x="12734" y="5798"/>
                                        <a:pt x="12648" y="5855"/>
                                      </a:cubicBezTo>
                                      <a:cubicBezTo>
                                        <a:pt x="12506" y="5912"/>
                                        <a:pt x="12506" y="5912"/>
                                        <a:pt x="12601" y="5798"/>
                                      </a:cubicBezTo>
                                      <a:cubicBezTo>
                                        <a:pt x="12658" y="5741"/>
                                        <a:pt x="12762" y="5571"/>
                                        <a:pt x="12828" y="5400"/>
                                      </a:cubicBezTo>
                                      <a:cubicBezTo>
                                        <a:pt x="12932" y="5173"/>
                                        <a:pt x="12942" y="5116"/>
                                        <a:pt x="12904" y="5059"/>
                                      </a:cubicBezTo>
                                      <a:cubicBezTo>
                                        <a:pt x="12876" y="5059"/>
                                        <a:pt x="12838" y="5116"/>
                                        <a:pt x="12819" y="5173"/>
                                      </a:cubicBezTo>
                                      <a:cubicBezTo>
                                        <a:pt x="12771" y="5343"/>
                                        <a:pt x="12573" y="5684"/>
                                        <a:pt x="12487" y="5684"/>
                                      </a:cubicBezTo>
                                      <a:cubicBezTo>
                                        <a:pt x="12449" y="5684"/>
                                        <a:pt x="12440" y="5741"/>
                                        <a:pt x="12459" y="5741"/>
                                      </a:cubicBezTo>
                                      <a:cubicBezTo>
                                        <a:pt x="12487" y="5798"/>
                                        <a:pt x="12478" y="5855"/>
                                        <a:pt x="12412" y="5968"/>
                                      </a:cubicBezTo>
                                      <a:cubicBezTo>
                                        <a:pt x="12364" y="6025"/>
                                        <a:pt x="12317" y="6139"/>
                                        <a:pt x="12298" y="6139"/>
                                      </a:cubicBezTo>
                                      <a:cubicBezTo>
                                        <a:pt x="12270" y="6139"/>
                                        <a:pt x="12270" y="6139"/>
                                        <a:pt x="12288" y="6025"/>
                                      </a:cubicBezTo>
                                      <a:cubicBezTo>
                                        <a:pt x="12307" y="5912"/>
                                        <a:pt x="12307" y="5912"/>
                                        <a:pt x="12279" y="5968"/>
                                      </a:cubicBezTo>
                                      <a:cubicBezTo>
                                        <a:pt x="12260" y="6025"/>
                                        <a:pt x="12194" y="6082"/>
                                        <a:pt x="12137" y="6082"/>
                                      </a:cubicBezTo>
                                      <a:cubicBezTo>
                                        <a:pt x="12042" y="6139"/>
                                        <a:pt x="12023" y="6196"/>
                                        <a:pt x="12004" y="6423"/>
                                      </a:cubicBezTo>
                                      <a:cubicBezTo>
                                        <a:pt x="11985" y="6651"/>
                                        <a:pt x="11966" y="6707"/>
                                        <a:pt x="11910" y="6707"/>
                                      </a:cubicBezTo>
                                      <a:cubicBezTo>
                                        <a:pt x="11749" y="6764"/>
                                        <a:pt x="11512" y="6992"/>
                                        <a:pt x="11493" y="7105"/>
                                      </a:cubicBezTo>
                                      <a:cubicBezTo>
                                        <a:pt x="11474" y="7219"/>
                                        <a:pt x="11484" y="7219"/>
                                        <a:pt x="11521" y="7162"/>
                                      </a:cubicBezTo>
                                      <a:cubicBezTo>
                                        <a:pt x="11550" y="7105"/>
                                        <a:pt x="11626" y="7048"/>
                                        <a:pt x="11682" y="7048"/>
                                      </a:cubicBezTo>
                                      <a:cubicBezTo>
                                        <a:pt x="11739" y="6992"/>
                                        <a:pt x="11815" y="6935"/>
                                        <a:pt x="11853" y="6878"/>
                                      </a:cubicBezTo>
                                      <a:cubicBezTo>
                                        <a:pt x="11891" y="6821"/>
                                        <a:pt x="11929" y="6764"/>
                                        <a:pt x="11938" y="6764"/>
                                      </a:cubicBezTo>
                                      <a:cubicBezTo>
                                        <a:pt x="11976" y="6764"/>
                                        <a:pt x="11881" y="7048"/>
                                        <a:pt x="11843" y="7105"/>
                                      </a:cubicBezTo>
                                      <a:cubicBezTo>
                                        <a:pt x="11815" y="7105"/>
                                        <a:pt x="11815" y="7105"/>
                                        <a:pt x="11834" y="7219"/>
                                      </a:cubicBezTo>
                                      <a:cubicBezTo>
                                        <a:pt x="11853" y="7276"/>
                                        <a:pt x="11853" y="7333"/>
                                        <a:pt x="11843" y="7333"/>
                                      </a:cubicBezTo>
                                      <a:cubicBezTo>
                                        <a:pt x="11834" y="7333"/>
                                        <a:pt x="11834" y="7389"/>
                                        <a:pt x="11843" y="7446"/>
                                      </a:cubicBezTo>
                                      <a:lnTo>
                                        <a:pt x="11843" y="7446"/>
                                      </a:lnTo>
                                      <a:cubicBezTo>
                                        <a:pt x="11853" y="7503"/>
                                        <a:pt x="11872" y="7560"/>
                                        <a:pt x="11891" y="7560"/>
                                      </a:cubicBezTo>
                                      <a:cubicBezTo>
                                        <a:pt x="11910" y="7560"/>
                                        <a:pt x="11929" y="7503"/>
                                        <a:pt x="11938" y="7446"/>
                                      </a:cubicBezTo>
                                      <a:cubicBezTo>
                                        <a:pt x="11948" y="7389"/>
                                        <a:pt x="11995" y="7333"/>
                                        <a:pt x="12042" y="7333"/>
                                      </a:cubicBezTo>
                                      <a:cubicBezTo>
                                        <a:pt x="12090" y="7333"/>
                                        <a:pt x="12137" y="7276"/>
                                        <a:pt x="12137" y="7219"/>
                                      </a:cubicBezTo>
                                      <a:cubicBezTo>
                                        <a:pt x="12137" y="7162"/>
                                        <a:pt x="12099" y="7105"/>
                                        <a:pt x="12052" y="7105"/>
                                      </a:cubicBezTo>
                                      <a:cubicBezTo>
                                        <a:pt x="11995" y="7105"/>
                                        <a:pt x="11966" y="7048"/>
                                        <a:pt x="11976" y="6992"/>
                                      </a:cubicBezTo>
                                      <a:cubicBezTo>
                                        <a:pt x="11985" y="6935"/>
                                        <a:pt x="12014" y="6878"/>
                                        <a:pt x="12071" y="6935"/>
                                      </a:cubicBezTo>
                                      <a:cubicBezTo>
                                        <a:pt x="12137" y="6992"/>
                                        <a:pt x="12156" y="6992"/>
                                        <a:pt x="12165" y="6821"/>
                                      </a:cubicBezTo>
                                      <a:cubicBezTo>
                                        <a:pt x="12175" y="6707"/>
                                        <a:pt x="12194" y="6651"/>
                                        <a:pt x="12232" y="6651"/>
                                      </a:cubicBezTo>
                                      <a:cubicBezTo>
                                        <a:pt x="12270" y="6651"/>
                                        <a:pt x="12279" y="6651"/>
                                        <a:pt x="12260" y="6537"/>
                                      </a:cubicBezTo>
                                      <a:cubicBezTo>
                                        <a:pt x="12241" y="6480"/>
                                        <a:pt x="12241" y="6423"/>
                                        <a:pt x="12241" y="6366"/>
                                      </a:cubicBezTo>
                                      <a:cubicBezTo>
                                        <a:pt x="12260" y="6253"/>
                                        <a:pt x="12497" y="6139"/>
                                        <a:pt x="12497" y="6196"/>
                                      </a:cubicBezTo>
                                      <a:cubicBezTo>
                                        <a:pt x="12506" y="6253"/>
                                        <a:pt x="12610" y="6196"/>
                                        <a:pt x="12790" y="5968"/>
                                      </a:cubicBezTo>
                                      <a:cubicBezTo>
                                        <a:pt x="12847" y="5912"/>
                                        <a:pt x="12961" y="5855"/>
                                        <a:pt x="13046" y="5798"/>
                                      </a:cubicBezTo>
                                      <a:cubicBezTo>
                                        <a:pt x="13131" y="5798"/>
                                        <a:pt x="13207" y="5741"/>
                                        <a:pt x="13216" y="5684"/>
                                      </a:cubicBezTo>
                                      <a:cubicBezTo>
                                        <a:pt x="13226" y="5627"/>
                                        <a:pt x="13235" y="5684"/>
                                        <a:pt x="13245" y="5684"/>
                                      </a:cubicBezTo>
                                      <a:cubicBezTo>
                                        <a:pt x="13254" y="5741"/>
                                        <a:pt x="13311" y="5798"/>
                                        <a:pt x="13377" y="5798"/>
                                      </a:cubicBezTo>
                                      <a:cubicBezTo>
                                        <a:pt x="13444" y="5798"/>
                                        <a:pt x="13548" y="5855"/>
                                        <a:pt x="13614" y="5912"/>
                                      </a:cubicBezTo>
                                      <a:cubicBezTo>
                                        <a:pt x="13908" y="6139"/>
                                        <a:pt x="14561" y="6139"/>
                                        <a:pt x="14514" y="5912"/>
                                      </a:cubicBezTo>
                                      <a:cubicBezTo>
                                        <a:pt x="14504" y="5968"/>
                                        <a:pt x="14457" y="5855"/>
                                        <a:pt x="14400" y="5798"/>
                                      </a:cubicBezTo>
                                      <a:close/>
                                      <a:moveTo>
                                        <a:pt x="12071" y="6764"/>
                                      </a:moveTo>
                                      <a:cubicBezTo>
                                        <a:pt x="12042" y="6764"/>
                                        <a:pt x="12033" y="6764"/>
                                        <a:pt x="12052" y="6707"/>
                                      </a:cubicBezTo>
                                      <a:cubicBezTo>
                                        <a:pt x="12061" y="6651"/>
                                        <a:pt x="12080" y="6651"/>
                                        <a:pt x="12099" y="6707"/>
                                      </a:cubicBezTo>
                                      <a:cubicBezTo>
                                        <a:pt x="12109" y="6707"/>
                                        <a:pt x="12099" y="6764"/>
                                        <a:pt x="12071" y="6764"/>
                                      </a:cubicBezTo>
                                      <a:close/>
                                      <a:moveTo>
                                        <a:pt x="13112" y="5684"/>
                                      </a:moveTo>
                                      <a:cubicBezTo>
                                        <a:pt x="13046" y="5684"/>
                                        <a:pt x="13027" y="5684"/>
                                        <a:pt x="13046" y="5627"/>
                                      </a:cubicBezTo>
                                      <a:cubicBezTo>
                                        <a:pt x="13093" y="5457"/>
                                        <a:pt x="13207" y="5457"/>
                                        <a:pt x="13207" y="5571"/>
                                      </a:cubicBezTo>
                                      <a:cubicBezTo>
                                        <a:pt x="13207" y="5627"/>
                                        <a:pt x="13160" y="5684"/>
                                        <a:pt x="13112" y="5684"/>
                                      </a:cubicBezTo>
                                      <a:close/>
                                      <a:moveTo>
                                        <a:pt x="14097" y="6935"/>
                                      </a:moveTo>
                                      <a:cubicBezTo>
                                        <a:pt x="14088" y="6992"/>
                                        <a:pt x="14097" y="6992"/>
                                        <a:pt x="14116" y="6992"/>
                                      </a:cubicBezTo>
                                      <a:cubicBezTo>
                                        <a:pt x="14144" y="6992"/>
                                        <a:pt x="14154" y="6992"/>
                                        <a:pt x="14135" y="6935"/>
                                      </a:cubicBezTo>
                                      <a:cubicBezTo>
                                        <a:pt x="14135" y="6878"/>
                                        <a:pt x="14116" y="6878"/>
                                        <a:pt x="14097" y="6935"/>
                                      </a:cubicBezTo>
                                      <a:close/>
                                      <a:moveTo>
                                        <a:pt x="14807" y="6594"/>
                                      </a:moveTo>
                                      <a:cubicBezTo>
                                        <a:pt x="14807" y="6707"/>
                                        <a:pt x="14855" y="6707"/>
                                        <a:pt x="14874" y="6594"/>
                                      </a:cubicBezTo>
                                      <a:cubicBezTo>
                                        <a:pt x="14883" y="6537"/>
                                        <a:pt x="14883" y="6480"/>
                                        <a:pt x="14874" y="6423"/>
                                      </a:cubicBezTo>
                                      <a:cubicBezTo>
                                        <a:pt x="14864" y="6309"/>
                                        <a:pt x="14807" y="6480"/>
                                        <a:pt x="14807" y="6594"/>
                                      </a:cubicBezTo>
                                      <a:close/>
                                      <a:moveTo>
                                        <a:pt x="14798" y="5457"/>
                                      </a:moveTo>
                                      <a:cubicBezTo>
                                        <a:pt x="14798" y="5457"/>
                                        <a:pt x="14836" y="5514"/>
                                        <a:pt x="14883" y="5514"/>
                                      </a:cubicBezTo>
                                      <a:cubicBezTo>
                                        <a:pt x="14930" y="5514"/>
                                        <a:pt x="14978" y="5457"/>
                                        <a:pt x="14987" y="5400"/>
                                      </a:cubicBezTo>
                                      <a:cubicBezTo>
                                        <a:pt x="14987" y="5286"/>
                                        <a:pt x="14817" y="5343"/>
                                        <a:pt x="14798" y="5457"/>
                                      </a:cubicBezTo>
                                      <a:close/>
                                      <a:moveTo>
                                        <a:pt x="14305" y="5059"/>
                                      </a:moveTo>
                                      <a:cubicBezTo>
                                        <a:pt x="14315" y="5002"/>
                                        <a:pt x="14305" y="5002"/>
                                        <a:pt x="14287" y="5002"/>
                                      </a:cubicBezTo>
                                      <a:cubicBezTo>
                                        <a:pt x="14268" y="5059"/>
                                        <a:pt x="14258" y="5059"/>
                                        <a:pt x="14258" y="5116"/>
                                      </a:cubicBezTo>
                                      <a:cubicBezTo>
                                        <a:pt x="14268" y="5229"/>
                                        <a:pt x="14296" y="5173"/>
                                        <a:pt x="14305" y="5059"/>
                                      </a:cubicBezTo>
                                      <a:close/>
                                      <a:moveTo>
                                        <a:pt x="14826" y="3638"/>
                                      </a:moveTo>
                                      <a:cubicBezTo>
                                        <a:pt x="14836" y="3638"/>
                                        <a:pt x="14845" y="3581"/>
                                        <a:pt x="14855" y="3524"/>
                                      </a:cubicBezTo>
                                      <a:cubicBezTo>
                                        <a:pt x="14864" y="3467"/>
                                        <a:pt x="14855" y="3411"/>
                                        <a:pt x="14845" y="3411"/>
                                      </a:cubicBezTo>
                                      <a:cubicBezTo>
                                        <a:pt x="14836" y="3411"/>
                                        <a:pt x="14826" y="3467"/>
                                        <a:pt x="14817" y="3524"/>
                                      </a:cubicBezTo>
                                      <a:cubicBezTo>
                                        <a:pt x="14817" y="3581"/>
                                        <a:pt x="14817" y="3638"/>
                                        <a:pt x="14826" y="3638"/>
                                      </a:cubicBezTo>
                                      <a:close/>
                                      <a:moveTo>
                                        <a:pt x="14504" y="5002"/>
                                      </a:moveTo>
                                      <a:cubicBezTo>
                                        <a:pt x="14495" y="4945"/>
                                        <a:pt x="14485" y="4945"/>
                                        <a:pt x="14466" y="5002"/>
                                      </a:cubicBezTo>
                                      <a:cubicBezTo>
                                        <a:pt x="14457" y="5059"/>
                                        <a:pt x="14457" y="5059"/>
                                        <a:pt x="14476" y="5059"/>
                                      </a:cubicBezTo>
                                      <a:cubicBezTo>
                                        <a:pt x="14504" y="5059"/>
                                        <a:pt x="14514" y="5002"/>
                                        <a:pt x="14504" y="5002"/>
                                      </a:cubicBezTo>
                                      <a:close/>
                                      <a:moveTo>
                                        <a:pt x="14315" y="4718"/>
                                      </a:moveTo>
                                      <a:cubicBezTo>
                                        <a:pt x="14343" y="4718"/>
                                        <a:pt x="14343" y="4718"/>
                                        <a:pt x="14315" y="4604"/>
                                      </a:cubicBezTo>
                                      <a:cubicBezTo>
                                        <a:pt x="14277" y="4491"/>
                                        <a:pt x="14258" y="4491"/>
                                        <a:pt x="14268" y="4604"/>
                                      </a:cubicBezTo>
                                      <a:cubicBezTo>
                                        <a:pt x="14277" y="4661"/>
                                        <a:pt x="14296" y="4718"/>
                                        <a:pt x="14315" y="4718"/>
                                      </a:cubicBezTo>
                                      <a:close/>
                                      <a:moveTo>
                                        <a:pt x="19892" y="2558"/>
                                      </a:moveTo>
                                      <a:cubicBezTo>
                                        <a:pt x="19883" y="2558"/>
                                        <a:pt x="19864" y="2501"/>
                                        <a:pt x="19855" y="2444"/>
                                      </a:cubicBezTo>
                                      <a:cubicBezTo>
                                        <a:pt x="19845" y="2387"/>
                                        <a:pt x="19836" y="2387"/>
                                        <a:pt x="19826" y="2501"/>
                                      </a:cubicBezTo>
                                      <a:cubicBezTo>
                                        <a:pt x="19807" y="2615"/>
                                        <a:pt x="19807" y="2615"/>
                                        <a:pt x="19798" y="2501"/>
                                      </a:cubicBezTo>
                                      <a:cubicBezTo>
                                        <a:pt x="19788" y="2444"/>
                                        <a:pt x="19760" y="2387"/>
                                        <a:pt x="19713" y="2387"/>
                                      </a:cubicBezTo>
                                      <a:cubicBezTo>
                                        <a:pt x="19646" y="2387"/>
                                        <a:pt x="19646" y="2387"/>
                                        <a:pt x="19675" y="2501"/>
                                      </a:cubicBezTo>
                                      <a:cubicBezTo>
                                        <a:pt x="19703" y="2615"/>
                                        <a:pt x="19675" y="2615"/>
                                        <a:pt x="19485" y="2615"/>
                                      </a:cubicBezTo>
                                      <a:cubicBezTo>
                                        <a:pt x="19362" y="2615"/>
                                        <a:pt x="19267" y="2672"/>
                                        <a:pt x="19267" y="2672"/>
                                      </a:cubicBezTo>
                                      <a:lnTo>
                                        <a:pt x="19267" y="2672"/>
                                      </a:lnTo>
                                      <a:cubicBezTo>
                                        <a:pt x="19267" y="2785"/>
                                        <a:pt x="19807" y="2785"/>
                                        <a:pt x="19892" y="2672"/>
                                      </a:cubicBezTo>
                                      <a:cubicBezTo>
                                        <a:pt x="19949" y="2615"/>
                                        <a:pt x="19949" y="2558"/>
                                        <a:pt x="19892" y="2558"/>
                                      </a:cubicBezTo>
                                      <a:close/>
                                      <a:moveTo>
                                        <a:pt x="5925" y="6878"/>
                                      </a:moveTo>
                                      <a:cubicBezTo>
                                        <a:pt x="5944" y="6935"/>
                                        <a:pt x="6105" y="6935"/>
                                        <a:pt x="6114" y="6821"/>
                                      </a:cubicBezTo>
                                      <a:cubicBezTo>
                                        <a:pt x="6133" y="6707"/>
                                        <a:pt x="6095" y="6651"/>
                                        <a:pt x="6001" y="6707"/>
                                      </a:cubicBezTo>
                                      <a:cubicBezTo>
                                        <a:pt x="5953" y="6764"/>
                                        <a:pt x="5915" y="6821"/>
                                        <a:pt x="5925" y="6878"/>
                                      </a:cubicBezTo>
                                      <a:close/>
                                      <a:moveTo>
                                        <a:pt x="13245" y="3524"/>
                                      </a:moveTo>
                                      <a:cubicBezTo>
                                        <a:pt x="13245" y="3524"/>
                                        <a:pt x="13254" y="3467"/>
                                        <a:pt x="13254" y="3411"/>
                                      </a:cubicBezTo>
                                      <a:cubicBezTo>
                                        <a:pt x="13254" y="3354"/>
                                        <a:pt x="13245" y="3297"/>
                                        <a:pt x="13235" y="3297"/>
                                      </a:cubicBezTo>
                                      <a:cubicBezTo>
                                        <a:pt x="13226" y="3297"/>
                                        <a:pt x="13226" y="3354"/>
                                        <a:pt x="13226" y="3411"/>
                                      </a:cubicBezTo>
                                      <a:cubicBezTo>
                                        <a:pt x="13235" y="3524"/>
                                        <a:pt x="13245" y="3524"/>
                                        <a:pt x="13245" y="3524"/>
                                      </a:cubicBezTo>
                                      <a:close/>
                                      <a:moveTo>
                                        <a:pt x="5915" y="5968"/>
                                      </a:moveTo>
                                      <a:cubicBezTo>
                                        <a:pt x="5906" y="5912"/>
                                        <a:pt x="5897" y="5968"/>
                                        <a:pt x="5897" y="6025"/>
                                      </a:cubicBezTo>
                                      <a:cubicBezTo>
                                        <a:pt x="5897" y="6082"/>
                                        <a:pt x="5906" y="6139"/>
                                        <a:pt x="5915" y="6139"/>
                                      </a:cubicBezTo>
                                      <a:cubicBezTo>
                                        <a:pt x="5925" y="6139"/>
                                        <a:pt x="5934" y="6139"/>
                                        <a:pt x="5934" y="6082"/>
                                      </a:cubicBezTo>
                                      <a:cubicBezTo>
                                        <a:pt x="5934" y="6025"/>
                                        <a:pt x="5925" y="6025"/>
                                        <a:pt x="5915" y="5968"/>
                                      </a:cubicBezTo>
                                      <a:close/>
                                      <a:moveTo>
                                        <a:pt x="13870" y="2785"/>
                                      </a:moveTo>
                                      <a:cubicBezTo>
                                        <a:pt x="13860" y="2728"/>
                                        <a:pt x="13851" y="2672"/>
                                        <a:pt x="13841" y="2672"/>
                                      </a:cubicBezTo>
                                      <a:cubicBezTo>
                                        <a:pt x="13832" y="2672"/>
                                        <a:pt x="13832" y="2728"/>
                                        <a:pt x="13832" y="2785"/>
                                      </a:cubicBezTo>
                                      <a:cubicBezTo>
                                        <a:pt x="13841" y="2842"/>
                                        <a:pt x="13851" y="2899"/>
                                        <a:pt x="13860" y="2899"/>
                                      </a:cubicBezTo>
                                      <a:cubicBezTo>
                                        <a:pt x="13870" y="2899"/>
                                        <a:pt x="13870" y="2842"/>
                                        <a:pt x="13870" y="2785"/>
                                      </a:cubicBezTo>
                                      <a:close/>
                                      <a:moveTo>
                                        <a:pt x="3510" y="5173"/>
                                      </a:moveTo>
                                      <a:cubicBezTo>
                                        <a:pt x="3501" y="5229"/>
                                        <a:pt x="3501" y="5229"/>
                                        <a:pt x="3520" y="5229"/>
                                      </a:cubicBezTo>
                                      <a:cubicBezTo>
                                        <a:pt x="3539" y="5229"/>
                                        <a:pt x="3548" y="5229"/>
                                        <a:pt x="3539" y="5173"/>
                                      </a:cubicBezTo>
                                      <a:cubicBezTo>
                                        <a:pt x="3539" y="5173"/>
                                        <a:pt x="3520" y="5173"/>
                                        <a:pt x="3510" y="5173"/>
                                      </a:cubicBezTo>
                                      <a:close/>
                                      <a:moveTo>
                                        <a:pt x="6086" y="7787"/>
                                      </a:moveTo>
                                      <a:cubicBezTo>
                                        <a:pt x="6086" y="7787"/>
                                        <a:pt x="6095" y="7844"/>
                                        <a:pt x="6114" y="7844"/>
                                      </a:cubicBezTo>
                                      <a:cubicBezTo>
                                        <a:pt x="6133" y="7844"/>
                                        <a:pt x="6143" y="7787"/>
                                        <a:pt x="6143" y="7731"/>
                                      </a:cubicBezTo>
                                      <a:cubicBezTo>
                                        <a:pt x="6143" y="7674"/>
                                        <a:pt x="6133" y="7674"/>
                                        <a:pt x="6114" y="7674"/>
                                      </a:cubicBezTo>
                                      <a:cubicBezTo>
                                        <a:pt x="6105" y="7731"/>
                                        <a:pt x="6086" y="7787"/>
                                        <a:pt x="6086" y="7787"/>
                                      </a:cubicBezTo>
                                      <a:close/>
                                      <a:moveTo>
                                        <a:pt x="6086" y="6025"/>
                                      </a:moveTo>
                                      <a:cubicBezTo>
                                        <a:pt x="6057" y="6025"/>
                                        <a:pt x="6039" y="6082"/>
                                        <a:pt x="6039" y="6139"/>
                                      </a:cubicBezTo>
                                      <a:cubicBezTo>
                                        <a:pt x="6048" y="6196"/>
                                        <a:pt x="6067" y="6253"/>
                                        <a:pt x="6086" y="6253"/>
                                      </a:cubicBezTo>
                                      <a:cubicBezTo>
                                        <a:pt x="6105" y="6253"/>
                                        <a:pt x="6124" y="6196"/>
                                        <a:pt x="6133" y="6139"/>
                                      </a:cubicBezTo>
                                      <a:cubicBezTo>
                                        <a:pt x="6143" y="6082"/>
                                        <a:pt x="6124" y="6025"/>
                                        <a:pt x="6086" y="6025"/>
                                      </a:cubicBezTo>
                                      <a:close/>
                                      <a:moveTo>
                                        <a:pt x="6067" y="6366"/>
                                      </a:moveTo>
                                      <a:cubicBezTo>
                                        <a:pt x="6057" y="6423"/>
                                        <a:pt x="6067" y="6423"/>
                                        <a:pt x="6086" y="6423"/>
                                      </a:cubicBezTo>
                                      <a:cubicBezTo>
                                        <a:pt x="6114" y="6423"/>
                                        <a:pt x="6124" y="6423"/>
                                        <a:pt x="6105" y="6366"/>
                                      </a:cubicBezTo>
                                      <a:cubicBezTo>
                                        <a:pt x="6095" y="6366"/>
                                        <a:pt x="6076" y="6366"/>
                                        <a:pt x="6067" y="6366"/>
                                      </a:cubicBezTo>
                                      <a:close/>
                                      <a:moveTo>
                                        <a:pt x="19874" y="1989"/>
                                      </a:moveTo>
                                      <a:cubicBezTo>
                                        <a:pt x="19864" y="1933"/>
                                        <a:pt x="19855" y="1933"/>
                                        <a:pt x="19836" y="1989"/>
                                      </a:cubicBezTo>
                                      <a:cubicBezTo>
                                        <a:pt x="19826" y="2046"/>
                                        <a:pt x="19826" y="2046"/>
                                        <a:pt x="19845" y="2046"/>
                                      </a:cubicBezTo>
                                      <a:cubicBezTo>
                                        <a:pt x="19874" y="2046"/>
                                        <a:pt x="19883" y="1989"/>
                                        <a:pt x="19874" y="1989"/>
                                      </a:cubicBezTo>
                                      <a:close/>
                                      <a:moveTo>
                                        <a:pt x="3595" y="4604"/>
                                      </a:moveTo>
                                      <a:cubicBezTo>
                                        <a:pt x="3633" y="4377"/>
                                        <a:pt x="3614" y="4320"/>
                                        <a:pt x="3567" y="4434"/>
                                      </a:cubicBezTo>
                                      <a:cubicBezTo>
                                        <a:pt x="3529" y="4491"/>
                                        <a:pt x="3520" y="4604"/>
                                        <a:pt x="3539" y="4661"/>
                                      </a:cubicBezTo>
                                      <a:cubicBezTo>
                                        <a:pt x="3567" y="4775"/>
                                        <a:pt x="3567" y="4775"/>
                                        <a:pt x="3595" y="4604"/>
                                      </a:cubicBezTo>
                                      <a:close/>
                                      <a:moveTo>
                                        <a:pt x="21294" y="2274"/>
                                      </a:moveTo>
                                      <a:lnTo>
                                        <a:pt x="21294" y="2274"/>
                                      </a:lnTo>
                                      <a:cubicBezTo>
                                        <a:pt x="21294" y="2331"/>
                                        <a:pt x="21351" y="2387"/>
                                        <a:pt x="21445" y="2387"/>
                                      </a:cubicBezTo>
                                      <a:cubicBezTo>
                                        <a:pt x="21531" y="2387"/>
                                        <a:pt x="21597" y="2387"/>
                                        <a:pt x="21588" y="2331"/>
                                      </a:cubicBezTo>
                                      <a:cubicBezTo>
                                        <a:pt x="21569" y="2217"/>
                                        <a:pt x="21294" y="2160"/>
                                        <a:pt x="21294" y="2274"/>
                                      </a:cubicBezTo>
                                      <a:close/>
                                      <a:moveTo>
                                        <a:pt x="21199" y="4206"/>
                                      </a:moveTo>
                                      <a:cubicBezTo>
                                        <a:pt x="21190" y="4206"/>
                                        <a:pt x="21180" y="4263"/>
                                        <a:pt x="21180" y="4320"/>
                                      </a:cubicBezTo>
                                      <a:cubicBezTo>
                                        <a:pt x="21180" y="4377"/>
                                        <a:pt x="21190" y="4434"/>
                                        <a:pt x="21209" y="4434"/>
                                      </a:cubicBezTo>
                                      <a:cubicBezTo>
                                        <a:pt x="21228" y="4434"/>
                                        <a:pt x="21228" y="4377"/>
                                        <a:pt x="21228" y="4320"/>
                                      </a:cubicBezTo>
                                      <a:cubicBezTo>
                                        <a:pt x="21228" y="4263"/>
                                        <a:pt x="21209" y="4206"/>
                                        <a:pt x="21199" y="4206"/>
                                      </a:cubicBezTo>
                                      <a:close/>
                                      <a:moveTo>
                                        <a:pt x="20754" y="4320"/>
                                      </a:moveTo>
                                      <a:cubicBezTo>
                                        <a:pt x="20745" y="4377"/>
                                        <a:pt x="20754" y="4377"/>
                                        <a:pt x="20773" y="4377"/>
                                      </a:cubicBezTo>
                                      <a:cubicBezTo>
                                        <a:pt x="20802" y="4377"/>
                                        <a:pt x="20811" y="4377"/>
                                        <a:pt x="20792" y="4320"/>
                                      </a:cubicBezTo>
                                      <a:cubicBezTo>
                                        <a:pt x="20792" y="4320"/>
                                        <a:pt x="20773" y="4320"/>
                                        <a:pt x="20754" y="4320"/>
                                      </a:cubicBezTo>
                                      <a:close/>
                                      <a:moveTo>
                                        <a:pt x="20934" y="2615"/>
                                      </a:moveTo>
                                      <a:cubicBezTo>
                                        <a:pt x="20925" y="2672"/>
                                        <a:pt x="20925" y="2672"/>
                                        <a:pt x="20944" y="2672"/>
                                      </a:cubicBezTo>
                                      <a:cubicBezTo>
                                        <a:pt x="20963" y="2672"/>
                                        <a:pt x="20972" y="2672"/>
                                        <a:pt x="20963" y="2615"/>
                                      </a:cubicBezTo>
                                      <a:cubicBezTo>
                                        <a:pt x="20963" y="2558"/>
                                        <a:pt x="20944" y="2558"/>
                                        <a:pt x="20934" y="2615"/>
                                      </a:cubicBezTo>
                                      <a:close/>
                                      <a:moveTo>
                                        <a:pt x="20641" y="2331"/>
                                      </a:moveTo>
                                      <a:cubicBezTo>
                                        <a:pt x="20574" y="2387"/>
                                        <a:pt x="20650" y="2387"/>
                                        <a:pt x="20839" y="2387"/>
                                      </a:cubicBezTo>
                                      <a:cubicBezTo>
                                        <a:pt x="21010" y="2331"/>
                                        <a:pt x="21171" y="2274"/>
                                        <a:pt x="21180" y="2274"/>
                                      </a:cubicBezTo>
                                      <a:cubicBezTo>
                                        <a:pt x="21209" y="2160"/>
                                        <a:pt x="20802" y="2217"/>
                                        <a:pt x="20641" y="2331"/>
                                      </a:cubicBezTo>
                                      <a:close/>
                                      <a:moveTo>
                                        <a:pt x="20328" y="1819"/>
                                      </a:moveTo>
                                      <a:cubicBezTo>
                                        <a:pt x="20338" y="1762"/>
                                        <a:pt x="20328" y="1762"/>
                                        <a:pt x="20309" y="1762"/>
                                      </a:cubicBezTo>
                                      <a:cubicBezTo>
                                        <a:pt x="20290" y="1819"/>
                                        <a:pt x="20281" y="1819"/>
                                        <a:pt x="20281" y="1876"/>
                                      </a:cubicBezTo>
                                      <a:cubicBezTo>
                                        <a:pt x="20281" y="1989"/>
                                        <a:pt x="20319" y="1933"/>
                                        <a:pt x="20328" y="1819"/>
                                      </a:cubicBezTo>
                                      <a:close/>
                                      <a:moveTo>
                                        <a:pt x="20622" y="1023"/>
                                      </a:moveTo>
                                      <a:cubicBezTo>
                                        <a:pt x="20480" y="1023"/>
                                        <a:pt x="20338" y="1023"/>
                                        <a:pt x="20290" y="966"/>
                                      </a:cubicBezTo>
                                      <a:cubicBezTo>
                                        <a:pt x="20243" y="909"/>
                                        <a:pt x="20214" y="909"/>
                                        <a:pt x="20224" y="966"/>
                                      </a:cubicBezTo>
                                      <a:cubicBezTo>
                                        <a:pt x="20233" y="1023"/>
                                        <a:pt x="20243" y="1080"/>
                                        <a:pt x="20262" y="1080"/>
                                      </a:cubicBezTo>
                                      <a:cubicBezTo>
                                        <a:pt x="20281" y="1080"/>
                                        <a:pt x="20290" y="1080"/>
                                        <a:pt x="20281" y="1137"/>
                                      </a:cubicBezTo>
                                      <a:cubicBezTo>
                                        <a:pt x="20271" y="1194"/>
                                        <a:pt x="20120" y="1251"/>
                                        <a:pt x="19930" y="1251"/>
                                      </a:cubicBezTo>
                                      <a:cubicBezTo>
                                        <a:pt x="19741" y="1307"/>
                                        <a:pt x="19580" y="1364"/>
                                        <a:pt x="19571" y="1421"/>
                                      </a:cubicBezTo>
                                      <a:cubicBezTo>
                                        <a:pt x="19542" y="1535"/>
                                        <a:pt x="19211" y="1535"/>
                                        <a:pt x="19192" y="1421"/>
                                      </a:cubicBezTo>
                                      <a:cubicBezTo>
                                        <a:pt x="19173" y="1307"/>
                                        <a:pt x="18955" y="1137"/>
                                        <a:pt x="18974" y="1307"/>
                                      </a:cubicBezTo>
                                      <a:cubicBezTo>
                                        <a:pt x="18983" y="1364"/>
                                        <a:pt x="18974" y="1421"/>
                                        <a:pt x="18955" y="1421"/>
                                      </a:cubicBezTo>
                                      <a:cubicBezTo>
                                        <a:pt x="18936" y="1421"/>
                                        <a:pt x="18927" y="1364"/>
                                        <a:pt x="18936" y="1307"/>
                                      </a:cubicBezTo>
                                      <a:cubicBezTo>
                                        <a:pt x="18946" y="1251"/>
                                        <a:pt x="18908" y="1194"/>
                                        <a:pt x="18860" y="1137"/>
                                      </a:cubicBezTo>
                                      <a:cubicBezTo>
                                        <a:pt x="18813" y="1080"/>
                                        <a:pt x="18775" y="1023"/>
                                        <a:pt x="18785" y="1023"/>
                                      </a:cubicBezTo>
                                      <a:cubicBezTo>
                                        <a:pt x="18803" y="909"/>
                                        <a:pt x="19040" y="909"/>
                                        <a:pt x="19107" y="1080"/>
                                      </a:cubicBezTo>
                                      <a:cubicBezTo>
                                        <a:pt x="19163" y="1194"/>
                                        <a:pt x="19201" y="1194"/>
                                        <a:pt x="19249" y="1137"/>
                                      </a:cubicBezTo>
                                      <a:cubicBezTo>
                                        <a:pt x="19286" y="1080"/>
                                        <a:pt x="19324" y="1080"/>
                                        <a:pt x="19324" y="1080"/>
                                      </a:cubicBezTo>
                                      <a:cubicBezTo>
                                        <a:pt x="19324" y="1080"/>
                                        <a:pt x="19381" y="1080"/>
                                        <a:pt x="19428" y="1023"/>
                                      </a:cubicBezTo>
                                      <a:cubicBezTo>
                                        <a:pt x="19504" y="909"/>
                                        <a:pt x="19949" y="796"/>
                                        <a:pt x="20139" y="796"/>
                                      </a:cubicBezTo>
                                      <a:cubicBezTo>
                                        <a:pt x="20158" y="796"/>
                                        <a:pt x="20177" y="739"/>
                                        <a:pt x="20186" y="682"/>
                                      </a:cubicBezTo>
                                      <a:cubicBezTo>
                                        <a:pt x="20196" y="568"/>
                                        <a:pt x="20148" y="568"/>
                                        <a:pt x="20006" y="568"/>
                                      </a:cubicBezTo>
                                      <a:cubicBezTo>
                                        <a:pt x="19892" y="568"/>
                                        <a:pt x="19826" y="568"/>
                                        <a:pt x="19826" y="512"/>
                                      </a:cubicBezTo>
                                      <a:cubicBezTo>
                                        <a:pt x="19826" y="455"/>
                                        <a:pt x="19817" y="398"/>
                                        <a:pt x="19798" y="398"/>
                                      </a:cubicBezTo>
                                      <a:cubicBezTo>
                                        <a:pt x="19779" y="398"/>
                                        <a:pt x="19779" y="341"/>
                                        <a:pt x="19807" y="284"/>
                                      </a:cubicBezTo>
                                      <a:cubicBezTo>
                                        <a:pt x="19817" y="284"/>
                                        <a:pt x="19826" y="227"/>
                                        <a:pt x="19836" y="227"/>
                                      </a:cubicBezTo>
                                      <a:lnTo>
                                        <a:pt x="15461" y="227"/>
                                      </a:lnTo>
                                      <a:cubicBezTo>
                                        <a:pt x="15461" y="227"/>
                                        <a:pt x="15461" y="284"/>
                                        <a:pt x="15461" y="284"/>
                                      </a:cubicBezTo>
                                      <a:cubicBezTo>
                                        <a:pt x="15461" y="398"/>
                                        <a:pt x="15442" y="455"/>
                                        <a:pt x="15376" y="455"/>
                                      </a:cubicBezTo>
                                      <a:cubicBezTo>
                                        <a:pt x="15309" y="455"/>
                                        <a:pt x="15309" y="455"/>
                                        <a:pt x="15347" y="398"/>
                                      </a:cubicBezTo>
                                      <a:cubicBezTo>
                                        <a:pt x="15376" y="398"/>
                                        <a:pt x="15404" y="341"/>
                                        <a:pt x="15404" y="284"/>
                                      </a:cubicBezTo>
                                      <a:lnTo>
                                        <a:pt x="15281" y="284"/>
                                      </a:lnTo>
                                      <a:cubicBezTo>
                                        <a:pt x="15281" y="341"/>
                                        <a:pt x="15271" y="398"/>
                                        <a:pt x="15252" y="398"/>
                                      </a:cubicBezTo>
                                      <a:cubicBezTo>
                                        <a:pt x="15233" y="398"/>
                                        <a:pt x="15224" y="341"/>
                                        <a:pt x="15215" y="284"/>
                                      </a:cubicBezTo>
                                      <a:lnTo>
                                        <a:pt x="4552" y="284"/>
                                      </a:lnTo>
                                      <a:cubicBezTo>
                                        <a:pt x="4552" y="341"/>
                                        <a:pt x="4514" y="512"/>
                                        <a:pt x="4457" y="682"/>
                                      </a:cubicBezTo>
                                      <a:cubicBezTo>
                                        <a:pt x="4362" y="966"/>
                                        <a:pt x="4239" y="1023"/>
                                        <a:pt x="4183" y="853"/>
                                      </a:cubicBezTo>
                                      <a:cubicBezTo>
                                        <a:pt x="4135" y="682"/>
                                        <a:pt x="3965" y="568"/>
                                        <a:pt x="3974" y="739"/>
                                      </a:cubicBezTo>
                                      <a:cubicBezTo>
                                        <a:pt x="3984" y="796"/>
                                        <a:pt x="3965" y="909"/>
                                        <a:pt x="3927" y="966"/>
                                      </a:cubicBezTo>
                                      <a:lnTo>
                                        <a:pt x="3870" y="1023"/>
                                      </a:lnTo>
                                      <a:lnTo>
                                        <a:pt x="3936" y="1080"/>
                                      </a:lnTo>
                                      <a:cubicBezTo>
                                        <a:pt x="3974" y="1137"/>
                                        <a:pt x="4022" y="1194"/>
                                        <a:pt x="4040" y="1194"/>
                                      </a:cubicBezTo>
                                      <a:cubicBezTo>
                                        <a:pt x="4078" y="1251"/>
                                        <a:pt x="4078" y="1251"/>
                                        <a:pt x="4031" y="1137"/>
                                      </a:cubicBezTo>
                                      <a:cubicBezTo>
                                        <a:pt x="3984" y="966"/>
                                        <a:pt x="3984" y="966"/>
                                        <a:pt x="4022" y="909"/>
                                      </a:cubicBezTo>
                                      <a:cubicBezTo>
                                        <a:pt x="4078" y="796"/>
                                        <a:pt x="4239" y="1080"/>
                                        <a:pt x="4230" y="1251"/>
                                      </a:cubicBezTo>
                                      <a:cubicBezTo>
                                        <a:pt x="4220" y="1364"/>
                                        <a:pt x="4230" y="1364"/>
                                        <a:pt x="4258" y="1364"/>
                                      </a:cubicBezTo>
                                      <a:cubicBezTo>
                                        <a:pt x="4277" y="1364"/>
                                        <a:pt x="4296" y="1421"/>
                                        <a:pt x="4296" y="1478"/>
                                      </a:cubicBezTo>
                                      <a:cubicBezTo>
                                        <a:pt x="4296" y="1535"/>
                                        <a:pt x="4287" y="1592"/>
                                        <a:pt x="4287" y="1535"/>
                                      </a:cubicBezTo>
                                      <a:cubicBezTo>
                                        <a:pt x="4277" y="1535"/>
                                        <a:pt x="4164" y="1592"/>
                                        <a:pt x="4022" y="1705"/>
                                      </a:cubicBezTo>
                                      <a:cubicBezTo>
                                        <a:pt x="3889" y="1819"/>
                                        <a:pt x="3766" y="1933"/>
                                        <a:pt x="3747" y="1933"/>
                                      </a:cubicBezTo>
                                      <a:cubicBezTo>
                                        <a:pt x="3728" y="1933"/>
                                        <a:pt x="3709" y="1989"/>
                                        <a:pt x="3700" y="2046"/>
                                      </a:cubicBezTo>
                                      <a:cubicBezTo>
                                        <a:pt x="3652" y="2274"/>
                                        <a:pt x="3444" y="2558"/>
                                        <a:pt x="3273" y="2615"/>
                                      </a:cubicBezTo>
                                      <a:cubicBezTo>
                                        <a:pt x="3169" y="2672"/>
                                        <a:pt x="3075" y="2728"/>
                                        <a:pt x="3065" y="2785"/>
                                      </a:cubicBezTo>
                                      <a:cubicBezTo>
                                        <a:pt x="3046" y="2842"/>
                                        <a:pt x="3084" y="2842"/>
                                        <a:pt x="3150" y="2842"/>
                                      </a:cubicBezTo>
                                      <a:lnTo>
                                        <a:pt x="3264" y="2785"/>
                                      </a:lnTo>
                                      <a:lnTo>
                                        <a:pt x="3217" y="3013"/>
                                      </a:lnTo>
                                      <a:cubicBezTo>
                                        <a:pt x="3188" y="3183"/>
                                        <a:pt x="3131" y="3240"/>
                                        <a:pt x="3037" y="3297"/>
                                      </a:cubicBezTo>
                                      <a:cubicBezTo>
                                        <a:pt x="2961" y="3354"/>
                                        <a:pt x="2876" y="3411"/>
                                        <a:pt x="2838" y="3411"/>
                                      </a:cubicBezTo>
                                      <a:cubicBezTo>
                                        <a:pt x="2743" y="3524"/>
                                        <a:pt x="2809" y="3240"/>
                                        <a:pt x="2923" y="3126"/>
                                      </a:cubicBezTo>
                                      <a:cubicBezTo>
                                        <a:pt x="2970" y="3069"/>
                                        <a:pt x="3008" y="2956"/>
                                        <a:pt x="3008" y="2956"/>
                                      </a:cubicBezTo>
                                      <a:cubicBezTo>
                                        <a:pt x="2999" y="2899"/>
                                        <a:pt x="2497" y="3524"/>
                                        <a:pt x="2421" y="3752"/>
                                      </a:cubicBezTo>
                                      <a:cubicBezTo>
                                        <a:pt x="2317" y="4036"/>
                                        <a:pt x="2222" y="4206"/>
                                        <a:pt x="2099" y="4434"/>
                                      </a:cubicBezTo>
                                      <a:cubicBezTo>
                                        <a:pt x="2033" y="4547"/>
                                        <a:pt x="1967" y="4718"/>
                                        <a:pt x="1957" y="4775"/>
                                      </a:cubicBezTo>
                                      <a:cubicBezTo>
                                        <a:pt x="1948" y="4888"/>
                                        <a:pt x="1976" y="4888"/>
                                        <a:pt x="2014" y="4775"/>
                                      </a:cubicBezTo>
                                      <a:cubicBezTo>
                                        <a:pt x="2033" y="4718"/>
                                        <a:pt x="2090" y="4661"/>
                                        <a:pt x="2147" y="4604"/>
                                      </a:cubicBezTo>
                                      <a:lnTo>
                                        <a:pt x="2251" y="4547"/>
                                      </a:lnTo>
                                      <a:lnTo>
                                        <a:pt x="2184" y="4718"/>
                                      </a:lnTo>
                                      <a:cubicBezTo>
                                        <a:pt x="2147" y="4832"/>
                                        <a:pt x="2061" y="5002"/>
                                        <a:pt x="2005" y="5116"/>
                                      </a:cubicBezTo>
                                      <a:cubicBezTo>
                                        <a:pt x="1938" y="5229"/>
                                        <a:pt x="1891" y="5343"/>
                                        <a:pt x="1900" y="5343"/>
                                      </a:cubicBezTo>
                                      <a:cubicBezTo>
                                        <a:pt x="1910" y="5400"/>
                                        <a:pt x="2232" y="5116"/>
                                        <a:pt x="2308" y="4945"/>
                                      </a:cubicBezTo>
                                      <a:cubicBezTo>
                                        <a:pt x="2345" y="4888"/>
                                        <a:pt x="2421" y="4661"/>
                                        <a:pt x="2469" y="4491"/>
                                      </a:cubicBezTo>
                                      <a:cubicBezTo>
                                        <a:pt x="2516" y="4320"/>
                                        <a:pt x="2582" y="4093"/>
                                        <a:pt x="2611" y="4093"/>
                                      </a:cubicBezTo>
                                      <a:cubicBezTo>
                                        <a:pt x="2648" y="4036"/>
                                        <a:pt x="2677" y="3979"/>
                                        <a:pt x="2677" y="3865"/>
                                      </a:cubicBezTo>
                                      <a:cubicBezTo>
                                        <a:pt x="2686" y="3752"/>
                                        <a:pt x="2762" y="3638"/>
                                        <a:pt x="3008" y="3411"/>
                                      </a:cubicBezTo>
                                      <a:cubicBezTo>
                                        <a:pt x="3103" y="3354"/>
                                        <a:pt x="3094" y="3467"/>
                                        <a:pt x="2999" y="3581"/>
                                      </a:cubicBezTo>
                                      <a:lnTo>
                                        <a:pt x="2933" y="3638"/>
                                      </a:lnTo>
                                      <a:lnTo>
                                        <a:pt x="2999" y="3638"/>
                                      </a:lnTo>
                                      <a:cubicBezTo>
                                        <a:pt x="3037" y="3638"/>
                                        <a:pt x="3065" y="3695"/>
                                        <a:pt x="3075" y="3752"/>
                                      </a:cubicBezTo>
                                      <a:cubicBezTo>
                                        <a:pt x="3084" y="3808"/>
                                        <a:pt x="3094" y="3808"/>
                                        <a:pt x="3103" y="3752"/>
                                      </a:cubicBezTo>
                                      <a:cubicBezTo>
                                        <a:pt x="3112" y="3695"/>
                                        <a:pt x="3131" y="3638"/>
                                        <a:pt x="3150" y="3638"/>
                                      </a:cubicBezTo>
                                      <a:cubicBezTo>
                                        <a:pt x="3169" y="3638"/>
                                        <a:pt x="3198" y="3581"/>
                                        <a:pt x="3226" y="3467"/>
                                      </a:cubicBezTo>
                                      <a:cubicBezTo>
                                        <a:pt x="3273" y="3297"/>
                                        <a:pt x="3330" y="3297"/>
                                        <a:pt x="3482" y="3297"/>
                                      </a:cubicBezTo>
                                      <a:cubicBezTo>
                                        <a:pt x="3529" y="3297"/>
                                        <a:pt x="3567" y="3354"/>
                                        <a:pt x="3567" y="3411"/>
                                      </a:cubicBezTo>
                                      <a:cubicBezTo>
                                        <a:pt x="3548" y="3581"/>
                                        <a:pt x="3349" y="3752"/>
                                        <a:pt x="3302" y="3695"/>
                                      </a:cubicBezTo>
                                      <a:cubicBezTo>
                                        <a:pt x="3273" y="3638"/>
                                        <a:pt x="3255" y="3695"/>
                                        <a:pt x="3245" y="3752"/>
                                      </a:cubicBezTo>
                                      <a:cubicBezTo>
                                        <a:pt x="3226" y="3922"/>
                                        <a:pt x="3425" y="3979"/>
                                        <a:pt x="3529" y="3865"/>
                                      </a:cubicBezTo>
                                      <a:cubicBezTo>
                                        <a:pt x="3595" y="3808"/>
                                        <a:pt x="3633" y="3808"/>
                                        <a:pt x="3662" y="3865"/>
                                      </a:cubicBezTo>
                                      <a:cubicBezTo>
                                        <a:pt x="3681" y="3922"/>
                                        <a:pt x="3756" y="4036"/>
                                        <a:pt x="3832" y="4036"/>
                                      </a:cubicBezTo>
                                      <a:cubicBezTo>
                                        <a:pt x="3908" y="4093"/>
                                        <a:pt x="3993" y="4093"/>
                                        <a:pt x="4031" y="4149"/>
                                      </a:cubicBezTo>
                                      <a:cubicBezTo>
                                        <a:pt x="4069" y="4149"/>
                                        <a:pt x="4116" y="4149"/>
                                        <a:pt x="4145" y="4036"/>
                                      </a:cubicBezTo>
                                      <a:cubicBezTo>
                                        <a:pt x="4220" y="3808"/>
                                        <a:pt x="4457" y="3581"/>
                                        <a:pt x="4486" y="3752"/>
                                      </a:cubicBezTo>
                                      <a:cubicBezTo>
                                        <a:pt x="4495" y="3808"/>
                                        <a:pt x="4495" y="3865"/>
                                        <a:pt x="4457" y="3865"/>
                                      </a:cubicBezTo>
                                      <a:cubicBezTo>
                                        <a:pt x="4400" y="3865"/>
                                        <a:pt x="4391" y="4036"/>
                                        <a:pt x="4438" y="4093"/>
                                      </a:cubicBezTo>
                                      <a:cubicBezTo>
                                        <a:pt x="4457" y="4149"/>
                                        <a:pt x="4448" y="4149"/>
                                        <a:pt x="4419" y="4149"/>
                                      </a:cubicBezTo>
                                      <a:cubicBezTo>
                                        <a:pt x="4391" y="4149"/>
                                        <a:pt x="4334" y="4263"/>
                                        <a:pt x="4296" y="4377"/>
                                      </a:cubicBezTo>
                                      <a:cubicBezTo>
                                        <a:pt x="4258" y="4491"/>
                                        <a:pt x="4201" y="4604"/>
                                        <a:pt x="4173" y="4661"/>
                                      </a:cubicBezTo>
                                      <a:cubicBezTo>
                                        <a:pt x="4145" y="4718"/>
                                        <a:pt x="4107" y="4832"/>
                                        <a:pt x="4097" y="4888"/>
                                      </a:cubicBezTo>
                                      <a:cubicBezTo>
                                        <a:pt x="4078" y="5002"/>
                                        <a:pt x="4050" y="5002"/>
                                        <a:pt x="4022" y="5002"/>
                                      </a:cubicBezTo>
                                      <a:cubicBezTo>
                                        <a:pt x="3993" y="4945"/>
                                        <a:pt x="3955" y="4945"/>
                                        <a:pt x="3946" y="4945"/>
                                      </a:cubicBezTo>
                                      <a:cubicBezTo>
                                        <a:pt x="3927" y="4945"/>
                                        <a:pt x="3927" y="4888"/>
                                        <a:pt x="3927" y="4718"/>
                                      </a:cubicBezTo>
                                      <a:cubicBezTo>
                                        <a:pt x="3936" y="4491"/>
                                        <a:pt x="3908" y="4434"/>
                                        <a:pt x="3870" y="4604"/>
                                      </a:cubicBezTo>
                                      <a:cubicBezTo>
                                        <a:pt x="3861" y="4661"/>
                                        <a:pt x="3842" y="4661"/>
                                        <a:pt x="3804" y="4547"/>
                                      </a:cubicBezTo>
                                      <a:cubicBezTo>
                                        <a:pt x="3785" y="4434"/>
                                        <a:pt x="3756" y="4377"/>
                                        <a:pt x="3747" y="4434"/>
                                      </a:cubicBezTo>
                                      <a:cubicBezTo>
                                        <a:pt x="3728" y="4547"/>
                                        <a:pt x="3775" y="4888"/>
                                        <a:pt x="3804" y="4888"/>
                                      </a:cubicBezTo>
                                      <a:cubicBezTo>
                                        <a:pt x="3823" y="4888"/>
                                        <a:pt x="3861" y="4945"/>
                                        <a:pt x="3880" y="5002"/>
                                      </a:cubicBezTo>
                                      <a:lnTo>
                                        <a:pt x="3927" y="5116"/>
                                      </a:lnTo>
                                      <a:lnTo>
                                        <a:pt x="3880" y="5229"/>
                                      </a:lnTo>
                                      <a:cubicBezTo>
                                        <a:pt x="3823" y="5343"/>
                                        <a:pt x="3747" y="5229"/>
                                        <a:pt x="3747" y="5059"/>
                                      </a:cubicBezTo>
                                      <a:cubicBezTo>
                                        <a:pt x="3747" y="4888"/>
                                        <a:pt x="3737" y="4888"/>
                                        <a:pt x="3681" y="5002"/>
                                      </a:cubicBezTo>
                                      <a:cubicBezTo>
                                        <a:pt x="3652" y="5059"/>
                                        <a:pt x="3652" y="5116"/>
                                        <a:pt x="3671" y="5116"/>
                                      </a:cubicBezTo>
                                      <a:cubicBezTo>
                                        <a:pt x="3709" y="5116"/>
                                        <a:pt x="3747" y="5457"/>
                                        <a:pt x="3719" y="5514"/>
                                      </a:cubicBezTo>
                                      <a:cubicBezTo>
                                        <a:pt x="3463" y="5968"/>
                                        <a:pt x="3236" y="6537"/>
                                        <a:pt x="3255" y="6651"/>
                                      </a:cubicBezTo>
                                      <a:cubicBezTo>
                                        <a:pt x="3255" y="6707"/>
                                        <a:pt x="3311" y="6651"/>
                                        <a:pt x="3378" y="6537"/>
                                      </a:cubicBezTo>
                                      <a:cubicBezTo>
                                        <a:pt x="3434" y="6423"/>
                                        <a:pt x="3548" y="6253"/>
                                        <a:pt x="3633" y="6082"/>
                                      </a:cubicBezTo>
                                      <a:cubicBezTo>
                                        <a:pt x="3719" y="5912"/>
                                        <a:pt x="3804" y="5798"/>
                                        <a:pt x="3842" y="5684"/>
                                      </a:cubicBezTo>
                                      <a:cubicBezTo>
                                        <a:pt x="3880" y="5627"/>
                                        <a:pt x="3946" y="5571"/>
                                        <a:pt x="4003" y="5627"/>
                                      </a:cubicBezTo>
                                      <a:cubicBezTo>
                                        <a:pt x="4078" y="5684"/>
                                        <a:pt x="4088" y="5684"/>
                                        <a:pt x="4059" y="5855"/>
                                      </a:cubicBezTo>
                                      <a:cubicBezTo>
                                        <a:pt x="4040" y="5912"/>
                                        <a:pt x="3993" y="6025"/>
                                        <a:pt x="3946" y="6025"/>
                                      </a:cubicBezTo>
                                      <a:cubicBezTo>
                                        <a:pt x="3898" y="6025"/>
                                        <a:pt x="3870" y="6082"/>
                                        <a:pt x="3880" y="6139"/>
                                      </a:cubicBezTo>
                                      <a:cubicBezTo>
                                        <a:pt x="3889" y="6253"/>
                                        <a:pt x="3870" y="6366"/>
                                        <a:pt x="3728" y="6935"/>
                                      </a:cubicBezTo>
                                      <a:cubicBezTo>
                                        <a:pt x="3671" y="7162"/>
                                        <a:pt x="3643" y="7333"/>
                                        <a:pt x="3652" y="7389"/>
                                      </a:cubicBezTo>
                                      <a:cubicBezTo>
                                        <a:pt x="3662" y="7389"/>
                                        <a:pt x="3709" y="7219"/>
                                        <a:pt x="3766" y="6992"/>
                                      </a:cubicBezTo>
                                      <a:cubicBezTo>
                                        <a:pt x="3842" y="6650"/>
                                        <a:pt x="3870" y="6594"/>
                                        <a:pt x="3917" y="6594"/>
                                      </a:cubicBezTo>
                                      <a:cubicBezTo>
                                        <a:pt x="3946" y="6651"/>
                                        <a:pt x="3993" y="6594"/>
                                        <a:pt x="4022" y="6480"/>
                                      </a:cubicBezTo>
                                      <a:cubicBezTo>
                                        <a:pt x="4050" y="6366"/>
                                        <a:pt x="4088" y="6309"/>
                                        <a:pt x="4097" y="6309"/>
                                      </a:cubicBezTo>
                                      <a:cubicBezTo>
                                        <a:pt x="4116" y="6309"/>
                                        <a:pt x="4135" y="6253"/>
                                        <a:pt x="4154" y="6139"/>
                                      </a:cubicBezTo>
                                      <a:cubicBezTo>
                                        <a:pt x="4173" y="6025"/>
                                        <a:pt x="4211" y="5968"/>
                                        <a:pt x="4249" y="5968"/>
                                      </a:cubicBezTo>
                                      <a:cubicBezTo>
                                        <a:pt x="4277" y="5968"/>
                                        <a:pt x="4306" y="5912"/>
                                        <a:pt x="4306" y="5855"/>
                                      </a:cubicBezTo>
                                      <a:cubicBezTo>
                                        <a:pt x="4306" y="5798"/>
                                        <a:pt x="4277" y="5798"/>
                                        <a:pt x="4239" y="5798"/>
                                      </a:cubicBezTo>
                                      <a:cubicBezTo>
                                        <a:pt x="4192" y="5798"/>
                                        <a:pt x="4173" y="5798"/>
                                        <a:pt x="4173" y="5684"/>
                                      </a:cubicBezTo>
                                      <a:cubicBezTo>
                                        <a:pt x="4173" y="5570"/>
                                        <a:pt x="4201" y="5514"/>
                                        <a:pt x="4277" y="5514"/>
                                      </a:cubicBezTo>
                                      <a:cubicBezTo>
                                        <a:pt x="4410" y="5457"/>
                                        <a:pt x="4457" y="5514"/>
                                        <a:pt x="4457" y="5741"/>
                                      </a:cubicBezTo>
                                      <a:cubicBezTo>
                                        <a:pt x="4457" y="5855"/>
                                        <a:pt x="4467" y="5855"/>
                                        <a:pt x="4476" y="5855"/>
                                      </a:cubicBezTo>
                                      <a:cubicBezTo>
                                        <a:pt x="4486" y="5798"/>
                                        <a:pt x="4486" y="5741"/>
                                        <a:pt x="4486" y="5684"/>
                                      </a:cubicBezTo>
                                      <a:cubicBezTo>
                                        <a:pt x="4467" y="5514"/>
                                        <a:pt x="4580" y="5912"/>
                                        <a:pt x="4599" y="6082"/>
                                      </a:cubicBezTo>
                                      <a:cubicBezTo>
                                        <a:pt x="4609" y="6196"/>
                                        <a:pt x="4628" y="6253"/>
                                        <a:pt x="4647" y="6253"/>
                                      </a:cubicBezTo>
                                      <a:cubicBezTo>
                                        <a:pt x="4656" y="6253"/>
                                        <a:pt x="4675" y="6309"/>
                                        <a:pt x="4675" y="6366"/>
                                      </a:cubicBezTo>
                                      <a:cubicBezTo>
                                        <a:pt x="4675" y="6423"/>
                                        <a:pt x="4694" y="6480"/>
                                        <a:pt x="4713" y="6480"/>
                                      </a:cubicBezTo>
                                      <a:cubicBezTo>
                                        <a:pt x="4732" y="6480"/>
                                        <a:pt x="4751" y="6537"/>
                                        <a:pt x="4751" y="6594"/>
                                      </a:cubicBezTo>
                                      <a:cubicBezTo>
                                        <a:pt x="4760" y="6707"/>
                                        <a:pt x="4883" y="6935"/>
                                        <a:pt x="4893" y="6821"/>
                                      </a:cubicBezTo>
                                      <a:cubicBezTo>
                                        <a:pt x="4893" y="6764"/>
                                        <a:pt x="4874" y="6650"/>
                                        <a:pt x="4836" y="6537"/>
                                      </a:cubicBezTo>
                                      <a:cubicBezTo>
                                        <a:pt x="4760" y="6309"/>
                                        <a:pt x="4760" y="6196"/>
                                        <a:pt x="4826" y="6025"/>
                                      </a:cubicBezTo>
                                      <a:cubicBezTo>
                                        <a:pt x="4864" y="5912"/>
                                        <a:pt x="4845" y="5912"/>
                                        <a:pt x="4760" y="5968"/>
                                      </a:cubicBezTo>
                                      <a:cubicBezTo>
                                        <a:pt x="4628" y="6025"/>
                                        <a:pt x="4590" y="5912"/>
                                        <a:pt x="4647" y="5627"/>
                                      </a:cubicBezTo>
                                      <a:cubicBezTo>
                                        <a:pt x="4675" y="5514"/>
                                        <a:pt x="4722" y="5514"/>
                                        <a:pt x="4893" y="5514"/>
                                      </a:cubicBezTo>
                                      <a:cubicBezTo>
                                        <a:pt x="5006" y="5570"/>
                                        <a:pt x="5120" y="5570"/>
                                        <a:pt x="5148" y="5570"/>
                                      </a:cubicBezTo>
                                      <a:cubicBezTo>
                                        <a:pt x="5167" y="5570"/>
                                        <a:pt x="5186" y="5627"/>
                                        <a:pt x="5177" y="5684"/>
                                      </a:cubicBezTo>
                                      <a:cubicBezTo>
                                        <a:pt x="5167" y="5741"/>
                                        <a:pt x="5205" y="5798"/>
                                        <a:pt x="5243" y="5855"/>
                                      </a:cubicBezTo>
                                      <a:cubicBezTo>
                                        <a:pt x="5281" y="5912"/>
                                        <a:pt x="5338" y="6025"/>
                                        <a:pt x="5357" y="6082"/>
                                      </a:cubicBezTo>
                                      <a:cubicBezTo>
                                        <a:pt x="5376" y="6139"/>
                                        <a:pt x="5395" y="6196"/>
                                        <a:pt x="5395" y="6139"/>
                                      </a:cubicBezTo>
                                      <a:cubicBezTo>
                                        <a:pt x="5395" y="6082"/>
                                        <a:pt x="5376" y="5968"/>
                                        <a:pt x="5347" y="5912"/>
                                      </a:cubicBezTo>
                                      <a:cubicBezTo>
                                        <a:pt x="5300" y="5798"/>
                                        <a:pt x="5319" y="5741"/>
                                        <a:pt x="5527" y="5741"/>
                                      </a:cubicBezTo>
                                      <a:cubicBezTo>
                                        <a:pt x="5660" y="5741"/>
                                        <a:pt x="5764" y="5741"/>
                                        <a:pt x="5773" y="5798"/>
                                      </a:cubicBezTo>
                                      <a:cubicBezTo>
                                        <a:pt x="5783" y="5855"/>
                                        <a:pt x="5802" y="5855"/>
                                        <a:pt x="5811" y="5798"/>
                                      </a:cubicBezTo>
                                      <a:cubicBezTo>
                                        <a:pt x="5840" y="5684"/>
                                        <a:pt x="6124" y="5798"/>
                                        <a:pt x="6105" y="5912"/>
                                      </a:cubicBezTo>
                                      <a:cubicBezTo>
                                        <a:pt x="6095" y="5968"/>
                                        <a:pt x="6114" y="5968"/>
                                        <a:pt x="6133" y="5912"/>
                                      </a:cubicBezTo>
                                      <a:cubicBezTo>
                                        <a:pt x="6162" y="5855"/>
                                        <a:pt x="6342" y="5798"/>
                                        <a:pt x="6398" y="5855"/>
                                      </a:cubicBezTo>
                                      <a:cubicBezTo>
                                        <a:pt x="6398" y="5855"/>
                                        <a:pt x="6398" y="5912"/>
                                        <a:pt x="6389" y="5968"/>
                                      </a:cubicBezTo>
                                      <a:cubicBezTo>
                                        <a:pt x="6370" y="6082"/>
                                        <a:pt x="6379" y="6139"/>
                                        <a:pt x="6398" y="6309"/>
                                      </a:cubicBezTo>
                                      <a:cubicBezTo>
                                        <a:pt x="6427" y="6537"/>
                                        <a:pt x="6427" y="6537"/>
                                        <a:pt x="6379" y="6423"/>
                                      </a:cubicBezTo>
                                      <a:cubicBezTo>
                                        <a:pt x="6342" y="6366"/>
                                        <a:pt x="6323" y="6423"/>
                                        <a:pt x="6304" y="6650"/>
                                      </a:cubicBezTo>
                                      <a:cubicBezTo>
                                        <a:pt x="6285" y="6878"/>
                                        <a:pt x="6256" y="6935"/>
                                        <a:pt x="6218" y="6935"/>
                                      </a:cubicBezTo>
                                      <a:cubicBezTo>
                                        <a:pt x="6181" y="6935"/>
                                        <a:pt x="6152" y="6992"/>
                                        <a:pt x="6152" y="7105"/>
                                      </a:cubicBezTo>
                                      <a:cubicBezTo>
                                        <a:pt x="6143" y="7333"/>
                                        <a:pt x="6010" y="7617"/>
                                        <a:pt x="5953" y="7560"/>
                                      </a:cubicBezTo>
                                      <a:cubicBezTo>
                                        <a:pt x="5925" y="7560"/>
                                        <a:pt x="5915" y="7560"/>
                                        <a:pt x="5915" y="7674"/>
                                      </a:cubicBezTo>
                                      <a:cubicBezTo>
                                        <a:pt x="5915" y="7730"/>
                                        <a:pt x="5915" y="7787"/>
                                        <a:pt x="5906" y="7787"/>
                                      </a:cubicBezTo>
                                      <a:cubicBezTo>
                                        <a:pt x="5897" y="7787"/>
                                        <a:pt x="5887" y="7730"/>
                                        <a:pt x="5887" y="7674"/>
                                      </a:cubicBezTo>
                                      <a:cubicBezTo>
                                        <a:pt x="5887" y="7617"/>
                                        <a:pt x="5878" y="7560"/>
                                        <a:pt x="5868" y="7560"/>
                                      </a:cubicBezTo>
                                      <a:cubicBezTo>
                                        <a:pt x="5859" y="7560"/>
                                        <a:pt x="5849" y="7617"/>
                                        <a:pt x="5849" y="7730"/>
                                      </a:cubicBezTo>
                                      <a:cubicBezTo>
                                        <a:pt x="5849" y="7844"/>
                                        <a:pt x="5840" y="7901"/>
                                        <a:pt x="5821" y="7844"/>
                                      </a:cubicBezTo>
                                      <a:cubicBezTo>
                                        <a:pt x="5802" y="7787"/>
                                        <a:pt x="5792" y="7844"/>
                                        <a:pt x="5792" y="7901"/>
                                      </a:cubicBezTo>
                                      <a:cubicBezTo>
                                        <a:pt x="5792" y="7958"/>
                                        <a:pt x="5773" y="8072"/>
                                        <a:pt x="5754" y="8128"/>
                                      </a:cubicBezTo>
                                      <a:cubicBezTo>
                                        <a:pt x="5736" y="8185"/>
                                        <a:pt x="5717" y="8242"/>
                                        <a:pt x="5717" y="8356"/>
                                      </a:cubicBezTo>
                                      <a:cubicBezTo>
                                        <a:pt x="5717" y="8469"/>
                                        <a:pt x="5726" y="8526"/>
                                        <a:pt x="5745" y="8469"/>
                                      </a:cubicBezTo>
                                      <a:cubicBezTo>
                                        <a:pt x="5764" y="8469"/>
                                        <a:pt x="5811" y="8526"/>
                                        <a:pt x="5849" y="8640"/>
                                      </a:cubicBezTo>
                                      <a:cubicBezTo>
                                        <a:pt x="5897" y="8810"/>
                                        <a:pt x="5953" y="8867"/>
                                        <a:pt x="6048" y="8867"/>
                                      </a:cubicBezTo>
                                      <a:cubicBezTo>
                                        <a:pt x="6114" y="8867"/>
                                        <a:pt x="6181" y="8810"/>
                                        <a:pt x="6190" y="8754"/>
                                      </a:cubicBezTo>
                                      <a:cubicBezTo>
                                        <a:pt x="6209" y="8583"/>
                                        <a:pt x="6152" y="8526"/>
                                        <a:pt x="6105" y="8640"/>
                                      </a:cubicBezTo>
                                      <a:cubicBezTo>
                                        <a:pt x="6076" y="8754"/>
                                        <a:pt x="6039" y="8697"/>
                                        <a:pt x="5953" y="8640"/>
                                      </a:cubicBezTo>
                                      <a:cubicBezTo>
                                        <a:pt x="5897" y="8583"/>
                                        <a:pt x="5849" y="8469"/>
                                        <a:pt x="5849" y="8413"/>
                                      </a:cubicBezTo>
                                      <a:cubicBezTo>
                                        <a:pt x="5849" y="8299"/>
                                        <a:pt x="5897" y="8128"/>
                                        <a:pt x="5972" y="8072"/>
                                      </a:cubicBezTo>
                                      <a:cubicBezTo>
                                        <a:pt x="6010" y="8015"/>
                                        <a:pt x="6048" y="7901"/>
                                        <a:pt x="6058" y="7844"/>
                                      </a:cubicBezTo>
                                      <a:cubicBezTo>
                                        <a:pt x="6076" y="7730"/>
                                        <a:pt x="6105" y="7730"/>
                                        <a:pt x="6152" y="7730"/>
                                      </a:cubicBezTo>
                                      <a:cubicBezTo>
                                        <a:pt x="6332" y="7901"/>
                                        <a:pt x="6427" y="7901"/>
                                        <a:pt x="6559" y="7730"/>
                                      </a:cubicBezTo>
                                      <a:cubicBezTo>
                                        <a:pt x="6692" y="7560"/>
                                        <a:pt x="6701" y="7560"/>
                                        <a:pt x="6720" y="7730"/>
                                      </a:cubicBezTo>
                                      <a:cubicBezTo>
                                        <a:pt x="6730" y="7844"/>
                                        <a:pt x="6739" y="7958"/>
                                        <a:pt x="6749" y="8072"/>
                                      </a:cubicBezTo>
                                      <a:cubicBezTo>
                                        <a:pt x="6749" y="8128"/>
                                        <a:pt x="6758" y="8185"/>
                                        <a:pt x="6768" y="8185"/>
                                      </a:cubicBezTo>
                                      <a:cubicBezTo>
                                        <a:pt x="6777" y="8185"/>
                                        <a:pt x="6777" y="8128"/>
                                        <a:pt x="6777" y="8072"/>
                                      </a:cubicBezTo>
                                      <a:cubicBezTo>
                                        <a:pt x="6768" y="8015"/>
                                        <a:pt x="6777" y="7958"/>
                                        <a:pt x="6787" y="7901"/>
                                      </a:cubicBezTo>
                                      <a:cubicBezTo>
                                        <a:pt x="6815" y="7787"/>
                                        <a:pt x="6806" y="7617"/>
                                        <a:pt x="6777" y="7617"/>
                                      </a:cubicBezTo>
                                      <a:cubicBezTo>
                                        <a:pt x="6739" y="7617"/>
                                        <a:pt x="6739" y="7389"/>
                                        <a:pt x="6777" y="7389"/>
                                      </a:cubicBezTo>
                                      <a:cubicBezTo>
                                        <a:pt x="6796" y="7389"/>
                                        <a:pt x="6891" y="7389"/>
                                        <a:pt x="6986" y="7333"/>
                                      </a:cubicBezTo>
                                      <a:cubicBezTo>
                                        <a:pt x="7080" y="7333"/>
                                        <a:pt x="7270" y="7276"/>
                                        <a:pt x="7402" y="7219"/>
                                      </a:cubicBezTo>
                                      <a:cubicBezTo>
                                        <a:pt x="7544" y="7162"/>
                                        <a:pt x="7648" y="7105"/>
                                        <a:pt x="7658" y="7048"/>
                                      </a:cubicBezTo>
                                      <a:cubicBezTo>
                                        <a:pt x="7677" y="6935"/>
                                        <a:pt x="7658" y="6935"/>
                                        <a:pt x="7601" y="6992"/>
                                      </a:cubicBezTo>
                                      <a:cubicBezTo>
                                        <a:pt x="7487" y="7105"/>
                                        <a:pt x="7535" y="6878"/>
                                        <a:pt x="7677" y="6650"/>
                                      </a:cubicBezTo>
                                      <a:cubicBezTo>
                                        <a:pt x="7781" y="6480"/>
                                        <a:pt x="7885" y="6480"/>
                                        <a:pt x="8264" y="6423"/>
                                      </a:cubicBezTo>
                                      <a:cubicBezTo>
                                        <a:pt x="9078" y="6366"/>
                                        <a:pt x="9665" y="6253"/>
                                        <a:pt x="9940" y="6082"/>
                                      </a:cubicBezTo>
                                      <a:cubicBezTo>
                                        <a:pt x="9997" y="6025"/>
                                        <a:pt x="10092" y="6025"/>
                                        <a:pt x="10158" y="5968"/>
                                      </a:cubicBezTo>
                                      <a:cubicBezTo>
                                        <a:pt x="10224" y="5968"/>
                                        <a:pt x="10290" y="5912"/>
                                        <a:pt x="10309" y="5855"/>
                                      </a:cubicBezTo>
                                      <a:cubicBezTo>
                                        <a:pt x="10328" y="5798"/>
                                        <a:pt x="10395" y="5741"/>
                                        <a:pt x="10451" y="5684"/>
                                      </a:cubicBezTo>
                                      <a:cubicBezTo>
                                        <a:pt x="10508" y="5627"/>
                                        <a:pt x="10584" y="5570"/>
                                        <a:pt x="10612" y="5570"/>
                                      </a:cubicBezTo>
                                      <a:cubicBezTo>
                                        <a:pt x="10660" y="5514"/>
                                        <a:pt x="10669" y="5514"/>
                                        <a:pt x="10660" y="5684"/>
                                      </a:cubicBezTo>
                                      <a:cubicBezTo>
                                        <a:pt x="10650" y="5855"/>
                                        <a:pt x="10660" y="5855"/>
                                        <a:pt x="10896" y="5798"/>
                                      </a:cubicBezTo>
                                      <a:cubicBezTo>
                                        <a:pt x="11038" y="5741"/>
                                        <a:pt x="11162" y="5684"/>
                                        <a:pt x="11181" y="5627"/>
                                      </a:cubicBezTo>
                                      <a:cubicBezTo>
                                        <a:pt x="11199" y="5570"/>
                                        <a:pt x="11294" y="5514"/>
                                        <a:pt x="11389" y="5514"/>
                                      </a:cubicBezTo>
                                      <a:cubicBezTo>
                                        <a:pt x="11484" y="5514"/>
                                        <a:pt x="11616" y="5457"/>
                                        <a:pt x="11673" y="5400"/>
                                      </a:cubicBezTo>
                                      <a:cubicBezTo>
                                        <a:pt x="11730" y="5343"/>
                                        <a:pt x="11787" y="5286"/>
                                        <a:pt x="11806" y="5286"/>
                                      </a:cubicBezTo>
                                      <a:cubicBezTo>
                                        <a:pt x="11824" y="5286"/>
                                        <a:pt x="11843" y="5229"/>
                                        <a:pt x="11862" y="5229"/>
                                      </a:cubicBezTo>
                                      <a:cubicBezTo>
                                        <a:pt x="11881" y="5173"/>
                                        <a:pt x="11910" y="5116"/>
                                        <a:pt x="11938" y="5116"/>
                                      </a:cubicBezTo>
                                      <a:cubicBezTo>
                                        <a:pt x="12127" y="4888"/>
                                        <a:pt x="12175" y="4832"/>
                                        <a:pt x="12232" y="4832"/>
                                      </a:cubicBezTo>
                                      <a:cubicBezTo>
                                        <a:pt x="12270" y="4832"/>
                                        <a:pt x="12298" y="4775"/>
                                        <a:pt x="12298" y="4718"/>
                                      </a:cubicBezTo>
                                      <a:cubicBezTo>
                                        <a:pt x="12298" y="4661"/>
                                        <a:pt x="12317" y="4604"/>
                                        <a:pt x="12345" y="4604"/>
                                      </a:cubicBezTo>
                                      <a:cubicBezTo>
                                        <a:pt x="12374" y="4604"/>
                                        <a:pt x="12393" y="4547"/>
                                        <a:pt x="12402" y="4490"/>
                                      </a:cubicBezTo>
                                      <a:cubicBezTo>
                                        <a:pt x="12412" y="4434"/>
                                        <a:pt x="12440" y="4320"/>
                                        <a:pt x="12468" y="4206"/>
                                      </a:cubicBezTo>
                                      <a:cubicBezTo>
                                        <a:pt x="12506" y="4093"/>
                                        <a:pt x="12516" y="4036"/>
                                        <a:pt x="12497" y="4036"/>
                                      </a:cubicBezTo>
                                      <a:cubicBezTo>
                                        <a:pt x="12478" y="4036"/>
                                        <a:pt x="12468" y="3979"/>
                                        <a:pt x="12468" y="3922"/>
                                      </a:cubicBezTo>
                                      <a:cubicBezTo>
                                        <a:pt x="12468" y="3865"/>
                                        <a:pt x="12516" y="3808"/>
                                        <a:pt x="12573" y="3808"/>
                                      </a:cubicBezTo>
                                      <a:cubicBezTo>
                                        <a:pt x="12667" y="3808"/>
                                        <a:pt x="12667" y="3808"/>
                                        <a:pt x="12610" y="3922"/>
                                      </a:cubicBezTo>
                                      <a:cubicBezTo>
                                        <a:pt x="12554" y="3979"/>
                                        <a:pt x="12554" y="3979"/>
                                        <a:pt x="12629" y="3979"/>
                                      </a:cubicBezTo>
                                      <a:cubicBezTo>
                                        <a:pt x="12677" y="3979"/>
                                        <a:pt x="12743" y="3922"/>
                                        <a:pt x="12781" y="3922"/>
                                      </a:cubicBezTo>
                                      <a:cubicBezTo>
                                        <a:pt x="12819" y="3922"/>
                                        <a:pt x="12866" y="3865"/>
                                        <a:pt x="12876" y="3752"/>
                                      </a:cubicBezTo>
                                      <a:cubicBezTo>
                                        <a:pt x="12895" y="3581"/>
                                        <a:pt x="13018" y="3524"/>
                                        <a:pt x="13169" y="3581"/>
                                      </a:cubicBezTo>
                                      <a:cubicBezTo>
                                        <a:pt x="13207" y="3581"/>
                                        <a:pt x="13235" y="3524"/>
                                        <a:pt x="13226" y="3467"/>
                                      </a:cubicBezTo>
                                      <a:cubicBezTo>
                                        <a:pt x="13216" y="3410"/>
                                        <a:pt x="13188" y="3354"/>
                                        <a:pt x="13150" y="3354"/>
                                      </a:cubicBezTo>
                                      <a:cubicBezTo>
                                        <a:pt x="13074" y="3354"/>
                                        <a:pt x="13055" y="3126"/>
                                        <a:pt x="13122" y="3126"/>
                                      </a:cubicBezTo>
                                      <a:cubicBezTo>
                                        <a:pt x="13141" y="3126"/>
                                        <a:pt x="13188" y="3069"/>
                                        <a:pt x="13216" y="3069"/>
                                      </a:cubicBezTo>
                                      <a:cubicBezTo>
                                        <a:pt x="13292" y="3013"/>
                                        <a:pt x="13406" y="3013"/>
                                        <a:pt x="13415" y="3069"/>
                                      </a:cubicBezTo>
                                      <a:cubicBezTo>
                                        <a:pt x="13425" y="3126"/>
                                        <a:pt x="13453" y="3069"/>
                                        <a:pt x="13472" y="3013"/>
                                      </a:cubicBezTo>
                                      <a:cubicBezTo>
                                        <a:pt x="13538" y="2842"/>
                                        <a:pt x="13690" y="2785"/>
                                        <a:pt x="13690" y="2899"/>
                                      </a:cubicBezTo>
                                      <a:cubicBezTo>
                                        <a:pt x="13690" y="2956"/>
                                        <a:pt x="13699" y="3013"/>
                                        <a:pt x="13709" y="3013"/>
                                      </a:cubicBezTo>
                                      <a:cubicBezTo>
                                        <a:pt x="13718" y="3013"/>
                                        <a:pt x="13718" y="2956"/>
                                        <a:pt x="13718" y="2842"/>
                                      </a:cubicBezTo>
                                      <a:cubicBezTo>
                                        <a:pt x="13709" y="2728"/>
                                        <a:pt x="13718" y="2672"/>
                                        <a:pt x="13737" y="2728"/>
                                      </a:cubicBezTo>
                                      <a:cubicBezTo>
                                        <a:pt x="13756" y="2785"/>
                                        <a:pt x="13766" y="2728"/>
                                        <a:pt x="13766" y="2672"/>
                                      </a:cubicBezTo>
                                      <a:cubicBezTo>
                                        <a:pt x="13766" y="2387"/>
                                        <a:pt x="13993" y="2103"/>
                                        <a:pt x="14154" y="2217"/>
                                      </a:cubicBezTo>
                                      <a:cubicBezTo>
                                        <a:pt x="14173" y="2217"/>
                                        <a:pt x="14220" y="2160"/>
                                        <a:pt x="14268" y="2103"/>
                                      </a:cubicBezTo>
                                      <a:cubicBezTo>
                                        <a:pt x="14343" y="1989"/>
                                        <a:pt x="14362" y="2046"/>
                                        <a:pt x="14381" y="2160"/>
                                      </a:cubicBezTo>
                                      <a:cubicBezTo>
                                        <a:pt x="14391" y="2274"/>
                                        <a:pt x="14419" y="2330"/>
                                        <a:pt x="14457" y="2274"/>
                                      </a:cubicBezTo>
                                      <a:cubicBezTo>
                                        <a:pt x="14485" y="2274"/>
                                        <a:pt x="14514" y="2274"/>
                                        <a:pt x="14514" y="2330"/>
                                      </a:cubicBezTo>
                                      <a:cubicBezTo>
                                        <a:pt x="14514" y="2444"/>
                                        <a:pt x="14391" y="2501"/>
                                        <a:pt x="14362" y="2444"/>
                                      </a:cubicBezTo>
                                      <a:cubicBezTo>
                                        <a:pt x="14343" y="2387"/>
                                        <a:pt x="14050" y="2444"/>
                                        <a:pt x="14031" y="2501"/>
                                      </a:cubicBezTo>
                                      <a:cubicBezTo>
                                        <a:pt x="14021" y="2558"/>
                                        <a:pt x="13993" y="2558"/>
                                        <a:pt x="13974" y="2558"/>
                                      </a:cubicBezTo>
                                      <a:cubicBezTo>
                                        <a:pt x="13955" y="2558"/>
                                        <a:pt x="13946" y="2558"/>
                                        <a:pt x="13955" y="2615"/>
                                      </a:cubicBezTo>
                                      <a:cubicBezTo>
                                        <a:pt x="13984" y="2785"/>
                                        <a:pt x="13917" y="2956"/>
                                        <a:pt x="13841" y="2956"/>
                                      </a:cubicBezTo>
                                      <a:cubicBezTo>
                                        <a:pt x="13794" y="2956"/>
                                        <a:pt x="13766" y="2956"/>
                                        <a:pt x="13766" y="3013"/>
                                      </a:cubicBezTo>
                                      <a:cubicBezTo>
                                        <a:pt x="13775" y="3069"/>
                                        <a:pt x="13747" y="3126"/>
                                        <a:pt x="13709" y="3126"/>
                                      </a:cubicBezTo>
                                      <a:cubicBezTo>
                                        <a:pt x="13595" y="3126"/>
                                        <a:pt x="13349" y="3354"/>
                                        <a:pt x="13359" y="3467"/>
                                      </a:cubicBezTo>
                                      <a:cubicBezTo>
                                        <a:pt x="13368" y="3524"/>
                                        <a:pt x="13359" y="3581"/>
                                        <a:pt x="13340" y="3581"/>
                                      </a:cubicBezTo>
                                      <a:cubicBezTo>
                                        <a:pt x="13321" y="3581"/>
                                        <a:pt x="13311" y="3638"/>
                                        <a:pt x="13311" y="3695"/>
                                      </a:cubicBezTo>
                                      <a:cubicBezTo>
                                        <a:pt x="13311" y="3752"/>
                                        <a:pt x="13330" y="3808"/>
                                        <a:pt x="13359" y="3808"/>
                                      </a:cubicBezTo>
                                      <a:cubicBezTo>
                                        <a:pt x="13387" y="3808"/>
                                        <a:pt x="13396" y="3752"/>
                                        <a:pt x="13396" y="3638"/>
                                      </a:cubicBezTo>
                                      <a:cubicBezTo>
                                        <a:pt x="13387" y="3524"/>
                                        <a:pt x="13406" y="3467"/>
                                        <a:pt x="13463" y="3467"/>
                                      </a:cubicBezTo>
                                      <a:cubicBezTo>
                                        <a:pt x="13595" y="3467"/>
                                        <a:pt x="13510" y="3752"/>
                                        <a:pt x="13264" y="4036"/>
                                      </a:cubicBezTo>
                                      <a:cubicBezTo>
                                        <a:pt x="13179" y="4149"/>
                                        <a:pt x="13112" y="4263"/>
                                        <a:pt x="13112" y="4320"/>
                                      </a:cubicBezTo>
                                      <a:cubicBezTo>
                                        <a:pt x="13112" y="4377"/>
                                        <a:pt x="13122" y="4377"/>
                                        <a:pt x="13141" y="4377"/>
                                      </a:cubicBezTo>
                                      <a:cubicBezTo>
                                        <a:pt x="13160" y="4377"/>
                                        <a:pt x="13179" y="4434"/>
                                        <a:pt x="13188" y="4547"/>
                                      </a:cubicBezTo>
                                      <a:cubicBezTo>
                                        <a:pt x="13207" y="4718"/>
                                        <a:pt x="13207" y="4718"/>
                                        <a:pt x="13302" y="4547"/>
                                      </a:cubicBezTo>
                                      <a:cubicBezTo>
                                        <a:pt x="13349" y="4434"/>
                                        <a:pt x="13444" y="4320"/>
                                        <a:pt x="13501" y="4320"/>
                                      </a:cubicBezTo>
                                      <a:cubicBezTo>
                                        <a:pt x="13605" y="4263"/>
                                        <a:pt x="13718" y="4036"/>
                                        <a:pt x="13690" y="3922"/>
                                      </a:cubicBezTo>
                                      <a:cubicBezTo>
                                        <a:pt x="13680" y="3865"/>
                                        <a:pt x="13662" y="3922"/>
                                        <a:pt x="13633" y="3979"/>
                                      </a:cubicBezTo>
                                      <a:cubicBezTo>
                                        <a:pt x="13605" y="4036"/>
                                        <a:pt x="13567" y="4093"/>
                                        <a:pt x="13538" y="4093"/>
                                      </a:cubicBezTo>
                                      <a:lnTo>
                                        <a:pt x="13491" y="4093"/>
                                      </a:lnTo>
                                      <a:lnTo>
                                        <a:pt x="13548" y="3979"/>
                                      </a:lnTo>
                                      <a:cubicBezTo>
                                        <a:pt x="13576" y="3922"/>
                                        <a:pt x="13633" y="3808"/>
                                        <a:pt x="13671" y="3752"/>
                                      </a:cubicBezTo>
                                      <a:cubicBezTo>
                                        <a:pt x="13718" y="3638"/>
                                        <a:pt x="13747" y="3638"/>
                                        <a:pt x="13766" y="3695"/>
                                      </a:cubicBezTo>
                                      <a:cubicBezTo>
                                        <a:pt x="13785" y="3752"/>
                                        <a:pt x="13813" y="3752"/>
                                        <a:pt x="13870" y="3638"/>
                                      </a:cubicBezTo>
                                      <a:cubicBezTo>
                                        <a:pt x="14050" y="3297"/>
                                        <a:pt x="14173" y="3183"/>
                                        <a:pt x="14287" y="3354"/>
                                      </a:cubicBezTo>
                                      <a:cubicBezTo>
                                        <a:pt x="14315" y="3411"/>
                                        <a:pt x="14220" y="3695"/>
                                        <a:pt x="14173" y="3695"/>
                                      </a:cubicBezTo>
                                      <a:cubicBezTo>
                                        <a:pt x="14144" y="3695"/>
                                        <a:pt x="14088" y="3752"/>
                                        <a:pt x="14040" y="3865"/>
                                      </a:cubicBezTo>
                                      <a:cubicBezTo>
                                        <a:pt x="13993" y="3979"/>
                                        <a:pt x="13898" y="4036"/>
                                        <a:pt x="13841" y="4036"/>
                                      </a:cubicBezTo>
                                      <a:cubicBezTo>
                                        <a:pt x="13756" y="4036"/>
                                        <a:pt x="13728" y="4093"/>
                                        <a:pt x="13737" y="4149"/>
                                      </a:cubicBezTo>
                                      <a:cubicBezTo>
                                        <a:pt x="13737" y="4206"/>
                                        <a:pt x="13718" y="4377"/>
                                        <a:pt x="13690" y="4434"/>
                                      </a:cubicBezTo>
                                      <a:cubicBezTo>
                                        <a:pt x="13633" y="4604"/>
                                        <a:pt x="13633" y="4604"/>
                                        <a:pt x="13680" y="4661"/>
                                      </a:cubicBezTo>
                                      <a:cubicBezTo>
                                        <a:pt x="13709" y="4718"/>
                                        <a:pt x="13728" y="4718"/>
                                        <a:pt x="13737" y="4547"/>
                                      </a:cubicBezTo>
                                      <a:cubicBezTo>
                                        <a:pt x="13747" y="4434"/>
                                        <a:pt x="13766" y="4377"/>
                                        <a:pt x="13813" y="4434"/>
                                      </a:cubicBezTo>
                                      <a:cubicBezTo>
                                        <a:pt x="13841" y="4491"/>
                                        <a:pt x="13860" y="4434"/>
                                        <a:pt x="13851" y="4434"/>
                                      </a:cubicBezTo>
                                      <a:cubicBezTo>
                                        <a:pt x="13841" y="4377"/>
                                        <a:pt x="13889" y="4320"/>
                                        <a:pt x="13965" y="4320"/>
                                      </a:cubicBezTo>
                                      <a:cubicBezTo>
                                        <a:pt x="14040" y="4320"/>
                                        <a:pt x="14097" y="4377"/>
                                        <a:pt x="14097" y="4434"/>
                                      </a:cubicBezTo>
                                      <a:cubicBezTo>
                                        <a:pt x="14097" y="4490"/>
                                        <a:pt x="14107" y="4491"/>
                                        <a:pt x="14116" y="4434"/>
                                      </a:cubicBezTo>
                                      <a:cubicBezTo>
                                        <a:pt x="14126" y="4377"/>
                                        <a:pt x="14182" y="4320"/>
                                        <a:pt x="14230" y="4320"/>
                                      </a:cubicBezTo>
                                      <a:cubicBezTo>
                                        <a:pt x="14287" y="4320"/>
                                        <a:pt x="14324" y="4263"/>
                                        <a:pt x="14334" y="4263"/>
                                      </a:cubicBezTo>
                                      <a:cubicBezTo>
                                        <a:pt x="14343" y="4206"/>
                                        <a:pt x="14429" y="4206"/>
                                        <a:pt x="14533" y="4263"/>
                                      </a:cubicBezTo>
                                      <a:cubicBezTo>
                                        <a:pt x="14760" y="4320"/>
                                        <a:pt x="14807" y="4149"/>
                                        <a:pt x="14618" y="3979"/>
                                      </a:cubicBezTo>
                                      <a:cubicBezTo>
                                        <a:pt x="14523" y="3865"/>
                                        <a:pt x="14466" y="3865"/>
                                        <a:pt x="14400" y="3979"/>
                                      </a:cubicBezTo>
                                      <a:cubicBezTo>
                                        <a:pt x="14258" y="4149"/>
                                        <a:pt x="14258" y="4036"/>
                                        <a:pt x="14400" y="3695"/>
                                      </a:cubicBezTo>
                                      <a:cubicBezTo>
                                        <a:pt x="14476" y="3524"/>
                                        <a:pt x="14542" y="3411"/>
                                        <a:pt x="14561" y="3467"/>
                                      </a:cubicBezTo>
                                      <a:cubicBezTo>
                                        <a:pt x="14684" y="3695"/>
                                        <a:pt x="14722" y="3695"/>
                                        <a:pt x="14741" y="3581"/>
                                      </a:cubicBezTo>
                                      <a:cubicBezTo>
                                        <a:pt x="14751" y="3524"/>
                                        <a:pt x="14788" y="3411"/>
                                        <a:pt x="14807" y="3411"/>
                                      </a:cubicBezTo>
                                      <a:cubicBezTo>
                                        <a:pt x="14826" y="3411"/>
                                        <a:pt x="14855" y="3354"/>
                                        <a:pt x="14855" y="3354"/>
                                      </a:cubicBezTo>
                                      <a:cubicBezTo>
                                        <a:pt x="14855" y="3354"/>
                                        <a:pt x="14741" y="3240"/>
                                        <a:pt x="14580" y="3240"/>
                                      </a:cubicBezTo>
                                      <a:cubicBezTo>
                                        <a:pt x="14343" y="3240"/>
                                        <a:pt x="14211" y="3126"/>
                                        <a:pt x="14211" y="2956"/>
                                      </a:cubicBezTo>
                                      <a:cubicBezTo>
                                        <a:pt x="14211" y="2956"/>
                                        <a:pt x="14268" y="2899"/>
                                        <a:pt x="14343" y="2899"/>
                                      </a:cubicBezTo>
                                      <a:cubicBezTo>
                                        <a:pt x="14419" y="2899"/>
                                        <a:pt x="14485" y="2842"/>
                                        <a:pt x="14485" y="2785"/>
                                      </a:cubicBezTo>
                                      <a:cubicBezTo>
                                        <a:pt x="14504" y="2672"/>
                                        <a:pt x="14627" y="2558"/>
                                        <a:pt x="14675" y="2672"/>
                                      </a:cubicBezTo>
                                      <a:cubicBezTo>
                                        <a:pt x="14703" y="2728"/>
                                        <a:pt x="14703" y="2785"/>
                                        <a:pt x="14656" y="2785"/>
                                      </a:cubicBezTo>
                                      <a:cubicBezTo>
                                        <a:pt x="14627" y="2785"/>
                                        <a:pt x="14599" y="2842"/>
                                        <a:pt x="14590" y="2899"/>
                                      </a:cubicBezTo>
                                      <a:cubicBezTo>
                                        <a:pt x="14580" y="3013"/>
                                        <a:pt x="14760" y="2956"/>
                                        <a:pt x="14779" y="2842"/>
                                      </a:cubicBezTo>
                                      <a:cubicBezTo>
                                        <a:pt x="14798" y="2728"/>
                                        <a:pt x="15300" y="2785"/>
                                        <a:pt x="15385" y="2956"/>
                                      </a:cubicBezTo>
                                      <a:cubicBezTo>
                                        <a:pt x="15423" y="3013"/>
                                        <a:pt x="15622" y="3069"/>
                                        <a:pt x="15830" y="3069"/>
                                      </a:cubicBezTo>
                                      <a:cubicBezTo>
                                        <a:pt x="16038" y="3069"/>
                                        <a:pt x="16351" y="3126"/>
                                        <a:pt x="16540" y="3126"/>
                                      </a:cubicBezTo>
                                      <a:cubicBezTo>
                                        <a:pt x="16720" y="3126"/>
                                        <a:pt x="16881" y="3126"/>
                                        <a:pt x="16891" y="3069"/>
                                      </a:cubicBezTo>
                                      <a:cubicBezTo>
                                        <a:pt x="16919" y="2956"/>
                                        <a:pt x="17184" y="2899"/>
                                        <a:pt x="17213" y="3013"/>
                                      </a:cubicBezTo>
                                      <a:cubicBezTo>
                                        <a:pt x="17222" y="3069"/>
                                        <a:pt x="17241" y="3069"/>
                                        <a:pt x="17260" y="2956"/>
                                      </a:cubicBezTo>
                                      <a:cubicBezTo>
                                        <a:pt x="17288" y="2785"/>
                                        <a:pt x="17298" y="2785"/>
                                        <a:pt x="16824" y="2785"/>
                                      </a:cubicBezTo>
                                      <a:cubicBezTo>
                                        <a:pt x="16256" y="2785"/>
                                        <a:pt x="16133" y="2728"/>
                                        <a:pt x="16143" y="2672"/>
                                      </a:cubicBezTo>
                                      <a:cubicBezTo>
                                        <a:pt x="16171" y="2501"/>
                                        <a:pt x="17033" y="2387"/>
                                        <a:pt x="17146" y="2501"/>
                                      </a:cubicBezTo>
                                      <a:cubicBezTo>
                                        <a:pt x="17232" y="2615"/>
                                        <a:pt x="17288" y="2615"/>
                                        <a:pt x="17298" y="2558"/>
                                      </a:cubicBezTo>
                                      <a:cubicBezTo>
                                        <a:pt x="17317" y="2444"/>
                                        <a:pt x="17279" y="2330"/>
                                        <a:pt x="17175" y="2330"/>
                                      </a:cubicBezTo>
                                      <a:cubicBezTo>
                                        <a:pt x="17118" y="2330"/>
                                        <a:pt x="17071" y="2217"/>
                                        <a:pt x="17071" y="2160"/>
                                      </a:cubicBezTo>
                                      <a:cubicBezTo>
                                        <a:pt x="17071" y="2103"/>
                                        <a:pt x="17099" y="2103"/>
                                        <a:pt x="17127" y="2103"/>
                                      </a:cubicBezTo>
                                      <a:cubicBezTo>
                                        <a:pt x="17156" y="2160"/>
                                        <a:pt x="17203" y="2103"/>
                                        <a:pt x="17222" y="2046"/>
                                      </a:cubicBezTo>
                                      <a:cubicBezTo>
                                        <a:pt x="17260" y="1933"/>
                                        <a:pt x="17260" y="1933"/>
                                        <a:pt x="17222" y="1933"/>
                                      </a:cubicBezTo>
                                      <a:cubicBezTo>
                                        <a:pt x="17165" y="1933"/>
                                        <a:pt x="17175" y="1705"/>
                                        <a:pt x="17232" y="1705"/>
                                      </a:cubicBezTo>
                                      <a:cubicBezTo>
                                        <a:pt x="17298" y="1705"/>
                                        <a:pt x="17345" y="1819"/>
                                        <a:pt x="17326" y="1933"/>
                                      </a:cubicBezTo>
                                      <a:cubicBezTo>
                                        <a:pt x="17317" y="1989"/>
                                        <a:pt x="17326" y="2046"/>
                                        <a:pt x="17336" y="2046"/>
                                      </a:cubicBezTo>
                                      <a:cubicBezTo>
                                        <a:pt x="17345" y="2046"/>
                                        <a:pt x="17355" y="1989"/>
                                        <a:pt x="17345" y="1876"/>
                                      </a:cubicBezTo>
                                      <a:cubicBezTo>
                                        <a:pt x="17326" y="1592"/>
                                        <a:pt x="17449" y="1364"/>
                                        <a:pt x="17629" y="1364"/>
                                      </a:cubicBezTo>
                                      <a:cubicBezTo>
                                        <a:pt x="17923" y="1307"/>
                                        <a:pt x="17828" y="1194"/>
                                        <a:pt x="17459" y="1194"/>
                                      </a:cubicBezTo>
                                      <a:cubicBezTo>
                                        <a:pt x="17269" y="1194"/>
                                        <a:pt x="17061" y="1194"/>
                                        <a:pt x="17004" y="1194"/>
                                      </a:cubicBezTo>
                                      <a:cubicBezTo>
                                        <a:pt x="16947" y="1194"/>
                                        <a:pt x="16900" y="1194"/>
                                        <a:pt x="16900" y="1080"/>
                                      </a:cubicBezTo>
                                      <a:cubicBezTo>
                                        <a:pt x="16900" y="1023"/>
                                        <a:pt x="16881" y="1023"/>
                                        <a:pt x="16843" y="1080"/>
                                      </a:cubicBezTo>
                                      <a:cubicBezTo>
                                        <a:pt x="16815" y="1137"/>
                                        <a:pt x="16749" y="1194"/>
                                        <a:pt x="16692" y="1137"/>
                                      </a:cubicBezTo>
                                      <a:cubicBezTo>
                                        <a:pt x="16635" y="1137"/>
                                        <a:pt x="16569" y="1137"/>
                                        <a:pt x="16531" y="1194"/>
                                      </a:cubicBezTo>
                                      <a:cubicBezTo>
                                        <a:pt x="16474" y="1250"/>
                                        <a:pt x="16474" y="1250"/>
                                        <a:pt x="16502" y="1080"/>
                                      </a:cubicBezTo>
                                      <a:cubicBezTo>
                                        <a:pt x="16521" y="909"/>
                                        <a:pt x="16540" y="909"/>
                                        <a:pt x="16550" y="1023"/>
                                      </a:cubicBezTo>
                                      <a:cubicBezTo>
                                        <a:pt x="16559" y="1137"/>
                                        <a:pt x="16569" y="1137"/>
                                        <a:pt x="16588" y="1023"/>
                                      </a:cubicBezTo>
                                      <a:cubicBezTo>
                                        <a:pt x="16616" y="853"/>
                                        <a:pt x="16768" y="739"/>
                                        <a:pt x="16786" y="853"/>
                                      </a:cubicBezTo>
                                      <a:cubicBezTo>
                                        <a:pt x="16796" y="909"/>
                                        <a:pt x="16824" y="909"/>
                                        <a:pt x="16881" y="853"/>
                                      </a:cubicBezTo>
                                      <a:cubicBezTo>
                                        <a:pt x="16929" y="796"/>
                                        <a:pt x="17194" y="796"/>
                                        <a:pt x="17478" y="796"/>
                                      </a:cubicBezTo>
                                      <a:cubicBezTo>
                                        <a:pt x="17904" y="853"/>
                                        <a:pt x="17999" y="853"/>
                                        <a:pt x="18046" y="1023"/>
                                      </a:cubicBezTo>
                                      <a:cubicBezTo>
                                        <a:pt x="18074" y="1137"/>
                                        <a:pt x="18122" y="1250"/>
                                        <a:pt x="18150" y="1250"/>
                                      </a:cubicBezTo>
                                      <a:cubicBezTo>
                                        <a:pt x="18179" y="1307"/>
                                        <a:pt x="18197" y="1364"/>
                                        <a:pt x="18188" y="1478"/>
                                      </a:cubicBezTo>
                                      <a:cubicBezTo>
                                        <a:pt x="18178" y="1592"/>
                                        <a:pt x="18216" y="1592"/>
                                        <a:pt x="18358" y="1592"/>
                                      </a:cubicBezTo>
                                      <a:cubicBezTo>
                                        <a:pt x="18472" y="1592"/>
                                        <a:pt x="18586" y="1648"/>
                                        <a:pt x="18661" y="1705"/>
                                      </a:cubicBezTo>
                                      <a:cubicBezTo>
                                        <a:pt x="18803" y="1876"/>
                                        <a:pt x="19258" y="1876"/>
                                        <a:pt x="19855" y="1592"/>
                                      </a:cubicBezTo>
                                      <a:cubicBezTo>
                                        <a:pt x="20053" y="1478"/>
                                        <a:pt x="20366" y="1364"/>
                                        <a:pt x="20555" y="1307"/>
                                      </a:cubicBezTo>
                                      <a:cubicBezTo>
                                        <a:pt x="20735" y="1250"/>
                                        <a:pt x="20896" y="1137"/>
                                        <a:pt x="20906" y="1080"/>
                                      </a:cubicBezTo>
                                      <a:cubicBezTo>
                                        <a:pt x="20868" y="1023"/>
                                        <a:pt x="20754" y="1023"/>
                                        <a:pt x="20622" y="1023"/>
                                      </a:cubicBezTo>
                                      <a:close/>
                                      <a:moveTo>
                                        <a:pt x="2412" y="4093"/>
                                      </a:moveTo>
                                      <a:cubicBezTo>
                                        <a:pt x="2383" y="4093"/>
                                        <a:pt x="2393" y="4036"/>
                                        <a:pt x="2421" y="3922"/>
                                      </a:cubicBezTo>
                                      <a:cubicBezTo>
                                        <a:pt x="2440" y="3865"/>
                                        <a:pt x="2440" y="3922"/>
                                        <a:pt x="2440" y="3979"/>
                                      </a:cubicBezTo>
                                      <a:cubicBezTo>
                                        <a:pt x="2440" y="4036"/>
                                        <a:pt x="2421" y="4093"/>
                                        <a:pt x="2412" y="4093"/>
                                      </a:cubicBezTo>
                                      <a:close/>
                                      <a:moveTo>
                                        <a:pt x="2582" y="3752"/>
                                      </a:moveTo>
                                      <a:cubicBezTo>
                                        <a:pt x="2563" y="3752"/>
                                        <a:pt x="2554" y="3695"/>
                                        <a:pt x="2573" y="3695"/>
                                      </a:cubicBezTo>
                                      <a:cubicBezTo>
                                        <a:pt x="2582" y="3638"/>
                                        <a:pt x="2601" y="3695"/>
                                        <a:pt x="2611" y="3695"/>
                                      </a:cubicBezTo>
                                      <a:cubicBezTo>
                                        <a:pt x="2611" y="3752"/>
                                        <a:pt x="2601" y="3752"/>
                                        <a:pt x="2582" y="3752"/>
                                      </a:cubicBezTo>
                                      <a:close/>
                                      <a:moveTo>
                                        <a:pt x="3804" y="3411"/>
                                      </a:moveTo>
                                      <a:cubicBezTo>
                                        <a:pt x="3804" y="3411"/>
                                        <a:pt x="3794" y="3354"/>
                                        <a:pt x="3785" y="3297"/>
                                      </a:cubicBezTo>
                                      <a:cubicBezTo>
                                        <a:pt x="3775" y="3240"/>
                                        <a:pt x="3785" y="3183"/>
                                        <a:pt x="3804" y="3183"/>
                                      </a:cubicBezTo>
                                      <a:cubicBezTo>
                                        <a:pt x="3823" y="3183"/>
                                        <a:pt x="3823" y="3240"/>
                                        <a:pt x="3823" y="3297"/>
                                      </a:cubicBezTo>
                                      <a:cubicBezTo>
                                        <a:pt x="3813" y="3411"/>
                                        <a:pt x="3804" y="3411"/>
                                        <a:pt x="3804" y="3411"/>
                                      </a:cubicBezTo>
                                      <a:close/>
                                      <a:moveTo>
                                        <a:pt x="4372" y="1592"/>
                                      </a:moveTo>
                                      <a:cubicBezTo>
                                        <a:pt x="4325" y="1592"/>
                                        <a:pt x="4306" y="1592"/>
                                        <a:pt x="4334" y="1535"/>
                                      </a:cubicBezTo>
                                      <a:cubicBezTo>
                                        <a:pt x="4353" y="1535"/>
                                        <a:pt x="4391" y="1535"/>
                                        <a:pt x="4410" y="1535"/>
                                      </a:cubicBezTo>
                                      <a:cubicBezTo>
                                        <a:pt x="4438" y="1535"/>
                                        <a:pt x="4419" y="1592"/>
                                        <a:pt x="4372" y="1592"/>
                                      </a:cubicBezTo>
                                      <a:close/>
                                      <a:moveTo>
                                        <a:pt x="4135" y="5798"/>
                                      </a:moveTo>
                                      <a:cubicBezTo>
                                        <a:pt x="4116" y="5798"/>
                                        <a:pt x="4116" y="5741"/>
                                        <a:pt x="4116" y="5684"/>
                                      </a:cubicBezTo>
                                      <a:cubicBezTo>
                                        <a:pt x="4126" y="5571"/>
                                        <a:pt x="4164" y="5627"/>
                                        <a:pt x="4164" y="5741"/>
                                      </a:cubicBezTo>
                                      <a:cubicBezTo>
                                        <a:pt x="4164" y="5798"/>
                                        <a:pt x="4154" y="5798"/>
                                        <a:pt x="4135" y="5798"/>
                                      </a:cubicBezTo>
                                      <a:close/>
                                      <a:moveTo>
                                        <a:pt x="6181" y="4206"/>
                                      </a:moveTo>
                                      <a:cubicBezTo>
                                        <a:pt x="6209" y="4206"/>
                                        <a:pt x="6218" y="4263"/>
                                        <a:pt x="6209" y="4377"/>
                                      </a:cubicBezTo>
                                      <a:cubicBezTo>
                                        <a:pt x="6181" y="4547"/>
                                        <a:pt x="6143" y="4547"/>
                                        <a:pt x="6143" y="4377"/>
                                      </a:cubicBezTo>
                                      <a:cubicBezTo>
                                        <a:pt x="6143" y="4263"/>
                                        <a:pt x="6162" y="4206"/>
                                        <a:pt x="6181" y="4206"/>
                                      </a:cubicBezTo>
                                      <a:close/>
                                      <a:moveTo>
                                        <a:pt x="6086" y="3581"/>
                                      </a:moveTo>
                                      <a:cubicBezTo>
                                        <a:pt x="6105" y="3581"/>
                                        <a:pt x="6086" y="3638"/>
                                        <a:pt x="6057" y="3638"/>
                                      </a:cubicBezTo>
                                      <a:cubicBezTo>
                                        <a:pt x="6029" y="3638"/>
                                        <a:pt x="6010" y="3638"/>
                                        <a:pt x="6029" y="3581"/>
                                      </a:cubicBezTo>
                                      <a:cubicBezTo>
                                        <a:pt x="6039" y="3524"/>
                                        <a:pt x="6067" y="3524"/>
                                        <a:pt x="6086" y="3581"/>
                                      </a:cubicBezTo>
                                      <a:close/>
                                      <a:moveTo>
                                        <a:pt x="5953" y="2558"/>
                                      </a:moveTo>
                                      <a:cubicBezTo>
                                        <a:pt x="6001" y="2444"/>
                                        <a:pt x="6039" y="2444"/>
                                        <a:pt x="6020" y="2558"/>
                                      </a:cubicBezTo>
                                      <a:cubicBezTo>
                                        <a:pt x="6010" y="2615"/>
                                        <a:pt x="5991" y="2672"/>
                                        <a:pt x="5963" y="2672"/>
                                      </a:cubicBezTo>
                                      <a:cubicBezTo>
                                        <a:pt x="5925" y="2672"/>
                                        <a:pt x="5925" y="2672"/>
                                        <a:pt x="5953" y="2558"/>
                                      </a:cubicBezTo>
                                      <a:close/>
                                      <a:moveTo>
                                        <a:pt x="5840" y="3354"/>
                                      </a:moveTo>
                                      <a:cubicBezTo>
                                        <a:pt x="5849" y="3297"/>
                                        <a:pt x="5868" y="3297"/>
                                        <a:pt x="5887" y="3354"/>
                                      </a:cubicBezTo>
                                      <a:cubicBezTo>
                                        <a:pt x="5897" y="3411"/>
                                        <a:pt x="5887" y="3411"/>
                                        <a:pt x="5868" y="3411"/>
                                      </a:cubicBezTo>
                                      <a:cubicBezTo>
                                        <a:pt x="5830" y="3411"/>
                                        <a:pt x="5821" y="3411"/>
                                        <a:pt x="5840" y="3354"/>
                                      </a:cubicBezTo>
                                      <a:close/>
                                      <a:moveTo>
                                        <a:pt x="5754" y="2558"/>
                                      </a:moveTo>
                                      <a:cubicBezTo>
                                        <a:pt x="5773" y="2558"/>
                                        <a:pt x="5783" y="2615"/>
                                        <a:pt x="5783" y="2672"/>
                                      </a:cubicBezTo>
                                      <a:cubicBezTo>
                                        <a:pt x="5773" y="2728"/>
                                        <a:pt x="5764" y="2785"/>
                                        <a:pt x="5754" y="2785"/>
                                      </a:cubicBezTo>
                                      <a:cubicBezTo>
                                        <a:pt x="5745" y="2785"/>
                                        <a:pt x="5736" y="2728"/>
                                        <a:pt x="5726" y="2672"/>
                                      </a:cubicBezTo>
                                      <a:cubicBezTo>
                                        <a:pt x="5717" y="2615"/>
                                        <a:pt x="5736" y="2558"/>
                                        <a:pt x="5754" y="2558"/>
                                      </a:cubicBezTo>
                                      <a:close/>
                                      <a:moveTo>
                                        <a:pt x="5612" y="2615"/>
                                      </a:moveTo>
                                      <a:cubicBezTo>
                                        <a:pt x="5631" y="2615"/>
                                        <a:pt x="5650" y="2615"/>
                                        <a:pt x="5669" y="2615"/>
                                      </a:cubicBezTo>
                                      <a:cubicBezTo>
                                        <a:pt x="5679" y="2672"/>
                                        <a:pt x="5669" y="2672"/>
                                        <a:pt x="5641" y="2672"/>
                                      </a:cubicBezTo>
                                      <a:cubicBezTo>
                                        <a:pt x="5612" y="2672"/>
                                        <a:pt x="5603" y="2615"/>
                                        <a:pt x="5612" y="2615"/>
                                      </a:cubicBezTo>
                                      <a:close/>
                                      <a:moveTo>
                                        <a:pt x="5537" y="3752"/>
                                      </a:moveTo>
                                      <a:cubicBezTo>
                                        <a:pt x="5565" y="3752"/>
                                        <a:pt x="5584" y="3808"/>
                                        <a:pt x="5584" y="3865"/>
                                      </a:cubicBezTo>
                                      <a:cubicBezTo>
                                        <a:pt x="5584" y="3922"/>
                                        <a:pt x="5565" y="3979"/>
                                        <a:pt x="5537" y="3979"/>
                                      </a:cubicBezTo>
                                      <a:cubicBezTo>
                                        <a:pt x="5508" y="3979"/>
                                        <a:pt x="5489" y="3922"/>
                                        <a:pt x="5489" y="3865"/>
                                      </a:cubicBezTo>
                                      <a:cubicBezTo>
                                        <a:pt x="5489" y="3808"/>
                                        <a:pt x="5508" y="3752"/>
                                        <a:pt x="5537" y="3752"/>
                                      </a:cubicBezTo>
                                      <a:close/>
                                      <a:moveTo>
                                        <a:pt x="5593" y="4149"/>
                                      </a:moveTo>
                                      <a:cubicBezTo>
                                        <a:pt x="5650" y="4093"/>
                                        <a:pt x="5669" y="4093"/>
                                        <a:pt x="5669" y="4263"/>
                                      </a:cubicBezTo>
                                      <a:cubicBezTo>
                                        <a:pt x="5669" y="4320"/>
                                        <a:pt x="5650" y="4434"/>
                                        <a:pt x="5631" y="4491"/>
                                      </a:cubicBezTo>
                                      <a:cubicBezTo>
                                        <a:pt x="5575" y="4604"/>
                                        <a:pt x="5527" y="4547"/>
                                        <a:pt x="5499" y="4434"/>
                                      </a:cubicBezTo>
                                      <a:cubicBezTo>
                                        <a:pt x="5461" y="4263"/>
                                        <a:pt x="5470" y="4263"/>
                                        <a:pt x="5593" y="4149"/>
                                      </a:cubicBezTo>
                                      <a:close/>
                                      <a:moveTo>
                                        <a:pt x="5300" y="3183"/>
                                      </a:moveTo>
                                      <a:cubicBezTo>
                                        <a:pt x="5319" y="3069"/>
                                        <a:pt x="5404" y="3240"/>
                                        <a:pt x="5395" y="3354"/>
                                      </a:cubicBezTo>
                                      <a:cubicBezTo>
                                        <a:pt x="5385" y="3411"/>
                                        <a:pt x="5366" y="3467"/>
                                        <a:pt x="5338" y="3467"/>
                                      </a:cubicBezTo>
                                      <a:cubicBezTo>
                                        <a:pt x="5300" y="3467"/>
                                        <a:pt x="5290" y="3467"/>
                                        <a:pt x="5328" y="3354"/>
                                      </a:cubicBezTo>
                                      <a:cubicBezTo>
                                        <a:pt x="5366" y="3240"/>
                                        <a:pt x="5366" y="3240"/>
                                        <a:pt x="5328" y="3240"/>
                                      </a:cubicBezTo>
                                      <a:cubicBezTo>
                                        <a:pt x="5300" y="3240"/>
                                        <a:pt x="5290" y="3183"/>
                                        <a:pt x="5300" y="3183"/>
                                      </a:cubicBezTo>
                                      <a:close/>
                                      <a:moveTo>
                                        <a:pt x="5082" y="3013"/>
                                      </a:moveTo>
                                      <a:cubicBezTo>
                                        <a:pt x="5101" y="2956"/>
                                        <a:pt x="5120" y="2899"/>
                                        <a:pt x="5129" y="2899"/>
                                      </a:cubicBezTo>
                                      <a:cubicBezTo>
                                        <a:pt x="5139" y="2899"/>
                                        <a:pt x="5139" y="2956"/>
                                        <a:pt x="5120" y="3013"/>
                                      </a:cubicBezTo>
                                      <a:cubicBezTo>
                                        <a:pt x="5101" y="3069"/>
                                        <a:pt x="5082" y="3126"/>
                                        <a:pt x="5073" y="3126"/>
                                      </a:cubicBezTo>
                                      <a:cubicBezTo>
                                        <a:pt x="5063" y="3126"/>
                                        <a:pt x="5063" y="3069"/>
                                        <a:pt x="5082" y="3013"/>
                                      </a:cubicBezTo>
                                      <a:close/>
                                      <a:moveTo>
                                        <a:pt x="5016" y="2444"/>
                                      </a:moveTo>
                                      <a:cubicBezTo>
                                        <a:pt x="5035" y="2501"/>
                                        <a:pt x="5044" y="2501"/>
                                        <a:pt x="5044" y="2558"/>
                                      </a:cubicBezTo>
                                      <a:cubicBezTo>
                                        <a:pt x="5044" y="2615"/>
                                        <a:pt x="5035" y="2558"/>
                                        <a:pt x="5016" y="2558"/>
                                      </a:cubicBezTo>
                                      <a:cubicBezTo>
                                        <a:pt x="4997" y="2558"/>
                                        <a:pt x="4987" y="2501"/>
                                        <a:pt x="4987" y="2444"/>
                                      </a:cubicBezTo>
                                      <a:cubicBezTo>
                                        <a:pt x="4987" y="2387"/>
                                        <a:pt x="5006" y="2387"/>
                                        <a:pt x="5016" y="2444"/>
                                      </a:cubicBezTo>
                                      <a:close/>
                                      <a:moveTo>
                                        <a:pt x="4211" y="4945"/>
                                      </a:moveTo>
                                      <a:cubicBezTo>
                                        <a:pt x="4192" y="4888"/>
                                        <a:pt x="4211" y="4832"/>
                                        <a:pt x="4258" y="4832"/>
                                      </a:cubicBezTo>
                                      <a:cubicBezTo>
                                        <a:pt x="4296" y="4832"/>
                                        <a:pt x="4325" y="4832"/>
                                        <a:pt x="4325" y="4888"/>
                                      </a:cubicBezTo>
                                      <a:cubicBezTo>
                                        <a:pt x="4325" y="4945"/>
                                        <a:pt x="4239" y="5002"/>
                                        <a:pt x="4211" y="4945"/>
                                      </a:cubicBezTo>
                                      <a:close/>
                                      <a:moveTo>
                                        <a:pt x="4325" y="4718"/>
                                      </a:moveTo>
                                      <a:cubicBezTo>
                                        <a:pt x="4315" y="4718"/>
                                        <a:pt x="4306" y="4661"/>
                                        <a:pt x="4306" y="4604"/>
                                      </a:cubicBezTo>
                                      <a:cubicBezTo>
                                        <a:pt x="4306" y="4547"/>
                                        <a:pt x="4315" y="4491"/>
                                        <a:pt x="4325" y="4491"/>
                                      </a:cubicBezTo>
                                      <a:cubicBezTo>
                                        <a:pt x="4334" y="4491"/>
                                        <a:pt x="4344" y="4547"/>
                                        <a:pt x="4344" y="4604"/>
                                      </a:cubicBezTo>
                                      <a:cubicBezTo>
                                        <a:pt x="4344" y="4661"/>
                                        <a:pt x="4334" y="4718"/>
                                        <a:pt x="4325" y="4718"/>
                                      </a:cubicBezTo>
                                      <a:close/>
                                      <a:moveTo>
                                        <a:pt x="4741" y="5116"/>
                                      </a:moveTo>
                                      <a:cubicBezTo>
                                        <a:pt x="4732" y="5059"/>
                                        <a:pt x="4703" y="5059"/>
                                        <a:pt x="4665" y="5059"/>
                                      </a:cubicBezTo>
                                      <a:cubicBezTo>
                                        <a:pt x="4628" y="5059"/>
                                        <a:pt x="4609" y="5059"/>
                                        <a:pt x="4609" y="5002"/>
                                      </a:cubicBezTo>
                                      <a:cubicBezTo>
                                        <a:pt x="4618" y="4945"/>
                                        <a:pt x="4722" y="4945"/>
                                        <a:pt x="4855" y="4888"/>
                                      </a:cubicBezTo>
                                      <a:cubicBezTo>
                                        <a:pt x="4978" y="4888"/>
                                        <a:pt x="5082" y="4888"/>
                                        <a:pt x="5073" y="4945"/>
                                      </a:cubicBezTo>
                                      <a:cubicBezTo>
                                        <a:pt x="5054" y="5059"/>
                                        <a:pt x="4760" y="5173"/>
                                        <a:pt x="4741" y="5116"/>
                                      </a:cubicBezTo>
                                      <a:close/>
                                      <a:moveTo>
                                        <a:pt x="4893" y="4604"/>
                                      </a:moveTo>
                                      <a:cubicBezTo>
                                        <a:pt x="4722" y="4661"/>
                                        <a:pt x="4571" y="4718"/>
                                        <a:pt x="4552" y="4775"/>
                                      </a:cubicBezTo>
                                      <a:cubicBezTo>
                                        <a:pt x="4533" y="4832"/>
                                        <a:pt x="4495" y="4775"/>
                                        <a:pt x="4476" y="4661"/>
                                      </a:cubicBezTo>
                                      <a:cubicBezTo>
                                        <a:pt x="4448" y="4547"/>
                                        <a:pt x="4419" y="4547"/>
                                        <a:pt x="4400" y="4547"/>
                                      </a:cubicBezTo>
                                      <a:cubicBezTo>
                                        <a:pt x="4381" y="4604"/>
                                        <a:pt x="4372" y="4547"/>
                                        <a:pt x="4372" y="4491"/>
                                      </a:cubicBezTo>
                                      <a:cubicBezTo>
                                        <a:pt x="4372" y="4434"/>
                                        <a:pt x="4476" y="4320"/>
                                        <a:pt x="4609" y="4206"/>
                                      </a:cubicBezTo>
                                      <a:cubicBezTo>
                                        <a:pt x="4741" y="4093"/>
                                        <a:pt x="4845" y="3979"/>
                                        <a:pt x="4855" y="3979"/>
                                      </a:cubicBezTo>
                                      <a:cubicBezTo>
                                        <a:pt x="4893" y="3808"/>
                                        <a:pt x="4855" y="3752"/>
                                        <a:pt x="4760" y="3752"/>
                                      </a:cubicBezTo>
                                      <a:cubicBezTo>
                                        <a:pt x="4694" y="3752"/>
                                        <a:pt x="4656" y="3695"/>
                                        <a:pt x="4665" y="3638"/>
                                      </a:cubicBezTo>
                                      <a:cubicBezTo>
                                        <a:pt x="4675" y="3581"/>
                                        <a:pt x="4694" y="3524"/>
                                        <a:pt x="4722" y="3524"/>
                                      </a:cubicBezTo>
                                      <a:cubicBezTo>
                                        <a:pt x="4751" y="3524"/>
                                        <a:pt x="4770" y="3467"/>
                                        <a:pt x="4770" y="3411"/>
                                      </a:cubicBezTo>
                                      <a:cubicBezTo>
                                        <a:pt x="4770" y="3354"/>
                                        <a:pt x="4732" y="3297"/>
                                        <a:pt x="4684" y="3297"/>
                                      </a:cubicBezTo>
                                      <a:cubicBezTo>
                                        <a:pt x="4609" y="3297"/>
                                        <a:pt x="4599" y="3297"/>
                                        <a:pt x="4647" y="3183"/>
                                      </a:cubicBezTo>
                                      <a:cubicBezTo>
                                        <a:pt x="4703" y="3069"/>
                                        <a:pt x="4883" y="3183"/>
                                        <a:pt x="4902" y="3297"/>
                                      </a:cubicBezTo>
                                      <a:cubicBezTo>
                                        <a:pt x="4912" y="3354"/>
                                        <a:pt x="4931" y="3411"/>
                                        <a:pt x="4959" y="3411"/>
                                      </a:cubicBezTo>
                                      <a:cubicBezTo>
                                        <a:pt x="4987" y="3411"/>
                                        <a:pt x="5006" y="3467"/>
                                        <a:pt x="5006" y="3467"/>
                                      </a:cubicBezTo>
                                      <a:cubicBezTo>
                                        <a:pt x="5006" y="3524"/>
                                        <a:pt x="5073" y="3524"/>
                                        <a:pt x="5148" y="3524"/>
                                      </a:cubicBezTo>
                                      <a:cubicBezTo>
                                        <a:pt x="5347" y="3524"/>
                                        <a:pt x="5451" y="3638"/>
                                        <a:pt x="5461" y="3752"/>
                                      </a:cubicBezTo>
                                      <a:cubicBezTo>
                                        <a:pt x="5461" y="3808"/>
                                        <a:pt x="5451" y="3865"/>
                                        <a:pt x="5442" y="3865"/>
                                      </a:cubicBezTo>
                                      <a:cubicBezTo>
                                        <a:pt x="5433" y="3865"/>
                                        <a:pt x="5414" y="3922"/>
                                        <a:pt x="5414" y="3979"/>
                                      </a:cubicBezTo>
                                      <a:cubicBezTo>
                                        <a:pt x="5385" y="4263"/>
                                        <a:pt x="5177" y="4491"/>
                                        <a:pt x="4893" y="4604"/>
                                      </a:cubicBezTo>
                                      <a:close/>
                                      <a:moveTo>
                                        <a:pt x="6237" y="5173"/>
                                      </a:moveTo>
                                      <a:cubicBezTo>
                                        <a:pt x="6209" y="5343"/>
                                        <a:pt x="5925" y="5457"/>
                                        <a:pt x="5944" y="5286"/>
                                      </a:cubicBezTo>
                                      <a:cubicBezTo>
                                        <a:pt x="5953" y="5173"/>
                                        <a:pt x="5944" y="5173"/>
                                        <a:pt x="5925" y="5229"/>
                                      </a:cubicBezTo>
                                      <a:cubicBezTo>
                                        <a:pt x="5868" y="5343"/>
                                        <a:pt x="5593" y="5400"/>
                                        <a:pt x="5527" y="5286"/>
                                      </a:cubicBezTo>
                                      <a:cubicBezTo>
                                        <a:pt x="5489" y="5229"/>
                                        <a:pt x="5461" y="5116"/>
                                        <a:pt x="5451" y="5002"/>
                                      </a:cubicBezTo>
                                      <a:cubicBezTo>
                                        <a:pt x="5442" y="4832"/>
                                        <a:pt x="5442" y="4832"/>
                                        <a:pt x="5433" y="5059"/>
                                      </a:cubicBezTo>
                                      <a:cubicBezTo>
                                        <a:pt x="5433" y="5286"/>
                                        <a:pt x="5423" y="5286"/>
                                        <a:pt x="5347" y="5229"/>
                                      </a:cubicBezTo>
                                      <a:cubicBezTo>
                                        <a:pt x="5300" y="5173"/>
                                        <a:pt x="5243" y="5173"/>
                                        <a:pt x="5205" y="5173"/>
                                      </a:cubicBezTo>
                                      <a:cubicBezTo>
                                        <a:pt x="5167" y="5173"/>
                                        <a:pt x="5148" y="5116"/>
                                        <a:pt x="5148" y="5059"/>
                                      </a:cubicBezTo>
                                      <a:cubicBezTo>
                                        <a:pt x="5148" y="5002"/>
                                        <a:pt x="5205" y="4945"/>
                                        <a:pt x="5272" y="4945"/>
                                      </a:cubicBezTo>
                                      <a:cubicBezTo>
                                        <a:pt x="5338" y="4945"/>
                                        <a:pt x="5376" y="4888"/>
                                        <a:pt x="5357" y="4888"/>
                                      </a:cubicBezTo>
                                      <a:cubicBezTo>
                                        <a:pt x="5281" y="4775"/>
                                        <a:pt x="5338" y="4661"/>
                                        <a:pt x="5508" y="4661"/>
                                      </a:cubicBezTo>
                                      <a:cubicBezTo>
                                        <a:pt x="5612" y="4661"/>
                                        <a:pt x="5698" y="4718"/>
                                        <a:pt x="5698" y="4775"/>
                                      </a:cubicBezTo>
                                      <a:cubicBezTo>
                                        <a:pt x="5698" y="4888"/>
                                        <a:pt x="5660" y="4888"/>
                                        <a:pt x="5612" y="4888"/>
                                      </a:cubicBezTo>
                                      <a:cubicBezTo>
                                        <a:pt x="5603" y="4888"/>
                                        <a:pt x="5593" y="4945"/>
                                        <a:pt x="5593" y="5002"/>
                                      </a:cubicBezTo>
                                      <a:cubicBezTo>
                                        <a:pt x="5593" y="5059"/>
                                        <a:pt x="5641" y="5116"/>
                                        <a:pt x="5707" y="5116"/>
                                      </a:cubicBezTo>
                                      <a:cubicBezTo>
                                        <a:pt x="5802" y="5116"/>
                                        <a:pt x="5811" y="5116"/>
                                        <a:pt x="5773" y="5002"/>
                                      </a:cubicBezTo>
                                      <a:cubicBezTo>
                                        <a:pt x="5736" y="4888"/>
                                        <a:pt x="5717" y="4718"/>
                                        <a:pt x="5745" y="4718"/>
                                      </a:cubicBezTo>
                                      <a:cubicBezTo>
                                        <a:pt x="5754" y="4718"/>
                                        <a:pt x="5764" y="4661"/>
                                        <a:pt x="5764" y="4547"/>
                                      </a:cubicBezTo>
                                      <a:cubicBezTo>
                                        <a:pt x="5764" y="4434"/>
                                        <a:pt x="5754" y="4377"/>
                                        <a:pt x="5736" y="4377"/>
                                      </a:cubicBezTo>
                                      <a:cubicBezTo>
                                        <a:pt x="5717" y="4377"/>
                                        <a:pt x="5698" y="4320"/>
                                        <a:pt x="5688" y="4263"/>
                                      </a:cubicBezTo>
                                      <a:cubicBezTo>
                                        <a:pt x="5669" y="4093"/>
                                        <a:pt x="5925" y="4263"/>
                                        <a:pt x="6001" y="4491"/>
                                      </a:cubicBezTo>
                                      <a:cubicBezTo>
                                        <a:pt x="6039" y="4604"/>
                                        <a:pt x="6076" y="4775"/>
                                        <a:pt x="6086" y="4888"/>
                                      </a:cubicBezTo>
                                      <a:cubicBezTo>
                                        <a:pt x="6105" y="5059"/>
                                        <a:pt x="6124" y="5116"/>
                                        <a:pt x="6181" y="5116"/>
                                      </a:cubicBezTo>
                                      <a:cubicBezTo>
                                        <a:pt x="6237" y="5059"/>
                                        <a:pt x="6247" y="5059"/>
                                        <a:pt x="6237" y="5173"/>
                                      </a:cubicBezTo>
                                      <a:close/>
                                      <a:moveTo>
                                        <a:pt x="6294" y="5400"/>
                                      </a:moveTo>
                                      <a:cubicBezTo>
                                        <a:pt x="6266" y="5457"/>
                                        <a:pt x="6247" y="5400"/>
                                        <a:pt x="6266" y="5343"/>
                                      </a:cubicBezTo>
                                      <a:cubicBezTo>
                                        <a:pt x="6275" y="5286"/>
                                        <a:pt x="6294" y="5229"/>
                                        <a:pt x="6313" y="5286"/>
                                      </a:cubicBezTo>
                                      <a:cubicBezTo>
                                        <a:pt x="6332" y="5343"/>
                                        <a:pt x="6332" y="5343"/>
                                        <a:pt x="6294" y="5400"/>
                                      </a:cubicBezTo>
                                      <a:close/>
                                      <a:moveTo>
                                        <a:pt x="6256" y="3979"/>
                                      </a:moveTo>
                                      <a:cubicBezTo>
                                        <a:pt x="6247" y="3922"/>
                                        <a:pt x="6247" y="3865"/>
                                        <a:pt x="6256" y="3808"/>
                                      </a:cubicBezTo>
                                      <a:cubicBezTo>
                                        <a:pt x="6266" y="3695"/>
                                        <a:pt x="6332" y="3695"/>
                                        <a:pt x="6332" y="3808"/>
                                      </a:cubicBezTo>
                                      <a:cubicBezTo>
                                        <a:pt x="6332" y="3979"/>
                                        <a:pt x="6275" y="4093"/>
                                        <a:pt x="6256" y="3979"/>
                                      </a:cubicBezTo>
                                      <a:close/>
                                      <a:moveTo>
                                        <a:pt x="6436" y="7219"/>
                                      </a:moveTo>
                                      <a:lnTo>
                                        <a:pt x="6436" y="7219"/>
                                      </a:lnTo>
                                      <a:cubicBezTo>
                                        <a:pt x="6427" y="7333"/>
                                        <a:pt x="6370" y="7333"/>
                                        <a:pt x="6342" y="7219"/>
                                      </a:cubicBezTo>
                                      <a:cubicBezTo>
                                        <a:pt x="6323" y="7162"/>
                                        <a:pt x="6323" y="7105"/>
                                        <a:pt x="6342" y="7048"/>
                                      </a:cubicBezTo>
                                      <a:cubicBezTo>
                                        <a:pt x="6379" y="6992"/>
                                        <a:pt x="6446" y="7105"/>
                                        <a:pt x="6436" y="7219"/>
                                      </a:cubicBezTo>
                                      <a:close/>
                                      <a:moveTo>
                                        <a:pt x="6503" y="5798"/>
                                      </a:moveTo>
                                      <a:cubicBezTo>
                                        <a:pt x="6493" y="5798"/>
                                        <a:pt x="6474" y="5741"/>
                                        <a:pt x="6455" y="5684"/>
                                      </a:cubicBezTo>
                                      <a:cubicBezTo>
                                        <a:pt x="6436" y="5627"/>
                                        <a:pt x="6436" y="5571"/>
                                        <a:pt x="6446" y="5571"/>
                                      </a:cubicBezTo>
                                      <a:cubicBezTo>
                                        <a:pt x="6455" y="5571"/>
                                        <a:pt x="6474" y="5627"/>
                                        <a:pt x="6493" y="5684"/>
                                      </a:cubicBezTo>
                                      <a:cubicBezTo>
                                        <a:pt x="6512" y="5741"/>
                                        <a:pt x="6512" y="5798"/>
                                        <a:pt x="6503" y="5798"/>
                                      </a:cubicBezTo>
                                      <a:close/>
                                      <a:moveTo>
                                        <a:pt x="6531" y="5116"/>
                                      </a:moveTo>
                                      <a:cubicBezTo>
                                        <a:pt x="6531" y="5116"/>
                                        <a:pt x="6493" y="5173"/>
                                        <a:pt x="6455" y="5229"/>
                                      </a:cubicBezTo>
                                      <a:cubicBezTo>
                                        <a:pt x="6408" y="5286"/>
                                        <a:pt x="6389" y="5286"/>
                                        <a:pt x="6408" y="5173"/>
                                      </a:cubicBezTo>
                                      <a:cubicBezTo>
                                        <a:pt x="6427" y="5059"/>
                                        <a:pt x="6550" y="5002"/>
                                        <a:pt x="6531" y="5116"/>
                                      </a:cubicBezTo>
                                      <a:close/>
                                      <a:moveTo>
                                        <a:pt x="6569" y="5684"/>
                                      </a:moveTo>
                                      <a:cubicBezTo>
                                        <a:pt x="6540" y="5684"/>
                                        <a:pt x="6531" y="5684"/>
                                        <a:pt x="6550" y="5627"/>
                                      </a:cubicBezTo>
                                      <a:cubicBezTo>
                                        <a:pt x="6569" y="5571"/>
                                        <a:pt x="6578" y="5571"/>
                                        <a:pt x="6597" y="5627"/>
                                      </a:cubicBezTo>
                                      <a:cubicBezTo>
                                        <a:pt x="6597" y="5684"/>
                                        <a:pt x="6588" y="5684"/>
                                        <a:pt x="6569" y="5684"/>
                                      </a:cubicBezTo>
                                      <a:close/>
                                      <a:moveTo>
                                        <a:pt x="12610" y="2331"/>
                                      </a:moveTo>
                                      <a:cubicBezTo>
                                        <a:pt x="12648" y="2274"/>
                                        <a:pt x="12705" y="2217"/>
                                        <a:pt x="12734" y="2217"/>
                                      </a:cubicBezTo>
                                      <a:lnTo>
                                        <a:pt x="12790" y="2217"/>
                                      </a:lnTo>
                                      <a:lnTo>
                                        <a:pt x="12724" y="2387"/>
                                      </a:lnTo>
                                      <a:lnTo>
                                        <a:pt x="12724" y="2387"/>
                                      </a:lnTo>
                                      <a:cubicBezTo>
                                        <a:pt x="12686" y="2444"/>
                                        <a:pt x="12639" y="2558"/>
                                        <a:pt x="12601" y="2501"/>
                                      </a:cubicBezTo>
                                      <a:lnTo>
                                        <a:pt x="12535" y="2501"/>
                                      </a:lnTo>
                                      <a:lnTo>
                                        <a:pt x="12610" y="2331"/>
                                      </a:lnTo>
                                      <a:close/>
                                      <a:moveTo>
                                        <a:pt x="12364" y="2387"/>
                                      </a:moveTo>
                                      <a:cubicBezTo>
                                        <a:pt x="12374" y="2331"/>
                                        <a:pt x="12421" y="2217"/>
                                        <a:pt x="12468" y="2217"/>
                                      </a:cubicBezTo>
                                      <a:cubicBezTo>
                                        <a:pt x="12535" y="2160"/>
                                        <a:pt x="12544" y="2217"/>
                                        <a:pt x="12525" y="2274"/>
                                      </a:cubicBezTo>
                                      <a:cubicBezTo>
                                        <a:pt x="12506" y="2331"/>
                                        <a:pt x="12459" y="2444"/>
                                        <a:pt x="12421" y="2444"/>
                                      </a:cubicBezTo>
                                      <a:cubicBezTo>
                                        <a:pt x="12364" y="2501"/>
                                        <a:pt x="12355" y="2444"/>
                                        <a:pt x="12364" y="2387"/>
                                      </a:cubicBezTo>
                                      <a:close/>
                                      <a:moveTo>
                                        <a:pt x="12270" y="2501"/>
                                      </a:moveTo>
                                      <a:cubicBezTo>
                                        <a:pt x="12279" y="2444"/>
                                        <a:pt x="12298" y="2501"/>
                                        <a:pt x="12307" y="2501"/>
                                      </a:cubicBezTo>
                                      <a:cubicBezTo>
                                        <a:pt x="12317" y="2558"/>
                                        <a:pt x="12307" y="2558"/>
                                        <a:pt x="12288" y="2558"/>
                                      </a:cubicBezTo>
                                      <a:cubicBezTo>
                                        <a:pt x="12260" y="2558"/>
                                        <a:pt x="12251" y="2558"/>
                                        <a:pt x="12270" y="2501"/>
                                      </a:cubicBezTo>
                                      <a:close/>
                                      <a:moveTo>
                                        <a:pt x="11891" y="3126"/>
                                      </a:moveTo>
                                      <a:cubicBezTo>
                                        <a:pt x="11910" y="2956"/>
                                        <a:pt x="12052" y="2728"/>
                                        <a:pt x="12090" y="2842"/>
                                      </a:cubicBezTo>
                                      <a:cubicBezTo>
                                        <a:pt x="12118" y="2899"/>
                                        <a:pt x="12099" y="2956"/>
                                        <a:pt x="12033" y="3013"/>
                                      </a:cubicBezTo>
                                      <a:cubicBezTo>
                                        <a:pt x="11985" y="3069"/>
                                        <a:pt x="11929" y="3126"/>
                                        <a:pt x="11910" y="3126"/>
                                      </a:cubicBezTo>
                                      <a:cubicBezTo>
                                        <a:pt x="11891" y="3240"/>
                                        <a:pt x="11881" y="3183"/>
                                        <a:pt x="11891" y="3126"/>
                                      </a:cubicBezTo>
                                      <a:close/>
                                      <a:moveTo>
                                        <a:pt x="11692" y="3752"/>
                                      </a:moveTo>
                                      <a:cubicBezTo>
                                        <a:pt x="11673" y="3752"/>
                                        <a:pt x="11663" y="3695"/>
                                        <a:pt x="11682" y="3695"/>
                                      </a:cubicBezTo>
                                      <a:cubicBezTo>
                                        <a:pt x="11692" y="3638"/>
                                        <a:pt x="11711" y="3695"/>
                                        <a:pt x="11720" y="3695"/>
                                      </a:cubicBezTo>
                                      <a:cubicBezTo>
                                        <a:pt x="11720" y="3752"/>
                                        <a:pt x="11711" y="3752"/>
                                        <a:pt x="11692" y="3752"/>
                                      </a:cubicBezTo>
                                      <a:close/>
                                      <a:moveTo>
                                        <a:pt x="11436" y="2160"/>
                                      </a:moveTo>
                                      <a:cubicBezTo>
                                        <a:pt x="11465" y="2046"/>
                                        <a:pt x="11692" y="1933"/>
                                        <a:pt x="11711" y="2046"/>
                                      </a:cubicBezTo>
                                      <a:cubicBezTo>
                                        <a:pt x="11720" y="2103"/>
                                        <a:pt x="11701" y="2103"/>
                                        <a:pt x="11682" y="2103"/>
                                      </a:cubicBezTo>
                                      <a:cubicBezTo>
                                        <a:pt x="11663" y="2103"/>
                                        <a:pt x="11588" y="2160"/>
                                        <a:pt x="11521" y="2160"/>
                                      </a:cubicBezTo>
                                      <a:cubicBezTo>
                                        <a:pt x="11446" y="2217"/>
                                        <a:pt x="11417" y="2217"/>
                                        <a:pt x="11436" y="2160"/>
                                      </a:cubicBezTo>
                                      <a:close/>
                                      <a:moveTo>
                                        <a:pt x="11626" y="3695"/>
                                      </a:moveTo>
                                      <a:cubicBezTo>
                                        <a:pt x="11616" y="3752"/>
                                        <a:pt x="11578" y="3752"/>
                                        <a:pt x="11540" y="3808"/>
                                      </a:cubicBezTo>
                                      <a:lnTo>
                                        <a:pt x="11465" y="3865"/>
                                      </a:lnTo>
                                      <a:lnTo>
                                        <a:pt x="11540" y="3695"/>
                                      </a:lnTo>
                                      <a:cubicBezTo>
                                        <a:pt x="11626" y="3581"/>
                                        <a:pt x="11654" y="3581"/>
                                        <a:pt x="11626" y="3695"/>
                                      </a:cubicBezTo>
                                      <a:close/>
                                      <a:moveTo>
                                        <a:pt x="11275" y="2615"/>
                                      </a:moveTo>
                                      <a:cubicBezTo>
                                        <a:pt x="11285" y="2558"/>
                                        <a:pt x="11304" y="2615"/>
                                        <a:pt x="11313" y="2615"/>
                                      </a:cubicBezTo>
                                      <a:cubicBezTo>
                                        <a:pt x="11323" y="2672"/>
                                        <a:pt x="11313" y="2672"/>
                                        <a:pt x="11294" y="2672"/>
                                      </a:cubicBezTo>
                                      <a:cubicBezTo>
                                        <a:pt x="11266" y="2672"/>
                                        <a:pt x="11266" y="2672"/>
                                        <a:pt x="11275" y="2615"/>
                                      </a:cubicBezTo>
                                      <a:close/>
                                      <a:moveTo>
                                        <a:pt x="11266" y="4093"/>
                                      </a:moveTo>
                                      <a:cubicBezTo>
                                        <a:pt x="11285" y="4093"/>
                                        <a:pt x="11313" y="4093"/>
                                        <a:pt x="11332" y="4093"/>
                                      </a:cubicBezTo>
                                      <a:cubicBezTo>
                                        <a:pt x="11351" y="4093"/>
                                        <a:pt x="11332" y="4149"/>
                                        <a:pt x="11304" y="4149"/>
                                      </a:cubicBezTo>
                                      <a:cubicBezTo>
                                        <a:pt x="11275" y="4149"/>
                                        <a:pt x="11247" y="4149"/>
                                        <a:pt x="11266" y="4093"/>
                                      </a:cubicBezTo>
                                      <a:close/>
                                      <a:moveTo>
                                        <a:pt x="11228" y="2956"/>
                                      </a:moveTo>
                                      <a:cubicBezTo>
                                        <a:pt x="11237" y="2899"/>
                                        <a:pt x="11256" y="2956"/>
                                        <a:pt x="11266" y="2956"/>
                                      </a:cubicBezTo>
                                      <a:cubicBezTo>
                                        <a:pt x="11275" y="2956"/>
                                        <a:pt x="11266" y="3013"/>
                                        <a:pt x="11247" y="3013"/>
                                      </a:cubicBezTo>
                                      <a:cubicBezTo>
                                        <a:pt x="11209" y="3013"/>
                                        <a:pt x="11209" y="2956"/>
                                        <a:pt x="11228" y="2956"/>
                                      </a:cubicBezTo>
                                      <a:close/>
                                      <a:moveTo>
                                        <a:pt x="11124" y="2387"/>
                                      </a:moveTo>
                                      <a:cubicBezTo>
                                        <a:pt x="11190" y="2274"/>
                                        <a:pt x="11218" y="2274"/>
                                        <a:pt x="11199" y="2387"/>
                                      </a:cubicBezTo>
                                      <a:cubicBezTo>
                                        <a:pt x="11190" y="2444"/>
                                        <a:pt x="11162" y="2501"/>
                                        <a:pt x="11133" y="2501"/>
                                      </a:cubicBezTo>
                                      <a:cubicBezTo>
                                        <a:pt x="11076" y="2444"/>
                                        <a:pt x="11076" y="2444"/>
                                        <a:pt x="11124" y="2387"/>
                                      </a:cubicBezTo>
                                      <a:close/>
                                      <a:moveTo>
                                        <a:pt x="11152" y="4149"/>
                                      </a:moveTo>
                                      <a:cubicBezTo>
                                        <a:pt x="11199" y="4093"/>
                                        <a:pt x="11228" y="4149"/>
                                        <a:pt x="11218" y="4206"/>
                                      </a:cubicBezTo>
                                      <a:cubicBezTo>
                                        <a:pt x="11209" y="4263"/>
                                        <a:pt x="11190" y="4320"/>
                                        <a:pt x="11171" y="4320"/>
                                      </a:cubicBezTo>
                                      <a:cubicBezTo>
                                        <a:pt x="11152" y="4320"/>
                                        <a:pt x="11124" y="4377"/>
                                        <a:pt x="11114" y="4434"/>
                                      </a:cubicBezTo>
                                      <a:cubicBezTo>
                                        <a:pt x="11095" y="4547"/>
                                        <a:pt x="10877" y="4661"/>
                                        <a:pt x="10868" y="4547"/>
                                      </a:cubicBezTo>
                                      <a:cubicBezTo>
                                        <a:pt x="10859" y="4434"/>
                                        <a:pt x="11029" y="4206"/>
                                        <a:pt x="11152" y="4149"/>
                                      </a:cubicBezTo>
                                      <a:close/>
                                      <a:moveTo>
                                        <a:pt x="9590" y="4377"/>
                                      </a:moveTo>
                                      <a:cubicBezTo>
                                        <a:pt x="9599" y="4434"/>
                                        <a:pt x="9580" y="4491"/>
                                        <a:pt x="9561" y="4547"/>
                                      </a:cubicBezTo>
                                      <a:cubicBezTo>
                                        <a:pt x="9523" y="4604"/>
                                        <a:pt x="9504" y="4547"/>
                                        <a:pt x="9504" y="4434"/>
                                      </a:cubicBezTo>
                                      <a:cubicBezTo>
                                        <a:pt x="9514" y="4320"/>
                                        <a:pt x="9580" y="4320"/>
                                        <a:pt x="9590" y="4377"/>
                                      </a:cubicBezTo>
                                      <a:close/>
                                      <a:moveTo>
                                        <a:pt x="9220" y="4775"/>
                                      </a:moveTo>
                                      <a:cubicBezTo>
                                        <a:pt x="9239" y="4775"/>
                                        <a:pt x="9258" y="4775"/>
                                        <a:pt x="9277" y="4775"/>
                                      </a:cubicBezTo>
                                      <a:cubicBezTo>
                                        <a:pt x="9287" y="4832"/>
                                        <a:pt x="9277" y="4832"/>
                                        <a:pt x="9249" y="4832"/>
                                      </a:cubicBezTo>
                                      <a:cubicBezTo>
                                        <a:pt x="9211" y="4832"/>
                                        <a:pt x="9201" y="4775"/>
                                        <a:pt x="9220" y="4775"/>
                                      </a:cubicBezTo>
                                      <a:close/>
                                      <a:moveTo>
                                        <a:pt x="10537" y="5116"/>
                                      </a:moveTo>
                                      <a:cubicBezTo>
                                        <a:pt x="10527" y="5116"/>
                                        <a:pt x="10527" y="5116"/>
                                        <a:pt x="10527" y="5173"/>
                                      </a:cubicBezTo>
                                      <a:cubicBezTo>
                                        <a:pt x="10527" y="5229"/>
                                        <a:pt x="10518" y="5286"/>
                                        <a:pt x="10508" y="5229"/>
                                      </a:cubicBezTo>
                                      <a:cubicBezTo>
                                        <a:pt x="10499" y="5173"/>
                                        <a:pt x="10480" y="5229"/>
                                        <a:pt x="10470" y="5286"/>
                                      </a:cubicBezTo>
                                      <a:cubicBezTo>
                                        <a:pt x="10451" y="5400"/>
                                        <a:pt x="10167" y="5571"/>
                                        <a:pt x="10139" y="5514"/>
                                      </a:cubicBezTo>
                                      <a:cubicBezTo>
                                        <a:pt x="10129" y="5514"/>
                                        <a:pt x="10082" y="5571"/>
                                        <a:pt x="10035" y="5684"/>
                                      </a:cubicBezTo>
                                      <a:cubicBezTo>
                                        <a:pt x="9978" y="5798"/>
                                        <a:pt x="9940" y="5798"/>
                                        <a:pt x="9940" y="5741"/>
                                      </a:cubicBezTo>
                                      <a:cubicBezTo>
                                        <a:pt x="9940" y="5684"/>
                                        <a:pt x="9902" y="5627"/>
                                        <a:pt x="9874" y="5627"/>
                                      </a:cubicBezTo>
                                      <a:cubicBezTo>
                                        <a:pt x="9817" y="5627"/>
                                        <a:pt x="9817" y="5627"/>
                                        <a:pt x="9855" y="5741"/>
                                      </a:cubicBezTo>
                                      <a:cubicBezTo>
                                        <a:pt x="9883" y="5798"/>
                                        <a:pt x="9845" y="5855"/>
                                        <a:pt x="9741" y="5855"/>
                                      </a:cubicBezTo>
                                      <a:cubicBezTo>
                                        <a:pt x="9656" y="5855"/>
                                        <a:pt x="9561" y="5912"/>
                                        <a:pt x="9542" y="5912"/>
                                      </a:cubicBezTo>
                                      <a:cubicBezTo>
                                        <a:pt x="9514" y="5912"/>
                                        <a:pt x="9372" y="5968"/>
                                        <a:pt x="9211" y="6025"/>
                                      </a:cubicBezTo>
                                      <a:cubicBezTo>
                                        <a:pt x="9050" y="6082"/>
                                        <a:pt x="8851" y="6139"/>
                                        <a:pt x="8766" y="6139"/>
                                      </a:cubicBezTo>
                                      <a:lnTo>
                                        <a:pt x="8766" y="6139"/>
                                      </a:lnTo>
                                      <a:cubicBezTo>
                                        <a:pt x="8169" y="6309"/>
                                        <a:pt x="8056" y="6309"/>
                                        <a:pt x="8311" y="5968"/>
                                      </a:cubicBezTo>
                                      <a:cubicBezTo>
                                        <a:pt x="8548" y="5684"/>
                                        <a:pt x="8643" y="5627"/>
                                        <a:pt x="8785" y="5571"/>
                                      </a:cubicBezTo>
                                      <a:cubicBezTo>
                                        <a:pt x="8870" y="5571"/>
                                        <a:pt x="8965" y="5457"/>
                                        <a:pt x="8993" y="5400"/>
                                      </a:cubicBezTo>
                                      <a:cubicBezTo>
                                        <a:pt x="9031" y="5343"/>
                                        <a:pt x="9107" y="5286"/>
                                        <a:pt x="9173" y="5286"/>
                                      </a:cubicBezTo>
                                      <a:cubicBezTo>
                                        <a:pt x="9239" y="5286"/>
                                        <a:pt x="9306" y="5229"/>
                                        <a:pt x="9324" y="5173"/>
                                      </a:cubicBezTo>
                                      <a:cubicBezTo>
                                        <a:pt x="9343" y="5116"/>
                                        <a:pt x="9476" y="5059"/>
                                        <a:pt x="9637" y="5002"/>
                                      </a:cubicBezTo>
                                      <a:cubicBezTo>
                                        <a:pt x="9788" y="4945"/>
                                        <a:pt x="9921" y="4888"/>
                                        <a:pt x="9931" y="4888"/>
                                      </a:cubicBezTo>
                                      <a:cubicBezTo>
                                        <a:pt x="9949" y="4832"/>
                                        <a:pt x="10309" y="4491"/>
                                        <a:pt x="10376" y="4491"/>
                                      </a:cubicBezTo>
                                      <a:cubicBezTo>
                                        <a:pt x="10432" y="4491"/>
                                        <a:pt x="10423" y="4661"/>
                                        <a:pt x="10347" y="4718"/>
                                      </a:cubicBezTo>
                                      <a:cubicBezTo>
                                        <a:pt x="10319" y="4775"/>
                                        <a:pt x="10366" y="4775"/>
                                        <a:pt x="10442" y="4718"/>
                                      </a:cubicBezTo>
                                      <a:cubicBezTo>
                                        <a:pt x="10698" y="4604"/>
                                        <a:pt x="10792" y="4547"/>
                                        <a:pt x="10811" y="4434"/>
                                      </a:cubicBezTo>
                                      <a:cubicBezTo>
                                        <a:pt x="10830" y="4320"/>
                                        <a:pt x="10859" y="4320"/>
                                        <a:pt x="10859" y="4434"/>
                                      </a:cubicBezTo>
                                      <a:cubicBezTo>
                                        <a:pt x="10859" y="4491"/>
                                        <a:pt x="10849" y="4547"/>
                                        <a:pt x="10830" y="4547"/>
                                      </a:cubicBezTo>
                                      <a:cubicBezTo>
                                        <a:pt x="10811" y="4547"/>
                                        <a:pt x="10802" y="4604"/>
                                        <a:pt x="10811" y="4661"/>
                                      </a:cubicBezTo>
                                      <a:cubicBezTo>
                                        <a:pt x="10792" y="4888"/>
                                        <a:pt x="10565" y="5173"/>
                                        <a:pt x="10537" y="5116"/>
                                      </a:cubicBezTo>
                                      <a:close/>
                                      <a:moveTo>
                                        <a:pt x="10811" y="5457"/>
                                      </a:moveTo>
                                      <a:cubicBezTo>
                                        <a:pt x="10669" y="5457"/>
                                        <a:pt x="10669" y="5457"/>
                                        <a:pt x="10859" y="5229"/>
                                      </a:cubicBezTo>
                                      <a:cubicBezTo>
                                        <a:pt x="10906" y="5173"/>
                                        <a:pt x="10944" y="5229"/>
                                        <a:pt x="10944" y="5343"/>
                                      </a:cubicBezTo>
                                      <a:cubicBezTo>
                                        <a:pt x="10944" y="5457"/>
                                        <a:pt x="10887" y="5457"/>
                                        <a:pt x="10811" y="5457"/>
                                      </a:cubicBezTo>
                                      <a:close/>
                                      <a:moveTo>
                                        <a:pt x="12232" y="4093"/>
                                      </a:moveTo>
                                      <a:cubicBezTo>
                                        <a:pt x="12184" y="4093"/>
                                        <a:pt x="12090" y="4206"/>
                                        <a:pt x="12033" y="4263"/>
                                      </a:cubicBezTo>
                                      <a:cubicBezTo>
                                        <a:pt x="11976" y="4320"/>
                                        <a:pt x="11919" y="4377"/>
                                        <a:pt x="11910" y="4320"/>
                                      </a:cubicBezTo>
                                      <a:cubicBezTo>
                                        <a:pt x="11900" y="4263"/>
                                        <a:pt x="11900" y="4320"/>
                                        <a:pt x="11900" y="4377"/>
                                      </a:cubicBezTo>
                                      <a:cubicBezTo>
                                        <a:pt x="11910" y="4491"/>
                                        <a:pt x="11834" y="4718"/>
                                        <a:pt x="11777" y="4718"/>
                                      </a:cubicBezTo>
                                      <a:cubicBezTo>
                                        <a:pt x="11758" y="4718"/>
                                        <a:pt x="11730" y="4775"/>
                                        <a:pt x="11720" y="4832"/>
                                      </a:cubicBezTo>
                                      <a:cubicBezTo>
                                        <a:pt x="11711" y="4888"/>
                                        <a:pt x="11654" y="4945"/>
                                        <a:pt x="11559" y="4888"/>
                                      </a:cubicBezTo>
                                      <a:cubicBezTo>
                                        <a:pt x="11474" y="4832"/>
                                        <a:pt x="11436" y="4888"/>
                                        <a:pt x="11484" y="4888"/>
                                      </a:cubicBezTo>
                                      <a:lnTo>
                                        <a:pt x="11559" y="4945"/>
                                      </a:lnTo>
                                      <a:lnTo>
                                        <a:pt x="11493" y="5002"/>
                                      </a:lnTo>
                                      <a:cubicBezTo>
                                        <a:pt x="11455" y="5059"/>
                                        <a:pt x="11389" y="5116"/>
                                        <a:pt x="11341" y="5173"/>
                                      </a:cubicBezTo>
                                      <a:cubicBezTo>
                                        <a:pt x="11218" y="5343"/>
                                        <a:pt x="10963" y="5343"/>
                                        <a:pt x="10944" y="5116"/>
                                      </a:cubicBezTo>
                                      <a:cubicBezTo>
                                        <a:pt x="10934" y="5002"/>
                                        <a:pt x="10944" y="4945"/>
                                        <a:pt x="11001" y="5002"/>
                                      </a:cubicBezTo>
                                      <a:cubicBezTo>
                                        <a:pt x="11048" y="5059"/>
                                        <a:pt x="11076" y="5002"/>
                                        <a:pt x="11086" y="4888"/>
                                      </a:cubicBezTo>
                                      <a:cubicBezTo>
                                        <a:pt x="11105" y="4718"/>
                                        <a:pt x="11256" y="4491"/>
                                        <a:pt x="11360" y="4434"/>
                                      </a:cubicBezTo>
                                      <a:cubicBezTo>
                                        <a:pt x="11398" y="4434"/>
                                        <a:pt x="11427" y="4377"/>
                                        <a:pt x="11427" y="4320"/>
                                      </a:cubicBezTo>
                                      <a:cubicBezTo>
                                        <a:pt x="11427" y="4263"/>
                                        <a:pt x="11531" y="4093"/>
                                        <a:pt x="11682" y="3865"/>
                                      </a:cubicBezTo>
                                      <a:cubicBezTo>
                                        <a:pt x="11796" y="3752"/>
                                        <a:pt x="12336" y="3638"/>
                                        <a:pt x="12326" y="3752"/>
                                      </a:cubicBezTo>
                                      <a:cubicBezTo>
                                        <a:pt x="12326" y="3979"/>
                                        <a:pt x="12279" y="4036"/>
                                        <a:pt x="12232" y="4093"/>
                                      </a:cubicBezTo>
                                      <a:close/>
                                      <a:moveTo>
                                        <a:pt x="12942" y="3240"/>
                                      </a:moveTo>
                                      <a:cubicBezTo>
                                        <a:pt x="12923" y="3297"/>
                                        <a:pt x="12819" y="3354"/>
                                        <a:pt x="12705" y="3411"/>
                                      </a:cubicBezTo>
                                      <a:cubicBezTo>
                                        <a:pt x="12203" y="3581"/>
                                        <a:pt x="12203" y="3581"/>
                                        <a:pt x="12270" y="3467"/>
                                      </a:cubicBezTo>
                                      <a:cubicBezTo>
                                        <a:pt x="12307" y="3411"/>
                                        <a:pt x="12402" y="3354"/>
                                        <a:pt x="12497" y="3297"/>
                                      </a:cubicBezTo>
                                      <a:cubicBezTo>
                                        <a:pt x="12591" y="3240"/>
                                        <a:pt x="12677" y="3240"/>
                                        <a:pt x="12696" y="3183"/>
                                      </a:cubicBezTo>
                                      <a:cubicBezTo>
                                        <a:pt x="12743" y="3126"/>
                                        <a:pt x="12876" y="3069"/>
                                        <a:pt x="12923" y="3126"/>
                                      </a:cubicBezTo>
                                      <a:cubicBezTo>
                                        <a:pt x="12961" y="3126"/>
                                        <a:pt x="12961" y="3126"/>
                                        <a:pt x="12942" y="3240"/>
                                      </a:cubicBezTo>
                                      <a:close/>
                                      <a:moveTo>
                                        <a:pt x="13387" y="2558"/>
                                      </a:moveTo>
                                      <a:cubicBezTo>
                                        <a:pt x="13321" y="2615"/>
                                        <a:pt x="13235" y="2672"/>
                                        <a:pt x="13198" y="2728"/>
                                      </a:cubicBezTo>
                                      <a:cubicBezTo>
                                        <a:pt x="13160" y="2785"/>
                                        <a:pt x="13055" y="2785"/>
                                        <a:pt x="12980" y="2842"/>
                                      </a:cubicBezTo>
                                      <a:cubicBezTo>
                                        <a:pt x="12895" y="2842"/>
                                        <a:pt x="12781" y="2899"/>
                                        <a:pt x="12724" y="2956"/>
                                      </a:cubicBezTo>
                                      <a:cubicBezTo>
                                        <a:pt x="12497" y="3069"/>
                                        <a:pt x="12241" y="3069"/>
                                        <a:pt x="12251" y="3013"/>
                                      </a:cubicBezTo>
                                      <a:cubicBezTo>
                                        <a:pt x="12260" y="2899"/>
                                        <a:pt x="12449" y="2728"/>
                                        <a:pt x="12563" y="2672"/>
                                      </a:cubicBezTo>
                                      <a:cubicBezTo>
                                        <a:pt x="12620" y="2672"/>
                                        <a:pt x="12677" y="2615"/>
                                        <a:pt x="12686" y="2615"/>
                                      </a:cubicBezTo>
                                      <a:cubicBezTo>
                                        <a:pt x="12696" y="2558"/>
                                        <a:pt x="12752" y="2558"/>
                                        <a:pt x="12800" y="2501"/>
                                      </a:cubicBezTo>
                                      <a:cubicBezTo>
                                        <a:pt x="12857" y="2501"/>
                                        <a:pt x="13037" y="2444"/>
                                        <a:pt x="13216" y="2387"/>
                                      </a:cubicBezTo>
                                      <a:cubicBezTo>
                                        <a:pt x="13538" y="2331"/>
                                        <a:pt x="13605" y="2387"/>
                                        <a:pt x="13387" y="2558"/>
                                      </a:cubicBezTo>
                                      <a:close/>
                                      <a:moveTo>
                                        <a:pt x="13491" y="1819"/>
                                      </a:moveTo>
                                      <a:cubicBezTo>
                                        <a:pt x="13463" y="1819"/>
                                        <a:pt x="13453" y="1819"/>
                                        <a:pt x="13472" y="1762"/>
                                      </a:cubicBezTo>
                                      <a:cubicBezTo>
                                        <a:pt x="13491" y="1705"/>
                                        <a:pt x="13501" y="1705"/>
                                        <a:pt x="13519" y="1762"/>
                                      </a:cubicBezTo>
                                      <a:cubicBezTo>
                                        <a:pt x="13519" y="1762"/>
                                        <a:pt x="13510" y="1819"/>
                                        <a:pt x="13491" y="1819"/>
                                      </a:cubicBezTo>
                                      <a:close/>
                                      <a:moveTo>
                                        <a:pt x="13747" y="1705"/>
                                      </a:moveTo>
                                      <a:lnTo>
                                        <a:pt x="13747" y="1705"/>
                                      </a:lnTo>
                                      <a:cubicBezTo>
                                        <a:pt x="13718" y="1819"/>
                                        <a:pt x="13662" y="1819"/>
                                        <a:pt x="13662" y="1705"/>
                                      </a:cubicBezTo>
                                      <a:cubicBezTo>
                                        <a:pt x="13662" y="1648"/>
                                        <a:pt x="13690" y="1592"/>
                                        <a:pt x="13718" y="1592"/>
                                      </a:cubicBezTo>
                                      <a:cubicBezTo>
                                        <a:pt x="13756" y="1648"/>
                                        <a:pt x="13766" y="1648"/>
                                        <a:pt x="13747" y="1705"/>
                                      </a:cubicBezTo>
                                      <a:close/>
                                      <a:moveTo>
                                        <a:pt x="13832" y="3354"/>
                                      </a:moveTo>
                                      <a:cubicBezTo>
                                        <a:pt x="13823" y="3411"/>
                                        <a:pt x="13804" y="3467"/>
                                        <a:pt x="13785" y="3467"/>
                                      </a:cubicBezTo>
                                      <a:cubicBezTo>
                                        <a:pt x="13766" y="3467"/>
                                        <a:pt x="13756" y="3411"/>
                                        <a:pt x="13756" y="3411"/>
                                      </a:cubicBezTo>
                                      <a:cubicBezTo>
                                        <a:pt x="13775" y="3240"/>
                                        <a:pt x="13841" y="3240"/>
                                        <a:pt x="13832" y="3354"/>
                                      </a:cubicBezTo>
                                      <a:close/>
                                      <a:moveTo>
                                        <a:pt x="17042" y="1876"/>
                                      </a:moveTo>
                                      <a:cubicBezTo>
                                        <a:pt x="17061" y="1876"/>
                                        <a:pt x="17080" y="1876"/>
                                        <a:pt x="17099" y="1876"/>
                                      </a:cubicBezTo>
                                      <a:lnTo>
                                        <a:pt x="17099" y="1876"/>
                                      </a:lnTo>
                                      <a:cubicBezTo>
                                        <a:pt x="17108" y="1933"/>
                                        <a:pt x="17099" y="1933"/>
                                        <a:pt x="17071" y="1933"/>
                                      </a:cubicBezTo>
                                      <a:cubicBezTo>
                                        <a:pt x="17033" y="1933"/>
                                        <a:pt x="17023" y="1876"/>
                                        <a:pt x="17042" y="1876"/>
                                      </a:cubicBezTo>
                                      <a:close/>
                                      <a:moveTo>
                                        <a:pt x="15669" y="114"/>
                                      </a:moveTo>
                                      <a:cubicBezTo>
                                        <a:pt x="15679" y="57"/>
                                        <a:pt x="15697" y="57"/>
                                        <a:pt x="15716" y="114"/>
                                      </a:cubicBezTo>
                                      <a:cubicBezTo>
                                        <a:pt x="15735" y="171"/>
                                        <a:pt x="15716" y="171"/>
                                        <a:pt x="15697" y="171"/>
                                      </a:cubicBezTo>
                                      <a:cubicBezTo>
                                        <a:pt x="15679" y="171"/>
                                        <a:pt x="15660" y="171"/>
                                        <a:pt x="15669" y="114"/>
                                      </a:cubicBezTo>
                                      <a:close/>
                                      <a:moveTo>
                                        <a:pt x="15716" y="853"/>
                                      </a:moveTo>
                                      <a:cubicBezTo>
                                        <a:pt x="15745" y="909"/>
                                        <a:pt x="15716" y="966"/>
                                        <a:pt x="15641" y="966"/>
                                      </a:cubicBezTo>
                                      <a:cubicBezTo>
                                        <a:pt x="15574" y="966"/>
                                        <a:pt x="15527" y="966"/>
                                        <a:pt x="15536" y="909"/>
                                      </a:cubicBezTo>
                                      <a:cubicBezTo>
                                        <a:pt x="15555" y="796"/>
                                        <a:pt x="15688" y="796"/>
                                        <a:pt x="15716" y="853"/>
                                      </a:cubicBezTo>
                                      <a:close/>
                                      <a:moveTo>
                                        <a:pt x="15357" y="739"/>
                                      </a:moveTo>
                                      <a:cubicBezTo>
                                        <a:pt x="15385" y="739"/>
                                        <a:pt x="15413" y="796"/>
                                        <a:pt x="15423" y="853"/>
                                      </a:cubicBezTo>
                                      <a:cubicBezTo>
                                        <a:pt x="15432" y="909"/>
                                        <a:pt x="15413" y="966"/>
                                        <a:pt x="15385" y="966"/>
                                      </a:cubicBezTo>
                                      <a:cubicBezTo>
                                        <a:pt x="15357" y="966"/>
                                        <a:pt x="15328" y="909"/>
                                        <a:pt x="15319" y="853"/>
                                      </a:cubicBezTo>
                                      <a:cubicBezTo>
                                        <a:pt x="15309" y="796"/>
                                        <a:pt x="15328" y="739"/>
                                        <a:pt x="15357" y="739"/>
                                      </a:cubicBezTo>
                                      <a:close/>
                                      <a:moveTo>
                                        <a:pt x="14807" y="2387"/>
                                      </a:moveTo>
                                      <a:cubicBezTo>
                                        <a:pt x="14760" y="2387"/>
                                        <a:pt x="14713" y="2444"/>
                                        <a:pt x="14694" y="2444"/>
                                      </a:cubicBezTo>
                                      <a:cubicBezTo>
                                        <a:pt x="14665" y="2501"/>
                                        <a:pt x="14656" y="2501"/>
                                        <a:pt x="14665" y="2331"/>
                                      </a:cubicBezTo>
                                      <a:cubicBezTo>
                                        <a:pt x="14675" y="2160"/>
                                        <a:pt x="14665" y="2160"/>
                                        <a:pt x="14627" y="2217"/>
                                      </a:cubicBezTo>
                                      <a:cubicBezTo>
                                        <a:pt x="14590" y="2274"/>
                                        <a:pt x="14580" y="2274"/>
                                        <a:pt x="14590" y="2103"/>
                                      </a:cubicBezTo>
                                      <a:cubicBezTo>
                                        <a:pt x="14599" y="1933"/>
                                        <a:pt x="14599" y="1933"/>
                                        <a:pt x="14571" y="1989"/>
                                      </a:cubicBezTo>
                                      <a:cubicBezTo>
                                        <a:pt x="14552" y="2046"/>
                                        <a:pt x="14542" y="1989"/>
                                        <a:pt x="14542" y="1933"/>
                                      </a:cubicBezTo>
                                      <a:cubicBezTo>
                                        <a:pt x="14542" y="1762"/>
                                        <a:pt x="14608" y="1819"/>
                                        <a:pt x="14656" y="1989"/>
                                      </a:cubicBezTo>
                                      <a:cubicBezTo>
                                        <a:pt x="14675" y="2103"/>
                                        <a:pt x="14722" y="2160"/>
                                        <a:pt x="14751" y="2160"/>
                                      </a:cubicBezTo>
                                      <a:cubicBezTo>
                                        <a:pt x="14807" y="2160"/>
                                        <a:pt x="14855" y="2217"/>
                                        <a:pt x="14874" y="2331"/>
                                      </a:cubicBezTo>
                                      <a:cubicBezTo>
                                        <a:pt x="14883" y="2331"/>
                                        <a:pt x="14855" y="2387"/>
                                        <a:pt x="14807" y="2387"/>
                                      </a:cubicBezTo>
                                      <a:close/>
                                      <a:moveTo>
                                        <a:pt x="15129" y="1933"/>
                                      </a:moveTo>
                                      <a:cubicBezTo>
                                        <a:pt x="15091" y="2046"/>
                                        <a:pt x="15072" y="2046"/>
                                        <a:pt x="15082" y="1933"/>
                                      </a:cubicBezTo>
                                      <a:cubicBezTo>
                                        <a:pt x="15091" y="1876"/>
                                        <a:pt x="15110" y="1819"/>
                                        <a:pt x="15120" y="1819"/>
                                      </a:cubicBezTo>
                                      <a:cubicBezTo>
                                        <a:pt x="15148" y="1819"/>
                                        <a:pt x="15148" y="1819"/>
                                        <a:pt x="15129" y="1933"/>
                                      </a:cubicBezTo>
                                      <a:close/>
                                      <a:moveTo>
                                        <a:pt x="15120" y="625"/>
                                      </a:moveTo>
                                      <a:cubicBezTo>
                                        <a:pt x="15167" y="512"/>
                                        <a:pt x="15233" y="512"/>
                                        <a:pt x="15243" y="682"/>
                                      </a:cubicBezTo>
                                      <a:cubicBezTo>
                                        <a:pt x="15262" y="853"/>
                                        <a:pt x="15252" y="853"/>
                                        <a:pt x="15167" y="796"/>
                                      </a:cubicBezTo>
                                      <a:cubicBezTo>
                                        <a:pt x="15110" y="682"/>
                                        <a:pt x="15091" y="682"/>
                                        <a:pt x="15120" y="625"/>
                                      </a:cubicBezTo>
                                      <a:close/>
                                      <a:moveTo>
                                        <a:pt x="15934" y="1819"/>
                                      </a:moveTo>
                                      <a:cubicBezTo>
                                        <a:pt x="15811" y="1933"/>
                                        <a:pt x="15233" y="2046"/>
                                        <a:pt x="15186" y="1933"/>
                                      </a:cubicBezTo>
                                      <a:cubicBezTo>
                                        <a:pt x="15148" y="1819"/>
                                        <a:pt x="15148" y="1819"/>
                                        <a:pt x="15319" y="1762"/>
                                      </a:cubicBezTo>
                                      <a:cubicBezTo>
                                        <a:pt x="15413" y="1705"/>
                                        <a:pt x="15849" y="1705"/>
                                        <a:pt x="15934" y="1705"/>
                                      </a:cubicBezTo>
                                      <a:lnTo>
                                        <a:pt x="16010" y="1705"/>
                                      </a:lnTo>
                                      <a:lnTo>
                                        <a:pt x="15934" y="1819"/>
                                      </a:lnTo>
                                      <a:close/>
                                      <a:moveTo>
                                        <a:pt x="15868" y="341"/>
                                      </a:moveTo>
                                      <a:cubicBezTo>
                                        <a:pt x="15840" y="171"/>
                                        <a:pt x="15858" y="57"/>
                                        <a:pt x="15934" y="114"/>
                                      </a:cubicBezTo>
                                      <a:cubicBezTo>
                                        <a:pt x="15972" y="171"/>
                                        <a:pt x="16057" y="171"/>
                                        <a:pt x="16114" y="171"/>
                                      </a:cubicBezTo>
                                      <a:cubicBezTo>
                                        <a:pt x="16171" y="171"/>
                                        <a:pt x="16218" y="227"/>
                                        <a:pt x="16228" y="284"/>
                                      </a:cubicBezTo>
                                      <a:lnTo>
                                        <a:pt x="16228" y="284"/>
                                      </a:lnTo>
                                      <a:cubicBezTo>
                                        <a:pt x="16228" y="455"/>
                                        <a:pt x="15877" y="455"/>
                                        <a:pt x="15868" y="341"/>
                                      </a:cubicBezTo>
                                      <a:close/>
                                      <a:moveTo>
                                        <a:pt x="16256" y="909"/>
                                      </a:moveTo>
                                      <a:cubicBezTo>
                                        <a:pt x="16218" y="909"/>
                                        <a:pt x="16209" y="909"/>
                                        <a:pt x="16228" y="853"/>
                                      </a:cubicBezTo>
                                      <a:cubicBezTo>
                                        <a:pt x="16247" y="796"/>
                                        <a:pt x="16275" y="853"/>
                                        <a:pt x="16294" y="853"/>
                                      </a:cubicBezTo>
                                      <a:cubicBezTo>
                                        <a:pt x="16304" y="909"/>
                                        <a:pt x="16294" y="909"/>
                                        <a:pt x="16256" y="909"/>
                                      </a:cubicBezTo>
                                      <a:close/>
                                      <a:moveTo>
                                        <a:pt x="17288" y="227"/>
                                      </a:moveTo>
                                      <a:cubicBezTo>
                                        <a:pt x="17184" y="341"/>
                                        <a:pt x="16777" y="341"/>
                                        <a:pt x="16578" y="227"/>
                                      </a:cubicBezTo>
                                      <a:cubicBezTo>
                                        <a:pt x="16493" y="171"/>
                                        <a:pt x="16616" y="171"/>
                                        <a:pt x="16900" y="171"/>
                                      </a:cubicBezTo>
                                      <a:cubicBezTo>
                                        <a:pt x="17175" y="114"/>
                                        <a:pt x="17345" y="171"/>
                                        <a:pt x="17288" y="227"/>
                                      </a:cubicBezTo>
                                      <a:close/>
                                      <a:moveTo>
                                        <a:pt x="17430" y="171"/>
                                      </a:moveTo>
                                      <a:cubicBezTo>
                                        <a:pt x="17402" y="171"/>
                                        <a:pt x="17393" y="171"/>
                                        <a:pt x="17411" y="114"/>
                                      </a:cubicBezTo>
                                      <a:cubicBezTo>
                                        <a:pt x="17430" y="114"/>
                                        <a:pt x="17449" y="114"/>
                                        <a:pt x="17468" y="114"/>
                                      </a:cubicBezTo>
                                      <a:cubicBezTo>
                                        <a:pt x="17478" y="171"/>
                                        <a:pt x="17459" y="171"/>
                                        <a:pt x="17430" y="171"/>
                                      </a:cubicBezTo>
                                      <a:close/>
                                      <a:moveTo>
                                        <a:pt x="17629" y="398"/>
                                      </a:moveTo>
                                      <a:cubicBezTo>
                                        <a:pt x="17582" y="398"/>
                                        <a:pt x="17563" y="398"/>
                                        <a:pt x="17591" y="341"/>
                                      </a:cubicBezTo>
                                      <a:cubicBezTo>
                                        <a:pt x="17620" y="341"/>
                                        <a:pt x="17658" y="341"/>
                                        <a:pt x="17677" y="341"/>
                                      </a:cubicBezTo>
                                      <a:lnTo>
                                        <a:pt x="17677" y="341"/>
                                      </a:lnTo>
                                      <a:cubicBezTo>
                                        <a:pt x="17696" y="398"/>
                                        <a:pt x="17677" y="398"/>
                                        <a:pt x="17629" y="398"/>
                                      </a:cubicBezTo>
                                      <a:close/>
                                      <a:moveTo>
                                        <a:pt x="18368" y="1194"/>
                                      </a:moveTo>
                                      <a:cubicBezTo>
                                        <a:pt x="18368" y="1194"/>
                                        <a:pt x="18302" y="1137"/>
                                        <a:pt x="18226" y="1080"/>
                                      </a:cubicBezTo>
                                      <a:cubicBezTo>
                                        <a:pt x="18046" y="1023"/>
                                        <a:pt x="18055" y="796"/>
                                        <a:pt x="18235" y="853"/>
                                      </a:cubicBezTo>
                                      <a:cubicBezTo>
                                        <a:pt x="18311" y="853"/>
                                        <a:pt x="18406" y="909"/>
                                        <a:pt x="18444" y="909"/>
                                      </a:cubicBezTo>
                                      <a:cubicBezTo>
                                        <a:pt x="18482" y="909"/>
                                        <a:pt x="18557" y="966"/>
                                        <a:pt x="18614" y="966"/>
                                      </a:cubicBezTo>
                                      <a:cubicBezTo>
                                        <a:pt x="18671" y="966"/>
                                        <a:pt x="18718" y="1023"/>
                                        <a:pt x="18718" y="1080"/>
                                      </a:cubicBezTo>
                                      <a:cubicBezTo>
                                        <a:pt x="18709" y="1137"/>
                                        <a:pt x="18387" y="1251"/>
                                        <a:pt x="18368" y="1194"/>
                                      </a:cubicBezTo>
                                      <a:close/>
                                      <a:moveTo>
                                        <a:pt x="20432" y="2387"/>
                                      </a:moveTo>
                                      <a:lnTo>
                                        <a:pt x="20432" y="2387"/>
                                      </a:lnTo>
                                      <a:cubicBezTo>
                                        <a:pt x="20413" y="2387"/>
                                        <a:pt x="20432" y="2444"/>
                                        <a:pt x="20461" y="2444"/>
                                      </a:cubicBezTo>
                                      <a:cubicBezTo>
                                        <a:pt x="20489" y="2444"/>
                                        <a:pt x="20508" y="2444"/>
                                        <a:pt x="20489" y="2387"/>
                                      </a:cubicBezTo>
                                      <a:cubicBezTo>
                                        <a:pt x="20480" y="2387"/>
                                        <a:pt x="20451" y="2387"/>
                                        <a:pt x="20432" y="2387"/>
                                      </a:cubicBezTo>
                                      <a:close/>
                                      <a:moveTo>
                                        <a:pt x="4789" y="3467"/>
                                      </a:moveTo>
                                      <a:lnTo>
                                        <a:pt x="4789" y="3467"/>
                                      </a:lnTo>
                                      <a:cubicBezTo>
                                        <a:pt x="4770" y="3467"/>
                                        <a:pt x="4779" y="3524"/>
                                        <a:pt x="4808" y="3524"/>
                                      </a:cubicBezTo>
                                      <a:cubicBezTo>
                                        <a:pt x="4836" y="3524"/>
                                        <a:pt x="4855" y="3524"/>
                                        <a:pt x="4836" y="3467"/>
                                      </a:cubicBezTo>
                                      <a:cubicBezTo>
                                        <a:pt x="4826" y="3467"/>
                                        <a:pt x="4808" y="3467"/>
                                        <a:pt x="4789" y="3467"/>
                                      </a:cubicBezTo>
                                      <a:close/>
                                      <a:moveTo>
                                        <a:pt x="20281" y="2501"/>
                                      </a:moveTo>
                                      <a:cubicBezTo>
                                        <a:pt x="20262" y="2501"/>
                                        <a:pt x="20233" y="2501"/>
                                        <a:pt x="20214" y="2501"/>
                                      </a:cubicBezTo>
                                      <a:lnTo>
                                        <a:pt x="20214" y="2501"/>
                                      </a:lnTo>
                                      <a:cubicBezTo>
                                        <a:pt x="20196" y="2501"/>
                                        <a:pt x="20205" y="2558"/>
                                        <a:pt x="20243" y="2558"/>
                                      </a:cubicBezTo>
                                      <a:cubicBezTo>
                                        <a:pt x="20281" y="2558"/>
                                        <a:pt x="20300" y="2501"/>
                                        <a:pt x="20281" y="2501"/>
                                      </a:cubicBezTo>
                                      <a:close/>
                                      <a:moveTo>
                                        <a:pt x="20035" y="3240"/>
                                      </a:moveTo>
                                      <a:cubicBezTo>
                                        <a:pt x="20025" y="3297"/>
                                        <a:pt x="20025" y="3297"/>
                                        <a:pt x="20044" y="3297"/>
                                      </a:cubicBezTo>
                                      <a:cubicBezTo>
                                        <a:pt x="20063" y="3297"/>
                                        <a:pt x="20072" y="3297"/>
                                        <a:pt x="20063" y="3240"/>
                                      </a:cubicBezTo>
                                      <a:cubicBezTo>
                                        <a:pt x="20063" y="3240"/>
                                        <a:pt x="20044" y="3240"/>
                                        <a:pt x="20035" y="3240"/>
                                      </a:cubicBezTo>
                                      <a:close/>
                                      <a:moveTo>
                                        <a:pt x="20423" y="3069"/>
                                      </a:moveTo>
                                      <a:cubicBezTo>
                                        <a:pt x="20394" y="3126"/>
                                        <a:pt x="20347" y="3126"/>
                                        <a:pt x="20300" y="3126"/>
                                      </a:cubicBezTo>
                                      <a:lnTo>
                                        <a:pt x="20224" y="3126"/>
                                      </a:lnTo>
                                      <a:lnTo>
                                        <a:pt x="20300" y="3183"/>
                                      </a:lnTo>
                                      <a:cubicBezTo>
                                        <a:pt x="20347" y="3240"/>
                                        <a:pt x="20385" y="3240"/>
                                        <a:pt x="20385" y="3297"/>
                                      </a:cubicBezTo>
                                      <a:cubicBezTo>
                                        <a:pt x="20385" y="3354"/>
                                        <a:pt x="20413" y="3240"/>
                                        <a:pt x="20432" y="3126"/>
                                      </a:cubicBezTo>
                                      <a:cubicBezTo>
                                        <a:pt x="20470" y="3013"/>
                                        <a:pt x="20470" y="3013"/>
                                        <a:pt x="20423" y="3069"/>
                                      </a:cubicBezTo>
                                      <a:close/>
                                      <a:moveTo>
                                        <a:pt x="11313" y="5002"/>
                                      </a:moveTo>
                                      <a:cubicBezTo>
                                        <a:pt x="11304" y="5059"/>
                                        <a:pt x="11313" y="5059"/>
                                        <a:pt x="11332" y="5059"/>
                                      </a:cubicBezTo>
                                      <a:cubicBezTo>
                                        <a:pt x="11360" y="5059"/>
                                        <a:pt x="11370" y="5059"/>
                                        <a:pt x="11351" y="5002"/>
                                      </a:cubicBezTo>
                                      <a:cubicBezTo>
                                        <a:pt x="11332" y="4945"/>
                                        <a:pt x="11323" y="4945"/>
                                        <a:pt x="11313" y="5002"/>
                                      </a:cubicBezTo>
                                      <a:close/>
                                      <a:moveTo>
                                        <a:pt x="11181" y="4945"/>
                                      </a:moveTo>
                                      <a:cubicBezTo>
                                        <a:pt x="11152" y="4945"/>
                                        <a:pt x="11133" y="5002"/>
                                        <a:pt x="11124" y="5059"/>
                                      </a:cubicBezTo>
                                      <a:cubicBezTo>
                                        <a:pt x="11114" y="5116"/>
                                        <a:pt x="11133" y="5173"/>
                                        <a:pt x="11171" y="5173"/>
                                      </a:cubicBezTo>
                                      <a:cubicBezTo>
                                        <a:pt x="11199" y="5173"/>
                                        <a:pt x="11228" y="5116"/>
                                        <a:pt x="11228" y="5059"/>
                                      </a:cubicBezTo>
                                      <a:cubicBezTo>
                                        <a:pt x="11228" y="5002"/>
                                        <a:pt x="11209" y="4945"/>
                                        <a:pt x="11181" y="4945"/>
                                      </a:cubicBezTo>
                                      <a:close/>
                                      <a:moveTo>
                                        <a:pt x="11701" y="4434"/>
                                      </a:moveTo>
                                      <a:cubicBezTo>
                                        <a:pt x="11692" y="4491"/>
                                        <a:pt x="11692" y="4491"/>
                                        <a:pt x="11711" y="4491"/>
                                      </a:cubicBezTo>
                                      <a:cubicBezTo>
                                        <a:pt x="11730" y="4491"/>
                                        <a:pt x="11739" y="4491"/>
                                        <a:pt x="11730" y="4434"/>
                                      </a:cubicBezTo>
                                      <a:cubicBezTo>
                                        <a:pt x="11730" y="4434"/>
                                        <a:pt x="11711" y="4434"/>
                                        <a:pt x="11701" y="4434"/>
                                      </a:cubicBezTo>
                                      <a:close/>
                                      <a:moveTo>
                                        <a:pt x="10044" y="4888"/>
                                      </a:moveTo>
                                      <a:cubicBezTo>
                                        <a:pt x="10035" y="4945"/>
                                        <a:pt x="10035" y="4945"/>
                                        <a:pt x="10054" y="4945"/>
                                      </a:cubicBezTo>
                                      <a:cubicBezTo>
                                        <a:pt x="10073" y="4945"/>
                                        <a:pt x="10082" y="4945"/>
                                        <a:pt x="10073" y="4888"/>
                                      </a:cubicBezTo>
                                      <a:cubicBezTo>
                                        <a:pt x="10073" y="4832"/>
                                        <a:pt x="10054" y="4832"/>
                                        <a:pt x="10044" y="4888"/>
                                      </a:cubicBezTo>
                                      <a:close/>
                                      <a:moveTo>
                                        <a:pt x="10376" y="5173"/>
                                      </a:moveTo>
                                      <a:cubicBezTo>
                                        <a:pt x="10366" y="5229"/>
                                        <a:pt x="10366" y="5229"/>
                                        <a:pt x="10385" y="5229"/>
                                      </a:cubicBezTo>
                                      <a:cubicBezTo>
                                        <a:pt x="10404" y="5229"/>
                                        <a:pt x="10413" y="5229"/>
                                        <a:pt x="10404" y="5173"/>
                                      </a:cubicBezTo>
                                      <a:cubicBezTo>
                                        <a:pt x="10404" y="5173"/>
                                        <a:pt x="10385" y="5173"/>
                                        <a:pt x="10376" y="5173"/>
                                      </a:cubicBezTo>
                                      <a:close/>
                                      <a:moveTo>
                                        <a:pt x="10025" y="5059"/>
                                      </a:moveTo>
                                      <a:cubicBezTo>
                                        <a:pt x="10006" y="5059"/>
                                        <a:pt x="9997" y="4945"/>
                                        <a:pt x="9997" y="4888"/>
                                      </a:cubicBezTo>
                                      <a:cubicBezTo>
                                        <a:pt x="9997" y="4832"/>
                                        <a:pt x="9987" y="4832"/>
                                        <a:pt x="9978" y="4832"/>
                                      </a:cubicBezTo>
                                      <a:cubicBezTo>
                                        <a:pt x="9968" y="4888"/>
                                        <a:pt x="9959" y="4945"/>
                                        <a:pt x="9959" y="5002"/>
                                      </a:cubicBezTo>
                                      <a:cubicBezTo>
                                        <a:pt x="9959" y="5059"/>
                                        <a:pt x="9978" y="5116"/>
                                        <a:pt x="10006" y="5116"/>
                                      </a:cubicBezTo>
                                      <a:cubicBezTo>
                                        <a:pt x="10035" y="5116"/>
                                        <a:pt x="10044" y="5116"/>
                                        <a:pt x="10025" y="5059"/>
                                      </a:cubicBezTo>
                                      <a:close/>
                                      <a:moveTo>
                                        <a:pt x="11020" y="10516"/>
                                      </a:moveTo>
                                      <a:cubicBezTo>
                                        <a:pt x="11020" y="10573"/>
                                        <a:pt x="11029" y="10629"/>
                                        <a:pt x="11048" y="10686"/>
                                      </a:cubicBezTo>
                                      <a:cubicBezTo>
                                        <a:pt x="11105" y="10800"/>
                                        <a:pt x="11114" y="10743"/>
                                        <a:pt x="11076" y="10573"/>
                                      </a:cubicBezTo>
                                      <a:cubicBezTo>
                                        <a:pt x="11038" y="10402"/>
                                        <a:pt x="11020" y="10402"/>
                                        <a:pt x="11020" y="10516"/>
                                      </a:cubicBezTo>
                                      <a:close/>
                                      <a:moveTo>
                                        <a:pt x="10650" y="9720"/>
                                      </a:moveTo>
                                      <a:cubicBezTo>
                                        <a:pt x="10593" y="9549"/>
                                        <a:pt x="10546" y="9379"/>
                                        <a:pt x="10546" y="9322"/>
                                      </a:cubicBezTo>
                                      <a:cubicBezTo>
                                        <a:pt x="10537" y="9208"/>
                                        <a:pt x="10461" y="9265"/>
                                        <a:pt x="10357" y="9436"/>
                                      </a:cubicBezTo>
                                      <a:cubicBezTo>
                                        <a:pt x="10319" y="9493"/>
                                        <a:pt x="10338" y="9493"/>
                                        <a:pt x="10413" y="9549"/>
                                      </a:cubicBezTo>
                                      <a:cubicBezTo>
                                        <a:pt x="10527" y="9606"/>
                                        <a:pt x="10499" y="9720"/>
                                        <a:pt x="10338" y="9834"/>
                                      </a:cubicBezTo>
                                      <a:cubicBezTo>
                                        <a:pt x="10271" y="9891"/>
                                        <a:pt x="10224" y="9947"/>
                                        <a:pt x="10224" y="10004"/>
                                      </a:cubicBezTo>
                                      <a:cubicBezTo>
                                        <a:pt x="10234" y="10061"/>
                                        <a:pt x="10253" y="10118"/>
                                        <a:pt x="10271" y="10061"/>
                                      </a:cubicBezTo>
                                      <a:cubicBezTo>
                                        <a:pt x="10338" y="10004"/>
                                        <a:pt x="10432" y="10118"/>
                                        <a:pt x="10404" y="10175"/>
                                      </a:cubicBezTo>
                                      <a:cubicBezTo>
                                        <a:pt x="10385" y="10175"/>
                                        <a:pt x="10376" y="10288"/>
                                        <a:pt x="10376" y="10345"/>
                                      </a:cubicBezTo>
                                      <a:cubicBezTo>
                                        <a:pt x="10376" y="10402"/>
                                        <a:pt x="10423" y="10459"/>
                                        <a:pt x="10508" y="10402"/>
                                      </a:cubicBezTo>
                                      <a:cubicBezTo>
                                        <a:pt x="10574" y="10345"/>
                                        <a:pt x="10660" y="10345"/>
                                        <a:pt x="10698" y="10345"/>
                                      </a:cubicBezTo>
                                      <a:cubicBezTo>
                                        <a:pt x="10783" y="10345"/>
                                        <a:pt x="10764" y="10061"/>
                                        <a:pt x="10650" y="9720"/>
                                      </a:cubicBezTo>
                                      <a:close/>
                                      <a:moveTo>
                                        <a:pt x="10811" y="14552"/>
                                      </a:moveTo>
                                      <a:cubicBezTo>
                                        <a:pt x="10821" y="14495"/>
                                        <a:pt x="10811" y="14438"/>
                                        <a:pt x="10792" y="14438"/>
                                      </a:cubicBezTo>
                                      <a:cubicBezTo>
                                        <a:pt x="10773" y="14438"/>
                                        <a:pt x="10764" y="14495"/>
                                        <a:pt x="10764" y="14552"/>
                                      </a:cubicBezTo>
                                      <a:cubicBezTo>
                                        <a:pt x="10764" y="14608"/>
                                        <a:pt x="10773" y="14665"/>
                                        <a:pt x="10783" y="14665"/>
                                      </a:cubicBezTo>
                                      <a:cubicBezTo>
                                        <a:pt x="10792" y="14665"/>
                                        <a:pt x="10802" y="14608"/>
                                        <a:pt x="10811" y="14552"/>
                                      </a:cubicBezTo>
                                      <a:close/>
                                      <a:moveTo>
                                        <a:pt x="10830" y="12392"/>
                                      </a:moveTo>
                                      <a:cubicBezTo>
                                        <a:pt x="10849" y="12392"/>
                                        <a:pt x="10859" y="12392"/>
                                        <a:pt x="10849" y="12335"/>
                                      </a:cubicBezTo>
                                      <a:cubicBezTo>
                                        <a:pt x="10840" y="12278"/>
                                        <a:pt x="10830" y="12278"/>
                                        <a:pt x="10811" y="12335"/>
                                      </a:cubicBezTo>
                                      <a:cubicBezTo>
                                        <a:pt x="10802" y="12335"/>
                                        <a:pt x="10811" y="12392"/>
                                        <a:pt x="10830" y="12392"/>
                                      </a:cubicBezTo>
                                      <a:close/>
                                      <a:moveTo>
                                        <a:pt x="10669" y="11539"/>
                                      </a:moveTo>
                                      <a:cubicBezTo>
                                        <a:pt x="10660" y="11482"/>
                                        <a:pt x="10650" y="11425"/>
                                        <a:pt x="10641" y="11425"/>
                                      </a:cubicBezTo>
                                      <a:cubicBezTo>
                                        <a:pt x="10631" y="11425"/>
                                        <a:pt x="10631" y="11482"/>
                                        <a:pt x="10650" y="11539"/>
                                      </a:cubicBezTo>
                                      <a:cubicBezTo>
                                        <a:pt x="10679" y="11653"/>
                                        <a:pt x="10688" y="11653"/>
                                        <a:pt x="10669" y="11539"/>
                                      </a:cubicBezTo>
                                      <a:close/>
                                      <a:moveTo>
                                        <a:pt x="10641" y="13017"/>
                                      </a:moveTo>
                                      <a:cubicBezTo>
                                        <a:pt x="10641" y="12960"/>
                                        <a:pt x="10631" y="12903"/>
                                        <a:pt x="10612" y="12903"/>
                                      </a:cubicBezTo>
                                      <a:cubicBezTo>
                                        <a:pt x="10593" y="12903"/>
                                        <a:pt x="10584" y="12960"/>
                                        <a:pt x="10593" y="13131"/>
                                      </a:cubicBezTo>
                                      <a:cubicBezTo>
                                        <a:pt x="10603" y="13358"/>
                                        <a:pt x="10603" y="13358"/>
                                        <a:pt x="10556" y="13301"/>
                                      </a:cubicBezTo>
                                      <a:cubicBezTo>
                                        <a:pt x="10499" y="13187"/>
                                        <a:pt x="10423" y="13131"/>
                                        <a:pt x="10451" y="13187"/>
                                      </a:cubicBezTo>
                                      <a:cubicBezTo>
                                        <a:pt x="10461" y="13187"/>
                                        <a:pt x="10470" y="13301"/>
                                        <a:pt x="10470" y="13358"/>
                                      </a:cubicBezTo>
                                      <a:cubicBezTo>
                                        <a:pt x="10470" y="13415"/>
                                        <a:pt x="10508" y="13472"/>
                                        <a:pt x="10565" y="13472"/>
                                      </a:cubicBezTo>
                                      <a:cubicBezTo>
                                        <a:pt x="10641" y="13472"/>
                                        <a:pt x="10650" y="13415"/>
                                        <a:pt x="10641" y="13301"/>
                                      </a:cubicBezTo>
                                      <a:cubicBezTo>
                                        <a:pt x="10650" y="13187"/>
                                        <a:pt x="10641" y="13074"/>
                                        <a:pt x="10641" y="13017"/>
                                      </a:cubicBezTo>
                                      <a:close/>
                                      <a:moveTo>
                                        <a:pt x="10603" y="12392"/>
                                      </a:moveTo>
                                      <a:cubicBezTo>
                                        <a:pt x="10612" y="12448"/>
                                        <a:pt x="10631" y="12505"/>
                                        <a:pt x="10660" y="12505"/>
                                      </a:cubicBezTo>
                                      <a:cubicBezTo>
                                        <a:pt x="10717" y="12505"/>
                                        <a:pt x="10707" y="12448"/>
                                        <a:pt x="10641" y="12335"/>
                                      </a:cubicBezTo>
                                      <a:cubicBezTo>
                                        <a:pt x="10603" y="12278"/>
                                        <a:pt x="10593" y="12278"/>
                                        <a:pt x="10603" y="12392"/>
                                      </a:cubicBezTo>
                                      <a:close/>
                                      <a:moveTo>
                                        <a:pt x="10849" y="11539"/>
                                      </a:moveTo>
                                      <a:cubicBezTo>
                                        <a:pt x="10840" y="11482"/>
                                        <a:pt x="10830" y="11482"/>
                                        <a:pt x="10811" y="11539"/>
                                      </a:cubicBezTo>
                                      <a:cubicBezTo>
                                        <a:pt x="10802" y="11596"/>
                                        <a:pt x="10802" y="11596"/>
                                        <a:pt x="10821" y="11596"/>
                                      </a:cubicBezTo>
                                      <a:cubicBezTo>
                                        <a:pt x="10849" y="11596"/>
                                        <a:pt x="10859" y="11596"/>
                                        <a:pt x="10849" y="11539"/>
                                      </a:cubicBezTo>
                                      <a:close/>
                                      <a:moveTo>
                                        <a:pt x="10745" y="8356"/>
                                      </a:moveTo>
                                      <a:cubicBezTo>
                                        <a:pt x="10764" y="8413"/>
                                        <a:pt x="10868" y="8413"/>
                                        <a:pt x="10868" y="8299"/>
                                      </a:cubicBezTo>
                                      <a:cubicBezTo>
                                        <a:pt x="10868" y="8299"/>
                                        <a:pt x="10830" y="8242"/>
                                        <a:pt x="10792" y="8242"/>
                                      </a:cubicBezTo>
                                      <a:cubicBezTo>
                                        <a:pt x="10754" y="8299"/>
                                        <a:pt x="10735" y="8299"/>
                                        <a:pt x="10745" y="8356"/>
                                      </a:cubicBezTo>
                                      <a:close/>
                                      <a:moveTo>
                                        <a:pt x="11266" y="11368"/>
                                      </a:moveTo>
                                      <a:cubicBezTo>
                                        <a:pt x="11370" y="11255"/>
                                        <a:pt x="11465" y="11255"/>
                                        <a:pt x="11474" y="11255"/>
                                      </a:cubicBezTo>
                                      <a:cubicBezTo>
                                        <a:pt x="11512" y="11368"/>
                                        <a:pt x="11493" y="11198"/>
                                        <a:pt x="11455" y="10971"/>
                                      </a:cubicBezTo>
                                      <a:cubicBezTo>
                                        <a:pt x="11408" y="10743"/>
                                        <a:pt x="11370" y="10743"/>
                                        <a:pt x="11332" y="10914"/>
                                      </a:cubicBezTo>
                                      <a:cubicBezTo>
                                        <a:pt x="11285" y="11141"/>
                                        <a:pt x="11181" y="11312"/>
                                        <a:pt x="11038" y="11368"/>
                                      </a:cubicBezTo>
                                      <a:cubicBezTo>
                                        <a:pt x="10944" y="11425"/>
                                        <a:pt x="10934" y="11425"/>
                                        <a:pt x="11001" y="11482"/>
                                      </a:cubicBezTo>
                                      <a:cubicBezTo>
                                        <a:pt x="11029" y="11482"/>
                                        <a:pt x="11152" y="11425"/>
                                        <a:pt x="11266" y="11368"/>
                                      </a:cubicBezTo>
                                      <a:close/>
                                      <a:moveTo>
                                        <a:pt x="10991" y="12278"/>
                                      </a:moveTo>
                                      <a:cubicBezTo>
                                        <a:pt x="10982" y="12335"/>
                                        <a:pt x="10982" y="12335"/>
                                        <a:pt x="11001" y="12335"/>
                                      </a:cubicBezTo>
                                      <a:cubicBezTo>
                                        <a:pt x="11020" y="12335"/>
                                        <a:pt x="11029" y="12335"/>
                                        <a:pt x="11020" y="12278"/>
                                      </a:cubicBezTo>
                                      <a:cubicBezTo>
                                        <a:pt x="11020" y="12278"/>
                                        <a:pt x="11010" y="12278"/>
                                        <a:pt x="10991" y="12278"/>
                                      </a:cubicBezTo>
                                      <a:close/>
                                      <a:moveTo>
                                        <a:pt x="10830" y="7731"/>
                                      </a:moveTo>
                                      <a:cubicBezTo>
                                        <a:pt x="10802" y="7787"/>
                                        <a:pt x="10764" y="7844"/>
                                        <a:pt x="10735" y="7844"/>
                                      </a:cubicBezTo>
                                      <a:cubicBezTo>
                                        <a:pt x="10707" y="7844"/>
                                        <a:pt x="10669" y="7901"/>
                                        <a:pt x="10650" y="7901"/>
                                      </a:cubicBezTo>
                                      <a:cubicBezTo>
                                        <a:pt x="10622" y="7958"/>
                                        <a:pt x="10622" y="8015"/>
                                        <a:pt x="10660" y="8072"/>
                                      </a:cubicBezTo>
                                      <a:lnTo>
                                        <a:pt x="10660" y="8072"/>
                                      </a:lnTo>
                                      <a:cubicBezTo>
                                        <a:pt x="10745" y="8242"/>
                                        <a:pt x="10934" y="7958"/>
                                        <a:pt x="10896" y="7731"/>
                                      </a:cubicBezTo>
                                      <a:cubicBezTo>
                                        <a:pt x="10887" y="7674"/>
                                        <a:pt x="10868" y="7674"/>
                                        <a:pt x="10830" y="7731"/>
                                      </a:cubicBezTo>
                                      <a:close/>
                                      <a:moveTo>
                                        <a:pt x="10783" y="19838"/>
                                      </a:moveTo>
                                      <a:cubicBezTo>
                                        <a:pt x="10783" y="19895"/>
                                        <a:pt x="10792" y="19952"/>
                                        <a:pt x="10802" y="19952"/>
                                      </a:cubicBezTo>
                                      <a:cubicBezTo>
                                        <a:pt x="10821" y="19952"/>
                                        <a:pt x="10877" y="19440"/>
                                        <a:pt x="10868" y="19326"/>
                                      </a:cubicBezTo>
                                      <a:cubicBezTo>
                                        <a:pt x="10859" y="19213"/>
                                        <a:pt x="10783" y="19667"/>
                                        <a:pt x="10783" y="19838"/>
                                      </a:cubicBezTo>
                                      <a:close/>
                                      <a:moveTo>
                                        <a:pt x="10347" y="14779"/>
                                      </a:moveTo>
                                      <a:cubicBezTo>
                                        <a:pt x="10338" y="14836"/>
                                        <a:pt x="10328" y="14893"/>
                                        <a:pt x="10328" y="14949"/>
                                      </a:cubicBezTo>
                                      <a:cubicBezTo>
                                        <a:pt x="10328" y="15006"/>
                                        <a:pt x="10338" y="15006"/>
                                        <a:pt x="10347" y="15006"/>
                                      </a:cubicBezTo>
                                      <a:cubicBezTo>
                                        <a:pt x="10357" y="15006"/>
                                        <a:pt x="10366" y="14893"/>
                                        <a:pt x="10366" y="14836"/>
                                      </a:cubicBezTo>
                                      <a:cubicBezTo>
                                        <a:pt x="10366" y="14779"/>
                                        <a:pt x="10357" y="14779"/>
                                        <a:pt x="10347" y="14779"/>
                                      </a:cubicBezTo>
                                      <a:close/>
                                      <a:moveTo>
                                        <a:pt x="10830" y="12676"/>
                                      </a:moveTo>
                                      <a:cubicBezTo>
                                        <a:pt x="10821" y="12789"/>
                                        <a:pt x="10830" y="12846"/>
                                        <a:pt x="10840" y="12846"/>
                                      </a:cubicBezTo>
                                      <a:cubicBezTo>
                                        <a:pt x="10849" y="12846"/>
                                        <a:pt x="10859" y="12789"/>
                                        <a:pt x="10859" y="12676"/>
                                      </a:cubicBezTo>
                                      <a:cubicBezTo>
                                        <a:pt x="10859" y="12562"/>
                                        <a:pt x="10859" y="12505"/>
                                        <a:pt x="10849" y="12505"/>
                                      </a:cubicBezTo>
                                      <a:cubicBezTo>
                                        <a:pt x="10849" y="12505"/>
                                        <a:pt x="10840" y="12562"/>
                                        <a:pt x="10830" y="12676"/>
                                      </a:cubicBezTo>
                                      <a:close/>
                                      <a:moveTo>
                                        <a:pt x="11398" y="7446"/>
                                      </a:moveTo>
                                      <a:cubicBezTo>
                                        <a:pt x="11427" y="7333"/>
                                        <a:pt x="11436" y="7276"/>
                                        <a:pt x="11417" y="7048"/>
                                      </a:cubicBezTo>
                                      <a:cubicBezTo>
                                        <a:pt x="11408" y="6878"/>
                                        <a:pt x="11398" y="6878"/>
                                        <a:pt x="11389" y="6935"/>
                                      </a:cubicBezTo>
                                      <a:cubicBezTo>
                                        <a:pt x="11379" y="7048"/>
                                        <a:pt x="11209" y="7276"/>
                                        <a:pt x="11124" y="7276"/>
                                      </a:cubicBezTo>
                                      <a:cubicBezTo>
                                        <a:pt x="11114" y="7276"/>
                                        <a:pt x="11105" y="7333"/>
                                        <a:pt x="11105" y="7389"/>
                                      </a:cubicBezTo>
                                      <a:cubicBezTo>
                                        <a:pt x="11105" y="7446"/>
                                        <a:pt x="11124" y="7503"/>
                                        <a:pt x="11152" y="7503"/>
                                      </a:cubicBezTo>
                                      <a:cubicBezTo>
                                        <a:pt x="11181" y="7503"/>
                                        <a:pt x="11190" y="7560"/>
                                        <a:pt x="11190" y="7560"/>
                                      </a:cubicBezTo>
                                      <a:cubicBezTo>
                                        <a:pt x="11190" y="7560"/>
                                        <a:pt x="11237" y="7617"/>
                                        <a:pt x="11304" y="7617"/>
                                      </a:cubicBezTo>
                                      <a:cubicBezTo>
                                        <a:pt x="11370" y="7617"/>
                                        <a:pt x="11417" y="7617"/>
                                        <a:pt x="11398" y="7560"/>
                                      </a:cubicBezTo>
                                      <a:cubicBezTo>
                                        <a:pt x="11370" y="7617"/>
                                        <a:pt x="11370" y="7617"/>
                                        <a:pt x="11398" y="7446"/>
                                      </a:cubicBezTo>
                                      <a:close/>
                                      <a:moveTo>
                                        <a:pt x="10527" y="6992"/>
                                      </a:moveTo>
                                      <a:cubicBezTo>
                                        <a:pt x="10546" y="6992"/>
                                        <a:pt x="10556" y="6992"/>
                                        <a:pt x="10546" y="6935"/>
                                      </a:cubicBezTo>
                                      <a:cubicBezTo>
                                        <a:pt x="10537" y="6878"/>
                                        <a:pt x="10527" y="6878"/>
                                        <a:pt x="10508" y="6935"/>
                                      </a:cubicBezTo>
                                      <a:cubicBezTo>
                                        <a:pt x="10499" y="6935"/>
                                        <a:pt x="10508" y="6992"/>
                                        <a:pt x="10527" y="6992"/>
                                      </a:cubicBezTo>
                                      <a:close/>
                                      <a:moveTo>
                                        <a:pt x="10792" y="6139"/>
                                      </a:moveTo>
                                      <a:cubicBezTo>
                                        <a:pt x="10783" y="6082"/>
                                        <a:pt x="10764" y="6082"/>
                                        <a:pt x="10745" y="6139"/>
                                      </a:cubicBezTo>
                                      <a:cubicBezTo>
                                        <a:pt x="10735" y="6196"/>
                                        <a:pt x="10745" y="6196"/>
                                        <a:pt x="10764" y="6196"/>
                                      </a:cubicBezTo>
                                      <a:cubicBezTo>
                                        <a:pt x="10792" y="6196"/>
                                        <a:pt x="10802" y="6196"/>
                                        <a:pt x="10792" y="6139"/>
                                      </a:cubicBezTo>
                                      <a:close/>
                                      <a:moveTo>
                                        <a:pt x="10546" y="6139"/>
                                      </a:moveTo>
                                      <a:cubicBezTo>
                                        <a:pt x="10527" y="6139"/>
                                        <a:pt x="10546" y="6196"/>
                                        <a:pt x="10574" y="6196"/>
                                      </a:cubicBezTo>
                                      <a:cubicBezTo>
                                        <a:pt x="10612" y="6196"/>
                                        <a:pt x="10622" y="6196"/>
                                        <a:pt x="10603" y="6139"/>
                                      </a:cubicBezTo>
                                      <a:cubicBezTo>
                                        <a:pt x="10584" y="6139"/>
                                        <a:pt x="10556" y="6139"/>
                                        <a:pt x="10546" y="6139"/>
                                      </a:cubicBezTo>
                                      <a:close/>
                                      <a:moveTo>
                                        <a:pt x="10537" y="5741"/>
                                      </a:moveTo>
                                      <a:cubicBezTo>
                                        <a:pt x="10527" y="5798"/>
                                        <a:pt x="10537" y="5798"/>
                                        <a:pt x="10556" y="5798"/>
                                      </a:cubicBezTo>
                                      <a:cubicBezTo>
                                        <a:pt x="10574" y="5798"/>
                                        <a:pt x="10593" y="5798"/>
                                        <a:pt x="10574" y="5741"/>
                                      </a:cubicBezTo>
                                      <a:cubicBezTo>
                                        <a:pt x="10565" y="5684"/>
                                        <a:pt x="10546" y="5684"/>
                                        <a:pt x="10537" y="5741"/>
                                      </a:cubicBezTo>
                                      <a:close/>
                                      <a:moveTo>
                                        <a:pt x="10423" y="6196"/>
                                      </a:moveTo>
                                      <a:cubicBezTo>
                                        <a:pt x="10413" y="6139"/>
                                        <a:pt x="10404" y="6139"/>
                                        <a:pt x="10385" y="6196"/>
                                      </a:cubicBezTo>
                                      <a:cubicBezTo>
                                        <a:pt x="10376" y="6253"/>
                                        <a:pt x="10376" y="6253"/>
                                        <a:pt x="10395" y="6253"/>
                                      </a:cubicBezTo>
                                      <a:cubicBezTo>
                                        <a:pt x="10423" y="6253"/>
                                        <a:pt x="10432" y="6196"/>
                                        <a:pt x="10423" y="6196"/>
                                      </a:cubicBezTo>
                                      <a:close/>
                                      <a:moveTo>
                                        <a:pt x="10309" y="7389"/>
                                      </a:moveTo>
                                      <a:cubicBezTo>
                                        <a:pt x="10300" y="7446"/>
                                        <a:pt x="10593" y="7389"/>
                                        <a:pt x="10650" y="7276"/>
                                      </a:cubicBezTo>
                                      <a:cubicBezTo>
                                        <a:pt x="10669" y="7219"/>
                                        <a:pt x="10679" y="7162"/>
                                        <a:pt x="10679" y="7105"/>
                                      </a:cubicBezTo>
                                      <a:cubicBezTo>
                                        <a:pt x="10679" y="7048"/>
                                        <a:pt x="10717" y="6992"/>
                                        <a:pt x="10773" y="6992"/>
                                      </a:cubicBezTo>
                                      <a:cubicBezTo>
                                        <a:pt x="10840" y="6992"/>
                                        <a:pt x="10859" y="7048"/>
                                        <a:pt x="10840" y="7105"/>
                                      </a:cubicBezTo>
                                      <a:cubicBezTo>
                                        <a:pt x="10821" y="7162"/>
                                        <a:pt x="10868" y="7219"/>
                                        <a:pt x="11001" y="7162"/>
                                      </a:cubicBezTo>
                                      <a:cubicBezTo>
                                        <a:pt x="11105" y="7105"/>
                                        <a:pt x="11190" y="7048"/>
                                        <a:pt x="11199" y="6992"/>
                                      </a:cubicBezTo>
                                      <a:cubicBezTo>
                                        <a:pt x="11218" y="6878"/>
                                        <a:pt x="11389" y="6651"/>
                                        <a:pt x="11417" y="6651"/>
                                      </a:cubicBezTo>
                                      <a:cubicBezTo>
                                        <a:pt x="11446" y="6707"/>
                                        <a:pt x="11626" y="6537"/>
                                        <a:pt x="11645" y="6423"/>
                                      </a:cubicBezTo>
                                      <a:cubicBezTo>
                                        <a:pt x="11654" y="6366"/>
                                        <a:pt x="11720" y="6309"/>
                                        <a:pt x="11796" y="6253"/>
                                      </a:cubicBezTo>
                                      <a:cubicBezTo>
                                        <a:pt x="11919" y="6196"/>
                                        <a:pt x="11929" y="6196"/>
                                        <a:pt x="11891" y="6366"/>
                                      </a:cubicBezTo>
                                      <a:cubicBezTo>
                                        <a:pt x="11862" y="6480"/>
                                        <a:pt x="11862" y="6537"/>
                                        <a:pt x="11881" y="6537"/>
                                      </a:cubicBezTo>
                                      <a:cubicBezTo>
                                        <a:pt x="11910" y="6537"/>
                                        <a:pt x="11976" y="6309"/>
                                        <a:pt x="11948" y="6309"/>
                                      </a:cubicBezTo>
                                      <a:cubicBezTo>
                                        <a:pt x="11938" y="6309"/>
                                        <a:pt x="11938" y="6253"/>
                                        <a:pt x="11957" y="6196"/>
                                      </a:cubicBezTo>
                                      <a:cubicBezTo>
                                        <a:pt x="11976" y="6139"/>
                                        <a:pt x="11976" y="6082"/>
                                        <a:pt x="11938" y="6082"/>
                                      </a:cubicBezTo>
                                      <a:cubicBezTo>
                                        <a:pt x="11900" y="6082"/>
                                        <a:pt x="11910" y="6025"/>
                                        <a:pt x="11966" y="5912"/>
                                      </a:cubicBezTo>
                                      <a:cubicBezTo>
                                        <a:pt x="12080" y="5684"/>
                                        <a:pt x="12042" y="5627"/>
                                        <a:pt x="11900" y="5798"/>
                                      </a:cubicBezTo>
                                      <a:cubicBezTo>
                                        <a:pt x="11834" y="5912"/>
                                        <a:pt x="11720" y="6025"/>
                                        <a:pt x="11663" y="6025"/>
                                      </a:cubicBezTo>
                                      <a:cubicBezTo>
                                        <a:pt x="11607" y="6025"/>
                                        <a:pt x="11521" y="6082"/>
                                        <a:pt x="11474" y="6139"/>
                                      </a:cubicBezTo>
                                      <a:cubicBezTo>
                                        <a:pt x="11427" y="6196"/>
                                        <a:pt x="11370" y="6196"/>
                                        <a:pt x="11341" y="6253"/>
                                      </a:cubicBezTo>
                                      <a:cubicBezTo>
                                        <a:pt x="11313" y="6309"/>
                                        <a:pt x="11266" y="6366"/>
                                        <a:pt x="11247" y="6480"/>
                                      </a:cubicBezTo>
                                      <a:cubicBezTo>
                                        <a:pt x="11228" y="6594"/>
                                        <a:pt x="11190" y="6651"/>
                                        <a:pt x="11143" y="6651"/>
                                      </a:cubicBezTo>
                                      <a:cubicBezTo>
                                        <a:pt x="11105" y="6651"/>
                                        <a:pt x="11038" y="6651"/>
                                        <a:pt x="10982" y="6707"/>
                                      </a:cubicBezTo>
                                      <a:cubicBezTo>
                                        <a:pt x="10925" y="6764"/>
                                        <a:pt x="10840" y="6764"/>
                                        <a:pt x="10773" y="6821"/>
                                      </a:cubicBezTo>
                                      <a:cubicBezTo>
                                        <a:pt x="10707" y="6821"/>
                                        <a:pt x="10641" y="6878"/>
                                        <a:pt x="10631" y="6992"/>
                                      </a:cubicBezTo>
                                      <a:cubicBezTo>
                                        <a:pt x="10622" y="7105"/>
                                        <a:pt x="10537" y="7162"/>
                                        <a:pt x="10461" y="7219"/>
                                      </a:cubicBezTo>
                                      <a:cubicBezTo>
                                        <a:pt x="10385" y="7276"/>
                                        <a:pt x="10319" y="7333"/>
                                        <a:pt x="10309" y="7389"/>
                                      </a:cubicBezTo>
                                      <a:lnTo>
                                        <a:pt x="10309" y="7389"/>
                                      </a:lnTo>
                                      <a:close/>
                                      <a:moveTo>
                                        <a:pt x="11020" y="6878"/>
                                      </a:moveTo>
                                      <a:cubicBezTo>
                                        <a:pt x="11057" y="6821"/>
                                        <a:pt x="11095" y="6821"/>
                                        <a:pt x="11105" y="6878"/>
                                      </a:cubicBezTo>
                                      <a:lnTo>
                                        <a:pt x="11105" y="6878"/>
                                      </a:lnTo>
                                      <a:cubicBezTo>
                                        <a:pt x="11114" y="6935"/>
                                        <a:pt x="11086" y="6992"/>
                                        <a:pt x="11038" y="6992"/>
                                      </a:cubicBezTo>
                                      <a:lnTo>
                                        <a:pt x="10953" y="6992"/>
                                      </a:lnTo>
                                      <a:lnTo>
                                        <a:pt x="11020" y="6878"/>
                                      </a:lnTo>
                                      <a:close/>
                                      <a:moveTo>
                                        <a:pt x="10991" y="6253"/>
                                      </a:moveTo>
                                      <a:cubicBezTo>
                                        <a:pt x="11020" y="6196"/>
                                        <a:pt x="11020" y="6139"/>
                                        <a:pt x="10982" y="6139"/>
                                      </a:cubicBezTo>
                                      <a:cubicBezTo>
                                        <a:pt x="10953" y="6139"/>
                                        <a:pt x="10934" y="6196"/>
                                        <a:pt x="10934" y="6253"/>
                                      </a:cubicBezTo>
                                      <a:cubicBezTo>
                                        <a:pt x="10925" y="6366"/>
                                        <a:pt x="10944" y="6366"/>
                                        <a:pt x="10991" y="6253"/>
                                      </a:cubicBezTo>
                                      <a:close/>
                                      <a:moveTo>
                                        <a:pt x="11086" y="21145"/>
                                      </a:moveTo>
                                      <a:cubicBezTo>
                                        <a:pt x="11057" y="21259"/>
                                        <a:pt x="11029" y="21373"/>
                                        <a:pt x="11029" y="21429"/>
                                      </a:cubicBezTo>
                                      <a:cubicBezTo>
                                        <a:pt x="11029" y="21600"/>
                                        <a:pt x="11067" y="21543"/>
                                        <a:pt x="11105" y="21373"/>
                                      </a:cubicBezTo>
                                      <a:cubicBezTo>
                                        <a:pt x="11152" y="21088"/>
                                        <a:pt x="11143" y="20975"/>
                                        <a:pt x="11086" y="21145"/>
                                      </a:cubicBezTo>
                                      <a:close/>
                                      <a:moveTo>
                                        <a:pt x="11323" y="6025"/>
                                      </a:moveTo>
                                      <a:cubicBezTo>
                                        <a:pt x="11341" y="6025"/>
                                        <a:pt x="11370" y="5968"/>
                                        <a:pt x="11379" y="5855"/>
                                      </a:cubicBezTo>
                                      <a:cubicBezTo>
                                        <a:pt x="11398" y="5684"/>
                                        <a:pt x="11398" y="5684"/>
                                        <a:pt x="11351" y="5684"/>
                                      </a:cubicBezTo>
                                      <a:cubicBezTo>
                                        <a:pt x="11313" y="5684"/>
                                        <a:pt x="11304" y="5741"/>
                                        <a:pt x="11332" y="5741"/>
                                      </a:cubicBezTo>
                                      <a:cubicBezTo>
                                        <a:pt x="11370" y="5798"/>
                                        <a:pt x="11370" y="5798"/>
                                        <a:pt x="11332" y="5855"/>
                                      </a:cubicBezTo>
                                      <a:lnTo>
                                        <a:pt x="11332" y="5855"/>
                                      </a:lnTo>
                                      <a:cubicBezTo>
                                        <a:pt x="11294" y="6025"/>
                                        <a:pt x="11294" y="6025"/>
                                        <a:pt x="11323" y="6025"/>
                                      </a:cubicBezTo>
                                      <a:close/>
                                      <a:moveTo>
                                        <a:pt x="10366" y="7105"/>
                                      </a:moveTo>
                                      <a:cubicBezTo>
                                        <a:pt x="10385" y="7105"/>
                                        <a:pt x="10413" y="7048"/>
                                        <a:pt x="10432" y="6992"/>
                                      </a:cubicBezTo>
                                      <a:cubicBezTo>
                                        <a:pt x="10470" y="6878"/>
                                        <a:pt x="10470" y="6878"/>
                                        <a:pt x="10432" y="6878"/>
                                      </a:cubicBezTo>
                                      <a:cubicBezTo>
                                        <a:pt x="10413" y="6878"/>
                                        <a:pt x="10385" y="6935"/>
                                        <a:pt x="10366" y="6992"/>
                                      </a:cubicBezTo>
                                      <a:cubicBezTo>
                                        <a:pt x="10338" y="7105"/>
                                        <a:pt x="10338" y="7105"/>
                                        <a:pt x="10366" y="7105"/>
                                      </a:cubicBezTo>
                                      <a:close/>
                                      <a:moveTo>
                                        <a:pt x="10271" y="12846"/>
                                      </a:moveTo>
                                      <a:cubicBezTo>
                                        <a:pt x="10262" y="12903"/>
                                        <a:pt x="10262" y="12903"/>
                                        <a:pt x="10281" y="12903"/>
                                      </a:cubicBezTo>
                                      <a:cubicBezTo>
                                        <a:pt x="10300" y="12903"/>
                                        <a:pt x="10309" y="12903"/>
                                        <a:pt x="10300" y="12846"/>
                                      </a:cubicBezTo>
                                      <a:cubicBezTo>
                                        <a:pt x="10300" y="12789"/>
                                        <a:pt x="10281" y="12789"/>
                                        <a:pt x="10271" y="12846"/>
                                      </a:cubicBezTo>
                                      <a:close/>
                                      <a:moveTo>
                                        <a:pt x="10499" y="8981"/>
                                      </a:moveTo>
                                      <a:cubicBezTo>
                                        <a:pt x="10508" y="8867"/>
                                        <a:pt x="10508" y="8867"/>
                                        <a:pt x="10347" y="8867"/>
                                      </a:cubicBezTo>
                                      <a:cubicBezTo>
                                        <a:pt x="10177" y="8867"/>
                                        <a:pt x="10129" y="8924"/>
                                        <a:pt x="10253" y="8981"/>
                                      </a:cubicBezTo>
                                      <a:cubicBezTo>
                                        <a:pt x="10385" y="9095"/>
                                        <a:pt x="10480" y="9095"/>
                                        <a:pt x="10499" y="8981"/>
                                      </a:cubicBezTo>
                                      <a:close/>
                                      <a:moveTo>
                                        <a:pt x="11209" y="10971"/>
                                      </a:moveTo>
                                      <a:cubicBezTo>
                                        <a:pt x="11218" y="11027"/>
                                        <a:pt x="11237" y="11084"/>
                                        <a:pt x="11256" y="11027"/>
                                      </a:cubicBezTo>
                                      <a:cubicBezTo>
                                        <a:pt x="11275" y="10971"/>
                                        <a:pt x="11275" y="10971"/>
                                        <a:pt x="11247" y="10800"/>
                                      </a:cubicBezTo>
                                      <a:cubicBezTo>
                                        <a:pt x="11199" y="10573"/>
                                        <a:pt x="11171" y="10686"/>
                                        <a:pt x="11209" y="10971"/>
                                      </a:cubicBezTo>
                                      <a:close/>
                                      <a:moveTo>
                                        <a:pt x="10309" y="11994"/>
                                      </a:moveTo>
                                      <a:cubicBezTo>
                                        <a:pt x="10300" y="11937"/>
                                        <a:pt x="10290" y="11994"/>
                                        <a:pt x="10290" y="12051"/>
                                      </a:cubicBezTo>
                                      <a:cubicBezTo>
                                        <a:pt x="10290" y="12107"/>
                                        <a:pt x="10300" y="12164"/>
                                        <a:pt x="10309" y="12164"/>
                                      </a:cubicBezTo>
                                      <a:cubicBezTo>
                                        <a:pt x="10319" y="12164"/>
                                        <a:pt x="10328" y="12164"/>
                                        <a:pt x="10328" y="12107"/>
                                      </a:cubicBezTo>
                                      <a:cubicBezTo>
                                        <a:pt x="10328" y="12051"/>
                                        <a:pt x="10319" y="12051"/>
                                        <a:pt x="10309" y="11994"/>
                                      </a:cubicBezTo>
                                      <a:close/>
                                      <a:moveTo>
                                        <a:pt x="13823" y="10004"/>
                                      </a:moveTo>
                                      <a:cubicBezTo>
                                        <a:pt x="13813" y="10004"/>
                                        <a:pt x="13804" y="10061"/>
                                        <a:pt x="13804" y="10118"/>
                                      </a:cubicBezTo>
                                      <a:cubicBezTo>
                                        <a:pt x="13804" y="10175"/>
                                        <a:pt x="13813" y="10232"/>
                                        <a:pt x="13823" y="10232"/>
                                      </a:cubicBezTo>
                                      <a:cubicBezTo>
                                        <a:pt x="13832" y="10232"/>
                                        <a:pt x="13841" y="10175"/>
                                        <a:pt x="13841" y="10118"/>
                                      </a:cubicBezTo>
                                      <a:cubicBezTo>
                                        <a:pt x="13841" y="10061"/>
                                        <a:pt x="13832" y="10004"/>
                                        <a:pt x="13823" y="10004"/>
                                      </a:cubicBezTo>
                                      <a:close/>
                                      <a:moveTo>
                                        <a:pt x="12146" y="9436"/>
                                      </a:moveTo>
                                      <a:cubicBezTo>
                                        <a:pt x="11995" y="9493"/>
                                        <a:pt x="11966" y="9663"/>
                                        <a:pt x="12109" y="9663"/>
                                      </a:cubicBezTo>
                                      <a:cubicBezTo>
                                        <a:pt x="12175" y="9663"/>
                                        <a:pt x="12232" y="9663"/>
                                        <a:pt x="12241" y="9720"/>
                                      </a:cubicBezTo>
                                      <a:cubicBezTo>
                                        <a:pt x="12251" y="9777"/>
                                        <a:pt x="12260" y="9720"/>
                                        <a:pt x="12260" y="9663"/>
                                      </a:cubicBezTo>
                                      <a:cubicBezTo>
                                        <a:pt x="12279" y="9493"/>
                                        <a:pt x="12251" y="9436"/>
                                        <a:pt x="12146" y="9436"/>
                                      </a:cubicBezTo>
                                      <a:close/>
                                      <a:moveTo>
                                        <a:pt x="12961" y="9379"/>
                                      </a:moveTo>
                                      <a:cubicBezTo>
                                        <a:pt x="12989" y="9322"/>
                                        <a:pt x="12989" y="9265"/>
                                        <a:pt x="12980" y="9265"/>
                                      </a:cubicBezTo>
                                      <a:cubicBezTo>
                                        <a:pt x="12970" y="9265"/>
                                        <a:pt x="12951" y="9265"/>
                                        <a:pt x="12942" y="9322"/>
                                      </a:cubicBezTo>
                                      <a:cubicBezTo>
                                        <a:pt x="12923" y="9436"/>
                                        <a:pt x="12932" y="9436"/>
                                        <a:pt x="12961" y="9379"/>
                                      </a:cubicBezTo>
                                      <a:close/>
                                      <a:moveTo>
                                        <a:pt x="13179" y="8981"/>
                                      </a:moveTo>
                                      <a:cubicBezTo>
                                        <a:pt x="13150" y="9152"/>
                                        <a:pt x="13150" y="9152"/>
                                        <a:pt x="13188" y="9152"/>
                                      </a:cubicBezTo>
                                      <a:cubicBezTo>
                                        <a:pt x="13216" y="9152"/>
                                        <a:pt x="13245" y="9095"/>
                                        <a:pt x="13254" y="8981"/>
                                      </a:cubicBezTo>
                                      <a:cubicBezTo>
                                        <a:pt x="13273" y="8867"/>
                                        <a:pt x="13273" y="8811"/>
                                        <a:pt x="13245" y="8811"/>
                                      </a:cubicBezTo>
                                      <a:cubicBezTo>
                                        <a:pt x="13226" y="8811"/>
                                        <a:pt x="13198" y="8924"/>
                                        <a:pt x="13179" y="8981"/>
                                      </a:cubicBezTo>
                                      <a:close/>
                                      <a:moveTo>
                                        <a:pt x="12430" y="8015"/>
                                      </a:moveTo>
                                      <a:cubicBezTo>
                                        <a:pt x="12430" y="7844"/>
                                        <a:pt x="12412" y="7844"/>
                                        <a:pt x="12298" y="7844"/>
                                      </a:cubicBezTo>
                                      <a:cubicBezTo>
                                        <a:pt x="12222" y="7844"/>
                                        <a:pt x="12165" y="7901"/>
                                        <a:pt x="12165" y="7958"/>
                                      </a:cubicBezTo>
                                      <a:cubicBezTo>
                                        <a:pt x="12165" y="8015"/>
                                        <a:pt x="12175" y="8072"/>
                                        <a:pt x="12184" y="8072"/>
                                      </a:cubicBezTo>
                                      <a:cubicBezTo>
                                        <a:pt x="12194" y="8072"/>
                                        <a:pt x="12203" y="8128"/>
                                        <a:pt x="12194" y="8242"/>
                                      </a:cubicBezTo>
                                      <a:cubicBezTo>
                                        <a:pt x="12184" y="8356"/>
                                        <a:pt x="12194" y="8413"/>
                                        <a:pt x="12222" y="8413"/>
                                      </a:cubicBezTo>
                                      <a:cubicBezTo>
                                        <a:pt x="12241" y="8413"/>
                                        <a:pt x="12270" y="8356"/>
                                        <a:pt x="12279" y="8299"/>
                                      </a:cubicBezTo>
                                      <a:cubicBezTo>
                                        <a:pt x="12288" y="8242"/>
                                        <a:pt x="12317" y="8185"/>
                                        <a:pt x="12364" y="8185"/>
                                      </a:cubicBezTo>
                                      <a:cubicBezTo>
                                        <a:pt x="12412" y="8185"/>
                                        <a:pt x="12430" y="8128"/>
                                        <a:pt x="12430" y="8015"/>
                                      </a:cubicBezTo>
                                      <a:close/>
                                      <a:moveTo>
                                        <a:pt x="13179" y="7958"/>
                                      </a:moveTo>
                                      <a:cubicBezTo>
                                        <a:pt x="13150" y="8015"/>
                                        <a:pt x="13150" y="8072"/>
                                        <a:pt x="13198" y="8072"/>
                                      </a:cubicBezTo>
                                      <a:cubicBezTo>
                                        <a:pt x="13226" y="8072"/>
                                        <a:pt x="13254" y="8015"/>
                                        <a:pt x="13264" y="7958"/>
                                      </a:cubicBezTo>
                                      <a:cubicBezTo>
                                        <a:pt x="13283" y="7844"/>
                                        <a:pt x="13226" y="7844"/>
                                        <a:pt x="13179" y="7958"/>
                                      </a:cubicBezTo>
                                      <a:close/>
                                      <a:moveTo>
                                        <a:pt x="12449" y="9891"/>
                                      </a:moveTo>
                                      <a:cubicBezTo>
                                        <a:pt x="12449" y="9947"/>
                                        <a:pt x="12573" y="9891"/>
                                        <a:pt x="12677" y="9663"/>
                                      </a:cubicBezTo>
                                      <a:cubicBezTo>
                                        <a:pt x="12724" y="9606"/>
                                        <a:pt x="12715" y="9549"/>
                                        <a:pt x="12620" y="9606"/>
                                      </a:cubicBezTo>
                                      <a:cubicBezTo>
                                        <a:pt x="12487" y="9720"/>
                                        <a:pt x="12449" y="9777"/>
                                        <a:pt x="12449" y="9891"/>
                                      </a:cubicBezTo>
                                      <a:close/>
                                      <a:moveTo>
                                        <a:pt x="12809" y="7958"/>
                                      </a:moveTo>
                                      <a:lnTo>
                                        <a:pt x="12752" y="7958"/>
                                      </a:lnTo>
                                      <a:lnTo>
                                        <a:pt x="12819" y="8015"/>
                                      </a:lnTo>
                                      <a:cubicBezTo>
                                        <a:pt x="12876" y="8072"/>
                                        <a:pt x="12866" y="8072"/>
                                        <a:pt x="12752" y="8185"/>
                                      </a:cubicBezTo>
                                      <a:cubicBezTo>
                                        <a:pt x="12686" y="8242"/>
                                        <a:pt x="12620" y="8299"/>
                                        <a:pt x="12610" y="8356"/>
                                      </a:cubicBezTo>
                                      <a:lnTo>
                                        <a:pt x="12610" y="8356"/>
                                      </a:lnTo>
                                      <a:cubicBezTo>
                                        <a:pt x="12601" y="8413"/>
                                        <a:pt x="12658" y="8413"/>
                                        <a:pt x="12762" y="8413"/>
                                      </a:cubicBezTo>
                                      <a:cubicBezTo>
                                        <a:pt x="12895" y="8356"/>
                                        <a:pt x="12932" y="8299"/>
                                        <a:pt x="12951" y="8128"/>
                                      </a:cubicBezTo>
                                      <a:cubicBezTo>
                                        <a:pt x="12980" y="7901"/>
                                        <a:pt x="13112" y="7617"/>
                                        <a:pt x="13179" y="7617"/>
                                      </a:cubicBezTo>
                                      <a:cubicBezTo>
                                        <a:pt x="13198" y="7617"/>
                                        <a:pt x="13216" y="7560"/>
                                        <a:pt x="13216" y="7446"/>
                                      </a:cubicBezTo>
                                      <a:cubicBezTo>
                                        <a:pt x="13216" y="7105"/>
                                        <a:pt x="13084" y="6935"/>
                                        <a:pt x="13055" y="7219"/>
                                      </a:cubicBezTo>
                                      <a:cubicBezTo>
                                        <a:pt x="13046" y="7276"/>
                                        <a:pt x="13018" y="7333"/>
                                        <a:pt x="12989" y="7333"/>
                                      </a:cubicBezTo>
                                      <a:cubicBezTo>
                                        <a:pt x="12961" y="7333"/>
                                        <a:pt x="12904" y="7446"/>
                                        <a:pt x="12866" y="7617"/>
                                      </a:cubicBezTo>
                                      <a:cubicBezTo>
                                        <a:pt x="12800" y="7844"/>
                                        <a:pt x="12800" y="7844"/>
                                        <a:pt x="12942" y="7617"/>
                                      </a:cubicBezTo>
                                      <a:cubicBezTo>
                                        <a:pt x="13018" y="7503"/>
                                        <a:pt x="13093" y="7503"/>
                                        <a:pt x="13074" y="7617"/>
                                      </a:cubicBezTo>
                                      <a:cubicBezTo>
                                        <a:pt x="13065" y="7731"/>
                                        <a:pt x="12895" y="7958"/>
                                        <a:pt x="12809" y="7958"/>
                                      </a:cubicBezTo>
                                      <a:close/>
                                      <a:moveTo>
                                        <a:pt x="13027" y="8185"/>
                                      </a:moveTo>
                                      <a:cubicBezTo>
                                        <a:pt x="13027" y="8242"/>
                                        <a:pt x="13046" y="8242"/>
                                        <a:pt x="13074" y="8242"/>
                                      </a:cubicBezTo>
                                      <a:cubicBezTo>
                                        <a:pt x="13141" y="8128"/>
                                        <a:pt x="13150" y="8072"/>
                                        <a:pt x="13084" y="8072"/>
                                      </a:cubicBezTo>
                                      <a:cubicBezTo>
                                        <a:pt x="13055" y="8072"/>
                                        <a:pt x="13027" y="8128"/>
                                        <a:pt x="13027" y="8185"/>
                                      </a:cubicBezTo>
                                      <a:close/>
                                      <a:moveTo>
                                        <a:pt x="13292" y="8356"/>
                                      </a:moveTo>
                                      <a:lnTo>
                                        <a:pt x="13292" y="8356"/>
                                      </a:lnTo>
                                      <a:cubicBezTo>
                                        <a:pt x="13292" y="8469"/>
                                        <a:pt x="13425" y="8242"/>
                                        <a:pt x="13463" y="8072"/>
                                      </a:cubicBezTo>
                                      <a:cubicBezTo>
                                        <a:pt x="13482" y="7958"/>
                                        <a:pt x="13491" y="7844"/>
                                        <a:pt x="13482" y="7844"/>
                                      </a:cubicBezTo>
                                      <a:cubicBezTo>
                                        <a:pt x="13444" y="7844"/>
                                        <a:pt x="13292" y="8299"/>
                                        <a:pt x="13292" y="8356"/>
                                      </a:cubicBezTo>
                                      <a:close/>
                                      <a:moveTo>
                                        <a:pt x="13396" y="6651"/>
                                      </a:moveTo>
                                      <a:cubicBezTo>
                                        <a:pt x="13396" y="6594"/>
                                        <a:pt x="13387" y="6537"/>
                                        <a:pt x="13377" y="6537"/>
                                      </a:cubicBezTo>
                                      <a:cubicBezTo>
                                        <a:pt x="13368" y="6537"/>
                                        <a:pt x="13359" y="6594"/>
                                        <a:pt x="13349" y="6651"/>
                                      </a:cubicBezTo>
                                      <a:cubicBezTo>
                                        <a:pt x="13340" y="6707"/>
                                        <a:pt x="13349" y="6764"/>
                                        <a:pt x="13368" y="6764"/>
                                      </a:cubicBezTo>
                                      <a:cubicBezTo>
                                        <a:pt x="13387" y="6764"/>
                                        <a:pt x="13396" y="6707"/>
                                        <a:pt x="13396" y="6651"/>
                                      </a:cubicBezTo>
                                      <a:close/>
                                      <a:moveTo>
                                        <a:pt x="13917" y="8697"/>
                                      </a:moveTo>
                                      <a:cubicBezTo>
                                        <a:pt x="13917" y="8697"/>
                                        <a:pt x="13908" y="8754"/>
                                        <a:pt x="13898" y="8811"/>
                                      </a:cubicBezTo>
                                      <a:cubicBezTo>
                                        <a:pt x="13889" y="8867"/>
                                        <a:pt x="13898" y="8924"/>
                                        <a:pt x="13908" y="8924"/>
                                      </a:cubicBezTo>
                                      <a:cubicBezTo>
                                        <a:pt x="13917" y="8924"/>
                                        <a:pt x="13927" y="8867"/>
                                        <a:pt x="13927" y="8811"/>
                                      </a:cubicBezTo>
                                      <a:cubicBezTo>
                                        <a:pt x="13927" y="8754"/>
                                        <a:pt x="13927" y="8697"/>
                                        <a:pt x="13917" y="8697"/>
                                      </a:cubicBezTo>
                                      <a:close/>
                                      <a:moveTo>
                                        <a:pt x="13273" y="9208"/>
                                      </a:moveTo>
                                      <a:cubicBezTo>
                                        <a:pt x="13254" y="9379"/>
                                        <a:pt x="13122" y="9663"/>
                                        <a:pt x="13055" y="9663"/>
                                      </a:cubicBezTo>
                                      <a:cubicBezTo>
                                        <a:pt x="13018" y="9663"/>
                                        <a:pt x="13008" y="9720"/>
                                        <a:pt x="13037" y="9720"/>
                                      </a:cubicBezTo>
                                      <a:cubicBezTo>
                                        <a:pt x="13112" y="9834"/>
                                        <a:pt x="13093" y="9947"/>
                                        <a:pt x="12980" y="10175"/>
                                      </a:cubicBezTo>
                                      <a:cubicBezTo>
                                        <a:pt x="12904" y="10345"/>
                                        <a:pt x="12800" y="10459"/>
                                        <a:pt x="12705" y="10459"/>
                                      </a:cubicBezTo>
                                      <a:cubicBezTo>
                                        <a:pt x="12620" y="10459"/>
                                        <a:pt x="12506" y="10573"/>
                                        <a:pt x="12459" y="10686"/>
                                      </a:cubicBezTo>
                                      <a:lnTo>
                                        <a:pt x="12374" y="10857"/>
                                      </a:lnTo>
                                      <a:lnTo>
                                        <a:pt x="12506" y="10800"/>
                                      </a:lnTo>
                                      <a:cubicBezTo>
                                        <a:pt x="12620" y="10743"/>
                                        <a:pt x="12639" y="10743"/>
                                        <a:pt x="12629" y="10914"/>
                                      </a:cubicBezTo>
                                      <a:cubicBezTo>
                                        <a:pt x="12620" y="11027"/>
                                        <a:pt x="12629" y="11084"/>
                                        <a:pt x="12667" y="11027"/>
                                      </a:cubicBezTo>
                                      <a:cubicBezTo>
                                        <a:pt x="12696" y="10971"/>
                                        <a:pt x="12724" y="10914"/>
                                        <a:pt x="12734" y="10857"/>
                                      </a:cubicBezTo>
                                      <a:cubicBezTo>
                                        <a:pt x="12743" y="10800"/>
                                        <a:pt x="12800" y="10686"/>
                                        <a:pt x="12866" y="10573"/>
                                      </a:cubicBezTo>
                                      <a:cubicBezTo>
                                        <a:pt x="12970" y="10402"/>
                                        <a:pt x="13216" y="9720"/>
                                        <a:pt x="13302" y="9379"/>
                                      </a:cubicBezTo>
                                      <a:cubicBezTo>
                                        <a:pt x="13321" y="9322"/>
                                        <a:pt x="13330" y="9208"/>
                                        <a:pt x="13321" y="9152"/>
                                      </a:cubicBezTo>
                                      <a:cubicBezTo>
                                        <a:pt x="13311" y="9095"/>
                                        <a:pt x="13283" y="9152"/>
                                        <a:pt x="13273" y="9208"/>
                                      </a:cubicBezTo>
                                      <a:close/>
                                      <a:moveTo>
                                        <a:pt x="12677" y="10857"/>
                                      </a:moveTo>
                                      <a:cubicBezTo>
                                        <a:pt x="12648" y="10857"/>
                                        <a:pt x="12639" y="10857"/>
                                        <a:pt x="12658" y="10800"/>
                                      </a:cubicBezTo>
                                      <a:cubicBezTo>
                                        <a:pt x="12667" y="10743"/>
                                        <a:pt x="12686" y="10743"/>
                                        <a:pt x="12705" y="10800"/>
                                      </a:cubicBezTo>
                                      <a:cubicBezTo>
                                        <a:pt x="12724" y="10857"/>
                                        <a:pt x="12696" y="10857"/>
                                        <a:pt x="12677" y="10857"/>
                                      </a:cubicBezTo>
                                      <a:close/>
                                      <a:moveTo>
                                        <a:pt x="12781" y="6651"/>
                                      </a:moveTo>
                                      <a:cubicBezTo>
                                        <a:pt x="12752" y="6764"/>
                                        <a:pt x="12734" y="6764"/>
                                        <a:pt x="12705" y="6651"/>
                                      </a:cubicBezTo>
                                      <a:cubicBezTo>
                                        <a:pt x="12677" y="6537"/>
                                        <a:pt x="12648" y="6594"/>
                                        <a:pt x="12610" y="6707"/>
                                      </a:cubicBezTo>
                                      <a:cubicBezTo>
                                        <a:pt x="12459" y="7162"/>
                                        <a:pt x="12402" y="7276"/>
                                        <a:pt x="12355" y="7333"/>
                                      </a:cubicBezTo>
                                      <a:cubicBezTo>
                                        <a:pt x="12326" y="7333"/>
                                        <a:pt x="12279" y="7389"/>
                                        <a:pt x="12251" y="7446"/>
                                      </a:cubicBezTo>
                                      <a:cubicBezTo>
                                        <a:pt x="12222" y="7503"/>
                                        <a:pt x="12241" y="7503"/>
                                        <a:pt x="12326" y="7503"/>
                                      </a:cubicBezTo>
                                      <a:cubicBezTo>
                                        <a:pt x="12459" y="7446"/>
                                        <a:pt x="12724" y="7105"/>
                                        <a:pt x="12781" y="6878"/>
                                      </a:cubicBezTo>
                                      <a:cubicBezTo>
                                        <a:pt x="12828" y="6651"/>
                                        <a:pt x="12828" y="6537"/>
                                        <a:pt x="12781" y="6651"/>
                                      </a:cubicBezTo>
                                      <a:close/>
                                      <a:moveTo>
                                        <a:pt x="12544" y="8356"/>
                                      </a:moveTo>
                                      <a:cubicBezTo>
                                        <a:pt x="12497" y="8242"/>
                                        <a:pt x="12487" y="8299"/>
                                        <a:pt x="12487" y="8469"/>
                                      </a:cubicBezTo>
                                      <a:cubicBezTo>
                                        <a:pt x="12487" y="8583"/>
                                        <a:pt x="12506" y="8640"/>
                                        <a:pt x="12525" y="8640"/>
                                      </a:cubicBezTo>
                                      <a:cubicBezTo>
                                        <a:pt x="12563" y="8583"/>
                                        <a:pt x="12573" y="8413"/>
                                        <a:pt x="12544" y="8356"/>
                                      </a:cubicBezTo>
                                      <a:close/>
                                      <a:moveTo>
                                        <a:pt x="11105" y="15518"/>
                                      </a:moveTo>
                                      <a:cubicBezTo>
                                        <a:pt x="11105" y="15632"/>
                                        <a:pt x="11095" y="15859"/>
                                        <a:pt x="11095" y="16029"/>
                                      </a:cubicBezTo>
                                      <a:lnTo>
                                        <a:pt x="11095" y="16029"/>
                                      </a:lnTo>
                                      <a:cubicBezTo>
                                        <a:pt x="11086" y="16200"/>
                                        <a:pt x="11095" y="16257"/>
                                        <a:pt x="11114" y="16257"/>
                                      </a:cubicBezTo>
                                      <a:cubicBezTo>
                                        <a:pt x="11133" y="16257"/>
                                        <a:pt x="11143" y="16143"/>
                                        <a:pt x="11143" y="15859"/>
                                      </a:cubicBezTo>
                                      <a:cubicBezTo>
                                        <a:pt x="11143" y="15632"/>
                                        <a:pt x="11133" y="15404"/>
                                        <a:pt x="11124" y="15347"/>
                                      </a:cubicBezTo>
                                      <a:cubicBezTo>
                                        <a:pt x="11114" y="15291"/>
                                        <a:pt x="11105" y="15404"/>
                                        <a:pt x="11105" y="15518"/>
                                      </a:cubicBezTo>
                                      <a:close/>
                                      <a:moveTo>
                                        <a:pt x="11370" y="12960"/>
                                      </a:moveTo>
                                      <a:cubicBezTo>
                                        <a:pt x="11332" y="13017"/>
                                        <a:pt x="11323" y="13074"/>
                                        <a:pt x="11332" y="13131"/>
                                      </a:cubicBezTo>
                                      <a:cubicBezTo>
                                        <a:pt x="11360" y="13244"/>
                                        <a:pt x="11417" y="13244"/>
                                        <a:pt x="11427" y="13131"/>
                                      </a:cubicBezTo>
                                      <a:cubicBezTo>
                                        <a:pt x="11446" y="12960"/>
                                        <a:pt x="11436" y="12903"/>
                                        <a:pt x="11370" y="12960"/>
                                      </a:cubicBezTo>
                                      <a:close/>
                                      <a:moveTo>
                                        <a:pt x="11749" y="14665"/>
                                      </a:moveTo>
                                      <a:cubicBezTo>
                                        <a:pt x="11758" y="14779"/>
                                        <a:pt x="11768" y="14836"/>
                                        <a:pt x="11777" y="14836"/>
                                      </a:cubicBezTo>
                                      <a:cubicBezTo>
                                        <a:pt x="11806" y="14836"/>
                                        <a:pt x="11824" y="14552"/>
                                        <a:pt x="11806" y="14438"/>
                                      </a:cubicBezTo>
                                      <a:cubicBezTo>
                                        <a:pt x="11777" y="14381"/>
                                        <a:pt x="11739" y="14495"/>
                                        <a:pt x="11749" y="14665"/>
                                      </a:cubicBezTo>
                                      <a:close/>
                                      <a:moveTo>
                                        <a:pt x="11758" y="12619"/>
                                      </a:moveTo>
                                      <a:cubicBezTo>
                                        <a:pt x="11720" y="12619"/>
                                        <a:pt x="11730" y="12789"/>
                                        <a:pt x="11768" y="12846"/>
                                      </a:cubicBezTo>
                                      <a:cubicBezTo>
                                        <a:pt x="11787" y="12846"/>
                                        <a:pt x="11806" y="12846"/>
                                        <a:pt x="11824" y="12846"/>
                                      </a:cubicBezTo>
                                      <a:cubicBezTo>
                                        <a:pt x="11843" y="12789"/>
                                        <a:pt x="11843" y="12789"/>
                                        <a:pt x="11815" y="12733"/>
                                      </a:cubicBezTo>
                                      <a:cubicBezTo>
                                        <a:pt x="11796" y="12619"/>
                                        <a:pt x="11777" y="12619"/>
                                        <a:pt x="11758" y="12619"/>
                                      </a:cubicBezTo>
                                      <a:close/>
                                      <a:moveTo>
                                        <a:pt x="12184" y="10857"/>
                                      </a:moveTo>
                                      <a:cubicBezTo>
                                        <a:pt x="12175" y="10857"/>
                                        <a:pt x="12165" y="10857"/>
                                        <a:pt x="12165" y="10914"/>
                                      </a:cubicBezTo>
                                      <a:cubicBezTo>
                                        <a:pt x="12165" y="10971"/>
                                        <a:pt x="12156" y="11027"/>
                                        <a:pt x="12156" y="11141"/>
                                      </a:cubicBezTo>
                                      <a:lnTo>
                                        <a:pt x="12156" y="11141"/>
                                      </a:lnTo>
                                      <a:cubicBezTo>
                                        <a:pt x="12146" y="11255"/>
                                        <a:pt x="12156" y="11312"/>
                                        <a:pt x="12175" y="11312"/>
                                      </a:cubicBezTo>
                                      <a:cubicBezTo>
                                        <a:pt x="12194" y="11312"/>
                                        <a:pt x="12203" y="11198"/>
                                        <a:pt x="12203" y="11084"/>
                                      </a:cubicBezTo>
                                      <a:cubicBezTo>
                                        <a:pt x="12194" y="10971"/>
                                        <a:pt x="12194" y="10857"/>
                                        <a:pt x="12184" y="10857"/>
                                      </a:cubicBezTo>
                                      <a:close/>
                                      <a:moveTo>
                                        <a:pt x="11237" y="14893"/>
                                      </a:moveTo>
                                      <a:cubicBezTo>
                                        <a:pt x="11218" y="14893"/>
                                        <a:pt x="11199" y="15006"/>
                                        <a:pt x="11199" y="15063"/>
                                      </a:cubicBezTo>
                                      <a:cubicBezTo>
                                        <a:pt x="11190" y="15234"/>
                                        <a:pt x="11218" y="15234"/>
                                        <a:pt x="11247" y="15006"/>
                                      </a:cubicBezTo>
                                      <a:cubicBezTo>
                                        <a:pt x="11266" y="14836"/>
                                        <a:pt x="11266" y="14836"/>
                                        <a:pt x="11237" y="14893"/>
                                      </a:cubicBezTo>
                                      <a:close/>
                                      <a:moveTo>
                                        <a:pt x="11114" y="12221"/>
                                      </a:moveTo>
                                      <a:cubicBezTo>
                                        <a:pt x="11105" y="12278"/>
                                        <a:pt x="11114" y="12278"/>
                                        <a:pt x="11133" y="12278"/>
                                      </a:cubicBezTo>
                                      <a:cubicBezTo>
                                        <a:pt x="11162" y="12278"/>
                                        <a:pt x="11171" y="12278"/>
                                        <a:pt x="11152" y="12221"/>
                                      </a:cubicBezTo>
                                      <a:cubicBezTo>
                                        <a:pt x="11152" y="12164"/>
                                        <a:pt x="11133" y="12164"/>
                                        <a:pt x="11114" y="12221"/>
                                      </a:cubicBezTo>
                                      <a:close/>
                                      <a:moveTo>
                                        <a:pt x="11266" y="11937"/>
                                      </a:moveTo>
                                      <a:cubicBezTo>
                                        <a:pt x="11266" y="11994"/>
                                        <a:pt x="11256" y="12051"/>
                                        <a:pt x="11237" y="12107"/>
                                      </a:cubicBezTo>
                                      <a:cubicBezTo>
                                        <a:pt x="11218" y="12164"/>
                                        <a:pt x="11228" y="12164"/>
                                        <a:pt x="11256" y="12164"/>
                                      </a:cubicBezTo>
                                      <a:cubicBezTo>
                                        <a:pt x="11304" y="12164"/>
                                        <a:pt x="11323" y="12051"/>
                                        <a:pt x="11285" y="11880"/>
                                      </a:cubicBezTo>
                                      <a:cubicBezTo>
                                        <a:pt x="11266" y="11880"/>
                                        <a:pt x="11266" y="11880"/>
                                        <a:pt x="11266" y="11937"/>
                                      </a:cubicBezTo>
                                      <a:close/>
                                      <a:moveTo>
                                        <a:pt x="12061" y="10118"/>
                                      </a:moveTo>
                                      <a:cubicBezTo>
                                        <a:pt x="12061" y="10175"/>
                                        <a:pt x="12071" y="10175"/>
                                        <a:pt x="12090" y="10175"/>
                                      </a:cubicBezTo>
                                      <a:cubicBezTo>
                                        <a:pt x="12109" y="10118"/>
                                        <a:pt x="12118" y="10118"/>
                                        <a:pt x="12118" y="10061"/>
                                      </a:cubicBezTo>
                                      <a:cubicBezTo>
                                        <a:pt x="12118" y="10004"/>
                                        <a:pt x="12109" y="10004"/>
                                        <a:pt x="12090" y="10004"/>
                                      </a:cubicBezTo>
                                      <a:cubicBezTo>
                                        <a:pt x="12071" y="10004"/>
                                        <a:pt x="12061" y="10061"/>
                                        <a:pt x="12061" y="10118"/>
                                      </a:cubicBezTo>
                                      <a:close/>
                                      <a:moveTo>
                                        <a:pt x="12004" y="8981"/>
                                      </a:moveTo>
                                      <a:cubicBezTo>
                                        <a:pt x="12004" y="8867"/>
                                        <a:pt x="11995" y="8867"/>
                                        <a:pt x="11985" y="8867"/>
                                      </a:cubicBezTo>
                                      <a:cubicBezTo>
                                        <a:pt x="11976" y="8867"/>
                                        <a:pt x="11966" y="8981"/>
                                        <a:pt x="11966" y="9038"/>
                                      </a:cubicBezTo>
                                      <a:cubicBezTo>
                                        <a:pt x="11966" y="9095"/>
                                        <a:pt x="11976" y="9152"/>
                                        <a:pt x="11985" y="9152"/>
                                      </a:cubicBezTo>
                                      <a:cubicBezTo>
                                        <a:pt x="11995" y="9152"/>
                                        <a:pt x="12004" y="9095"/>
                                        <a:pt x="12004" y="8981"/>
                                      </a:cubicBezTo>
                                      <a:close/>
                                      <a:moveTo>
                                        <a:pt x="12137" y="15063"/>
                                      </a:moveTo>
                                      <a:cubicBezTo>
                                        <a:pt x="12146" y="15120"/>
                                        <a:pt x="12156" y="15177"/>
                                        <a:pt x="12175" y="15177"/>
                                      </a:cubicBezTo>
                                      <a:cubicBezTo>
                                        <a:pt x="12213" y="15177"/>
                                        <a:pt x="12203" y="15120"/>
                                        <a:pt x="12165" y="15063"/>
                                      </a:cubicBezTo>
                                      <a:cubicBezTo>
                                        <a:pt x="12146" y="15006"/>
                                        <a:pt x="12127" y="15006"/>
                                        <a:pt x="12137" y="15063"/>
                                      </a:cubicBezTo>
                                      <a:close/>
                                      <a:moveTo>
                                        <a:pt x="11938" y="12505"/>
                                      </a:moveTo>
                                      <a:cubicBezTo>
                                        <a:pt x="11910" y="12562"/>
                                        <a:pt x="11881" y="12676"/>
                                        <a:pt x="11881" y="12676"/>
                                      </a:cubicBezTo>
                                      <a:cubicBezTo>
                                        <a:pt x="11881" y="12733"/>
                                        <a:pt x="11957" y="12619"/>
                                        <a:pt x="11976" y="12505"/>
                                      </a:cubicBezTo>
                                      <a:cubicBezTo>
                                        <a:pt x="11985" y="12392"/>
                                        <a:pt x="11966" y="12448"/>
                                        <a:pt x="11938" y="12505"/>
                                      </a:cubicBezTo>
                                      <a:close/>
                                      <a:moveTo>
                                        <a:pt x="11910" y="9152"/>
                                      </a:moveTo>
                                      <a:cubicBezTo>
                                        <a:pt x="11891" y="9152"/>
                                        <a:pt x="11862" y="9208"/>
                                        <a:pt x="11843" y="9265"/>
                                      </a:cubicBezTo>
                                      <a:cubicBezTo>
                                        <a:pt x="11824" y="9379"/>
                                        <a:pt x="11824" y="9379"/>
                                        <a:pt x="11843" y="9379"/>
                                      </a:cubicBezTo>
                                      <a:cubicBezTo>
                                        <a:pt x="11862" y="9379"/>
                                        <a:pt x="11881" y="9322"/>
                                        <a:pt x="11910" y="9265"/>
                                      </a:cubicBezTo>
                                      <a:cubicBezTo>
                                        <a:pt x="11938" y="9152"/>
                                        <a:pt x="11938" y="9152"/>
                                        <a:pt x="11910" y="9152"/>
                                      </a:cubicBezTo>
                                      <a:close/>
                                      <a:moveTo>
                                        <a:pt x="11720" y="11937"/>
                                      </a:moveTo>
                                      <a:cubicBezTo>
                                        <a:pt x="11607" y="12051"/>
                                        <a:pt x="11531" y="12051"/>
                                        <a:pt x="11493" y="11937"/>
                                      </a:cubicBezTo>
                                      <a:cubicBezTo>
                                        <a:pt x="11465" y="11880"/>
                                        <a:pt x="11417" y="11880"/>
                                        <a:pt x="11389" y="11937"/>
                                      </a:cubicBezTo>
                                      <a:cubicBezTo>
                                        <a:pt x="11351" y="11994"/>
                                        <a:pt x="11351" y="11994"/>
                                        <a:pt x="11408" y="12051"/>
                                      </a:cubicBezTo>
                                      <a:cubicBezTo>
                                        <a:pt x="11446" y="12051"/>
                                        <a:pt x="11493" y="12107"/>
                                        <a:pt x="11512" y="12164"/>
                                      </a:cubicBezTo>
                                      <a:lnTo>
                                        <a:pt x="11512" y="12164"/>
                                      </a:lnTo>
                                      <a:cubicBezTo>
                                        <a:pt x="11540" y="12221"/>
                                        <a:pt x="11578" y="12221"/>
                                        <a:pt x="11597" y="12221"/>
                                      </a:cubicBezTo>
                                      <a:cubicBezTo>
                                        <a:pt x="11626" y="12221"/>
                                        <a:pt x="11720" y="12164"/>
                                        <a:pt x="11824" y="12107"/>
                                      </a:cubicBezTo>
                                      <a:cubicBezTo>
                                        <a:pt x="11976" y="12051"/>
                                        <a:pt x="12014" y="12051"/>
                                        <a:pt x="12023" y="11880"/>
                                      </a:cubicBezTo>
                                      <a:cubicBezTo>
                                        <a:pt x="12042" y="11709"/>
                                        <a:pt x="12071" y="11709"/>
                                        <a:pt x="11720" y="11937"/>
                                      </a:cubicBezTo>
                                      <a:close/>
                                    </a:path>
                                  </a:pathLst>
                                </a:custGeom>
                                <a:grpFill/>
                                <a:ln w="12700">
                                  <a:solidFill>
                                    <a:schemeClr val="accent1"/>
                                  </a:solidFill>
                                  <a:miter lim="400000"/>
                                </a:ln>
                              </wps:spPr>
                              <wps:bodyPr lIns="38100" tIns="38100" rIns="38100" bIns="38100" anchor="ctr"/>
                            </wps:wsp>
                            <wps:wsp>
                              <wps:cNvPr id="75" name="Straight Connector 75"/>
                              <wps:cNvCnPr/>
                              <wps:spPr>
                                <a:xfrm>
                                  <a:off x="0" y="0"/>
                                  <a:ext cx="4025900" cy="0"/>
                                </a:xfrm>
                                <a:prstGeom prst="line">
                                  <a:avLst/>
                                </a:prstGeom>
                                <a:grpFill/>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09A0994" id="Group 77" o:spid="_x0000_s1026" style="width:317pt;height:53.35pt;mso-position-horizontal-relative:char;mso-position-vertical-relative:line" coordsize="40259,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">
                      <v:shape id="Shape" o:spid="_x0000_s1027" style="position:absolute;left:5842;width:28952;height:6773;visibility:visible;mso-wrap-style:square;v-text-anchor:middle" coordsize="21588,2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" path="m8539,9038v37,,56,,37,-57c8557,8981,8529,8981,8510,8981v-28,,-19,57,29,57xm8681,10061v-95,57,-171,114,-180,114l8501,10175v-10,113,322,-57,331,-114c8851,10004,8775,10004,8681,10061xm8510,6992v-28,,-19,,10,113c8567,7219,8567,7219,8557,7105v-9,-57,-28,-113,-47,-113xm8614,7219v10,,19,,19,-57c8633,7105,8624,7105,8614,7048v-9,-56,-19,,-19,57c8595,7162,8605,7219,8614,7219xm8520,8640r,c8501,8640,8510,8697,8548,8697v38,,57,,38,-57c8576,8640,8539,8640,8520,8640xm8472,10573v-19,,,56,29,56c8539,10629,8548,10629,8529,10573v-9,,-38,,-57,xm8539,7446v-10,57,-10,57,9,57c8567,7503,8576,7503,8567,7446v,,-19,,-28,xm8766,7503v-19,57,-29,114,-10,114c8775,7617,8794,7560,8813,7503v29,-114,,-114,-47,xm9021,7503v29,,38,,19,-57c9021,7389,9012,7389,8993,7446v-9,57,,57,28,57xm7620,9095v-9,57,,57,19,57c7667,9152,7677,9152,7658,9095v-10,-57,-29,-57,-38,xm8946,8583v19,57,38,114,47,114c9003,8697,9021,8640,9040,8583v19,-57,10,-114,-47,-114c8946,8526,8927,8526,8946,8583xm8747,8299v19,,28,,19,-57c8756,8185,8747,8185,8728,8242v-10,,,57,19,57xm8737,8640v-9,57,,57,19,57c8775,8697,8794,8697,8775,8640v-9,,-28,,-38,xm7743,7901v-57,57,-66,57,-57,-57c7696,7731,7686,7731,7667,7787v-113,228,-416,398,-539,341c7033,8072,6995,8072,6995,8185v,57,-38,114,-104,114c6834,8299,6777,8299,6758,8356v-19,57,-66,57,-123,57c6550,8356,6522,8469,6569,8583v9,,-19,,-76,c6436,8526,6379,8583,6370,8640v-66,341,-464,398,-587,57c5754,8640,5745,8640,5773,8811v19,113,38,170,48,170c5830,8981,5840,9038,5840,9095v,57,-19,113,-67,57c5726,9095,5717,9095,5726,9208v10,114,66,114,227,57c6389,9095,6843,9038,6938,9095v85,57,114,57,133,-114c7099,8811,7090,8811,7061,8867v-19,57,-38,,-47,-56c6995,8640,7137,8583,7194,8754v57,170,161,227,199,57c7412,8754,7402,8697,7364,8754v-66,57,-161,,-161,-171c7203,8526,7213,8469,7222,8526v38,114,246,-113,265,-284c7497,8128,7563,8072,7667,8072v104,,161,-57,161,-171c7819,7901,7781,7844,7743,7901xm6720,8811v-38,,-47,,-28,-57c6711,8754,6739,8754,6758,8754v10,,,57,-38,57xm8917,7048v-19,,,57,29,57c8984,7105,8993,7105,8974,7048v-9,-56,-38,-56,-57,xm20934,1080v19,57,38,114,57,114c21010,1194,21010,1194,20991,1080v-19,-57,-38,-114,-57,-114c20915,966,20915,966,20934,1080xm6256,8413v-9,-57,-19,-57,-38,c6209,8469,6209,8469,6228,8469v28,,38,,28,-56xm8179,8811v19,,28,,19,-57c8188,8697,8179,8697,8160,8754v-10,57,,57,19,57xm7781,11482v-19,114,-19,114,9,57c7809,11482,7819,11425,7809,11425v-9,,-19,,-28,57xm20593,114v-9,-57,-19,-57,-38,c20546,171,20546,171,20565,171v28,56,38,,28,-57xm6701,8015v-9,-57,-19,-57,-37,c6654,8072,6654,8072,6673,8072v28,,38,-57,28,-57xm7951,7901v-19,,,57,38,57c8037,7958,8056,7958,8027,7901v-9,-57,-47,-57,-76,xm8302,10175v-95,57,-180,113,-180,113c8103,10402,8434,10288,8453,10232v19,-114,-28,-114,-151,-57xm8150,6764v-9,,-19,57,-19,114c8131,6935,8141,6992,8160,6992v19,,19,-57,19,-114c8179,6821,8160,6764,8150,6764xm7771,7617v19,,29,,19,-57c7781,7503,7771,7503,7753,7560r,c7753,7617,7753,7617,7771,7617xm7866,10232r,c7828,10232,7857,10288,7932,10288v76,,114,,76,-56c7970,10232,7914,10232,7866,10232xm7923,11425r,c7914,11482,7914,11482,7932,11482v19,,29,,19,-57c7951,11425,7932,11425,7923,11425xm8917,7446v-9,-57,-38,-57,-57,c8842,7446,8851,7503,8879,7503v38,,48,,38,-57xm9779,14040v-28,114,-28,171,-19,171c9788,14211,9845,14040,9826,13983v,-57,-19,,-47,57xm10063,7162v-9,-57,-28,-57,-47,c10006,7219,10016,7219,10035,7219v19,,47,-57,28,-57xm10253,8072v37,,47,,28,-57c10262,8015,10234,8015,10215,8015v-19,,9,57,38,57xm9419,7048v-9,57,-9,57,10,57c9448,7105,9457,7105,9448,7048v,-56,-10,-56,-29,xm9542,8754r-47,c9476,8754,9457,8811,9438,8867r47,-56l9542,8754xm9514,7333v-29,,-57,56,-66,113c9429,7560,9429,7560,9457,7560v19,,47,-57,66,-114c9552,7333,9552,7333,9514,7333xm9438,8867r,c9438,8867,9438,8867,9438,8867r,xm9845,7560v-19,,-9,57,29,57c9912,7617,9931,7617,9912,7560v-10,,-48,,-67,xm9874,15177v,,-10,57,-19,114c9845,15347,9855,15404,9864,15404v10,,19,-57,19,-113c9883,15234,9883,15177,9874,15177xm9940,8583v-28,-57,-47,-57,-57,57c9883,8697,9874,8754,9864,8754v-9,,-9,-57,-9,-114c9855,8583,9855,8526,9836,8526v-19,,-29,57,-29,114c9807,8697,9760,8754,9703,8754v-66,,-85,57,-47,57l9713,8867r-48,114c9628,9038,9637,9038,9684,9038v341,-341,341,-341,256,-455xm9874,7219v-38,,-67,57,-67,114c9807,7389,9836,7389,9874,7389v38,,66,-56,66,-113c9940,7219,9912,7219,9874,7219xm10073,7503v56,,132,-57,161,-57l10290,7389r-66,c10186,7389,10120,7446,10063,7446r,l9968,7503r105,xm9836,10004r,c9845,10061,9874,10118,9921,10118v47,,66,,57,-114c9968,9947,9931,9891,9893,9891v-38,,-57,56,-57,113xm9353,14154v-10,57,,57,19,57c9391,14211,9410,14211,9391,14154v-19,-57,-29,-57,-38,xm9164,12846v-10,-57,-29,-57,-48,c9107,12903,9116,12903,9135,12903v19,,38,,29,-57xm9182,14040v-18,,-9,57,19,57c9230,14097,9249,14097,9230,14040v-10,-57,-29,-57,-48,xm9334,16484v,57,,114,9,114c9343,16598,9353,16541,9362,16484v10,-57,,-113,-9,-113c9343,16371,9334,16427,9334,16484xm8965,13187v-10,57,-10,57,9,57c8993,13244,9003,13244,8993,13187v,-56,-19,-56,-28,xm8965,8867v-19,,-48,,-67,c8879,8867,8898,8924,8927,8924v38,,57,-57,38,-57xm9145,8867v-19,-56,-124,-56,-124,57c9021,8924,9059,8981,9097,8981v38,-57,67,-114,48,-114xm9429,8924v-10,114,9,114,47,114l9533,9038r-57,-57l9429,8924v,-57,,-57,,l9429,8924xm9315,6821v-9,-57,-19,-57,-38,c9268,6878,9268,6878,9287,6878v28,,37,,28,-57xm9277,7503v38,57,47,57,29,171c9287,7787,9287,7787,9306,7731v56,-114,37,-285,-19,-285c9220,7446,9220,7446,9277,7503xm9296,8754v-9,57,,57,19,57c9343,8811,9353,8811,9334,8754v,-57,-28,-57,-38,xm9864,12903v,-57,-123,-57,-284,-57c9429,12846,9296,12903,9296,12960v,57,19,114,47,114l9391,13074r-57,57c9306,13187,9249,13187,9201,13131v-47,-57,-75,,-75,56c9126,13244,9145,13301,9173,13358v95,57,473,-57,473,-114c9646,13187,9675,13131,9713,13131v94,,151,-114,151,-228xm9523,14154v-19,,-9,57,19,57c9571,14211,9590,14211,9571,14154v-10,-57,-38,-57,-48,xm9665,14154v-9,57,,57,19,57c9713,14211,9722,14211,9703,14154v-19,-57,-19,-57,-38,xm7781,10288v-10,-56,-19,-56,-38,c7734,10345,7734,10345,7753,10345v18,,28,-57,28,-57xm4855,6992v9,-57,9,-171,9,-228c4855,6707,4845,6651,4836,6764v-10,57,-10,171,-10,228l4826,6992v10,56,19,113,29,xm2554,909v-10,57,,57,19,57c2601,966,2611,966,2592,909v-10,-56,-29,-56,-38,xm4978,11482v-28,114,-28,114,19,114c5035,11596,5044,11539,5025,11482v-9,-57,-19,-57,-47,xm4173,6707v123,-113,189,-227,208,-341c4410,6196,4381,6196,4277,6309v-47,57,-113,114,-161,114l4040,6423r57,114c4116,6707,4154,6764,4173,6707xm4978,10004v-47,114,-47,114,19,114c5035,10118,5054,10061,5044,10004v-9,-113,-28,-113,-66,xm4883,10004v-28,-57,-28,-113,,-170c4902,9777,4940,9777,4969,9777r56,l4978,9663v-28,-57,-104,-57,-170,c4741,9720,4665,9720,4647,9720v-38,-57,-38,-57,-19,57c4647,9834,4694,9891,4732,9891v47,,94,56,104,113c4855,10061,4874,10118,4893,10118v9,,9,-57,-10,-114xm4760,8811v19,-57,19,-114,-9,-114c4732,8697,4684,8697,4656,8640r-66,-57l4647,8754v66,170,85,227,113,57xm5092,7560v-10,57,,57,19,57c5129,7617,5148,7617,5129,7560v,,-18,,-37,xm5461,11198v19,,28,,19,-57c5470,11084,5461,11084,5442,11141v-9,,,57,19,57xm5376,10743v-19,,-29,57,-29,114c5347,10914,5357,10971,5376,10971v19,,28,-57,28,-114c5404,10800,5385,10743,5376,10743xm5385,8185v-38,,-95,,-123,-57c5215,8072,5205,8015,5224,7901v10,-57,57,-170,95,-170c5357,7731,5385,7674,5376,7617v-10,-57,-57,-57,-104,c5224,7674,5196,7731,5205,7731v29,,-57,454,-94,454c5092,8185,5082,8242,5082,8299v,170,-132,-171,-170,-512c4893,7617,4874,7560,4874,7617v,57,28,227,66,455c4987,8299,4997,8413,4978,8413v-19,,-28,56,-28,56c4950,8583,5262,8526,5385,8469v95,-113,104,-284,,-284xm5423,7219v-19,-171,-114,-114,-123,57c5290,7389,5300,7446,5328,7446v67,,114,-113,95,-227xm5281,6139v-9,-57,-66,-114,-123,-114c5073,6025,5044,6082,5063,6139v10,57,19,170,10,284c5063,6537,5073,6537,5101,6480v19,-57,57,-114,85,-114c5253,6366,5300,6253,5281,6139xm3993,15575v-66,-57,-104,57,-57,227c3965,15859,4448,15916,4438,15802v-9,-57,-94,-57,-189,-114c4154,15632,4031,15575,3993,15575xm4883,11653v-9,56,,56,19,56c4931,11709,4940,11709,4921,11653v-9,,-28,,-38,xm2516,5684v-38,284,-29,284,76,c2639,5571,2705,5400,2743,5400v57,-57,57,-114,10,-114c2667,5286,2544,5514,2516,5684xm2592,2785v-86,,-1108,2217,-1108,2444c1484,5286,1474,5343,1749,4661v369,-853,701,-1535,748,-1535c2525,3126,2620,2785,2592,2785xm3094,5002v-19,,-10,57,18,57c3141,5059,3160,5059,3141,5002v-10,-57,-29,-57,-47,xm2374,1819v38,-227,19,-398,-29,-227c2336,1648,2327,1705,2336,1705v9,,9,57,-9,171c2298,2103,2336,2046,2374,1819xm3311,5059v-19,57,-28,114,-9,114c3321,5173,3340,5116,3368,5059v19,-57,29,-114,10,-114c3359,4945,3330,5002,3311,5059xm3387,4661v-66,57,-142,114,-170,171c3150,4945,3349,4832,3444,4718v38,-57,28,-57,-57,-57xm10584,8242v-57,57,-76,,-66,-57c10537,8015,10527,8015,10442,8242v-38,114,-114,171,-161,171c10177,8413,10035,8526,10035,8640v,171,606,-114,625,-341c10660,8242,10622,8242,10584,8242xm660,1819v-29,,-47,170,-38,341c631,2274,698,2331,698,2217v9,-171,-19,-398,-38,-398xm906,512v-57,56,-47,,38,-398l878,114v-10,,-29,57,-38,170c821,455,764,512,717,398,698,341,688,341,688,512v,113,-9,170,-19,170c650,682,650,739,669,796v19,113,38,113,76,c802,682,821,682,802,853v-19,227,-95,341,-218,341c395,1194,328,1592,489,1762v57,57,57,57,29,-170c480,1364,499,1251,565,1307v123,57,209,-56,256,-341c849,796,887,625,906,568v38,-113,28,-113,,-56xm404,1080v10,57,19,57,19,-171c423,739,442,512,461,398,480,284,537,171,594,57r-171,c414,114,414,171,433,227v9,57,9,171,-10,398c395,909,385,1023,404,1080xm3955,7219v10,-114,19,-227,10,-227c3955,6992,3946,7105,3927,7219v-19,114,-19,227,-10,227c3927,7446,3946,7333,3955,7219xm82,227v,,,-56,,-113l44,114v,284,-9,511,-19,682c16,909,16,1023,25,1080v10,57,,171,-9,227c-3,1421,-3,1535,6,1705v19,398,57,171,67,-284c73,909,111,455,149,512v9,56,28,-57,37,-171c186,284,196,227,205,171r-85,c92,171,82,227,82,227xm1559,3752v-9,-171,124,-626,303,-1137c2033,2160,2080,2103,2005,2501v-29,171,-67,284,-67,341c1938,2899,1938,2899,1948,2956v9,57,57,-228,104,-569c2099,2046,2147,1819,2147,1876v,170,75,-57,94,-284c2251,1535,2279,1421,2308,1364v75,-113,179,-398,170,-455c2478,909,2421,966,2355,1080v-66,114,-142,227,-171,284c2147,1421,2109,1535,2090,1592v-38,170,-85,170,-76,56c2023,1592,2014,1535,1995,1535v-19,,-28,-114,-28,-228c1967,1080,2033,909,2128,796,2232,682,2469,284,2573,r-95,c2450,57,2421,114,2383,227,2270,455,2099,625,2118,455v10,-57,19,-114,19,-57c2147,455,2166,398,2194,284,2222,227,2260,114,2308,l1342,v-10,57,-10,57,-19,57c1313,57,1304,57,1304,r-48,c1247,57,1238,57,1228,57v-38,,-47,,-57,-57l1001,v-19,114,-19,171,,227c1058,455,1010,909,878,1421v-86,341,-19,341,113,c1124,1137,1152,1137,1095,1535v-47,284,-28,341,57,113c1181,1592,1266,1478,1323,1421v104,-57,113,-57,113,171c1436,1705,1427,1876,1408,1876v-38,57,-38,227,,227c1427,2103,1436,2217,1436,2444v,171,10,398,19,512c1465,3069,1446,3183,1380,3524v-48,228,-95,398,-105,341c1266,3865,1266,3979,1266,4149v,228,9,342,57,512c1361,4775,1380,4775,1380,4718v,-227,123,-966,161,-966c1550,3865,1569,3808,1559,3752xm1058,568v,-170,19,-227,56,-113c1133,512,1133,568,1133,625v-19,171,-75,114,-75,-57xm1796,1364v10,,10,57,10,114c1796,1535,1787,1592,1787,1592v,,-10,-57,-10,-114c1777,1421,1787,1364,1796,1364xm1484,2274v9,-285,19,-341,94,-512c1683,1535,1711,1592,1692,2103v-9,228,-28,398,-85,569c1503,3013,1474,2956,1484,2274xm5660,11312v9,56,19,56,47,c5726,11255,5754,11198,5783,11198v19,,57,-57,66,-114c5868,11027,5859,10971,5802,11027v-133,114,-152,171,-142,285xm6872,12960v-19,,-10,57,19,57c6919,13017,6938,13017,6919,12960v-9,-57,-28,-57,-47,xm7061,10629v,-56,-28,-113,-57,-113c6948,10516,6948,10516,6995,10629r,c7052,10800,7061,10800,7061,10629xm6862,10914r-75,-57l6853,11027v76,171,142,228,114,57c6948,11027,6910,10914,6862,10914xm6739,12903v-9,,-19,57,-19,114c6720,13074,6730,13131,6749,13131v19,,19,-57,19,-114c6758,12960,6749,12903,6739,12903xm6749,10914v-19,,-57,,-76,c6654,10914,6673,10971,6711,10971v38,,57,-57,38,-57xm2800,1478v9,,19,-57,28,-114c2838,1307,2828,1251,2809,1251v-18,,-28,56,-28,113c2781,1421,2791,1478,2800,1478xm6455,12676v-19,-114,-38,-171,-38,-114c6417,12619,6436,12789,6465,12903v38,171,66,228,142,228c6682,13131,6692,13131,6635,13074v-104,-57,-142,-171,-180,-398xm7194,10175v-483,57,-502,,-568,-455c6597,9549,6588,9493,6559,9549v-19,57,-19,114,-9,114c6559,9663,6588,9777,6616,9947v29,171,76,285,95,341c6739,10345,6768,10402,6787,10459r,c6834,10573,6919,10573,6929,10459v9,-57,85,-114,170,-114c7184,10345,7345,10288,7450,10232v142,-57,56,-57,-256,-57xm6843,9663v-28,-57,-47,-57,-47,c6796,9720,6815,9777,6834,9834r,c6910,9947,7014,9891,7165,9720r152,-171l7175,9606v-199,114,-275,114,-332,57xm7146,9152v-18,-114,-75,-57,-75,56c7071,9208,7090,9265,7118,9265v47,,47,-57,28,-113xm3198,1194r85,57c3330,1307,3387,1307,3406,1251v38,-57,47,-228,10,-228c3406,1023,3397,966,3406,909v10,-56,47,-113,95,-170c3548,682,3595,625,3605,568v28,-113,237,-341,256,-284c3870,341,3898,284,3917,171,3936,114,3955,57,3984,l3794,v,,,,,c3794,57,3775,114,3756,114v-19,,-56,,-85,57c3633,227,3633,227,3662,114v9,-57,28,-57,38,-114l3595,r-47,171c3501,341,3406,568,3340,796r-142,398xm7052,12846v-10,57,,57,19,57c7099,12903,7109,12903,7090,12846v,-57,-19,-57,-38,xm2989,512c3094,341,3226,171,3378,57r-284,c3094,57,3094,57,3084,57,2866,341,2819,455,2838,568v28,171,57,171,151,-56xm5688,18928v,,-9,57,-19,114c5660,19099,5669,19156,5679,19156v9,,19,-57,19,-114c5698,18985,5698,18928,5688,18928xm2677,2217v28,-171,28,-171,,-114c2658,2160,2639,2160,2630,2160v-10,,-19,57,-19,114c2611,2387,2630,2387,2677,2217xm5783,6196v-10,-57,-19,-57,-38,c5736,6253,5736,6253,5754,6253v29,,38,-57,29,-57xm5556,8754v-48,,-57,,-38,113c5537,8981,5584,9379,5584,9493v,56,-9,56,-28,c5508,9379,5527,9549,5584,9720v38,114,85,114,133,114c5764,9777,5811,9777,5830,9777v19,,29,-57,29,-114c5859,9606,5830,9549,5792,9549v-38,,-75,-56,-94,-227c5622,8811,5612,8811,5556,8754xm5641,9493v,,-10,-57,-19,-114c5612,9322,5622,9265,5631,9265v10,,19,57,19,114c5650,9436,5641,9493,5641,9493xm5622,13415v-47,57,-123,,-161,-57c5423,13301,5395,13301,5404,13358v10,57,47,170,76,227c5575,13756,5707,13756,5707,13585v10,-170,-9,-227,-85,-170xm6342,9777v-10,,-19,57,-29,114c6304,9947,6313,10004,6332,10004v19,,29,-57,29,-113c6351,9834,6342,9777,6342,9777xm5745,7503v38,,57,,38,-57c5764,7446,5736,7446,5717,7446r,c5688,7503,5707,7503,5745,7503xm7648,8867v-9,-56,-28,-56,-47,c7592,8924,7601,8924,7620,8924v28,,38,-57,28,-57xm6162,10345v-10,-57,-38,-57,-57,c6086,10345,6095,10402,6124,10402v28,,57,,38,-57xm5622,7446v-10,,-47,-113,-66,-227c5527,7105,5499,7048,5499,7048v-10,57,-10,57,,114c5499,7162,5527,7276,5556,7446v47,228,132,341,104,114c5650,7446,5631,7446,5622,7446xm6105,9777v,57,38,114,85,114c6256,9891,6285,9891,6275,9834v-9,-171,-161,-171,-170,-57xm6218,11539v-18,,-18,57,-18,114c6209,11709,6209,11766,6218,11766v,,10,-57,19,-113c6247,11539,6237,11539,6218,11539xm6076,12335v-113,57,-161,,-284,-228c5745,12051,5745,12051,5783,12221v38,171,28,171,-38,114c5698,12278,5688,12278,5707,12392v47,113,332,113,426,c6190,12278,6181,12278,6076,12335xm5963,11482v9,,28,-57,47,-57c6039,11368,6029,11312,5963,11312v-85,-57,-114,56,-48,170c5934,11482,5963,11482,5963,11482xm13216,3808v19,-113,-28,-170,-142,-56c12999,3808,12951,3865,12970,3922v29,57,237,,246,-114xm18690,3013v9,-57,-85,-57,-208,-114c18358,2899,18216,2842,18169,2728v-57,-113,-104,-113,-123,c18027,2785,18046,2842,18141,2899v142,114,170,114,170,341c18311,3297,18330,3411,18349,3411v19,,38,-57,38,-114c18387,3240,18425,3183,18491,3240v57,57,142,,199,-57c18747,3126,18766,3069,18737,3069v-47,57,-57,,-47,-56xm19021,2501v-47,,-199,-57,-331,-57c18463,2444,18425,2331,18624,2274v47,,94,-57,123,-114c18775,2103,18690,2103,18529,2103v-142,,-265,,-265,-57c18264,1989,17800,1819,17677,1819v-161,,-190,,-237,c17355,1762,17307,1819,17317,1933v9,56,85,113,170,113c17572,2046,17724,2103,17809,2160v85,57,227,114,303,171c18197,2387,18283,2501,18321,2558v47,114,85,170,179,114c18567,2615,18643,2615,18680,2615v161,113,436,170,455,57c19154,2558,19154,2558,19125,2558v,,-56,,-104,-57xm18425,2558v,,-19,-57,-48,-57c18358,2501,18339,2387,18349,2387v9,-113,76,,76,114c18434,2558,18425,2558,18425,2558xm18898,3126v-19,,,57,29,57c18955,3183,18974,3183,18955,3126v-19,-57,-47,,-57,xm18150,3240v,57,19,114,47,114c18226,3354,18245,3354,18245,3297v,-57,-19,-57,-48,-114c18169,3183,18150,3183,18150,3240xm17790,2672v-9,56,-9,113,19,56c17838,2672,17838,2615,17828,2615v-9,-57,-28,,-38,57xm15915,4604v-9,57,,114,10,114c15934,4718,15944,4661,15953,4604v10,-57,,-113,-9,-113c15934,4491,15925,4547,15915,4604xm17582,2274v-28,,-57,57,-57,113c17525,2444,17554,2501,17582,2501v28,,57,-57,57,-114c17639,2274,17610,2274,17582,2274xm18946,2160v,-57,-19,-114,-48,-114c18870,2046,18860,2103,18860,2160v10,57,29,114,48,114c18927,2274,18946,2217,18946,2160xm17828,1648v123,-56,180,-227,76,-227c17866,1421,17809,1478,17781,1592v-48,113,-48,113,47,56xm19466,3467v-9,57,-9,57,10,57c19495,3524,19504,3524,19495,3467v,,-10,,-29,xm19135,2103v,,-10,-57,-28,-114c19088,1933,19078,1989,19078,2046v,57,10,114,29,114c19125,2160,19135,2103,19135,2103xm19514,2046v-19,-113,-275,-57,-322,57c19173,2160,19173,2160,19192,2331v9,113,38,113,57,113c19334,2274,19410,2217,19466,2217v48,-57,57,-114,48,-171xm18036,1535v-9,-57,-18,-57,-37,c17989,1592,17989,1592,18008,1592v28,,38,,28,-57xm14921,3240v38,-171,19,-227,-38,-114c14845,3183,14836,3183,14855,3297v28,57,28,57,66,-57xm14646,6992v-28,,-38,,-19,113c14656,7219,14656,7219,14675,7105v9,-57,,-113,-29,-113xm12980,5059v19,,28,-57,28,-114c13008,4888,12999,4832,12989,4832v-9,,-19,56,-28,113c12951,5002,12970,5059,12980,5059xm12885,4320v19,57,38,57,57,-114c12970,3979,12970,3979,12838,4036v-161,57,-237,170,-294,284l12544,4320v-28,57,-28,114,29,114c12610,4434,12686,4377,12743,4320v66,-57,123,-57,142,xm12610,4832v-28,,-37,113,-37,170c12591,5173,12648,5116,12648,4945v10,-113,-9,-170,-38,-113xm12260,5229v-9,-56,-19,-56,-38,c12213,5286,12213,5286,12232,5286v28,,38,-57,28,-57xm14315,6764v-19,,-19,,,114l14315,6878v19,57,47,114,66,114l14429,6992r-48,-114c14362,6821,14334,6821,14315,6764xm12165,5286v-9,-57,-38,-57,-56,c12090,5286,12099,5343,12127,5343v38,,48,,38,-57xm14400,5798r-95,-57l14381,5684v67,-57,123,-398,67,-398c14438,5286,14419,5229,14419,5173v-9,-114,-19,-114,-76,c14305,5229,14230,5343,14163,5343v-104,,-113,57,-66,171c14126,5571,14182,5627,14230,5627v57,,75,57,47,114c14258,5798,14116,5855,13908,5798v-190,-57,-389,-57,-445,-57c13368,5741,13349,5741,13340,5514v-10,-114,-10,-228,,-285c13349,5173,13425,5059,13510,5059v66,,133,-171,76,-171c13576,4888,13567,4832,13576,4775v10,-57,,-114,-19,-171c13538,4547,13529,4604,13529,4661v-10,114,-66,171,-313,455c13141,5173,13084,5286,13074,5343v-9,114,-132,228,-217,228c12838,5571,12819,5627,12809,5684v-9,57,-75,114,-161,171c12506,5912,12506,5912,12601,5798v57,-57,161,-227,227,-398c12932,5173,12942,5116,12904,5059v-28,,-66,57,-85,114c12771,5343,12573,5684,12487,5684v-38,,-47,57,-28,57c12487,5798,12478,5855,12412,5968v-48,57,-95,171,-114,171c12270,6139,12270,6139,12288,6025v19,-113,19,-113,-9,-57c12260,6025,12194,6082,12137,6082v-95,57,-114,114,-133,341c11985,6651,11966,6707,11910,6707v-161,57,-398,285,-417,398c11474,7219,11484,7219,11521,7162v29,-57,105,-114,161,-114c11739,6992,11815,6935,11853,6878v38,-57,76,-114,85,-114c11976,6764,11881,7048,11843,7105v-28,,-28,,-9,114c11853,7276,11853,7333,11843,7333v-9,,-9,56,,113l11843,7446v10,57,29,114,48,114c11910,7560,11929,7503,11938,7446v10,-57,57,-113,104,-113c12090,7333,12137,7276,12137,7219v,-57,-38,-114,-85,-114c11995,7105,11966,7048,11976,6992v9,-57,38,-114,95,-57c12137,6992,12156,6992,12165,6821v10,-114,29,-170,67,-170c12270,6651,12279,6651,12260,6537v-19,-57,-19,-114,-19,-171c12260,6253,12497,6139,12497,6196v9,57,113,,293,-228c12847,5912,12961,5855,13046,5798v85,,161,-57,170,-114c13226,5627,13235,5684,13245,5684v9,57,66,114,132,114c13444,5798,13548,5855,13614,5912v294,227,947,227,900,c14504,5968,14457,5855,14400,5798xm12071,6764v-29,,-38,,-19,-57c12061,6651,12080,6651,12099,6707v10,,,57,-28,57xm13112,5684v-66,,-85,,-66,-57c13093,5457,13207,5457,13207,5571v,56,-47,113,-95,113xm14097,6935v-9,57,,57,19,57c14144,6992,14154,6992,14135,6935v,-57,-19,-57,-38,xm14807,6594v,113,48,113,67,c14883,6537,14883,6480,14874,6423v-10,-114,-67,57,-67,171xm14798,5457v,,38,57,85,57c14930,5514,14978,5457,14987,5400v,-114,-170,-57,-189,57xm14305,5059v10,-57,,-57,-18,-57c14268,5059,14258,5059,14258,5116v10,113,38,57,47,-57xm14826,3638v10,,19,-57,29,-114c14864,3467,14855,3411,14845,3411v-9,,-19,56,-28,113c14817,3581,14817,3638,14826,3638xm14504,5002v-9,-57,-19,-57,-38,c14457,5059,14457,5059,14476,5059v28,,38,-57,28,-57xm14315,4718v28,,28,,,-114c14277,4491,14258,4491,14268,4604v9,57,28,114,47,114xm19892,2558v-9,,-28,-57,-37,-114c19845,2387,19836,2387,19826,2501v-19,114,-19,114,-28,c19788,2444,19760,2387,19713,2387v-67,,-67,,-38,114c19703,2615,19675,2615,19485,2615v-123,,-218,57,-218,57l19267,2672v,113,540,113,625,c19949,2615,19949,2558,19892,2558xm5925,6878v19,57,180,57,189,-57c6133,6707,6095,6651,6001,6707v-48,57,-86,114,-76,171xm13245,3524v,,9,-57,9,-113c13254,3354,13245,3297,13235,3297v-9,,-9,57,-9,114c13235,3524,13245,3524,13245,3524xm5915,5968v-9,-56,-18,,-18,57c5897,6082,5906,6139,5915,6139v10,,19,,19,-57c5934,6025,5925,6025,5915,5968xm13870,2785v-10,-57,-19,-113,-29,-113c13832,2672,13832,2728,13832,2785v9,57,19,114,28,114c13870,2899,13870,2842,13870,2785xm3510,5173v-9,56,-9,56,10,56c3539,5229,3548,5229,3539,5173v,,-19,,-29,xm6086,7787v,,9,57,28,57c6133,7844,6143,7787,6143,7731v,-57,-10,-57,-29,-57c6105,7731,6086,7787,6086,7787xm6086,6025v-29,,-47,57,-47,114c6048,6196,6067,6253,6086,6253v19,,38,-57,47,-114c6143,6082,6124,6025,6086,6025xm6067,6366v-10,57,,57,19,57c6114,6423,6124,6423,6105,6366v-10,,-29,,-38,xm19874,1989v-10,-56,-19,-56,-38,c19826,2046,19826,2046,19845,2046v29,,38,-57,29,-57xm3595,4604v38,-227,19,-284,-28,-170c3529,4491,3520,4604,3539,4661v28,114,28,114,56,-57xm21294,2274r,c21294,2331,21351,2387,21445,2387v86,,152,,143,-56c21569,2217,21294,2160,21294,2274xm21199,4206v-9,,-19,57,-19,114c21180,4377,21190,4434,21209,4434v19,,19,-57,19,-114c21228,4263,21209,4206,21199,4206xm20754,4320v-9,57,,57,19,57c20802,4377,20811,4377,20792,4320v,,-19,,-38,xm20934,2615v-9,57,-9,57,10,57c20963,2672,20972,2672,20963,2615v,-57,-19,-57,-29,xm20641,2331v-67,56,9,56,198,56c21010,2331,21171,2274,21180,2274v29,-114,-378,-57,-539,57xm20328,1819v10,-57,,-57,-19,-57c20290,1819,20281,1819,20281,1876v,113,38,57,47,-57xm20622,1023v-142,,-284,,-332,-57c20243,909,20214,909,20224,966v9,57,19,114,38,114c20281,1080,20290,1080,20281,1137v-10,57,-161,114,-351,114c19741,1307,19580,1364,19571,1421v-29,114,-360,114,-379,c19173,1307,18955,1137,18974,1307v9,57,,114,-19,114c18936,1421,18927,1364,18936,1307v10,-56,-28,-113,-76,-170c18813,1080,18775,1023,18785,1023v18,-114,255,-114,322,57c19163,1194,19201,1194,19249,1137v37,-57,75,-57,75,-57c19324,1080,19381,1080,19428,1023v76,-114,521,-227,711,-227c20158,796,20177,739,20186,682v10,-114,-38,-114,-180,-114c19892,568,19826,568,19826,512v,-57,-9,-114,-28,-114c19779,398,19779,341,19807,284v10,,19,-57,29,-57l15461,227v,,,57,,57c15461,398,15442,455,15376,455v-67,,-67,,-29,-57c15376,398,15404,341,15404,284r-123,c15281,341,15271,398,15252,398v-19,,-28,-57,-37,-114l4552,284v,57,-38,228,-95,398c4362,966,4239,1023,4183,853,4135,682,3965,568,3974,739v10,57,-9,170,-47,227l3870,1023r66,57c3974,1137,4022,1194,4040,1194v38,57,38,57,-9,-57c3984,966,3984,966,4022,909v56,-113,217,171,208,342c4220,1364,4230,1364,4258,1364v19,,38,57,38,114c4296,1535,4287,1592,4287,1535v-10,,-123,57,-265,170c3889,1819,3766,1933,3747,1933v-19,,-38,56,-47,113c3652,2274,3444,2558,3273,2615v-104,57,-198,113,-208,170c3046,2842,3084,2842,3150,2842r114,-57l3217,3013v-29,170,-86,227,-180,284c2961,3354,2876,3411,2838,3411v-95,113,-29,-171,85,-285c2970,3069,3008,2956,3008,2956v-9,-57,-511,568,-587,796c2317,4036,2222,4206,2099,4434v-66,113,-132,284,-142,341c1948,4888,1976,4888,2014,4775v19,-57,76,-114,133,-171l2251,4547r-67,171c2147,4832,2061,5002,2005,5116v-67,113,-114,227,-105,227c1910,5400,2232,5116,2308,4945v37,-57,113,-284,161,-454c2516,4320,2582,4093,2611,4093v37,-57,66,-114,66,-228c2686,3752,2762,3638,3008,3411v95,-57,86,56,-9,170l2933,3638r66,c3037,3638,3065,3695,3075,3752v9,56,19,56,28,c3112,3695,3131,3638,3150,3638v19,,48,-57,76,-171c3273,3297,3330,3297,3482,3297v47,,85,57,85,114c3548,3581,3349,3752,3302,3695v-29,-57,-47,,-57,57c3226,3922,3425,3979,3529,3865v66,-57,104,-57,133,c3681,3922,3756,4036,3832,4036v76,57,161,57,199,113c4069,4149,4116,4149,4145,4036v75,-228,312,-455,341,-284c4495,3808,4495,3865,4457,3865v-57,,-66,171,-19,228c4457,4149,4448,4149,4419,4149v-28,,-85,114,-123,228c4258,4491,4201,4604,4173,4661v-28,57,-66,171,-76,227c4078,5002,4050,5002,4022,5002v-29,-57,-67,-57,-76,-57c3927,4945,3927,4888,3927,4718v9,-227,-19,-284,-57,-114c3861,4661,3842,4661,3804,4547v-19,-113,-48,-170,-57,-113c3728,4547,3775,4888,3804,4888v19,,57,57,76,114l3927,5116r-47,113c3823,5343,3747,5229,3747,5059v,-171,-10,-171,-66,-57c3652,5059,3652,5116,3671,5116v38,,76,341,48,398c3463,5968,3236,6537,3255,6651v,56,56,,123,-114c3434,6423,3548,6253,3633,6082v86,-170,171,-284,209,-398c3880,5627,3946,5571,4003,5627v75,57,85,57,56,228c4040,5912,3993,6025,3946,6025v-48,,-76,57,-66,114c3889,6253,3870,6366,3728,6935v-57,227,-85,398,-76,454c3662,7389,3709,7219,3766,6992v76,-342,104,-398,151,-398c3946,6651,3993,6594,4022,6480v28,-114,66,-171,75,-171c4116,6309,4135,6253,4154,6139v19,-114,57,-171,95,-171c4277,5968,4306,5912,4306,5855v,-57,-29,-57,-67,-57c4192,5798,4173,5798,4173,5684v,-114,28,-170,104,-170c4410,5457,4457,5514,4457,5741v,114,10,114,19,114c4486,5798,4486,5741,4486,5684v-19,-170,94,228,113,398c4609,6196,4628,6253,4647,6253v9,,28,56,28,113c4675,6423,4694,6480,4713,6480v19,,38,57,38,114c4760,6707,4883,6935,4893,6821v,-57,-19,-171,-57,-284c4760,6309,4760,6196,4826,6025v38,-113,19,-113,-66,-57c4628,6025,4590,5912,4647,5627v28,-113,75,-113,246,-113c5006,5570,5120,5570,5148,5570v19,,38,57,29,114c5167,5741,5205,5798,5243,5855v38,57,95,170,114,227c5376,6139,5395,6196,5395,6139v,-57,-19,-171,-48,-227c5300,5798,5319,5741,5527,5741v133,,237,,246,57c5783,5855,5802,5855,5811,5798v29,-114,313,,294,114c6095,5968,6114,5968,6133,5912v29,-57,209,-114,265,-57c6398,5855,6398,5912,6389,5968v-19,114,-10,171,9,341c6427,6537,6427,6537,6379,6423v-37,-57,-56,,-75,227c6285,6878,6256,6935,6218,6935v-37,,-66,57,-66,170c6143,7333,6010,7617,5953,7560v-28,,-38,,-38,114c5915,7730,5915,7787,5906,7787v-9,,-19,-57,-19,-113c5887,7617,5878,7560,5868,7560v-9,,-19,57,-19,170c5849,7844,5840,7901,5821,7844v-19,-57,-29,,-29,57c5792,7958,5773,8072,5754,8128v-18,57,-37,114,-37,228c5717,8469,5726,8526,5745,8469v19,,66,57,104,171c5897,8810,5953,8867,6048,8867v66,,133,-57,142,-113c6209,8583,6152,8526,6105,8640v-29,114,-66,57,-152,c5897,8583,5849,8469,5849,8413v,-114,48,-285,123,-341c6010,8015,6048,7901,6058,7844v18,-114,47,-114,94,-114c6332,7901,6427,7901,6559,7730v133,-170,142,-170,161,c6730,7844,6739,7958,6749,8072v,56,9,113,19,113c6777,8185,6777,8128,6777,8072v-9,-57,,-114,10,-171c6815,7787,6806,7617,6777,7617v-38,,-38,-228,,-228c6796,7389,6891,7389,6986,7333v94,,284,-57,416,-114c7544,7162,7648,7105,7658,7048v19,-113,,-113,-57,-56c7487,7105,7535,6878,7677,6650v104,-170,208,-170,587,-227c9078,6366,9665,6253,9940,6082v57,-57,152,-57,218,-114c10224,5968,10290,5912,10309,5855v19,-57,86,-114,142,-171c10508,5627,10584,5570,10612,5570v48,-56,57,-56,48,114c10650,5855,10660,5855,10896,5798v142,-57,266,-114,285,-171c11199,5570,11294,5514,11389,5514v95,,227,-57,284,-114c11730,5343,11787,5286,11806,5286v18,,37,-57,56,-57c11881,5173,11910,5116,11938,5116v189,-228,237,-284,294,-284c12270,4832,12298,4775,12298,4718v,-57,19,-114,47,-114c12374,4604,12393,4547,12402,4490v10,-56,38,-170,66,-284c12506,4093,12516,4036,12497,4036v-19,,-29,-57,-29,-114c12468,3865,12516,3808,12573,3808v94,,94,,37,114c12554,3979,12554,3979,12629,3979v48,,114,-57,152,-57c12819,3922,12866,3865,12876,3752v19,-171,142,-228,293,-171c13207,3581,13235,3524,13226,3467v-10,-57,-38,-113,-76,-113c13074,3354,13055,3126,13122,3126v19,,66,-57,94,-57c13292,3013,13406,3013,13415,3069v10,57,38,,57,-56c13538,2842,13690,2785,13690,2899v,57,9,114,19,114c13718,3013,13718,2956,13718,2842v-9,-114,,-170,19,-114c13756,2785,13766,2728,13766,2672v,-285,227,-569,388,-455c14173,2217,14220,2160,14268,2103v75,-114,94,-57,113,57c14391,2274,14419,2330,14457,2274v28,,57,,57,56c14514,2444,14391,2501,14362,2444v-19,-57,-312,,-331,57c14021,2558,13993,2558,13974,2558v-19,,-28,,-19,57c13984,2785,13917,2956,13841,2956v-47,,-75,,-75,57c13775,3069,13747,3126,13709,3126v-114,,-360,228,-350,341c13368,3524,13359,3581,13340,3581v-19,,-29,57,-29,114c13311,3752,13330,3808,13359,3808v28,,37,-56,37,-170c13387,3524,13406,3467,13463,3467v132,,47,285,-199,569c13179,4149,13112,4263,13112,4320v,57,10,57,29,57c13160,4377,13179,4434,13188,4547v19,171,19,171,114,c13349,4434,13444,4320,13501,4320v104,-57,217,-284,189,-398c13680,3865,13662,3922,13633,3979v-28,57,-66,114,-95,114l13491,4093r57,-114c13576,3922,13633,3808,13671,3752v47,-114,76,-114,95,-57c13785,3752,13813,3752,13870,3638v180,-341,303,-455,417,-284c14315,3411,14220,3695,14173,3695v-29,,-85,57,-133,170c13993,3979,13898,4036,13841,4036v-85,,-113,57,-104,113c13737,4206,13718,4377,13690,4434v-57,170,-57,170,-10,227c13709,4718,13728,4718,13737,4547v10,-113,29,-170,76,-113c13841,4491,13860,4434,13851,4434v-10,-57,38,-114,114,-114c14040,4320,14097,4377,14097,4434v,56,10,57,19,c14126,4377,14182,4320,14230,4320v57,,94,-57,104,-57c14343,4206,14429,4206,14533,4263v227,57,274,-114,85,-284c14523,3865,14466,3865,14400,3979v-142,170,-142,57,,-284c14476,3524,14542,3411,14561,3467v123,228,161,228,180,114c14751,3524,14788,3411,14807,3411v19,,48,-57,48,-57c14855,3354,14741,3240,14580,3240v-237,,-369,-114,-369,-284c14211,2956,14268,2899,14343,2899v76,,142,-57,142,-114c14504,2672,14627,2558,14675,2672v28,56,28,113,-19,113c14627,2785,14599,2842,14590,2899v-10,114,170,57,189,-57c14798,2728,15300,2785,15385,2956v38,57,237,113,445,113c16038,3069,16351,3126,16540,3126v180,,341,,351,-57c16919,2956,17184,2899,17213,3013v9,56,28,56,47,-57c17288,2785,17298,2785,16824,2785v-568,,-691,-57,-681,-113c16171,2501,17033,2387,17146,2501v86,114,142,114,152,57c17317,2444,17279,2330,17175,2330v-57,,-104,-113,-104,-170c17071,2103,17099,2103,17127,2103v29,57,76,,95,-57c17260,1933,17260,1933,17222,1933v-57,,-47,-228,10,-228c17298,1705,17345,1819,17326,1933v-9,56,,113,10,113c17345,2046,17355,1989,17345,1876v-19,-284,104,-512,284,-512c17923,1307,17828,1194,17459,1194v-190,,-398,,-455,c16947,1194,16900,1194,16900,1080v,-57,-19,-57,-57,c16815,1137,16749,1194,16692,1137v-57,,-123,,-161,57c16474,1250,16474,1250,16502,1080v19,-171,38,-171,48,-57c16559,1137,16569,1137,16588,1023v28,-170,180,-284,198,-170c16796,909,16824,909,16881,853v48,-57,313,-57,597,-57c17904,853,17999,853,18046,1023v28,114,76,227,104,227c18179,1307,18197,1364,18188,1478v-10,114,28,114,170,114c18472,1592,18586,1648,18661,1705v142,171,597,171,1194,-113c20053,1478,20366,1364,20555,1307v180,-57,341,-170,351,-227c20868,1023,20754,1023,20622,1023xm2412,4093v-29,,-19,-57,9,-171c2440,3865,2440,3922,2440,3979v,57,-19,114,-28,114xm2582,3752v-19,,-28,-57,-9,-57c2582,3638,2601,3695,2611,3695v,57,-10,57,-29,57xm3804,3411v,,-10,-57,-19,-114c3775,3240,3785,3183,3804,3183v19,,19,57,19,114c3813,3411,3804,3411,3804,3411xm4372,1592v-47,,-66,,-38,-57c4353,1535,4391,1535,4410,1535v28,,9,57,-38,57xm4135,5798v-19,,-19,-57,-19,-114c4126,5571,4164,5627,4164,5741v,57,-10,57,-29,57xm6181,4206v28,,37,57,28,171c6181,4547,6143,4547,6143,4377v,-114,19,-171,38,-171xm6086,3581v19,,,57,-29,57c6029,3638,6010,3638,6029,3581v10,-57,38,-57,57,xm5953,2558v48,-114,86,-114,67,c6010,2615,5991,2672,5963,2672v-38,,-38,,-10,-114xm5840,3354v9,-57,28,-57,47,c5897,3411,5887,3411,5868,3411v-38,,-47,,-28,-57xm5754,2558v19,,29,57,29,114c5773,2728,5764,2785,5754,2785v-9,,-18,-57,-28,-113c5717,2615,5736,2558,5754,2558xm5612,2615v19,,38,,57,c5679,2672,5669,2672,5641,2672v-29,,-38,-57,-29,-57xm5537,3752v28,,47,56,47,113c5584,3922,5565,3979,5537,3979v-29,,-48,-57,-48,-114c5489,3808,5508,3752,5537,3752xm5593,4149v57,-56,76,-56,76,114c5669,4320,5650,4434,5631,4491v-56,113,-104,56,-132,-57c5461,4263,5470,4263,5593,4149xm5300,3183v19,-114,104,57,95,171c5385,3411,5366,3467,5338,3467v-38,,-48,,-10,-113c5366,3240,5366,3240,5328,3240v-28,,-38,-57,-28,-57xm5082,3013v19,-57,38,-114,47,-114c5139,2899,5139,2956,5120,3013v-19,56,-38,113,-47,113c5063,3126,5063,3069,5082,3013xm5016,2444v19,57,28,57,28,114c5044,2615,5035,2558,5016,2558v-19,,-29,-57,-29,-114c4987,2387,5006,2387,5016,2444xm4211,4945v-19,-57,,-113,47,-113c4296,4832,4325,4832,4325,4888v,57,-86,114,-114,57xm4325,4718v-10,,-19,-57,-19,-114c4306,4547,4315,4491,4325,4491v9,,19,56,19,113c4344,4661,4334,4718,4325,4718xm4741,5116v-9,-57,-38,-57,-76,-57c4628,5059,4609,5059,4609,5002v9,-57,113,-57,246,-114c4978,4888,5082,4888,5073,4945v-19,114,-313,228,-332,171xm4893,4604v-171,57,-322,114,-341,171c4533,4832,4495,4775,4476,4661v-28,-114,-57,-114,-76,-114c4381,4604,4372,4547,4372,4491v,-57,104,-171,237,-285c4741,4093,4845,3979,4855,3979v38,-171,,-227,-95,-227c4694,3752,4656,3695,4665,3638v10,-57,29,-114,57,-114c4751,3524,4770,3467,4770,3411v,-57,-38,-114,-86,-114c4609,3297,4599,3297,4647,3183v56,-114,236,,255,114c4912,3354,4931,3411,4959,3411v28,,47,56,47,56c5006,3524,5073,3524,5148,3524v199,,303,114,313,228c5461,3808,5451,3865,5442,3865v-9,,-28,57,-28,114c5385,4263,5177,4491,4893,4604xm6237,5173v-28,170,-312,284,-293,113c5953,5173,5944,5173,5925,5229v-57,114,-332,171,-398,57c5489,5229,5461,5116,5451,5002v-9,-170,-9,-170,-18,57c5433,5286,5423,5286,5347,5229v-47,-56,-104,-56,-142,-56c5167,5173,5148,5116,5148,5059v,-57,57,-114,124,-114c5338,4945,5376,4888,5357,4888v-76,-113,-19,-227,151,-227c5612,4661,5698,4718,5698,4775v,113,-38,113,-86,113c5603,4888,5593,4945,5593,5002v,57,48,114,114,114c5802,5116,5811,5116,5773,5002v-37,-114,-56,-284,-28,-284c5754,4718,5764,4661,5764,4547v,-113,-10,-170,-28,-170c5717,4377,5698,4320,5688,4263v-19,-170,237,,313,228c6039,4604,6076,4775,6086,4888v19,171,38,228,95,228c6237,5059,6247,5059,6237,5173xm6294,5400v-28,57,-47,,-28,-57c6275,5286,6294,5229,6313,5286v19,57,19,57,-19,114xm6256,3979v-9,-57,-9,-114,,-171c6266,3695,6332,3695,6332,3808v,171,-57,285,-76,171xm6436,7219r,c6427,7333,6370,7333,6342,7219v-19,-57,-19,-114,,-171c6379,6992,6446,7105,6436,7219xm6503,5798v-10,,-29,-57,-48,-114c6436,5627,6436,5571,6446,5571v9,,28,56,47,113c6512,5741,6512,5798,6503,5798xm6531,5116v,,-38,57,-76,113c6408,5286,6389,5286,6408,5173v19,-114,142,-171,123,-57xm6569,5684v-29,,-38,,-19,-57c6569,5571,6578,5571,6597,5627v,57,-9,57,-28,57xm12610,2331v38,-57,95,-114,124,-114l12790,2217r-66,170l12724,2387v-38,57,-85,171,-123,114l12535,2501r75,-170xm12364,2387v10,-56,57,-170,104,-170c12535,2160,12544,2217,12525,2274v-19,57,-66,170,-104,170c12364,2501,12355,2444,12364,2387xm12270,2501v9,-57,28,,37,c12317,2558,12307,2558,12288,2558v-28,,-37,,-18,-57xm11891,3126v19,-170,161,-398,199,-284c12118,2899,12099,2956,12033,3013v-48,56,-104,113,-123,113c11891,3240,11881,3183,11891,3126xm11692,3752v-19,,-29,-57,-10,-57c11692,3638,11711,3695,11720,3695v,57,-9,57,-28,57xm11436,2160v29,-114,256,-227,275,-114c11720,2103,11701,2103,11682,2103v-19,,-94,57,-161,57c11446,2217,11417,2217,11436,2160xm11626,3695v-10,57,-48,57,-86,113l11465,3865r75,-170c11626,3581,11654,3581,11626,3695xm11275,2615v10,-57,29,,38,c11323,2672,11313,2672,11294,2672v-28,,-28,,-19,-57xm11266,4093v19,,47,,66,c11351,4093,11332,4149,11304,4149v-29,,-57,,-38,-56xm11228,2956v9,-57,28,,38,c11275,2956,11266,3013,11247,3013v-38,,-38,-57,-19,-57xm11124,2387v66,-113,94,-113,75,c11190,2444,11162,2501,11133,2501v-57,-57,-57,-57,-9,-114xm11152,4149v47,-56,76,,66,57c11209,4263,11190,4320,11171,4320v-19,,-47,57,-57,114c11095,4547,10877,4661,10868,4547v-9,-113,161,-341,284,-398xm9590,4377v9,57,-10,114,-29,170c9523,4604,9504,4547,9504,4434v10,-114,76,-114,86,-57xm9220,4775v19,,38,,57,c9287,4832,9277,4832,9249,4832v-38,,-48,-57,-29,-57xm10537,5116v-10,,-10,,-10,57c10527,5229,10518,5286,10508,5229v-9,-56,-28,,-38,57c10451,5400,10167,5571,10139,5514v-10,,-57,57,-104,170c9978,5798,9940,5798,9940,5741v,-57,-38,-114,-66,-114c9817,5627,9817,5627,9855,5741v28,57,-10,114,-114,114c9656,5855,9561,5912,9542,5912v-28,,-170,56,-331,113c9050,6082,8851,6139,8766,6139r,c8169,6309,8056,6309,8311,5968v237,-284,332,-341,474,-397c8870,5571,8965,5457,8993,5400v38,-57,114,-114,180,-114c9239,5286,9306,5229,9324,5173v19,-57,152,-114,313,-171c9788,4945,9921,4888,9931,4888v18,-56,378,-397,445,-397c10432,4491,10423,4661,10347,4718v-28,57,19,57,95,c10698,4604,10792,4547,10811,4434v19,-114,48,-114,48,c10859,4491,10849,4547,10830,4547v-19,,-28,57,-19,114c10792,4888,10565,5173,10537,5116xm10811,5457v-142,,-142,,48,-228c10906,5173,10944,5229,10944,5343v,114,-57,114,-133,114xm12232,4093v-48,,-142,113,-199,170c11976,4320,11919,4377,11910,4320v-10,-57,-10,,-10,57c11910,4491,11834,4718,11777,4718v-19,,-47,57,-57,114c11711,4888,11654,4945,11559,4888v-85,-56,-123,,-75,l11559,4945r-66,57c11455,5059,11389,5116,11341,5173v-123,170,-378,170,-397,-57c10934,5002,10944,4945,11001,5002v47,57,75,,85,-114c11105,4718,11256,4491,11360,4434v38,,67,-57,67,-114c11427,4263,11531,4093,11682,3865v114,-113,654,-227,644,-113c12326,3979,12279,4036,12232,4093xm12942,3240v-19,57,-123,114,-237,171c12203,3581,12203,3581,12270,3467v37,-56,132,-113,227,-170c12591,3240,12677,3240,12696,3183v47,-57,180,-114,227,-57c12961,3126,12961,3126,12942,3240xm13387,2558v-66,57,-152,114,-189,170c13160,2785,13055,2785,12980,2842v-85,,-199,57,-256,114c12497,3069,12241,3069,12251,3013v9,-114,198,-285,312,-341c12620,2672,12677,2615,12686,2615v10,-57,66,-57,114,-114c12857,2501,13037,2444,13216,2387v322,-56,389,,171,171xm13491,1819v-28,,-38,,-19,-57c13491,1705,13501,1705,13519,1762v,,-9,57,-28,57xm13747,1705r,c13718,1819,13662,1819,13662,1705v,-57,28,-113,56,-113c13756,1648,13766,1648,13747,1705xm13832,3354v-9,57,-28,113,-47,113c13766,3467,13756,3411,13756,3411v19,-171,85,-171,76,-57xm17042,1876v19,,38,,57,l17099,1876v9,57,,57,-28,57c17033,1933,17023,1876,17042,1876xm15669,114v10,-57,28,-57,47,c15735,171,15716,171,15697,171v-18,,-37,,-28,-57xm15716,853v29,56,,113,-75,113c15574,966,15527,966,15536,909v19,-113,152,-113,180,-56xm15357,739v28,,56,57,66,114c15432,909,15413,966,15385,966v-28,,-57,-57,-66,-113c15309,796,15328,739,15357,739xm14807,2387v-47,,-94,57,-113,57c14665,2501,14656,2501,14665,2331v10,-171,,-171,-38,-114c14590,2274,14580,2274,14590,2103v9,-170,9,-170,-19,-114c14552,2046,14542,1989,14542,1933v,-171,66,-114,114,56c14675,2103,14722,2160,14751,2160v56,,104,57,123,171c14883,2331,14855,2387,14807,2387xm15129,1933v-38,113,-57,113,-47,c15091,1876,15110,1819,15120,1819v28,,28,,9,114xm15120,625v47,-113,113,-113,123,57c15262,853,15252,853,15167,796v-57,-114,-76,-114,-47,-171xm15934,1819v-123,114,-701,227,-748,114c15148,1819,15148,1819,15319,1762v94,-57,530,-57,615,-57l16010,1705r-76,114xm15868,341v-28,-170,-10,-284,66,-227c15972,171,16057,171,16114,171v57,,104,56,114,113l16228,284v,171,-351,171,-360,57xm16256,909v-38,,-47,,-28,-56c16247,796,16275,853,16294,853v10,56,,56,-38,56xm17288,227v-104,114,-511,114,-710,c16493,171,16616,171,16900,171v275,-57,445,,388,56xm17430,171v-28,,-37,,-19,-57c17430,114,17449,114,17468,114v10,57,-9,57,-38,57xm17629,398v-47,,-66,,-38,-57c17620,341,17658,341,17677,341r,c17696,398,17677,398,17629,398xm18368,1194v,,-66,-57,-142,-114c18046,1023,18055,796,18235,853v76,,171,56,209,56c18482,909,18557,966,18614,966v57,,104,57,104,114c18709,1137,18387,1251,18368,1194xm20432,2387r,c20413,2387,20432,2444,20461,2444v28,,47,,28,-57c20480,2387,20451,2387,20432,2387xm4789,3467r,c4770,3467,4779,3524,4808,3524v28,,47,,28,-57c4826,3467,4808,3467,4789,3467xm20281,2501v-19,,-48,,-67,l20214,2501v-18,,-9,57,29,57c20281,2558,20300,2501,20281,2501xm20035,3240v-10,57,-10,57,9,57c20063,3297,20072,3297,20063,3240v,,-19,,-28,xm20423,3069v-29,57,-76,57,-123,57l20224,3126r76,57c20347,3240,20385,3240,20385,3297v,57,28,-57,47,-171c20470,3013,20470,3013,20423,3069xm11313,5002v-9,57,,57,19,57c11360,5059,11370,5059,11351,5002v-19,-57,-28,-57,-38,xm11181,4945v-29,,-48,57,-57,114c11114,5116,11133,5173,11171,5173v28,,57,-57,57,-114c11228,5002,11209,4945,11181,4945xm11701,4434v-9,57,-9,57,10,57c11730,4491,11739,4491,11730,4434v,,-19,,-29,xm10044,4888v-9,57,-9,57,10,57c10073,4945,10082,4945,10073,4888v,-56,-19,-56,-29,xm10376,5173v-10,56,-10,56,9,56c10404,5229,10413,5229,10404,5173v,,-19,,-28,xm10025,5059v-19,,-28,-114,-28,-171c9997,4832,9987,4832,9978,4832v-10,56,-19,113,-19,170c9959,5059,9978,5116,10006,5116v29,,38,,19,-57xm11020,10516v,57,9,113,28,170c11105,10800,11114,10743,11076,10573v-38,-171,-56,-171,-56,-57xm10650,9720v-57,-171,-104,-341,-104,-398c10537,9208,10461,9265,10357,9436v-38,57,-19,57,56,113c10527,9606,10499,9720,10338,9834v-67,57,-114,113,-114,170c10234,10061,10253,10118,10271,10061v67,-57,161,57,133,114c10385,10175,10376,10288,10376,10345v,57,47,114,132,57c10574,10345,10660,10345,10698,10345v85,,66,-284,-48,-625xm10811,14552v10,-57,,-114,-19,-114c10773,14438,10764,14495,10764,14552v,56,9,113,19,113c10792,14665,10802,14608,10811,14552xm10830,12392v19,,29,,19,-57c10840,12278,10830,12278,10811,12335v-9,,,57,19,57xm10669,11539v-9,-57,-19,-114,-28,-114c10631,11425,10631,11482,10650,11539v29,114,38,114,19,xm10641,13017v,-57,-10,-114,-29,-114c10593,12903,10584,12960,10593,13131v10,227,10,227,-37,170c10499,13187,10423,13131,10451,13187v10,,19,114,19,171c10470,13415,10508,13472,10565,13472v76,,85,-57,76,-171c10650,13187,10641,13074,10641,13017xm10603,12392v9,56,28,113,57,113c10717,12505,10707,12448,10641,12335v-38,-57,-48,-57,-38,57xm10849,11539v-9,-57,-19,-57,-38,c10802,11596,10802,11596,10821,11596v28,,38,,28,-57xm10745,8356v19,57,123,57,123,-57c10868,8299,10830,8242,10792,8242v-38,57,-57,57,-47,114xm11266,11368v104,-113,199,-113,208,-113c11512,11368,11493,11198,11455,10971v-47,-228,-85,-228,-123,-57c11285,11141,11181,11312,11038,11368v-94,57,-104,57,-37,114c11029,11482,11152,11425,11266,11368xm10991,12278v-9,57,-9,57,10,57c11020,12335,11029,12335,11020,12278v,,-10,,-29,xm10830,7731v-28,56,-66,113,-95,113c10707,7844,10669,7901,10650,7901v-28,57,-28,114,10,171l10660,8072v85,170,274,-114,236,-341c10887,7674,10868,7674,10830,7731xm10783,19838v,57,9,114,19,114c10821,19952,10877,19440,10868,19326v-9,-113,-85,341,-85,512xm10347,14779v-9,57,-19,114,-19,170c10328,15006,10338,15006,10347,15006v10,,19,-113,19,-170c10366,14779,10357,14779,10347,14779xm10830,12676v-9,113,,170,10,170c10849,12846,10859,12789,10859,12676v,-114,,-171,-10,-171c10849,12505,10840,12562,10830,12676xm11398,7446v29,-113,38,-170,19,-398c11408,6878,11398,6878,11389,6935v-10,113,-180,341,-265,341c11114,7276,11105,7333,11105,7389v,57,19,114,47,114c11181,7503,11190,7560,11190,7560v,,47,57,114,57c11370,7617,11417,7617,11398,7560v-28,57,-28,57,,-114xm10527,6992v19,,29,,19,-57c10537,6878,10527,6878,10508,6935v-9,,,57,19,57xm10792,6139v-9,-57,-28,-57,-47,c10735,6196,10745,6196,10764,6196v28,,38,,28,-57xm10546,6139v-19,,,57,28,57c10612,6196,10622,6196,10603,6139v-19,,-47,,-57,xm10537,5741v-10,57,,57,19,57c10574,5798,10593,5798,10574,5741v-9,-57,-28,-57,-37,xm10423,6196v-10,-57,-19,-57,-38,c10376,6253,10376,6253,10395,6253v28,,37,-57,28,-57xm10309,7389v-9,57,284,,341,-113c10669,7219,10679,7162,10679,7105v,-57,38,-113,94,-113c10840,6992,10859,7048,10840,7105v-19,57,28,114,161,57c11105,7105,11190,7048,11199,6992v19,-114,190,-341,218,-341c11446,6707,11626,6537,11645,6423v9,-57,75,-114,151,-170c11919,6196,11929,6196,11891,6366v-29,114,-29,171,-10,171c11910,6537,11976,6309,11948,6309v-10,,-10,-56,9,-113c11976,6139,11976,6082,11938,6082v-38,,-28,-57,28,-170c12080,5684,12042,5627,11900,5798v-66,114,-180,227,-237,227c11607,6025,11521,6082,11474,6139v-47,57,-104,57,-133,114c11313,6309,11266,6366,11247,6480v-19,114,-57,171,-104,171c11105,6651,11038,6651,10982,6707v-57,57,-142,57,-209,114c10707,6821,10641,6878,10631,6992v-9,113,-94,170,-170,227c10385,7276,10319,7333,10309,7389r,xm11020,6878v37,-57,75,-57,85,l11105,6878v9,57,-19,114,-67,114l10953,6992r67,-114xm10991,6253v29,-57,29,-114,-9,-114c10953,6139,10934,6196,10934,6253v-9,113,10,113,57,xm11086,21145v-29,114,-57,228,-57,284c11029,21600,11067,21543,11105,21373v47,-285,38,-398,-19,-228xm11323,6025v18,,47,-57,56,-170c11398,5684,11398,5684,11351,5684v-38,,-47,57,-19,57c11370,5798,11370,5798,11332,5855r,c11294,6025,11294,6025,11323,6025xm10366,7105v19,,47,-57,66,-113c10470,6878,10470,6878,10432,6878v-19,,-47,57,-66,114c10338,7105,10338,7105,10366,7105xm10271,12846v-9,57,-9,57,10,57c10300,12903,10309,12903,10300,12846v,-57,-19,-57,-29,xm10499,8981v9,-114,9,-114,-152,-114c10177,8867,10129,8924,10253,8981v132,114,227,114,246,xm11209,10971v9,56,28,113,47,56c11275,10971,11275,10971,11247,10800v-48,-227,-76,-114,-38,171xm10309,11994v-9,-57,-19,,-19,57c10290,12107,10300,12164,10309,12164v10,,19,,19,-57c10328,12051,10319,12051,10309,11994xm13823,10004v-10,,-19,57,-19,114c13804,10175,13813,10232,13823,10232v9,,18,-57,18,-114c13841,10061,13832,10004,13823,10004xm12146,9436v-151,57,-180,227,-37,227c12175,9663,12232,9663,12241,9720v10,57,19,,19,-57c12279,9493,12251,9436,12146,9436xm12961,9379v28,-57,28,-114,19,-114c12970,9265,12951,9265,12942,9322v-19,114,-10,114,19,57xm13179,8981v-29,171,-29,171,9,171c13216,9152,13245,9095,13254,8981v19,-114,19,-170,-9,-170c13226,8811,13198,8924,13179,8981xm12430,8015v,-171,-18,-171,-132,-171c12222,7844,12165,7901,12165,7958v,57,10,114,19,114c12194,8072,12203,8128,12194,8242v-10,114,,171,28,171c12241,8413,12270,8356,12279,8299v9,-57,38,-114,85,-114c12412,8185,12430,8128,12430,8015xm13179,7958v-29,57,-29,114,19,114c13226,8072,13254,8015,13264,7958v19,-114,-38,-114,-85,xm12449,9891v,56,124,,228,-228c12724,9606,12715,9549,12620,9606v-133,114,-171,171,-171,285xm12809,7958r-57,l12819,8015v57,57,47,57,-67,170c12686,8242,12620,8299,12610,8356r,c12601,8413,12658,8413,12762,8413v133,-57,170,-114,189,-285c12980,7901,13112,7617,13179,7617v19,,37,-57,37,-171c13216,7105,13084,6935,13055,7219v-9,57,-37,114,-66,114c12961,7333,12904,7446,12866,7617v-66,227,-66,227,76,c13018,7503,13093,7503,13074,7617v-9,114,-179,341,-265,341xm13027,8185v,57,19,57,47,57c13141,8128,13150,8072,13084,8072v-29,,-57,56,-57,113xm13292,8356r,c13292,8469,13425,8242,13463,8072v19,-114,28,-228,19,-228c13444,7844,13292,8299,13292,8356xm13396,6651v,-57,-9,-114,-19,-114c13368,6537,13359,6594,13349,6651v-9,56,,113,19,113c13387,6764,13396,6707,13396,6651xm13917,8697v,,-9,57,-19,114c13889,8867,13898,8924,13908,8924v9,,19,-57,19,-113c13927,8754,13927,8697,13917,8697xm13273,9208v-19,171,-151,455,-218,455c13018,9663,13008,9720,13037,9720v75,114,56,227,-57,455c12904,10345,12800,10459,12705,10459v-85,,-199,114,-246,227l12374,10857r132,-57c12620,10743,12639,10743,12629,10914v-9,113,,170,38,113c12696,10971,12724,10914,12734,10857v9,-57,66,-171,132,-284c12970,10402,13216,9720,13302,9379v19,-57,28,-171,19,-227c13311,9095,13283,9152,13273,9208xm12677,10857v-29,,-38,,-19,-57c12667,10743,12686,10743,12705,10800v19,57,-9,57,-28,57xm12781,6651v-29,113,-47,113,-76,c12677,6537,12648,6594,12610,6707v-151,455,-208,569,-255,626c12326,7333,12279,7389,12251,7446v-29,57,-10,57,75,57c12459,7446,12724,7105,12781,6878v47,-227,47,-341,,-227xm12544,8356v-47,-114,-57,-57,-57,113c12487,8583,12506,8640,12525,8640v38,-57,48,-227,19,-284xm11105,15518v,114,-10,341,-10,511l11095,16029v-9,171,,228,19,228c11133,16257,11143,16143,11143,15859v,-227,-10,-455,-19,-512c11114,15291,11105,15404,11105,15518xm11370,12960v-38,57,-47,114,-38,171c11360,13244,11417,13244,11427,13131v19,-171,9,-228,-57,-171xm11749,14665v9,114,19,171,28,171c11806,14836,11824,14552,11806,14438v-29,-57,-67,57,-57,227xm11758,12619v-38,,-28,170,10,227c11787,12846,11806,12846,11824,12846v19,-57,19,-57,-9,-113c11796,12619,11777,12619,11758,12619xm12184,10857v-9,,-19,,-19,57c12165,10971,12156,11027,12156,11141r,c12146,11255,12156,11312,12175,11312v19,,28,-114,28,-228c12194,10971,12194,10857,12184,10857xm11237,14893v-19,,-38,113,-38,170c11190,15234,11218,15234,11247,15006v19,-170,19,-170,-10,-113xm11114,12221v-9,57,,57,19,57c11162,12278,11171,12278,11152,12221v,-57,-19,-57,-38,xm11266,11937v,57,-10,114,-29,170c11218,12164,11228,12164,11256,12164v48,,67,-113,29,-284c11266,11880,11266,11880,11266,11937xm12061,10118v,57,10,57,29,57c12109,10118,12118,10118,12118,10061v,-57,-9,-57,-28,-57c12071,10004,12061,10061,12061,10118xm12004,8981v,-114,-9,-114,-19,-114c11976,8867,11966,8981,11966,9038v,57,10,114,19,114c11995,9152,12004,9095,12004,8981xm12137,15063v9,57,19,114,38,114c12213,15177,12203,15120,12165,15063v-19,-57,-38,-57,-28,xm11938,12505v-28,57,-57,171,-57,171c11881,12733,11957,12619,11976,12505v9,-113,-10,-57,-38,xm11910,9152v-19,,-48,56,-67,113c11824,9379,11824,9379,11843,9379v19,,38,-57,67,-114c11938,9152,11938,9152,11910,9152xm11720,11937v-113,114,-189,114,-227,c11465,11880,11417,11880,11389,11937v-38,57,-38,57,19,114c11446,12051,11493,12107,11512,12164r,c11540,12221,11578,12221,11597,12221v29,,123,-57,227,-114c11976,12051,12014,12051,12023,11880v19,-171,48,-171,-303,57xe" filled="f" strokecolor="#a5300f [3204]" strokeweight="1pt">
                        <v:stroke miterlimit="4" joinstyle="miter"/>
                        <v:path arrowok="t" o:extrusionok="f" o:connecttype="custom" o:connectlocs="1447644,338667;1447644,338667;1447644,338667;1447644,338667" o:connectangles="0,90,180,270"/>
                      </v:shape>
                      <v:line id="Straight Connector 75" o:spid="_x0000_s1028" style="position:absolute;visibility:visible;mso-wrap-style:square" from="0,0" to="40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" strokecolor="#a5300f [3204]" strokeweight="3pt"/>
                      <w10:anchorlock/>
                    </v:group>
                  </w:pict>
                </mc:Fallback>
              </mc:AlternateContent>
            </w:r>
          </w:p>
        </w:tc>
        <w:tc>
          <w:tcPr>
            <w:tcW w:w="804" w:type="dxa"/>
            <w:vMerge/>
          </w:tcPr>
          <w:p w14:paraId="1E0E607C" w14:textId="77777777" w:rsidR="00C82F46" w:rsidRDefault="00C82F46" w:rsidP="00212880">
            <w:pPr>
              <w:pStyle w:val="NoSpacing"/>
            </w:pPr>
          </w:p>
        </w:tc>
        <w:tc>
          <w:tcPr>
            <w:tcW w:w="804" w:type="dxa"/>
            <w:vMerge/>
          </w:tcPr>
          <w:p w14:paraId="2898254D" w14:textId="77777777" w:rsidR="00C82F46" w:rsidRDefault="00C82F46" w:rsidP="00212880">
            <w:pPr>
              <w:pStyle w:val="NoSpacing"/>
            </w:pPr>
          </w:p>
        </w:tc>
        <w:tc>
          <w:tcPr>
            <w:tcW w:w="6316" w:type="dxa"/>
            <w:tcBorders>
              <w:top w:val="single" w:sz="24" w:space="0" w:color="E5C243" w:themeColor="background2"/>
            </w:tcBorders>
            <w:vAlign w:val="center"/>
          </w:tcPr>
          <w:p w14:paraId="6FDBD3E9" w14:textId="7C3F8A03" w:rsidR="00C82F46" w:rsidRPr="00513B19" w:rsidRDefault="00C82F46" w:rsidP="00212880">
            <w:pPr>
              <w:jc w:val="center"/>
            </w:pPr>
            <w:r w:rsidRPr="00110782">
              <w:rPr>
                <w:noProof/>
                <w:lang w:eastAsia="en-US"/>
              </w:rPr>
              <mc:AlternateContent>
                <mc:Choice Requires="wps">
                  <w:drawing>
                    <wp:inline distT="0" distB="0" distL="0" distR="0" wp14:anchorId="4B33F1D3" wp14:editId="5FF838E4">
                      <wp:extent cx="2947672" cy="593092"/>
                      <wp:effectExtent l="0" t="19050" r="24130" b="16510"/>
                      <wp:docPr id="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47672" cy="593092"/>
                              </a:xfrm>
                              <a:custGeom>
                                <a:avLst/>
                                <a:gdLst/>
                                <a:ahLst/>
                                <a:cxnLst>
                                  <a:cxn ang="0">
                                    <a:pos x="wd2" y="hd2"/>
                                  </a:cxn>
                                  <a:cxn ang="5400000">
                                    <a:pos x="wd2" y="hd2"/>
                                  </a:cxn>
                                  <a:cxn ang="10800000">
                                    <a:pos x="wd2" y="hd2"/>
                                  </a:cxn>
                                  <a:cxn ang="16200000">
                                    <a:pos x="wd2" y="hd2"/>
                                  </a:cxn>
                                </a:cxnLst>
                                <a:rect l="0" t="0" r="r" b="b"/>
                                <a:pathLst>
                                  <a:path w="21600" h="21600" extrusionOk="0">
                                    <a:moveTo>
                                      <a:pt x="7510" y="15495"/>
                                    </a:moveTo>
                                    <a:lnTo>
                                      <a:pt x="7482" y="15633"/>
                                    </a:lnTo>
                                    <a:lnTo>
                                      <a:pt x="7510" y="15495"/>
                                    </a:lnTo>
                                    <a:cubicBezTo>
                                      <a:pt x="7538" y="15448"/>
                                      <a:pt x="7547" y="15402"/>
                                      <a:pt x="7547" y="15402"/>
                                    </a:cubicBezTo>
                                    <a:cubicBezTo>
                                      <a:pt x="7557" y="15310"/>
                                      <a:pt x="7547" y="15356"/>
                                      <a:pt x="7510" y="15495"/>
                                    </a:cubicBezTo>
                                    <a:close/>
                                    <a:moveTo>
                                      <a:pt x="14527" y="14015"/>
                                    </a:moveTo>
                                    <a:cubicBezTo>
                                      <a:pt x="14527" y="14015"/>
                                      <a:pt x="14509" y="14061"/>
                                      <a:pt x="14490" y="14107"/>
                                    </a:cubicBezTo>
                                    <a:lnTo>
                                      <a:pt x="14490" y="14107"/>
                                    </a:lnTo>
                                    <a:cubicBezTo>
                                      <a:pt x="14471" y="14153"/>
                                      <a:pt x="14453" y="14246"/>
                                      <a:pt x="14453" y="14338"/>
                                    </a:cubicBezTo>
                                    <a:cubicBezTo>
                                      <a:pt x="14453" y="14431"/>
                                      <a:pt x="14453" y="14431"/>
                                      <a:pt x="14481" y="14338"/>
                                    </a:cubicBezTo>
                                    <a:cubicBezTo>
                                      <a:pt x="14509" y="14292"/>
                                      <a:pt x="14546" y="14015"/>
                                      <a:pt x="14527" y="14015"/>
                                    </a:cubicBezTo>
                                    <a:close/>
                                    <a:moveTo>
                                      <a:pt x="6412" y="14523"/>
                                    </a:moveTo>
                                    <a:cubicBezTo>
                                      <a:pt x="6421" y="14477"/>
                                      <a:pt x="6477" y="14107"/>
                                      <a:pt x="6468" y="14107"/>
                                    </a:cubicBezTo>
                                    <a:cubicBezTo>
                                      <a:pt x="6468" y="14107"/>
                                      <a:pt x="6449" y="14153"/>
                                      <a:pt x="6431" y="14246"/>
                                    </a:cubicBezTo>
                                    <a:cubicBezTo>
                                      <a:pt x="6412" y="14292"/>
                                      <a:pt x="6403" y="14385"/>
                                      <a:pt x="6412" y="14385"/>
                                    </a:cubicBezTo>
                                    <a:cubicBezTo>
                                      <a:pt x="6421" y="14385"/>
                                      <a:pt x="6421" y="14431"/>
                                      <a:pt x="6421" y="14477"/>
                                    </a:cubicBezTo>
                                    <a:cubicBezTo>
                                      <a:pt x="6403" y="14477"/>
                                      <a:pt x="6403" y="14523"/>
                                      <a:pt x="6412" y="14523"/>
                                    </a:cubicBezTo>
                                    <a:close/>
                                    <a:moveTo>
                                      <a:pt x="7631" y="15772"/>
                                    </a:moveTo>
                                    <a:lnTo>
                                      <a:pt x="7631" y="15772"/>
                                    </a:lnTo>
                                    <a:cubicBezTo>
                                      <a:pt x="7640" y="15772"/>
                                      <a:pt x="7659" y="15772"/>
                                      <a:pt x="7659" y="15772"/>
                                    </a:cubicBezTo>
                                    <a:cubicBezTo>
                                      <a:pt x="7668" y="15772"/>
                                      <a:pt x="7659" y="15726"/>
                                      <a:pt x="7640" y="15726"/>
                                    </a:cubicBezTo>
                                    <a:cubicBezTo>
                                      <a:pt x="7622" y="15726"/>
                                      <a:pt x="7622" y="15726"/>
                                      <a:pt x="7631" y="15772"/>
                                    </a:cubicBezTo>
                                    <a:close/>
                                    <a:moveTo>
                                      <a:pt x="8124" y="14061"/>
                                    </a:moveTo>
                                    <a:cubicBezTo>
                                      <a:pt x="8134" y="14061"/>
                                      <a:pt x="8152" y="14061"/>
                                      <a:pt x="8152" y="14061"/>
                                    </a:cubicBezTo>
                                    <a:cubicBezTo>
                                      <a:pt x="8162" y="14061"/>
                                      <a:pt x="8152" y="14015"/>
                                      <a:pt x="8134" y="14015"/>
                                    </a:cubicBezTo>
                                    <a:cubicBezTo>
                                      <a:pt x="8115" y="14061"/>
                                      <a:pt x="8115" y="14061"/>
                                      <a:pt x="8124" y="14061"/>
                                    </a:cubicBezTo>
                                    <a:close/>
                                    <a:moveTo>
                                      <a:pt x="10097" y="11656"/>
                                    </a:moveTo>
                                    <a:cubicBezTo>
                                      <a:pt x="10088" y="11702"/>
                                      <a:pt x="10079" y="11748"/>
                                      <a:pt x="10088" y="11748"/>
                                    </a:cubicBezTo>
                                    <a:cubicBezTo>
                                      <a:pt x="10097" y="11748"/>
                                      <a:pt x="10107" y="11702"/>
                                      <a:pt x="10125" y="11656"/>
                                    </a:cubicBezTo>
                                    <a:cubicBezTo>
                                      <a:pt x="10144" y="11609"/>
                                      <a:pt x="10144" y="11563"/>
                                      <a:pt x="10135" y="11563"/>
                                    </a:cubicBezTo>
                                    <a:cubicBezTo>
                                      <a:pt x="10125" y="11563"/>
                                      <a:pt x="10107" y="11609"/>
                                      <a:pt x="10097" y="11656"/>
                                    </a:cubicBezTo>
                                    <a:close/>
                                    <a:moveTo>
                                      <a:pt x="8329" y="14292"/>
                                    </a:moveTo>
                                    <a:cubicBezTo>
                                      <a:pt x="8320" y="14292"/>
                                      <a:pt x="8292" y="14385"/>
                                      <a:pt x="8283" y="14477"/>
                                    </a:cubicBezTo>
                                    <a:cubicBezTo>
                                      <a:pt x="8245" y="14755"/>
                                      <a:pt x="8264" y="14755"/>
                                      <a:pt x="8311" y="14570"/>
                                    </a:cubicBezTo>
                                    <a:cubicBezTo>
                                      <a:pt x="8357" y="14338"/>
                                      <a:pt x="8366" y="14292"/>
                                      <a:pt x="8329" y="14292"/>
                                    </a:cubicBezTo>
                                    <a:close/>
                                    <a:moveTo>
                                      <a:pt x="8338" y="15957"/>
                                    </a:moveTo>
                                    <a:cubicBezTo>
                                      <a:pt x="8320" y="16003"/>
                                      <a:pt x="8320" y="16003"/>
                                      <a:pt x="8338" y="16050"/>
                                    </a:cubicBezTo>
                                    <a:cubicBezTo>
                                      <a:pt x="8348" y="16050"/>
                                      <a:pt x="8366" y="16050"/>
                                      <a:pt x="8376" y="16050"/>
                                    </a:cubicBezTo>
                                    <a:cubicBezTo>
                                      <a:pt x="8394" y="15957"/>
                                      <a:pt x="8366" y="15911"/>
                                      <a:pt x="8338" y="15957"/>
                                    </a:cubicBezTo>
                                    <a:close/>
                                    <a:moveTo>
                                      <a:pt x="15058" y="17160"/>
                                    </a:moveTo>
                                    <a:cubicBezTo>
                                      <a:pt x="15048" y="17160"/>
                                      <a:pt x="15048" y="17160"/>
                                      <a:pt x="15039" y="17206"/>
                                    </a:cubicBezTo>
                                    <a:lnTo>
                                      <a:pt x="15039" y="17206"/>
                                    </a:lnTo>
                                    <a:cubicBezTo>
                                      <a:pt x="15030" y="17206"/>
                                      <a:pt x="14983" y="17252"/>
                                      <a:pt x="14918" y="17299"/>
                                    </a:cubicBezTo>
                                    <a:lnTo>
                                      <a:pt x="14806" y="17345"/>
                                    </a:lnTo>
                                    <a:lnTo>
                                      <a:pt x="14918" y="17345"/>
                                    </a:lnTo>
                                    <a:cubicBezTo>
                                      <a:pt x="14974" y="17345"/>
                                      <a:pt x="15039" y="17299"/>
                                      <a:pt x="15048" y="17252"/>
                                    </a:cubicBezTo>
                                    <a:cubicBezTo>
                                      <a:pt x="15058" y="17206"/>
                                      <a:pt x="15067" y="17160"/>
                                      <a:pt x="15058" y="17160"/>
                                    </a:cubicBezTo>
                                    <a:close/>
                                    <a:moveTo>
                                      <a:pt x="9911" y="12442"/>
                                    </a:moveTo>
                                    <a:cubicBezTo>
                                      <a:pt x="9893" y="12349"/>
                                      <a:pt x="9883" y="12349"/>
                                      <a:pt x="9893" y="12442"/>
                                    </a:cubicBezTo>
                                    <a:cubicBezTo>
                                      <a:pt x="9902" y="12534"/>
                                      <a:pt x="9902" y="12534"/>
                                      <a:pt x="9883" y="12534"/>
                                    </a:cubicBezTo>
                                    <a:cubicBezTo>
                                      <a:pt x="9874" y="12534"/>
                                      <a:pt x="9855" y="12534"/>
                                      <a:pt x="9846" y="12581"/>
                                    </a:cubicBezTo>
                                    <a:cubicBezTo>
                                      <a:pt x="9818" y="12673"/>
                                      <a:pt x="9855" y="12673"/>
                                      <a:pt x="9902" y="12581"/>
                                    </a:cubicBezTo>
                                    <a:cubicBezTo>
                                      <a:pt x="9930" y="12534"/>
                                      <a:pt x="9930" y="12488"/>
                                      <a:pt x="9911" y="12442"/>
                                    </a:cubicBezTo>
                                    <a:close/>
                                    <a:moveTo>
                                      <a:pt x="8208" y="14061"/>
                                    </a:moveTo>
                                    <a:cubicBezTo>
                                      <a:pt x="8217" y="14061"/>
                                      <a:pt x="8236" y="14061"/>
                                      <a:pt x="8236" y="14061"/>
                                    </a:cubicBezTo>
                                    <a:cubicBezTo>
                                      <a:pt x="8245" y="14061"/>
                                      <a:pt x="8236" y="14015"/>
                                      <a:pt x="8217" y="14015"/>
                                    </a:cubicBezTo>
                                    <a:cubicBezTo>
                                      <a:pt x="8199" y="14061"/>
                                      <a:pt x="8199" y="14061"/>
                                      <a:pt x="8208" y="14061"/>
                                    </a:cubicBezTo>
                                    <a:close/>
                                    <a:moveTo>
                                      <a:pt x="8124" y="16373"/>
                                    </a:moveTo>
                                    <a:cubicBezTo>
                                      <a:pt x="8115" y="16373"/>
                                      <a:pt x="8115" y="16420"/>
                                      <a:pt x="8115" y="16420"/>
                                    </a:cubicBezTo>
                                    <a:cubicBezTo>
                                      <a:pt x="8124" y="16466"/>
                                      <a:pt x="8134" y="16466"/>
                                      <a:pt x="8143" y="16466"/>
                                    </a:cubicBezTo>
                                    <a:cubicBezTo>
                                      <a:pt x="8152" y="16466"/>
                                      <a:pt x="8152" y="16420"/>
                                      <a:pt x="8152" y="16420"/>
                                    </a:cubicBezTo>
                                    <a:cubicBezTo>
                                      <a:pt x="8152" y="16420"/>
                                      <a:pt x="8134" y="16373"/>
                                      <a:pt x="8124" y="16373"/>
                                    </a:cubicBezTo>
                                    <a:close/>
                                    <a:moveTo>
                                      <a:pt x="6077" y="15865"/>
                                    </a:moveTo>
                                    <a:lnTo>
                                      <a:pt x="6114" y="15772"/>
                                    </a:lnTo>
                                    <a:cubicBezTo>
                                      <a:pt x="6151" y="15680"/>
                                      <a:pt x="6161" y="15633"/>
                                      <a:pt x="6142" y="15633"/>
                                    </a:cubicBezTo>
                                    <a:cubicBezTo>
                                      <a:pt x="6142" y="15633"/>
                                      <a:pt x="6124" y="15680"/>
                                      <a:pt x="6105" y="15772"/>
                                    </a:cubicBezTo>
                                    <a:lnTo>
                                      <a:pt x="6077" y="15865"/>
                                    </a:lnTo>
                                    <a:close/>
                                    <a:moveTo>
                                      <a:pt x="6077" y="14616"/>
                                    </a:moveTo>
                                    <a:cubicBezTo>
                                      <a:pt x="5993" y="14616"/>
                                      <a:pt x="5984" y="14616"/>
                                      <a:pt x="5984" y="14755"/>
                                    </a:cubicBezTo>
                                    <a:cubicBezTo>
                                      <a:pt x="5984" y="14893"/>
                                      <a:pt x="5984" y="14893"/>
                                      <a:pt x="6012" y="14801"/>
                                    </a:cubicBezTo>
                                    <a:cubicBezTo>
                                      <a:pt x="6021" y="14755"/>
                                      <a:pt x="6068" y="14708"/>
                                      <a:pt x="6096" y="14708"/>
                                    </a:cubicBezTo>
                                    <a:cubicBezTo>
                                      <a:pt x="6124" y="14708"/>
                                      <a:pt x="6161" y="14662"/>
                                      <a:pt x="6161" y="14662"/>
                                    </a:cubicBezTo>
                                    <a:cubicBezTo>
                                      <a:pt x="6161" y="14662"/>
                                      <a:pt x="6124" y="14616"/>
                                      <a:pt x="6077" y="14616"/>
                                    </a:cubicBezTo>
                                    <a:close/>
                                    <a:moveTo>
                                      <a:pt x="6003" y="19750"/>
                                    </a:moveTo>
                                    <a:cubicBezTo>
                                      <a:pt x="5975" y="19796"/>
                                      <a:pt x="5956" y="19889"/>
                                      <a:pt x="5956" y="19935"/>
                                    </a:cubicBezTo>
                                    <a:cubicBezTo>
                                      <a:pt x="5956" y="19981"/>
                                      <a:pt x="5975" y="19981"/>
                                      <a:pt x="6003" y="19889"/>
                                    </a:cubicBezTo>
                                    <a:cubicBezTo>
                                      <a:pt x="6031" y="19796"/>
                                      <a:pt x="6049" y="19750"/>
                                      <a:pt x="6049" y="19704"/>
                                    </a:cubicBezTo>
                                    <a:cubicBezTo>
                                      <a:pt x="6049" y="19611"/>
                                      <a:pt x="6058" y="19611"/>
                                      <a:pt x="6003" y="19750"/>
                                    </a:cubicBezTo>
                                    <a:close/>
                                    <a:moveTo>
                                      <a:pt x="5965" y="14986"/>
                                    </a:moveTo>
                                    <a:cubicBezTo>
                                      <a:pt x="5956" y="14986"/>
                                      <a:pt x="5947" y="15032"/>
                                      <a:pt x="5928" y="15125"/>
                                    </a:cubicBezTo>
                                    <a:cubicBezTo>
                                      <a:pt x="5900" y="15310"/>
                                      <a:pt x="5910" y="15310"/>
                                      <a:pt x="5947" y="15125"/>
                                    </a:cubicBezTo>
                                    <a:cubicBezTo>
                                      <a:pt x="5965" y="15032"/>
                                      <a:pt x="5975" y="14986"/>
                                      <a:pt x="5965" y="14986"/>
                                    </a:cubicBezTo>
                                    <a:close/>
                                    <a:moveTo>
                                      <a:pt x="6021" y="16975"/>
                                    </a:moveTo>
                                    <a:cubicBezTo>
                                      <a:pt x="6021" y="16928"/>
                                      <a:pt x="6012" y="16975"/>
                                      <a:pt x="5984" y="17067"/>
                                    </a:cubicBezTo>
                                    <a:lnTo>
                                      <a:pt x="5984" y="17067"/>
                                    </a:lnTo>
                                    <a:lnTo>
                                      <a:pt x="5956" y="17206"/>
                                    </a:lnTo>
                                    <a:lnTo>
                                      <a:pt x="5993" y="17113"/>
                                    </a:lnTo>
                                    <a:cubicBezTo>
                                      <a:pt x="6003" y="17067"/>
                                      <a:pt x="6021" y="17021"/>
                                      <a:pt x="6021" y="16975"/>
                                    </a:cubicBezTo>
                                    <a:close/>
                                    <a:moveTo>
                                      <a:pt x="6393" y="14755"/>
                                    </a:moveTo>
                                    <a:cubicBezTo>
                                      <a:pt x="6393" y="14708"/>
                                      <a:pt x="6393" y="14708"/>
                                      <a:pt x="6384" y="14708"/>
                                    </a:cubicBezTo>
                                    <a:cubicBezTo>
                                      <a:pt x="6375" y="14708"/>
                                      <a:pt x="6375" y="14755"/>
                                      <a:pt x="6366" y="14755"/>
                                    </a:cubicBezTo>
                                    <a:cubicBezTo>
                                      <a:pt x="6356" y="14801"/>
                                      <a:pt x="6366" y="14801"/>
                                      <a:pt x="6375" y="14801"/>
                                    </a:cubicBezTo>
                                    <a:cubicBezTo>
                                      <a:pt x="6384" y="14801"/>
                                      <a:pt x="6393" y="14801"/>
                                      <a:pt x="6393" y="14755"/>
                                    </a:cubicBezTo>
                                    <a:close/>
                                    <a:moveTo>
                                      <a:pt x="6151" y="16050"/>
                                    </a:moveTo>
                                    <a:cubicBezTo>
                                      <a:pt x="6133" y="16050"/>
                                      <a:pt x="6124" y="16096"/>
                                      <a:pt x="6133" y="16142"/>
                                    </a:cubicBezTo>
                                    <a:cubicBezTo>
                                      <a:pt x="6133" y="16188"/>
                                      <a:pt x="6133" y="16281"/>
                                      <a:pt x="6114" y="16327"/>
                                    </a:cubicBezTo>
                                    <a:cubicBezTo>
                                      <a:pt x="6096" y="16373"/>
                                      <a:pt x="6096" y="16420"/>
                                      <a:pt x="6105" y="16420"/>
                                    </a:cubicBezTo>
                                    <a:cubicBezTo>
                                      <a:pt x="6114" y="16420"/>
                                      <a:pt x="6105" y="16466"/>
                                      <a:pt x="6096" y="16512"/>
                                    </a:cubicBezTo>
                                    <a:cubicBezTo>
                                      <a:pt x="6086" y="16558"/>
                                      <a:pt x="6077" y="16605"/>
                                      <a:pt x="6077" y="16651"/>
                                    </a:cubicBezTo>
                                    <a:cubicBezTo>
                                      <a:pt x="6077" y="16697"/>
                                      <a:pt x="6105" y="16558"/>
                                      <a:pt x="6133" y="16373"/>
                                    </a:cubicBezTo>
                                    <a:cubicBezTo>
                                      <a:pt x="6161" y="16188"/>
                                      <a:pt x="6189" y="16050"/>
                                      <a:pt x="6189" y="16050"/>
                                    </a:cubicBezTo>
                                    <a:cubicBezTo>
                                      <a:pt x="6179" y="16050"/>
                                      <a:pt x="6161" y="16050"/>
                                      <a:pt x="6151" y="16050"/>
                                    </a:cubicBezTo>
                                    <a:close/>
                                    <a:moveTo>
                                      <a:pt x="5602" y="17345"/>
                                    </a:moveTo>
                                    <a:cubicBezTo>
                                      <a:pt x="5565" y="17437"/>
                                      <a:pt x="5528" y="17530"/>
                                      <a:pt x="5509" y="17530"/>
                                    </a:cubicBezTo>
                                    <a:cubicBezTo>
                                      <a:pt x="5491" y="17530"/>
                                      <a:pt x="5481" y="17576"/>
                                      <a:pt x="5481" y="17576"/>
                                    </a:cubicBezTo>
                                    <a:cubicBezTo>
                                      <a:pt x="5481" y="17576"/>
                                      <a:pt x="5463" y="17669"/>
                                      <a:pt x="5444" y="17669"/>
                                    </a:cubicBezTo>
                                    <a:cubicBezTo>
                                      <a:pt x="5426" y="17669"/>
                                      <a:pt x="5416" y="17715"/>
                                      <a:pt x="5416" y="17715"/>
                                    </a:cubicBezTo>
                                    <a:cubicBezTo>
                                      <a:pt x="5426" y="17761"/>
                                      <a:pt x="5528" y="17622"/>
                                      <a:pt x="5537" y="17576"/>
                                    </a:cubicBezTo>
                                    <a:cubicBezTo>
                                      <a:pt x="5537" y="17576"/>
                                      <a:pt x="5574" y="17437"/>
                                      <a:pt x="5612" y="17345"/>
                                    </a:cubicBezTo>
                                    <a:cubicBezTo>
                                      <a:pt x="5649" y="17252"/>
                                      <a:pt x="5677" y="17160"/>
                                      <a:pt x="5668" y="17160"/>
                                    </a:cubicBezTo>
                                    <a:cubicBezTo>
                                      <a:pt x="5668" y="17160"/>
                                      <a:pt x="5640" y="17252"/>
                                      <a:pt x="5602" y="17345"/>
                                    </a:cubicBezTo>
                                    <a:close/>
                                    <a:moveTo>
                                      <a:pt x="5612" y="15865"/>
                                    </a:moveTo>
                                    <a:cubicBezTo>
                                      <a:pt x="5612" y="15818"/>
                                      <a:pt x="5602" y="15865"/>
                                      <a:pt x="5574" y="15957"/>
                                    </a:cubicBezTo>
                                    <a:lnTo>
                                      <a:pt x="5547" y="16096"/>
                                    </a:lnTo>
                                    <a:lnTo>
                                      <a:pt x="5584" y="16003"/>
                                    </a:lnTo>
                                    <a:cubicBezTo>
                                      <a:pt x="5593" y="15911"/>
                                      <a:pt x="5612" y="15865"/>
                                      <a:pt x="5612" y="15865"/>
                                    </a:cubicBezTo>
                                    <a:close/>
                                    <a:moveTo>
                                      <a:pt x="6049" y="16003"/>
                                    </a:moveTo>
                                    <a:cubicBezTo>
                                      <a:pt x="6105" y="16096"/>
                                      <a:pt x="6105" y="16096"/>
                                      <a:pt x="6086" y="15957"/>
                                    </a:cubicBezTo>
                                    <a:cubicBezTo>
                                      <a:pt x="6077" y="15911"/>
                                      <a:pt x="6058" y="15865"/>
                                      <a:pt x="6058" y="15911"/>
                                    </a:cubicBezTo>
                                    <a:cubicBezTo>
                                      <a:pt x="6031" y="15957"/>
                                      <a:pt x="6049" y="15818"/>
                                      <a:pt x="6096" y="15633"/>
                                    </a:cubicBezTo>
                                    <a:cubicBezTo>
                                      <a:pt x="6124" y="15541"/>
                                      <a:pt x="6142" y="15402"/>
                                      <a:pt x="6133" y="15402"/>
                                    </a:cubicBezTo>
                                    <a:cubicBezTo>
                                      <a:pt x="6124" y="15402"/>
                                      <a:pt x="6133" y="15310"/>
                                      <a:pt x="6142" y="15263"/>
                                    </a:cubicBezTo>
                                    <a:cubicBezTo>
                                      <a:pt x="6161" y="15171"/>
                                      <a:pt x="6151" y="15125"/>
                                      <a:pt x="6133" y="15125"/>
                                    </a:cubicBezTo>
                                    <a:cubicBezTo>
                                      <a:pt x="6124" y="15125"/>
                                      <a:pt x="6114" y="15125"/>
                                      <a:pt x="6114" y="15171"/>
                                    </a:cubicBezTo>
                                    <a:cubicBezTo>
                                      <a:pt x="6124" y="15263"/>
                                      <a:pt x="6096" y="15495"/>
                                      <a:pt x="6068" y="15495"/>
                                    </a:cubicBezTo>
                                    <a:cubicBezTo>
                                      <a:pt x="6058" y="15495"/>
                                      <a:pt x="6040" y="15587"/>
                                      <a:pt x="6040" y="15680"/>
                                    </a:cubicBezTo>
                                    <a:cubicBezTo>
                                      <a:pt x="6031" y="15818"/>
                                      <a:pt x="6021" y="15865"/>
                                      <a:pt x="5984" y="15818"/>
                                    </a:cubicBezTo>
                                    <a:cubicBezTo>
                                      <a:pt x="5956" y="15818"/>
                                      <a:pt x="5910" y="15726"/>
                                      <a:pt x="5882" y="15680"/>
                                    </a:cubicBezTo>
                                    <a:cubicBezTo>
                                      <a:pt x="5835" y="15587"/>
                                      <a:pt x="5826" y="15587"/>
                                      <a:pt x="5835" y="15633"/>
                                    </a:cubicBezTo>
                                    <a:cubicBezTo>
                                      <a:pt x="5844" y="15680"/>
                                      <a:pt x="5854" y="15726"/>
                                      <a:pt x="5854" y="15726"/>
                                    </a:cubicBezTo>
                                    <a:cubicBezTo>
                                      <a:pt x="5872" y="15726"/>
                                      <a:pt x="5984" y="15957"/>
                                      <a:pt x="5984" y="16003"/>
                                    </a:cubicBezTo>
                                    <a:cubicBezTo>
                                      <a:pt x="5984" y="16096"/>
                                      <a:pt x="5770" y="16558"/>
                                      <a:pt x="5695" y="16605"/>
                                    </a:cubicBezTo>
                                    <a:cubicBezTo>
                                      <a:pt x="5649" y="16651"/>
                                      <a:pt x="5612" y="16697"/>
                                      <a:pt x="5602" y="16697"/>
                                    </a:cubicBezTo>
                                    <a:cubicBezTo>
                                      <a:pt x="5593" y="16743"/>
                                      <a:pt x="5695" y="16697"/>
                                      <a:pt x="5761" y="16651"/>
                                    </a:cubicBezTo>
                                    <a:cubicBezTo>
                                      <a:pt x="5826" y="16605"/>
                                      <a:pt x="5835" y="16743"/>
                                      <a:pt x="5770" y="16929"/>
                                    </a:cubicBezTo>
                                    <a:cubicBezTo>
                                      <a:pt x="5723" y="17067"/>
                                      <a:pt x="5723" y="17067"/>
                                      <a:pt x="5761" y="16975"/>
                                    </a:cubicBezTo>
                                    <a:cubicBezTo>
                                      <a:pt x="5826" y="16836"/>
                                      <a:pt x="5910" y="16512"/>
                                      <a:pt x="5965" y="16235"/>
                                    </a:cubicBezTo>
                                    <a:cubicBezTo>
                                      <a:pt x="6003" y="15957"/>
                                      <a:pt x="6012" y="15957"/>
                                      <a:pt x="6049" y="16003"/>
                                    </a:cubicBezTo>
                                    <a:close/>
                                    <a:moveTo>
                                      <a:pt x="5779" y="16235"/>
                                    </a:moveTo>
                                    <a:cubicBezTo>
                                      <a:pt x="5807" y="16142"/>
                                      <a:pt x="5835" y="16096"/>
                                      <a:pt x="5835" y="16096"/>
                                    </a:cubicBezTo>
                                    <a:cubicBezTo>
                                      <a:pt x="5835" y="16050"/>
                                      <a:pt x="5826" y="16050"/>
                                      <a:pt x="5779" y="16235"/>
                                    </a:cubicBezTo>
                                    <a:lnTo>
                                      <a:pt x="5779" y="16235"/>
                                    </a:lnTo>
                                    <a:lnTo>
                                      <a:pt x="5723" y="16373"/>
                                    </a:lnTo>
                                    <a:lnTo>
                                      <a:pt x="5779" y="16235"/>
                                    </a:lnTo>
                                    <a:close/>
                                    <a:moveTo>
                                      <a:pt x="5239" y="17854"/>
                                    </a:moveTo>
                                    <a:lnTo>
                                      <a:pt x="5100" y="17946"/>
                                    </a:lnTo>
                                    <a:lnTo>
                                      <a:pt x="5221" y="17900"/>
                                    </a:lnTo>
                                    <a:cubicBezTo>
                                      <a:pt x="5286" y="17900"/>
                                      <a:pt x="5360" y="17854"/>
                                      <a:pt x="5370" y="17807"/>
                                    </a:cubicBezTo>
                                    <a:cubicBezTo>
                                      <a:pt x="5416" y="17761"/>
                                      <a:pt x="5416" y="17761"/>
                                      <a:pt x="5239" y="17854"/>
                                    </a:cubicBezTo>
                                    <a:close/>
                                    <a:moveTo>
                                      <a:pt x="7175" y="17530"/>
                                    </a:moveTo>
                                    <a:cubicBezTo>
                                      <a:pt x="7166" y="17530"/>
                                      <a:pt x="7157" y="17576"/>
                                      <a:pt x="7157" y="17576"/>
                                    </a:cubicBezTo>
                                    <a:cubicBezTo>
                                      <a:pt x="7157" y="17622"/>
                                      <a:pt x="7166" y="17669"/>
                                      <a:pt x="7175" y="17669"/>
                                    </a:cubicBezTo>
                                    <a:cubicBezTo>
                                      <a:pt x="7184" y="17669"/>
                                      <a:pt x="7194" y="17669"/>
                                      <a:pt x="7194" y="17622"/>
                                    </a:cubicBezTo>
                                    <a:cubicBezTo>
                                      <a:pt x="7184" y="17576"/>
                                      <a:pt x="7184" y="17530"/>
                                      <a:pt x="7175" y="17530"/>
                                    </a:cubicBezTo>
                                    <a:close/>
                                    <a:moveTo>
                                      <a:pt x="7091" y="16605"/>
                                    </a:moveTo>
                                    <a:cubicBezTo>
                                      <a:pt x="7064" y="16790"/>
                                      <a:pt x="7008" y="17067"/>
                                      <a:pt x="6980" y="17252"/>
                                    </a:cubicBezTo>
                                    <a:cubicBezTo>
                                      <a:pt x="6943" y="17437"/>
                                      <a:pt x="6924" y="17576"/>
                                      <a:pt x="6924" y="17622"/>
                                    </a:cubicBezTo>
                                    <a:cubicBezTo>
                                      <a:pt x="6924" y="17669"/>
                                      <a:pt x="6887" y="17807"/>
                                      <a:pt x="6849" y="18039"/>
                                    </a:cubicBezTo>
                                    <a:cubicBezTo>
                                      <a:pt x="6784" y="18362"/>
                                      <a:pt x="6784" y="18362"/>
                                      <a:pt x="6831" y="18177"/>
                                    </a:cubicBezTo>
                                    <a:cubicBezTo>
                                      <a:pt x="6877" y="17992"/>
                                      <a:pt x="7064" y="17067"/>
                                      <a:pt x="7082" y="16882"/>
                                    </a:cubicBezTo>
                                    <a:cubicBezTo>
                                      <a:pt x="7082" y="16836"/>
                                      <a:pt x="7101" y="16790"/>
                                      <a:pt x="7110" y="16743"/>
                                    </a:cubicBezTo>
                                    <a:cubicBezTo>
                                      <a:pt x="7129" y="16651"/>
                                      <a:pt x="7166" y="16327"/>
                                      <a:pt x="7157" y="16327"/>
                                    </a:cubicBezTo>
                                    <a:cubicBezTo>
                                      <a:pt x="7147" y="16235"/>
                                      <a:pt x="7119" y="16420"/>
                                      <a:pt x="7091" y="16605"/>
                                    </a:cubicBezTo>
                                    <a:close/>
                                    <a:moveTo>
                                      <a:pt x="6589" y="16651"/>
                                    </a:moveTo>
                                    <a:lnTo>
                                      <a:pt x="6542" y="16836"/>
                                    </a:lnTo>
                                    <a:lnTo>
                                      <a:pt x="6589" y="16651"/>
                                    </a:lnTo>
                                    <a:cubicBezTo>
                                      <a:pt x="6626" y="16558"/>
                                      <a:pt x="6645" y="16466"/>
                                      <a:pt x="6645" y="16466"/>
                                    </a:cubicBezTo>
                                    <a:cubicBezTo>
                                      <a:pt x="6645" y="16420"/>
                                      <a:pt x="6635" y="16466"/>
                                      <a:pt x="6589" y="16651"/>
                                    </a:cubicBezTo>
                                    <a:close/>
                                    <a:moveTo>
                                      <a:pt x="1238" y="9158"/>
                                    </a:moveTo>
                                    <a:cubicBezTo>
                                      <a:pt x="1238" y="9204"/>
                                      <a:pt x="1247" y="9204"/>
                                      <a:pt x="1256" y="9204"/>
                                    </a:cubicBezTo>
                                    <a:cubicBezTo>
                                      <a:pt x="1266" y="9204"/>
                                      <a:pt x="1275" y="9158"/>
                                      <a:pt x="1275" y="9158"/>
                                    </a:cubicBezTo>
                                    <a:cubicBezTo>
                                      <a:pt x="1275" y="9158"/>
                                      <a:pt x="1266" y="9112"/>
                                      <a:pt x="1256" y="9112"/>
                                    </a:cubicBezTo>
                                    <a:cubicBezTo>
                                      <a:pt x="1238" y="9112"/>
                                      <a:pt x="1238" y="9158"/>
                                      <a:pt x="1238" y="9158"/>
                                    </a:cubicBezTo>
                                    <a:close/>
                                    <a:moveTo>
                                      <a:pt x="7259" y="14708"/>
                                    </a:moveTo>
                                    <a:cubicBezTo>
                                      <a:pt x="7259" y="14708"/>
                                      <a:pt x="7231" y="14755"/>
                                      <a:pt x="7203" y="14847"/>
                                    </a:cubicBezTo>
                                    <a:lnTo>
                                      <a:pt x="7203" y="14847"/>
                                    </a:lnTo>
                                    <a:cubicBezTo>
                                      <a:pt x="7175" y="14940"/>
                                      <a:pt x="7157" y="15032"/>
                                      <a:pt x="7166" y="15078"/>
                                    </a:cubicBezTo>
                                    <a:cubicBezTo>
                                      <a:pt x="7175" y="15171"/>
                                      <a:pt x="7082" y="15541"/>
                                      <a:pt x="7054" y="15541"/>
                                    </a:cubicBezTo>
                                    <a:cubicBezTo>
                                      <a:pt x="7036" y="15541"/>
                                      <a:pt x="7036" y="15495"/>
                                      <a:pt x="7064" y="15402"/>
                                    </a:cubicBezTo>
                                    <a:lnTo>
                                      <a:pt x="7101" y="15263"/>
                                    </a:lnTo>
                                    <a:lnTo>
                                      <a:pt x="7064" y="15356"/>
                                    </a:lnTo>
                                    <a:cubicBezTo>
                                      <a:pt x="7045" y="15402"/>
                                      <a:pt x="7026" y="15495"/>
                                      <a:pt x="7026" y="15541"/>
                                    </a:cubicBezTo>
                                    <a:cubicBezTo>
                                      <a:pt x="7036" y="15680"/>
                                      <a:pt x="6989" y="15772"/>
                                      <a:pt x="6961" y="15726"/>
                                    </a:cubicBezTo>
                                    <a:cubicBezTo>
                                      <a:pt x="6943" y="15726"/>
                                      <a:pt x="6943" y="15726"/>
                                      <a:pt x="6943" y="15772"/>
                                    </a:cubicBezTo>
                                    <a:cubicBezTo>
                                      <a:pt x="6952" y="15865"/>
                                      <a:pt x="6905" y="15911"/>
                                      <a:pt x="6831" y="15911"/>
                                    </a:cubicBezTo>
                                    <a:cubicBezTo>
                                      <a:pt x="6784" y="15911"/>
                                      <a:pt x="6784" y="15911"/>
                                      <a:pt x="6812" y="15818"/>
                                    </a:cubicBezTo>
                                    <a:cubicBezTo>
                                      <a:pt x="6849" y="15726"/>
                                      <a:pt x="6831" y="15680"/>
                                      <a:pt x="6784" y="15772"/>
                                    </a:cubicBezTo>
                                    <a:cubicBezTo>
                                      <a:pt x="6747" y="15865"/>
                                      <a:pt x="6747" y="15772"/>
                                      <a:pt x="6775" y="15633"/>
                                    </a:cubicBezTo>
                                    <a:cubicBezTo>
                                      <a:pt x="6784" y="15587"/>
                                      <a:pt x="6803" y="15495"/>
                                      <a:pt x="6803" y="15448"/>
                                    </a:cubicBezTo>
                                    <a:cubicBezTo>
                                      <a:pt x="6803" y="15402"/>
                                      <a:pt x="6784" y="15495"/>
                                      <a:pt x="6766" y="15633"/>
                                    </a:cubicBezTo>
                                    <a:cubicBezTo>
                                      <a:pt x="6738" y="15865"/>
                                      <a:pt x="6710" y="15911"/>
                                      <a:pt x="6673" y="15957"/>
                                    </a:cubicBezTo>
                                    <a:cubicBezTo>
                                      <a:pt x="6598" y="16050"/>
                                      <a:pt x="6459" y="16003"/>
                                      <a:pt x="6375" y="15865"/>
                                    </a:cubicBezTo>
                                    <a:cubicBezTo>
                                      <a:pt x="6300" y="15726"/>
                                      <a:pt x="6300" y="15726"/>
                                      <a:pt x="6338" y="15865"/>
                                    </a:cubicBezTo>
                                    <a:cubicBezTo>
                                      <a:pt x="6393" y="16050"/>
                                      <a:pt x="6570" y="16235"/>
                                      <a:pt x="6617" y="16188"/>
                                    </a:cubicBezTo>
                                    <a:cubicBezTo>
                                      <a:pt x="6654" y="16142"/>
                                      <a:pt x="6654" y="16188"/>
                                      <a:pt x="6645" y="16281"/>
                                    </a:cubicBezTo>
                                    <a:cubicBezTo>
                                      <a:pt x="6635" y="16373"/>
                                      <a:pt x="6635" y="16373"/>
                                      <a:pt x="6663" y="16281"/>
                                    </a:cubicBezTo>
                                    <a:cubicBezTo>
                                      <a:pt x="6682" y="16188"/>
                                      <a:pt x="6710" y="16188"/>
                                      <a:pt x="6775" y="16142"/>
                                    </a:cubicBezTo>
                                    <a:cubicBezTo>
                                      <a:pt x="6822" y="16142"/>
                                      <a:pt x="6877" y="16096"/>
                                      <a:pt x="6887" y="16096"/>
                                    </a:cubicBezTo>
                                    <a:cubicBezTo>
                                      <a:pt x="6905" y="16050"/>
                                      <a:pt x="6915" y="16096"/>
                                      <a:pt x="6915" y="16142"/>
                                    </a:cubicBezTo>
                                    <a:cubicBezTo>
                                      <a:pt x="6915" y="16188"/>
                                      <a:pt x="6887" y="16281"/>
                                      <a:pt x="6831" y="16327"/>
                                    </a:cubicBezTo>
                                    <a:cubicBezTo>
                                      <a:pt x="6775" y="16420"/>
                                      <a:pt x="6756" y="16466"/>
                                      <a:pt x="6775" y="16466"/>
                                    </a:cubicBezTo>
                                    <a:cubicBezTo>
                                      <a:pt x="6812" y="16512"/>
                                      <a:pt x="6905" y="16327"/>
                                      <a:pt x="6943" y="16096"/>
                                    </a:cubicBezTo>
                                    <a:cubicBezTo>
                                      <a:pt x="6961" y="16003"/>
                                      <a:pt x="7026" y="15726"/>
                                      <a:pt x="7082" y="15495"/>
                                    </a:cubicBezTo>
                                    <a:cubicBezTo>
                                      <a:pt x="7184" y="15217"/>
                                      <a:pt x="7287" y="14708"/>
                                      <a:pt x="7259" y="14708"/>
                                    </a:cubicBezTo>
                                    <a:close/>
                                    <a:moveTo>
                                      <a:pt x="6272" y="21507"/>
                                    </a:moveTo>
                                    <a:cubicBezTo>
                                      <a:pt x="6272" y="21554"/>
                                      <a:pt x="6272" y="21600"/>
                                      <a:pt x="6282" y="21600"/>
                                    </a:cubicBezTo>
                                    <a:cubicBezTo>
                                      <a:pt x="6291" y="21600"/>
                                      <a:pt x="6291" y="21554"/>
                                      <a:pt x="6300" y="21507"/>
                                    </a:cubicBezTo>
                                    <a:cubicBezTo>
                                      <a:pt x="6310" y="21461"/>
                                      <a:pt x="6300" y="21415"/>
                                      <a:pt x="6291" y="21415"/>
                                    </a:cubicBezTo>
                                    <a:cubicBezTo>
                                      <a:pt x="6282" y="21415"/>
                                      <a:pt x="6272" y="21461"/>
                                      <a:pt x="6272" y="21507"/>
                                    </a:cubicBezTo>
                                    <a:close/>
                                    <a:moveTo>
                                      <a:pt x="6375" y="20027"/>
                                    </a:moveTo>
                                    <a:cubicBezTo>
                                      <a:pt x="6366" y="20074"/>
                                      <a:pt x="6328" y="20212"/>
                                      <a:pt x="6291" y="20259"/>
                                    </a:cubicBezTo>
                                    <a:cubicBezTo>
                                      <a:pt x="6226" y="20397"/>
                                      <a:pt x="6161" y="20675"/>
                                      <a:pt x="6189" y="20675"/>
                                    </a:cubicBezTo>
                                    <a:cubicBezTo>
                                      <a:pt x="6198" y="20675"/>
                                      <a:pt x="6235" y="20582"/>
                                      <a:pt x="6272" y="20444"/>
                                    </a:cubicBezTo>
                                    <a:cubicBezTo>
                                      <a:pt x="6328" y="20259"/>
                                      <a:pt x="6347" y="20259"/>
                                      <a:pt x="6356" y="20305"/>
                                    </a:cubicBezTo>
                                    <a:cubicBezTo>
                                      <a:pt x="6366" y="20351"/>
                                      <a:pt x="6375" y="20351"/>
                                      <a:pt x="6384" y="20351"/>
                                    </a:cubicBezTo>
                                    <a:cubicBezTo>
                                      <a:pt x="6393" y="20305"/>
                                      <a:pt x="6384" y="20259"/>
                                      <a:pt x="6375" y="20259"/>
                                    </a:cubicBezTo>
                                    <a:cubicBezTo>
                                      <a:pt x="6356" y="20212"/>
                                      <a:pt x="6356" y="20166"/>
                                      <a:pt x="6384" y="20074"/>
                                    </a:cubicBezTo>
                                    <a:cubicBezTo>
                                      <a:pt x="6403" y="20027"/>
                                      <a:pt x="6412" y="19935"/>
                                      <a:pt x="6403" y="19935"/>
                                    </a:cubicBezTo>
                                    <a:cubicBezTo>
                                      <a:pt x="6403" y="19935"/>
                                      <a:pt x="6384" y="19981"/>
                                      <a:pt x="6375" y="20027"/>
                                    </a:cubicBezTo>
                                    <a:close/>
                                    <a:moveTo>
                                      <a:pt x="6505" y="16975"/>
                                    </a:moveTo>
                                    <a:lnTo>
                                      <a:pt x="6477" y="17113"/>
                                    </a:lnTo>
                                    <a:lnTo>
                                      <a:pt x="6505" y="16975"/>
                                    </a:lnTo>
                                    <a:cubicBezTo>
                                      <a:pt x="6533" y="16928"/>
                                      <a:pt x="6542" y="16882"/>
                                      <a:pt x="6542" y="16882"/>
                                    </a:cubicBezTo>
                                    <a:cubicBezTo>
                                      <a:pt x="6552" y="16836"/>
                                      <a:pt x="6533" y="16882"/>
                                      <a:pt x="6505" y="16975"/>
                                    </a:cubicBezTo>
                                    <a:close/>
                                    <a:moveTo>
                                      <a:pt x="6217" y="14570"/>
                                    </a:moveTo>
                                    <a:cubicBezTo>
                                      <a:pt x="6217" y="14523"/>
                                      <a:pt x="6217" y="14523"/>
                                      <a:pt x="6207" y="14523"/>
                                    </a:cubicBezTo>
                                    <a:cubicBezTo>
                                      <a:pt x="6207" y="14523"/>
                                      <a:pt x="6198" y="14570"/>
                                      <a:pt x="6189" y="14570"/>
                                    </a:cubicBezTo>
                                    <a:cubicBezTo>
                                      <a:pt x="6179" y="14616"/>
                                      <a:pt x="6189" y="14616"/>
                                      <a:pt x="6198" y="14616"/>
                                    </a:cubicBezTo>
                                    <a:cubicBezTo>
                                      <a:pt x="6207" y="14616"/>
                                      <a:pt x="6217" y="14616"/>
                                      <a:pt x="6217" y="14570"/>
                                    </a:cubicBezTo>
                                    <a:close/>
                                    <a:moveTo>
                                      <a:pt x="6272" y="14570"/>
                                    </a:moveTo>
                                    <a:cubicBezTo>
                                      <a:pt x="6272" y="14570"/>
                                      <a:pt x="6263" y="14570"/>
                                      <a:pt x="6254" y="14662"/>
                                    </a:cubicBezTo>
                                    <a:cubicBezTo>
                                      <a:pt x="6235" y="14801"/>
                                      <a:pt x="6245" y="14847"/>
                                      <a:pt x="6263" y="14708"/>
                                    </a:cubicBezTo>
                                    <a:cubicBezTo>
                                      <a:pt x="6272" y="14662"/>
                                      <a:pt x="6282" y="14616"/>
                                      <a:pt x="6272" y="14570"/>
                                    </a:cubicBezTo>
                                    <a:close/>
                                    <a:moveTo>
                                      <a:pt x="6533" y="19010"/>
                                    </a:moveTo>
                                    <a:cubicBezTo>
                                      <a:pt x="6524" y="19010"/>
                                      <a:pt x="6514" y="19056"/>
                                      <a:pt x="6505" y="19056"/>
                                    </a:cubicBezTo>
                                    <a:cubicBezTo>
                                      <a:pt x="6496" y="19102"/>
                                      <a:pt x="6505" y="19102"/>
                                      <a:pt x="6524" y="19102"/>
                                    </a:cubicBezTo>
                                    <a:cubicBezTo>
                                      <a:pt x="6552" y="19056"/>
                                      <a:pt x="6561" y="19010"/>
                                      <a:pt x="6533" y="19010"/>
                                    </a:cubicBezTo>
                                    <a:close/>
                                    <a:moveTo>
                                      <a:pt x="10330" y="11286"/>
                                    </a:moveTo>
                                    <a:cubicBezTo>
                                      <a:pt x="10321" y="11239"/>
                                      <a:pt x="10321" y="11239"/>
                                      <a:pt x="10311" y="11239"/>
                                    </a:cubicBezTo>
                                    <a:cubicBezTo>
                                      <a:pt x="10302" y="11239"/>
                                      <a:pt x="10302" y="11286"/>
                                      <a:pt x="10302" y="11286"/>
                                    </a:cubicBezTo>
                                    <a:cubicBezTo>
                                      <a:pt x="10302" y="11332"/>
                                      <a:pt x="10311" y="11332"/>
                                      <a:pt x="10321" y="11332"/>
                                    </a:cubicBezTo>
                                    <a:cubicBezTo>
                                      <a:pt x="10330" y="11332"/>
                                      <a:pt x="10330" y="11332"/>
                                      <a:pt x="10330" y="11286"/>
                                    </a:cubicBezTo>
                                    <a:close/>
                                    <a:moveTo>
                                      <a:pt x="11130" y="13922"/>
                                    </a:moveTo>
                                    <a:cubicBezTo>
                                      <a:pt x="11121" y="13968"/>
                                      <a:pt x="11112" y="13968"/>
                                      <a:pt x="11112" y="14015"/>
                                    </a:cubicBezTo>
                                    <a:cubicBezTo>
                                      <a:pt x="11112" y="14015"/>
                                      <a:pt x="11130" y="14015"/>
                                      <a:pt x="11149" y="13968"/>
                                    </a:cubicBezTo>
                                    <a:cubicBezTo>
                                      <a:pt x="11196" y="13876"/>
                                      <a:pt x="11168" y="13830"/>
                                      <a:pt x="11130" y="13922"/>
                                    </a:cubicBezTo>
                                    <a:close/>
                                    <a:moveTo>
                                      <a:pt x="12014" y="7077"/>
                                    </a:moveTo>
                                    <a:lnTo>
                                      <a:pt x="12024" y="7215"/>
                                    </a:lnTo>
                                    <a:lnTo>
                                      <a:pt x="12024" y="7077"/>
                                    </a:lnTo>
                                    <a:cubicBezTo>
                                      <a:pt x="12024" y="6984"/>
                                      <a:pt x="12014" y="6892"/>
                                      <a:pt x="12014" y="6799"/>
                                    </a:cubicBezTo>
                                    <a:cubicBezTo>
                                      <a:pt x="12005" y="6707"/>
                                      <a:pt x="11996" y="6707"/>
                                      <a:pt x="11977" y="6892"/>
                                    </a:cubicBezTo>
                                    <a:cubicBezTo>
                                      <a:pt x="11968" y="6984"/>
                                      <a:pt x="11949" y="7077"/>
                                      <a:pt x="11940" y="7077"/>
                                    </a:cubicBezTo>
                                    <a:cubicBezTo>
                                      <a:pt x="11931" y="7077"/>
                                      <a:pt x="11931" y="7123"/>
                                      <a:pt x="11931" y="7215"/>
                                    </a:cubicBezTo>
                                    <a:cubicBezTo>
                                      <a:pt x="11931" y="7354"/>
                                      <a:pt x="11931" y="7308"/>
                                      <a:pt x="11968" y="7123"/>
                                    </a:cubicBezTo>
                                    <a:cubicBezTo>
                                      <a:pt x="12005" y="6938"/>
                                      <a:pt x="12005" y="6938"/>
                                      <a:pt x="12014" y="7077"/>
                                    </a:cubicBezTo>
                                    <a:close/>
                                    <a:moveTo>
                                      <a:pt x="11102" y="11841"/>
                                    </a:moveTo>
                                    <a:cubicBezTo>
                                      <a:pt x="11084" y="11887"/>
                                      <a:pt x="11075" y="11979"/>
                                      <a:pt x="11084" y="11979"/>
                                    </a:cubicBezTo>
                                    <a:cubicBezTo>
                                      <a:pt x="11093" y="11979"/>
                                      <a:pt x="11112" y="11933"/>
                                      <a:pt x="11130" y="11841"/>
                                    </a:cubicBezTo>
                                    <a:cubicBezTo>
                                      <a:pt x="11168" y="11702"/>
                                      <a:pt x="11149" y="11702"/>
                                      <a:pt x="11102" y="11841"/>
                                    </a:cubicBezTo>
                                    <a:close/>
                                    <a:moveTo>
                                      <a:pt x="8432" y="15125"/>
                                    </a:moveTo>
                                    <a:cubicBezTo>
                                      <a:pt x="8441" y="15171"/>
                                      <a:pt x="8441" y="15217"/>
                                      <a:pt x="8441" y="15310"/>
                                    </a:cubicBezTo>
                                    <a:cubicBezTo>
                                      <a:pt x="8432" y="15402"/>
                                      <a:pt x="8432" y="15402"/>
                                      <a:pt x="8459" y="15310"/>
                                    </a:cubicBezTo>
                                    <a:cubicBezTo>
                                      <a:pt x="8497" y="15217"/>
                                      <a:pt x="8497" y="15125"/>
                                      <a:pt x="8450" y="15125"/>
                                    </a:cubicBezTo>
                                    <a:cubicBezTo>
                                      <a:pt x="8422" y="15078"/>
                                      <a:pt x="8422" y="15078"/>
                                      <a:pt x="8432" y="15125"/>
                                    </a:cubicBezTo>
                                    <a:close/>
                                    <a:moveTo>
                                      <a:pt x="11745" y="9574"/>
                                    </a:moveTo>
                                    <a:cubicBezTo>
                                      <a:pt x="11735" y="9621"/>
                                      <a:pt x="11726" y="9667"/>
                                      <a:pt x="11735" y="9713"/>
                                    </a:cubicBezTo>
                                    <a:cubicBezTo>
                                      <a:pt x="11745" y="9759"/>
                                      <a:pt x="11754" y="9667"/>
                                      <a:pt x="11763" y="9621"/>
                                    </a:cubicBezTo>
                                    <a:cubicBezTo>
                                      <a:pt x="11782" y="9482"/>
                                      <a:pt x="11773" y="9436"/>
                                      <a:pt x="11745" y="9574"/>
                                    </a:cubicBezTo>
                                    <a:close/>
                                    <a:moveTo>
                                      <a:pt x="11782" y="9343"/>
                                    </a:moveTo>
                                    <a:cubicBezTo>
                                      <a:pt x="11773" y="9436"/>
                                      <a:pt x="11773" y="9436"/>
                                      <a:pt x="11782" y="9343"/>
                                    </a:cubicBezTo>
                                    <a:cubicBezTo>
                                      <a:pt x="11800" y="9343"/>
                                      <a:pt x="11810" y="9297"/>
                                      <a:pt x="11800" y="9251"/>
                                    </a:cubicBezTo>
                                    <a:cubicBezTo>
                                      <a:pt x="11800" y="9251"/>
                                      <a:pt x="11791" y="9297"/>
                                      <a:pt x="11782" y="9343"/>
                                    </a:cubicBezTo>
                                    <a:close/>
                                    <a:moveTo>
                                      <a:pt x="9567" y="12720"/>
                                    </a:moveTo>
                                    <a:cubicBezTo>
                                      <a:pt x="9576" y="12720"/>
                                      <a:pt x="9595" y="12720"/>
                                      <a:pt x="9595" y="12720"/>
                                    </a:cubicBezTo>
                                    <a:cubicBezTo>
                                      <a:pt x="9604" y="12720"/>
                                      <a:pt x="9595" y="12673"/>
                                      <a:pt x="9576" y="12673"/>
                                    </a:cubicBezTo>
                                    <a:cubicBezTo>
                                      <a:pt x="9558" y="12673"/>
                                      <a:pt x="9558" y="12673"/>
                                      <a:pt x="9567" y="12720"/>
                                    </a:cubicBezTo>
                                    <a:close/>
                                    <a:moveTo>
                                      <a:pt x="11838" y="8788"/>
                                    </a:moveTo>
                                    <a:cubicBezTo>
                                      <a:pt x="11819" y="8973"/>
                                      <a:pt x="11828" y="9066"/>
                                      <a:pt x="11856" y="8927"/>
                                    </a:cubicBezTo>
                                    <a:cubicBezTo>
                                      <a:pt x="11875" y="8834"/>
                                      <a:pt x="11875" y="8649"/>
                                      <a:pt x="11866" y="8649"/>
                                    </a:cubicBezTo>
                                    <a:cubicBezTo>
                                      <a:pt x="11866" y="8649"/>
                                      <a:pt x="11847" y="8696"/>
                                      <a:pt x="11838" y="8788"/>
                                    </a:cubicBezTo>
                                    <a:close/>
                                    <a:moveTo>
                                      <a:pt x="11875" y="7909"/>
                                    </a:moveTo>
                                    <a:cubicBezTo>
                                      <a:pt x="11893" y="7863"/>
                                      <a:pt x="11893" y="7493"/>
                                      <a:pt x="11884" y="7493"/>
                                    </a:cubicBezTo>
                                    <a:cubicBezTo>
                                      <a:pt x="11875" y="7493"/>
                                      <a:pt x="11866" y="7585"/>
                                      <a:pt x="11866" y="7678"/>
                                    </a:cubicBezTo>
                                    <a:cubicBezTo>
                                      <a:pt x="11856" y="7909"/>
                                      <a:pt x="11866" y="7955"/>
                                      <a:pt x="11875" y="7909"/>
                                    </a:cubicBezTo>
                                    <a:close/>
                                    <a:moveTo>
                                      <a:pt x="11819" y="8279"/>
                                    </a:moveTo>
                                    <a:cubicBezTo>
                                      <a:pt x="11819" y="8233"/>
                                      <a:pt x="11819" y="8187"/>
                                      <a:pt x="11810" y="8140"/>
                                    </a:cubicBezTo>
                                    <a:cubicBezTo>
                                      <a:pt x="11800" y="8094"/>
                                      <a:pt x="11800" y="8140"/>
                                      <a:pt x="11800" y="8233"/>
                                    </a:cubicBezTo>
                                    <a:cubicBezTo>
                                      <a:pt x="11810" y="8326"/>
                                      <a:pt x="11819" y="8326"/>
                                      <a:pt x="11819" y="8279"/>
                                    </a:cubicBezTo>
                                    <a:close/>
                                    <a:moveTo>
                                      <a:pt x="12005" y="9251"/>
                                    </a:moveTo>
                                    <a:cubicBezTo>
                                      <a:pt x="12024" y="9158"/>
                                      <a:pt x="12042" y="9066"/>
                                      <a:pt x="12042" y="9066"/>
                                    </a:cubicBezTo>
                                    <a:cubicBezTo>
                                      <a:pt x="12042" y="9066"/>
                                      <a:pt x="12061" y="8927"/>
                                      <a:pt x="12089" y="8834"/>
                                    </a:cubicBezTo>
                                    <a:cubicBezTo>
                                      <a:pt x="12126" y="8649"/>
                                      <a:pt x="12154" y="8464"/>
                                      <a:pt x="12135" y="8464"/>
                                    </a:cubicBezTo>
                                    <a:cubicBezTo>
                                      <a:pt x="12135" y="8464"/>
                                      <a:pt x="12108" y="8603"/>
                                      <a:pt x="12080" y="8742"/>
                                    </a:cubicBezTo>
                                    <a:cubicBezTo>
                                      <a:pt x="12052" y="8881"/>
                                      <a:pt x="12033" y="9019"/>
                                      <a:pt x="12033" y="9066"/>
                                    </a:cubicBezTo>
                                    <a:cubicBezTo>
                                      <a:pt x="12033" y="9112"/>
                                      <a:pt x="11996" y="9251"/>
                                      <a:pt x="11949" y="9436"/>
                                    </a:cubicBezTo>
                                    <a:cubicBezTo>
                                      <a:pt x="11903" y="9621"/>
                                      <a:pt x="11866" y="9759"/>
                                      <a:pt x="11866" y="9806"/>
                                    </a:cubicBezTo>
                                    <a:cubicBezTo>
                                      <a:pt x="11875" y="9852"/>
                                      <a:pt x="11800" y="10129"/>
                                      <a:pt x="11726" y="10314"/>
                                    </a:cubicBezTo>
                                    <a:cubicBezTo>
                                      <a:pt x="11707" y="10361"/>
                                      <a:pt x="11689" y="10407"/>
                                      <a:pt x="11698" y="10453"/>
                                    </a:cubicBezTo>
                                    <a:cubicBezTo>
                                      <a:pt x="11707" y="10499"/>
                                      <a:pt x="11931" y="9759"/>
                                      <a:pt x="11949" y="9621"/>
                                    </a:cubicBezTo>
                                    <a:cubicBezTo>
                                      <a:pt x="11959" y="9482"/>
                                      <a:pt x="11987" y="9343"/>
                                      <a:pt x="12005" y="9251"/>
                                    </a:cubicBezTo>
                                    <a:close/>
                                    <a:moveTo>
                                      <a:pt x="10981" y="12905"/>
                                    </a:moveTo>
                                    <a:cubicBezTo>
                                      <a:pt x="10972" y="12951"/>
                                      <a:pt x="10981" y="12997"/>
                                      <a:pt x="10991" y="12997"/>
                                    </a:cubicBezTo>
                                    <a:cubicBezTo>
                                      <a:pt x="11000" y="12997"/>
                                      <a:pt x="11009" y="12951"/>
                                      <a:pt x="11009" y="12905"/>
                                    </a:cubicBezTo>
                                    <a:cubicBezTo>
                                      <a:pt x="11009" y="12858"/>
                                      <a:pt x="11009" y="12812"/>
                                      <a:pt x="11000" y="12812"/>
                                    </a:cubicBezTo>
                                    <a:cubicBezTo>
                                      <a:pt x="11000" y="12812"/>
                                      <a:pt x="10991" y="12812"/>
                                      <a:pt x="10981" y="12905"/>
                                    </a:cubicBezTo>
                                    <a:close/>
                                    <a:moveTo>
                                      <a:pt x="9502" y="13737"/>
                                    </a:moveTo>
                                    <a:cubicBezTo>
                                      <a:pt x="9483" y="13783"/>
                                      <a:pt x="9483" y="13783"/>
                                      <a:pt x="9492" y="13783"/>
                                    </a:cubicBezTo>
                                    <a:cubicBezTo>
                                      <a:pt x="9502" y="13783"/>
                                      <a:pt x="9520" y="13737"/>
                                      <a:pt x="9520" y="13737"/>
                                    </a:cubicBezTo>
                                    <a:cubicBezTo>
                                      <a:pt x="9539" y="13691"/>
                                      <a:pt x="9539" y="13691"/>
                                      <a:pt x="9502" y="13737"/>
                                    </a:cubicBezTo>
                                    <a:close/>
                                    <a:moveTo>
                                      <a:pt x="14518" y="15865"/>
                                    </a:moveTo>
                                    <a:cubicBezTo>
                                      <a:pt x="14406" y="15633"/>
                                      <a:pt x="14360" y="15587"/>
                                      <a:pt x="14360" y="15633"/>
                                    </a:cubicBezTo>
                                    <a:cubicBezTo>
                                      <a:pt x="14360" y="15680"/>
                                      <a:pt x="14416" y="15818"/>
                                      <a:pt x="14499" y="15957"/>
                                    </a:cubicBezTo>
                                    <a:cubicBezTo>
                                      <a:pt x="14592" y="16096"/>
                                      <a:pt x="14602" y="16050"/>
                                      <a:pt x="14518" y="15865"/>
                                    </a:cubicBezTo>
                                    <a:close/>
                                    <a:moveTo>
                                      <a:pt x="8515" y="14755"/>
                                    </a:moveTo>
                                    <a:cubicBezTo>
                                      <a:pt x="8487" y="14801"/>
                                      <a:pt x="8422" y="14801"/>
                                      <a:pt x="8385" y="14847"/>
                                    </a:cubicBezTo>
                                    <a:cubicBezTo>
                                      <a:pt x="8245" y="14893"/>
                                      <a:pt x="8283" y="14986"/>
                                      <a:pt x="8422" y="14940"/>
                                    </a:cubicBezTo>
                                    <a:cubicBezTo>
                                      <a:pt x="8506" y="14893"/>
                                      <a:pt x="8571" y="14847"/>
                                      <a:pt x="8580" y="14801"/>
                                    </a:cubicBezTo>
                                    <a:cubicBezTo>
                                      <a:pt x="8599" y="14708"/>
                                      <a:pt x="8599" y="14708"/>
                                      <a:pt x="8515" y="14755"/>
                                    </a:cubicBezTo>
                                    <a:close/>
                                    <a:moveTo>
                                      <a:pt x="4365" y="16373"/>
                                    </a:moveTo>
                                    <a:cubicBezTo>
                                      <a:pt x="4383" y="16327"/>
                                      <a:pt x="4383" y="16327"/>
                                      <a:pt x="4355" y="16327"/>
                                    </a:cubicBezTo>
                                    <a:cubicBezTo>
                                      <a:pt x="4337" y="16327"/>
                                      <a:pt x="4318" y="16373"/>
                                      <a:pt x="4318" y="16373"/>
                                    </a:cubicBezTo>
                                    <a:cubicBezTo>
                                      <a:pt x="4318" y="16420"/>
                                      <a:pt x="4327" y="16420"/>
                                      <a:pt x="4365" y="16373"/>
                                    </a:cubicBezTo>
                                    <a:close/>
                                    <a:moveTo>
                                      <a:pt x="8701" y="17761"/>
                                    </a:moveTo>
                                    <a:cubicBezTo>
                                      <a:pt x="8692" y="17807"/>
                                      <a:pt x="8701" y="17807"/>
                                      <a:pt x="8711" y="17807"/>
                                    </a:cubicBezTo>
                                    <a:cubicBezTo>
                                      <a:pt x="8720" y="17807"/>
                                      <a:pt x="8729" y="17761"/>
                                      <a:pt x="8739" y="17761"/>
                                    </a:cubicBezTo>
                                    <a:cubicBezTo>
                                      <a:pt x="8748" y="17715"/>
                                      <a:pt x="8739" y="17715"/>
                                      <a:pt x="8729" y="17715"/>
                                    </a:cubicBezTo>
                                    <a:cubicBezTo>
                                      <a:pt x="8711" y="17715"/>
                                      <a:pt x="8701" y="17761"/>
                                      <a:pt x="8701" y="17761"/>
                                    </a:cubicBezTo>
                                    <a:close/>
                                    <a:moveTo>
                                      <a:pt x="8664" y="14431"/>
                                    </a:moveTo>
                                    <a:cubicBezTo>
                                      <a:pt x="8636" y="14431"/>
                                      <a:pt x="8608" y="14477"/>
                                      <a:pt x="8608" y="14523"/>
                                    </a:cubicBezTo>
                                    <a:cubicBezTo>
                                      <a:pt x="8608" y="14570"/>
                                      <a:pt x="8711" y="14570"/>
                                      <a:pt x="8729" y="14523"/>
                                    </a:cubicBezTo>
                                    <a:cubicBezTo>
                                      <a:pt x="8748" y="14431"/>
                                      <a:pt x="8720" y="14431"/>
                                      <a:pt x="8664" y="14431"/>
                                    </a:cubicBezTo>
                                    <a:close/>
                                    <a:moveTo>
                                      <a:pt x="10265" y="12581"/>
                                    </a:moveTo>
                                    <a:lnTo>
                                      <a:pt x="10265" y="12581"/>
                                    </a:lnTo>
                                    <a:cubicBezTo>
                                      <a:pt x="10274" y="12581"/>
                                      <a:pt x="10293" y="12581"/>
                                      <a:pt x="10293" y="12581"/>
                                    </a:cubicBezTo>
                                    <a:cubicBezTo>
                                      <a:pt x="10302" y="12581"/>
                                      <a:pt x="10293" y="12534"/>
                                      <a:pt x="10274" y="12534"/>
                                    </a:cubicBezTo>
                                    <a:cubicBezTo>
                                      <a:pt x="10256" y="12534"/>
                                      <a:pt x="10256" y="12581"/>
                                      <a:pt x="10265" y="12581"/>
                                    </a:cubicBezTo>
                                    <a:close/>
                                    <a:moveTo>
                                      <a:pt x="8720" y="14662"/>
                                    </a:moveTo>
                                    <a:cubicBezTo>
                                      <a:pt x="8729" y="14662"/>
                                      <a:pt x="8748" y="14662"/>
                                      <a:pt x="8748" y="14662"/>
                                    </a:cubicBezTo>
                                    <a:cubicBezTo>
                                      <a:pt x="8757" y="14662"/>
                                      <a:pt x="8748" y="14616"/>
                                      <a:pt x="8729" y="14616"/>
                                    </a:cubicBezTo>
                                    <a:cubicBezTo>
                                      <a:pt x="8711" y="14662"/>
                                      <a:pt x="8711" y="14662"/>
                                      <a:pt x="8720" y="14662"/>
                                    </a:cubicBezTo>
                                    <a:close/>
                                    <a:moveTo>
                                      <a:pt x="9539" y="17299"/>
                                    </a:moveTo>
                                    <a:cubicBezTo>
                                      <a:pt x="9539" y="17345"/>
                                      <a:pt x="9548" y="17437"/>
                                      <a:pt x="9558" y="17437"/>
                                    </a:cubicBezTo>
                                    <a:cubicBezTo>
                                      <a:pt x="9576" y="17437"/>
                                      <a:pt x="9595" y="17299"/>
                                      <a:pt x="9576" y="17252"/>
                                    </a:cubicBezTo>
                                    <a:cubicBezTo>
                                      <a:pt x="9548" y="17160"/>
                                      <a:pt x="9539" y="17160"/>
                                      <a:pt x="9539" y="17299"/>
                                    </a:cubicBezTo>
                                    <a:close/>
                                    <a:moveTo>
                                      <a:pt x="12629" y="13783"/>
                                    </a:moveTo>
                                    <a:cubicBezTo>
                                      <a:pt x="12610" y="13737"/>
                                      <a:pt x="12610" y="13783"/>
                                      <a:pt x="12638" y="13876"/>
                                    </a:cubicBezTo>
                                    <a:cubicBezTo>
                                      <a:pt x="12666" y="14015"/>
                                      <a:pt x="12685" y="14061"/>
                                      <a:pt x="12666" y="13876"/>
                                    </a:cubicBezTo>
                                    <a:cubicBezTo>
                                      <a:pt x="12657" y="13876"/>
                                      <a:pt x="12638" y="13830"/>
                                      <a:pt x="12629" y="13783"/>
                                    </a:cubicBezTo>
                                    <a:close/>
                                    <a:moveTo>
                                      <a:pt x="13950" y="17761"/>
                                    </a:moveTo>
                                    <a:cubicBezTo>
                                      <a:pt x="13811" y="17854"/>
                                      <a:pt x="13801" y="17900"/>
                                      <a:pt x="13932" y="17854"/>
                                    </a:cubicBezTo>
                                    <a:cubicBezTo>
                                      <a:pt x="13997" y="17854"/>
                                      <a:pt x="14053" y="17807"/>
                                      <a:pt x="14071" y="17761"/>
                                    </a:cubicBezTo>
                                    <a:cubicBezTo>
                                      <a:pt x="14099" y="17669"/>
                                      <a:pt x="14090" y="17669"/>
                                      <a:pt x="13950" y="17761"/>
                                    </a:cubicBezTo>
                                    <a:close/>
                                    <a:moveTo>
                                      <a:pt x="11959" y="7770"/>
                                    </a:moveTo>
                                    <a:cubicBezTo>
                                      <a:pt x="11949" y="7863"/>
                                      <a:pt x="11949" y="7909"/>
                                      <a:pt x="11959" y="7909"/>
                                    </a:cubicBezTo>
                                    <a:cubicBezTo>
                                      <a:pt x="11968" y="7909"/>
                                      <a:pt x="11968" y="7909"/>
                                      <a:pt x="11968" y="7863"/>
                                    </a:cubicBezTo>
                                    <a:cubicBezTo>
                                      <a:pt x="11968" y="7817"/>
                                      <a:pt x="11977" y="7817"/>
                                      <a:pt x="11987" y="7817"/>
                                    </a:cubicBezTo>
                                    <a:cubicBezTo>
                                      <a:pt x="11996" y="7817"/>
                                      <a:pt x="11996" y="7817"/>
                                      <a:pt x="11996" y="7724"/>
                                    </a:cubicBezTo>
                                    <a:cubicBezTo>
                                      <a:pt x="11977" y="7585"/>
                                      <a:pt x="11968" y="7585"/>
                                      <a:pt x="11959" y="7770"/>
                                    </a:cubicBezTo>
                                    <a:close/>
                                    <a:moveTo>
                                      <a:pt x="13299" y="16235"/>
                                    </a:moveTo>
                                    <a:cubicBezTo>
                                      <a:pt x="13280" y="16142"/>
                                      <a:pt x="13243" y="16003"/>
                                      <a:pt x="13215" y="15865"/>
                                    </a:cubicBezTo>
                                    <a:cubicBezTo>
                                      <a:pt x="13187" y="15726"/>
                                      <a:pt x="13159" y="15680"/>
                                      <a:pt x="13159" y="15680"/>
                                    </a:cubicBezTo>
                                    <a:cubicBezTo>
                                      <a:pt x="13159" y="15726"/>
                                      <a:pt x="13336" y="16466"/>
                                      <a:pt x="13336" y="16420"/>
                                    </a:cubicBezTo>
                                    <a:cubicBezTo>
                                      <a:pt x="13336" y="16420"/>
                                      <a:pt x="13317" y="16327"/>
                                      <a:pt x="13299" y="16235"/>
                                    </a:cubicBezTo>
                                    <a:close/>
                                    <a:moveTo>
                                      <a:pt x="13745" y="17715"/>
                                    </a:moveTo>
                                    <a:cubicBezTo>
                                      <a:pt x="13699" y="17669"/>
                                      <a:pt x="13690" y="17715"/>
                                      <a:pt x="13708" y="17715"/>
                                    </a:cubicBezTo>
                                    <a:cubicBezTo>
                                      <a:pt x="13718" y="17761"/>
                                      <a:pt x="13755" y="17761"/>
                                      <a:pt x="13783" y="17761"/>
                                    </a:cubicBezTo>
                                    <a:cubicBezTo>
                                      <a:pt x="13839" y="17807"/>
                                      <a:pt x="13820" y="17761"/>
                                      <a:pt x="13745" y="17715"/>
                                    </a:cubicBezTo>
                                    <a:close/>
                                    <a:moveTo>
                                      <a:pt x="14220" y="15032"/>
                                    </a:moveTo>
                                    <a:cubicBezTo>
                                      <a:pt x="14211" y="15032"/>
                                      <a:pt x="14155" y="15263"/>
                                      <a:pt x="14080" y="15541"/>
                                    </a:cubicBezTo>
                                    <a:cubicBezTo>
                                      <a:pt x="13904" y="16188"/>
                                      <a:pt x="13913" y="16281"/>
                                      <a:pt x="14090" y="15633"/>
                                    </a:cubicBezTo>
                                    <a:cubicBezTo>
                                      <a:pt x="14220" y="15171"/>
                                      <a:pt x="14257" y="15032"/>
                                      <a:pt x="14220" y="15032"/>
                                    </a:cubicBezTo>
                                    <a:close/>
                                    <a:moveTo>
                                      <a:pt x="10181" y="10453"/>
                                    </a:moveTo>
                                    <a:cubicBezTo>
                                      <a:pt x="10163" y="10453"/>
                                      <a:pt x="10153" y="10499"/>
                                      <a:pt x="10153" y="10546"/>
                                    </a:cubicBezTo>
                                    <a:cubicBezTo>
                                      <a:pt x="10153" y="10592"/>
                                      <a:pt x="10135" y="10684"/>
                                      <a:pt x="10097" y="10777"/>
                                    </a:cubicBezTo>
                                    <a:cubicBezTo>
                                      <a:pt x="10060" y="10869"/>
                                      <a:pt x="10051" y="10962"/>
                                      <a:pt x="10060" y="10962"/>
                                    </a:cubicBezTo>
                                    <a:cubicBezTo>
                                      <a:pt x="10069" y="10962"/>
                                      <a:pt x="10088" y="10962"/>
                                      <a:pt x="10097" y="10869"/>
                                    </a:cubicBezTo>
                                    <a:cubicBezTo>
                                      <a:pt x="10116" y="10823"/>
                                      <a:pt x="10144" y="10684"/>
                                      <a:pt x="10172" y="10638"/>
                                    </a:cubicBezTo>
                                    <a:cubicBezTo>
                                      <a:pt x="10218" y="10546"/>
                                      <a:pt x="10218" y="10453"/>
                                      <a:pt x="10181" y="10453"/>
                                    </a:cubicBezTo>
                                    <a:close/>
                                    <a:moveTo>
                                      <a:pt x="13941" y="17067"/>
                                    </a:moveTo>
                                    <a:cubicBezTo>
                                      <a:pt x="13950" y="17067"/>
                                      <a:pt x="13941" y="17021"/>
                                      <a:pt x="13922" y="17021"/>
                                    </a:cubicBezTo>
                                    <a:cubicBezTo>
                                      <a:pt x="13904" y="17021"/>
                                      <a:pt x="13904" y="17021"/>
                                      <a:pt x="13913" y="17067"/>
                                    </a:cubicBezTo>
                                    <a:cubicBezTo>
                                      <a:pt x="13922" y="17067"/>
                                      <a:pt x="13932" y="17067"/>
                                      <a:pt x="13941" y="17067"/>
                                    </a:cubicBezTo>
                                    <a:close/>
                                    <a:moveTo>
                                      <a:pt x="10097" y="10314"/>
                                    </a:moveTo>
                                    <a:cubicBezTo>
                                      <a:pt x="10097" y="10268"/>
                                      <a:pt x="10088" y="10268"/>
                                      <a:pt x="10079" y="10268"/>
                                    </a:cubicBezTo>
                                    <a:cubicBezTo>
                                      <a:pt x="10069" y="10268"/>
                                      <a:pt x="10060" y="10314"/>
                                      <a:pt x="10060" y="10314"/>
                                    </a:cubicBezTo>
                                    <a:cubicBezTo>
                                      <a:pt x="10060" y="10361"/>
                                      <a:pt x="10069" y="10361"/>
                                      <a:pt x="10079" y="10361"/>
                                    </a:cubicBezTo>
                                    <a:cubicBezTo>
                                      <a:pt x="10088" y="10361"/>
                                      <a:pt x="10097" y="10361"/>
                                      <a:pt x="10097" y="10314"/>
                                    </a:cubicBezTo>
                                    <a:close/>
                                    <a:moveTo>
                                      <a:pt x="13401" y="18039"/>
                                    </a:moveTo>
                                    <a:cubicBezTo>
                                      <a:pt x="13410" y="18039"/>
                                      <a:pt x="13429" y="18039"/>
                                      <a:pt x="13429" y="18039"/>
                                    </a:cubicBezTo>
                                    <a:cubicBezTo>
                                      <a:pt x="13438" y="18039"/>
                                      <a:pt x="13429" y="17992"/>
                                      <a:pt x="13410" y="17992"/>
                                    </a:cubicBezTo>
                                    <a:cubicBezTo>
                                      <a:pt x="13392" y="17992"/>
                                      <a:pt x="13383" y="17992"/>
                                      <a:pt x="13401" y="18039"/>
                                    </a:cubicBezTo>
                                    <a:close/>
                                    <a:moveTo>
                                      <a:pt x="12443" y="13460"/>
                                    </a:moveTo>
                                    <a:cubicBezTo>
                                      <a:pt x="12433" y="13460"/>
                                      <a:pt x="12433" y="13506"/>
                                      <a:pt x="12433" y="13506"/>
                                    </a:cubicBezTo>
                                    <a:cubicBezTo>
                                      <a:pt x="12443" y="13552"/>
                                      <a:pt x="12443" y="13552"/>
                                      <a:pt x="12452" y="13552"/>
                                    </a:cubicBezTo>
                                    <a:cubicBezTo>
                                      <a:pt x="12452" y="13552"/>
                                      <a:pt x="12461" y="13506"/>
                                      <a:pt x="12461" y="13506"/>
                                    </a:cubicBezTo>
                                    <a:cubicBezTo>
                                      <a:pt x="12461" y="13506"/>
                                      <a:pt x="12452" y="13460"/>
                                      <a:pt x="12443" y="13460"/>
                                    </a:cubicBezTo>
                                    <a:close/>
                                    <a:moveTo>
                                      <a:pt x="11968" y="9944"/>
                                    </a:moveTo>
                                    <a:cubicBezTo>
                                      <a:pt x="11968" y="9898"/>
                                      <a:pt x="11977" y="9806"/>
                                      <a:pt x="11987" y="9759"/>
                                    </a:cubicBezTo>
                                    <a:cubicBezTo>
                                      <a:pt x="12014" y="9667"/>
                                      <a:pt x="11996" y="9667"/>
                                      <a:pt x="11959" y="9759"/>
                                    </a:cubicBezTo>
                                    <a:lnTo>
                                      <a:pt x="11959" y="9759"/>
                                    </a:lnTo>
                                    <a:cubicBezTo>
                                      <a:pt x="11931" y="9806"/>
                                      <a:pt x="11931" y="9852"/>
                                      <a:pt x="11949" y="9944"/>
                                    </a:cubicBezTo>
                                    <a:cubicBezTo>
                                      <a:pt x="11968" y="10037"/>
                                      <a:pt x="11968" y="10037"/>
                                      <a:pt x="11968" y="9944"/>
                                    </a:cubicBezTo>
                                    <a:close/>
                                    <a:moveTo>
                                      <a:pt x="12498" y="10823"/>
                                    </a:moveTo>
                                    <a:cubicBezTo>
                                      <a:pt x="12498" y="10823"/>
                                      <a:pt x="12508" y="10777"/>
                                      <a:pt x="12508" y="10731"/>
                                    </a:cubicBezTo>
                                    <a:cubicBezTo>
                                      <a:pt x="12508" y="10684"/>
                                      <a:pt x="12498" y="10638"/>
                                      <a:pt x="12489" y="10638"/>
                                    </a:cubicBezTo>
                                    <a:cubicBezTo>
                                      <a:pt x="12480" y="10638"/>
                                      <a:pt x="12480" y="10684"/>
                                      <a:pt x="12480" y="10731"/>
                                    </a:cubicBezTo>
                                    <a:cubicBezTo>
                                      <a:pt x="12489" y="10777"/>
                                      <a:pt x="12498" y="10823"/>
                                      <a:pt x="12498" y="10823"/>
                                    </a:cubicBezTo>
                                    <a:close/>
                                    <a:moveTo>
                                      <a:pt x="12424" y="12905"/>
                                    </a:moveTo>
                                    <a:cubicBezTo>
                                      <a:pt x="12396" y="12812"/>
                                      <a:pt x="12359" y="12581"/>
                                      <a:pt x="12331" y="12396"/>
                                    </a:cubicBezTo>
                                    <a:cubicBezTo>
                                      <a:pt x="12303" y="12211"/>
                                      <a:pt x="12275" y="12072"/>
                                      <a:pt x="12266" y="12026"/>
                                    </a:cubicBezTo>
                                    <a:cubicBezTo>
                                      <a:pt x="12256" y="11979"/>
                                      <a:pt x="12247" y="11933"/>
                                      <a:pt x="12247" y="11887"/>
                                    </a:cubicBezTo>
                                    <a:cubicBezTo>
                                      <a:pt x="12247" y="11841"/>
                                      <a:pt x="12229" y="11702"/>
                                      <a:pt x="12210" y="11609"/>
                                    </a:cubicBezTo>
                                    <a:cubicBezTo>
                                      <a:pt x="12191" y="11517"/>
                                      <a:pt x="12145" y="11193"/>
                                      <a:pt x="12117" y="10869"/>
                                    </a:cubicBezTo>
                                    <a:lnTo>
                                      <a:pt x="12052" y="10314"/>
                                    </a:lnTo>
                                    <a:lnTo>
                                      <a:pt x="12061" y="10684"/>
                                    </a:lnTo>
                                    <a:cubicBezTo>
                                      <a:pt x="12070" y="11101"/>
                                      <a:pt x="12061" y="11147"/>
                                      <a:pt x="11968" y="11748"/>
                                    </a:cubicBezTo>
                                    <a:lnTo>
                                      <a:pt x="11940" y="11933"/>
                                    </a:lnTo>
                                    <a:lnTo>
                                      <a:pt x="11987" y="11748"/>
                                    </a:lnTo>
                                    <a:cubicBezTo>
                                      <a:pt x="12014" y="11656"/>
                                      <a:pt x="12033" y="11563"/>
                                      <a:pt x="12033" y="11517"/>
                                    </a:cubicBezTo>
                                    <a:cubicBezTo>
                                      <a:pt x="12033" y="11517"/>
                                      <a:pt x="12052" y="11424"/>
                                      <a:pt x="12061" y="11332"/>
                                    </a:cubicBezTo>
                                    <a:cubicBezTo>
                                      <a:pt x="12070" y="11239"/>
                                      <a:pt x="12098" y="11147"/>
                                      <a:pt x="12098" y="11147"/>
                                    </a:cubicBezTo>
                                    <a:cubicBezTo>
                                      <a:pt x="12108" y="11054"/>
                                      <a:pt x="12108" y="11054"/>
                                      <a:pt x="12210" y="11794"/>
                                    </a:cubicBezTo>
                                    <a:cubicBezTo>
                                      <a:pt x="12256" y="12164"/>
                                      <a:pt x="12312" y="12534"/>
                                      <a:pt x="12322" y="12581"/>
                                    </a:cubicBezTo>
                                    <a:cubicBezTo>
                                      <a:pt x="12350" y="12719"/>
                                      <a:pt x="12498" y="13275"/>
                                      <a:pt x="12517" y="13275"/>
                                    </a:cubicBezTo>
                                    <a:cubicBezTo>
                                      <a:pt x="12526" y="13413"/>
                                      <a:pt x="12480" y="13090"/>
                                      <a:pt x="12424" y="12905"/>
                                    </a:cubicBezTo>
                                    <a:close/>
                                    <a:moveTo>
                                      <a:pt x="12126" y="7262"/>
                                    </a:moveTo>
                                    <a:cubicBezTo>
                                      <a:pt x="12145" y="7262"/>
                                      <a:pt x="12145" y="7215"/>
                                      <a:pt x="12126" y="7030"/>
                                    </a:cubicBezTo>
                                    <a:cubicBezTo>
                                      <a:pt x="12117" y="6938"/>
                                      <a:pt x="12117" y="6938"/>
                                      <a:pt x="12108" y="7077"/>
                                    </a:cubicBezTo>
                                    <a:cubicBezTo>
                                      <a:pt x="12108" y="7169"/>
                                      <a:pt x="12117" y="7262"/>
                                      <a:pt x="12126" y="7262"/>
                                    </a:cubicBezTo>
                                    <a:close/>
                                    <a:moveTo>
                                      <a:pt x="12312" y="9713"/>
                                    </a:moveTo>
                                    <a:cubicBezTo>
                                      <a:pt x="12303" y="9667"/>
                                      <a:pt x="12294" y="9667"/>
                                      <a:pt x="12294" y="9667"/>
                                    </a:cubicBezTo>
                                    <a:cubicBezTo>
                                      <a:pt x="12294" y="9713"/>
                                      <a:pt x="12303" y="9759"/>
                                      <a:pt x="12312" y="9806"/>
                                    </a:cubicBezTo>
                                    <a:cubicBezTo>
                                      <a:pt x="12322" y="9852"/>
                                      <a:pt x="12331" y="9852"/>
                                      <a:pt x="12331" y="9852"/>
                                    </a:cubicBezTo>
                                    <a:cubicBezTo>
                                      <a:pt x="12331" y="9852"/>
                                      <a:pt x="12322" y="9759"/>
                                      <a:pt x="12312" y="9713"/>
                                    </a:cubicBezTo>
                                    <a:close/>
                                    <a:moveTo>
                                      <a:pt x="12461" y="12164"/>
                                    </a:moveTo>
                                    <a:cubicBezTo>
                                      <a:pt x="12461" y="12118"/>
                                      <a:pt x="12452" y="12118"/>
                                      <a:pt x="12443" y="12118"/>
                                    </a:cubicBezTo>
                                    <a:cubicBezTo>
                                      <a:pt x="12433" y="12118"/>
                                      <a:pt x="12433" y="12164"/>
                                      <a:pt x="12433" y="12164"/>
                                    </a:cubicBezTo>
                                    <a:cubicBezTo>
                                      <a:pt x="12443" y="12211"/>
                                      <a:pt x="12443" y="12211"/>
                                      <a:pt x="12452" y="12211"/>
                                    </a:cubicBezTo>
                                    <a:cubicBezTo>
                                      <a:pt x="12461" y="12211"/>
                                      <a:pt x="12461" y="12164"/>
                                      <a:pt x="12461" y="12164"/>
                                    </a:cubicBezTo>
                                    <a:close/>
                                    <a:moveTo>
                                      <a:pt x="9632" y="12118"/>
                                    </a:moveTo>
                                    <a:cubicBezTo>
                                      <a:pt x="9613" y="12164"/>
                                      <a:pt x="9613" y="12211"/>
                                      <a:pt x="9613" y="12211"/>
                                    </a:cubicBezTo>
                                    <a:cubicBezTo>
                                      <a:pt x="9632" y="12211"/>
                                      <a:pt x="9679" y="12072"/>
                                      <a:pt x="9679" y="12026"/>
                                    </a:cubicBezTo>
                                    <a:cubicBezTo>
                                      <a:pt x="9679" y="11979"/>
                                      <a:pt x="9660" y="12026"/>
                                      <a:pt x="9632" y="12118"/>
                                    </a:cubicBezTo>
                                    <a:close/>
                                    <a:moveTo>
                                      <a:pt x="20669" y="324"/>
                                    </a:moveTo>
                                    <a:cubicBezTo>
                                      <a:pt x="20679" y="278"/>
                                      <a:pt x="20679" y="185"/>
                                      <a:pt x="20679" y="185"/>
                                    </a:cubicBezTo>
                                    <a:cubicBezTo>
                                      <a:pt x="20679" y="185"/>
                                      <a:pt x="20669" y="185"/>
                                      <a:pt x="20660" y="278"/>
                                    </a:cubicBezTo>
                                    <a:cubicBezTo>
                                      <a:pt x="20651" y="416"/>
                                      <a:pt x="20651" y="463"/>
                                      <a:pt x="20669" y="324"/>
                                    </a:cubicBezTo>
                                    <a:close/>
                                    <a:moveTo>
                                      <a:pt x="6338" y="14338"/>
                                    </a:moveTo>
                                    <a:cubicBezTo>
                                      <a:pt x="6356" y="14246"/>
                                      <a:pt x="6366" y="14153"/>
                                      <a:pt x="6356" y="14153"/>
                                    </a:cubicBezTo>
                                    <a:cubicBezTo>
                                      <a:pt x="6356" y="14153"/>
                                      <a:pt x="6338" y="14200"/>
                                      <a:pt x="6319" y="14292"/>
                                    </a:cubicBezTo>
                                    <a:cubicBezTo>
                                      <a:pt x="6300" y="14385"/>
                                      <a:pt x="6291" y="14477"/>
                                      <a:pt x="6300" y="14477"/>
                                    </a:cubicBezTo>
                                    <a:cubicBezTo>
                                      <a:pt x="6300" y="14477"/>
                                      <a:pt x="6319" y="14431"/>
                                      <a:pt x="6338" y="14338"/>
                                    </a:cubicBezTo>
                                    <a:close/>
                                    <a:moveTo>
                                      <a:pt x="577" y="12118"/>
                                    </a:moveTo>
                                    <a:cubicBezTo>
                                      <a:pt x="568" y="12211"/>
                                      <a:pt x="568" y="12257"/>
                                      <a:pt x="586" y="12211"/>
                                    </a:cubicBezTo>
                                    <a:cubicBezTo>
                                      <a:pt x="596" y="12164"/>
                                      <a:pt x="596" y="12118"/>
                                      <a:pt x="596" y="12072"/>
                                    </a:cubicBezTo>
                                    <a:cubicBezTo>
                                      <a:pt x="586" y="11979"/>
                                      <a:pt x="577" y="12026"/>
                                      <a:pt x="577" y="12118"/>
                                    </a:cubicBezTo>
                                    <a:close/>
                                    <a:moveTo>
                                      <a:pt x="1042" y="11239"/>
                                    </a:moveTo>
                                    <a:cubicBezTo>
                                      <a:pt x="1061" y="11193"/>
                                      <a:pt x="1080" y="11101"/>
                                      <a:pt x="1080" y="11008"/>
                                    </a:cubicBezTo>
                                    <a:cubicBezTo>
                                      <a:pt x="1080" y="10916"/>
                                      <a:pt x="1107" y="10592"/>
                                      <a:pt x="1126" y="10314"/>
                                    </a:cubicBezTo>
                                    <a:cubicBezTo>
                                      <a:pt x="1154" y="10037"/>
                                      <a:pt x="1163" y="9759"/>
                                      <a:pt x="1154" y="9713"/>
                                    </a:cubicBezTo>
                                    <a:cubicBezTo>
                                      <a:pt x="1145" y="9667"/>
                                      <a:pt x="1135" y="9759"/>
                                      <a:pt x="1117" y="9898"/>
                                    </a:cubicBezTo>
                                    <a:cubicBezTo>
                                      <a:pt x="1107" y="10037"/>
                                      <a:pt x="1089" y="10176"/>
                                      <a:pt x="1080" y="10222"/>
                                    </a:cubicBezTo>
                                    <a:cubicBezTo>
                                      <a:pt x="1070" y="10268"/>
                                      <a:pt x="1070" y="10314"/>
                                      <a:pt x="1070" y="10361"/>
                                    </a:cubicBezTo>
                                    <a:cubicBezTo>
                                      <a:pt x="1080" y="10407"/>
                                      <a:pt x="1070" y="10407"/>
                                      <a:pt x="1061" y="10407"/>
                                    </a:cubicBezTo>
                                    <a:cubicBezTo>
                                      <a:pt x="1052" y="10407"/>
                                      <a:pt x="1052" y="10453"/>
                                      <a:pt x="1052" y="10499"/>
                                    </a:cubicBezTo>
                                    <a:cubicBezTo>
                                      <a:pt x="1061" y="10638"/>
                                      <a:pt x="1033" y="11008"/>
                                      <a:pt x="1005" y="10962"/>
                                    </a:cubicBezTo>
                                    <a:cubicBezTo>
                                      <a:pt x="996" y="10962"/>
                                      <a:pt x="977" y="11008"/>
                                      <a:pt x="968" y="11054"/>
                                    </a:cubicBezTo>
                                    <a:cubicBezTo>
                                      <a:pt x="959" y="11101"/>
                                      <a:pt x="968" y="11147"/>
                                      <a:pt x="986" y="11101"/>
                                    </a:cubicBezTo>
                                    <a:cubicBezTo>
                                      <a:pt x="1005" y="11054"/>
                                      <a:pt x="1014" y="11101"/>
                                      <a:pt x="1005" y="11147"/>
                                    </a:cubicBezTo>
                                    <a:cubicBezTo>
                                      <a:pt x="1014" y="11332"/>
                                      <a:pt x="1014" y="11332"/>
                                      <a:pt x="1042" y="11239"/>
                                    </a:cubicBezTo>
                                    <a:close/>
                                    <a:moveTo>
                                      <a:pt x="1442" y="185"/>
                                    </a:moveTo>
                                    <a:cubicBezTo>
                                      <a:pt x="1442" y="185"/>
                                      <a:pt x="1442" y="139"/>
                                      <a:pt x="1452" y="139"/>
                                    </a:cubicBezTo>
                                    <a:lnTo>
                                      <a:pt x="1433" y="139"/>
                                    </a:lnTo>
                                    <a:cubicBezTo>
                                      <a:pt x="1433" y="139"/>
                                      <a:pt x="1433" y="139"/>
                                      <a:pt x="1433" y="139"/>
                                    </a:cubicBezTo>
                                    <a:cubicBezTo>
                                      <a:pt x="1424" y="278"/>
                                      <a:pt x="1415" y="370"/>
                                      <a:pt x="1415" y="416"/>
                                    </a:cubicBezTo>
                                    <a:cubicBezTo>
                                      <a:pt x="1415" y="416"/>
                                      <a:pt x="1433" y="324"/>
                                      <a:pt x="1442" y="185"/>
                                    </a:cubicBezTo>
                                    <a:close/>
                                    <a:moveTo>
                                      <a:pt x="1582" y="5920"/>
                                    </a:moveTo>
                                    <a:cubicBezTo>
                                      <a:pt x="1582" y="5874"/>
                                      <a:pt x="1582" y="5828"/>
                                      <a:pt x="1582" y="5828"/>
                                    </a:cubicBezTo>
                                    <a:cubicBezTo>
                                      <a:pt x="1573" y="5828"/>
                                      <a:pt x="1573" y="5828"/>
                                      <a:pt x="1573" y="5920"/>
                                    </a:cubicBezTo>
                                    <a:cubicBezTo>
                                      <a:pt x="1573" y="5967"/>
                                      <a:pt x="1573" y="5967"/>
                                      <a:pt x="1582" y="5920"/>
                                    </a:cubicBezTo>
                                    <a:close/>
                                    <a:moveTo>
                                      <a:pt x="921" y="10731"/>
                                    </a:moveTo>
                                    <a:cubicBezTo>
                                      <a:pt x="949" y="10638"/>
                                      <a:pt x="986" y="10453"/>
                                      <a:pt x="996" y="10361"/>
                                    </a:cubicBezTo>
                                    <a:cubicBezTo>
                                      <a:pt x="1052" y="9944"/>
                                      <a:pt x="1135" y="9528"/>
                                      <a:pt x="1145" y="9528"/>
                                    </a:cubicBezTo>
                                    <a:cubicBezTo>
                                      <a:pt x="1154" y="9528"/>
                                      <a:pt x="1163" y="9574"/>
                                      <a:pt x="1163" y="9621"/>
                                    </a:cubicBezTo>
                                    <a:cubicBezTo>
                                      <a:pt x="1163" y="9667"/>
                                      <a:pt x="1173" y="9574"/>
                                      <a:pt x="1173" y="9482"/>
                                    </a:cubicBezTo>
                                    <a:cubicBezTo>
                                      <a:pt x="1173" y="9389"/>
                                      <a:pt x="1182" y="9251"/>
                                      <a:pt x="1191" y="9251"/>
                                    </a:cubicBezTo>
                                    <a:cubicBezTo>
                                      <a:pt x="1201" y="9251"/>
                                      <a:pt x="1210" y="9112"/>
                                      <a:pt x="1219" y="8973"/>
                                    </a:cubicBezTo>
                                    <a:cubicBezTo>
                                      <a:pt x="1228" y="8834"/>
                                      <a:pt x="1238" y="8603"/>
                                      <a:pt x="1238" y="8511"/>
                                    </a:cubicBezTo>
                                    <a:cubicBezTo>
                                      <a:pt x="1247" y="8372"/>
                                      <a:pt x="1238" y="8326"/>
                                      <a:pt x="1228" y="8326"/>
                                    </a:cubicBezTo>
                                    <a:cubicBezTo>
                                      <a:pt x="1219" y="8326"/>
                                      <a:pt x="1210" y="8418"/>
                                      <a:pt x="1210" y="8511"/>
                                    </a:cubicBezTo>
                                    <a:cubicBezTo>
                                      <a:pt x="1210" y="8603"/>
                                      <a:pt x="1201" y="8788"/>
                                      <a:pt x="1191" y="8927"/>
                                    </a:cubicBezTo>
                                    <a:cubicBezTo>
                                      <a:pt x="1173" y="9204"/>
                                      <a:pt x="1052" y="9944"/>
                                      <a:pt x="1024" y="9944"/>
                                    </a:cubicBezTo>
                                    <a:cubicBezTo>
                                      <a:pt x="1014" y="9944"/>
                                      <a:pt x="1005" y="9991"/>
                                      <a:pt x="1005" y="10083"/>
                                    </a:cubicBezTo>
                                    <a:cubicBezTo>
                                      <a:pt x="1005" y="10222"/>
                                      <a:pt x="968" y="10453"/>
                                      <a:pt x="912" y="10684"/>
                                    </a:cubicBezTo>
                                    <a:cubicBezTo>
                                      <a:pt x="847" y="10916"/>
                                      <a:pt x="819" y="10823"/>
                                      <a:pt x="875" y="10592"/>
                                    </a:cubicBezTo>
                                    <a:cubicBezTo>
                                      <a:pt x="903" y="10453"/>
                                      <a:pt x="921" y="10176"/>
                                      <a:pt x="893" y="10176"/>
                                    </a:cubicBezTo>
                                    <a:cubicBezTo>
                                      <a:pt x="884" y="10176"/>
                                      <a:pt x="847" y="10499"/>
                                      <a:pt x="819" y="10823"/>
                                    </a:cubicBezTo>
                                    <a:cubicBezTo>
                                      <a:pt x="810" y="10916"/>
                                      <a:pt x="800" y="11008"/>
                                      <a:pt x="782" y="11008"/>
                                    </a:cubicBezTo>
                                    <a:cubicBezTo>
                                      <a:pt x="763" y="11008"/>
                                      <a:pt x="763" y="11147"/>
                                      <a:pt x="763" y="11193"/>
                                    </a:cubicBezTo>
                                    <a:cubicBezTo>
                                      <a:pt x="763" y="11239"/>
                                      <a:pt x="772" y="11239"/>
                                      <a:pt x="791" y="11147"/>
                                    </a:cubicBezTo>
                                    <a:cubicBezTo>
                                      <a:pt x="810" y="11054"/>
                                      <a:pt x="838" y="10962"/>
                                      <a:pt x="856" y="10916"/>
                                    </a:cubicBezTo>
                                    <a:cubicBezTo>
                                      <a:pt x="893" y="10869"/>
                                      <a:pt x="903" y="10916"/>
                                      <a:pt x="884" y="11008"/>
                                    </a:cubicBezTo>
                                    <a:cubicBezTo>
                                      <a:pt x="875" y="10916"/>
                                      <a:pt x="893" y="10869"/>
                                      <a:pt x="921" y="10731"/>
                                    </a:cubicBezTo>
                                    <a:close/>
                                    <a:moveTo>
                                      <a:pt x="782" y="12766"/>
                                    </a:moveTo>
                                    <a:cubicBezTo>
                                      <a:pt x="772" y="12766"/>
                                      <a:pt x="763" y="12858"/>
                                      <a:pt x="763" y="12997"/>
                                    </a:cubicBezTo>
                                    <a:cubicBezTo>
                                      <a:pt x="763" y="13275"/>
                                      <a:pt x="772" y="13275"/>
                                      <a:pt x="782" y="12951"/>
                                    </a:cubicBezTo>
                                    <a:cubicBezTo>
                                      <a:pt x="791" y="12858"/>
                                      <a:pt x="791" y="12766"/>
                                      <a:pt x="782" y="12766"/>
                                    </a:cubicBezTo>
                                    <a:close/>
                                    <a:moveTo>
                                      <a:pt x="624" y="11517"/>
                                    </a:moveTo>
                                    <a:cubicBezTo>
                                      <a:pt x="614" y="11563"/>
                                      <a:pt x="614" y="11656"/>
                                      <a:pt x="614" y="11656"/>
                                    </a:cubicBezTo>
                                    <a:cubicBezTo>
                                      <a:pt x="614" y="11656"/>
                                      <a:pt x="633" y="11609"/>
                                      <a:pt x="642" y="11517"/>
                                    </a:cubicBezTo>
                                    <a:cubicBezTo>
                                      <a:pt x="651" y="11471"/>
                                      <a:pt x="651" y="11378"/>
                                      <a:pt x="651" y="11378"/>
                                    </a:cubicBezTo>
                                    <a:cubicBezTo>
                                      <a:pt x="651" y="11378"/>
                                      <a:pt x="633" y="11424"/>
                                      <a:pt x="624" y="11517"/>
                                    </a:cubicBezTo>
                                    <a:close/>
                                    <a:moveTo>
                                      <a:pt x="670" y="14015"/>
                                    </a:moveTo>
                                    <a:cubicBezTo>
                                      <a:pt x="670" y="14061"/>
                                      <a:pt x="679" y="14107"/>
                                      <a:pt x="698" y="14107"/>
                                    </a:cubicBezTo>
                                    <a:cubicBezTo>
                                      <a:pt x="707" y="14107"/>
                                      <a:pt x="717" y="14061"/>
                                      <a:pt x="717" y="14015"/>
                                    </a:cubicBezTo>
                                    <a:cubicBezTo>
                                      <a:pt x="707" y="13922"/>
                                      <a:pt x="670" y="13922"/>
                                      <a:pt x="670" y="14015"/>
                                    </a:cubicBezTo>
                                    <a:close/>
                                    <a:moveTo>
                                      <a:pt x="735" y="11378"/>
                                    </a:moveTo>
                                    <a:cubicBezTo>
                                      <a:pt x="726" y="11378"/>
                                      <a:pt x="726" y="11424"/>
                                      <a:pt x="726" y="11471"/>
                                    </a:cubicBezTo>
                                    <a:cubicBezTo>
                                      <a:pt x="726" y="11517"/>
                                      <a:pt x="735" y="11517"/>
                                      <a:pt x="745" y="11471"/>
                                    </a:cubicBezTo>
                                    <a:cubicBezTo>
                                      <a:pt x="754" y="11424"/>
                                      <a:pt x="763" y="11378"/>
                                      <a:pt x="754" y="11378"/>
                                    </a:cubicBezTo>
                                    <a:cubicBezTo>
                                      <a:pt x="745" y="11332"/>
                                      <a:pt x="735" y="11332"/>
                                      <a:pt x="735" y="11378"/>
                                    </a:cubicBezTo>
                                    <a:close/>
                                    <a:moveTo>
                                      <a:pt x="986" y="12951"/>
                                    </a:moveTo>
                                    <a:cubicBezTo>
                                      <a:pt x="977" y="12997"/>
                                      <a:pt x="986" y="12997"/>
                                      <a:pt x="996" y="12997"/>
                                    </a:cubicBezTo>
                                    <a:cubicBezTo>
                                      <a:pt x="1005" y="12997"/>
                                      <a:pt x="1014" y="12951"/>
                                      <a:pt x="1024" y="12951"/>
                                    </a:cubicBezTo>
                                    <a:cubicBezTo>
                                      <a:pt x="1033" y="12905"/>
                                      <a:pt x="1024" y="12905"/>
                                      <a:pt x="1014" y="12905"/>
                                    </a:cubicBezTo>
                                    <a:cubicBezTo>
                                      <a:pt x="1005" y="12905"/>
                                      <a:pt x="986" y="12905"/>
                                      <a:pt x="986" y="12951"/>
                                    </a:cubicBezTo>
                                    <a:close/>
                                    <a:moveTo>
                                      <a:pt x="1228" y="11054"/>
                                    </a:moveTo>
                                    <a:cubicBezTo>
                                      <a:pt x="1219" y="11008"/>
                                      <a:pt x="1228" y="10823"/>
                                      <a:pt x="1238" y="10684"/>
                                    </a:cubicBezTo>
                                    <a:cubicBezTo>
                                      <a:pt x="1266" y="10314"/>
                                      <a:pt x="1247" y="10176"/>
                                      <a:pt x="1219" y="10546"/>
                                    </a:cubicBezTo>
                                    <a:cubicBezTo>
                                      <a:pt x="1210" y="10684"/>
                                      <a:pt x="1191" y="10869"/>
                                      <a:pt x="1173" y="10916"/>
                                    </a:cubicBezTo>
                                    <a:cubicBezTo>
                                      <a:pt x="1154" y="10962"/>
                                      <a:pt x="1154" y="11101"/>
                                      <a:pt x="1154" y="11147"/>
                                    </a:cubicBezTo>
                                    <a:cubicBezTo>
                                      <a:pt x="1154" y="11193"/>
                                      <a:pt x="1145" y="11286"/>
                                      <a:pt x="1126" y="11332"/>
                                    </a:cubicBezTo>
                                    <a:cubicBezTo>
                                      <a:pt x="1107" y="11378"/>
                                      <a:pt x="1070" y="11609"/>
                                      <a:pt x="1005" y="12211"/>
                                    </a:cubicBezTo>
                                    <a:cubicBezTo>
                                      <a:pt x="996" y="12303"/>
                                      <a:pt x="977" y="12396"/>
                                      <a:pt x="968" y="12396"/>
                                    </a:cubicBezTo>
                                    <a:cubicBezTo>
                                      <a:pt x="940" y="12396"/>
                                      <a:pt x="912" y="12766"/>
                                      <a:pt x="912" y="13043"/>
                                    </a:cubicBezTo>
                                    <a:lnTo>
                                      <a:pt x="912" y="13321"/>
                                    </a:lnTo>
                                    <a:lnTo>
                                      <a:pt x="931" y="13043"/>
                                    </a:lnTo>
                                    <a:cubicBezTo>
                                      <a:pt x="940" y="12905"/>
                                      <a:pt x="968" y="12673"/>
                                      <a:pt x="986" y="12581"/>
                                    </a:cubicBezTo>
                                    <a:cubicBezTo>
                                      <a:pt x="1005" y="12488"/>
                                      <a:pt x="1024" y="12396"/>
                                      <a:pt x="1024" y="12349"/>
                                    </a:cubicBezTo>
                                    <a:cubicBezTo>
                                      <a:pt x="1024" y="12257"/>
                                      <a:pt x="1126" y="11517"/>
                                      <a:pt x="1126" y="11563"/>
                                    </a:cubicBezTo>
                                    <a:cubicBezTo>
                                      <a:pt x="1135" y="11563"/>
                                      <a:pt x="1117" y="11794"/>
                                      <a:pt x="1089" y="12026"/>
                                    </a:cubicBezTo>
                                    <a:cubicBezTo>
                                      <a:pt x="1061" y="12303"/>
                                      <a:pt x="1052" y="12488"/>
                                      <a:pt x="1061" y="12627"/>
                                    </a:cubicBezTo>
                                    <a:cubicBezTo>
                                      <a:pt x="1070" y="12812"/>
                                      <a:pt x="1070" y="12812"/>
                                      <a:pt x="1089" y="12673"/>
                                    </a:cubicBezTo>
                                    <a:cubicBezTo>
                                      <a:pt x="1098" y="12581"/>
                                      <a:pt x="1098" y="12488"/>
                                      <a:pt x="1089" y="12442"/>
                                    </a:cubicBezTo>
                                    <a:cubicBezTo>
                                      <a:pt x="1080" y="12396"/>
                                      <a:pt x="1089" y="12349"/>
                                      <a:pt x="1098" y="12396"/>
                                    </a:cubicBezTo>
                                    <a:cubicBezTo>
                                      <a:pt x="1107" y="12396"/>
                                      <a:pt x="1126" y="12303"/>
                                      <a:pt x="1145" y="12072"/>
                                    </a:cubicBezTo>
                                    <a:cubicBezTo>
                                      <a:pt x="1163" y="11887"/>
                                      <a:pt x="1191" y="11609"/>
                                      <a:pt x="1201" y="11471"/>
                                    </a:cubicBezTo>
                                    <a:cubicBezTo>
                                      <a:pt x="1219" y="11286"/>
                                      <a:pt x="1228" y="11101"/>
                                      <a:pt x="1228" y="11054"/>
                                    </a:cubicBezTo>
                                    <a:close/>
                                    <a:moveTo>
                                      <a:pt x="1657" y="6152"/>
                                    </a:moveTo>
                                    <a:cubicBezTo>
                                      <a:pt x="1647" y="6198"/>
                                      <a:pt x="1657" y="6198"/>
                                      <a:pt x="1666" y="6198"/>
                                    </a:cubicBezTo>
                                    <a:cubicBezTo>
                                      <a:pt x="1675" y="6198"/>
                                      <a:pt x="1684" y="6152"/>
                                      <a:pt x="1684" y="6152"/>
                                    </a:cubicBezTo>
                                    <a:cubicBezTo>
                                      <a:pt x="1684" y="6152"/>
                                      <a:pt x="1684" y="6105"/>
                                      <a:pt x="1675" y="6105"/>
                                    </a:cubicBezTo>
                                    <a:cubicBezTo>
                                      <a:pt x="1666" y="6105"/>
                                      <a:pt x="1666" y="6105"/>
                                      <a:pt x="1657" y="6152"/>
                                    </a:cubicBezTo>
                                    <a:close/>
                                    <a:moveTo>
                                      <a:pt x="1852" y="5550"/>
                                    </a:moveTo>
                                    <a:lnTo>
                                      <a:pt x="1861" y="5735"/>
                                    </a:lnTo>
                                    <a:lnTo>
                                      <a:pt x="1880" y="5550"/>
                                    </a:lnTo>
                                    <a:cubicBezTo>
                                      <a:pt x="1898" y="5319"/>
                                      <a:pt x="1917" y="5088"/>
                                      <a:pt x="1917" y="5088"/>
                                    </a:cubicBezTo>
                                    <a:cubicBezTo>
                                      <a:pt x="1917" y="5088"/>
                                      <a:pt x="1898" y="5180"/>
                                      <a:pt x="1880" y="5227"/>
                                    </a:cubicBezTo>
                                    <a:cubicBezTo>
                                      <a:pt x="1852" y="5319"/>
                                      <a:pt x="1843" y="5412"/>
                                      <a:pt x="1852" y="5550"/>
                                    </a:cubicBezTo>
                                    <a:close/>
                                    <a:moveTo>
                                      <a:pt x="1052" y="13783"/>
                                    </a:moveTo>
                                    <a:cubicBezTo>
                                      <a:pt x="1042" y="13876"/>
                                      <a:pt x="1042" y="13876"/>
                                      <a:pt x="1052" y="13783"/>
                                    </a:cubicBezTo>
                                    <a:cubicBezTo>
                                      <a:pt x="1070" y="13783"/>
                                      <a:pt x="1080" y="13737"/>
                                      <a:pt x="1070" y="13691"/>
                                    </a:cubicBezTo>
                                    <a:cubicBezTo>
                                      <a:pt x="1061" y="13691"/>
                                      <a:pt x="1052" y="13737"/>
                                      <a:pt x="1052" y="13783"/>
                                    </a:cubicBezTo>
                                    <a:close/>
                                    <a:moveTo>
                                      <a:pt x="1173" y="13552"/>
                                    </a:moveTo>
                                    <a:cubicBezTo>
                                      <a:pt x="1173" y="13645"/>
                                      <a:pt x="1173" y="13645"/>
                                      <a:pt x="1182" y="13598"/>
                                    </a:cubicBezTo>
                                    <a:cubicBezTo>
                                      <a:pt x="1182" y="13552"/>
                                      <a:pt x="1182" y="13506"/>
                                      <a:pt x="1182" y="13506"/>
                                    </a:cubicBezTo>
                                    <a:cubicBezTo>
                                      <a:pt x="1173" y="13460"/>
                                      <a:pt x="1173" y="13460"/>
                                      <a:pt x="1173" y="13552"/>
                                    </a:cubicBezTo>
                                    <a:close/>
                                    <a:moveTo>
                                      <a:pt x="1033" y="13968"/>
                                    </a:moveTo>
                                    <a:lnTo>
                                      <a:pt x="1033" y="13968"/>
                                    </a:lnTo>
                                    <a:cubicBezTo>
                                      <a:pt x="1024" y="14015"/>
                                      <a:pt x="1024" y="14061"/>
                                      <a:pt x="1033" y="14061"/>
                                    </a:cubicBezTo>
                                    <a:cubicBezTo>
                                      <a:pt x="1052" y="14107"/>
                                      <a:pt x="1061" y="14015"/>
                                      <a:pt x="1052" y="13968"/>
                                    </a:cubicBezTo>
                                    <a:cubicBezTo>
                                      <a:pt x="1052" y="13922"/>
                                      <a:pt x="1042" y="13922"/>
                                      <a:pt x="1033" y="13968"/>
                                    </a:cubicBezTo>
                                    <a:close/>
                                    <a:moveTo>
                                      <a:pt x="1787" y="5597"/>
                                    </a:moveTo>
                                    <a:cubicBezTo>
                                      <a:pt x="1768" y="5597"/>
                                      <a:pt x="1759" y="5643"/>
                                      <a:pt x="1759" y="5735"/>
                                    </a:cubicBezTo>
                                    <a:cubicBezTo>
                                      <a:pt x="1759" y="5828"/>
                                      <a:pt x="1750" y="5874"/>
                                      <a:pt x="1740" y="5920"/>
                                    </a:cubicBezTo>
                                    <a:cubicBezTo>
                                      <a:pt x="1731" y="5920"/>
                                      <a:pt x="1722" y="6013"/>
                                      <a:pt x="1731" y="6059"/>
                                    </a:cubicBezTo>
                                    <a:cubicBezTo>
                                      <a:pt x="1731" y="6152"/>
                                      <a:pt x="1750" y="6105"/>
                                      <a:pt x="1778" y="5874"/>
                                    </a:cubicBezTo>
                                    <a:cubicBezTo>
                                      <a:pt x="1805" y="5689"/>
                                      <a:pt x="1824" y="5504"/>
                                      <a:pt x="1815" y="5458"/>
                                    </a:cubicBezTo>
                                    <a:cubicBezTo>
                                      <a:pt x="1815" y="5365"/>
                                      <a:pt x="1805" y="5365"/>
                                      <a:pt x="1796" y="5412"/>
                                    </a:cubicBezTo>
                                    <a:cubicBezTo>
                                      <a:pt x="1787" y="5458"/>
                                      <a:pt x="1787" y="5504"/>
                                      <a:pt x="1796" y="5550"/>
                                    </a:cubicBezTo>
                                    <a:cubicBezTo>
                                      <a:pt x="1805" y="5597"/>
                                      <a:pt x="1796" y="5597"/>
                                      <a:pt x="1787" y="5597"/>
                                    </a:cubicBezTo>
                                    <a:close/>
                                    <a:moveTo>
                                      <a:pt x="1638" y="4163"/>
                                    </a:moveTo>
                                    <a:cubicBezTo>
                                      <a:pt x="1647" y="4163"/>
                                      <a:pt x="1675" y="4024"/>
                                      <a:pt x="1703" y="3839"/>
                                    </a:cubicBezTo>
                                    <a:cubicBezTo>
                                      <a:pt x="1731" y="3654"/>
                                      <a:pt x="1759" y="3515"/>
                                      <a:pt x="1768" y="3561"/>
                                    </a:cubicBezTo>
                                    <a:cubicBezTo>
                                      <a:pt x="1778" y="3561"/>
                                      <a:pt x="1778" y="3700"/>
                                      <a:pt x="1787" y="3885"/>
                                    </a:cubicBezTo>
                                    <a:cubicBezTo>
                                      <a:pt x="1787" y="4117"/>
                                      <a:pt x="1787" y="4117"/>
                                      <a:pt x="1796" y="4024"/>
                                    </a:cubicBezTo>
                                    <a:cubicBezTo>
                                      <a:pt x="1805" y="3931"/>
                                      <a:pt x="1805" y="3793"/>
                                      <a:pt x="1796" y="3654"/>
                                    </a:cubicBezTo>
                                    <a:cubicBezTo>
                                      <a:pt x="1787" y="3469"/>
                                      <a:pt x="1805" y="3006"/>
                                      <a:pt x="1852" y="2451"/>
                                    </a:cubicBezTo>
                                    <a:cubicBezTo>
                                      <a:pt x="1889" y="1943"/>
                                      <a:pt x="1889" y="1758"/>
                                      <a:pt x="1843" y="2035"/>
                                    </a:cubicBezTo>
                                    <a:cubicBezTo>
                                      <a:pt x="1805" y="2266"/>
                                      <a:pt x="1750" y="2775"/>
                                      <a:pt x="1657" y="3747"/>
                                    </a:cubicBezTo>
                                    <a:cubicBezTo>
                                      <a:pt x="1610" y="4209"/>
                                      <a:pt x="1610" y="4163"/>
                                      <a:pt x="1638" y="4163"/>
                                    </a:cubicBezTo>
                                    <a:close/>
                                    <a:moveTo>
                                      <a:pt x="1898" y="4024"/>
                                    </a:moveTo>
                                    <a:cubicBezTo>
                                      <a:pt x="1898" y="3978"/>
                                      <a:pt x="1898" y="3931"/>
                                      <a:pt x="1898" y="3885"/>
                                    </a:cubicBezTo>
                                    <a:cubicBezTo>
                                      <a:pt x="1898" y="3839"/>
                                      <a:pt x="1889" y="3885"/>
                                      <a:pt x="1889" y="3978"/>
                                    </a:cubicBezTo>
                                    <a:cubicBezTo>
                                      <a:pt x="1889" y="4024"/>
                                      <a:pt x="1898" y="4070"/>
                                      <a:pt x="1898" y="4024"/>
                                    </a:cubicBezTo>
                                    <a:close/>
                                    <a:moveTo>
                                      <a:pt x="1377" y="786"/>
                                    </a:moveTo>
                                    <a:cubicBezTo>
                                      <a:pt x="1368" y="786"/>
                                      <a:pt x="1368" y="786"/>
                                      <a:pt x="1359" y="879"/>
                                    </a:cubicBezTo>
                                    <a:cubicBezTo>
                                      <a:pt x="1349" y="971"/>
                                      <a:pt x="1349" y="971"/>
                                      <a:pt x="1368" y="925"/>
                                    </a:cubicBezTo>
                                    <a:cubicBezTo>
                                      <a:pt x="1377" y="833"/>
                                      <a:pt x="1377" y="786"/>
                                      <a:pt x="1377" y="786"/>
                                    </a:cubicBezTo>
                                    <a:close/>
                                    <a:moveTo>
                                      <a:pt x="521" y="13922"/>
                                    </a:moveTo>
                                    <a:cubicBezTo>
                                      <a:pt x="521" y="13876"/>
                                      <a:pt x="521" y="13830"/>
                                      <a:pt x="521" y="13830"/>
                                    </a:cubicBezTo>
                                    <a:cubicBezTo>
                                      <a:pt x="521" y="13830"/>
                                      <a:pt x="512" y="13830"/>
                                      <a:pt x="512" y="13922"/>
                                    </a:cubicBezTo>
                                    <a:cubicBezTo>
                                      <a:pt x="512" y="13968"/>
                                      <a:pt x="521" y="13968"/>
                                      <a:pt x="521" y="13922"/>
                                    </a:cubicBezTo>
                                    <a:close/>
                                    <a:moveTo>
                                      <a:pt x="1787" y="2174"/>
                                    </a:moveTo>
                                    <a:cubicBezTo>
                                      <a:pt x="1787" y="2128"/>
                                      <a:pt x="1796" y="2035"/>
                                      <a:pt x="1805" y="1989"/>
                                    </a:cubicBezTo>
                                    <a:cubicBezTo>
                                      <a:pt x="1815" y="1943"/>
                                      <a:pt x="1908" y="971"/>
                                      <a:pt x="1982" y="93"/>
                                    </a:cubicBezTo>
                                    <a:lnTo>
                                      <a:pt x="1954" y="93"/>
                                    </a:lnTo>
                                    <a:cubicBezTo>
                                      <a:pt x="1945" y="231"/>
                                      <a:pt x="1926" y="463"/>
                                      <a:pt x="1908" y="601"/>
                                    </a:cubicBezTo>
                                    <a:cubicBezTo>
                                      <a:pt x="1889" y="786"/>
                                      <a:pt x="1861" y="1110"/>
                                      <a:pt x="1843" y="1341"/>
                                    </a:cubicBezTo>
                                    <a:cubicBezTo>
                                      <a:pt x="1824" y="1573"/>
                                      <a:pt x="1796" y="1896"/>
                                      <a:pt x="1778" y="2081"/>
                                    </a:cubicBezTo>
                                    <a:cubicBezTo>
                                      <a:pt x="1694" y="2868"/>
                                      <a:pt x="1675" y="3053"/>
                                      <a:pt x="1684" y="3053"/>
                                    </a:cubicBezTo>
                                    <a:cubicBezTo>
                                      <a:pt x="1684" y="3099"/>
                                      <a:pt x="1778" y="2313"/>
                                      <a:pt x="1787" y="2174"/>
                                    </a:cubicBezTo>
                                    <a:close/>
                                    <a:moveTo>
                                      <a:pt x="503" y="15125"/>
                                    </a:moveTo>
                                    <a:cubicBezTo>
                                      <a:pt x="465" y="15448"/>
                                      <a:pt x="484" y="15495"/>
                                      <a:pt x="521" y="15171"/>
                                    </a:cubicBezTo>
                                    <a:cubicBezTo>
                                      <a:pt x="540" y="15032"/>
                                      <a:pt x="549" y="14893"/>
                                      <a:pt x="540" y="14893"/>
                                    </a:cubicBezTo>
                                    <a:cubicBezTo>
                                      <a:pt x="530" y="14893"/>
                                      <a:pt x="521" y="14986"/>
                                      <a:pt x="503" y="15125"/>
                                    </a:cubicBezTo>
                                    <a:close/>
                                    <a:moveTo>
                                      <a:pt x="1238" y="11008"/>
                                    </a:moveTo>
                                    <a:cubicBezTo>
                                      <a:pt x="1238" y="11008"/>
                                      <a:pt x="1256" y="10869"/>
                                      <a:pt x="1284" y="10638"/>
                                    </a:cubicBezTo>
                                    <a:cubicBezTo>
                                      <a:pt x="1321" y="10268"/>
                                      <a:pt x="1387" y="9713"/>
                                      <a:pt x="1424" y="9436"/>
                                    </a:cubicBezTo>
                                    <a:cubicBezTo>
                                      <a:pt x="1442" y="9297"/>
                                      <a:pt x="1554" y="8140"/>
                                      <a:pt x="1629" y="7308"/>
                                    </a:cubicBezTo>
                                    <a:cubicBezTo>
                                      <a:pt x="1666" y="6938"/>
                                      <a:pt x="1694" y="6614"/>
                                      <a:pt x="1703" y="6522"/>
                                    </a:cubicBezTo>
                                    <a:cubicBezTo>
                                      <a:pt x="1712" y="6475"/>
                                      <a:pt x="1703" y="6429"/>
                                      <a:pt x="1703" y="6429"/>
                                    </a:cubicBezTo>
                                    <a:cubicBezTo>
                                      <a:pt x="1694" y="6429"/>
                                      <a:pt x="1675" y="6568"/>
                                      <a:pt x="1666" y="6707"/>
                                    </a:cubicBezTo>
                                    <a:cubicBezTo>
                                      <a:pt x="1657" y="6845"/>
                                      <a:pt x="1610" y="7354"/>
                                      <a:pt x="1563" y="7770"/>
                                    </a:cubicBezTo>
                                    <a:cubicBezTo>
                                      <a:pt x="1517" y="8187"/>
                                      <a:pt x="1480" y="8557"/>
                                      <a:pt x="1480" y="8603"/>
                                    </a:cubicBezTo>
                                    <a:cubicBezTo>
                                      <a:pt x="1461" y="8881"/>
                                      <a:pt x="1433" y="9112"/>
                                      <a:pt x="1415" y="9112"/>
                                    </a:cubicBezTo>
                                    <a:cubicBezTo>
                                      <a:pt x="1396" y="9112"/>
                                      <a:pt x="1396" y="9158"/>
                                      <a:pt x="1387" y="9297"/>
                                    </a:cubicBezTo>
                                    <a:cubicBezTo>
                                      <a:pt x="1387" y="9528"/>
                                      <a:pt x="1331" y="10037"/>
                                      <a:pt x="1312" y="10037"/>
                                    </a:cubicBezTo>
                                    <a:cubicBezTo>
                                      <a:pt x="1303" y="10037"/>
                                      <a:pt x="1284" y="10083"/>
                                      <a:pt x="1284" y="10176"/>
                                    </a:cubicBezTo>
                                    <a:cubicBezTo>
                                      <a:pt x="1266" y="10361"/>
                                      <a:pt x="1238" y="11008"/>
                                      <a:pt x="1238" y="11008"/>
                                    </a:cubicBezTo>
                                    <a:close/>
                                    <a:moveTo>
                                      <a:pt x="1638" y="7863"/>
                                    </a:moveTo>
                                    <a:cubicBezTo>
                                      <a:pt x="1638" y="7909"/>
                                      <a:pt x="1647" y="7863"/>
                                      <a:pt x="1657" y="7770"/>
                                    </a:cubicBezTo>
                                    <a:cubicBezTo>
                                      <a:pt x="1666" y="7678"/>
                                      <a:pt x="1666" y="7632"/>
                                      <a:pt x="1666" y="7585"/>
                                    </a:cubicBezTo>
                                    <a:cubicBezTo>
                                      <a:pt x="1666" y="7539"/>
                                      <a:pt x="1657" y="7585"/>
                                      <a:pt x="1647" y="7678"/>
                                    </a:cubicBezTo>
                                    <a:cubicBezTo>
                                      <a:pt x="1638" y="7770"/>
                                      <a:pt x="1638" y="7817"/>
                                      <a:pt x="1638" y="7863"/>
                                    </a:cubicBezTo>
                                    <a:close/>
                                    <a:moveTo>
                                      <a:pt x="1303" y="10869"/>
                                    </a:moveTo>
                                    <a:cubicBezTo>
                                      <a:pt x="1284" y="11054"/>
                                      <a:pt x="1284" y="11054"/>
                                      <a:pt x="1312" y="10962"/>
                                    </a:cubicBezTo>
                                    <a:cubicBezTo>
                                      <a:pt x="1321" y="10916"/>
                                      <a:pt x="1340" y="10823"/>
                                      <a:pt x="1340" y="10777"/>
                                    </a:cubicBezTo>
                                    <a:cubicBezTo>
                                      <a:pt x="1331" y="10638"/>
                                      <a:pt x="1321" y="10684"/>
                                      <a:pt x="1303" y="10869"/>
                                    </a:cubicBezTo>
                                    <a:close/>
                                    <a:moveTo>
                                      <a:pt x="810" y="10314"/>
                                    </a:moveTo>
                                    <a:cubicBezTo>
                                      <a:pt x="819" y="10268"/>
                                      <a:pt x="828" y="10222"/>
                                      <a:pt x="819" y="10222"/>
                                    </a:cubicBezTo>
                                    <a:cubicBezTo>
                                      <a:pt x="810" y="10222"/>
                                      <a:pt x="810" y="10222"/>
                                      <a:pt x="800" y="10222"/>
                                    </a:cubicBezTo>
                                    <a:cubicBezTo>
                                      <a:pt x="791" y="10222"/>
                                      <a:pt x="791" y="10268"/>
                                      <a:pt x="791" y="10314"/>
                                    </a:cubicBezTo>
                                    <a:cubicBezTo>
                                      <a:pt x="782" y="10361"/>
                                      <a:pt x="791" y="10361"/>
                                      <a:pt x="810" y="10314"/>
                                    </a:cubicBezTo>
                                    <a:close/>
                                    <a:moveTo>
                                      <a:pt x="782" y="9806"/>
                                    </a:moveTo>
                                    <a:cubicBezTo>
                                      <a:pt x="782" y="9806"/>
                                      <a:pt x="763" y="9898"/>
                                      <a:pt x="754" y="10037"/>
                                    </a:cubicBezTo>
                                    <a:cubicBezTo>
                                      <a:pt x="735" y="10176"/>
                                      <a:pt x="735" y="10314"/>
                                      <a:pt x="745" y="10314"/>
                                    </a:cubicBezTo>
                                    <a:cubicBezTo>
                                      <a:pt x="754" y="10361"/>
                                      <a:pt x="791" y="9852"/>
                                      <a:pt x="782" y="9806"/>
                                    </a:cubicBezTo>
                                    <a:close/>
                                    <a:moveTo>
                                      <a:pt x="1349" y="10407"/>
                                    </a:moveTo>
                                    <a:cubicBezTo>
                                      <a:pt x="1321" y="10638"/>
                                      <a:pt x="1331" y="10684"/>
                                      <a:pt x="1359" y="10453"/>
                                    </a:cubicBezTo>
                                    <a:cubicBezTo>
                                      <a:pt x="1368" y="10361"/>
                                      <a:pt x="1377" y="10268"/>
                                      <a:pt x="1377" y="10268"/>
                                    </a:cubicBezTo>
                                    <a:cubicBezTo>
                                      <a:pt x="1368" y="10268"/>
                                      <a:pt x="1359" y="10314"/>
                                      <a:pt x="1349" y="10407"/>
                                    </a:cubicBezTo>
                                    <a:close/>
                                    <a:moveTo>
                                      <a:pt x="1610" y="8048"/>
                                    </a:moveTo>
                                    <a:cubicBezTo>
                                      <a:pt x="1591" y="8187"/>
                                      <a:pt x="1601" y="8233"/>
                                      <a:pt x="1619" y="8094"/>
                                    </a:cubicBezTo>
                                    <a:cubicBezTo>
                                      <a:pt x="1629" y="8048"/>
                                      <a:pt x="1629" y="7955"/>
                                      <a:pt x="1629" y="7955"/>
                                    </a:cubicBezTo>
                                    <a:cubicBezTo>
                                      <a:pt x="1629" y="7955"/>
                                      <a:pt x="1619" y="8002"/>
                                      <a:pt x="1610" y="8048"/>
                                    </a:cubicBezTo>
                                    <a:close/>
                                    <a:moveTo>
                                      <a:pt x="503" y="12072"/>
                                    </a:moveTo>
                                    <a:cubicBezTo>
                                      <a:pt x="503" y="12072"/>
                                      <a:pt x="493" y="12164"/>
                                      <a:pt x="475" y="12303"/>
                                    </a:cubicBezTo>
                                    <a:lnTo>
                                      <a:pt x="475" y="12303"/>
                                    </a:lnTo>
                                    <a:cubicBezTo>
                                      <a:pt x="465" y="12442"/>
                                      <a:pt x="447" y="12673"/>
                                      <a:pt x="437" y="12812"/>
                                    </a:cubicBezTo>
                                    <a:cubicBezTo>
                                      <a:pt x="409" y="13136"/>
                                      <a:pt x="409" y="13228"/>
                                      <a:pt x="437" y="12997"/>
                                    </a:cubicBezTo>
                                    <a:cubicBezTo>
                                      <a:pt x="475" y="12720"/>
                                      <a:pt x="512" y="12118"/>
                                      <a:pt x="503" y="12072"/>
                                    </a:cubicBezTo>
                                    <a:close/>
                                    <a:moveTo>
                                      <a:pt x="465" y="12026"/>
                                    </a:moveTo>
                                    <a:cubicBezTo>
                                      <a:pt x="465" y="11979"/>
                                      <a:pt x="437" y="12118"/>
                                      <a:pt x="419" y="12349"/>
                                    </a:cubicBezTo>
                                    <a:cubicBezTo>
                                      <a:pt x="400" y="12581"/>
                                      <a:pt x="372" y="12766"/>
                                      <a:pt x="363" y="12766"/>
                                    </a:cubicBezTo>
                                    <a:cubicBezTo>
                                      <a:pt x="354" y="12766"/>
                                      <a:pt x="344" y="12812"/>
                                      <a:pt x="335" y="12858"/>
                                    </a:cubicBezTo>
                                    <a:cubicBezTo>
                                      <a:pt x="326" y="12951"/>
                                      <a:pt x="335" y="12951"/>
                                      <a:pt x="354" y="12905"/>
                                    </a:cubicBezTo>
                                    <a:cubicBezTo>
                                      <a:pt x="382" y="12812"/>
                                      <a:pt x="382" y="12858"/>
                                      <a:pt x="354" y="13182"/>
                                    </a:cubicBezTo>
                                    <a:cubicBezTo>
                                      <a:pt x="344" y="13321"/>
                                      <a:pt x="335" y="13460"/>
                                      <a:pt x="335" y="13506"/>
                                    </a:cubicBezTo>
                                    <a:cubicBezTo>
                                      <a:pt x="335" y="13506"/>
                                      <a:pt x="354" y="13367"/>
                                      <a:pt x="372" y="13136"/>
                                    </a:cubicBezTo>
                                    <a:cubicBezTo>
                                      <a:pt x="391" y="12905"/>
                                      <a:pt x="419" y="12627"/>
                                      <a:pt x="437" y="12442"/>
                                    </a:cubicBezTo>
                                    <a:cubicBezTo>
                                      <a:pt x="456" y="12257"/>
                                      <a:pt x="465" y="12072"/>
                                      <a:pt x="465" y="12026"/>
                                    </a:cubicBezTo>
                                    <a:close/>
                                    <a:moveTo>
                                      <a:pt x="233" y="14940"/>
                                    </a:moveTo>
                                    <a:cubicBezTo>
                                      <a:pt x="214" y="15125"/>
                                      <a:pt x="195" y="15356"/>
                                      <a:pt x="186" y="15448"/>
                                    </a:cubicBezTo>
                                    <a:cubicBezTo>
                                      <a:pt x="177" y="15495"/>
                                      <a:pt x="205" y="15402"/>
                                      <a:pt x="242" y="15217"/>
                                    </a:cubicBezTo>
                                    <a:cubicBezTo>
                                      <a:pt x="288" y="14940"/>
                                      <a:pt x="307" y="14801"/>
                                      <a:pt x="298" y="14708"/>
                                    </a:cubicBezTo>
                                    <a:cubicBezTo>
                                      <a:pt x="279" y="14523"/>
                                      <a:pt x="270" y="14570"/>
                                      <a:pt x="233" y="14940"/>
                                    </a:cubicBezTo>
                                    <a:close/>
                                    <a:moveTo>
                                      <a:pt x="493" y="13968"/>
                                    </a:moveTo>
                                    <a:cubicBezTo>
                                      <a:pt x="493" y="13922"/>
                                      <a:pt x="493" y="13876"/>
                                      <a:pt x="493" y="13876"/>
                                    </a:cubicBezTo>
                                    <a:cubicBezTo>
                                      <a:pt x="484" y="13876"/>
                                      <a:pt x="484" y="13876"/>
                                      <a:pt x="484" y="13968"/>
                                    </a:cubicBezTo>
                                    <a:cubicBezTo>
                                      <a:pt x="484" y="14015"/>
                                      <a:pt x="484" y="14061"/>
                                      <a:pt x="493" y="13968"/>
                                    </a:cubicBezTo>
                                    <a:close/>
                                    <a:moveTo>
                                      <a:pt x="1377" y="7354"/>
                                    </a:moveTo>
                                    <a:cubicBezTo>
                                      <a:pt x="1387" y="7308"/>
                                      <a:pt x="1387" y="7215"/>
                                      <a:pt x="1387" y="7215"/>
                                    </a:cubicBezTo>
                                    <a:cubicBezTo>
                                      <a:pt x="1387" y="7215"/>
                                      <a:pt x="1377" y="7215"/>
                                      <a:pt x="1368" y="7308"/>
                                    </a:cubicBezTo>
                                    <a:cubicBezTo>
                                      <a:pt x="1359" y="7447"/>
                                      <a:pt x="1359" y="7447"/>
                                      <a:pt x="1377" y="7354"/>
                                    </a:cubicBezTo>
                                    <a:close/>
                                    <a:moveTo>
                                      <a:pt x="1396" y="6799"/>
                                    </a:moveTo>
                                    <a:cubicBezTo>
                                      <a:pt x="1405" y="6799"/>
                                      <a:pt x="1405" y="6845"/>
                                      <a:pt x="1405" y="6984"/>
                                    </a:cubicBezTo>
                                    <a:cubicBezTo>
                                      <a:pt x="1405" y="7077"/>
                                      <a:pt x="1405" y="7030"/>
                                      <a:pt x="1424" y="6845"/>
                                    </a:cubicBezTo>
                                    <a:cubicBezTo>
                                      <a:pt x="1442" y="6660"/>
                                      <a:pt x="1461" y="6475"/>
                                      <a:pt x="1470" y="6475"/>
                                    </a:cubicBezTo>
                                    <a:cubicBezTo>
                                      <a:pt x="1480" y="6475"/>
                                      <a:pt x="1489" y="6383"/>
                                      <a:pt x="1489" y="6383"/>
                                    </a:cubicBezTo>
                                    <a:cubicBezTo>
                                      <a:pt x="1489" y="6290"/>
                                      <a:pt x="1452" y="6337"/>
                                      <a:pt x="1424" y="6429"/>
                                    </a:cubicBezTo>
                                    <a:cubicBezTo>
                                      <a:pt x="1396" y="6614"/>
                                      <a:pt x="1377" y="6845"/>
                                      <a:pt x="1396" y="6799"/>
                                    </a:cubicBezTo>
                                    <a:close/>
                                    <a:moveTo>
                                      <a:pt x="0" y="16651"/>
                                    </a:moveTo>
                                    <a:cubicBezTo>
                                      <a:pt x="0" y="16743"/>
                                      <a:pt x="0" y="16743"/>
                                      <a:pt x="9" y="16697"/>
                                    </a:cubicBezTo>
                                    <a:cubicBezTo>
                                      <a:pt x="9" y="16651"/>
                                      <a:pt x="9" y="16605"/>
                                      <a:pt x="9" y="16605"/>
                                    </a:cubicBezTo>
                                    <a:cubicBezTo>
                                      <a:pt x="9" y="16558"/>
                                      <a:pt x="0" y="16605"/>
                                      <a:pt x="0" y="16651"/>
                                    </a:cubicBezTo>
                                    <a:close/>
                                    <a:moveTo>
                                      <a:pt x="158" y="15680"/>
                                    </a:moveTo>
                                    <a:cubicBezTo>
                                      <a:pt x="140" y="15818"/>
                                      <a:pt x="149" y="15865"/>
                                      <a:pt x="168" y="15726"/>
                                    </a:cubicBezTo>
                                    <a:cubicBezTo>
                                      <a:pt x="177" y="15680"/>
                                      <a:pt x="177" y="15587"/>
                                      <a:pt x="177" y="15587"/>
                                    </a:cubicBezTo>
                                    <a:cubicBezTo>
                                      <a:pt x="168" y="15633"/>
                                      <a:pt x="158" y="15633"/>
                                      <a:pt x="158" y="15680"/>
                                    </a:cubicBezTo>
                                    <a:close/>
                                    <a:moveTo>
                                      <a:pt x="1880" y="10592"/>
                                    </a:moveTo>
                                    <a:cubicBezTo>
                                      <a:pt x="1871" y="10731"/>
                                      <a:pt x="1861" y="10823"/>
                                      <a:pt x="1861" y="10823"/>
                                    </a:cubicBezTo>
                                    <a:cubicBezTo>
                                      <a:pt x="1861" y="10823"/>
                                      <a:pt x="1880" y="10731"/>
                                      <a:pt x="1889" y="10592"/>
                                    </a:cubicBezTo>
                                    <a:cubicBezTo>
                                      <a:pt x="1926" y="10314"/>
                                      <a:pt x="1908" y="10314"/>
                                      <a:pt x="1880" y="10592"/>
                                    </a:cubicBezTo>
                                    <a:close/>
                                    <a:moveTo>
                                      <a:pt x="3508" y="15263"/>
                                    </a:moveTo>
                                    <a:cubicBezTo>
                                      <a:pt x="3462" y="15217"/>
                                      <a:pt x="3304" y="14431"/>
                                      <a:pt x="3257" y="14061"/>
                                    </a:cubicBezTo>
                                    <a:cubicBezTo>
                                      <a:pt x="3239" y="13876"/>
                                      <a:pt x="3220" y="13830"/>
                                      <a:pt x="3229" y="13876"/>
                                    </a:cubicBezTo>
                                    <a:cubicBezTo>
                                      <a:pt x="3239" y="13968"/>
                                      <a:pt x="3248" y="14107"/>
                                      <a:pt x="3267" y="14246"/>
                                    </a:cubicBezTo>
                                    <a:cubicBezTo>
                                      <a:pt x="3294" y="14477"/>
                                      <a:pt x="3285" y="14570"/>
                                      <a:pt x="3239" y="14431"/>
                                    </a:cubicBezTo>
                                    <a:cubicBezTo>
                                      <a:pt x="3229" y="14385"/>
                                      <a:pt x="3267" y="14570"/>
                                      <a:pt x="3332" y="14755"/>
                                    </a:cubicBezTo>
                                    <a:cubicBezTo>
                                      <a:pt x="3443" y="15171"/>
                                      <a:pt x="3555" y="15495"/>
                                      <a:pt x="3574" y="15495"/>
                                    </a:cubicBezTo>
                                    <a:cubicBezTo>
                                      <a:pt x="3592" y="15495"/>
                                      <a:pt x="3546" y="15310"/>
                                      <a:pt x="3508" y="15263"/>
                                    </a:cubicBezTo>
                                    <a:close/>
                                    <a:moveTo>
                                      <a:pt x="2550" y="10361"/>
                                    </a:moveTo>
                                    <a:cubicBezTo>
                                      <a:pt x="2541" y="10407"/>
                                      <a:pt x="2541" y="10453"/>
                                      <a:pt x="2550" y="10499"/>
                                    </a:cubicBezTo>
                                    <a:cubicBezTo>
                                      <a:pt x="2559" y="10546"/>
                                      <a:pt x="2559" y="10453"/>
                                      <a:pt x="2569" y="10407"/>
                                    </a:cubicBezTo>
                                    <a:cubicBezTo>
                                      <a:pt x="2578" y="10222"/>
                                      <a:pt x="2559" y="10222"/>
                                      <a:pt x="2550" y="10361"/>
                                    </a:cubicBezTo>
                                    <a:close/>
                                    <a:moveTo>
                                      <a:pt x="2438" y="10916"/>
                                    </a:moveTo>
                                    <a:cubicBezTo>
                                      <a:pt x="2429" y="10962"/>
                                      <a:pt x="2429" y="11008"/>
                                      <a:pt x="2438" y="11054"/>
                                    </a:cubicBezTo>
                                    <a:cubicBezTo>
                                      <a:pt x="2448" y="11101"/>
                                      <a:pt x="2448" y="11054"/>
                                      <a:pt x="2457" y="10962"/>
                                    </a:cubicBezTo>
                                    <a:cubicBezTo>
                                      <a:pt x="2466" y="10916"/>
                                      <a:pt x="2466" y="10869"/>
                                      <a:pt x="2457" y="10823"/>
                                    </a:cubicBezTo>
                                    <a:cubicBezTo>
                                      <a:pt x="2448" y="10777"/>
                                      <a:pt x="2448" y="10823"/>
                                      <a:pt x="2438" y="10916"/>
                                    </a:cubicBezTo>
                                    <a:close/>
                                    <a:moveTo>
                                      <a:pt x="2587" y="9852"/>
                                    </a:moveTo>
                                    <a:cubicBezTo>
                                      <a:pt x="2587" y="9806"/>
                                      <a:pt x="2587" y="9759"/>
                                      <a:pt x="2587" y="9759"/>
                                    </a:cubicBezTo>
                                    <a:cubicBezTo>
                                      <a:pt x="2578" y="9759"/>
                                      <a:pt x="2578" y="9759"/>
                                      <a:pt x="2578" y="9852"/>
                                    </a:cubicBezTo>
                                    <a:lnTo>
                                      <a:pt x="2578" y="9852"/>
                                    </a:lnTo>
                                    <a:cubicBezTo>
                                      <a:pt x="2578" y="9898"/>
                                      <a:pt x="2578" y="9898"/>
                                      <a:pt x="2587" y="9852"/>
                                    </a:cubicBezTo>
                                    <a:close/>
                                    <a:moveTo>
                                      <a:pt x="2252" y="8233"/>
                                    </a:moveTo>
                                    <a:cubicBezTo>
                                      <a:pt x="2215" y="8557"/>
                                      <a:pt x="2206" y="8696"/>
                                      <a:pt x="2234" y="8603"/>
                                    </a:cubicBezTo>
                                    <a:cubicBezTo>
                                      <a:pt x="2252" y="8510"/>
                                      <a:pt x="2299" y="8002"/>
                                      <a:pt x="2289" y="8002"/>
                                    </a:cubicBezTo>
                                    <a:cubicBezTo>
                                      <a:pt x="2289" y="7955"/>
                                      <a:pt x="2271" y="8094"/>
                                      <a:pt x="2252" y="8233"/>
                                    </a:cubicBezTo>
                                    <a:close/>
                                    <a:moveTo>
                                      <a:pt x="2336" y="10222"/>
                                    </a:moveTo>
                                    <a:cubicBezTo>
                                      <a:pt x="2317" y="10407"/>
                                      <a:pt x="2308" y="10546"/>
                                      <a:pt x="2308" y="10546"/>
                                    </a:cubicBezTo>
                                    <a:cubicBezTo>
                                      <a:pt x="2317" y="10546"/>
                                      <a:pt x="2382" y="9991"/>
                                      <a:pt x="2373" y="9944"/>
                                    </a:cubicBezTo>
                                    <a:cubicBezTo>
                                      <a:pt x="2373" y="9898"/>
                                      <a:pt x="2355" y="10037"/>
                                      <a:pt x="2336" y="10222"/>
                                    </a:cubicBezTo>
                                    <a:close/>
                                    <a:moveTo>
                                      <a:pt x="2355" y="15726"/>
                                    </a:moveTo>
                                    <a:cubicBezTo>
                                      <a:pt x="2336" y="15772"/>
                                      <a:pt x="2327" y="16003"/>
                                      <a:pt x="2345" y="16003"/>
                                    </a:cubicBezTo>
                                    <a:cubicBezTo>
                                      <a:pt x="2355" y="16003"/>
                                      <a:pt x="2364" y="15957"/>
                                      <a:pt x="2373" y="15865"/>
                                    </a:cubicBezTo>
                                    <a:cubicBezTo>
                                      <a:pt x="2392" y="15680"/>
                                      <a:pt x="2392" y="15680"/>
                                      <a:pt x="2355" y="15726"/>
                                    </a:cubicBezTo>
                                    <a:close/>
                                    <a:moveTo>
                                      <a:pt x="2373" y="10546"/>
                                    </a:moveTo>
                                    <a:cubicBezTo>
                                      <a:pt x="2364" y="10638"/>
                                      <a:pt x="2373" y="10638"/>
                                      <a:pt x="2373" y="10546"/>
                                    </a:cubicBezTo>
                                    <a:cubicBezTo>
                                      <a:pt x="2392" y="10546"/>
                                      <a:pt x="2401" y="10499"/>
                                      <a:pt x="2392" y="10453"/>
                                    </a:cubicBezTo>
                                    <a:cubicBezTo>
                                      <a:pt x="2392" y="10453"/>
                                      <a:pt x="2382" y="10499"/>
                                      <a:pt x="2373" y="10546"/>
                                    </a:cubicBezTo>
                                    <a:close/>
                                    <a:moveTo>
                                      <a:pt x="2438" y="5920"/>
                                    </a:moveTo>
                                    <a:cubicBezTo>
                                      <a:pt x="2429" y="5920"/>
                                      <a:pt x="2420" y="5967"/>
                                      <a:pt x="2429" y="6059"/>
                                    </a:cubicBezTo>
                                    <a:cubicBezTo>
                                      <a:pt x="2438" y="6198"/>
                                      <a:pt x="2401" y="6707"/>
                                      <a:pt x="2355" y="7169"/>
                                    </a:cubicBezTo>
                                    <a:cubicBezTo>
                                      <a:pt x="2308" y="7632"/>
                                      <a:pt x="2289" y="7909"/>
                                      <a:pt x="2299" y="7909"/>
                                    </a:cubicBezTo>
                                    <a:cubicBezTo>
                                      <a:pt x="2308" y="7909"/>
                                      <a:pt x="2327" y="7770"/>
                                      <a:pt x="2336" y="7632"/>
                                    </a:cubicBezTo>
                                    <a:cubicBezTo>
                                      <a:pt x="2345" y="7493"/>
                                      <a:pt x="2382" y="7123"/>
                                      <a:pt x="2410" y="6845"/>
                                    </a:cubicBezTo>
                                    <a:cubicBezTo>
                                      <a:pt x="2466" y="6337"/>
                                      <a:pt x="2475" y="5920"/>
                                      <a:pt x="2438" y="5920"/>
                                    </a:cubicBezTo>
                                    <a:close/>
                                    <a:moveTo>
                                      <a:pt x="2587" y="10083"/>
                                    </a:moveTo>
                                    <a:cubicBezTo>
                                      <a:pt x="2578" y="10129"/>
                                      <a:pt x="2578" y="10176"/>
                                      <a:pt x="2587" y="10083"/>
                                    </a:cubicBezTo>
                                    <a:cubicBezTo>
                                      <a:pt x="2606" y="10083"/>
                                      <a:pt x="2615" y="10037"/>
                                      <a:pt x="2606" y="9991"/>
                                    </a:cubicBezTo>
                                    <a:cubicBezTo>
                                      <a:pt x="2596" y="9991"/>
                                      <a:pt x="2587" y="9991"/>
                                      <a:pt x="2587" y="10083"/>
                                    </a:cubicBezTo>
                                    <a:close/>
                                    <a:moveTo>
                                      <a:pt x="3955" y="16188"/>
                                    </a:moveTo>
                                    <a:cubicBezTo>
                                      <a:pt x="3937" y="16188"/>
                                      <a:pt x="3937" y="16188"/>
                                      <a:pt x="3946" y="16235"/>
                                    </a:cubicBezTo>
                                    <a:lnTo>
                                      <a:pt x="3946" y="16235"/>
                                    </a:lnTo>
                                    <a:cubicBezTo>
                                      <a:pt x="3955" y="16235"/>
                                      <a:pt x="3974" y="16235"/>
                                      <a:pt x="3974" y="16235"/>
                                    </a:cubicBezTo>
                                    <a:cubicBezTo>
                                      <a:pt x="3974" y="16235"/>
                                      <a:pt x="3974" y="16188"/>
                                      <a:pt x="3955" y="16188"/>
                                    </a:cubicBezTo>
                                    <a:close/>
                                    <a:moveTo>
                                      <a:pt x="3909" y="16512"/>
                                    </a:moveTo>
                                    <a:cubicBezTo>
                                      <a:pt x="3918" y="16512"/>
                                      <a:pt x="3937" y="16512"/>
                                      <a:pt x="3946" y="16512"/>
                                    </a:cubicBezTo>
                                    <a:cubicBezTo>
                                      <a:pt x="3955" y="16512"/>
                                      <a:pt x="3946" y="16466"/>
                                      <a:pt x="3927" y="16466"/>
                                    </a:cubicBezTo>
                                    <a:cubicBezTo>
                                      <a:pt x="3909" y="16466"/>
                                      <a:pt x="3899" y="16512"/>
                                      <a:pt x="3909" y="16512"/>
                                    </a:cubicBezTo>
                                    <a:close/>
                                    <a:moveTo>
                                      <a:pt x="3778" y="16188"/>
                                    </a:moveTo>
                                    <a:cubicBezTo>
                                      <a:pt x="3741" y="16142"/>
                                      <a:pt x="3732" y="16142"/>
                                      <a:pt x="3750" y="16188"/>
                                    </a:cubicBezTo>
                                    <a:cubicBezTo>
                                      <a:pt x="3760" y="16235"/>
                                      <a:pt x="3797" y="16281"/>
                                      <a:pt x="3834" y="16281"/>
                                    </a:cubicBezTo>
                                    <a:cubicBezTo>
                                      <a:pt x="3871" y="16281"/>
                                      <a:pt x="3881" y="16281"/>
                                      <a:pt x="3862" y="16281"/>
                                    </a:cubicBezTo>
                                    <a:cubicBezTo>
                                      <a:pt x="3844" y="16235"/>
                                      <a:pt x="3806" y="16188"/>
                                      <a:pt x="3778" y="16188"/>
                                    </a:cubicBezTo>
                                    <a:close/>
                                    <a:moveTo>
                                      <a:pt x="3434" y="12488"/>
                                    </a:moveTo>
                                    <a:cubicBezTo>
                                      <a:pt x="3443" y="12442"/>
                                      <a:pt x="3443" y="12349"/>
                                      <a:pt x="3443" y="12349"/>
                                    </a:cubicBezTo>
                                    <a:cubicBezTo>
                                      <a:pt x="3443" y="12349"/>
                                      <a:pt x="3434" y="12349"/>
                                      <a:pt x="3425" y="12442"/>
                                    </a:cubicBezTo>
                                    <a:lnTo>
                                      <a:pt x="3425" y="12442"/>
                                    </a:lnTo>
                                    <a:cubicBezTo>
                                      <a:pt x="3415" y="12581"/>
                                      <a:pt x="3415" y="12581"/>
                                      <a:pt x="3434" y="12488"/>
                                    </a:cubicBezTo>
                                    <a:close/>
                                    <a:moveTo>
                                      <a:pt x="3992" y="17345"/>
                                    </a:moveTo>
                                    <a:cubicBezTo>
                                      <a:pt x="4002" y="17345"/>
                                      <a:pt x="4020" y="17345"/>
                                      <a:pt x="4020" y="17345"/>
                                    </a:cubicBezTo>
                                    <a:cubicBezTo>
                                      <a:pt x="4030" y="17345"/>
                                      <a:pt x="4020" y="17299"/>
                                      <a:pt x="4002" y="17299"/>
                                    </a:cubicBezTo>
                                    <a:cubicBezTo>
                                      <a:pt x="3983" y="17345"/>
                                      <a:pt x="3983" y="17345"/>
                                      <a:pt x="3992" y="17345"/>
                                    </a:cubicBezTo>
                                    <a:close/>
                                    <a:moveTo>
                                      <a:pt x="3499" y="10638"/>
                                    </a:moveTo>
                                    <a:cubicBezTo>
                                      <a:pt x="3508" y="10731"/>
                                      <a:pt x="3508" y="10731"/>
                                      <a:pt x="3508" y="10638"/>
                                    </a:cubicBezTo>
                                    <a:cubicBezTo>
                                      <a:pt x="3508" y="10546"/>
                                      <a:pt x="3518" y="10407"/>
                                      <a:pt x="3536" y="10314"/>
                                    </a:cubicBezTo>
                                    <a:cubicBezTo>
                                      <a:pt x="3555" y="10176"/>
                                      <a:pt x="3555" y="10129"/>
                                      <a:pt x="3536" y="10129"/>
                                    </a:cubicBezTo>
                                    <a:cubicBezTo>
                                      <a:pt x="3527" y="10129"/>
                                      <a:pt x="3508" y="10176"/>
                                      <a:pt x="3508" y="10222"/>
                                    </a:cubicBezTo>
                                    <a:cubicBezTo>
                                      <a:pt x="3508" y="10268"/>
                                      <a:pt x="3490" y="10407"/>
                                      <a:pt x="3471" y="10499"/>
                                    </a:cubicBezTo>
                                    <a:cubicBezTo>
                                      <a:pt x="3425" y="10731"/>
                                      <a:pt x="3397" y="10962"/>
                                      <a:pt x="3406" y="10962"/>
                                    </a:cubicBezTo>
                                    <a:cubicBezTo>
                                      <a:pt x="3406" y="10962"/>
                                      <a:pt x="3425" y="10869"/>
                                      <a:pt x="3453" y="10731"/>
                                    </a:cubicBezTo>
                                    <a:cubicBezTo>
                                      <a:pt x="3490" y="10546"/>
                                      <a:pt x="3490" y="10546"/>
                                      <a:pt x="3499" y="10638"/>
                                    </a:cubicBezTo>
                                    <a:close/>
                                    <a:moveTo>
                                      <a:pt x="3732" y="17021"/>
                                    </a:moveTo>
                                    <a:cubicBezTo>
                                      <a:pt x="3760" y="17021"/>
                                      <a:pt x="3574" y="16373"/>
                                      <a:pt x="3555" y="16373"/>
                                    </a:cubicBezTo>
                                    <a:cubicBezTo>
                                      <a:pt x="3546" y="16373"/>
                                      <a:pt x="3583" y="16512"/>
                                      <a:pt x="3629" y="16697"/>
                                    </a:cubicBezTo>
                                    <a:cubicBezTo>
                                      <a:pt x="3676" y="16882"/>
                                      <a:pt x="3723" y="17021"/>
                                      <a:pt x="3732" y="17021"/>
                                    </a:cubicBezTo>
                                    <a:close/>
                                    <a:moveTo>
                                      <a:pt x="3620" y="17669"/>
                                    </a:moveTo>
                                    <a:lnTo>
                                      <a:pt x="3620" y="17669"/>
                                    </a:lnTo>
                                    <a:cubicBezTo>
                                      <a:pt x="3629" y="17715"/>
                                      <a:pt x="3639" y="17715"/>
                                      <a:pt x="3648" y="17715"/>
                                    </a:cubicBezTo>
                                    <a:cubicBezTo>
                                      <a:pt x="3667" y="17669"/>
                                      <a:pt x="3667" y="17622"/>
                                      <a:pt x="3639" y="17622"/>
                                    </a:cubicBezTo>
                                    <a:cubicBezTo>
                                      <a:pt x="3620" y="17622"/>
                                      <a:pt x="3611" y="17622"/>
                                      <a:pt x="3620" y="17669"/>
                                    </a:cubicBezTo>
                                    <a:close/>
                                    <a:moveTo>
                                      <a:pt x="3732" y="17576"/>
                                    </a:moveTo>
                                    <a:cubicBezTo>
                                      <a:pt x="3723" y="17669"/>
                                      <a:pt x="3769" y="17669"/>
                                      <a:pt x="3806" y="17576"/>
                                    </a:cubicBezTo>
                                    <a:cubicBezTo>
                                      <a:pt x="3825" y="17530"/>
                                      <a:pt x="3825" y="17530"/>
                                      <a:pt x="3788" y="17530"/>
                                    </a:cubicBezTo>
                                    <a:cubicBezTo>
                                      <a:pt x="3760" y="17484"/>
                                      <a:pt x="3732" y="17530"/>
                                      <a:pt x="3732" y="17576"/>
                                    </a:cubicBezTo>
                                    <a:close/>
                                    <a:moveTo>
                                      <a:pt x="1768" y="15078"/>
                                    </a:moveTo>
                                    <a:cubicBezTo>
                                      <a:pt x="1722" y="15310"/>
                                      <a:pt x="1694" y="15541"/>
                                      <a:pt x="1703" y="15541"/>
                                    </a:cubicBezTo>
                                    <a:cubicBezTo>
                                      <a:pt x="1703" y="15541"/>
                                      <a:pt x="1722" y="15448"/>
                                      <a:pt x="1740" y="15356"/>
                                    </a:cubicBezTo>
                                    <a:cubicBezTo>
                                      <a:pt x="1759" y="15217"/>
                                      <a:pt x="1778" y="15125"/>
                                      <a:pt x="1787" y="15125"/>
                                    </a:cubicBezTo>
                                    <a:cubicBezTo>
                                      <a:pt x="1796" y="15125"/>
                                      <a:pt x="1815" y="15078"/>
                                      <a:pt x="1824" y="14986"/>
                                    </a:cubicBezTo>
                                    <a:cubicBezTo>
                                      <a:pt x="1852" y="14801"/>
                                      <a:pt x="1805" y="14847"/>
                                      <a:pt x="1768" y="15078"/>
                                    </a:cubicBezTo>
                                    <a:close/>
                                    <a:moveTo>
                                      <a:pt x="14899" y="14940"/>
                                    </a:moveTo>
                                    <a:cubicBezTo>
                                      <a:pt x="14899" y="14893"/>
                                      <a:pt x="14890" y="14893"/>
                                      <a:pt x="14872" y="14893"/>
                                    </a:cubicBezTo>
                                    <a:cubicBezTo>
                                      <a:pt x="14853" y="14893"/>
                                      <a:pt x="14853" y="14940"/>
                                      <a:pt x="14853" y="14940"/>
                                    </a:cubicBezTo>
                                    <a:cubicBezTo>
                                      <a:pt x="14862" y="14986"/>
                                      <a:pt x="14872" y="14986"/>
                                      <a:pt x="14881" y="14986"/>
                                    </a:cubicBezTo>
                                    <a:cubicBezTo>
                                      <a:pt x="14899" y="14986"/>
                                      <a:pt x="14899" y="14986"/>
                                      <a:pt x="14899" y="14940"/>
                                    </a:cubicBezTo>
                                    <a:close/>
                                    <a:moveTo>
                                      <a:pt x="1573" y="10684"/>
                                    </a:moveTo>
                                    <a:lnTo>
                                      <a:pt x="1573" y="10684"/>
                                    </a:lnTo>
                                    <a:cubicBezTo>
                                      <a:pt x="1573" y="10916"/>
                                      <a:pt x="1573" y="10962"/>
                                      <a:pt x="1591" y="10777"/>
                                    </a:cubicBezTo>
                                    <a:cubicBezTo>
                                      <a:pt x="1601" y="10684"/>
                                      <a:pt x="1601" y="10592"/>
                                      <a:pt x="1591" y="10499"/>
                                    </a:cubicBezTo>
                                    <a:cubicBezTo>
                                      <a:pt x="1573" y="10407"/>
                                      <a:pt x="1573" y="10453"/>
                                      <a:pt x="1573" y="10684"/>
                                    </a:cubicBezTo>
                                    <a:close/>
                                    <a:moveTo>
                                      <a:pt x="13001" y="648"/>
                                    </a:moveTo>
                                    <a:cubicBezTo>
                                      <a:pt x="13010" y="648"/>
                                      <a:pt x="13029" y="601"/>
                                      <a:pt x="13029" y="601"/>
                                    </a:cubicBezTo>
                                    <a:cubicBezTo>
                                      <a:pt x="13038" y="509"/>
                                      <a:pt x="13038" y="509"/>
                                      <a:pt x="13001" y="601"/>
                                    </a:cubicBezTo>
                                    <a:cubicBezTo>
                                      <a:pt x="12992" y="601"/>
                                      <a:pt x="12992" y="648"/>
                                      <a:pt x="13001" y="648"/>
                                    </a:cubicBezTo>
                                    <a:close/>
                                    <a:moveTo>
                                      <a:pt x="13075" y="1110"/>
                                    </a:moveTo>
                                    <a:cubicBezTo>
                                      <a:pt x="13103" y="1156"/>
                                      <a:pt x="13103" y="1156"/>
                                      <a:pt x="13085" y="1249"/>
                                    </a:cubicBezTo>
                                    <a:cubicBezTo>
                                      <a:pt x="13057" y="1434"/>
                                      <a:pt x="13066" y="1434"/>
                                      <a:pt x="13103" y="1341"/>
                                    </a:cubicBezTo>
                                    <a:cubicBezTo>
                                      <a:pt x="13150" y="1203"/>
                                      <a:pt x="13150" y="925"/>
                                      <a:pt x="13103" y="925"/>
                                    </a:cubicBezTo>
                                    <a:cubicBezTo>
                                      <a:pt x="13085" y="925"/>
                                      <a:pt x="13066" y="879"/>
                                      <a:pt x="13066" y="833"/>
                                    </a:cubicBezTo>
                                    <a:cubicBezTo>
                                      <a:pt x="13066" y="786"/>
                                      <a:pt x="13057" y="740"/>
                                      <a:pt x="13057" y="740"/>
                                    </a:cubicBezTo>
                                    <a:cubicBezTo>
                                      <a:pt x="13057" y="740"/>
                                      <a:pt x="13038" y="786"/>
                                      <a:pt x="13038" y="879"/>
                                    </a:cubicBezTo>
                                    <a:cubicBezTo>
                                      <a:pt x="13038" y="1018"/>
                                      <a:pt x="13057" y="1064"/>
                                      <a:pt x="13075" y="1110"/>
                                    </a:cubicBezTo>
                                    <a:close/>
                                    <a:moveTo>
                                      <a:pt x="1619" y="15957"/>
                                    </a:moveTo>
                                    <a:cubicBezTo>
                                      <a:pt x="1610" y="16003"/>
                                      <a:pt x="1610" y="16096"/>
                                      <a:pt x="1610" y="16096"/>
                                    </a:cubicBezTo>
                                    <a:cubicBezTo>
                                      <a:pt x="1610" y="16096"/>
                                      <a:pt x="1629" y="16050"/>
                                      <a:pt x="1638" y="15957"/>
                                    </a:cubicBezTo>
                                    <a:cubicBezTo>
                                      <a:pt x="1647" y="15911"/>
                                      <a:pt x="1647" y="15818"/>
                                      <a:pt x="1647" y="15818"/>
                                    </a:cubicBezTo>
                                    <a:cubicBezTo>
                                      <a:pt x="1647" y="15818"/>
                                      <a:pt x="1629" y="15911"/>
                                      <a:pt x="1619" y="15957"/>
                                    </a:cubicBezTo>
                                    <a:close/>
                                    <a:moveTo>
                                      <a:pt x="3052" y="93"/>
                                    </a:moveTo>
                                    <a:lnTo>
                                      <a:pt x="3043" y="93"/>
                                    </a:lnTo>
                                    <a:cubicBezTo>
                                      <a:pt x="3043" y="139"/>
                                      <a:pt x="3052" y="139"/>
                                      <a:pt x="3052" y="93"/>
                                    </a:cubicBezTo>
                                    <a:close/>
                                    <a:moveTo>
                                      <a:pt x="2587" y="416"/>
                                    </a:moveTo>
                                    <a:cubicBezTo>
                                      <a:pt x="2587" y="370"/>
                                      <a:pt x="2587" y="324"/>
                                      <a:pt x="2587" y="324"/>
                                    </a:cubicBezTo>
                                    <a:cubicBezTo>
                                      <a:pt x="2578" y="324"/>
                                      <a:pt x="2578" y="324"/>
                                      <a:pt x="2578" y="416"/>
                                    </a:cubicBezTo>
                                    <a:lnTo>
                                      <a:pt x="2578" y="416"/>
                                    </a:lnTo>
                                    <a:cubicBezTo>
                                      <a:pt x="2578" y="416"/>
                                      <a:pt x="2587" y="463"/>
                                      <a:pt x="2587" y="416"/>
                                    </a:cubicBezTo>
                                    <a:close/>
                                    <a:moveTo>
                                      <a:pt x="1554" y="11193"/>
                                    </a:moveTo>
                                    <a:cubicBezTo>
                                      <a:pt x="1563" y="11101"/>
                                      <a:pt x="1563" y="11054"/>
                                      <a:pt x="1554" y="11054"/>
                                    </a:cubicBezTo>
                                    <a:cubicBezTo>
                                      <a:pt x="1545" y="11054"/>
                                      <a:pt x="1536" y="11054"/>
                                      <a:pt x="1536" y="11054"/>
                                    </a:cubicBezTo>
                                    <a:cubicBezTo>
                                      <a:pt x="1536" y="11054"/>
                                      <a:pt x="1517" y="11193"/>
                                      <a:pt x="1508" y="11378"/>
                                    </a:cubicBezTo>
                                    <a:cubicBezTo>
                                      <a:pt x="1480" y="11702"/>
                                      <a:pt x="1489" y="11841"/>
                                      <a:pt x="1517" y="11563"/>
                                    </a:cubicBezTo>
                                    <a:cubicBezTo>
                                      <a:pt x="1526" y="11471"/>
                                      <a:pt x="1536" y="11471"/>
                                      <a:pt x="1545" y="11517"/>
                                    </a:cubicBezTo>
                                    <a:cubicBezTo>
                                      <a:pt x="1554" y="11563"/>
                                      <a:pt x="1536" y="11702"/>
                                      <a:pt x="1508" y="11841"/>
                                    </a:cubicBezTo>
                                    <a:cubicBezTo>
                                      <a:pt x="1461" y="12072"/>
                                      <a:pt x="1405" y="12488"/>
                                      <a:pt x="1396" y="12673"/>
                                    </a:cubicBezTo>
                                    <a:cubicBezTo>
                                      <a:pt x="1396" y="12720"/>
                                      <a:pt x="1387" y="12858"/>
                                      <a:pt x="1368" y="12997"/>
                                    </a:cubicBezTo>
                                    <a:cubicBezTo>
                                      <a:pt x="1349" y="13136"/>
                                      <a:pt x="1349" y="13228"/>
                                      <a:pt x="1349" y="13275"/>
                                    </a:cubicBezTo>
                                    <a:cubicBezTo>
                                      <a:pt x="1349" y="13321"/>
                                      <a:pt x="1377" y="13136"/>
                                      <a:pt x="1396" y="12905"/>
                                    </a:cubicBezTo>
                                    <a:cubicBezTo>
                                      <a:pt x="1442" y="12396"/>
                                      <a:pt x="1508" y="11933"/>
                                      <a:pt x="1526" y="11933"/>
                                    </a:cubicBezTo>
                                    <a:cubicBezTo>
                                      <a:pt x="1536" y="11933"/>
                                      <a:pt x="1545" y="11841"/>
                                      <a:pt x="1563" y="11748"/>
                                    </a:cubicBezTo>
                                    <a:cubicBezTo>
                                      <a:pt x="1582" y="11609"/>
                                      <a:pt x="1582" y="11563"/>
                                      <a:pt x="1563" y="11471"/>
                                    </a:cubicBezTo>
                                    <a:cubicBezTo>
                                      <a:pt x="1536" y="11378"/>
                                      <a:pt x="1536" y="11286"/>
                                      <a:pt x="1554" y="11193"/>
                                    </a:cubicBezTo>
                                    <a:close/>
                                    <a:moveTo>
                                      <a:pt x="3676" y="231"/>
                                    </a:moveTo>
                                    <a:cubicBezTo>
                                      <a:pt x="3676" y="185"/>
                                      <a:pt x="3667" y="139"/>
                                      <a:pt x="3667" y="93"/>
                                    </a:cubicBezTo>
                                    <a:lnTo>
                                      <a:pt x="3648" y="93"/>
                                    </a:lnTo>
                                    <a:cubicBezTo>
                                      <a:pt x="3648" y="139"/>
                                      <a:pt x="3657" y="185"/>
                                      <a:pt x="3657" y="185"/>
                                    </a:cubicBezTo>
                                    <a:cubicBezTo>
                                      <a:pt x="3676" y="278"/>
                                      <a:pt x="3676" y="278"/>
                                      <a:pt x="3676" y="231"/>
                                    </a:cubicBezTo>
                                    <a:close/>
                                    <a:moveTo>
                                      <a:pt x="2047" y="12349"/>
                                    </a:moveTo>
                                    <a:cubicBezTo>
                                      <a:pt x="2057" y="12349"/>
                                      <a:pt x="2066" y="12349"/>
                                      <a:pt x="2075" y="12257"/>
                                    </a:cubicBezTo>
                                    <a:cubicBezTo>
                                      <a:pt x="2094" y="12118"/>
                                      <a:pt x="2085" y="12072"/>
                                      <a:pt x="2057" y="12211"/>
                                    </a:cubicBezTo>
                                    <a:cubicBezTo>
                                      <a:pt x="2047" y="12257"/>
                                      <a:pt x="2047" y="12303"/>
                                      <a:pt x="2047" y="12349"/>
                                    </a:cubicBezTo>
                                    <a:close/>
                                    <a:moveTo>
                                      <a:pt x="1936" y="10268"/>
                                    </a:moveTo>
                                    <a:cubicBezTo>
                                      <a:pt x="1936" y="10222"/>
                                      <a:pt x="1936" y="10222"/>
                                      <a:pt x="1926" y="10222"/>
                                    </a:cubicBezTo>
                                    <a:cubicBezTo>
                                      <a:pt x="1926" y="10222"/>
                                      <a:pt x="1917" y="10268"/>
                                      <a:pt x="1908" y="10268"/>
                                    </a:cubicBezTo>
                                    <a:cubicBezTo>
                                      <a:pt x="1898" y="10314"/>
                                      <a:pt x="1908" y="10314"/>
                                      <a:pt x="1917" y="10314"/>
                                    </a:cubicBezTo>
                                    <a:cubicBezTo>
                                      <a:pt x="1926" y="10314"/>
                                      <a:pt x="1936" y="10268"/>
                                      <a:pt x="1936" y="10268"/>
                                    </a:cubicBezTo>
                                    <a:close/>
                                    <a:moveTo>
                                      <a:pt x="1936" y="13367"/>
                                    </a:moveTo>
                                    <a:cubicBezTo>
                                      <a:pt x="1926" y="13413"/>
                                      <a:pt x="1926" y="13506"/>
                                      <a:pt x="1917" y="13506"/>
                                    </a:cubicBezTo>
                                    <a:cubicBezTo>
                                      <a:pt x="1898" y="13598"/>
                                      <a:pt x="1926" y="13552"/>
                                      <a:pt x="1954" y="13413"/>
                                    </a:cubicBezTo>
                                    <a:cubicBezTo>
                                      <a:pt x="1973" y="13321"/>
                                      <a:pt x="1973" y="13275"/>
                                      <a:pt x="1964" y="13275"/>
                                    </a:cubicBezTo>
                                    <a:cubicBezTo>
                                      <a:pt x="1954" y="13275"/>
                                      <a:pt x="1945" y="13321"/>
                                      <a:pt x="1936" y="13367"/>
                                    </a:cubicBezTo>
                                    <a:close/>
                                    <a:moveTo>
                                      <a:pt x="4337" y="16790"/>
                                    </a:moveTo>
                                    <a:cubicBezTo>
                                      <a:pt x="4346" y="16743"/>
                                      <a:pt x="4318" y="16743"/>
                                      <a:pt x="4281" y="16743"/>
                                    </a:cubicBezTo>
                                    <a:cubicBezTo>
                                      <a:pt x="4225" y="16743"/>
                                      <a:pt x="4197" y="16743"/>
                                      <a:pt x="4151" y="16651"/>
                                    </a:cubicBezTo>
                                    <a:cubicBezTo>
                                      <a:pt x="4113" y="16558"/>
                                      <a:pt x="4095" y="16558"/>
                                      <a:pt x="4104" y="16605"/>
                                    </a:cubicBezTo>
                                    <a:cubicBezTo>
                                      <a:pt x="4113" y="16697"/>
                                      <a:pt x="4104" y="16697"/>
                                      <a:pt x="4048" y="16651"/>
                                    </a:cubicBezTo>
                                    <a:cubicBezTo>
                                      <a:pt x="4020" y="16605"/>
                                      <a:pt x="4011" y="16605"/>
                                      <a:pt x="4030" y="16512"/>
                                    </a:cubicBezTo>
                                    <a:cubicBezTo>
                                      <a:pt x="4039" y="16466"/>
                                      <a:pt x="4076" y="16373"/>
                                      <a:pt x="4104" y="16327"/>
                                    </a:cubicBezTo>
                                    <a:cubicBezTo>
                                      <a:pt x="4151" y="16235"/>
                                      <a:pt x="4234" y="15957"/>
                                      <a:pt x="4216" y="15957"/>
                                    </a:cubicBezTo>
                                    <a:cubicBezTo>
                                      <a:pt x="4216" y="15957"/>
                                      <a:pt x="4179" y="16050"/>
                                      <a:pt x="4141" y="16142"/>
                                    </a:cubicBezTo>
                                    <a:cubicBezTo>
                                      <a:pt x="4104" y="16235"/>
                                      <a:pt x="4058" y="16327"/>
                                      <a:pt x="4048" y="16327"/>
                                    </a:cubicBezTo>
                                    <a:cubicBezTo>
                                      <a:pt x="4011" y="16327"/>
                                      <a:pt x="3992" y="16420"/>
                                      <a:pt x="4020" y="16466"/>
                                    </a:cubicBezTo>
                                    <a:cubicBezTo>
                                      <a:pt x="4030" y="16466"/>
                                      <a:pt x="4030" y="16512"/>
                                      <a:pt x="4011" y="16512"/>
                                    </a:cubicBezTo>
                                    <a:cubicBezTo>
                                      <a:pt x="3946" y="16512"/>
                                      <a:pt x="3974" y="16651"/>
                                      <a:pt x="4058" y="16743"/>
                                    </a:cubicBezTo>
                                    <a:cubicBezTo>
                                      <a:pt x="4151" y="16882"/>
                                      <a:pt x="4309" y="16882"/>
                                      <a:pt x="4337" y="16790"/>
                                    </a:cubicBezTo>
                                    <a:close/>
                                    <a:moveTo>
                                      <a:pt x="2224" y="8696"/>
                                    </a:moveTo>
                                    <a:cubicBezTo>
                                      <a:pt x="2215" y="8696"/>
                                      <a:pt x="2206" y="8742"/>
                                      <a:pt x="2206" y="8742"/>
                                    </a:cubicBezTo>
                                    <a:cubicBezTo>
                                      <a:pt x="2206" y="8788"/>
                                      <a:pt x="2215" y="8834"/>
                                      <a:pt x="2224" y="8834"/>
                                    </a:cubicBezTo>
                                    <a:cubicBezTo>
                                      <a:pt x="2234" y="8834"/>
                                      <a:pt x="2243" y="8834"/>
                                      <a:pt x="2243" y="8788"/>
                                    </a:cubicBezTo>
                                    <a:cubicBezTo>
                                      <a:pt x="2243" y="8742"/>
                                      <a:pt x="2234" y="8696"/>
                                      <a:pt x="2224" y="8696"/>
                                    </a:cubicBezTo>
                                    <a:close/>
                                    <a:moveTo>
                                      <a:pt x="1750" y="18131"/>
                                    </a:moveTo>
                                    <a:cubicBezTo>
                                      <a:pt x="1722" y="18270"/>
                                      <a:pt x="1712" y="18362"/>
                                      <a:pt x="1731" y="18362"/>
                                    </a:cubicBezTo>
                                    <a:cubicBezTo>
                                      <a:pt x="1759" y="18362"/>
                                      <a:pt x="1815" y="18039"/>
                                      <a:pt x="1796" y="17946"/>
                                    </a:cubicBezTo>
                                    <a:cubicBezTo>
                                      <a:pt x="1796" y="17900"/>
                                      <a:pt x="1778" y="17992"/>
                                      <a:pt x="1750" y="18131"/>
                                    </a:cubicBezTo>
                                    <a:close/>
                                    <a:moveTo>
                                      <a:pt x="1992" y="2220"/>
                                    </a:moveTo>
                                    <a:cubicBezTo>
                                      <a:pt x="2001" y="2174"/>
                                      <a:pt x="2001" y="2128"/>
                                      <a:pt x="2001" y="2081"/>
                                    </a:cubicBezTo>
                                    <a:cubicBezTo>
                                      <a:pt x="2001" y="2035"/>
                                      <a:pt x="1992" y="2081"/>
                                      <a:pt x="1982" y="2128"/>
                                    </a:cubicBezTo>
                                    <a:cubicBezTo>
                                      <a:pt x="1973" y="2220"/>
                                      <a:pt x="1973" y="2266"/>
                                      <a:pt x="1992" y="2220"/>
                                    </a:cubicBezTo>
                                    <a:close/>
                                    <a:moveTo>
                                      <a:pt x="1740" y="12396"/>
                                    </a:moveTo>
                                    <a:cubicBezTo>
                                      <a:pt x="1778" y="12118"/>
                                      <a:pt x="1796" y="11887"/>
                                      <a:pt x="1796" y="11887"/>
                                    </a:cubicBezTo>
                                    <a:cubicBezTo>
                                      <a:pt x="1778" y="11794"/>
                                      <a:pt x="1759" y="11841"/>
                                      <a:pt x="1759" y="11979"/>
                                    </a:cubicBezTo>
                                    <a:cubicBezTo>
                                      <a:pt x="1759" y="12072"/>
                                      <a:pt x="1740" y="12303"/>
                                      <a:pt x="1722" y="12488"/>
                                    </a:cubicBezTo>
                                    <a:cubicBezTo>
                                      <a:pt x="1657" y="12951"/>
                                      <a:pt x="1675" y="12951"/>
                                      <a:pt x="1740" y="12396"/>
                                    </a:cubicBezTo>
                                    <a:close/>
                                    <a:moveTo>
                                      <a:pt x="1768" y="13691"/>
                                    </a:moveTo>
                                    <a:cubicBezTo>
                                      <a:pt x="1768" y="13645"/>
                                      <a:pt x="1740" y="13876"/>
                                      <a:pt x="1703" y="14153"/>
                                    </a:cubicBezTo>
                                    <a:cubicBezTo>
                                      <a:pt x="1647" y="14708"/>
                                      <a:pt x="1638" y="14893"/>
                                      <a:pt x="1694" y="14431"/>
                                    </a:cubicBezTo>
                                    <a:cubicBezTo>
                                      <a:pt x="1712" y="14292"/>
                                      <a:pt x="1740" y="14061"/>
                                      <a:pt x="1750" y="13968"/>
                                    </a:cubicBezTo>
                                    <a:cubicBezTo>
                                      <a:pt x="1759" y="13876"/>
                                      <a:pt x="1778" y="13737"/>
                                      <a:pt x="1768" y="13691"/>
                                    </a:cubicBezTo>
                                    <a:close/>
                                    <a:moveTo>
                                      <a:pt x="12312" y="11656"/>
                                    </a:moveTo>
                                    <a:cubicBezTo>
                                      <a:pt x="12303" y="11656"/>
                                      <a:pt x="12303" y="11702"/>
                                      <a:pt x="12303" y="11702"/>
                                    </a:cubicBezTo>
                                    <a:cubicBezTo>
                                      <a:pt x="12312" y="11748"/>
                                      <a:pt x="12312" y="11748"/>
                                      <a:pt x="12322" y="11748"/>
                                    </a:cubicBezTo>
                                    <a:cubicBezTo>
                                      <a:pt x="12331" y="11748"/>
                                      <a:pt x="12331" y="11702"/>
                                      <a:pt x="12331" y="11702"/>
                                    </a:cubicBezTo>
                                    <a:cubicBezTo>
                                      <a:pt x="12331" y="11702"/>
                                      <a:pt x="12322" y="11656"/>
                                      <a:pt x="12312" y="11656"/>
                                    </a:cubicBezTo>
                                    <a:close/>
                                    <a:moveTo>
                                      <a:pt x="16900" y="9251"/>
                                    </a:moveTo>
                                    <a:cubicBezTo>
                                      <a:pt x="16900" y="9204"/>
                                      <a:pt x="16891" y="9112"/>
                                      <a:pt x="16882" y="9112"/>
                                    </a:cubicBezTo>
                                    <a:cubicBezTo>
                                      <a:pt x="16872" y="9112"/>
                                      <a:pt x="16863" y="9112"/>
                                      <a:pt x="16863" y="9112"/>
                                    </a:cubicBezTo>
                                    <a:cubicBezTo>
                                      <a:pt x="16863" y="9158"/>
                                      <a:pt x="16872" y="9204"/>
                                      <a:pt x="16882" y="9251"/>
                                    </a:cubicBezTo>
                                    <a:cubicBezTo>
                                      <a:pt x="16900" y="9343"/>
                                      <a:pt x="16900" y="9343"/>
                                      <a:pt x="16900" y="9251"/>
                                    </a:cubicBezTo>
                                    <a:close/>
                                    <a:moveTo>
                                      <a:pt x="19953" y="11609"/>
                                    </a:moveTo>
                                    <a:cubicBezTo>
                                      <a:pt x="19953" y="11609"/>
                                      <a:pt x="19962" y="11609"/>
                                      <a:pt x="19971" y="11563"/>
                                    </a:cubicBezTo>
                                    <a:cubicBezTo>
                                      <a:pt x="19981" y="11471"/>
                                      <a:pt x="19971" y="11424"/>
                                      <a:pt x="19953" y="11517"/>
                                    </a:cubicBezTo>
                                    <a:cubicBezTo>
                                      <a:pt x="19953" y="11563"/>
                                      <a:pt x="19953" y="11609"/>
                                      <a:pt x="19953" y="11609"/>
                                    </a:cubicBezTo>
                                    <a:close/>
                                    <a:moveTo>
                                      <a:pt x="16733" y="11933"/>
                                    </a:moveTo>
                                    <a:lnTo>
                                      <a:pt x="16677" y="11841"/>
                                    </a:lnTo>
                                    <a:lnTo>
                                      <a:pt x="16714" y="11979"/>
                                    </a:lnTo>
                                    <a:cubicBezTo>
                                      <a:pt x="16733" y="12072"/>
                                      <a:pt x="16770" y="12118"/>
                                      <a:pt x="16789" y="12118"/>
                                    </a:cubicBezTo>
                                    <a:cubicBezTo>
                                      <a:pt x="16807" y="12118"/>
                                      <a:pt x="16807" y="12118"/>
                                      <a:pt x="16798" y="12118"/>
                                    </a:cubicBezTo>
                                    <a:cubicBezTo>
                                      <a:pt x="16789" y="12118"/>
                                      <a:pt x="16779" y="12164"/>
                                      <a:pt x="16779" y="12211"/>
                                    </a:cubicBezTo>
                                    <a:cubicBezTo>
                                      <a:pt x="16779" y="12257"/>
                                      <a:pt x="16798" y="12211"/>
                                      <a:pt x="16826" y="12164"/>
                                    </a:cubicBezTo>
                                    <a:cubicBezTo>
                                      <a:pt x="16844" y="12118"/>
                                      <a:pt x="16882" y="12026"/>
                                      <a:pt x="16891" y="12026"/>
                                    </a:cubicBezTo>
                                    <a:cubicBezTo>
                                      <a:pt x="16910" y="12026"/>
                                      <a:pt x="16910" y="12026"/>
                                      <a:pt x="16891" y="11933"/>
                                    </a:cubicBezTo>
                                    <a:cubicBezTo>
                                      <a:pt x="16872" y="11887"/>
                                      <a:pt x="16863" y="11887"/>
                                      <a:pt x="16826" y="11933"/>
                                    </a:cubicBezTo>
                                    <a:cubicBezTo>
                                      <a:pt x="16798" y="12026"/>
                                      <a:pt x="16770" y="11979"/>
                                      <a:pt x="16733" y="11933"/>
                                    </a:cubicBezTo>
                                    <a:close/>
                                    <a:moveTo>
                                      <a:pt x="20037" y="10962"/>
                                    </a:moveTo>
                                    <a:cubicBezTo>
                                      <a:pt x="20037" y="10962"/>
                                      <a:pt x="20027" y="11101"/>
                                      <a:pt x="20009" y="11239"/>
                                    </a:cubicBezTo>
                                    <a:lnTo>
                                      <a:pt x="19981" y="11471"/>
                                    </a:lnTo>
                                    <a:lnTo>
                                      <a:pt x="20018" y="11332"/>
                                    </a:lnTo>
                                    <a:cubicBezTo>
                                      <a:pt x="20037" y="11239"/>
                                      <a:pt x="20046" y="11147"/>
                                      <a:pt x="20046" y="11054"/>
                                    </a:cubicBezTo>
                                    <a:cubicBezTo>
                                      <a:pt x="20037" y="10962"/>
                                      <a:pt x="20037" y="10916"/>
                                      <a:pt x="20037" y="10962"/>
                                    </a:cubicBezTo>
                                    <a:close/>
                                    <a:moveTo>
                                      <a:pt x="16770" y="12396"/>
                                    </a:moveTo>
                                    <a:cubicBezTo>
                                      <a:pt x="16761" y="12349"/>
                                      <a:pt x="16761" y="12349"/>
                                      <a:pt x="16761" y="12396"/>
                                    </a:cubicBezTo>
                                    <a:cubicBezTo>
                                      <a:pt x="16761" y="12442"/>
                                      <a:pt x="16770" y="12488"/>
                                      <a:pt x="16770" y="12534"/>
                                    </a:cubicBezTo>
                                    <a:cubicBezTo>
                                      <a:pt x="16779" y="12581"/>
                                      <a:pt x="16789" y="12581"/>
                                      <a:pt x="16807" y="12488"/>
                                    </a:cubicBezTo>
                                    <a:cubicBezTo>
                                      <a:pt x="16826" y="12396"/>
                                      <a:pt x="16826" y="12396"/>
                                      <a:pt x="16807" y="12442"/>
                                    </a:cubicBezTo>
                                    <a:cubicBezTo>
                                      <a:pt x="16789" y="12488"/>
                                      <a:pt x="16779" y="12442"/>
                                      <a:pt x="16770" y="12396"/>
                                    </a:cubicBezTo>
                                    <a:close/>
                                    <a:moveTo>
                                      <a:pt x="20883" y="2266"/>
                                    </a:moveTo>
                                    <a:cubicBezTo>
                                      <a:pt x="20902" y="2035"/>
                                      <a:pt x="20939" y="1711"/>
                                      <a:pt x="20949" y="1573"/>
                                    </a:cubicBezTo>
                                    <a:cubicBezTo>
                                      <a:pt x="20986" y="1249"/>
                                      <a:pt x="21032" y="833"/>
                                      <a:pt x="21032" y="786"/>
                                    </a:cubicBezTo>
                                    <a:cubicBezTo>
                                      <a:pt x="21032" y="786"/>
                                      <a:pt x="21023" y="786"/>
                                      <a:pt x="21014" y="833"/>
                                    </a:cubicBezTo>
                                    <a:cubicBezTo>
                                      <a:pt x="20976" y="971"/>
                                      <a:pt x="20855" y="2081"/>
                                      <a:pt x="20762" y="3099"/>
                                    </a:cubicBezTo>
                                    <a:cubicBezTo>
                                      <a:pt x="20744" y="3330"/>
                                      <a:pt x="20707" y="3654"/>
                                      <a:pt x="20679" y="3839"/>
                                    </a:cubicBezTo>
                                    <a:cubicBezTo>
                                      <a:pt x="20651" y="4024"/>
                                      <a:pt x="20632" y="4209"/>
                                      <a:pt x="20632" y="4255"/>
                                    </a:cubicBezTo>
                                    <a:cubicBezTo>
                                      <a:pt x="20632" y="4302"/>
                                      <a:pt x="20623" y="4348"/>
                                      <a:pt x="20614" y="4348"/>
                                    </a:cubicBezTo>
                                    <a:cubicBezTo>
                                      <a:pt x="20595" y="4348"/>
                                      <a:pt x="20586" y="4440"/>
                                      <a:pt x="20660" y="3608"/>
                                    </a:cubicBezTo>
                                    <a:cubicBezTo>
                                      <a:pt x="20818" y="1896"/>
                                      <a:pt x="20911" y="740"/>
                                      <a:pt x="20939" y="139"/>
                                    </a:cubicBezTo>
                                    <a:lnTo>
                                      <a:pt x="20911" y="139"/>
                                    </a:lnTo>
                                    <a:cubicBezTo>
                                      <a:pt x="20902" y="231"/>
                                      <a:pt x="20902" y="278"/>
                                      <a:pt x="20893" y="370"/>
                                    </a:cubicBezTo>
                                    <a:cubicBezTo>
                                      <a:pt x="20874" y="555"/>
                                      <a:pt x="20865" y="740"/>
                                      <a:pt x="20865" y="786"/>
                                    </a:cubicBezTo>
                                    <a:cubicBezTo>
                                      <a:pt x="20874" y="833"/>
                                      <a:pt x="20809" y="1573"/>
                                      <a:pt x="20781" y="1850"/>
                                    </a:cubicBezTo>
                                    <a:cubicBezTo>
                                      <a:pt x="20772" y="1896"/>
                                      <a:pt x="20725" y="2266"/>
                                      <a:pt x="20688" y="2636"/>
                                    </a:cubicBezTo>
                                    <a:cubicBezTo>
                                      <a:pt x="20641" y="3006"/>
                                      <a:pt x="20595" y="3423"/>
                                      <a:pt x="20586" y="3515"/>
                                    </a:cubicBezTo>
                                    <a:cubicBezTo>
                                      <a:pt x="20576" y="3654"/>
                                      <a:pt x="20548" y="3746"/>
                                      <a:pt x="20530" y="3793"/>
                                    </a:cubicBezTo>
                                    <a:cubicBezTo>
                                      <a:pt x="20511" y="3839"/>
                                      <a:pt x="20493" y="3978"/>
                                      <a:pt x="20474" y="4163"/>
                                    </a:cubicBezTo>
                                    <a:cubicBezTo>
                                      <a:pt x="20455" y="4348"/>
                                      <a:pt x="20437" y="4487"/>
                                      <a:pt x="20437" y="4487"/>
                                    </a:cubicBezTo>
                                    <a:cubicBezTo>
                                      <a:pt x="20427" y="4487"/>
                                      <a:pt x="20418" y="4625"/>
                                      <a:pt x="20409" y="4764"/>
                                    </a:cubicBezTo>
                                    <a:cubicBezTo>
                                      <a:pt x="20399" y="4903"/>
                                      <a:pt x="20381" y="5042"/>
                                      <a:pt x="20372" y="5042"/>
                                    </a:cubicBezTo>
                                    <a:cubicBezTo>
                                      <a:pt x="20353" y="5042"/>
                                      <a:pt x="20353" y="4949"/>
                                      <a:pt x="20381" y="4718"/>
                                    </a:cubicBezTo>
                                    <a:cubicBezTo>
                                      <a:pt x="20427" y="4302"/>
                                      <a:pt x="20446" y="4163"/>
                                      <a:pt x="20493" y="3700"/>
                                    </a:cubicBezTo>
                                    <a:cubicBezTo>
                                      <a:pt x="20735" y="1110"/>
                                      <a:pt x="20725" y="1203"/>
                                      <a:pt x="20697" y="1018"/>
                                    </a:cubicBezTo>
                                    <a:cubicBezTo>
                                      <a:pt x="20679" y="925"/>
                                      <a:pt x="20688" y="833"/>
                                      <a:pt x="20716" y="648"/>
                                    </a:cubicBezTo>
                                    <a:cubicBezTo>
                                      <a:pt x="20744" y="463"/>
                                      <a:pt x="20744" y="416"/>
                                      <a:pt x="20735" y="324"/>
                                    </a:cubicBezTo>
                                    <a:cubicBezTo>
                                      <a:pt x="20716" y="231"/>
                                      <a:pt x="20716" y="231"/>
                                      <a:pt x="20725" y="324"/>
                                    </a:cubicBezTo>
                                    <a:cubicBezTo>
                                      <a:pt x="20735" y="416"/>
                                      <a:pt x="20725" y="463"/>
                                      <a:pt x="20716" y="509"/>
                                    </a:cubicBezTo>
                                    <a:cubicBezTo>
                                      <a:pt x="20707" y="555"/>
                                      <a:pt x="20688" y="648"/>
                                      <a:pt x="20679" y="740"/>
                                    </a:cubicBezTo>
                                    <a:cubicBezTo>
                                      <a:pt x="20660" y="1018"/>
                                      <a:pt x="20641" y="879"/>
                                      <a:pt x="20641" y="416"/>
                                    </a:cubicBezTo>
                                    <a:cubicBezTo>
                                      <a:pt x="20641" y="324"/>
                                      <a:pt x="20641" y="231"/>
                                      <a:pt x="20641" y="185"/>
                                    </a:cubicBezTo>
                                    <a:lnTo>
                                      <a:pt x="20483" y="185"/>
                                    </a:lnTo>
                                    <a:cubicBezTo>
                                      <a:pt x="20455" y="324"/>
                                      <a:pt x="20437" y="416"/>
                                      <a:pt x="20427" y="463"/>
                                    </a:cubicBezTo>
                                    <a:cubicBezTo>
                                      <a:pt x="20418" y="463"/>
                                      <a:pt x="20409" y="509"/>
                                      <a:pt x="20409" y="463"/>
                                    </a:cubicBezTo>
                                    <a:cubicBezTo>
                                      <a:pt x="20409" y="416"/>
                                      <a:pt x="20418" y="324"/>
                                      <a:pt x="20437" y="185"/>
                                    </a:cubicBezTo>
                                    <a:lnTo>
                                      <a:pt x="20381" y="185"/>
                                    </a:lnTo>
                                    <a:cubicBezTo>
                                      <a:pt x="20372" y="231"/>
                                      <a:pt x="20372" y="324"/>
                                      <a:pt x="20362" y="370"/>
                                    </a:cubicBezTo>
                                    <a:cubicBezTo>
                                      <a:pt x="20344" y="648"/>
                                      <a:pt x="20325" y="694"/>
                                      <a:pt x="20251" y="740"/>
                                    </a:cubicBezTo>
                                    <a:lnTo>
                                      <a:pt x="20195" y="786"/>
                                    </a:lnTo>
                                    <a:lnTo>
                                      <a:pt x="20251" y="463"/>
                                    </a:lnTo>
                                    <a:cubicBezTo>
                                      <a:pt x="20278" y="324"/>
                                      <a:pt x="20306" y="185"/>
                                      <a:pt x="20325" y="185"/>
                                    </a:cubicBezTo>
                                    <a:lnTo>
                                      <a:pt x="20278" y="185"/>
                                    </a:lnTo>
                                    <a:cubicBezTo>
                                      <a:pt x="20213" y="509"/>
                                      <a:pt x="20158" y="694"/>
                                      <a:pt x="20120" y="694"/>
                                    </a:cubicBezTo>
                                    <a:cubicBezTo>
                                      <a:pt x="20102" y="694"/>
                                      <a:pt x="20083" y="648"/>
                                      <a:pt x="20074" y="648"/>
                                    </a:cubicBezTo>
                                    <a:cubicBezTo>
                                      <a:pt x="20064" y="601"/>
                                      <a:pt x="20083" y="416"/>
                                      <a:pt x="20120" y="185"/>
                                    </a:cubicBezTo>
                                    <a:lnTo>
                                      <a:pt x="19180" y="185"/>
                                    </a:lnTo>
                                    <a:cubicBezTo>
                                      <a:pt x="19180" y="278"/>
                                      <a:pt x="19180" y="278"/>
                                      <a:pt x="19171" y="185"/>
                                    </a:cubicBezTo>
                                    <a:cubicBezTo>
                                      <a:pt x="19171" y="185"/>
                                      <a:pt x="19171" y="185"/>
                                      <a:pt x="19171" y="185"/>
                                    </a:cubicBezTo>
                                    <a:lnTo>
                                      <a:pt x="18985" y="185"/>
                                    </a:lnTo>
                                    <a:cubicBezTo>
                                      <a:pt x="18985" y="185"/>
                                      <a:pt x="18994" y="231"/>
                                      <a:pt x="18994" y="231"/>
                                    </a:cubicBezTo>
                                    <a:cubicBezTo>
                                      <a:pt x="18994" y="278"/>
                                      <a:pt x="18985" y="324"/>
                                      <a:pt x="18976" y="370"/>
                                    </a:cubicBezTo>
                                    <a:cubicBezTo>
                                      <a:pt x="18966" y="370"/>
                                      <a:pt x="18957" y="370"/>
                                      <a:pt x="18957" y="278"/>
                                    </a:cubicBezTo>
                                    <a:cubicBezTo>
                                      <a:pt x="18957" y="231"/>
                                      <a:pt x="18957" y="185"/>
                                      <a:pt x="18966" y="185"/>
                                    </a:cubicBezTo>
                                    <a:lnTo>
                                      <a:pt x="14313" y="185"/>
                                    </a:lnTo>
                                    <a:cubicBezTo>
                                      <a:pt x="14313" y="185"/>
                                      <a:pt x="14304" y="185"/>
                                      <a:pt x="14304" y="231"/>
                                    </a:cubicBezTo>
                                    <a:cubicBezTo>
                                      <a:pt x="14276" y="278"/>
                                      <a:pt x="14276" y="324"/>
                                      <a:pt x="14285" y="370"/>
                                    </a:cubicBezTo>
                                    <a:cubicBezTo>
                                      <a:pt x="14295" y="416"/>
                                      <a:pt x="14295" y="463"/>
                                      <a:pt x="14295" y="509"/>
                                    </a:cubicBezTo>
                                    <a:cubicBezTo>
                                      <a:pt x="14285" y="601"/>
                                      <a:pt x="14276" y="555"/>
                                      <a:pt x="14239" y="416"/>
                                    </a:cubicBezTo>
                                    <a:cubicBezTo>
                                      <a:pt x="14220" y="324"/>
                                      <a:pt x="14211" y="231"/>
                                      <a:pt x="14201" y="185"/>
                                    </a:cubicBezTo>
                                    <a:lnTo>
                                      <a:pt x="14183" y="185"/>
                                    </a:lnTo>
                                    <a:cubicBezTo>
                                      <a:pt x="14174" y="231"/>
                                      <a:pt x="14164" y="231"/>
                                      <a:pt x="14155" y="231"/>
                                    </a:cubicBezTo>
                                    <a:cubicBezTo>
                                      <a:pt x="14155" y="231"/>
                                      <a:pt x="14146" y="231"/>
                                      <a:pt x="14146" y="185"/>
                                    </a:cubicBezTo>
                                    <a:lnTo>
                                      <a:pt x="14099" y="185"/>
                                    </a:lnTo>
                                    <a:cubicBezTo>
                                      <a:pt x="14127" y="370"/>
                                      <a:pt x="14146" y="601"/>
                                      <a:pt x="14146" y="648"/>
                                    </a:cubicBezTo>
                                    <a:cubicBezTo>
                                      <a:pt x="14127" y="740"/>
                                      <a:pt x="14053" y="555"/>
                                      <a:pt x="14025" y="370"/>
                                    </a:cubicBezTo>
                                    <a:lnTo>
                                      <a:pt x="13997" y="185"/>
                                    </a:lnTo>
                                    <a:lnTo>
                                      <a:pt x="13997" y="185"/>
                                    </a:lnTo>
                                    <a:lnTo>
                                      <a:pt x="13987" y="370"/>
                                    </a:lnTo>
                                    <a:cubicBezTo>
                                      <a:pt x="13978" y="555"/>
                                      <a:pt x="13987" y="601"/>
                                      <a:pt x="13941" y="185"/>
                                    </a:cubicBezTo>
                                    <a:lnTo>
                                      <a:pt x="13196" y="185"/>
                                    </a:lnTo>
                                    <a:cubicBezTo>
                                      <a:pt x="13196" y="185"/>
                                      <a:pt x="13187" y="231"/>
                                      <a:pt x="13187" y="231"/>
                                    </a:cubicBezTo>
                                    <a:cubicBezTo>
                                      <a:pt x="13150" y="370"/>
                                      <a:pt x="13159" y="555"/>
                                      <a:pt x="13196" y="509"/>
                                    </a:cubicBezTo>
                                    <a:cubicBezTo>
                                      <a:pt x="13224" y="463"/>
                                      <a:pt x="13234" y="509"/>
                                      <a:pt x="13252" y="648"/>
                                    </a:cubicBezTo>
                                    <a:cubicBezTo>
                                      <a:pt x="13262" y="740"/>
                                      <a:pt x="13271" y="833"/>
                                      <a:pt x="13271" y="925"/>
                                    </a:cubicBezTo>
                                    <a:cubicBezTo>
                                      <a:pt x="13271" y="971"/>
                                      <a:pt x="13280" y="1064"/>
                                      <a:pt x="13280" y="1064"/>
                                    </a:cubicBezTo>
                                    <a:cubicBezTo>
                                      <a:pt x="13308" y="1110"/>
                                      <a:pt x="13457" y="2451"/>
                                      <a:pt x="13457" y="2636"/>
                                    </a:cubicBezTo>
                                    <a:cubicBezTo>
                                      <a:pt x="13457" y="2683"/>
                                      <a:pt x="13466" y="2729"/>
                                      <a:pt x="13476" y="2775"/>
                                    </a:cubicBezTo>
                                    <a:cubicBezTo>
                                      <a:pt x="13494" y="2821"/>
                                      <a:pt x="13476" y="3053"/>
                                      <a:pt x="13466" y="3053"/>
                                    </a:cubicBezTo>
                                    <a:cubicBezTo>
                                      <a:pt x="13448" y="3053"/>
                                      <a:pt x="13410" y="2775"/>
                                      <a:pt x="13410" y="2683"/>
                                    </a:cubicBezTo>
                                    <a:cubicBezTo>
                                      <a:pt x="13420" y="2590"/>
                                      <a:pt x="13383" y="2498"/>
                                      <a:pt x="13355" y="2498"/>
                                    </a:cubicBezTo>
                                    <a:cubicBezTo>
                                      <a:pt x="13336" y="2498"/>
                                      <a:pt x="13336" y="2775"/>
                                      <a:pt x="13355" y="2914"/>
                                    </a:cubicBezTo>
                                    <a:cubicBezTo>
                                      <a:pt x="13364" y="2960"/>
                                      <a:pt x="13383" y="3053"/>
                                      <a:pt x="13401" y="3053"/>
                                    </a:cubicBezTo>
                                    <a:cubicBezTo>
                                      <a:pt x="13420" y="3053"/>
                                      <a:pt x="13457" y="3145"/>
                                      <a:pt x="13485" y="3238"/>
                                    </a:cubicBezTo>
                                    <a:cubicBezTo>
                                      <a:pt x="13513" y="3330"/>
                                      <a:pt x="13541" y="3376"/>
                                      <a:pt x="13559" y="3376"/>
                                    </a:cubicBezTo>
                                    <a:cubicBezTo>
                                      <a:pt x="13578" y="3376"/>
                                      <a:pt x="13587" y="3423"/>
                                      <a:pt x="13606" y="3469"/>
                                    </a:cubicBezTo>
                                    <a:cubicBezTo>
                                      <a:pt x="13624" y="3561"/>
                                      <a:pt x="13671" y="4024"/>
                                      <a:pt x="13690" y="4394"/>
                                    </a:cubicBezTo>
                                    <a:cubicBezTo>
                                      <a:pt x="13699" y="4486"/>
                                      <a:pt x="13708" y="4579"/>
                                      <a:pt x="13718" y="4579"/>
                                    </a:cubicBezTo>
                                    <a:cubicBezTo>
                                      <a:pt x="13727" y="4579"/>
                                      <a:pt x="13736" y="4625"/>
                                      <a:pt x="13736" y="4625"/>
                                    </a:cubicBezTo>
                                    <a:cubicBezTo>
                                      <a:pt x="13736" y="4671"/>
                                      <a:pt x="13727" y="4671"/>
                                      <a:pt x="13718" y="4671"/>
                                    </a:cubicBezTo>
                                    <a:cubicBezTo>
                                      <a:pt x="13708" y="4671"/>
                                      <a:pt x="13699" y="4671"/>
                                      <a:pt x="13699" y="4764"/>
                                    </a:cubicBezTo>
                                    <a:cubicBezTo>
                                      <a:pt x="13699" y="4903"/>
                                      <a:pt x="13671" y="4903"/>
                                      <a:pt x="13662" y="4764"/>
                                    </a:cubicBezTo>
                                    <a:cubicBezTo>
                                      <a:pt x="13662" y="4718"/>
                                      <a:pt x="13643" y="4625"/>
                                      <a:pt x="13624" y="4625"/>
                                    </a:cubicBezTo>
                                    <a:cubicBezTo>
                                      <a:pt x="13606" y="4625"/>
                                      <a:pt x="13606" y="4625"/>
                                      <a:pt x="13615" y="4718"/>
                                    </a:cubicBezTo>
                                    <a:cubicBezTo>
                                      <a:pt x="13634" y="4810"/>
                                      <a:pt x="13643" y="5273"/>
                                      <a:pt x="13624" y="5273"/>
                                    </a:cubicBezTo>
                                    <a:cubicBezTo>
                                      <a:pt x="13597" y="5319"/>
                                      <a:pt x="13569" y="5042"/>
                                      <a:pt x="13569" y="4810"/>
                                    </a:cubicBezTo>
                                    <a:cubicBezTo>
                                      <a:pt x="13569" y="4672"/>
                                      <a:pt x="13559" y="4625"/>
                                      <a:pt x="13550" y="4625"/>
                                    </a:cubicBezTo>
                                    <a:cubicBezTo>
                                      <a:pt x="13541" y="4625"/>
                                      <a:pt x="13531" y="4625"/>
                                      <a:pt x="13531" y="4672"/>
                                    </a:cubicBezTo>
                                    <a:cubicBezTo>
                                      <a:pt x="13541" y="4857"/>
                                      <a:pt x="13522" y="4857"/>
                                      <a:pt x="13503" y="4672"/>
                                    </a:cubicBezTo>
                                    <a:lnTo>
                                      <a:pt x="13485" y="4440"/>
                                    </a:lnTo>
                                    <a:lnTo>
                                      <a:pt x="13494" y="4672"/>
                                    </a:lnTo>
                                    <a:cubicBezTo>
                                      <a:pt x="13503" y="4903"/>
                                      <a:pt x="13503" y="4903"/>
                                      <a:pt x="13485" y="4764"/>
                                    </a:cubicBezTo>
                                    <a:cubicBezTo>
                                      <a:pt x="13438" y="4348"/>
                                      <a:pt x="13420" y="4209"/>
                                      <a:pt x="13420" y="4070"/>
                                    </a:cubicBezTo>
                                    <a:cubicBezTo>
                                      <a:pt x="13420" y="3978"/>
                                      <a:pt x="13410" y="3839"/>
                                      <a:pt x="13401" y="3793"/>
                                    </a:cubicBezTo>
                                    <a:cubicBezTo>
                                      <a:pt x="13373" y="3654"/>
                                      <a:pt x="13308" y="2821"/>
                                      <a:pt x="13299" y="2590"/>
                                    </a:cubicBezTo>
                                    <a:cubicBezTo>
                                      <a:pt x="13289" y="2359"/>
                                      <a:pt x="13289" y="2359"/>
                                      <a:pt x="13355" y="2266"/>
                                    </a:cubicBezTo>
                                    <a:cubicBezTo>
                                      <a:pt x="13429" y="2174"/>
                                      <a:pt x="13438" y="2035"/>
                                      <a:pt x="13373" y="2035"/>
                                    </a:cubicBezTo>
                                    <a:cubicBezTo>
                                      <a:pt x="13345" y="2035"/>
                                      <a:pt x="13336" y="1989"/>
                                      <a:pt x="13336" y="1896"/>
                                    </a:cubicBezTo>
                                    <a:cubicBezTo>
                                      <a:pt x="13336" y="1850"/>
                                      <a:pt x="13327" y="1758"/>
                                      <a:pt x="13317" y="1758"/>
                                    </a:cubicBezTo>
                                    <a:cubicBezTo>
                                      <a:pt x="13308" y="1711"/>
                                      <a:pt x="13299" y="1758"/>
                                      <a:pt x="13308" y="1850"/>
                                    </a:cubicBezTo>
                                    <a:cubicBezTo>
                                      <a:pt x="13317" y="1989"/>
                                      <a:pt x="13308" y="2174"/>
                                      <a:pt x="13289" y="2174"/>
                                    </a:cubicBezTo>
                                    <a:cubicBezTo>
                                      <a:pt x="13280" y="2174"/>
                                      <a:pt x="13271" y="2128"/>
                                      <a:pt x="13271" y="2081"/>
                                    </a:cubicBezTo>
                                    <a:cubicBezTo>
                                      <a:pt x="13271" y="2035"/>
                                      <a:pt x="13262" y="1943"/>
                                      <a:pt x="13243" y="1896"/>
                                    </a:cubicBezTo>
                                    <a:cubicBezTo>
                                      <a:pt x="13224" y="1804"/>
                                      <a:pt x="13215" y="1804"/>
                                      <a:pt x="13196" y="1850"/>
                                    </a:cubicBezTo>
                                    <a:cubicBezTo>
                                      <a:pt x="13187" y="1896"/>
                                      <a:pt x="13178" y="1989"/>
                                      <a:pt x="13178" y="2035"/>
                                    </a:cubicBezTo>
                                    <a:cubicBezTo>
                                      <a:pt x="13178" y="2220"/>
                                      <a:pt x="13131" y="2128"/>
                                      <a:pt x="13103" y="1804"/>
                                    </a:cubicBezTo>
                                    <a:cubicBezTo>
                                      <a:pt x="13085" y="1619"/>
                                      <a:pt x="13057" y="1434"/>
                                      <a:pt x="13038" y="1388"/>
                                    </a:cubicBezTo>
                                    <a:cubicBezTo>
                                      <a:pt x="13020" y="1341"/>
                                      <a:pt x="13010" y="1295"/>
                                      <a:pt x="13020" y="1249"/>
                                    </a:cubicBezTo>
                                    <a:cubicBezTo>
                                      <a:pt x="13020" y="1203"/>
                                      <a:pt x="13020" y="1156"/>
                                      <a:pt x="13010" y="1110"/>
                                    </a:cubicBezTo>
                                    <a:cubicBezTo>
                                      <a:pt x="12992" y="1018"/>
                                      <a:pt x="12992" y="648"/>
                                      <a:pt x="13020" y="648"/>
                                    </a:cubicBezTo>
                                    <a:cubicBezTo>
                                      <a:pt x="13029" y="648"/>
                                      <a:pt x="13029" y="601"/>
                                      <a:pt x="13029" y="509"/>
                                    </a:cubicBezTo>
                                    <a:cubicBezTo>
                                      <a:pt x="13029" y="416"/>
                                      <a:pt x="13029" y="324"/>
                                      <a:pt x="13047" y="278"/>
                                    </a:cubicBezTo>
                                    <a:cubicBezTo>
                                      <a:pt x="13057" y="231"/>
                                      <a:pt x="13066" y="139"/>
                                      <a:pt x="13075" y="46"/>
                                    </a:cubicBezTo>
                                    <a:lnTo>
                                      <a:pt x="13020" y="46"/>
                                    </a:lnTo>
                                    <a:cubicBezTo>
                                      <a:pt x="13020" y="93"/>
                                      <a:pt x="13010" y="139"/>
                                      <a:pt x="13001" y="185"/>
                                    </a:cubicBezTo>
                                    <a:cubicBezTo>
                                      <a:pt x="12982" y="231"/>
                                      <a:pt x="12973" y="324"/>
                                      <a:pt x="12982" y="416"/>
                                    </a:cubicBezTo>
                                    <a:cubicBezTo>
                                      <a:pt x="12992" y="555"/>
                                      <a:pt x="12982" y="555"/>
                                      <a:pt x="12936" y="555"/>
                                    </a:cubicBezTo>
                                    <a:cubicBezTo>
                                      <a:pt x="12899" y="555"/>
                                      <a:pt x="12889" y="509"/>
                                      <a:pt x="12889" y="463"/>
                                    </a:cubicBezTo>
                                    <a:cubicBezTo>
                                      <a:pt x="12889" y="324"/>
                                      <a:pt x="12917" y="185"/>
                                      <a:pt x="12964" y="139"/>
                                    </a:cubicBezTo>
                                    <a:cubicBezTo>
                                      <a:pt x="12973" y="139"/>
                                      <a:pt x="12973" y="139"/>
                                      <a:pt x="12982" y="93"/>
                                    </a:cubicBezTo>
                                    <a:lnTo>
                                      <a:pt x="12052" y="93"/>
                                    </a:lnTo>
                                    <a:cubicBezTo>
                                      <a:pt x="12052" y="93"/>
                                      <a:pt x="12052" y="139"/>
                                      <a:pt x="12052" y="139"/>
                                    </a:cubicBezTo>
                                    <a:cubicBezTo>
                                      <a:pt x="12052" y="185"/>
                                      <a:pt x="12033" y="278"/>
                                      <a:pt x="12024" y="324"/>
                                    </a:cubicBezTo>
                                    <a:cubicBezTo>
                                      <a:pt x="11996" y="370"/>
                                      <a:pt x="11996" y="370"/>
                                      <a:pt x="11996" y="278"/>
                                    </a:cubicBezTo>
                                    <a:cubicBezTo>
                                      <a:pt x="11996" y="231"/>
                                      <a:pt x="12014" y="139"/>
                                      <a:pt x="12024" y="93"/>
                                    </a:cubicBezTo>
                                    <a:lnTo>
                                      <a:pt x="11726" y="93"/>
                                    </a:lnTo>
                                    <a:cubicBezTo>
                                      <a:pt x="11726" y="93"/>
                                      <a:pt x="11726" y="139"/>
                                      <a:pt x="11726" y="139"/>
                                    </a:cubicBezTo>
                                    <a:cubicBezTo>
                                      <a:pt x="11717" y="231"/>
                                      <a:pt x="11707" y="324"/>
                                      <a:pt x="11707" y="370"/>
                                    </a:cubicBezTo>
                                    <a:cubicBezTo>
                                      <a:pt x="11707" y="416"/>
                                      <a:pt x="11689" y="370"/>
                                      <a:pt x="11670" y="370"/>
                                    </a:cubicBezTo>
                                    <a:cubicBezTo>
                                      <a:pt x="11642" y="370"/>
                                      <a:pt x="11633" y="416"/>
                                      <a:pt x="11633" y="463"/>
                                    </a:cubicBezTo>
                                    <a:cubicBezTo>
                                      <a:pt x="11642" y="555"/>
                                      <a:pt x="11605" y="786"/>
                                      <a:pt x="11586" y="694"/>
                                    </a:cubicBezTo>
                                    <a:cubicBezTo>
                                      <a:pt x="11568" y="555"/>
                                      <a:pt x="11596" y="370"/>
                                      <a:pt x="11633" y="370"/>
                                    </a:cubicBezTo>
                                    <a:cubicBezTo>
                                      <a:pt x="11661" y="324"/>
                                      <a:pt x="11679" y="278"/>
                                      <a:pt x="11679" y="139"/>
                                    </a:cubicBezTo>
                                    <a:cubicBezTo>
                                      <a:pt x="11679" y="139"/>
                                      <a:pt x="11679" y="93"/>
                                      <a:pt x="11679" y="93"/>
                                    </a:cubicBezTo>
                                    <a:lnTo>
                                      <a:pt x="11335" y="93"/>
                                    </a:lnTo>
                                    <a:cubicBezTo>
                                      <a:pt x="11326" y="185"/>
                                      <a:pt x="11298" y="231"/>
                                      <a:pt x="11289" y="231"/>
                                    </a:cubicBezTo>
                                    <a:cubicBezTo>
                                      <a:pt x="11270" y="231"/>
                                      <a:pt x="11261" y="185"/>
                                      <a:pt x="11270" y="93"/>
                                    </a:cubicBezTo>
                                    <a:lnTo>
                                      <a:pt x="10377" y="93"/>
                                    </a:lnTo>
                                    <a:lnTo>
                                      <a:pt x="10423" y="231"/>
                                    </a:lnTo>
                                    <a:cubicBezTo>
                                      <a:pt x="10498" y="509"/>
                                      <a:pt x="10525" y="648"/>
                                      <a:pt x="10516" y="648"/>
                                    </a:cubicBezTo>
                                    <a:cubicBezTo>
                                      <a:pt x="10479" y="694"/>
                                      <a:pt x="10395" y="416"/>
                                      <a:pt x="10349" y="92"/>
                                    </a:cubicBezTo>
                                    <a:lnTo>
                                      <a:pt x="10349" y="46"/>
                                    </a:lnTo>
                                    <a:lnTo>
                                      <a:pt x="10088" y="46"/>
                                    </a:lnTo>
                                    <a:cubicBezTo>
                                      <a:pt x="10088" y="92"/>
                                      <a:pt x="10097" y="92"/>
                                      <a:pt x="10097" y="139"/>
                                    </a:cubicBezTo>
                                    <a:cubicBezTo>
                                      <a:pt x="10135" y="370"/>
                                      <a:pt x="10144" y="463"/>
                                      <a:pt x="10135" y="555"/>
                                    </a:cubicBezTo>
                                    <a:cubicBezTo>
                                      <a:pt x="10107" y="648"/>
                                      <a:pt x="10042" y="648"/>
                                      <a:pt x="10023" y="509"/>
                                    </a:cubicBezTo>
                                    <a:cubicBezTo>
                                      <a:pt x="10004" y="370"/>
                                      <a:pt x="9986" y="463"/>
                                      <a:pt x="10004" y="601"/>
                                    </a:cubicBezTo>
                                    <a:cubicBezTo>
                                      <a:pt x="10032" y="786"/>
                                      <a:pt x="10023" y="833"/>
                                      <a:pt x="9995" y="879"/>
                                    </a:cubicBezTo>
                                    <a:cubicBezTo>
                                      <a:pt x="9976" y="879"/>
                                      <a:pt x="9958" y="833"/>
                                      <a:pt x="9939" y="786"/>
                                    </a:cubicBezTo>
                                    <a:cubicBezTo>
                                      <a:pt x="9921" y="694"/>
                                      <a:pt x="9893" y="648"/>
                                      <a:pt x="9883" y="694"/>
                                    </a:cubicBezTo>
                                    <a:cubicBezTo>
                                      <a:pt x="9874" y="694"/>
                                      <a:pt x="9865" y="694"/>
                                      <a:pt x="9865" y="648"/>
                                    </a:cubicBezTo>
                                    <a:cubicBezTo>
                                      <a:pt x="9865" y="601"/>
                                      <a:pt x="9855" y="555"/>
                                      <a:pt x="9837" y="555"/>
                                    </a:cubicBezTo>
                                    <a:cubicBezTo>
                                      <a:pt x="9818" y="555"/>
                                      <a:pt x="9800" y="416"/>
                                      <a:pt x="9790" y="231"/>
                                    </a:cubicBezTo>
                                    <a:cubicBezTo>
                                      <a:pt x="9790" y="185"/>
                                      <a:pt x="9781" y="139"/>
                                      <a:pt x="9772" y="46"/>
                                    </a:cubicBezTo>
                                    <a:lnTo>
                                      <a:pt x="9660" y="46"/>
                                    </a:lnTo>
                                    <a:cubicBezTo>
                                      <a:pt x="9669" y="185"/>
                                      <a:pt x="9669" y="231"/>
                                      <a:pt x="9660" y="277"/>
                                    </a:cubicBezTo>
                                    <a:cubicBezTo>
                                      <a:pt x="9651" y="324"/>
                                      <a:pt x="9660" y="416"/>
                                      <a:pt x="9697" y="555"/>
                                    </a:cubicBezTo>
                                    <a:cubicBezTo>
                                      <a:pt x="9772" y="879"/>
                                      <a:pt x="9781" y="1110"/>
                                      <a:pt x="9707" y="833"/>
                                    </a:cubicBezTo>
                                    <a:cubicBezTo>
                                      <a:pt x="9651" y="648"/>
                                      <a:pt x="9586" y="185"/>
                                      <a:pt x="9613" y="185"/>
                                    </a:cubicBezTo>
                                    <a:cubicBezTo>
                                      <a:pt x="9623" y="185"/>
                                      <a:pt x="9613" y="139"/>
                                      <a:pt x="9595" y="46"/>
                                    </a:cubicBezTo>
                                    <a:lnTo>
                                      <a:pt x="9371" y="46"/>
                                    </a:lnTo>
                                    <a:cubicBezTo>
                                      <a:pt x="9371" y="46"/>
                                      <a:pt x="9371" y="46"/>
                                      <a:pt x="9371" y="46"/>
                                    </a:cubicBezTo>
                                    <a:cubicBezTo>
                                      <a:pt x="9381" y="185"/>
                                      <a:pt x="9371" y="185"/>
                                      <a:pt x="9334" y="139"/>
                                    </a:cubicBezTo>
                                    <a:cubicBezTo>
                                      <a:pt x="9306" y="139"/>
                                      <a:pt x="9288" y="92"/>
                                      <a:pt x="9278" y="0"/>
                                    </a:cubicBezTo>
                                    <a:lnTo>
                                      <a:pt x="8580" y="0"/>
                                    </a:lnTo>
                                    <a:cubicBezTo>
                                      <a:pt x="8571" y="93"/>
                                      <a:pt x="8543" y="93"/>
                                      <a:pt x="8543" y="46"/>
                                    </a:cubicBezTo>
                                    <a:cubicBezTo>
                                      <a:pt x="8543" y="46"/>
                                      <a:pt x="8543" y="46"/>
                                      <a:pt x="8543" y="0"/>
                                    </a:cubicBezTo>
                                    <a:lnTo>
                                      <a:pt x="7910" y="0"/>
                                    </a:lnTo>
                                    <a:cubicBezTo>
                                      <a:pt x="7910" y="0"/>
                                      <a:pt x="7901" y="46"/>
                                      <a:pt x="7892" y="93"/>
                                    </a:cubicBezTo>
                                    <a:cubicBezTo>
                                      <a:pt x="7864" y="185"/>
                                      <a:pt x="7864" y="185"/>
                                      <a:pt x="7901" y="185"/>
                                    </a:cubicBezTo>
                                    <a:cubicBezTo>
                                      <a:pt x="7920" y="185"/>
                                      <a:pt x="7938" y="185"/>
                                      <a:pt x="7938" y="231"/>
                                    </a:cubicBezTo>
                                    <a:cubicBezTo>
                                      <a:pt x="7938" y="324"/>
                                      <a:pt x="7910" y="370"/>
                                      <a:pt x="7882" y="324"/>
                                    </a:cubicBezTo>
                                    <a:cubicBezTo>
                                      <a:pt x="7864" y="278"/>
                                      <a:pt x="7864" y="139"/>
                                      <a:pt x="7882" y="46"/>
                                    </a:cubicBezTo>
                                    <a:lnTo>
                                      <a:pt x="6514" y="46"/>
                                    </a:lnTo>
                                    <a:cubicBezTo>
                                      <a:pt x="6524" y="46"/>
                                      <a:pt x="6524" y="93"/>
                                      <a:pt x="6533" y="93"/>
                                    </a:cubicBezTo>
                                    <a:cubicBezTo>
                                      <a:pt x="6580" y="231"/>
                                      <a:pt x="6607" y="324"/>
                                      <a:pt x="6607" y="324"/>
                                    </a:cubicBezTo>
                                    <a:cubicBezTo>
                                      <a:pt x="6598" y="370"/>
                                      <a:pt x="6524" y="185"/>
                                      <a:pt x="6524" y="139"/>
                                    </a:cubicBezTo>
                                    <a:cubicBezTo>
                                      <a:pt x="6524" y="93"/>
                                      <a:pt x="6514" y="93"/>
                                      <a:pt x="6496" y="93"/>
                                    </a:cubicBezTo>
                                    <a:cubicBezTo>
                                      <a:pt x="6477" y="93"/>
                                      <a:pt x="6468" y="93"/>
                                      <a:pt x="6468" y="46"/>
                                    </a:cubicBezTo>
                                    <a:cubicBezTo>
                                      <a:pt x="6468" y="46"/>
                                      <a:pt x="6468" y="46"/>
                                      <a:pt x="6468" y="0"/>
                                    </a:cubicBezTo>
                                    <a:lnTo>
                                      <a:pt x="5826" y="0"/>
                                    </a:lnTo>
                                    <a:cubicBezTo>
                                      <a:pt x="5835" y="46"/>
                                      <a:pt x="5844" y="139"/>
                                      <a:pt x="5835" y="185"/>
                                    </a:cubicBezTo>
                                    <a:cubicBezTo>
                                      <a:pt x="5835" y="231"/>
                                      <a:pt x="5835" y="231"/>
                                      <a:pt x="5844" y="231"/>
                                    </a:cubicBezTo>
                                    <a:cubicBezTo>
                                      <a:pt x="5863" y="231"/>
                                      <a:pt x="5928" y="786"/>
                                      <a:pt x="5919" y="833"/>
                                    </a:cubicBezTo>
                                    <a:cubicBezTo>
                                      <a:pt x="5900" y="925"/>
                                      <a:pt x="5863" y="879"/>
                                      <a:pt x="5826" y="740"/>
                                    </a:cubicBezTo>
                                    <a:cubicBezTo>
                                      <a:pt x="5798" y="648"/>
                                      <a:pt x="5779" y="601"/>
                                      <a:pt x="5770" y="648"/>
                                    </a:cubicBezTo>
                                    <a:cubicBezTo>
                                      <a:pt x="5742" y="740"/>
                                      <a:pt x="5751" y="648"/>
                                      <a:pt x="5779" y="463"/>
                                    </a:cubicBezTo>
                                    <a:cubicBezTo>
                                      <a:pt x="5798" y="324"/>
                                      <a:pt x="5798" y="324"/>
                                      <a:pt x="5779" y="231"/>
                                    </a:cubicBezTo>
                                    <a:cubicBezTo>
                                      <a:pt x="5761" y="139"/>
                                      <a:pt x="5751" y="139"/>
                                      <a:pt x="5742" y="324"/>
                                    </a:cubicBezTo>
                                    <a:cubicBezTo>
                                      <a:pt x="5733" y="416"/>
                                      <a:pt x="5723" y="509"/>
                                      <a:pt x="5714" y="509"/>
                                    </a:cubicBezTo>
                                    <a:cubicBezTo>
                                      <a:pt x="5705" y="509"/>
                                      <a:pt x="5640" y="231"/>
                                      <a:pt x="5602" y="93"/>
                                    </a:cubicBezTo>
                                    <a:cubicBezTo>
                                      <a:pt x="5593" y="46"/>
                                      <a:pt x="5584" y="0"/>
                                      <a:pt x="5584" y="0"/>
                                    </a:cubicBezTo>
                                    <a:lnTo>
                                      <a:pt x="5556" y="0"/>
                                    </a:lnTo>
                                    <a:cubicBezTo>
                                      <a:pt x="5565" y="0"/>
                                      <a:pt x="5565" y="46"/>
                                      <a:pt x="5574" y="93"/>
                                    </a:cubicBezTo>
                                    <a:cubicBezTo>
                                      <a:pt x="5593" y="185"/>
                                      <a:pt x="5621" y="278"/>
                                      <a:pt x="5630" y="370"/>
                                    </a:cubicBezTo>
                                    <a:cubicBezTo>
                                      <a:pt x="5649" y="463"/>
                                      <a:pt x="5658" y="555"/>
                                      <a:pt x="5668" y="648"/>
                                    </a:cubicBezTo>
                                    <a:cubicBezTo>
                                      <a:pt x="5668" y="740"/>
                                      <a:pt x="5677" y="786"/>
                                      <a:pt x="5686" y="786"/>
                                    </a:cubicBezTo>
                                    <a:cubicBezTo>
                                      <a:pt x="5695" y="786"/>
                                      <a:pt x="5695" y="833"/>
                                      <a:pt x="5695" y="879"/>
                                    </a:cubicBezTo>
                                    <a:cubicBezTo>
                                      <a:pt x="5686" y="971"/>
                                      <a:pt x="5658" y="925"/>
                                      <a:pt x="5640" y="786"/>
                                    </a:cubicBezTo>
                                    <a:cubicBezTo>
                                      <a:pt x="5602" y="463"/>
                                      <a:pt x="5547" y="185"/>
                                      <a:pt x="5528" y="185"/>
                                    </a:cubicBezTo>
                                    <a:cubicBezTo>
                                      <a:pt x="5519" y="185"/>
                                      <a:pt x="5509" y="185"/>
                                      <a:pt x="5509" y="139"/>
                                    </a:cubicBezTo>
                                    <a:cubicBezTo>
                                      <a:pt x="5509" y="93"/>
                                      <a:pt x="5509" y="46"/>
                                      <a:pt x="5519" y="46"/>
                                    </a:cubicBezTo>
                                    <a:lnTo>
                                      <a:pt x="5426" y="46"/>
                                    </a:lnTo>
                                    <a:cubicBezTo>
                                      <a:pt x="5444" y="231"/>
                                      <a:pt x="5463" y="416"/>
                                      <a:pt x="5454" y="463"/>
                                    </a:cubicBezTo>
                                    <a:cubicBezTo>
                                      <a:pt x="5444" y="509"/>
                                      <a:pt x="5416" y="416"/>
                                      <a:pt x="5416" y="324"/>
                                    </a:cubicBezTo>
                                    <a:cubicBezTo>
                                      <a:pt x="5416" y="278"/>
                                      <a:pt x="5407" y="231"/>
                                      <a:pt x="5407" y="278"/>
                                    </a:cubicBezTo>
                                    <a:cubicBezTo>
                                      <a:pt x="5398" y="278"/>
                                      <a:pt x="5398" y="231"/>
                                      <a:pt x="5398" y="185"/>
                                    </a:cubicBezTo>
                                    <a:cubicBezTo>
                                      <a:pt x="5398" y="139"/>
                                      <a:pt x="5398" y="92"/>
                                      <a:pt x="5388" y="92"/>
                                    </a:cubicBezTo>
                                    <a:lnTo>
                                      <a:pt x="5230" y="92"/>
                                    </a:lnTo>
                                    <a:cubicBezTo>
                                      <a:pt x="5249" y="185"/>
                                      <a:pt x="5258" y="278"/>
                                      <a:pt x="5258" y="278"/>
                                    </a:cubicBezTo>
                                    <a:cubicBezTo>
                                      <a:pt x="5258" y="278"/>
                                      <a:pt x="5230" y="278"/>
                                      <a:pt x="5202" y="278"/>
                                    </a:cubicBezTo>
                                    <a:cubicBezTo>
                                      <a:pt x="5174" y="278"/>
                                      <a:pt x="5146" y="324"/>
                                      <a:pt x="5137" y="324"/>
                                    </a:cubicBezTo>
                                    <a:cubicBezTo>
                                      <a:pt x="5128" y="370"/>
                                      <a:pt x="5109" y="231"/>
                                      <a:pt x="5091" y="46"/>
                                    </a:cubicBezTo>
                                    <a:lnTo>
                                      <a:pt x="4988" y="46"/>
                                    </a:lnTo>
                                    <a:cubicBezTo>
                                      <a:pt x="5007" y="231"/>
                                      <a:pt x="5016" y="416"/>
                                      <a:pt x="5007" y="416"/>
                                    </a:cubicBezTo>
                                    <a:cubicBezTo>
                                      <a:pt x="4998" y="416"/>
                                      <a:pt x="4960" y="231"/>
                                      <a:pt x="4942" y="46"/>
                                    </a:cubicBezTo>
                                    <a:lnTo>
                                      <a:pt x="3788" y="46"/>
                                    </a:lnTo>
                                    <a:cubicBezTo>
                                      <a:pt x="3778" y="139"/>
                                      <a:pt x="3769" y="185"/>
                                      <a:pt x="3760" y="185"/>
                                    </a:cubicBezTo>
                                    <a:cubicBezTo>
                                      <a:pt x="3750" y="231"/>
                                      <a:pt x="3741" y="139"/>
                                      <a:pt x="3732" y="46"/>
                                    </a:cubicBezTo>
                                    <a:lnTo>
                                      <a:pt x="3713" y="46"/>
                                    </a:lnTo>
                                    <a:cubicBezTo>
                                      <a:pt x="3713" y="46"/>
                                      <a:pt x="3713" y="46"/>
                                      <a:pt x="3713" y="46"/>
                                    </a:cubicBezTo>
                                    <a:cubicBezTo>
                                      <a:pt x="3741" y="278"/>
                                      <a:pt x="3741" y="370"/>
                                      <a:pt x="3732" y="648"/>
                                    </a:cubicBezTo>
                                    <a:cubicBezTo>
                                      <a:pt x="3732" y="694"/>
                                      <a:pt x="3723" y="694"/>
                                      <a:pt x="3713" y="648"/>
                                    </a:cubicBezTo>
                                    <a:cubicBezTo>
                                      <a:pt x="3704" y="601"/>
                                      <a:pt x="3695" y="601"/>
                                      <a:pt x="3685" y="648"/>
                                    </a:cubicBezTo>
                                    <a:cubicBezTo>
                                      <a:pt x="3676" y="694"/>
                                      <a:pt x="3676" y="740"/>
                                      <a:pt x="3685" y="740"/>
                                    </a:cubicBezTo>
                                    <a:cubicBezTo>
                                      <a:pt x="3723" y="833"/>
                                      <a:pt x="3713" y="971"/>
                                      <a:pt x="3685" y="1249"/>
                                    </a:cubicBezTo>
                                    <a:cubicBezTo>
                                      <a:pt x="3667" y="1388"/>
                                      <a:pt x="3648" y="1526"/>
                                      <a:pt x="3639" y="1480"/>
                                    </a:cubicBezTo>
                                    <a:cubicBezTo>
                                      <a:pt x="3629" y="1434"/>
                                      <a:pt x="3629" y="1480"/>
                                      <a:pt x="3639" y="1526"/>
                                    </a:cubicBezTo>
                                    <a:cubicBezTo>
                                      <a:pt x="3657" y="1665"/>
                                      <a:pt x="3629" y="1665"/>
                                      <a:pt x="3583" y="1480"/>
                                    </a:cubicBezTo>
                                    <a:cubicBezTo>
                                      <a:pt x="3546" y="1341"/>
                                      <a:pt x="3536" y="1110"/>
                                      <a:pt x="3574" y="1110"/>
                                    </a:cubicBezTo>
                                    <a:cubicBezTo>
                                      <a:pt x="3592" y="1110"/>
                                      <a:pt x="3592" y="1156"/>
                                      <a:pt x="3592" y="1388"/>
                                    </a:cubicBezTo>
                                    <a:cubicBezTo>
                                      <a:pt x="3592" y="1434"/>
                                      <a:pt x="3592" y="1480"/>
                                      <a:pt x="3602" y="1434"/>
                                    </a:cubicBezTo>
                                    <a:cubicBezTo>
                                      <a:pt x="3611" y="1388"/>
                                      <a:pt x="3620" y="1388"/>
                                      <a:pt x="3629" y="1388"/>
                                    </a:cubicBezTo>
                                    <a:cubicBezTo>
                                      <a:pt x="3639" y="1434"/>
                                      <a:pt x="3639" y="1388"/>
                                      <a:pt x="3639" y="1341"/>
                                    </a:cubicBezTo>
                                    <a:cubicBezTo>
                                      <a:pt x="3629" y="1295"/>
                                      <a:pt x="3639" y="1203"/>
                                      <a:pt x="3648" y="1156"/>
                                    </a:cubicBezTo>
                                    <a:cubicBezTo>
                                      <a:pt x="3657" y="1110"/>
                                      <a:pt x="3667" y="1018"/>
                                      <a:pt x="3667" y="971"/>
                                    </a:cubicBezTo>
                                    <a:cubicBezTo>
                                      <a:pt x="3667" y="925"/>
                                      <a:pt x="3657" y="971"/>
                                      <a:pt x="3648" y="1018"/>
                                    </a:cubicBezTo>
                                    <a:cubicBezTo>
                                      <a:pt x="3629" y="1110"/>
                                      <a:pt x="3629" y="1110"/>
                                      <a:pt x="3592" y="1018"/>
                                    </a:cubicBezTo>
                                    <a:cubicBezTo>
                                      <a:pt x="3574" y="925"/>
                                      <a:pt x="3546" y="925"/>
                                      <a:pt x="3536" y="925"/>
                                    </a:cubicBezTo>
                                    <a:cubicBezTo>
                                      <a:pt x="3518" y="925"/>
                                      <a:pt x="3518" y="925"/>
                                      <a:pt x="3527" y="879"/>
                                    </a:cubicBezTo>
                                    <a:cubicBezTo>
                                      <a:pt x="3536" y="833"/>
                                      <a:pt x="3527" y="740"/>
                                      <a:pt x="3499" y="694"/>
                                    </a:cubicBezTo>
                                    <a:cubicBezTo>
                                      <a:pt x="3471" y="601"/>
                                      <a:pt x="3462" y="601"/>
                                      <a:pt x="3481" y="694"/>
                                    </a:cubicBezTo>
                                    <a:cubicBezTo>
                                      <a:pt x="3490" y="740"/>
                                      <a:pt x="3490" y="833"/>
                                      <a:pt x="3490" y="833"/>
                                    </a:cubicBezTo>
                                    <a:cubicBezTo>
                                      <a:pt x="3490" y="879"/>
                                      <a:pt x="3508" y="925"/>
                                      <a:pt x="3527" y="1018"/>
                                    </a:cubicBezTo>
                                    <a:cubicBezTo>
                                      <a:pt x="3574" y="1203"/>
                                      <a:pt x="3546" y="1295"/>
                                      <a:pt x="3490" y="1156"/>
                                    </a:cubicBezTo>
                                    <a:cubicBezTo>
                                      <a:pt x="3471" y="1064"/>
                                      <a:pt x="3434" y="1018"/>
                                      <a:pt x="3406" y="971"/>
                                    </a:cubicBezTo>
                                    <a:cubicBezTo>
                                      <a:pt x="3350" y="879"/>
                                      <a:pt x="3350" y="833"/>
                                      <a:pt x="3397" y="555"/>
                                    </a:cubicBezTo>
                                    <a:cubicBezTo>
                                      <a:pt x="3425" y="370"/>
                                      <a:pt x="3434" y="370"/>
                                      <a:pt x="3443" y="416"/>
                                    </a:cubicBezTo>
                                    <a:cubicBezTo>
                                      <a:pt x="3453" y="463"/>
                                      <a:pt x="3453" y="463"/>
                                      <a:pt x="3453" y="324"/>
                                    </a:cubicBezTo>
                                    <a:cubicBezTo>
                                      <a:pt x="3453" y="278"/>
                                      <a:pt x="3453" y="185"/>
                                      <a:pt x="3462" y="92"/>
                                    </a:cubicBezTo>
                                    <a:lnTo>
                                      <a:pt x="3313" y="92"/>
                                    </a:lnTo>
                                    <a:cubicBezTo>
                                      <a:pt x="3304" y="185"/>
                                      <a:pt x="3294" y="278"/>
                                      <a:pt x="3276" y="370"/>
                                    </a:cubicBezTo>
                                    <a:cubicBezTo>
                                      <a:pt x="3229" y="694"/>
                                      <a:pt x="3220" y="786"/>
                                      <a:pt x="3183" y="786"/>
                                    </a:cubicBezTo>
                                    <a:cubicBezTo>
                                      <a:pt x="3146" y="786"/>
                                      <a:pt x="3136" y="786"/>
                                      <a:pt x="3146" y="648"/>
                                    </a:cubicBezTo>
                                    <a:cubicBezTo>
                                      <a:pt x="3155" y="463"/>
                                      <a:pt x="3173" y="278"/>
                                      <a:pt x="3192" y="92"/>
                                    </a:cubicBezTo>
                                    <a:lnTo>
                                      <a:pt x="3155" y="92"/>
                                    </a:lnTo>
                                    <a:cubicBezTo>
                                      <a:pt x="3146" y="139"/>
                                      <a:pt x="3146" y="231"/>
                                      <a:pt x="3146" y="278"/>
                                    </a:cubicBezTo>
                                    <a:cubicBezTo>
                                      <a:pt x="3127" y="694"/>
                                      <a:pt x="3108" y="786"/>
                                      <a:pt x="3043" y="833"/>
                                    </a:cubicBezTo>
                                    <a:cubicBezTo>
                                      <a:pt x="3015" y="833"/>
                                      <a:pt x="2978" y="879"/>
                                      <a:pt x="2978" y="833"/>
                                    </a:cubicBezTo>
                                    <a:cubicBezTo>
                                      <a:pt x="2978" y="833"/>
                                      <a:pt x="2987" y="694"/>
                                      <a:pt x="3006" y="555"/>
                                    </a:cubicBezTo>
                                    <a:cubicBezTo>
                                      <a:pt x="3034" y="370"/>
                                      <a:pt x="3034" y="278"/>
                                      <a:pt x="3025" y="231"/>
                                    </a:cubicBezTo>
                                    <a:cubicBezTo>
                                      <a:pt x="3015" y="185"/>
                                      <a:pt x="3006" y="139"/>
                                      <a:pt x="3015" y="92"/>
                                    </a:cubicBezTo>
                                    <a:lnTo>
                                      <a:pt x="2950" y="92"/>
                                    </a:lnTo>
                                    <a:cubicBezTo>
                                      <a:pt x="2931" y="185"/>
                                      <a:pt x="2922" y="231"/>
                                      <a:pt x="2931" y="92"/>
                                    </a:cubicBezTo>
                                    <a:lnTo>
                                      <a:pt x="2820" y="92"/>
                                    </a:lnTo>
                                    <a:cubicBezTo>
                                      <a:pt x="2820" y="231"/>
                                      <a:pt x="2736" y="833"/>
                                      <a:pt x="2717" y="833"/>
                                    </a:cubicBezTo>
                                    <a:cubicBezTo>
                                      <a:pt x="2699" y="833"/>
                                      <a:pt x="2717" y="231"/>
                                      <a:pt x="2736" y="92"/>
                                    </a:cubicBezTo>
                                    <a:cubicBezTo>
                                      <a:pt x="2736" y="92"/>
                                      <a:pt x="2736" y="92"/>
                                      <a:pt x="2736" y="92"/>
                                    </a:cubicBezTo>
                                    <a:lnTo>
                                      <a:pt x="2662" y="92"/>
                                    </a:lnTo>
                                    <a:cubicBezTo>
                                      <a:pt x="2652" y="139"/>
                                      <a:pt x="2643" y="185"/>
                                      <a:pt x="2643" y="231"/>
                                    </a:cubicBezTo>
                                    <a:cubicBezTo>
                                      <a:pt x="2624" y="370"/>
                                      <a:pt x="2615" y="463"/>
                                      <a:pt x="2606" y="463"/>
                                    </a:cubicBezTo>
                                    <a:cubicBezTo>
                                      <a:pt x="2587" y="463"/>
                                      <a:pt x="2513" y="1341"/>
                                      <a:pt x="2513" y="1619"/>
                                    </a:cubicBezTo>
                                    <a:cubicBezTo>
                                      <a:pt x="2503" y="2081"/>
                                      <a:pt x="2382" y="3515"/>
                                      <a:pt x="2382" y="3145"/>
                                    </a:cubicBezTo>
                                    <a:cubicBezTo>
                                      <a:pt x="2382" y="3099"/>
                                      <a:pt x="2392" y="2821"/>
                                      <a:pt x="2401" y="2544"/>
                                    </a:cubicBezTo>
                                    <a:cubicBezTo>
                                      <a:pt x="2429" y="1989"/>
                                      <a:pt x="2429" y="1989"/>
                                      <a:pt x="2401" y="2081"/>
                                    </a:cubicBezTo>
                                    <a:cubicBezTo>
                                      <a:pt x="2392" y="2128"/>
                                      <a:pt x="2373" y="2220"/>
                                      <a:pt x="2373" y="2313"/>
                                    </a:cubicBezTo>
                                    <a:cubicBezTo>
                                      <a:pt x="2373" y="2405"/>
                                      <a:pt x="2364" y="2590"/>
                                      <a:pt x="2345" y="2775"/>
                                    </a:cubicBezTo>
                                    <a:cubicBezTo>
                                      <a:pt x="2336" y="2960"/>
                                      <a:pt x="2327" y="3099"/>
                                      <a:pt x="2327" y="3145"/>
                                    </a:cubicBezTo>
                                    <a:cubicBezTo>
                                      <a:pt x="2336" y="3330"/>
                                      <a:pt x="2317" y="3330"/>
                                      <a:pt x="2299" y="3191"/>
                                    </a:cubicBezTo>
                                    <a:cubicBezTo>
                                      <a:pt x="2280" y="3053"/>
                                      <a:pt x="2280" y="3006"/>
                                      <a:pt x="2289" y="2914"/>
                                    </a:cubicBezTo>
                                    <a:cubicBezTo>
                                      <a:pt x="2299" y="2868"/>
                                      <a:pt x="2299" y="2775"/>
                                      <a:pt x="2299" y="2775"/>
                                    </a:cubicBezTo>
                                    <a:cubicBezTo>
                                      <a:pt x="2289" y="2775"/>
                                      <a:pt x="2299" y="2683"/>
                                      <a:pt x="2317" y="2590"/>
                                    </a:cubicBezTo>
                                    <a:cubicBezTo>
                                      <a:pt x="2327" y="2498"/>
                                      <a:pt x="2336" y="2359"/>
                                      <a:pt x="2336" y="2359"/>
                                    </a:cubicBezTo>
                                    <a:cubicBezTo>
                                      <a:pt x="2336" y="2359"/>
                                      <a:pt x="2336" y="2174"/>
                                      <a:pt x="2355" y="1989"/>
                                    </a:cubicBezTo>
                                    <a:cubicBezTo>
                                      <a:pt x="2364" y="1804"/>
                                      <a:pt x="2392" y="1434"/>
                                      <a:pt x="2401" y="1203"/>
                                    </a:cubicBezTo>
                                    <a:cubicBezTo>
                                      <a:pt x="2420" y="879"/>
                                      <a:pt x="2429" y="740"/>
                                      <a:pt x="2448" y="694"/>
                                    </a:cubicBezTo>
                                    <a:cubicBezTo>
                                      <a:pt x="2466" y="694"/>
                                      <a:pt x="2475" y="601"/>
                                      <a:pt x="2466" y="324"/>
                                    </a:cubicBezTo>
                                    <a:cubicBezTo>
                                      <a:pt x="2466" y="231"/>
                                      <a:pt x="2466" y="139"/>
                                      <a:pt x="2466" y="46"/>
                                    </a:cubicBezTo>
                                    <a:lnTo>
                                      <a:pt x="2252" y="46"/>
                                    </a:lnTo>
                                    <a:cubicBezTo>
                                      <a:pt x="2252" y="92"/>
                                      <a:pt x="2252" y="92"/>
                                      <a:pt x="2243" y="139"/>
                                    </a:cubicBezTo>
                                    <a:cubicBezTo>
                                      <a:pt x="2234" y="278"/>
                                      <a:pt x="2215" y="463"/>
                                      <a:pt x="2206" y="555"/>
                                    </a:cubicBezTo>
                                    <a:cubicBezTo>
                                      <a:pt x="2187" y="694"/>
                                      <a:pt x="2178" y="833"/>
                                      <a:pt x="2187" y="971"/>
                                    </a:cubicBezTo>
                                    <a:cubicBezTo>
                                      <a:pt x="2196" y="1064"/>
                                      <a:pt x="2187" y="1203"/>
                                      <a:pt x="2178" y="1295"/>
                                    </a:cubicBezTo>
                                    <a:cubicBezTo>
                                      <a:pt x="2159" y="1434"/>
                                      <a:pt x="2159" y="1480"/>
                                      <a:pt x="2178" y="1480"/>
                                    </a:cubicBezTo>
                                    <a:cubicBezTo>
                                      <a:pt x="2187" y="1480"/>
                                      <a:pt x="2196" y="1526"/>
                                      <a:pt x="2196" y="1573"/>
                                    </a:cubicBezTo>
                                    <a:cubicBezTo>
                                      <a:pt x="2196" y="1619"/>
                                      <a:pt x="2206" y="1665"/>
                                      <a:pt x="2215" y="1619"/>
                                    </a:cubicBezTo>
                                    <a:cubicBezTo>
                                      <a:pt x="2224" y="1573"/>
                                      <a:pt x="2224" y="1573"/>
                                      <a:pt x="2215" y="1480"/>
                                    </a:cubicBezTo>
                                    <a:cubicBezTo>
                                      <a:pt x="2206" y="1434"/>
                                      <a:pt x="2206" y="1388"/>
                                      <a:pt x="2234" y="1341"/>
                                    </a:cubicBezTo>
                                    <a:cubicBezTo>
                                      <a:pt x="2252" y="1295"/>
                                      <a:pt x="2271" y="1249"/>
                                      <a:pt x="2271" y="1203"/>
                                    </a:cubicBezTo>
                                    <a:cubicBezTo>
                                      <a:pt x="2271" y="1156"/>
                                      <a:pt x="2280" y="1110"/>
                                      <a:pt x="2299" y="1110"/>
                                    </a:cubicBezTo>
                                    <a:cubicBezTo>
                                      <a:pt x="2308" y="1110"/>
                                      <a:pt x="2336" y="1018"/>
                                      <a:pt x="2355" y="879"/>
                                    </a:cubicBezTo>
                                    <a:cubicBezTo>
                                      <a:pt x="2401" y="555"/>
                                      <a:pt x="2410" y="648"/>
                                      <a:pt x="2382" y="1110"/>
                                    </a:cubicBezTo>
                                    <a:cubicBezTo>
                                      <a:pt x="2355" y="1434"/>
                                      <a:pt x="2345" y="1480"/>
                                      <a:pt x="2327" y="1480"/>
                                    </a:cubicBezTo>
                                    <a:cubicBezTo>
                                      <a:pt x="2289" y="1434"/>
                                      <a:pt x="2289" y="1480"/>
                                      <a:pt x="2317" y="1619"/>
                                    </a:cubicBezTo>
                                    <a:cubicBezTo>
                                      <a:pt x="2336" y="1665"/>
                                      <a:pt x="2336" y="1711"/>
                                      <a:pt x="2317" y="2035"/>
                                    </a:cubicBezTo>
                                    <a:cubicBezTo>
                                      <a:pt x="2308" y="2220"/>
                                      <a:pt x="2280" y="2451"/>
                                      <a:pt x="2271" y="2544"/>
                                    </a:cubicBezTo>
                                    <a:cubicBezTo>
                                      <a:pt x="2252" y="2729"/>
                                      <a:pt x="2243" y="2729"/>
                                      <a:pt x="2206" y="2636"/>
                                    </a:cubicBezTo>
                                    <a:cubicBezTo>
                                      <a:pt x="2140" y="2498"/>
                                      <a:pt x="2122" y="2544"/>
                                      <a:pt x="2178" y="2683"/>
                                    </a:cubicBezTo>
                                    <a:cubicBezTo>
                                      <a:pt x="2206" y="2729"/>
                                      <a:pt x="2234" y="2821"/>
                                      <a:pt x="2234" y="2868"/>
                                    </a:cubicBezTo>
                                    <a:cubicBezTo>
                                      <a:pt x="2234" y="2914"/>
                                      <a:pt x="2215" y="3099"/>
                                      <a:pt x="2187" y="3330"/>
                                    </a:cubicBezTo>
                                    <a:cubicBezTo>
                                      <a:pt x="2131" y="3839"/>
                                      <a:pt x="2010" y="5319"/>
                                      <a:pt x="1982" y="5782"/>
                                    </a:cubicBezTo>
                                    <a:cubicBezTo>
                                      <a:pt x="1973" y="5920"/>
                                      <a:pt x="1964" y="6013"/>
                                      <a:pt x="1954" y="6059"/>
                                    </a:cubicBezTo>
                                    <a:cubicBezTo>
                                      <a:pt x="1945" y="6105"/>
                                      <a:pt x="1945" y="6059"/>
                                      <a:pt x="1945" y="5920"/>
                                    </a:cubicBezTo>
                                    <a:cubicBezTo>
                                      <a:pt x="1954" y="5782"/>
                                      <a:pt x="1954" y="5782"/>
                                      <a:pt x="1917" y="5782"/>
                                    </a:cubicBezTo>
                                    <a:cubicBezTo>
                                      <a:pt x="1898" y="5782"/>
                                      <a:pt x="1880" y="5828"/>
                                      <a:pt x="1880" y="5874"/>
                                    </a:cubicBezTo>
                                    <a:cubicBezTo>
                                      <a:pt x="1880" y="5920"/>
                                      <a:pt x="1871" y="6059"/>
                                      <a:pt x="1852" y="6152"/>
                                    </a:cubicBezTo>
                                    <a:cubicBezTo>
                                      <a:pt x="1833" y="6244"/>
                                      <a:pt x="1815" y="6429"/>
                                      <a:pt x="1815" y="6568"/>
                                    </a:cubicBezTo>
                                    <a:cubicBezTo>
                                      <a:pt x="1815" y="6707"/>
                                      <a:pt x="1796" y="7030"/>
                                      <a:pt x="1778" y="7215"/>
                                    </a:cubicBezTo>
                                    <a:cubicBezTo>
                                      <a:pt x="1740" y="7724"/>
                                      <a:pt x="1759" y="7770"/>
                                      <a:pt x="1805" y="7215"/>
                                    </a:cubicBezTo>
                                    <a:cubicBezTo>
                                      <a:pt x="1843" y="6799"/>
                                      <a:pt x="1871" y="6614"/>
                                      <a:pt x="1871" y="6799"/>
                                    </a:cubicBezTo>
                                    <a:cubicBezTo>
                                      <a:pt x="1871" y="6938"/>
                                      <a:pt x="1824" y="7493"/>
                                      <a:pt x="1759" y="8048"/>
                                    </a:cubicBezTo>
                                    <a:cubicBezTo>
                                      <a:pt x="1731" y="8279"/>
                                      <a:pt x="1703" y="8557"/>
                                      <a:pt x="1694" y="8649"/>
                                    </a:cubicBezTo>
                                    <a:lnTo>
                                      <a:pt x="1675" y="8788"/>
                                    </a:lnTo>
                                    <a:lnTo>
                                      <a:pt x="1666" y="8649"/>
                                    </a:lnTo>
                                    <a:cubicBezTo>
                                      <a:pt x="1647" y="8510"/>
                                      <a:pt x="1629" y="8464"/>
                                      <a:pt x="1610" y="8603"/>
                                    </a:cubicBezTo>
                                    <a:cubicBezTo>
                                      <a:pt x="1601" y="8696"/>
                                      <a:pt x="1610" y="8418"/>
                                      <a:pt x="1619" y="8279"/>
                                    </a:cubicBezTo>
                                    <a:cubicBezTo>
                                      <a:pt x="1638" y="8048"/>
                                      <a:pt x="1545" y="8742"/>
                                      <a:pt x="1517" y="9066"/>
                                    </a:cubicBezTo>
                                    <a:cubicBezTo>
                                      <a:pt x="1480" y="9436"/>
                                      <a:pt x="1480" y="9482"/>
                                      <a:pt x="1498" y="9436"/>
                                    </a:cubicBezTo>
                                    <a:cubicBezTo>
                                      <a:pt x="1536" y="9343"/>
                                      <a:pt x="1526" y="9667"/>
                                      <a:pt x="1470" y="10176"/>
                                    </a:cubicBezTo>
                                    <a:cubicBezTo>
                                      <a:pt x="1433" y="10453"/>
                                      <a:pt x="1415" y="10731"/>
                                      <a:pt x="1415" y="10731"/>
                                    </a:cubicBezTo>
                                    <a:cubicBezTo>
                                      <a:pt x="1415" y="10731"/>
                                      <a:pt x="1433" y="10638"/>
                                      <a:pt x="1452" y="10453"/>
                                    </a:cubicBezTo>
                                    <a:cubicBezTo>
                                      <a:pt x="1470" y="10268"/>
                                      <a:pt x="1489" y="10129"/>
                                      <a:pt x="1498" y="10129"/>
                                    </a:cubicBezTo>
                                    <a:cubicBezTo>
                                      <a:pt x="1517" y="10129"/>
                                      <a:pt x="1517" y="10222"/>
                                      <a:pt x="1498" y="10268"/>
                                    </a:cubicBezTo>
                                    <a:cubicBezTo>
                                      <a:pt x="1480" y="10361"/>
                                      <a:pt x="1424" y="10916"/>
                                      <a:pt x="1377" y="11424"/>
                                    </a:cubicBezTo>
                                    <a:cubicBezTo>
                                      <a:pt x="1359" y="11656"/>
                                      <a:pt x="1331" y="11933"/>
                                      <a:pt x="1322" y="11979"/>
                                    </a:cubicBezTo>
                                    <a:cubicBezTo>
                                      <a:pt x="1303" y="12072"/>
                                      <a:pt x="1201" y="13274"/>
                                      <a:pt x="1210" y="13274"/>
                                    </a:cubicBezTo>
                                    <a:cubicBezTo>
                                      <a:pt x="1210" y="13274"/>
                                      <a:pt x="1238" y="13043"/>
                                      <a:pt x="1266" y="12766"/>
                                    </a:cubicBezTo>
                                    <a:cubicBezTo>
                                      <a:pt x="1294" y="12488"/>
                                      <a:pt x="1322" y="12257"/>
                                      <a:pt x="1331" y="12303"/>
                                    </a:cubicBezTo>
                                    <a:cubicBezTo>
                                      <a:pt x="1340" y="12303"/>
                                      <a:pt x="1340" y="12257"/>
                                      <a:pt x="1331" y="12211"/>
                                    </a:cubicBezTo>
                                    <a:cubicBezTo>
                                      <a:pt x="1322" y="12118"/>
                                      <a:pt x="1331" y="12072"/>
                                      <a:pt x="1349" y="12072"/>
                                    </a:cubicBezTo>
                                    <a:cubicBezTo>
                                      <a:pt x="1368" y="12072"/>
                                      <a:pt x="1377" y="12026"/>
                                      <a:pt x="1377" y="11979"/>
                                    </a:cubicBezTo>
                                    <a:cubicBezTo>
                                      <a:pt x="1377" y="11841"/>
                                      <a:pt x="1498" y="10962"/>
                                      <a:pt x="1517" y="10962"/>
                                    </a:cubicBezTo>
                                    <a:cubicBezTo>
                                      <a:pt x="1526" y="10962"/>
                                      <a:pt x="1536" y="10916"/>
                                      <a:pt x="1536" y="10916"/>
                                    </a:cubicBezTo>
                                    <a:cubicBezTo>
                                      <a:pt x="1536" y="10869"/>
                                      <a:pt x="1545" y="10869"/>
                                      <a:pt x="1554" y="10869"/>
                                    </a:cubicBezTo>
                                    <a:cubicBezTo>
                                      <a:pt x="1563" y="10869"/>
                                      <a:pt x="1573" y="10823"/>
                                      <a:pt x="1573" y="10638"/>
                                    </a:cubicBezTo>
                                    <a:cubicBezTo>
                                      <a:pt x="1573" y="10499"/>
                                      <a:pt x="1591" y="10268"/>
                                      <a:pt x="1610" y="10129"/>
                                    </a:cubicBezTo>
                                    <a:cubicBezTo>
                                      <a:pt x="1629" y="9991"/>
                                      <a:pt x="1657" y="9667"/>
                                      <a:pt x="1684" y="9436"/>
                                    </a:cubicBezTo>
                                    <a:cubicBezTo>
                                      <a:pt x="1703" y="9204"/>
                                      <a:pt x="1731" y="8927"/>
                                      <a:pt x="1750" y="8880"/>
                                    </a:cubicBezTo>
                                    <a:cubicBezTo>
                                      <a:pt x="1768" y="8788"/>
                                      <a:pt x="1805" y="8279"/>
                                      <a:pt x="1805" y="8187"/>
                                    </a:cubicBezTo>
                                    <a:cubicBezTo>
                                      <a:pt x="1805" y="8187"/>
                                      <a:pt x="1815" y="8140"/>
                                      <a:pt x="1824" y="8094"/>
                                    </a:cubicBezTo>
                                    <a:cubicBezTo>
                                      <a:pt x="1833" y="8048"/>
                                      <a:pt x="1843" y="8002"/>
                                      <a:pt x="1843" y="7955"/>
                                    </a:cubicBezTo>
                                    <a:cubicBezTo>
                                      <a:pt x="1843" y="7863"/>
                                      <a:pt x="1908" y="7585"/>
                                      <a:pt x="1908" y="7678"/>
                                    </a:cubicBezTo>
                                    <a:cubicBezTo>
                                      <a:pt x="1908" y="7724"/>
                                      <a:pt x="1880" y="8048"/>
                                      <a:pt x="1843" y="8372"/>
                                    </a:cubicBezTo>
                                    <a:cubicBezTo>
                                      <a:pt x="1805" y="8742"/>
                                      <a:pt x="1778" y="9019"/>
                                      <a:pt x="1787" y="9065"/>
                                    </a:cubicBezTo>
                                    <a:cubicBezTo>
                                      <a:pt x="1796" y="9112"/>
                                      <a:pt x="1833" y="8742"/>
                                      <a:pt x="1852" y="8510"/>
                                    </a:cubicBezTo>
                                    <a:cubicBezTo>
                                      <a:pt x="1861" y="8372"/>
                                      <a:pt x="1871" y="8372"/>
                                      <a:pt x="1880" y="8418"/>
                                    </a:cubicBezTo>
                                    <a:cubicBezTo>
                                      <a:pt x="1889" y="8510"/>
                                      <a:pt x="1889" y="8557"/>
                                      <a:pt x="1861" y="8973"/>
                                    </a:cubicBezTo>
                                    <a:cubicBezTo>
                                      <a:pt x="1852" y="9112"/>
                                      <a:pt x="1852" y="9204"/>
                                      <a:pt x="1861" y="9250"/>
                                    </a:cubicBezTo>
                                    <a:cubicBezTo>
                                      <a:pt x="1871" y="9297"/>
                                      <a:pt x="1871" y="9389"/>
                                      <a:pt x="1843" y="9574"/>
                                    </a:cubicBezTo>
                                    <a:cubicBezTo>
                                      <a:pt x="1824" y="9713"/>
                                      <a:pt x="1805" y="9944"/>
                                      <a:pt x="1787" y="10037"/>
                                    </a:cubicBezTo>
                                    <a:cubicBezTo>
                                      <a:pt x="1768" y="10222"/>
                                      <a:pt x="1768" y="10268"/>
                                      <a:pt x="1787" y="10222"/>
                                    </a:cubicBezTo>
                                    <a:cubicBezTo>
                                      <a:pt x="1796" y="10222"/>
                                      <a:pt x="1815" y="10129"/>
                                      <a:pt x="1815" y="10037"/>
                                    </a:cubicBezTo>
                                    <a:cubicBezTo>
                                      <a:pt x="1824" y="9944"/>
                                      <a:pt x="1833" y="9898"/>
                                      <a:pt x="1843" y="9898"/>
                                    </a:cubicBezTo>
                                    <a:cubicBezTo>
                                      <a:pt x="1852" y="9898"/>
                                      <a:pt x="1852" y="9944"/>
                                      <a:pt x="1852" y="9991"/>
                                    </a:cubicBezTo>
                                    <a:cubicBezTo>
                                      <a:pt x="1843" y="10037"/>
                                      <a:pt x="1852" y="10083"/>
                                      <a:pt x="1861" y="10037"/>
                                    </a:cubicBezTo>
                                    <a:cubicBezTo>
                                      <a:pt x="1871" y="9991"/>
                                      <a:pt x="1880" y="9991"/>
                                      <a:pt x="1880" y="9944"/>
                                    </a:cubicBezTo>
                                    <a:cubicBezTo>
                                      <a:pt x="1880" y="9898"/>
                                      <a:pt x="1917" y="9574"/>
                                      <a:pt x="1954" y="9204"/>
                                    </a:cubicBezTo>
                                    <a:cubicBezTo>
                                      <a:pt x="1992" y="8834"/>
                                      <a:pt x="2057" y="8279"/>
                                      <a:pt x="2085" y="7955"/>
                                    </a:cubicBezTo>
                                    <a:cubicBezTo>
                                      <a:pt x="2187" y="6938"/>
                                      <a:pt x="2234" y="6522"/>
                                      <a:pt x="2252" y="6568"/>
                                    </a:cubicBezTo>
                                    <a:cubicBezTo>
                                      <a:pt x="2261" y="6568"/>
                                      <a:pt x="2261" y="6568"/>
                                      <a:pt x="2261" y="6522"/>
                                    </a:cubicBezTo>
                                    <a:cubicBezTo>
                                      <a:pt x="2252" y="6475"/>
                                      <a:pt x="2261" y="6337"/>
                                      <a:pt x="2271" y="6244"/>
                                    </a:cubicBezTo>
                                    <a:cubicBezTo>
                                      <a:pt x="2280" y="6105"/>
                                      <a:pt x="2299" y="5967"/>
                                      <a:pt x="2299" y="5920"/>
                                    </a:cubicBezTo>
                                    <a:cubicBezTo>
                                      <a:pt x="2299" y="5874"/>
                                      <a:pt x="2308" y="5782"/>
                                      <a:pt x="2327" y="5782"/>
                                    </a:cubicBezTo>
                                    <a:cubicBezTo>
                                      <a:pt x="2345" y="5735"/>
                                      <a:pt x="2355" y="5782"/>
                                      <a:pt x="2355" y="5874"/>
                                    </a:cubicBezTo>
                                    <a:cubicBezTo>
                                      <a:pt x="2355" y="6059"/>
                                      <a:pt x="2243" y="7308"/>
                                      <a:pt x="2168" y="8002"/>
                                    </a:cubicBezTo>
                                    <a:cubicBezTo>
                                      <a:pt x="2159" y="8094"/>
                                      <a:pt x="2131" y="8325"/>
                                      <a:pt x="2113" y="8557"/>
                                    </a:cubicBezTo>
                                    <a:cubicBezTo>
                                      <a:pt x="2094" y="8742"/>
                                      <a:pt x="2057" y="9065"/>
                                      <a:pt x="2038" y="9297"/>
                                    </a:cubicBezTo>
                                    <a:cubicBezTo>
                                      <a:pt x="2019" y="9482"/>
                                      <a:pt x="2001" y="9667"/>
                                      <a:pt x="2001" y="9713"/>
                                    </a:cubicBezTo>
                                    <a:cubicBezTo>
                                      <a:pt x="2001" y="9852"/>
                                      <a:pt x="2094" y="9019"/>
                                      <a:pt x="2299" y="6984"/>
                                    </a:cubicBezTo>
                                    <a:cubicBezTo>
                                      <a:pt x="2327" y="6707"/>
                                      <a:pt x="2355" y="6429"/>
                                      <a:pt x="2364" y="6290"/>
                                    </a:cubicBezTo>
                                    <a:cubicBezTo>
                                      <a:pt x="2373" y="6198"/>
                                      <a:pt x="2382" y="6013"/>
                                      <a:pt x="2401" y="5920"/>
                                    </a:cubicBezTo>
                                    <a:cubicBezTo>
                                      <a:pt x="2420" y="5828"/>
                                      <a:pt x="2420" y="5689"/>
                                      <a:pt x="2410" y="5597"/>
                                    </a:cubicBezTo>
                                    <a:cubicBezTo>
                                      <a:pt x="2410" y="5504"/>
                                      <a:pt x="2410" y="5458"/>
                                      <a:pt x="2410" y="5504"/>
                                    </a:cubicBezTo>
                                    <a:cubicBezTo>
                                      <a:pt x="2420" y="5550"/>
                                      <a:pt x="2429" y="5597"/>
                                      <a:pt x="2448" y="5597"/>
                                    </a:cubicBezTo>
                                    <a:cubicBezTo>
                                      <a:pt x="2466" y="5597"/>
                                      <a:pt x="2466" y="5643"/>
                                      <a:pt x="2466" y="5689"/>
                                    </a:cubicBezTo>
                                    <a:cubicBezTo>
                                      <a:pt x="2457" y="5735"/>
                                      <a:pt x="2466" y="5782"/>
                                      <a:pt x="2475" y="5735"/>
                                    </a:cubicBezTo>
                                    <a:cubicBezTo>
                                      <a:pt x="2485" y="5735"/>
                                      <a:pt x="2494" y="5643"/>
                                      <a:pt x="2494" y="5504"/>
                                    </a:cubicBezTo>
                                    <a:cubicBezTo>
                                      <a:pt x="2494" y="5319"/>
                                      <a:pt x="2522" y="5180"/>
                                      <a:pt x="2531" y="5319"/>
                                    </a:cubicBezTo>
                                    <a:cubicBezTo>
                                      <a:pt x="2531" y="5365"/>
                                      <a:pt x="2541" y="5365"/>
                                      <a:pt x="2550" y="5273"/>
                                    </a:cubicBezTo>
                                    <a:cubicBezTo>
                                      <a:pt x="2559" y="5134"/>
                                      <a:pt x="2559" y="5134"/>
                                      <a:pt x="2569" y="5273"/>
                                    </a:cubicBezTo>
                                    <a:cubicBezTo>
                                      <a:pt x="2569" y="5365"/>
                                      <a:pt x="2559" y="5412"/>
                                      <a:pt x="2550" y="5412"/>
                                    </a:cubicBezTo>
                                    <a:cubicBezTo>
                                      <a:pt x="2541" y="5412"/>
                                      <a:pt x="2541" y="5458"/>
                                      <a:pt x="2559" y="5458"/>
                                    </a:cubicBezTo>
                                    <a:cubicBezTo>
                                      <a:pt x="2587" y="5458"/>
                                      <a:pt x="2587" y="5504"/>
                                      <a:pt x="2578" y="5643"/>
                                    </a:cubicBezTo>
                                    <a:cubicBezTo>
                                      <a:pt x="2569" y="5828"/>
                                      <a:pt x="2569" y="5828"/>
                                      <a:pt x="2596" y="5735"/>
                                    </a:cubicBezTo>
                                    <a:cubicBezTo>
                                      <a:pt x="2624" y="5643"/>
                                      <a:pt x="2624" y="5643"/>
                                      <a:pt x="2615" y="5782"/>
                                    </a:cubicBezTo>
                                    <a:cubicBezTo>
                                      <a:pt x="2606" y="5828"/>
                                      <a:pt x="2596" y="5967"/>
                                      <a:pt x="2596" y="6059"/>
                                    </a:cubicBezTo>
                                    <a:cubicBezTo>
                                      <a:pt x="2587" y="6198"/>
                                      <a:pt x="2596" y="6244"/>
                                      <a:pt x="2615" y="6198"/>
                                    </a:cubicBezTo>
                                    <a:cubicBezTo>
                                      <a:pt x="2634" y="6152"/>
                                      <a:pt x="2634" y="6152"/>
                                      <a:pt x="2615" y="6244"/>
                                    </a:cubicBezTo>
                                    <a:cubicBezTo>
                                      <a:pt x="2606" y="6290"/>
                                      <a:pt x="2596" y="6383"/>
                                      <a:pt x="2596" y="6475"/>
                                    </a:cubicBezTo>
                                    <a:cubicBezTo>
                                      <a:pt x="2596" y="6568"/>
                                      <a:pt x="2587" y="6614"/>
                                      <a:pt x="2578" y="6660"/>
                                    </a:cubicBezTo>
                                    <a:cubicBezTo>
                                      <a:pt x="2569" y="6660"/>
                                      <a:pt x="2569" y="6707"/>
                                      <a:pt x="2569" y="6753"/>
                                    </a:cubicBezTo>
                                    <a:cubicBezTo>
                                      <a:pt x="2569" y="6799"/>
                                      <a:pt x="2569" y="6938"/>
                                      <a:pt x="2550" y="7077"/>
                                    </a:cubicBezTo>
                                    <a:cubicBezTo>
                                      <a:pt x="2541" y="7215"/>
                                      <a:pt x="2531" y="7354"/>
                                      <a:pt x="2531" y="7354"/>
                                    </a:cubicBezTo>
                                    <a:cubicBezTo>
                                      <a:pt x="2541" y="7400"/>
                                      <a:pt x="2606" y="6799"/>
                                      <a:pt x="2606" y="6707"/>
                                    </a:cubicBezTo>
                                    <a:cubicBezTo>
                                      <a:pt x="2606" y="6660"/>
                                      <a:pt x="2624" y="6568"/>
                                      <a:pt x="2652" y="6475"/>
                                    </a:cubicBezTo>
                                    <a:cubicBezTo>
                                      <a:pt x="2680" y="6383"/>
                                      <a:pt x="2699" y="6290"/>
                                      <a:pt x="2699" y="6244"/>
                                    </a:cubicBezTo>
                                    <a:cubicBezTo>
                                      <a:pt x="2699" y="6198"/>
                                      <a:pt x="2727" y="6059"/>
                                      <a:pt x="2755" y="5967"/>
                                    </a:cubicBezTo>
                                    <a:lnTo>
                                      <a:pt x="2811" y="5735"/>
                                    </a:lnTo>
                                    <a:lnTo>
                                      <a:pt x="2783" y="6059"/>
                                    </a:lnTo>
                                    <a:cubicBezTo>
                                      <a:pt x="2755" y="6429"/>
                                      <a:pt x="2755" y="6429"/>
                                      <a:pt x="2783" y="6290"/>
                                    </a:cubicBezTo>
                                    <a:cubicBezTo>
                                      <a:pt x="2801" y="6198"/>
                                      <a:pt x="2801" y="6244"/>
                                      <a:pt x="2792" y="6475"/>
                                    </a:cubicBezTo>
                                    <a:cubicBezTo>
                                      <a:pt x="2783" y="6660"/>
                                      <a:pt x="2773" y="6799"/>
                                      <a:pt x="2764" y="6845"/>
                                    </a:cubicBezTo>
                                    <a:cubicBezTo>
                                      <a:pt x="2755" y="6845"/>
                                      <a:pt x="2745" y="6892"/>
                                      <a:pt x="2745" y="6938"/>
                                    </a:cubicBezTo>
                                    <a:cubicBezTo>
                                      <a:pt x="2745" y="7123"/>
                                      <a:pt x="2662" y="8002"/>
                                      <a:pt x="2624" y="8233"/>
                                    </a:cubicBezTo>
                                    <a:cubicBezTo>
                                      <a:pt x="2615" y="8279"/>
                                      <a:pt x="2615" y="8372"/>
                                      <a:pt x="2615" y="8372"/>
                                    </a:cubicBezTo>
                                    <a:cubicBezTo>
                                      <a:pt x="2624" y="8418"/>
                                      <a:pt x="2680" y="8094"/>
                                      <a:pt x="2690" y="7909"/>
                                    </a:cubicBezTo>
                                    <a:cubicBezTo>
                                      <a:pt x="2690" y="7817"/>
                                      <a:pt x="2708" y="7678"/>
                                      <a:pt x="2727" y="7539"/>
                                    </a:cubicBezTo>
                                    <a:cubicBezTo>
                                      <a:pt x="2745" y="7354"/>
                                      <a:pt x="2764" y="7308"/>
                                      <a:pt x="2783" y="7308"/>
                                    </a:cubicBezTo>
                                    <a:cubicBezTo>
                                      <a:pt x="2801" y="7308"/>
                                      <a:pt x="2811" y="7308"/>
                                      <a:pt x="2811" y="7215"/>
                                    </a:cubicBezTo>
                                    <a:cubicBezTo>
                                      <a:pt x="2811" y="7123"/>
                                      <a:pt x="2801" y="7123"/>
                                      <a:pt x="2783" y="7123"/>
                                    </a:cubicBezTo>
                                    <a:cubicBezTo>
                                      <a:pt x="2755" y="7169"/>
                                      <a:pt x="2755" y="7169"/>
                                      <a:pt x="2811" y="6660"/>
                                    </a:cubicBezTo>
                                    <a:cubicBezTo>
                                      <a:pt x="2876" y="6059"/>
                                      <a:pt x="2913" y="5920"/>
                                      <a:pt x="2857" y="6475"/>
                                    </a:cubicBezTo>
                                    <a:cubicBezTo>
                                      <a:pt x="2848" y="6522"/>
                                      <a:pt x="2857" y="6522"/>
                                      <a:pt x="2866" y="6522"/>
                                    </a:cubicBezTo>
                                    <a:cubicBezTo>
                                      <a:pt x="2876" y="6475"/>
                                      <a:pt x="2885" y="6429"/>
                                      <a:pt x="2885" y="6383"/>
                                    </a:cubicBezTo>
                                    <a:cubicBezTo>
                                      <a:pt x="2885" y="6337"/>
                                      <a:pt x="2894" y="6290"/>
                                      <a:pt x="2894" y="6290"/>
                                    </a:cubicBezTo>
                                    <a:cubicBezTo>
                                      <a:pt x="2894" y="6290"/>
                                      <a:pt x="2922" y="6152"/>
                                      <a:pt x="2941" y="6013"/>
                                    </a:cubicBezTo>
                                    <a:lnTo>
                                      <a:pt x="2978" y="5735"/>
                                    </a:lnTo>
                                    <a:lnTo>
                                      <a:pt x="2969" y="5967"/>
                                    </a:lnTo>
                                    <a:cubicBezTo>
                                      <a:pt x="2969" y="6105"/>
                                      <a:pt x="2959" y="6290"/>
                                      <a:pt x="2950" y="6429"/>
                                    </a:cubicBezTo>
                                    <a:cubicBezTo>
                                      <a:pt x="2941" y="6614"/>
                                      <a:pt x="2941" y="6614"/>
                                      <a:pt x="2969" y="6522"/>
                                    </a:cubicBezTo>
                                    <a:cubicBezTo>
                                      <a:pt x="2997" y="6429"/>
                                      <a:pt x="2997" y="6429"/>
                                      <a:pt x="2987" y="6660"/>
                                    </a:cubicBezTo>
                                    <a:cubicBezTo>
                                      <a:pt x="2978" y="6799"/>
                                      <a:pt x="2969" y="6984"/>
                                      <a:pt x="2959" y="7030"/>
                                    </a:cubicBezTo>
                                    <a:cubicBezTo>
                                      <a:pt x="2950" y="7077"/>
                                      <a:pt x="2941" y="7169"/>
                                      <a:pt x="2941" y="7215"/>
                                    </a:cubicBezTo>
                                    <a:cubicBezTo>
                                      <a:pt x="2941" y="7262"/>
                                      <a:pt x="2941" y="7308"/>
                                      <a:pt x="2922" y="7400"/>
                                    </a:cubicBezTo>
                                    <a:cubicBezTo>
                                      <a:pt x="2904" y="7493"/>
                                      <a:pt x="2913" y="7493"/>
                                      <a:pt x="2922" y="7493"/>
                                    </a:cubicBezTo>
                                    <a:cubicBezTo>
                                      <a:pt x="2941" y="7447"/>
                                      <a:pt x="2941" y="7493"/>
                                      <a:pt x="2931" y="7539"/>
                                    </a:cubicBezTo>
                                    <a:cubicBezTo>
                                      <a:pt x="2913" y="7724"/>
                                      <a:pt x="2931" y="7678"/>
                                      <a:pt x="2997" y="7262"/>
                                    </a:cubicBezTo>
                                    <a:cubicBezTo>
                                      <a:pt x="3034" y="7077"/>
                                      <a:pt x="3071" y="6938"/>
                                      <a:pt x="3071" y="6938"/>
                                    </a:cubicBezTo>
                                    <a:cubicBezTo>
                                      <a:pt x="3080" y="6984"/>
                                      <a:pt x="2950" y="7909"/>
                                      <a:pt x="2885" y="8325"/>
                                    </a:cubicBezTo>
                                    <a:cubicBezTo>
                                      <a:pt x="2866" y="8418"/>
                                      <a:pt x="2848" y="8510"/>
                                      <a:pt x="2838" y="8464"/>
                                    </a:cubicBezTo>
                                    <a:cubicBezTo>
                                      <a:pt x="2829" y="8418"/>
                                      <a:pt x="2829" y="8464"/>
                                      <a:pt x="2838" y="8510"/>
                                    </a:cubicBezTo>
                                    <a:cubicBezTo>
                                      <a:pt x="2848" y="8557"/>
                                      <a:pt x="2838" y="8603"/>
                                      <a:pt x="2838" y="8603"/>
                                    </a:cubicBezTo>
                                    <a:cubicBezTo>
                                      <a:pt x="2829" y="8603"/>
                                      <a:pt x="2811" y="8695"/>
                                      <a:pt x="2801" y="8834"/>
                                    </a:cubicBezTo>
                                    <a:cubicBezTo>
                                      <a:pt x="2773" y="9112"/>
                                      <a:pt x="2699" y="9574"/>
                                      <a:pt x="2680" y="9574"/>
                                    </a:cubicBezTo>
                                    <a:cubicBezTo>
                                      <a:pt x="2662" y="9574"/>
                                      <a:pt x="2662" y="9621"/>
                                      <a:pt x="2671" y="9713"/>
                                    </a:cubicBezTo>
                                    <a:cubicBezTo>
                                      <a:pt x="2680" y="9806"/>
                                      <a:pt x="2764" y="9297"/>
                                      <a:pt x="2801" y="9019"/>
                                    </a:cubicBezTo>
                                    <a:cubicBezTo>
                                      <a:pt x="2829" y="8788"/>
                                      <a:pt x="2922" y="8233"/>
                                      <a:pt x="2950" y="8094"/>
                                    </a:cubicBezTo>
                                    <a:cubicBezTo>
                                      <a:pt x="2959" y="8048"/>
                                      <a:pt x="2997" y="7863"/>
                                      <a:pt x="3025" y="7724"/>
                                    </a:cubicBezTo>
                                    <a:cubicBezTo>
                                      <a:pt x="3062" y="7539"/>
                                      <a:pt x="3080" y="7447"/>
                                      <a:pt x="3090" y="7493"/>
                                    </a:cubicBezTo>
                                    <a:cubicBezTo>
                                      <a:pt x="3099" y="7539"/>
                                      <a:pt x="3099" y="7539"/>
                                      <a:pt x="3108" y="7493"/>
                                    </a:cubicBezTo>
                                    <a:cubicBezTo>
                                      <a:pt x="3118" y="7447"/>
                                      <a:pt x="3118" y="7447"/>
                                      <a:pt x="3118" y="7493"/>
                                    </a:cubicBezTo>
                                    <a:cubicBezTo>
                                      <a:pt x="3118" y="7539"/>
                                      <a:pt x="3099" y="7632"/>
                                      <a:pt x="3080" y="7724"/>
                                    </a:cubicBezTo>
                                    <a:cubicBezTo>
                                      <a:pt x="3052" y="7817"/>
                                      <a:pt x="3043" y="7955"/>
                                      <a:pt x="3043" y="8094"/>
                                    </a:cubicBezTo>
                                    <a:cubicBezTo>
                                      <a:pt x="3043" y="8279"/>
                                      <a:pt x="2978" y="8927"/>
                                      <a:pt x="2931" y="9112"/>
                                    </a:cubicBezTo>
                                    <a:cubicBezTo>
                                      <a:pt x="2922" y="9158"/>
                                      <a:pt x="2913" y="9251"/>
                                      <a:pt x="2913" y="9251"/>
                                    </a:cubicBezTo>
                                    <a:cubicBezTo>
                                      <a:pt x="2913" y="9297"/>
                                      <a:pt x="2876" y="9482"/>
                                      <a:pt x="2838" y="9759"/>
                                    </a:cubicBezTo>
                                    <a:cubicBezTo>
                                      <a:pt x="2801" y="10037"/>
                                      <a:pt x="2773" y="10222"/>
                                      <a:pt x="2773" y="10222"/>
                                    </a:cubicBezTo>
                                    <a:cubicBezTo>
                                      <a:pt x="2783" y="10268"/>
                                      <a:pt x="2913" y="9528"/>
                                      <a:pt x="2969" y="9112"/>
                                    </a:cubicBezTo>
                                    <a:cubicBezTo>
                                      <a:pt x="3015" y="8834"/>
                                      <a:pt x="3062" y="8603"/>
                                      <a:pt x="3025" y="8834"/>
                                    </a:cubicBezTo>
                                    <a:cubicBezTo>
                                      <a:pt x="3015" y="8927"/>
                                      <a:pt x="3015" y="9019"/>
                                      <a:pt x="3015" y="9019"/>
                                    </a:cubicBezTo>
                                    <a:cubicBezTo>
                                      <a:pt x="3015" y="9019"/>
                                      <a:pt x="3043" y="8927"/>
                                      <a:pt x="3052" y="8695"/>
                                    </a:cubicBezTo>
                                    <a:cubicBezTo>
                                      <a:pt x="3062" y="8464"/>
                                      <a:pt x="3090" y="8279"/>
                                      <a:pt x="3099" y="8187"/>
                                    </a:cubicBezTo>
                                    <a:cubicBezTo>
                                      <a:pt x="3108" y="8094"/>
                                      <a:pt x="3118" y="8002"/>
                                      <a:pt x="3127" y="7909"/>
                                    </a:cubicBezTo>
                                    <a:cubicBezTo>
                                      <a:pt x="3146" y="7770"/>
                                      <a:pt x="3146" y="7770"/>
                                      <a:pt x="3164" y="7817"/>
                                    </a:cubicBezTo>
                                    <a:cubicBezTo>
                                      <a:pt x="3173" y="7909"/>
                                      <a:pt x="3183" y="7909"/>
                                      <a:pt x="3183" y="7817"/>
                                    </a:cubicBezTo>
                                    <a:cubicBezTo>
                                      <a:pt x="3183" y="7770"/>
                                      <a:pt x="3173" y="7678"/>
                                      <a:pt x="3164" y="7632"/>
                                    </a:cubicBezTo>
                                    <a:cubicBezTo>
                                      <a:pt x="3155" y="7585"/>
                                      <a:pt x="3155" y="7539"/>
                                      <a:pt x="3164" y="7539"/>
                                    </a:cubicBezTo>
                                    <a:cubicBezTo>
                                      <a:pt x="3173" y="7539"/>
                                      <a:pt x="3183" y="7493"/>
                                      <a:pt x="3173" y="7447"/>
                                    </a:cubicBezTo>
                                    <a:cubicBezTo>
                                      <a:pt x="3164" y="7308"/>
                                      <a:pt x="3257" y="6059"/>
                                      <a:pt x="3276" y="6105"/>
                                    </a:cubicBezTo>
                                    <a:cubicBezTo>
                                      <a:pt x="3285" y="6105"/>
                                      <a:pt x="3294" y="6105"/>
                                      <a:pt x="3294" y="6059"/>
                                    </a:cubicBezTo>
                                    <a:cubicBezTo>
                                      <a:pt x="3294" y="6013"/>
                                      <a:pt x="3294" y="5920"/>
                                      <a:pt x="3294" y="5874"/>
                                    </a:cubicBezTo>
                                    <a:cubicBezTo>
                                      <a:pt x="3294" y="5782"/>
                                      <a:pt x="3304" y="5782"/>
                                      <a:pt x="3313" y="5828"/>
                                    </a:cubicBezTo>
                                    <a:cubicBezTo>
                                      <a:pt x="3322" y="5874"/>
                                      <a:pt x="3332" y="5874"/>
                                      <a:pt x="3322" y="5735"/>
                                    </a:cubicBezTo>
                                    <a:cubicBezTo>
                                      <a:pt x="3313" y="5597"/>
                                      <a:pt x="3322" y="5504"/>
                                      <a:pt x="3360" y="5319"/>
                                    </a:cubicBezTo>
                                    <a:cubicBezTo>
                                      <a:pt x="3388" y="5180"/>
                                      <a:pt x="3406" y="5041"/>
                                      <a:pt x="3406" y="4995"/>
                                    </a:cubicBezTo>
                                    <a:cubicBezTo>
                                      <a:pt x="3406" y="4949"/>
                                      <a:pt x="3425" y="4903"/>
                                      <a:pt x="3434" y="4856"/>
                                    </a:cubicBezTo>
                                    <a:cubicBezTo>
                                      <a:pt x="3453" y="4810"/>
                                      <a:pt x="3462" y="4764"/>
                                      <a:pt x="3462" y="4718"/>
                                    </a:cubicBezTo>
                                    <a:cubicBezTo>
                                      <a:pt x="3462" y="4625"/>
                                      <a:pt x="3499" y="4625"/>
                                      <a:pt x="3527" y="4718"/>
                                    </a:cubicBezTo>
                                    <a:cubicBezTo>
                                      <a:pt x="3546" y="4764"/>
                                      <a:pt x="3536" y="4903"/>
                                      <a:pt x="3490" y="5227"/>
                                    </a:cubicBezTo>
                                    <a:cubicBezTo>
                                      <a:pt x="3462" y="5458"/>
                                      <a:pt x="3425" y="5689"/>
                                      <a:pt x="3406" y="5735"/>
                                    </a:cubicBezTo>
                                    <a:cubicBezTo>
                                      <a:pt x="3397" y="5782"/>
                                      <a:pt x="3378" y="5874"/>
                                      <a:pt x="3378" y="5920"/>
                                    </a:cubicBezTo>
                                    <a:cubicBezTo>
                                      <a:pt x="3378" y="5967"/>
                                      <a:pt x="3360" y="6013"/>
                                      <a:pt x="3341" y="6059"/>
                                    </a:cubicBezTo>
                                    <a:cubicBezTo>
                                      <a:pt x="3322" y="6105"/>
                                      <a:pt x="3313" y="6105"/>
                                      <a:pt x="3322" y="6105"/>
                                    </a:cubicBezTo>
                                    <a:cubicBezTo>
                                      <a:pt x="3332" y="6105"/>
                                      <a:pt x="3313" y="6290"/>
                                      <a:pt x="3276" y="6568"/>
                                    </a:cubicBezTo>
                                    <a:cubicBezTo>
                                      <a:pt x="3239" y="6845"/>
                                      <a:pt x="3211" y="7077"/>
                                      <a:pt x="3211" y="7077"/>
                                    </a:cubicBezTo>
                                    <a:cubicBezTo>
                                      <a:pt x="3211" y="7169"/>
                                      <a:pt x="3294" y="6660"/>
                                      <a:pt x="3350" y="6244"/>
                                    </a:cubicBezTo>
                                    <a:cubicBezTo>
                                      <a:pt x="3443" y="5597"/>
                                      <a:pt x="3508" y="5134"/>
                                      <a:pt x="3536" y="5041"/>
                                    </a:cubicBezTo>
                                    <a:cubicBezTo>
                                      <a:pt x="3564" y="4949"/>
                                      <a:pt x="3564" y="4949"/>
                                      <a:pt x="3536" y="5134"/>
                                    </a:cubicBezTo>
                                    <a:cubicBezTo>
                                      <a:pt x="3518" y="5273"/>
                                      <a:pt x="3499" y="5365"/>
                                      <a:pt x="3499" y="5458"/>
                                    </a:cubicBezTo>
                                    <a:cubicBezTo>
                                      <a:pt x="3453" y="5828"/>
                                      <a:pt x="3350" y="6522"/>
                                      <a:pt x="3322" y="6568"/>
                                    </a:cubicBezTo>
                                    <a:cubicBezTo>
                                      <a:pt x="3313" y="6614"/>
                                      <a:pt x="3304" y="6660"/>
                                      <a:pt x="3313" y="6660"/>
                                    </a:cubicBezTo>
                                    <a:cubicBezTo>
                                      <a:pt x="3322" y="6660"/>
                                      <a:pt x="3313" y="6753"/>
                                      <a:pt x="3304" y="6845"/>
                                    </a:cubicBezTo>
                                    <a:cubicBezTo>
                                      <a:pt x="3229" y="7354"/>
                                      <a:pt x="3201" y="7585"/>
                                      <a:pt x="3155" y="7909"/>
                                    </a:cubicBezTo>
                                    <a:cubicBezTo>
                                      <a:pt x="3127" y="8094"/>
                                      <a:pt x="3090" y="8372"/>
                                      <a:pt x="3080" y="8464"/>
                                    </a:cubicBezTo>
                                    <a:cubicBezTo>
                                      <a:pt x="3062" y="8603"/>
                                      <a:pt x="3062" y="8603"/>
                                      <a:pt x="3090" y="8510"/>
                                    </a:cubicBezTo>
                                    <a:cubicBezTo>
                                      <a:pt x="3099" y="8464"/>
                                      <a:pt x="3118" y="8372"/>
                                      <a:pt x="3118" y="8325"/>
                                    </a:cubicBezTo>
                                    <a:cubicBezTo>
                                      <a:pt x="3118" y="8279"/>
                                      <a:pt x="3127" y="8279"/>
                                      <a:pt x="3136" y="8279"/>
                                    </a:cubicBezTo>
                                    <a:cubicBezTo>
                                      <a:pt x="3146" y="8279"/>
                                      <a:pt x="3146" y="8325"/>
                                      <a:pt x="3146" y="8372"/>
                                    </a:cubicBezTo>
                                    <a:cubicBezTo>
                                      <a:pt x="3127" y="8603"/>
                                      <a:pt x="3201" y="8140"/>
                                      <a:pt x="3276" y="7632"/>
                                    </a:cubicBezTo>
                                    <a:cubicBezTo>
                                      <a:pt x="3313" y="7354"/>
                                      <a:pt x="3378" y="6892"/>
                                      <a:pt x="3415" y="6707"/>
                                    </a:cubicBezTo>
                                    <a:cubicBezTo>
                                      <a:pt x="3453" y="6475"/>
                                      <a:pt x="3490" y="6244"/>
                                      <a:pt x="3499" y="6198"/>
                                    </a:cubicBezTo>
                                    <a:cubicBezTo>
                                      <a:pt x="3508" y="6105"/>
                                      <a:pt x="3518" y="6059"/>
                                      <a:pt x="3527" y="6105"/>
                                    </a:cubicBezTo>
                                    <a:cubicBezTo>
                                      <a:pt x="3536" y="6152"/>
                                      <a:pt x="3546" y="6059"/>
                                      <a:pt x="3555" y="5967"/>
                                    </a:cubicBezTo>
                                    <a:cubicBezTo>
                                      <a:pt x="3564" y="5874"/>
                                      <a:pt x="3574" y="5782"/>
                                      <a:pt x="3583" y="5828"/>
                                    </a:cubicBezTo>
                                    <a:cubicBezTo>
                                      <a:pt x="3592" y="5828"/>
                                      <a:pt x="3602" y="5828"/>
                                      <a:pt x="3611" y="5735"/>
                                    </a:cubicBezTo>
                                    <a:cubicBezTo>
                                      <a:pt x="3629" y="5643"/>
                                      <a:pt x="3629" y="5643"/>
                                      <a:pt x="3629" y="5828"/>
                                    </a:cubicBezTo>
                                    <a:cubicBezTo>
                                      <a:pt x="3629" y="5967"/>
                                      <a:pt x="3629" y="6013"/>
                                      <a:pt x="3648" y="5920"/>
                                    </a:cubicBezTo>
                                    <a:cubicBezTo>
                                      <a:pt x="3657" y="5874"/>
                                      <a:pt x="3667" y="5828"/>
                                      <a:pt x="3667" y="5874"/>
                                    </a:cubicBezTo>
                                    <a:cubicBezTo>
                                      <a:pt x="3667" y="5874"/>
                                      <a:pt x="3667" y="5967"/>
                                      <a:pt x="3676" y="6105"/>
                                    </a:cubicBezTo>
                                    <a:cubicBezTo>
                                      <a:pt x="3685" y="6244"/>
                                      <a:pt x="3685" y="6383"/>
                                      <a:pt x="3667" y="6568"/>
                                    </a:cubicBezTo>
                                    <a:cubicBezTo>
                                      <a:pt x="3648" y="6707"/>
                                      <a:pt x="3639" y="6845"/>
                                      <a:pt x="3629" y="6845"/>
                                    </a:cubicBezTo>
                                    <a:cubicBezTo>
                                      <a:pt x="3620" y="6845"/>
                                      <a:pt x="3620" y="6660"/>
                                      <a:pt x="3620" y="6429"/>
                                    </a:cubicBezTo>
                                    <a:cubicBezTo>
                                      <a:pt x="3620" y="6105"/>
                                      <a:pt x="3620" y="6059"/>
                                      <a:pt x="3611" y="6152"/>
                                    </a:cubicBezTo>
                                    <a:cubicBezTo>
                                      <a:pt x="3602" y="6244"/>
                                      <a:pt x="3592" y="6475"/>
                                      <a:pt x="3592" y="6660"/>
                                    </a:cubicBezTo>
                                    <a:cubicBezTo>
                                      <a:pt x="3592" y="6845"/>
                                      <a:pt x="3583" y="7077"/>
                                      <a:pt x="3574" y="7077"/>
                                    </a:cubicBezTo>
                                    <a:cubicBezTo>
                                      <a:pt x="3564" y="7123"/>
                                      <a:pt x="3564" y="7169"/>
                                      <a:pt x="3564" y="7215"/>
                                    </a:cubicBezTo>
                                    <a:cubicBezTo>
                                      <a:pt x="3564" y="7262"/>
                                      <a:pt x="3555" y="7400"/>
                                      <a:pt x="3546" y="7493"/>
                                    </a:cubicBezTo>
                                    <a:lnTo>
                                      <a:pt x="3527" y="7632"/>
                                    </a:lnTo>
                                    <a:lnTo>
                                      <a:pt x="3490" y="7308"/>
                                    </a:lnTo>
                                    <a:cubicBezTo>
                                      <a:pt x="3471" y="7123"/>
                                      <a:pt x="3453" y="7030"/>
                                      <a:pt x="3443" y="7030"/>
                                    </a:cubicBezTo>
                                    <a:cubicBezTo>
                                      <a:pt x="3434" y="7077"/>
                                      <a:pt x="3471" y="7493"/>
                                      <a:pt x="3490" y="7539"/>
                                    </a:cubicBezTo>
                                    <a:cubicBezTo>
                                      <a:pt x="3499" y="7539"/>
                                      <a:pt x="3481" y="7724"/>
                                      <a:pt x="3462" y="7863"/>
                                    </a:cubicBezTo>
                                    <a:cubicBezTo>
                                      <a:pt x="3443" y="8002"/>
                                      <a:pt x="3425" y="8187"/>
                                      <a:pt x="3425" y="8233"/>
                                    </a:cubicBezTo>
                                    <a:cubicBezTo>
                                      <a:pt x="3425" y="8325"/>
                                      <a:pt x="3229" y="9621"/>
                                      <a:pt x="3183" y="9852"/>
                                    </a:cubicBezTo>
                                    <a:cubicBezTo>
                                      <a:pt x="3164" y="9944"/>
                                      <a:pt x="3108" y="10176"/>
                                      <a:pt x="3062" y="10361"/>
                                    </a:cubicBezTo>
                                    <a:cubicBezTo>
                                      <a:pt x="2987" y="10638"/>
                                      <a:pt x="2987" y="10731"/>
                                      <a:pt x="3052" y="10499"/>
                                    </a:cubicBezTo>
                                    <a:cubicBezTo>
                                      <a:pt x="3071" y="10407"/>
                                      <a:pt x="3071" y="10453"/>
                                      <a:pt x="3043" y="10638"/>
                                    </a:cubicBezTo>
                                    <a:cubicBezTo>
                                      <a:pt x="3006" y="10916"/>
                                      <a:pt x="2876" y="11332"/>
                                      <a:pt x="2820" y="11378"/>
                                    </a:cubicBezTo>
                                    <a:cubicBezTo>
                                      <a:pt x="2792" y="11378"/>
                                      <a:pt x="2764" y="11471"/>
                                      <a:pt x="2755" y="11563"/>
                                    </a:cubicBezTo>
                                    <a:cubicBezTo>
                                      <a:pt x="2727" y="11748"/>
                                      <a:pt x="2727" y="11841"/>
                                      <a:pt x="2755" y="11748"/>
                                    </a:cubicBezTo>
                                    <a:cubicBezTo>
                                      <a:pt x="2764" y="11702"/>
                                      <a:pt x="2773" y="11748"/>
                                      <a:pt x="2764" y="11794"/>
                                    </a:cubicBezTo>
                                    <a:cubicBezTo>
                                      <a:pt x="2755" y="11887"/>
                                      <a:pt x="2764" y="11841"/>
                                      <a:pt x="2801" y="11748"/>
                                    </a:cubicBezTo>
                                    <a:cubicBezTo>
                                      <a:pt x="2829" y="11656"/>
                                      <a:pt x="2857" y="11609"/>
                                      <a:pt x="2876" y="11609"/>
                                    </a:cubicBezTo>
                                    <a:cubicBezTo>
                                      <a:pt x="2885" y="11609"/>
                                      <a:pt x="2922" y="11517"/>
                                      <a:pt x="2950" y="11424"/>
                                    </a:cubicBezTo>
                                    <a:cubicBezTo>
                                      <a:pt x="3015" y="11193"/>
                                      <a:pt x="3025" y="11193"/>
                                      <a:pt x="2987" y="11378"/>
                                    </a:cubicBezTo>
                                    <a:cubicBezTo>
                                      <a:pt x="2969" y="11471"/>
                                      <a:pt x="2950" y="11563"/>
                                      <a:pt x="2941" y="11656"/>
                                    </a:cubicBezTo>
                                    <a:cubicBezTo>
                                      <a:pt x="2931" y="11748"/>
                                      <a:pt x="2904" y="11933"/>
                                      <a:pt x="2866" y="12072"/>
                                    </a:cubicBezTo>
                                    <a:cubicBezTo>
                                      <a:pt x="2801" y="12349"/>
                                      <a:pt x="2792" y="12581"/>
                                      <a:pt x="2848" y="12303"/>
                                    </a:cubicBezTo>
                                    <a:cubicBezTo>
                                      <a:pt x="2866" y="12211"/>
                                      <a:pt x="2885" y="12118"/>
                                      <a:pt x="2885" y="12072"/>
                                    </a:cubicBezTo>
                                    <a:cubicBezTo>
                                      <a:pt x="2885" y="12026"/>
                                      <a:pt x="2885" y="12026"/>
                                      <a:pt x="2894" y="12026"/>
                                    </a:cubicBezTo>
                                    <a:cubicBezTo>
                                      <a:pt x="2904" y="12026"/>
                                      <a:pt x="2894" y="12164"/>
                                      <a:pt x="2876" y="12257"/>
                                    </a:cubicBezTo>
                                    <a:cubicBezTo>
                                      <a:pt x="2857" y="12349"/>
                                      <a:pt x="2848" y="12488"/>
                                      <a:pt x="2857" y="12534"/>
                                    </a:cubicBezTo>
                                    <a:cubicBezTo>
                                      <a:pt x="2866" y="12581"/>
                                      <a:pt x="2922" y="12211"/>
                                      <a:pt x="3043" y="11332"/>
                                    </a:cubicBezTo>
                                    <a:cubicBezTo>
                                      <a:pt x="3080" y="11054"/>
                                      <a:pt x="3127" y="10823"/>
                                      <a:pt x="3146" y="10777"/>
                                    </a:cubicBezTo>
                                    <a:cubicBezTo>
                                      <a:pt x="3164" y="10731"/>
                                      <a:pt x="3173" y="10731"/>
                                      <a:pt x="3155" y="10731"/>
                                    </a:cubicBezTo>
                                    <a:cubicBezTo>
                                      <a:pt x="3136" y="10731"/>
                                      <a:pt x="3136" y="10684"/>
                                      <a:pt x="3155" y="10592"/>
                                    </a:cubicBezTo>
                                    <a:cubicBezTo>
                                      <a:pt x="3173" y="10499"/>
                                      <a:pt x="3192" y="10361"/>
                                      <a:pt x="3211" y="10222"/>
                                    </a:cubicBezTo>
                                    <a:cubicBezTo>
                                      <a:pt x="3229" y="10083"/>
                                      <a:pt x="3257" y="9944"/>
                                      <a:pt x="3276" y="9898"/>
                                    </a:cubicBezTo>
                                    <a:cubicBezTo>
                                      <a:pt x="3294" y="9852"/>
                                      <a:pt x="3304" y="9759"/>
                                      <a:pt x="3304" y="9759"/>
                                    </a:cubicBezTo>
                                    <a:cubicBezTo>
                                      <a:pt x="3304" y="9713"/>
                                      <a:pt x="3322" y="9621"/>
                                      <a:pt x="3341" y="9528"/>
                                    </a:cubicBezTo>
                                    <a:cubicBezTo>
                                      <a:pt x="3360" y="9435"/>
                                      <a:pt x="3415" y="9204"/>
                                      <a:pt x="3453" y="8973"/>
                                    </a:cubicBezTo>
                                    <a:cubicBezTo>
                                      <a:pt x="3490" y="8788"/>
                                      <a:pt x="3527" y="8603"/>
                                      <a:pt x="3536" y="8603"/>
                                    </a:cubicBezTo>
                                    <a:cubicBezTo>
                                      <a:pt x="3564" y="8603"/>
                                      <a:pt x="3583" y="8880"/>
                                      <a:pt x="3564" y="8973"/>
                                    </a:cubicBezTo>
                                    <a:cubicBezTo>
                                      <a:pt x="3555" y="8973"/>
                                      <a:pt x="3536" y="9158"/>
                                      <a:pt x="3508" y="9297"/>
                                    </a:cubicBezTo>
                                    <a:cubicBezTo>
                                      <a:pt x="3490" y="9482"/>
                                      <a:pt x="3453" y="9667"/>
                                      <a:pt x="3425" y="9759"/>
                                    </a:cubicBezTo>
                                    <a:cubicBezTo>
                                      <a:pt x="3350" y="10083"/>
                                      <a:pt x="3332" y="10176"/>
                                      <a:pt x="3388" y="10037"/>
                                    </a:cubicBezTo>
                                    <a:cubicBezTo>
                                      <a:pt x="3415" y="9944"/>
                                      <a:pt x="3443" y="9852"/>
                                      <a:pt x="3443" y="9852"/>
                                    </a:cubicBezTo>
                                    <a:cubicBezTo>
                                      <a:pt x="3462" y="9852"/>
                                      <a:pt x="3294" y="11008"/>
                                      <a:pt x="3248" y="11239"/>
                                    </a:cubicBezTo>
                                    <a:cubicBezTo>
                                      <a:pt x="3220" y="11332"/>
                                      <a:pt x="3220" y="11378"/>
                                      <a:pt x="3229" y="11332"/>
                                    </a:cubicBezTo>
                                    <a:cubicBezTo>
                                      <a:pt x="3257" y="11239"/>
                                      <a:pt x="3257" y="11239"/>
                                      <a:pt x="3239" y="11424"/>
                                    </a:cubicBezTo>
                                    <a:cubicBezTo>
                                      <a:pt x="3229" y="11517"/>
                                      <a:pt x="3201" y="11656"/>
                                      <a:pt x="3192" y="11702"/>
                                    </a:cubicBezTo>
                                    <a:cubicBezTo>
                                      <a:pt x="3183" y="11748"/>
                                      <a:pt x="3164" y="11887"/>
                                      <a:pt x="3164" y="11933"/>
                                    </a:cubicBezTo>
                                    <a:cubicBezTo>
                                      <a:pt x="3164" y="11979"/>
                                      <a:pt x="3127" y="12211"/>
                                      <a:pt x="3090" y="12442"/>
                                    </a:cubicBezTo>
                                    <a:cubicBezTo>
                                      <a:pt x="3052" y="12673"/>
                                      <a:pt x="3025" y="12904"/>
                                      <a:pt x="3025" y="12904"/>
                                    </a:cubicBezTo>
                                    <a:cubicBezTo>
                                      <a:pt x="3025" y="12951"/>
                                      <a:pt x="3034" y="12904"/>
                                      <a:pt x="3043" y="12858"/>
                                    </a:cubicBezTo>
                                    <a:cubicBezTo>
                                      <a:pt x="3052" y="12766"/>
                                      <a:pt x="3062" y="12719"/>
                                      <a:pt x="3071" y="12719"/>
                                    </a:cubicBezTo>
                                    <a:cubicBezTo>
                                      <a:pt x="3080" y="12719"/>
                                      <a:pt x="3099" y="12627"/>
                                      <a:pt x="3108" y="12534"/>
                                    </a:cubicBezTo>
                                    <a:cubicBezTo>
                                      <a:pt x="3118" y="12442"/>
                                      <a:pt x="3164" y="12164"/>
                                      <a:pt x="3201" y="11933"/>
                                    </a:cubicBezTo>
                                    <a:cubicBezTo>
                                      <a:pt x="3239" y="11702"/>
                                      <a:pt x="3304" y="11286"/>
                                      <a:pt x="3341" y="11054"/>
                                    </a:cubicBezTo>
                                    <a:cubicBezTo>
                                      <a:pt x="3425" y="10453"/>
                                      <a:pt x="3443" y="10314"/>
                                      <a:pt x="3453" y="10314"/>
                                    </a:cubicBezTo>
                                    <a:cubicBezTo>
                                      <a:pt x="3462" y="10314"/>
                                      <a:pt x="3490" y="10129"/>
                                      <a:pt x="3518" y="9944"/>
                                    </a:cubicBezTo>
                                    <a:cubicBezTo>
                                      <a:pt x="3546" y="9759"/>
                                      <a:pt x="3592" y="9482"/>
                                      <a:pt x="3611" y="9389"/>
                                    </a:cubicBezTo>
                                    <a:cubicBezTo>
                                      <a:pt x="3629" y="9297"/>
                                      <a:pt x="3648" y="9112"/>
                                      <a:pt x="3657" y="9066"/>
                                    </a:cubicBezTo>
                                    <a:cubicBezTo>
                                      <a:pt x="3667" y="8973"/>
                                      <a:pt x="3676" y="8927"/>
                                      <a:pt x="3685" y="8927"/>
                                    </a:cubicBezTo>
                                    <a:cubicBezTo>
                                      <a:pt x="3695" y="8927"/>
                                      <a:pt x="3704" y="8880"/>
                                      <a:pt x="3695" y="8834"/>
                                    </a:cubicBezTo>
                                    <a:cubicBezTo>
                                      <a:pt x="3695" y="8788"/>
                                      <a:pt x="3695" y="8695"/>
                                      <a:pt x="3713" y="8649"/>
                                    </a:cubicBezTo>
                                    <a:cubicBezTo>
                                      <a:pt x="3723" y="8603"/>
                                      <a:pt x="3741" y="8510"/>
                                      <a:pt x="3741" y="8464"/>
                                    </a:cubicBezTo>
                                    <a:cubicBezTo>
                                      <a:pt x="3741" y="8418"/>
                                      <a:pt x="3760" y="8325"/>
                                      <a:pt x="3778" y="8233"/>
                                    </a:cubicBezTo>
                                    <a:cubicBezTo>
                                      <a:pt x="3797" y="8140"/>
                                      <a:pt x="3825" y="7955"/>
                                      <a:pt x="3844" y="7817"/>
                                    </a:cubicBezTo>
                                    <a:cubicBezTo>
                                      <a:pt x="3881" y="7493"/>
                                      <a:pt x="3890" y="7493"/>
                                      <a:pt x="3899" y="7817"/>
                                    </a:cubicBezTo>
                                    <a:cubicBezTo>
                                      <a:pt x="3899" y="7909"/>
                                      <a:pt x="3909" y="8002"/>
                                      <a:pt x="3918" y="8048"/>
                                    </a:cubicBezTo>
                                    <a:cubicBezTo>
                                      <a:pt x="3937" y="8094"/>
                                      <a:pt x="3937" y="7909"/>
                                      <a:pt x="3918" y="7632"/>
                                    </a:cubicBezTo>
                                    <a:cubicBezTo>
                                      <a:pt x="3899" y="7447"/>
                                      <a:pt x="3909" y="7400"/>
                                      <a:pt x="3983" y="6799"/>
                                    </a:cubicBezTo>
                                    <a:cubicBezTo>
                                      <a:pt x="4030" y="6475"/>
                                      <a:pt x="4067" y="6152"/>
                                      <a:pt x="4076" y="6152"/>
                                    </a:cubicBezTo>
                                    <a:cubicBezTo>
                                      <a:pt x="4085" y="6152"/>
                                      <a:pt x="4085" y="6244"/>
                                      <a:pt x="4085" y="6337"/>
                                    </a:cubicBezTo>
                                    <a:cubicBezTo>
                                      <a:pt x="4085" y="6429"/>
                                      <a:pt x="4095" y="6475"/>
                                      <a:pt x="4104" y="6475"/>
                                    </a:cubicBezTo>
                                    <a:cubicBezTo>
                                      <a:pt x="4113" y="6475"/>
                                      <a:pt x="4123" y="6522"/>
                                      <a:pt x="4113" y="6568"/>
                                    </a:cubicBezTo>
                                    <a:cubicBezTo>
                                      <a:pt x="4104" y="6660"/>
                                      <a:pt x="4113" y="6660"/>
                                      <a:pt x="4123" y="6660"/>
                                    </a:cubicBezTo>
                                    <a:cubicBezTo>
                                      <a:pt x="4151" y="6614"/>
                                      <a:pt x="4169" y="6938"/>
                                      <a:pt x="4151" y="7169"/>
                                    </a:cubicBezTo>
                                    <a:cubicBezTo>
                                      <a:pt x="4141" y="7308"/>
                                      <a:pt x="4123" y="7354"/>
                                      <a:pt x="4104" y="7354"/>
                                    </a:cubicBezTo>
                                    <a:cubicBezTo>
                                      <a:pt x="4085" y="7354"/>
                                      <a:pt x="4076" y="7354"/>
                                      <a:pt x="4085" y="7447"/>
                                    </a:cubicBezTo>
                                    <a:cubicBezTo>
                                      <a:pt x="4095" y="7585"/>
                                      <a:pt x="4058" y="7724"/>
                                      <a:pt x="3992" y="7770"/>
                                    </a:cubicBezTo>
                                    <a:cubicBezTo>
                                      <a:pt x="3946" y="7817"/>
                                      <a:pt x="3946" y="7817"/>
                                      <a:pt x="3983" y="7863"/>
                                    </a:cubicBezTo>
                                    <a:cubicBezTo>
                                      <a:pt x="4020" y="7909"/>
                                      <a:pt x="4030" y="7909"/>
                                      <a:pt x="4002" y="8048"/>
                                    </a:cubicBezTo>
                                    <a:cubicBezTo>
                                      <a:pt x="3992" y="8094"/>
                                      <a:pt x="3983" y="8094"/>
                                      <a:pt x="3964" y="8094"/>
                                    </a:cubicBezTo>
                                    <a:cubicBezTo>
                                      <a:pt x="3955" y="8048"/>
                                      <a:pt x="3946" y="8048"/>
                                      <a:pt x="3955" y="8094"/>
                                    </a:cubicBezTo>
                                    <a:cubicBezTo>
                                      <a:pt x="3964" y="8140"/>
                                      <a:pt x="3955" y="8187"/>
                                      <a:pt x="3946" y="8279"/>
                                    </a:cubicBezTo>
                                    <a:cubicBezTo>
                                      <a:pt x="3937" y="8372"/>
                                      <a:pt x="3927" y="8418"/>
                                      <a:pt x="3927" y="8418"/>
                                    </a:cubicBezTo>
                                    <a:cubicBezTo>
                                      <a:pt x="3946" y="8418"/>
                                      <a:pt x="4011" y="8140"/>
                                      <a:pt x="4039" y="8002"/>
                                    </a:cubicBezTo>
                                    <a:cubicBezTo>
                                      <a:pt x="4058" y="7909"/>
                                      <a:pt x="4076" y="7817"/>
                                      <a:pt x="4085" y="7817"/>
                                    </a:cubicBezTo>
                                    <a:cubicBezTo>
                                      <a:pt x="4095" y="7817"/>
                                      <a:pt x="4123" y="7770"/>
                                      <a:pt x="4151" y="7724"/>
                                    </a:cubicBezTo>
                                    <a:cubicBezTo>
                                      <a:pt x="4179" y="7678"/>
                                      <a:pt x="4206" y="7632"/>
                                      <a:pt x="4216" y="7678"/>
                                    </a:cubicBezTo>
                                    <a:cubicBezTo>
                                      <a:pt x="4244" y="7724"/>
                                      <a:pt x="4244" y="7955"/>
                                      <a:pt x="4216" y="7955"/>
                                    </a:cubicBezTo>
                                    <a:cubicBezTo>
                                      <a:pt x="4206" y="7955"/>
                                      <a:pt x="4206" y="8002"/>
                                      <a:pt x="4216" y="8048"/>
                                    </a:cubicBezTo>
                                    <a:cubicBezTo>
                                      <a:pt x="4234" y="8140"/>
                                      <a:pt x="4234" y="8187"/>
                                      <a:pt x="4206" y="8326"/>
                                    </a:cubicBezTo>
                                    <a:cubicBezTo>
                                      <a:pt x="4188" y="8511"/>
                                      <a:pt x="4179" y="8557"/>
                                      <a:pt x="4206" y="8696"/>
                                    </a:cubicBezTo>
                                    <a:lnTo>
                                      <a:pt x="4234" y="8881"/>
                                    </a:lnTo>
                                    <a:lnTo>
                                      <a:pt x="4225" y="8649"/>
                                    </a:lnTo>
                                    <a:cubicBezTo>
                                      <a:pt x="4216" y="8464"/>
                                      <a:pt x="4225" y="8372"/>
                                      <a:pt x="4244" y="8279"/>
                                    </a:cubicBezTo>
                                    <a:cubicBezTo>
                                      <a:pt x="4272" y="8140"/>
                                      <a:pt x="4281" y="8140"/>
                                      <a:pt x="4281" y="8233"/>
                                    </a:cubicBezTo>
                                    <a:cubicBezTo>
                                      <a:pt x="4281" y="8279"/>
                                      <a:pt x="4290" y="8372"/>
                                      <a:pt x="4309" y="8418"/>
                                    </a:cubicBezTo>
                                    <a:cubicBezTo>
                                      <a:pt x="4318" y="8464"/>
                                      <a:pt x="4327" y="8557"/>
                                      <a:pt x="4327" y="8603"/>
                                    </a:cubicBezTo>
                                    <a:cubicBezTo>
                                      <a:pt x="4318" y="8649"/>
                                      <a:pt x="4318" y="8742"/>
                                      <a:pt x="4309" y="8788"/>
                                    </a:cubicBezTo>
                                    <a:cubicBezTo>
                                      <a:pt x="4300" y="8834"/>
                                      <a:pt x="4309" y="8881"/>
                                      <a:pt x="4327" y="8834"/>
                                    </a:cubicBezTo>
                                    <a:cubicBezTo>
                                      <a:pt x="4374" y="8788"/>
                                      <a:pt x="4402" y="8927"/>
                                      <a:pt x="4374" y="9158"/>
                                    </a:cubicBezTo>
                                    <a:cubicBezTo>
                                      <a:pt x="4346" y="9343"/>
                                      <a:pt x="4318" y="9343"/>
                                      <a:pt x="4290" y="9112"/>
                                    </a:cubicBezTo>
                                    <a:cubicBezTo>
                                      <a:pt x="4262" y="8927"/>
                                      <a:pt x="4244" y="8881"/>
                                      <a:pt x="4253" y="9019"/>
                                    </a:cubicBezTo>
                                    <a:cubicBezTo>
                                      <a:pt x="4253" y="9066"/>
                                      <a:pt x="4244" y="9204"/>
                                      <a:pt x="4225" y="9343"/>
                                    </a:cubicBezTo>
                                    <a:cubicBezTo>
                                      <a:pt x="4206" y="9436"/>
                                      <a:pt x="4206" y="9528"/>
                                      <a:pt x="4216" y="9528"/>
                                    </a:cubicBezTo>
                                    <a:cubicBezTo>
                                      <a:pt x="4225" y="9528"/>
                                      <a:pt x="4234" y="9482"/>
                                      <a:pt x="4234" y="9436"/>
                                    </a:cubicBezTo>
                                    <a:cubicBezTo>
                                      <a:pt x="4234" y="9389"/>
                                      <a:pt x="4244" y="9297"/>
                                      <a:pt x="4253" y="9251"/>
                                    </a:cubicBezTo>
                                    <a:cubicBezTo>
                                      <a:pt x="4272" y="9158"/>
                                      <a:pt x="4272" y="9158"/>
                                      <a:pt x="4290" y="9251"/>
                                    </a:cubicBezTo>
                                    <a:cubicBezTo>
                                      <a:pt x="4300" y="9297"/>
                                      <a:pt x="4309" y="9389"/>
                                      <a:pt x="4318" y="9389"/>
                                    </a:cubicBezTo>
                                    <a:cubicBezTo>
                                      <a:pt x="4327" y="9436"/>
                                      <a:pt x="4290" y="9713"/>
                                      <a:pt x="4234" y="9944"/>
                                    </a:cubicBezTo>
                                    <a:cubicBezTo>
                                      <a:pt x="4225" y="9991"/>
                                      <a:pt x="4216" y="10083"/>
                                      <a:pt x="4206" y="10176"/>
                                    </a:cubicBezTo>
                                    <a:cubicBezTo>
                                      <a:pt x="4188" y="10314"/>
                                      <a:pt x="4160" y="10361"/>
                                      <a:pt x="4141" y="10268"/>
                                    </a:cubicBezTo>
                                    <a:cubicBezTo>
                                      <a:pt x="4141" y="10268"/>
                                      <a:pt x="4113" y="10222"/>
                                      <a:pt x="4095" y="10176"/>
                                    </a:cubicBezTo>
                                    <a:cubicBezTo>
                                      <a:pt x="4058" y="10129"/>
                                      <a:pt x="4058" y="10129"/>
                                      <a:pt x="4095" y="10222"/>
                                    </a:cubicBezTo>
                                    <a:cubicBezTo>
                                      <a:pt x="4141" y="10314"/>
                                      <a:pt x="4151" y="10546"/>
                                      <a:pt x="4113" y="10777"/>
                                    </a:cubicBezTo>
                                    <a:cubicBezTo>
                                      <a:pt x="4104" y="10823"/>
                                      <a:pt x="4085" y="10869"/>
                                      <a:pt x="4085" y="10823"/>
                                    </a:cubicBezTo>
                                    <a:cubicBezTo>
                                      <a:pt x="4085" y="10777"/>
                                      <a:pt x="4076" y="10823"/>
                                      <a:pt x="4058" y="10916"/>
                                    </a:cubicBezTo>
                                    <a:cubicBezTo>
                                      <a:pt x="4039" y="11008"/>
                                      <a:pt x="4039" y="11054"/>
                                      <a:pt x="4048" y="11101"/>
                                    </a:cubicBezTo>
                                    <a:cubicBezTo>
                                      <a:pt x="4058" y="11101"/>
                                      <a:pt x="4058" y="11193"/>
                                      <a:pt x="4039" y="11286"/>
                                    </a:cubicBezTo>
                                    <a:cubicBezTo>
                                      <a:pt x="4002" y="11563"/>
                                      <a:pt x="3983" y="11794"/>
                                      <a:pt x="4002" y="11748"/>
                                    </a:cubicBezTo>
                                    <a:cubicBezTo>
                                      <a:pt x="4011" y="11748"/>
                                      <a:pt x="4020" y="11656"/>
                                      <a:pt x="4020" y="11656"/>
                                    </a:cubicBezTo>
                                    <a:cubicBezTo>
                                      <a:pt x="4020" y="11609"/>
                                      <a:pt x="4039" y="11471"/>
                                      <a:pt x="4067" y="11332"/>
                                    </a:cubicBezTo>
                                    <a:cubicBezTo>
                                      <a:pt x="4095" y="11147"/>
                                      <a:pt x="4113" y="11101"/>
                                      <a:pt x="4123" y="11193"/>
                                    </a:cubicBezTo>
                                    <a:cubicBezTo>
                                      <a:pt x="4141" y="11286"/>
                                      <a:pt x="4141" y="11517"/>
                                      <a:pt x="4123" y="11471"/>
                                    </a:cubicBezTo>
                                    <a:cubicBezTo>
                                      <a:pt x="4095" y="11378"/>
                                      <a:pt x="4104" y="11517"/>
                                      <a:pt x="4151" y="11656"/>
                                    </a:cubicBezTo>
                                    <a:cubicBezTo>
                                      <a:pt x="4188" y="11794"/>
                                      <a:pt x="4188" y="11794"/>
                                      <a:pt x="4169" y="11794"/>
                                    </a:cubicBezTo>
                                    <a:cubicBezTo>
                                      <a:pt x="4151" y="11794"/>
                                      <a:pt x="4141" y="11748"/>
                                      <a:pt x="4132" y="11748"/>
                                    </a:cubicBezTo>
                                    <a:cubicBezTo>
                                      <a:pt x="4123" y="11702"/>
                                      <a:pt x="4113" y="11702"/>
                                      <a:pt x="4104" y="11702"/>
                                    </a:cubicBezTo>
                                    <a:cubicBezTo>
                                      <a:pt x="4076" y="11702"/>
                                      <a:pt x="4169" y="12026"/>
                                      <a:pt x="4253" y="12211"/>
                                    </a:cubicBezTo>
                                    <a:cubicBezTo>
                                      <a:pt x="4290" y="12303"/>
                                      <a:pt x="4327" y="12396"/>
                                      <a:pt x="4327" y="12442"/>
                                    </a:cubicBezTo>
                                    <a:cubicBezTo>
                                      <a:pt x="4327" y="12488"/>
                                      <a:pt x="4262" y="12442"/>
                                      <a:pt x="4234" y="12349"/>
                                    </a:cubicBezTo>
                                    <a:cubicBezTo>
                                      <a:pt x="4216" y="12303"/>
                                      <a:pt x="4216" y="12303"/>
                                      <a:pt x="4225" y="12349"/>
                                    </a:cubicBezTo>
                                    <a:cubicBezTo>
                                      <a:pt x="4244" y="12488"/>
                                      <a:pt x="4244" y="12719"/>
                                      <a:pt x="4234" y="12766"/>
                                    </a:cubicBezTo>
                                    <a:cubicBezTo>
                                      <a:pt x="4206" y="12812"/>
                                      <a:pt x="4216" y="12904"/>
                                      <a:pt x="4244" y="12904"/>
                                    </a:cubicBezTo>
                                    <a:cubicBezTo>
                                      <a:pt x="4262" y="12858"/>
                                      <a:pt x="4272" y="12904"/>
                                      <a:pt x="4272" y="12997"/>
                                    </a:cubicBezTo>
                                    <a:cubicBezTo>
                                      <a:pt x="4272" y="13043"/>
                                      <a:pt x="4262" y="13136"/>
                                      <a:pt x="4253" y="13136"/>
                                    </a:cubicBezTo>
                                    <a:cubicBezTo>
                                      <a:pt x="4244" y="13136"/>
                                      <a:pt x="4253" y="13228"/>
                                      <a:pt x="4281" y="13274"/>
                                    </a:cubicBezTo>
                                    <a:cubicBezTo>
                                      <a:pt x="4309" y="13321"/>
                                      <a:pt x="4337" y="13413"/>
                                      <a:pt x="4337" y="13413"/>
                                    </a:cubicBezTo>
                                    <a:cubicBezTo>
                                      <a:pt x="4337" y="13413"/>
                                      <a:pt x="4327" y="13413"/>
                                      <a:pt x="4327" y="13413"/>
                                    </a:cubicBezTo>
                                    <a:cubicBezTo>
                                      <a:pt x="4318" y="13413"/>
                                      <a:pt x="4300" y="13460"/>
                                      <a:pt x="4281" y="13552"/>
                                    </a:cubicBezTo>
                                    <a:cubicBezTo>
                                      <a:pt x="4253" y="13691"/>
                                      <a:pt x="4234" y="13691"/>
                                      <a:pt x="4197" y="13691"/>
                                    </a:cubicBezTo>
                                    <a:cubicBezTo>
                                      <a:pt x="4169" y="13691"/>
                                      <a:pt x="4160" y="13691"/>
                                      <a:pt x="4169" y="13691"/>
                                    </a:cubicBezTo>
                                    <a:cubicBezTo>
                                      <a:pt x="4197" y="13737"/>
                                      <a:pt x="4197" y="13876"/>
                                      <a:pt x="4160" y="13830"/>
                                    </a:cubicBezTo>
                                    <a:cubicBezTo>
                                      <a:pt x="4141" y="13783"/>
                                      <a:pt x="4141" y="13830"/>
                                      <a:pt x="4141" y="13876"/>
                                    </a:cubicBezTo>
                                    <a:cubicBezTo>
                                      <a:pt x="4151" y="13968"/>
                                      <a:pt x="4179" y="13968"/>
                                      <a:pt x="4225" y="13876"/>
                                    </a:cubicBezTo>
                                    <a:cubicBezTo>
                                      <a:pt x="4244" y="13830"/>
                                      <a:pt x="4253" y="13830"/>
                                      <a:pt x="4244" y="13922"/>
                                    </a:cubicBezTo>
                                    <a:cubicBezTo>
                                      <a:pt x="4244" y="13968"/>
                                      <a:pt x="4225" y="14015"/>
                                      <a:pt x="4206" y="14015"/>
                                    </a:cubicBezTo>
                                    <a:cubicBezTo>
                                      <a:pt x="4188" y="14015"/>
                                      <a:pt x="4179" y="14015"/>
                                      <a:pt x="4179" y="14061"/>
                                    </a:cubicBezTo>
                                    <a:cubicBezTo>
                                      <a:pt x="4179" y="14153"/>
                                      <a:pt x="4216" y="14107"/>
                                      <a:pt x="4244" y="14061"/>
                                    </a:cubicBezTo>
                                    <a:cubicBezTo>
                                      <a:pt x="4253" y="14015"/>
                                      <a:pt x="4262" y="13922"/>
                                      <a:pt x="4262" y="13876"/>
                                    </a:cubicBezTo>
                                    <a:cubicBezTo>
                                      <a:pt x="4262" y="13830"/>
                                      <a:pt x="4281" y="13737"/>
                                      <a:pt x="4300" y="13691"/>
                                    </a:cubicBezTo>
                                    <a:cubicBezTo>
                                      <a:pt x="4355" y="13598"/>
                                      <a:pt x="4374" y="13598"/>
                                      <a:pt x="4365" y="13691"/>
                                    </a:cubicBezTo>
                                    <a:cubicBezTo>
                                      <a:pt x="4355" y="13737"/>
                                      <a:pt x="4365" y="13737"/>
                                      <a:pt x="4383" y="13691"/>
                                    </a:cubicBezTo>
                                    <a:cubicBezTo>
                                      <a:pt x="4402" y="13645"/>
                                      <a:pt x="4421" y="13645"/>
                                      <a:pt x="4430" y="13691"/>
                                    </a:cubicBezTo>
                                    <a:cubicBezTo>
                                      <a:pt x="4439" y="13737"/>
                                      <a:pt x="4448" y="13737"/>
                                      <a:pt x="4458" y="13691"/>
                                    </a:cubicBezTo>
                                    <a:cubicBezTo>
                                      <a:pt x="4467" y="13645"/>
                                      <a:pt x="4467" y="13691"/>
                                      <a:pt x="4467" y="13737"/>
                                    </a:cubicBezTo>
                                    <a:cubicBezTo>
                                      <a:pt x="4458" y="13783"/>
                                      <a:pt x="4467" y="13876"/>
                                      <a:pt x="4486" y="13968"/>
                                    </a:cubicBezTo>
                                    <a:cubicBezTo>
                                      <a:pt x="4504" y="14061"/>
                                      <a:pt x="4523" y="14246"/>
                                      <a:pt x="4523" y="14385"/>
                                    </a:cubicBezTo>
                                    <a:cubicBezTo>
                                      <a:pt x="4523" y="14523"/>
                                      <a:pt x="4532" y="14662"/>
                                      <a:pt x="4551" y="14708"/>
                                    </a:cubicBezTo>
                                    <a:cubicBezTo>
                                      <a:pt x="4569" y="14801"/>
                                      <a:pt x="4569" y="14801"/>
                                      <a:pt x="4551" y="14847"/>
                                    </a:cubicBezTo>
                                    <a:cubicBezTo>
                                      <a:pt x="4541" y="14893"/>
                                      <a:pt x="4532" y="14847"/>
                                      <a:pt x="4523" y="14801"/>
                                    </a:cubicBezTo>
                                    <a:cubicBezTo>
                                      <a:pt x="4523" y="14755"/>
                                      <a:pt x="4495" y="14708"/>
                                      <a:pt x="4458" y="14708"/>
                                    </a:cubicBezTo>
                                    <a:cubicBezTo>
                                      <a:pt x="4421" y="14708"/>
                                      <a:pt x="4402" y="14755"/>
                                      <a:pt x="4411" y="14755"/>
                                    </a:cubicBezTo>
                                    <a:cubicBezTo>
                                      <a:pt x="4421" y="14801"/>
                                      <a:pt x="4411" y="14801"/>
                                      <a:pt x="4402" y="14801"/>
                                    </a:cubicBezTo>
                                    <a:cubicBezTo>
                                      <a:pt x="4355" y="14801"/>
                                      <a:pt x="4327" y="14708"/>
                                      <a:pt x="4327" y="14616"/>
                                    </a:cubicBezTo>
                                    <a:cubicBezTo>
                                      <a:pt x="4327" y="14570"/>
                                      <a:pt x="4327" y="14523"/>
                                      <a:pt x="4318" y="14570"/>
                                    </a:cubicBezTo>
                                    <a:cubicBezTo>
                                      <a:pt x="4318" y="14616"/>
                                      <a:pt x="4290" y="14662"/>
                                      <a:pt x="4272" y="14662"/>
                                    </a:cubicBezTo>
                                    <a:cubicBezTo>
                                      <a:pt x="4244" y="14662"/>
                                      <a:pt x="4244" y="14662"/>
                                      <a:pt x="4281" y="14755"/>
                                    </a:cubicBezTo>
                                    <a:cubicBezTo>
                                      <a:pt x="4309" y="14801"/>
                                      <a:pt x="4327" y="14893"/>
                                      <a:pt x="4327" y="14940"/>
                                    </a:cubicBezTo>
                                    <a:cubicBezTo>
                                      <a:pt x="4327" y="14986"/>
                                      <a:pt x="4327" y="14986"/>
                                      <a:pt x="4337" y="14940"/>
                                    </a:cubicBezTo>
                                    <a:cubicBezTo>
                                      <a:pt x="4355" y="14847"/>
                                      <a:pt x="4514" y="14893"/>
                                      <a:pt x="4514" y="14986"/>
                                    </a:cubicBezTo>
                                    <a:cubicBezTo>
                                      <a:pt x="4514" y="15032"/>
                                      <a:pt x="4467" y="15078"/>
                                      <a:pt x="4365" y="15032"/>
                                    </a:cubicBezTo>
                                    <a:cubicBezTo>
                                      <a:pt x="4290" y="15032"/>
                                      <a:pt x="4132" y="14755"/>
                                      <a:pt x="4132" y="14662"/>
                                    </a:cubicBezTo>
                                    <a:cubicBezTo>
                                      <a:pt x="4132" y="14616"/>
                                      <a:pt x="4123" y="14616"/>
                                      <a:pt x="4113" y="14616"/>
                                    </a:cubicBezTo>
                                    <a:cubicBezTo>
                                      <a:pt x="4076" y="14616"/>
                                      <a:pt x="3816" y="13367"/>
                                      <a:pt x="3816" y="13182"/>
                                    </a:cubicBezTo>
                                    <a:cubicBezTo>
                                      <a:pt x="3816" y="13136"/>
                                      <a:pt x="3834" y="12997"/>
                                      <a:pt x="3862" y="12812"/>
                                    </a:cubicBezTo>
                                    <a:cubicBezTo>
                                      <a:pt x="3890" y="12627"/>
                                      <a:pt x="3899" y="12534"/>
                                      <a:pt x="3881" y="12581"/>
                                    </a:cubicBezTo>
                                    <a:cubicBezTo>
                                      <a:pt x="3862" y="12627"/>
                                      <a:pt x="3853" y="12673"/>
                                      <a:pt x="3853" y="12719"/>
                                    </a:cubicBezTo>
                                    <a:cubicBezTo>
                                      <a:pt x="3853" y="12766"/>
                                      <a:pt x="3834" y="12858"/>
                                      <a:pt x="3825" y="12904"/>
                                    </a:cubicBezTo>
                                    <a:lnTo>
                                      <a:pt x="3797" y="13043"/>
                                    </a:lnTo>
                                    <a:lnTo>
                                      <a:pt x="3732" y="12719"/>
                                    </a:lnTo>
                                    <a:cubicBezTo>
                                      <a:pt x="3695" y="12534"/>
                                      <a:pt x="3657" y="12396"/>
                                      <a:pt x="3657" y="12442"/>
                                    </a:cubicBezTo>
                                    <a:cubicBezTo>
                                      <a:pt x="3657" y="12488"/>
                                      <a:pt x="3685" y="12673"/>
                                      <a:pt x="3723" y="12858"/>
                                    </a:cubicBezTo>
                                    <a:lnTo>
                                      <a:pt x="3797" y="13228"/>
                                    </a:lnTo>
                                    <a:lnTo>
                                      <a:pt x="3760" y="13459"/>
                                    </a:lnTo>
                                    <a:cubicBezTo>
                                      <a:pt x="3741" y="13598"/>
                                      <a:pt x="3723" y="13737"/>
                                      <a:pt x="3732" y="13737"/>
                                    </a:cubicBezTo>
                                    <a:cubicBezTo>
                                      <a:pt x="3741" y="13737"/>
                                      <a:pt x="3750" y="13691"/>
                                      <a:pt x="3769" y="13552"/>
                                    </a:cubicBezTo>
                                    <a:cubicBezTo>
                                      <a:pt x="3797" y="13367"/>
                                      <a:pt x="3825" y="13321"/>
                                      <a:pt x="3853" y="13459"/>
                                    </a:cubicBezTo>
                                    <a:cubicBezTo>
                                      <a:pt x="3909" y="13737"/>
                                      <a:pt x="3946" y="13922"/>
                                      <a:pt x="3983" y="14061"/>
                                    </a:cubicBezTo>
                                    <a:cubicBezTo>
                                      <a:pt x="4002" y="14153"/>
                                      <a:pt x="4039" y="14292"/>
                                      <a:pt x="4058" y="14431"/>
                                    </a:cubicBezTo>
                                    <a:cubicBezTo>
                                      <a:pt x="4104" y="14662"/>
                                      <a:pt x="4216" y="14940"/>
                                      <a:pt x="4300" y="15032"/>
                                    </a:cubicBezTo>
                                    <a:cubicBezTo>
                                      <a:pt x="4337" y="15078"/>
                                      <a:pt x="4355" y="15125"/>
                                      <a:pt x="4355" y="15125"/>
                                    </a:cubicBezTo>
                                    <a:cubicBezTo>
                                      <a:pt x="4355" y="15125"/>
                                      <a:pt x="4318" y="15263"/>
                                      <a:pt x="4272" y="15356"/>
                                    </a:cubicBezTo>
                                    <a:cubicBezTo>
                                      <a:pt x="4225" y="15448"/>
                                      <a:pt x="4188" y="15587"/>
                                      <a:pt x="4188" y="15587"/>
                                    </a:cubicBezTo>
                                    <a:cubicBezTo>
                                      <a:pt x="4188" y="15633"/>
                                      <a:pt x="4309" y="15356"/>
                                      <a:pt x="4346" y="15263"/>
                                    </a:cubicBezTo>
                                    <a:cubicBezTo>
                                      <a:pt x="4383" y="15125"/>
                                      <a:pt x="4495" y="15078"/>
                                      <a:pt x="4486" y="15217"/>
                                    </a:cubicBezTo>
                                    <a:cubicBezTo>
                                      <a:pt x="4486" y="15310"/>
                                      <a:pt x="4439" y="15402"/>
                                      <a:pt x="4318" y="15541"/>
                                    </a:cubicBezTo>
                                    <a:cubicBezTo>
                                      <a:pt x="4225" y="15680"/>
                                      <a:pt x="4002" y="15726"/>
                                      <a:pt x="4020" y="15587"/>
                                    </a:cubicBezTo>
                                    <a:cubicBezTo>
                                      <a:pt x="4030" y="15541"/>
                                      <a:pt x="4048" y="15541"/>
                                      <a:pt x="4067" y="15541"/>
                                    </a:cubicBezTo>
                                    <a:cubicBezTo>
                                      <a:pt x="4104" y="15541"/>
                                      <a:pt x="4104" y="15541"/>
                                      <a:pt x="4067" y="15495"/>
                                    </a:cubicBezTo>
                                    <a:cubicBezTo>
                                      <a:pt x="4039" y="15448"/>
                                      <a:pt x="4020" y="15448"/>
                                      <a:pt x="4020" y="15495"/>
                                    </a:cubicBezTo>
                                    <a:cubicBezTo>
                                      <a:pt x="3992" y="15633"/>
                                      <a:pt x="3834" y="15495"/>
                                      <a:pt x="3853" y="15356"/>
                                    </a:cubicBezTo>
                                    <a:cubicBezTo>
                                      <a:pt x="3862" y="15310"/>
                                      <a:pt x="3853" y="15263"/>
                                      <a:pt x="3834" y="15263"/>
                                    </a:cubicBezTo>
                                    <a:cubicBezTo>
                                      <a:pt x="3797" y="15263"/>
                                      <a:pt x="3769" y="15171"/>
                                      <a:pt x="3769" y="15032"/>
                                    </a:cubicBezTo>
                                    <a:cubicBezTo>
                                      <a:pt x="3769" y="14940"/>
                                      <a:pt x="3750" y="14940"/>
                                      <a:pt x="3667" y="14893"/>
                                    </a:cubicBezTo>
                                    <a:cubicBezTo>
                                      <a:pt x="3611" y="14893"/>
                                      <a:pt x="3555" y="14847"/>
                                      <a:pt x="3536" y="14801"/>
                                    </a:cubicBezTo>
                                    <a:cubicBezTo>
                                      <a:pt x="3508" y="14755"/>
                                      <a:pt x="3508" y="14755"/>
                                      <a:pt x="3536" y="14847"/>
                                    </a:cubicBezTo>
                                    <a:cubicBezTo>
                                      <a:pt x="3555" y="14893"/>
                                      <a:pt x="3602" y="14940"/>
                                      <a:pt x="3639" y="14940"/>
                                    </a:cubicBezTo>
                                    <a:cubicBezTo>
                                      <a:pt x="3695" y="14986"/>
                                      <a:pt x="3713" y="14986"/>
                                      <a:pt x="3713" y="15078"/>
                                    </a:cubicBezTo>
                                    <a:cubicBezTo>
                                      <a:pt x="3713" y="15171"/>
                                      <a:pt x="3723" y="15171"/>
                                      <a:pt x="3741" y="15171"/>
                                    </a:cubicBezTo>
                                    <a:cubicBezTo>
                                      <a:pt x="3769" y="15171"/>
                                      <a:pt x="3816" y="15310"/>
                                      <a:pt x="3797" y="15402"/>
                                    </a:cubicBezTo>
                                    <a:cubicBezTo>
                                      <a:pt x="3788" y="15402"/>
                                      <a:pt x="3760" y="15402"/>
                                      <a:pt x="3732" y="15356"/>
                                    </a:cubicBezTo>
                                    <a:cubicBezTo>
                                      <a:pt x="3704" y="15310"/>
                                      <a:pt x="3667" y="15310"/>
                                      <a:pt x="3657" y="15356"/>
                                    </a:cubicBezTo>
                                    <a:cubicBezTo>
                                      <a:pt x="3639" y="15402"/>
                                      <a:pt x="3648" y="15402"/>
                                      <a:pt x="3685" y="15448"/>
                                    </a:cubicBezTo>
                                    <a:cubicBezTo>
                                      <a:pt x="3769" y="15541"/>
                                      <a:pt x="3797" y="15587"/>
                                      <a:pt x="3769" y="15680"/>
                                    </a:cubicBezTo>
                                    <a:cubicBezTo>
                                      <a:pt x="3750" y="15772"/>
                                      <a:pt x="3760" y="15772"/>
                                      <a:pt x="3797" y="15680"/>
                                    </a:cubicBezTo>
                                    <a:cubicBezTo>
                                      <a:pt x="3816" y="15633"/>
                                      <a:pt x="3844" y="15633"/>
                                      <a:pt x="3899" y="15680"/>
                                    </a:cubicBezTo>
                                    <a:cubicBezTo>
                                      <a:pt x="3937" y="15726"/>
                                      <a:pt x="3992" y="15772"/>
                                      <a:pt x="4011" y="15772"/>
                                    </a:cubicBezTo>
                                    <a:cubicBezTo>
                                      <a:pt x="4030" y="15772"/>
                                      <a:pt x="4048" y="15818"/>
                                      <a:pt x="4048" y="15818"/>
                                    </a:cubicBezTo>
                                    <a:cubicBezTo>
                                      <a:pt x="4048" y="15865"/>
                                      <a:pt x="4058" y="15865"/>
                                      <a:pt x="4076" y="15818"/>
                                    </a:cubicBezTo>
                                    <a:cubicBezTo>
                                      <a:pt x="4095" y="15772"/>
                                      <a:pt x="4141" y="15726"/>
                                      <a:pt x="4188" y="15726"/>
                                    </a:cubicBezTo>
                                    <a:cubicBezTo>
                                      <a:pt x="4272" y="15680"/>
                                      <a:pt x="4346" y="15587"/>
                                      <a:pt x="4430" y="15402"/>
                                    </a:cubicBezTo>
                                    <a:cubicBezTo>
                                      <a:pt x="4448" y="15356"/>
                                      <a:pt x="4476" y="15310"/>
                                      <a:pt x="4476" y="15356"/>
                                    </a:cubicBezTo>
                                    <a:cubicBezTo>
                                      <a:pt x="4476" y="15356"/>
                                      <a:pt x="4495" y="15310"/>
                                      <a:pt x="4514" y="15217"/>
                                    </a:cubicBezTo>
                                    <a:cubicBezTo>
                                      <a:pt x="4532" y="15078"/>
                                      <a:pt x="4551" y="15078"/>
                                      <a:pt x="4616" y="15078"/>
                                    </a:cubicBezTo>
                                    <a:cubicBezTo>
                                      <a:pt x="4681" y="15078"/>
                                      <a:pt x="4690" y="15078"/>
                                      <a:pt x="4718" y="15263"/>
                                    </a:cubicBezTo>
                                    <a:cubicBezTo>
                                      <a:pt x="4737" y="15356"/>
                                      <a:pt x="4737" y="15448"/>
                                      <a:pt x="4728" y="15448"/>
                                    </a:cubicBezTo>
                                    <a:cubicBezTo>
                                      <a:pt x="4718" y="15448"/>
                                      <a:pt x="4709" y="15402"/>
                                      <a:pt x="4709" y="15402"/>
                                    </a:cubicBezTo>
                                    <a:cubicBezTo>
                                      <a:pt x="4709" y="15356"/>
                                      <a:pt x="4690" y="15356"/>
                                      <a:pt x="4672" y="15402"/>
                                    </a:cubicBezTo>
                                    <a:cubicBezTo>
                                      <a:pt x="4653" y="15448"/>
                                      <a:pt x="4616" y="15448"/>
                                      <a:pt x="4588" y="15448"/>
                                    </a:cubicBezTo>
                                    <a:cubicBezTo>
                                      <a:pt x="4569" y="15448"/>
                                      <a:pt x="4551" y="15448"/>
                                      <a:pt x="4551" y="15495"/>
                                    </a:cubicBezTo>
                                    <a:cubicBezTo>
                                      <a:pt x="4551" y="15541"/>
                                      <a:pt x="4579" y="15541"/>
                                      <a:pt x="4607" y="15541"/>
                                    </a:cubicBezTo>
                                    <a:cubicBezTo>
                                      <a:pt x="4644" y="15541"/>
                                      <a:pt x="4662" y="15541"/>
                                      <a:pt x="4662" y="15587"/>
                                    </a:cubicBezTo>
                                    <a:cubicBezTo>
                                      <a:pt x="4662" y="15633"/>
                                      <a:pt x="4672" y="15633"/>
                                      <a:pt x="4690" y="15633"/>
                                    </a:cubicBezTo>
                                    <a:cubicBezTo>
                                      <a:pt x="4718" y="15587"/>
                                      <a:pt x="4718" y="15587"/>
                                      <a:pt x="4690" y="15726"/>
                                    </a:cubicBezTo>
                                    <a:cubicBezTo>
                                      <a:pt x="4662" y="15818"/>
                                      <a:pt x="4672" y="15818"/>
                                      <a:pt x="4709" y="15726"/>
                                    </a:cubicBezTo>
                                    <a:cubicBezTo>
                                      <a:pt x="4765" y="15587"/>
                                      <a:pt x="4970" y="15587"/>
                                      <a:pt x="4951" y="15680"/>
                                    </a:cubicBezTo>
                                    <a:cubicBezTo>
                                      <a:pt x="4942" y="15726"/>
                                      <a:pt x="4951" y="15726"/>
                                      <a:pt x="4970" y="15633"/>
                                    </a:cubicBezTo>
                                    <a:cubicBezTo>
                                      <a:pt x="5007" y="15541"/>
                                      <a:pt x="5025" y="15495"/>
                                      <a:pt x="5025" y="15587"/>
                                    </a:cubicBezTo>
                                    <a:cubicBezTo>
                                      <a:pt x="5016" y="15772"/>
                                      <a:pt x="5025" y="15818"/>
                                      <a:pt x="5053" y="15680"/>
                                    </a:cubicBezTo>
                                    <a:cubicBezTo>
                                      <a:pt x="5081" y="15541"/>
                                      <a:pt x="5137" y="15495"/>
                                      <a:pt x="5184" y="15633"/>
                                    </a:cubicBezTo>
                                    <a:cubicBezTo>
                                      <a:pt x="5202" y="15680"/>
                                      <a:pt x="5249" y="15726"/>
                                      <a:pt x="5295" y="15772"/>
                                    </a:cubicBezTo>
                                    <a:cubicBezTo>
                                      <a:pt x="5342" y="15818"/>
                                      <a:pt x="5379" y="15818"/>
                                      <a:pt x="5379" y="15865"/>
                                    </a:cubicBezTo>
                                    <a:cubicBezTo>
                                      <a:pt x="5379" y="15911"/>
                                      <a:pt x="5323" y="16050"/>
                                      <a:pt x="5295" y="16050"/>
                                    </a:cubicBezTo>
                                    <a:cubicBezTo>
                                      <a:pt x="5267" y="16050"/>
                                      <a:pt x="5267" y="16050"/>
                                      <a:pt x="5295" y="16142"/>
                                    </a:cubicBezTo>
                                    <a:cubicBezTo>
                                      <a:pt x="5323" y="16235"/>
                                      <a:pt x="5323" y="16235"/>
                                      <a:pt x="5295" y="16281"/>
                                    </a:cubicBezTo>
                                    <a:cubicBezTo>
                                      <a:pt x="5286" y="16327"/>
                                      <a:pt x="5258" y="16327"/>
                                      <a:pt x="5249" y="16327"/>
                                    </a:cubicBezTo>
                                    <a:cubicBezTo>
                                      <a:pt x="5230" y="16327"/>
                                      <a:pt x="5230" y="16327"/>
                                      <a:pt x="5230" y="16373"/>
                                    </a:cubicBezTo>
                                    <a:cubicBezTo>
                                      <a:pt x="5239" y="16420"/>
                                      <a:pt x="5221" y="16420"/>
                                      <a:pt x="5212" y="16420"/>
                                    </a:cubicBezTo>
                                    <a:cubicBezTo>
                                      <a:pt x="5174" y="16420"/>
                                      <a:pt x="5165" y="16512"/>
                                      <a:pt x="5202" y="16605"/>
                                    </a:cubicBezTo>
                                    <a:cubicBezTo>
                                      <a:pt x="5230" y="16651"/>
                                      <a:pt x="5230" y="16651"/>
                                      <a:pt x="5193" y="16651"/>
                                    </a:cubicBezTo>
                                    <a:cubicBezTo>
                                      <a:pt x="5174" y="16651"/>
                                      <a:pt x="5156" y="16651"/>
                                      <a:pt x="5146" y="16605"/>
                                    </a:cubicBezTo>
                                    <a:cubicBezTo>
                                      <a:pt x="5137" y="16558"/>
                                      <a:pt x="5118" y="16558"/>
                                      <a:pt x="5100" y="16512"/>
                                    </a:cubicBezTo>
                                    <a:cubicBezTo>
                                      <a:pt x="5072" y="16466"/>
                                      <a:pt x="5072" y="16512"/>
                                      <a:pt x="5109" y="16651"/>
                                    </a:cubicBezTo>
                                    <a:cubicBezTo>
                                      <a:pt x="5156" y="16836"/>
                                      <a:pt x="5156" y="16975"/>
                                      <a:pt x="5100" y="16790"/>
                                    </a:cubicBezTo>
                                    <a:cubicBezTo>
                                      <a:pt x="5081" y="16743"/>
                                      <a:pt x="5063" y="16697"/>
                                      <a:pt x="5044" y="16697"/>
                                    </a:cubicBezTo>
                                    <a:cubicBezTo>
                                      <a:pt x="5025" y="16697"/>
                                      <a:pt x="5007" y="16651"/>
                                      <a:pt x="4988" y="16605"/>
                                    </a:cubicBezTo>
                                    <a:cubicBezTo>
                                      <a:pt x="4970" y="16558"/>
                                      <a:pt x="4942" y="16466"/>
                                      <a:pt x="4932" y="16466"/>
                                    </a:cubicBezTo>
                                    <a:cubicBezTo>
                                      <a:pt x="4914" y="16420"/>
                                      <a:pt x="4904" y="16420"/>
                                      <a:pt x="4923" y="16373"/>
                                    </a:cubicBezTo>
                                    <a:cubicBezTo>
                                      <a:pt x="4932" y="16327"/>
                                      <a:pt x="4951" y="16327"/>
                                      <a:pt x="4960" y="16373"/>
                                    </a:cubicBezTo>
                                    <a:cubicBezTo>
                                      <a:pt x="4979" y="16420"/>
                                      <a:pt x="4988" y="16420"/>
                                      <a:pt x="4997" y="16373"/>
                                    </a:cubicBezTo>
                                    <a:cubicBezTo>
                                      <a:pt x="5007" y="16327"/>
                                      <a:pt x="4997" y="16281"/>
                                      <a:pt x="4979" y="16281"/>
                                    </a:cubicBezTo>
                                    <a:cubicBezTo>
                                      <a:pt x="4960" y="16235"/>
                                      <a:pt x="4960" y="16235"/>
                                      <a:pt x="4988" y="16142"/>
                                    </a:cubicBezTo>
                                    <a:cubicBezTo>
                                      <a:pt x="5007" y="16096"/>
                                      <a:pt x="5025" y="16003"/>
                                      <a:pt x="5025" y="15957"/>
                                    </a:cubicBezTo>
                                    <a:cubicBezTo>
                                      <a:pt x="5025" y="15911"/>
                                      <a:pt x="4997" y="16003"/>
                                      <a:pt x="4960" y="16142"/>
                                    </a:cubicBezTo>
                                    <a:cubicBezTo>
                                      <a:pt x="4914" y="16327"/>
                                      <a:pt x="4895" y="16373"/>
                                      <a:pt x="4877" y="16327"/>
                                    </a:cubicBezTo>
                                    <a:cubicBezTo>
                                      <a:pt x="4858" y="16281"/>
                                      <a:pt x="4858" y="16235"/>
                                      <a:pt x="4877" y="16142"/>
                                    </a:cubicBezTo>
                                    <a:cubicBezTo>
                                      <a:pt x="4923" y="15957"/>
                                      <a:pt x="4923" y="15865"/>
                                      <a:pt x="4886" y="16003"/>
                                    </a:cubicBezTo>
                                    <a:cubicBezTo>
                                      <a:pt x="4867" y="16096"/>
                                      <a:pt x="4839" y="16188"/>
                                      <a:pt x="4830" y="16188"/>
                                    </a:cubicBezTo>
                                    <a:cubicBezTo>
                                      <a:pt x="4821" y="16188"/>
                                      <a:pt x="4811" y="16235"/>
                                      <a:pt x="4811" y="16281"/>
                                    </a:cubicBezTo>
                                    <a:cubicBezTo>
                                      <a:pt x="4811" y="16327"/>
                                      <a:pt x="4793" y="16420"/>
                                      <a:pt x="4774" y="16420"/>
                                    </a:cubicBezTo>
                                    <a:cubicBezTo>
                                      <a:pt x="4756" y="16466"/>
                                      <a:pt x="4728" y="16558"/>
                                      <a:pt x="4718" y="16605"/>
                                    </a:cubicBezTo>
                                    <a:cubicBezTo>
                                      <a:pt x="4700" y="16790"/>
                                      <a:pt x="4569" y="17021"/>
                                      <a:pt x="4495" y="17021"/>
                                    </a:cubicBezTo>
                                    <a:cubicBezTo>
                                      <a:pt x="4467" y="17021"/>
                                      <a:pt x="4439" y="17067"/>
                                      <a:pt x="4439" y="17067"/>
                                    </a:cubicBezTo>
                                    <a:cubicBezTo>
                                      <a:pt x="4439" y="17067"/>
                                      <a:pt x="4448" y="17113"/>
                                      <a:pt x="4458" y="17067"/>
                                    </a:cubicBezTo>
                                    <a:cubicBezTo>
                                      <a:pt x="4467" y="17067"/>
                                      <a:pt x="4476" y="17067"/>
                                      <a:pt x="4476" y="17113"/>
                                    </a:cubicBezTo>
                                    <a:cubicBezTo>
                                      <a:pt x="4476" y="17160"/>
                                      <a:pt x="4467" y="17160"/>
                                      <a:pt x="4448" y="17160"/>
                                    </a:cubicBezTo>
                                    <a:cubicBezTo>
                                      <a:pt x="4430" y="17160"/>
                                      <a:pt x="4421" y="17160"/>
                                      <a:pt x="4421" y="17206"/>
                                    </a:cubicBezTo>
                                    <a:cubicBezTo>
                                      <a:pt x="4421" y="17298"/>
                                      <a:pt x="4327" y="17437"/>
                                      <a:pt x="4225" y="17530"/>
                                    </a:cubicBezTo>
                                    <a:cubicBezTo>
                                      <a:pt x="4160" y="17576"/>
                                      <a:pt x="4160" y="17576"/>
                                      <a:pt x="4244" y="17576"/>
                                    </a:cubicBezTo>
                                    <a:cubicBezTo>
                                      <a:pt x="4300" y="17576"/>
                                      <a:pt x="4337" y="17576"/>
                                      <a:pt x="4337" y="17622"/>
                                    </a:cubicBezTo>
                                    <a:cubicBezTo>
                                      <a:pt x="4337" y="17668"/>
                                      <a:pt x="4355" y="17622"/>
                                      <a:pt x="4383" y="17576"/>
                                    </a:cubicBezTo>
                                    <a:cubicBezTo>
                                      <a:pt x="4439" y="17437"/>
                                      <a:pt x="4560" y="17206"/>
                                      <a:pt x="4579" y="17206"/>
                                    </a:cubicBezTo>
                                    <a:cubicBezTo>
                                      <a:pt x="4588" y="17206"/>
                                      <a:pt x="4588" y="17252"/>
                                      <a:pt x="4588" y="17252"/>
                                    </a:cubicBezTo>
                                    <a:cubicBezTo>
                                      <a:pt x="4579" y="17298"/>
                                      <a:pt x="4588" y="17298"/>
                                      <a:pt x="4616" y="17298"/>
                                    </a:cubicBezTo>
                                    <a:cubicBezTo>
                                      <a:pt x="4644" y="17252"/>
                                      <a:pt x="4653" y="17298"/>
                                      <a:pt x="4644" y="17345"/>
                                    </a:cubicBezTo>
                                    <a:cubicBezTo>
                                      <a:pt x="4607" y="17576"/>
                                      <a:pt x="4746" y="17067"/>
                                      <a:pt x="4793" y="16790"/>
                                    </a:cubicBezTo>
                                    <a:lnTo>
                                      <a:pt x="4858" y="16466"/>
                                    </a:lnTo>
                                    <a:lnTo>
                                      <a:pt x="4904" y="16558"/>
                                    </a:lnTo>
                                    <a:cubicBezTo>
                                      <a:pt x="4932" y="16605"/>
                                      <a:pt x="4979" y="16743"/>
                                      <a:pt x="5007" y="16836"/>
                                    </a:cubicBezTo>
                                    <a:cubicBezTo>
                                      <a:pt x="5035" y="16928"/>
                                      <a:pt x="5072" y="17067"/>
                                      <a:pt x="5091" y="17067"/>
                                    </a:cubicBezTo>
                                    <a:cubicBezTo>
                                      <a:pt x="5118" y="17113"/>
                                      <a:pt x="5109" y="17113"/>
                                      <a:pt x="5081" y="17206"/>
                                    </a:cubicBezTo>
                                    <a:cubicBezTo>
                                      <a:pt x="5035" y="17345"/>
                                      <a:pt x="4932" y="17391"/>
                                      <a:pt x="4942" y="17252"/>
                                    </a:cubicBezTo>
                                    <a:cubicBezTo>
                                      <a:pt x="4951" y="17206"/>
                                      <a:pt x="4942" y="17206"/>
                                      <a:pt x="4914" y="17252"/>
                                    </a:cubicBezTo>
                                    <a:cubicBezTo>
                                      <a:pt x="4877" y="17298"/>
                                      <a:pt x="4877" y="17345"/>
                                      <a:pt x="4904" y="17345"/>
                                    </a:cubicBezTo>
                                    <a:cubicBezTo>
                                      <a:pt x="4923" y="17345"/>
                                      <a:pt x="4951" y="17391"/>
                                      <a:pt x="4970" y="17391"/>
                                    </a:cubicBezTo>
                                    <a:cubicBezTo>
                                      <a:pt x="5007" y="17391"/>
                                      <a:pt x="5007" y="17391"/>
                                      <a:pt x="4979" y="17483"/>
                                    </a:cubicBezTo>
                                    <a:cubicBezTo>
                                      <a:pt x="4960" y="17530"/>
                                      <a:pt x="4932" y="17576"/>
                                      <a:pt x="4904" y="17530"/>
                                    </a:cubicBezTo>
                                    <a:lnTo>
                                      <a:pt x="4867" y="17483"/>
                                    </a:lnTo>
                                    <a:lnTo>
                                      <a:pt x="4914" y="17576"/>
                                    </a:lnTo>
                                    <a:cubicBezTo>
                                      <a:pt x="4951" y="17669"/>
                                      <a:pt x="4960" y="17669"/>
                                      <a:pt x="5035" y="17530"/>
                                    </a:cubicBezTo>
                                    <a:cubicBezTo>
                                      <a:pt x="5081" y="17437"/>
                                      <a:pt x="5118" y="17345"/>
                                      <a:pt x="5128" y="17298"/>
                                    </a:cubicBezTo>
                                    <a:cubicBezTo>
                                      <a:pt x="5137" y="17252"/>
                                      <a:pt x="5156" y="17252"/>
                                      <a:pt x="5165" y="17252"/>
                                    </a:cubicBezTo>
                                    <a:cubicBezTo>
                                      <a:pt x="5212" y="17252"/>
                                      <a:pt x="5407" y="16975"/>
                                      <a:pt x="5454" y="16882"/>
                                    </a:cubicBezTo>
                                    <a:cubicBezTo>
                                      <a:pt x="5509" y="16743"/>
                                      <a:pt x="5454" y="16790"/>
                                      <a:pt x="5351" y="16928"/>
                                    </a:cubicBezTo>
                                    <a:cubicBezTo>
                                      <a:pt x="5249" y="17113"/>
                                      <a:pt x="5184" y="17067"/>
                                      <a:pt x="5230" y="16882"/>
                                    </a:cubicBezTo>
                                    <a:cubicBezTo>
                                      <a:pt x="5286" y="16697"/>
                                      <a:pt x="5379" y="16235"/>
                                      <a:pt x="5388" y="16096"/>
                                    </a:cubicBezTo>
                                    <a:cubicBezTo>
                                      <a:pt x="5407" y="15911"/>
                                      <a:pt x="5444" y="15772"/>
                                      <a:pt x="5491" y="15772"/>
                                    </a:cubicBezTo>
                                    <a:cubicBezTo>
                                      <a:pt x="5519" y="15772"/>
                                      <a:pt x="5565" y="15726"/>
                                      <a:pt x="5593" y="15633"/>
                                    </a:cubicBezTo>
                                    <a:cubicBezTo>
                                      <a:pt x="5630" y="15541"/>
                                      <a:pt x="5658" y="15495"/>
                                      <a:pt x="5668" y="15495"/>
                                    </a:cubicBezTo>
                                    <a:cubicBezTo>
                                      <a:pt x="5677" y="15495"/>
                                      <a:pt x="5695" y="15448"/>
                                      <a:pt x="5714" y="15356"/>
                                    </a:cubicBezTo>
                                    <a:cubicBezTo>
                                      <a:pt x="5751" y="15217"/>
                                      <a:pt x="5751" y="15217"/>
                                      <a:pt x="5789" y="15310"/>
                                    </a:cubicBezTo>
                                    <a:cubicBezTo>
                                      <a:pt x="5816" y="15402"/>
                                      <a:pt x="5816" y="15402"/>
                                      <a:pt x="5798" y="15310"/>
                                    </a:cubicBezTo>
                                    <a:cubicBezTo>
                                      <a:pt x="5770" y="15217"/>
                                      <a:pt x="5770" y="15171"/>
                                      <a:pt x="5872" y="14847"/>
                                    </a:cubicBezTo>
                                    <a:cubicBezTo>
                                      <a:pt x="5928" y="14662"/>
                                      <a:pt x="5947" y="14570"/>
                                      <a:pt x="5919" y="14662"/>
                                    </a:cubicBezTo>
                                    <a:cubicBezTo>
                                      <a:pt x="5891" y="14755"/>
                                      <a:pt x="5863" y="14801"/>
                                      <a:pt x="5854" y="14801"/>
                                    </a:cubicBezTo>
                                    <a:cubicBezTo>
                                      <a:pt x="5844" y="14801"/>
                                      <a:pt x="5816" y="14893"/>
                                      <a:pt x="5779" y="14986"/>
                                    </a:cubicBezTo>
                                    <a:cubicBezTo>
                                      <a:pt x="5723" y="15217"/>
                                      <a:pt x="5584" y="15541"/>
                                      <a:pt x="5519" y="15541"/>
                                    </a:cubicBezTo>
                                    <a:lnTo>
                                      <a:pt x="5472" y="15541"/>
                                    </a:lnTo>
                                    <a:lnTo>
                                      <a:pt x="5519" y="15310"/>
                                    </a:lnTo>
                                    <a:cubicBezTo>
                                      <a:pt x="5602" y="14940"/>
                                      <a:pt x="5640" y="14755"/>
                                      <a:pt x="5640" y="14662"/>
                                    </a:cubicBezTo>
                                    <a:cubicBezTo>
                                      <a:pt x="5640" y="14616"/>
                                      <a:pt x="5658" y="14570"/>
                                      <a:pt x="5686" y="14523"/>
                                    </a:cubicBezTo>
                                    <a:cubicBezTo>
                                      <a:pt x="5714" y="14477"/>
                                      <a:pt x="5751" y="14431"/>
                                      <a:pt x="5779" y="14385"/>
                                    </a:cubicBezTo>
                                    <a:cubicBezTo>
                                      <a:pt x="5844" y="14246"/>
                                      <a:pt x="5863" y="14338"/>
                                      <a:pt x="5816" y="14523"/>
                                    </a:cubicBezTo>
                                    <a:cubicBezTo>
                                      <a:pt x="5798" y="14616"/>
                                      <a:pt x="5779" y="14708"/>
                                      <a:pt x="5789" y="14708"/>
                                    </a:cubicBezTo>
                                    <a:cubicBezTo>
                                      <a:pt x="5798" y="14708"/>
                                      <a:pt x="5816" y="14662"/>
                                      <a:pt x="5835" y="14570"/>
                                    </a:cubicBezTo>
                                    <a:cubicBezTo>
                                      <a:pt x="5854" y="14477"/>
                                      <a:pt x="5872" y="14431"/>
                                      <a:pt x="5882" y="14431"/>
                                    </a:cubicBezTo>
                                    <a:cubicBezTo>
                                      <a:pt x="5891" y="14477"/>
                                      <a:pt x="5900" y="14477"/>
                                      <a:pt x="5900" y="14385"/>
                                    </a:cubicBezTo>
                                    <a:cubicBezTo>
                                      <a:pt x="5910" y="14338"/>
                                      <a:pt x="5900" y="14292"/>
                                      <a:pt x="5900" y="14338"/>
                                    </a:cubicBezTo>
                                    <a:cubicBezTo>
                                      <a:pt x="5891" y="14338"/>
                                      <a:pt x="5872" y="14338"/>
                                      <a:pt x="5854" y="14246"/>
                                    </a:cubicBezTo>
                                    <a:lnTo>
                                      <a:pt x="5816" y="14153"/>
                                    </a:lnTo>
                                    <a:lnTo>
                                      <a:pt x="5863" y="14107"/>
                                    </a:lnTo>
                                    <a:cubicBezTo>
                                      <a:pt x="5882" y="14107"/>
                                      <a:pt x="5900" y="14061"/>
                                      <a:pt x="5900" y="14061"/>
                                    </a:cubicBezTo>
                                    <a:cubicBezTo>
                                      <a:pt x="5900" y="14061"/>
                                      <a:pt x="5872" y="14061"/>
                                      <a:pt x="5844" y="14107"/>
                                    </a:cubicBezTo>
                                    <a:cubicBezTo>
                                      <a:pt x="5807" y="14153"/>
                                      <a:pt x="5779" y="14153"/>
                                      <a:pt x="5761" y="14107"/>
                                    </a:cubicBezTo>
                                    <a:cubicBezTo>
                                      <a:pt x="5742" y="14061"/>
                                      <a:pt x="5723" y="14061"/>
                                      <a:pt x="5705" y="14200"/>
                                    </a:cubicBezTo>
                                    <a:cubicBezTo>
                                      <a:pt x="5686" y="14292"/>
                                      <a:pt x="5668" y="14385"/>
                                      <a:pt x="5649" y="14385"/>
                                    </a:cubicBezTo>
                                    <a:cubicBezTo>
                                      <a:pt x="5621" y="14385"/>
                                      <a:pt x="5640" y="14292"/>
                                      <a:pt x="5686" y="14107"/>
                                    </a:cubicBezTo>
                                    <a:cubicBezTo>
                                      <a:pt x="5705" y="14061"/>
                                      <a:pt x="5723" y="13968"/>
                                      <a:pt x="5723" y="13876"/>
                                    </a:cubicBezTo>
                                    <a:cubicBezTo>
                                      <a:pt x="5723" y="13783"/>
                                      <a:pt x="5723" y="13783"/>
                                      <a:pt x="5733" y="13876"/>
                                    </a:cubicBezTo>
                                    <a:cubicBezTo>
                                      <a:pt x="5742" y="13968"/>
                                      <a:pt x="5742" y="13968"/>
                                      <a:pt x="5761" y="13876"/>
                                    </a:cubicBezTo>
                                    <a:cubicBezTo>
                                      <a:pt x="5770" y="13783"/>
                                      <a:pt x="5779" y="13691"/>
                                      <a:pt x="5770" y="13645"/>
                                    </a:cubicBezTo>
                                    <a:cubicBezTo>
                                      <a:pt x="5761" y="13598"/>
                                      <a:pt x="5770" y="13552"/>
                                      <a:pt x="5779" y="13552"/>
                                    </a:cubicBezTo>
                                    <a:cubicBezTo>
                                      <a:pt x="5789" y="13552"/>
                                      <a:pt x="5798" y="13506"/>
                                      <a:pt x="5798" y="13413"/>
                                    </a:cubicBezTo>
                                    <a:cubicBezTo>
                                      <a:pt x="5789" y="13228"/>
                                      <a:pt x="5835" y="13043"/>
                                      <a:pt x="5844" y="13228"/>
                                    </a:cubicBezTo>
                                    <a:cubicBezTo>
                                      <a:pt x="5854" y="13275"/>
                                      <a:pt x="5844" y="13321"/>
                                      <a:pt x="5835" y="13321"/>
                                    </a:cubicBezTo>
                                    <a:cubicBezTo>
                                      <a:pt x="5826" y="13321"/>
                                      <a:pt x="5816" y="13321"/>
                                      <a:pt x="5807" y="13367"/>
                                    </a:cubicBezTo>
                                    <a:cubicBezTo>
                                      <a:pt x="5798" y="13413"/>
                                      <a:pt x="5807" y="13413"/>
                                      <a:pt x="5835" y="13367"/>
                                    </a:cubicBezTo>
                                    <a:cubicBezTo>
                                      <a:pt x="5854" y="13321"/>
                                      <a:pt x="5872" y="13275"/>
                                      <a:pt x="5872" y="13228"/>
                                    </a:cubicBezTo>
                                    <a:cubicBezTo>
                                      <a:pt x="5872" y="13182"/>
                                      <a:pt x="5891" y="13090"/>
                                      <a:pt x="5900" y="12997"/>
                                    </a:cubicBezTo>
                                    <a:lnTo>
                                      <a:pt x="5928" y="12858"/>
                                    </a:lnTo>
                                    <a:lnTo>
                                      <a:pt x="5984" y="13043"/>
                                    </a:lnTo>
                                    <a:cubicBezTo>
                                      <a:pt x="6012" y="13136"/>
                                      <a:pt x="6040" y="13275"/>
                                      <a:pt x="6040" y="13275"/>
                                    </a:cubicBezTo>
                                    <a:cubicBezTo>
                                      <a:pt x="6040" y="13321"/>
                                      <a:pt x="6021" y="13321"/>
                                      <a:pt x="5937" y="13413"/>
                                    </a:cubicBezTo>
                                    <a:cubicBezTo>
                                      <a:pt x="5928" y="13413"/>
                                      <a:pt x="5919" y="13413"/>
                                      <a:pt x="5900" y="13413"/>
                                    </a:cubicBezTo>
                                    <a:cubicBezTo>
                                      <a:pt x="5891" y="13413"/>
                                      <a:pt x="5872" y="13460"/>
                                      <a:pt x="5872" y="13460"/>
                                    </a:cubicBezTo>
                                    <a:cubicBezTo>
                                      <a:pt x="5872" y="13506"/>
                                      <a:pt x="5965" y="13460"/>
                                      <a:pt x="6021" y="13321"/>
                                    </a:cubicBezTo>
                                    <a:cubicBezTo>
                                      <a:pt x="6058" y="13228"/>
                                      <a:pt x="6189" y="13367"/>
                                      <a:pt x="6189" y="13460"/>
                                    </a:cubicBezTo>
                                    <a:cubicBezTo>
                                      <a:pt x="6189" y="13506"/>
                                      <a:pt x="6189" y="13506"/>
                                      <a:pt x="6198" y="13460"/>
                                    </a:cubicBezTo>
                                    <a:cubicBezTo>
                                      <a:pt x="6207" y="13413"/>
                                      <a:pt x="6226" y="13413"/>
                                      <a:pt x="6291" y="13460"/>
                                    </a:cubicBezTo>
                                    <a:cubicBezTo>
                                      <a:pt x="6338" y="13506"/>
                                      <a:pt x="6375" y="13552"/>
                                      <a:pt x="6375" y="13552"/>
                                    </a:cubicBezTo>
                                    <a:cubicBezTo>
                                      <a:pt x="6375" y="13552"/>
                                      <a:pt x="6375" y="13645"/>
                                      <a:pt x="6366" y="13691"/>
                                    </a:cubicBezTo>
                                    <a:cubicBezTo>
                                      <a:pt x="6347" y="13830"/>
                                      <a:pt x="6347" y="13830"/>
                                      <a:pt x="6366" y="13737"/>
                                    </a:cubicBezTo>
                                    <a:cubicBezTo>
                                      <a:pt x="6375" y="13691"/>
                                      <a:pt x="6393" y="13645"/>
                                      <a:pt x="6393" y="13645"/>
                                    </a:cubicBezTo>
                                    <a:cubicBezTo>
                                      <a:pt x="6393" y="13645"/>
                                      <a:pt x="6412" y="13598"/>
                                      <a:pt x="6431" y="13598"/>
                                    </a:cubicBezTo>
                                    <a:cubicBezTo>
                                      <a:pt x="6449" y="13598"/>
                                      <a:pt x="6468" y="13598"/>
                                      <a:pt x="6477" y="13645"/>
                                    </a:cubicBezTo>
                                    <a:cubicBezTo>
                                      <a:pt x="6496" y="13691"/>
                                      <a:pt x="6505" y="13691"/>
                                      <a:pt x="6514" y="13645"/>
                                    </a:cubicBezTo>
                                    <a:cubicBezTo>
                                      <a:pt x="6524" y="13552"/>
                                      <a:pt x="6598" y="13552"/>
                                      <a:pt x="6607" y="13645"/>
                                    </a:cubicBezTo>
                                    <a:cubicBezTo>
                                      <a:pt x="6617" y="13691"/>
                                      <a:pt x="6645" y="13691"/>
                                      <a:pt x="6682" y="13691"/>
                                    </a:cubicBezTo>
                                    <a:cubicBezTo>
                                      <a:pt x="6738" y="13691"/>
                                      <a:pt x="6747" y="13691"/>
                                      <a:pt x="6728" y="13783"/>
                                    </a:cubicBezTo>
                                    <a:cubicBezTo>
                                      <a:pt x="6719" y="13830"/>
                                      <a:pt x="6701" y="13876"/>
                                      <a:pt x="6691" y="13876"/>
                                    </a:cubicBezTo>
                                    <a:cubicBezTo>
                                      <a:pt x="6682" y="13876"/>
                                      <a:pt x="6663" y="13922"/>
                                      <a:pt x="6663" y="13922"/>
                                    </a:cubicBezTo>
                                    <a:cubicBezTo>
                                      <a:pt x="6654" y="13968"/>
                                      <a:pt x="6728" y="13968"/>
                                      <a:pt x="6766" y="13876"/>
                                    </a:cubicBezTo>
                                    <a:cubicBezTo>
                                      <a:pt x="6794" y="13830"/>
                                      <a:pt x="6831" y="13876"/>
                                      <a:pt x="6831" y="13968"/>
                                    </a:cubicBezTo>
                                    <a:cubicBezTo>
                                      <a:pt x="6831" y="14015"/>
                                      <a:pt x="6812" y="14061"/>
                                      <a:pt x="6794" y="14061"/>
                                    </a:cubicBezTo>
                                    <a:cubicBezTo>
                                      <a:pt x="6756" y="14107"/>
                                      <a:pt x="6756" y="14107"/>
                                      <a:pt x="6803" y="14107"/>
                                    </a:cubicBezTo>
                                    <a:cubicBezTo>
                                      <a:pt x="6831" y="14107"/>
                                      <a:pt x="6868" y="14061"/>
                                      <a:pt x="6896" y="14015"/>
                                    </a:cubicBezTo>
                                    <a:cubicBezTo>
                                      <a:pt x="6961" y="13922"/>
                                      <a:pt x="6961" y="13922"/>
                                      <a:pt x="6933" y="14061"/>
                                    </a:cubicBezTo>
                                    <a:cubicBezTo>
                                      <a:pt x="6905" y="14200"/>
                                      <a:pt x="6887" y="14385"/>
                                      <a:pt x="6896" y="14385"/>
                                    </a:cubicBezTo>
                                    <a:cubicBezTo>
                                      <a:pt x="6896" y="14385"/>
                                      <a:pt x="6915" y="14292"/>
                                      <a:pt x="6933" y="14153"/>
                                    </a:cubicBezTo>
                                    <a:cubicBezTo>
                                      <a:pt x="6970" y="13876"/>
                                      <a:pt x="7017" y="13737"/>
                                      <a:pt x="7064" y="13830"/>
                                    </a:cubicBezTo>
                                    <a:cubicBezTo>
                                      <a:pt x="7101" y="13876"/>
                                      <a:pt x="7091" y="13922"/>
                                      <a:pt x="6998" y="14246"/>
                                    </a:cubicBezTo>
                                    <a:cubicBezTo>
                                      <a:pt x="6943" y="14431"/>
                                      <a:pt x="6896" y="14570"/>
                                      <a:pt x="6896" y="14523"/>
                                    </a:cubicBezTo>
                                    <a:cubicBezTo>
                                      <a:pt x="6896" y="14477"/>
                                      <a:pt x="6877" y="14523"/>
                                      <a:pt x="6859" y="14616"/>
                                    </a:cubicBezTo>
                                    <a:cubicBezTo>
                                      <a:pt x="6840" y="14708"/>
                                      <a:pt x="6822" y="14801"/>
                                      <a:pt x="6831" y="14801"/>
                                    </a:cubicBezTo>
                                    <a:cubicBezTo>
                                      <a:pt x="6831" y="14801"/>
                                      <a:pt x="6831" y="14847"/>
                                      <a:pt x="6822" y="14893"/>
                                    </a:cubicBezTo>
                                    <a:cubicBezTo>
                                      <a:pt x="6812" y="14893"/>
                                      <a:pt x="6803" y="14940"/>
                                      <a:pt x="6803" y="14986"/>
                                    </a:cubicBezTo>
                                    <a:cubicBezTo>
                                      <a:pt x="6803" y="15032"/>
                                      <a:pt x="6831" y="14986"/>
                                      <a:pt x="6859" y="14847"/>
                                    </a:cubicBezTo>
                                    <a:cubicBezTo>
                                      <a:pt x="7073" y="14107"/>
                                      <a:pt x="7129" y="13922"/>
                                      <a:pt x="7119" y="13876"/>
                                    </a:cubicBezTo>
                                    <a:cubicBezTo>
                                      <a:pt x="7119" y="13830"/>
                                      <a:pt x="7129" y="13783"/>
                                      <a:pt x="7147" y="13737"/>
                                    </a:cubicBezTo>
                                    <a:cubicBezTo>
                                      <a:pt x="7194" y="13645"/>
                                      <a:pt x="7250" y="13367"/>
                                      <a:pt x="7315" y="13043"/>
                                    </a:cubicBezTo>
                                    <a:cubicBezTo>
                                      <a:pt x="7343" y="12858"/>
                                      <a:pt x="7399" y="12627"/>
                                      <a:pt x="7426" y="12488"/>
                                    </a:cubicBezTo>
                                    <a:cubicBezTo>
                                      <a:pt x="7454" y="12350"/>
                                      <a:pt x="7482" y="12211"/>
                                      <a:pt x="7482" y="12211"/>
                                    </a:cubicBezTo>
                                    <a:cubicBezTo>
                                      <a:pt x="7482" y="12164"/>
                                      <a:pt x="7492" y="12164"/>
                                      <a:pt x="7501" y="12211"/>
                                    </a:cubicBezTo>
                                    <a:cubicBezTo>
                                      <a:pt x="7510" y="12257"/>
                                      <a:pt x="7520" y="12211"/>
                                      <a:pt x="7510" y="12164"/>
                                    </a:cubicBezTo>
                                    <a:cubicBezTo>
                                      <a:pt x="7501" y="12118"/>
                                      <a:pt x="7520" y="11979"/>
                                      <a:pt x="7557" y="11794"/>
                                    </a:cubicBezTo>
                                    <a:cubicBezTo>
                                      <a:pt x="7585" y="11656"/>
                                      <a:pt x="7613" y="11471"/>
                                      <a:pt x="7622" y="11424"/>
                                    </a:cubicBezTo>
                                    <a:cubicBezTo>
                                      <a:pt x="7631" y="11332"/>
                                      <a:pt x="7678" y="11332"/>
                                      <a:pt x="7678" y="11424"/>
                                    </a:cubicBezTo>
                                    <a:cubicBezTo>
                                      <a:pt x="7678" y="11471"/>
                                      <a:pt x="7696" y="11471"/>
                                      <a:pt x="7715" y="11424"/>
                                    </a:cubicBezTo>
                                    <a:cubicBezTo>
                                      <a:pt x="7780" y="11378"/>
                                      <a:pt x="7845" y="11702"/>
                                      <a:pt x="7808" y="11887"/>
                                    </a:cubicBezTo>
                                    <a:cubicBezTo>
                                      <a:pt x="7780" y="11979"/>
                                      <a:pt x="7761" y="11979"/>
                                      <a:pt x="7696" y="11748"/>
                                    </a:cubicBezTo>
                                    <a:cubicBezTo>
                                      <a:pt x="7668" y="11609"/>
                                      <a:pt x="7631" y="11563"/>
                                      <a:pt x="7622" y="11563"/>
                                    </a:cubicBezTo>
                                    <a:cubicBezTo>
                                      <a:pt x="7613" y="11563"/>
                                      <a:pt x="7622" y="11656"/>
                                      <a:pt x="7631" y="11702"/>
                                    </a:cubicBezTo>
                                    <a:cubicBezTo>
                                      <a:pt x="7659" y="11748"/>
                                      <a:pt x="7659" y="11794"/>
                                      <a:pt x="7640" y="11887"/>
                                    </a:cubicBezTo>
                                    <a:cubicBezTo>
                                      <a:pt x="7613" y="12072"/>
                                      <a:pt x="7613" y="12257"/>
                                      <a:pt x="7640" y="12165"/>
                                    </a:cubicBezTo>
                                    <a:cubicBezTo>
                                      <a:pt x="7659" y="12072"/>
                                      <a:pt x="7706" y="12072"/>
                                      <a:pt x="7706" y="12165"/>
                                    </a:cubicBezTo>
                                    <a:cubicBezTo>
                                      <a:pt x="7706" y="12257"/>
                                      <a:pt x="7631" y="12303"/>
                                      <a:pt x="7613" y="12211"/>
                                    </a:cubicBezTo>
                                    <a:cubicBezTo>
                                      <a:pt x="7594" y="12165"/>
                                      <a:pt x="7585" y="12118"/>
                                      <a:pt x="7557" y="12211"/>
                                    </a:cubicBezTo>
                                    <a:cubicBezTo>
                                      <a:pt x="7538" y="12257"/>
                                      <a:pt x="7538" y="12303"/>
                                      <a:pt x="7538" y="12350"/>
                                    </a:cubicBezTo>
                                    <a:cubicBezTo>
                                      <a:pt x="7547" y="12350"/>
                                      <a:pt x="7538" y="12396"/>
                                      <a:pt x="7538" y="12396"/>
                                    </a:cubicBezTo>
                                    <a:cubicBezTo>
                                      <a:pt x="7529" y="12396"/>
                                      <a:pt x="7520" y="12488"/>
                                      <a:pt x="7520" y="12581"/>
                                    </a:cubicBezTo>
                                    <a:cubicBezTo>
                                      <a:pt x="7520" y="12673"/>
                                      <a:pt x="7510" y="12812"/>
                                      <a:pt x="7492" y="12858"/>
                                    </a:cubicBezTo>
                                    <a:cubicBezTo>
                                      <a:pt x="7473" y="12905"/>
                                      <a:pt x="7464" y="12997"/>
                                      <a:pt x="7454" y="13090"/>
                                    </a:cubicBezTo>
                                    <a:cubicBezTo>
                                      <a:pt x="7436" y="13228"/>
                                      <a:pt x="7436" y="13228"/>
                                      <a:pt x="7464" y="13182"/>
                                    </a:cubicBezTo>
                                    <a:cubicBezTo>
                                      <a:pt x="7482" y="13136"/>
                                      <a:pt x="7482" y="13182"/>
                                      <a:pt x="7454" y="13321"/>
                                    </a:cubicBezTo>
                                    <a:cubicBezTo>
                                      <a:pt x="7417" y="13506"/>
                                      <a:pt x="7417" y="13506"/>
                                      <a:pt x="7343" y="13460"/>
                                    </a:cubicBezTo>
                                    <a:cubicBezTo>
                                      <a:pt x="7268" y="13413"/>
                                      <a:pt x="7268" y="13413"/>
                                      <a:pt x="7315" y="13506"/>
                                    </a:cubicBezTo>
                                    <a:cubicBezTo>
                                      <a:pt x="7343" y="13552"/>
                                      <a:pt x="7371" y="13598"/>
                                      <a:pt x="7380" y="13598"/>
                                    </a:cubicBezTo>
                                    <a:cubicBezTo>
                                      <a:pt x="7389" y="13598"/>
                                      <a:pt x="7399" y="13598"/>
                                      <a:pt x="7399" y="13645"/>
                                    </a:cubicBezTo>
                                    <a:cubicBezTo>
                                      <a:pt x="7399" y="13691"/>
                                      <a:pt x="7315" y="14107"/>
                                      <a:pt x="7296" y="14153"/>
                                    </a:cubicBezTo>
                                    <a:cubicBezTo>
                                      <a:pt x="7268" y="14200"/>
                                      <a:pt x="7287" y="14292"/>
                                      <a:pt x="7315" y="14292"/>
                                    </a:cubicBezTo>
                                    <a:cubicBezTo>
                                      <a:pt x="7352" y="14292"/>
                                      <a:pt x="7352" y="14338"/>
                                      <a:pt x="7324" y="14477"/>
                                    </a:cubicBezTo>
                                    <a:cubicBezTo>
                                      <a:pt x="7296" y="14616"/>
                                      <a:pt x="7240" y="15125"/>
                                      <a:pt x="7259" y="15032"/>
                                    </a:cubicBezTo>
                                    <a:cubicBezTo>
                                      <a:pt x="7278" y="14986"/>
                                      <a:pt x="7324" y="14616"/>
                                      <a:pt x="7361" y="14385"/>
                                    </a:cubicBezTo>
                                    <a:cubicBezTo>
                                      <a:pt x="7389" y="14153"/>
                                      <a:pt x="7454" y="14015"/>
                                      <a:pt x="7482" y="14061"/>
                                    </a:cubicBezTo>
                                    <a:cubicBezTo>
                                      <a:pt x="7492" y="14061"/>
                                      <a:pt x="7492" y="14061"/>
                                      <a:pt x="7492" y="14015"/>
                                    </a:cubicBezTo>
                                    <a:cubicBezTo>
                                      <a:pt x="7482" y="13968"/>
                                      <a:pt x="7510" y="13876"/>
                                      <a:pt x="7547" y="13783"/>
                                    </a:cubicBezTo>
                                    <a:cubicBezTo>
                                      <a:pt x="7585" y="13691"/>
                                      <a:pt x="7640" y="13506"/>
                                      <a:pt x="7678" y="13367"/>
                                    </a:cubicBezTo>
                                    <a:cubicBezTo>
                                      <a:pt x="7715" y="13228"/>
                                      <a:pt x="7734" y="13136"/>
                                      <a:pt x="7743" y="13182"/>
                                    </a:cubicBezTo>
                                    <a:cubicBezTo>
                                      <a:pt x="7752" y="13228"/>
                                      <a:pt x="7752" y="13275"/>
                                      <a:pt x="7743" y="13321"/>
                                    </a:cubicBezTo>
                                    <a:cubicBezTo>
                                      <a:pt x="7734" y="13367"/>
                                      <a:pt x="7743" y="13367"/>
                                      <a:pt x="7761" y="13321"/>
                                    </a:cubicBezTo>
                                    <a:cubicBezTo>
                                      <a:pt x="7780" y="13275"/>
                                      <a:pt x="7789" y="13275"/>
                                      <a:pt x="7789" y="13321"/>
                                    </a:cubicBezTo>
                                    <a:cubicBezTo>
                                      <a:pt x="7789" y="13367"/>
                                      <a:pt x="7752" y="13506"/>
                                      <a:pt x="7687" y="13691"/>
                                    </a:cubicBezTo>
                                    <a:cubicBezTo>
                                      <a:pt x="7659" y="13737"/>
                                      <a:pt x="7659" y="13737"/>
                                      <a:pt x="7687" y="13737"/>
                                    </a:cubicBezTo>
                                    <a:cubicBezTo>
                                      <a:pt x="7724" y="13691"/>
                                      <a:pt x="7724" y="13783"/>
                                      <a:pt x="7696" y="13922"/>
                                    </a:cubicBezTo>
                                    <a:cubicBezTo>
                                      <a:pt x="7678" y="14015"/>
                                      <a:pt x="7650" y="14015"/>
                                      <a:pt x="7603" y="14015"/>
                                    </a:cubicBezTo>
                                    <a:cubicBezTo>
                                      <a:pt x="7557" y="14015"/>
                                      <a:pt x="7529" y="14061"/>
                                      <a:pt x="7538" y="14061"/>
                                    </a:cubicBezTo>
                                    <a:cubicBezTo>
                                      <a:pt x="7547" y="14107"/>
                                      <a:pt x="7566" y="14107"/>
                                      <a:pt x="7594" y="14061"/>
                                    </a:cubicBezTo>
                                    <a:cubicBezTo>
                                      <a:pt x="7631" y="14015"/>
                                      <a:pt x="7640" y="14061"/>
                                      <a:pt x="7640" y="14107"/>
                                    </a:cubicBezTo>
                                    <a:cubicBezTo>
                                      <a:pt x="7640" y="14153"/>
                                      <a:pt x="7668" y="14107"/>
                                      <a:pt x="7715" y="13922"/>
                                    </a:cubicBezTo>
                                    <a:cubicBezTo>
                                      <a:pt x="7761" y="13783"/>
                                      <a:pt x="7789" y="13598"/>
                                      <a:pt x="7789" y="13598"/>
                                    </a:cubicBezTo>
                                    <a:cubicBezTo>
                                      <a:pt x="7789" y="13598"/>
                                      <a:pt x="7789" y="13506"/>
                                      <a:pt x="7808" y="13460"/>
                                    </a:cubicBezTo>
                                    <a:cubicBezTo>
                                      <a:pt x="7817" y="13413"/>
                                      <a:pt x="7845" y="13275"/>
                                      <a:pt x="7864" y="13136"/>
                                    </a:cubicBezTo>
                                    <a:cubicBezTo>
                                      <a:pt x="7901" y="12905"/>
                                      <a:pt x="7929" y="12858"/>
                                      <a:pt x="7929" y="12951"/>
                                    </a:cubicBezTo>
                                    <a:cubicBezTo>
                                      <a:pt x="7929" y="12997"/>
                                      <a:pt x="7920" y="13043"/>
                                      <a:pt x="7910" y="13090"/>
                                    </a:cubicBezTo>
                                    <a:cubicBezTo>
                                      <a:pt x="7901" y="13136"/>
                                      <a:pt x="7892" y="13182"/>
                                      <a:pt x="7892" y="13228"/>
                                    </a:cubicBezTo>
                                    <a:cubicBezTo>
                                      <a:pt x="7892" y="13275"/>
                                      <a:pt x="7882" y="13367"/>
                                      <a:pt x="7864" y="13413"/>
                                    </a:cubicBezTo>
                                    <a:cubicBezTo>
                                      <a:pt x="7845" y="13460"/>
                                      <a:pt x="7827" y="13598"/>
                                      <a:pt x="7827" y="13645"/>
                                    </a:cubicBezTo>
                                    <a:cubicBezTo>
                                      <a:pt x="7817" y="13737"/>
                                      <a:pt x="7799" y="13783"/>
                                      <a:pt x="7743" y="13876"/>
                                    </a:cubicBezTo>
                                    <a:cubicBezTo>
                                      <a:pt x="7715" y="13922"/>
                                      <a:pt x="7715" y="13922"/>
                                      <a:pt x="7743" y="13968"/>
                                    </a:cubicBezTo>
                                    <a:cubicBezTo>
                                      <a:pt x="7780" y="14015"/>
                                      <a:pt x="7910" y="13876"/>
                                      <a:pt x="7920" y="13783"/>
                                    </a:cubicBezTo>
                                    <a:cubicBezTo>
                                      <a:pt x="7920" y="13737"/>
                                      <a:pt x="7920" y="13737"/>
                                      <a:pt x="7901" y="13783"/>
                                    </a:cubicBezTo>
                                    <a:cubicBezTo>
                                      <a:pt x="7873" y="13830"/>
                                      <a:pt x="7864" y="13645"/>
                                      <a:pt x="7901" y="13552"/>
                                    </a:cubicBezTo>
                                    <a:cubicBezTo>
                                      <a:pt x="7929" y="13460"/>
                                      <a:pt x="7994" y="13506"/>
                                      <a:pt x="7985" y="13598"/>
                                    </a:cubicBezTo>
                                    <a:cubicBezTo>
                                      <a:pt x="7976" y="13645"/>
                                      <a:pt x="7994" y="13645"/>
                                      <a:pt x="8013" y="13598"/>
                                    </a:cubicBezTo>
                                    <a:cubicBezTo>
                                      <a:pt x="8059" y="13552"/>
                                      <a:pt x="8069" y="13413"/>
                                      <a:pt x="8022" y="13460"/>
                                    </a:cubicBezTo>
                                    <a:cubicBezTo>
                                      <a:pt x="7994" y="13506"/>
                                      <a:pt x="7994" y="13460"/>
                                      <a:pt x="8003" y="13413"/>
                                    </a:cubicBezTo>
                                    <a:cubicBezTo>
                                      <a:pt x="8013" y="13367"/>
                                      <a:pt x="8031" y="13367"/>
                                      <a:pt x="8050" y="13367"/>
                                    </a:cubicBezTo>
                                    <a:cubicBezTo>
                                      <a:pt x="8069" y="13367"/>
                                      <a:pt x="8106" y="13321"/>
                                      <a:pt x="8134" y="13228"/>
                                    </a:cubicBezTo>
                                    <a:lnTo>
                                      <a:pt x="8190" y="13090"/>
                                    </a:lnTo>
                                    <a:lnTo>
                                      <a:pt x="8180" y="13228"/>
                                    </a:lnTo>
                                    <a:cubicBezTo>
                                      <a:pt x="8180" y="13321"/>
                                      <a:pt x="8180" y="13321"/>
                                      <a:pt x="8180" y="13275"/>
                                    </a:cubicBezTo>
                                    <a:cubicBezTo>
                                      <a:pt x="8190" y="13228"/>
                                      <a:pt x="8199" y="13182"/>
                                      <a:pt x="8208" y="13182"/>
                                    </a:cubicBezTo>
                                    <a:cubicBezTo>
                                      <a:pt x="8217" y="13182"/>
                                      <a:pt x="8236" y="13136"/>
                                      <a:pt x="8255" y="13043"/>
                                    </a:cubicBezTo>
                                    <a:cubicBezTo>
                                      <a:pt x="8273" y="12951"/>
                                      <a:pt x="8301" y="12905"/>
                                      <a:pt x="8311" y="12905"/>
                                    </a:cubicBezTo>
                                    <a:cubicBezTo>
                                      <a:pt x="8329" y="12905"/>
                                      <a:pt x="8385" y="12812"/>
                                      <a:pt x="8487" y="12673"/>
                                    </a:cubicBezTo>
                                    <a:cubicBezTo>
                                      <a:pt x="8506" y="12627"/>
                                      <a:pt x="8525" y="12627"/>
                                      <a:pt x="8534" y="12673"/>
                                    </a:cubicBezTo>
                                    <a:cubicBezTo>
                                      <a:pt x="8543" y="12673"/>
                                      <a:pt x="8553" y="12673"/>
                                      <a:pt x="8562" y="12673"/>
                                    </a:cubicBezTo>
                                    <a:cubicBezTo>
                                      <a:pt x="8580" y="12581"/>
                                      <a:pt x="8599" y="12581"/>
                                      <a:pt x="8599" y="12720"/>
                                    </a:cubicBezTo>
                                    <a:cubicBezTo>
                                      <a:pt x="8599" y="12766"/>
                                      <a:pt x="8590" y="12812"/>
                                      <a:pt x="8571" y="12812"/>
                                    </a:cubicBezTo>
                                    <a:cubicBezTo>
                                      <a:pt x="8562" y="12812"/>
                                      <a:pt x="8543" y="12858"/>
                                      <a:pt x="8543" y="12858"/>
                                    </a:cubicBezTo>
                                    <a:cubicBezTo>
                                      <a:pt x="8543" y="12858"/>
                                      <a:pt x="8525" y="12905"/>
                                      <a:pt x="8506" y="12905"/>
                                    </a:cubicBezTo>
                                    <a:cubicBezTo>
                                      <a:pt x="8487" y="12905"/>
                                      <a:pt x="8478" y="12905"/>
                                      <a:pt x="8487" y="12951"/>
                                    </a:cubicBezTo>
                                    <a:cubicBezTo>
                                      <a:pt x="8525" y="12997"/>
                                      <a:pt x="8487" y="13136"/>
                                      <a:pt x="8422" y="13228"/>
                                    </a:cubicBezTo>
                                    <a:cubicBezTo>
                                      <a:pt x="8348" y="13275"/>
                                      <a:pt x="8338" y="13367"/>
                                      <a:pt x="8376" y="13460"/>
                                    </a:cubicBezTo>
                                    <a:cubicBezTo>
                                      <a:pt x="8385" y="13506"/>
                                      <a:pt x="8376" y="13552"/>
                                      <a:pt x="8329" y="13598"/>
                                    </a:cubicBezTo>
                                    <a:lnTo>
                                      <a:pt x="8255" y="14061"/>
                                    </a:lnTo>
                                    <a:lnTo>
                                      <a:pt x="8311" y="14107"/>
                                    </a:lnTo>
                                    <a:cubicBezTo>
                                      <a:pt x="8338" y="14107"/>
                                      <a:pt x="8385" y="14200"/>
                                      <a:pt x="8404" y="14292"/>
                                    </a:cubicBezTo>
                                    <a:cubicBezTo>
                                      <a:pt x="8450" y="14477"/>
                                      <a:pt x="8478" y="14477"/>
                                      <a:pt x="8469" y="14292"/>
                                    </a:cubicBezTo>
                                    <a:cubicBezTo>
                                      <a:pt x="8459" y="14200"/>
                                      <a:pt x="8450" y="14153"/>
                                      <a:pt x="8422" y="14107"/>
                                    </a:cubicBezTo>
                                    <a:cubicBezTo>
                                      <a:pt x="8366" y="14061"/>
                                      <a:pt x="8357" y="13968"/>
                                      <a:pt x="8404" y="13876"/>
                                    </a:cubicBezTo>
                                    <a:cubicBezTo>
                                      <a:pt x="8422" y="13830"/>
                                      <a:pt x="8487" y="13737"/>
                                      <a:pt x="8543" y="13645"/>
                                    </a:cubicBezTo>
                                    <a:cubicBezTo>
                                      <a:pt x="8599" y="13552"/>
                                      <a:pt x="8664" y="13367"/>
                                      <a:pt x="8692" y="13275"/>
                                    </a:cubicBezTo>
                                    <a:cubicBezTo>
                                      <a:pt x="8748" y="13043"/>
                                      <a:pt x="8767" y="13043"/>
                                      <a:pt x="8767" y="13136"/>
                                    </a:cubicBezTo>
                                    <a:cubicBezTo>
                                      <a:pt x="8767" y="13228"/>
                                      <a:pt x="8822" y="13228"/>
                                      <a:pt x="8962" y="13136"/>
                                    </a:cubicBezTo>
                                    <a:cubicBezTo>
                                      <a:pt x="9027" y="13090"/>
                                      <a:pt x="9055" y="13090"/>
                                      <a:pt x="9055" y="13136"/>
                                    </a:cubicBezTo>
                                    <a:cubicBezTo>
                                      <a:pt x="9055" y="13182"/>
                                      <a:pt x="9027" y="13228"/>
                                      <a:pt x="8999" y="13228"/>
                                    </a:cubicBezTo>
                                    <a:cubicBezTo>
                                      <a:pt x="8971" y="13228"/>
                                      <a:pt x="8962" y="13228"/>
                                      <a:pt x="8971" y="13275"/>
                                    </a:cubicBezTo>
                                    <a:cubicBezTo>
                                      <a:pt x="9018" y="13321"/>
                                      <a:pt x="9009" y="13413"/>
                                      <a:pt x="8953" y="13460"/>
                                    </a:cubicBezTo>
                                    <a:cubicBezTo>
                                      <a:pt x="8925" y="13506"/>
                                      <a:pt x="8906" y="13552"/>
                                      <a:pt x="8906" y="13598"/>
                                    </a:cubicBezTo>
                                    <a:cubicBezTo>
                                      <a:pt x="8906" y="13645"/>
                                      <a:pt x="8888" y="13645"/>
                                      <a:pt x="8869" y="13645"/>
                                    </a:cubicBezTo>
                                    <a:cubicBezTo>
                                      <a:pt x="8850" y="13645"/>
                                      <a:pt x="8841" y="13691"/>
                                      <a:pt x="8841" y="13691"/>
                                    </a:cubicBezTo>
                                    <a:cubicBezTo>
                                      <a:pt x="8850" y="13737"/>
                                      <a:pt x="8664" y="14107"/>
                                      <a:pt x="8553" y="14246"/>
                                    </a:cubicBezTo>
                                    <a:cubicBezTo>
                                      <a:pt x="8515" y="14292"/>
                                      <a:pt x="8497" y="14338"/>
                                      <a:pt x="8497" y="14338"/>
                                    </a:cubicBezTo>
                                    <a:cubicBezTo>
                                      <a:pt x="8497" y="14338"/>
                                      <a:pt x="8543" y="14338"/>
                                      <a:pt x="8590" y="14292"/>
                                    </a:cubicBezTo>
                                    <a:cubicBezTo>
                                      <a:pt x="8655" y="14200"/>
                                      <a:pt x="8683" y="14200"/>
                                      <a:pt x="8739" y="14246"/>
                                    </a:cubicBezTo>
                                    <a:cubicBezTo>
                                      <a:pt x="8897" y="14431"/>
                                      <a:pt x="9092" y="14292"/>
                                      <a:pt x="9167" y="14015"/>
                                    </a:cubicBezTo>
                                    <a:cubicBezTo>
                                      <a:pt x="9195" y="13922"/>
                                      <a:pt x="9232" y="13783"/>
                                      <a:pt x="9260" y="13737"/>
                                    </a:cubicBezTo>
                                    <a:cubicBezTo>
                                      <a:pt x="9288" y="13691"/>
                                      <a:pt x="9297" y="13645"/>
                                      <a:pt x="9288" y="13598"/>
                                    </a:cubicBezTo>
                                    <a:cubicBezTo>
                                      <a:pt x="9278" y="13598"/>
                                      <a:pt x="9241" y="13645"/>
                                      <a:pt x="9223" y="13691"/>
                                    </a:cubicBezTo>
                                    <a:cubicBezTo>
                                      <a:pt x="9204" y="13737"/>
                                      <a:pt x="9167" y="13830"/>
                                      <a:pt x="9157" y="13830"/>
                                    </a:cubicBezTo>
                                    <a:cubicBezTo>
                                      <a:pt x="9148" y="13830"/>
                                      <a:pt x="9139" y="13830"/>
                                      <a:pt x="9148" y="13876"/>
                                    </a:cubicBezTo>
                                    <a:cubicBezTo>
                                      <a:pt x="9167" y="13968"/>
                                      <a:pt x="9083" y="14153"/>
                                      <a:pt x="8999" y="14200"/>
                                    </a:cubicBezTo>
                                    <a:cubicBezTo>
                                      <a:pt x="8915" y="14246"/>
                                      <a:pt x="8748" y="14246"/>
                                      <a:pt x="8748" y="14153"/>
                                    </a:cubicBezTo>
                                    <a:cubicBezTo>
                                      <a:pt x="8748" y="14153"/>
                                      <a:pt x="8804" y="14015"/>
                                      <a:pt x="8860" y="13876"/>
                                    </a:cubicBezTo>
                                    <a:cubicBezTo>
                                      <a:pt x="8925" y="13737"/>
                                      <a:pt x="9018" y="13506"/>
                                      <a:pt x="9074" y="13367"/>
                                    </a:cubicBezTo>
                                    <a:cubicBezTo>
                                      <a:pt x="9130" y="13228"/>
                                      <a:pt x="9185" y="13090"/>
                                      <a:pt x="9204" y="13090"/>
                                    </a:cubicBezTo>
                                    <a:cubicBezTo>
                                      <a:pt x="9223" y="13090"/>
                                      <a:pt x="9232" y="13043"/>
                                      <a:pt x="9223" y="13043"/>
                                    </a:cubicBezTo>
                                    <a:cubicBezTo>
                                      <a:pt x="9213" y="12997"/>
                                      <a:pt x="9223" y="12997"/>
                                      <a:pt x="9232" y="12997"/>
                                    </a:cubicBezTo>
                                    <a:cubicBezTo>
                                      <a:pt x="9241" y="12997"/>
                                      <a:pt x="9241" y="13090"/>
                                      <a:pt x="9241" y="13136"/>
                                    </a:cubicBezTo>
                                    <a:cubicBezTo>
                                      <a:pt x="9232" y="13182"/>
                                      <a:pt x="9241" y="13228"/>
                                      <a:pt x="9269" y="13228"/>
                                    </a:cubicBezTo>
                                    <a:cubicBezTo>
                                      <a:pt x="9316" y="13228"/>
                                      <a:pt x="9344" y="13136"/>
                                      <a:pt x="9297" y="13090"/>
                                    </a:cubicBezTo>
                                    <a:cubicBezTo>
                                      <a:pt x="9269" y="13090"/>
                                      <a:pt x="9269" y="13043"/>
                                      <a:pt x="9297" y="13043"/>
                                    </a:cubicBezTo>
                                    <a:cubicBezTo>
                                      <a:pt x="9362" y="12951"/>
                                      <a:pt x="9381" y="12905"/>
                                      <a:pt x="9409" y="12673"/>
                                    </a:cubicBezTo>
                                    <a:cubicBezTo>
                                      <a:pt x="9427" y="12535"/>
                                      <a:pt x="9455" y="12396"/>
                                      <a:pt x="9483" y="12349"/>
                                    </a:cubicBezTo>
                                    <a:cubicBezTo>
                                      <a:pt x="9502" y="12303"/>
                                      <a:pt x="9539" y="12211"/>
                                      <a:pt x="9548" y="12118"/>
                                    </a:cubicBezTo>
                                    <a:cubicBezTo>
                                      <a:pt x="9567" y="12026"/>
                                      <a:pt x="9586" y="11887"/>
                                      <a:pt x="9604" y="11841"/>
                                    </a:cubicBezTo>
                                    <a:cubicBezTo>
                                      <a:pt x="9641" y="11748"/>
                                      <a:pt x="9641" y="11748"/>
                                      <a:pt x="9660" y="11841"/>
                                    </a:cubicBezTo>
                                    <a:cubicBezTo>
                                      <a:pt x="9669" y="11887"/>
                                      <a:pt x="9697" y="11933"/>
                                      <a:pt x="9716" y="11933"/>
                                    </a:cubicBezTo>
                                    <a:cubicBezTo>
                                      <a:pt x="9753" y="11933"/>
                                      <a:pt x="9753" y="11887"/>
                                      <a:pt x="9697" y="11794"/>
                                    </a:cubicBezTo>
                                    <a:cubicBezTo>
                                      <a:pt x="9632" y="11656"/>
                                      <a:pt x="9632" y="11609"/>
                                      <a:pt x="9688" y="11471"/>
                                    </a:cubicBezTo>
                                    <a:cubicBezTo>
                                      <a:pt x="9707" y="11424"/>
                                      <a:pt x="9725" y="11332"/>
                                      <a:pt x="9716" y="11332"/>
                                    </a:cubicBezTo>
                                    <a:cubicBezTo>
                                      <a:pt x="9707" y="11332"/>
                                      <a:pt x="9716" y="11286"/>
                                      <a:pt x="9725" y="11286"/>
                                    </a:cubicBezTo>
                                    <a:cubicBezTo>
                                      <a:pt x="9734" y="11286"/>
                                      <a:pt x="9781" y="11378"/>
                                      <a:pt x="9818" y="11517"/>
                                    </a:cubicBezTo>
                                    <a:lnTo>
                                      <a:pt x="9883" y="11748"/>
                                    </a:lnTo>
                                    <a:lnTo>
                                      <a:pt x="9827" y="11887"/>
                                    </a:lnTo>
                                    <a:cubicBezTo>
                                      <a:pt x="9800" y="11979"/>
                                      <a:pt x="9762" y="12026"/>
                                      <a:pt x="9753" y="12026"/>
                                    </a:cubicBezTo>
                                    <a:cubicBezTo>
                                      <a:pt x="9744" y="12026"/>
                                      <a:pt x="9725" y="12072"/>
                                      <a:pt x="9716" y="12118"/>
                                    </a:cubicBezTo>
                                    <a:cubicBezTo>
                                      <a:pt x="9697" y="12164"/>
                                      <a:pt x="9697" y="12211"/>
                                      <a:pt x="9716" y="12211"/>
                                    </a:cubicBezTo>
                                    <a:cubicBezTo>
                                      <a:pt x="9725" y="12211"/>
                                      <a:pt x="9734" y="12257"/>
                                      <a:pt x="9725" y="12257"/>
                                    </a:cubicBezTo>
                                    <a:cubicBezTo>
                                      <a:pt x="9707" y="12396"/>
                                      <a:pt x="9781" y="12257"/>
                                      <a:pt x="9865" y="11979"/>
                                    </a:cubicBezTo>
                                    <a:cubicBezTo>
                                      <a:pt x="9911" y="11841"/>
                                      <a:pt x="9930" y="11841"/>
                                      <a:pt x="9948" y="11887"/>
                                    </a:cubicBezTo>
                                    <a:cubicBezTo>
                                      <a:pt x="9967" y="11979"/>
                                      <a:pt x="10023" y="11933"/>
                                      <a:pt x="10023" y="11841"/>
                                    </a:cubicBezTo>
                                    <a:cubicBezTo>
                                      <a:pt x="10023" y="11794"/>
                                      <a:pt x="10014" y="11794"/>
                                      <a:pt x="9995" y="11794"/>
                                    </a:cubicBezTo>
                                    <a:cubicBezTo>
                                      <a:pt x="9958" y="11794"/>
                                      <a:pt x="9967" y="11702"/>
                                      <a:pt x="10032" y="11471"/>
                                    </a:cubicBezTo>
                                    <a:cubicBezTo>
                                      <a:pt x="10097" y="11239"/>
                                      <a:pt x="10135" y="11054"/>
                                      <a:pt x="10125" y="11008"/>
                                    </a:cubicBezTo>
                                    <a:cubicBezTo>
                                      <a:pt x="10125" y="11008"/>
                                      <a:pt x="10097" y="11008"/>
                                      <a:pt x="10060" y="11054"/>
                                    </a:cubicBezTo>
                                    <a:cubicBezTo>
                                      <a:pt x="10023" y="11101"/>
                                      <a:pt x="10014" y="11147"/>
                                      <a:pt x="10032" y="11147"/>
                                    </a:cubicBezTo>
                                    <a:cubicBezTo>
                                      <a:pt x="10060" y="11147"/>
                                      <a:pt x="9967" y="11424"/>
                                      <a:pt x="9939" y="11424"/>
                                    </a:cubicBezTo>
                                    <a:cubicBezTo>
                                      <a:pt x="9930" y="11424"/>
                                      <a:pt x="9921" y="11471"/>
                                      <a:pt x="9930" y="11471"/>
                                    </a:cubicBezTo>
                                    <a:cubicBezTo>
                                      <a:pt x="9948" y="11563"/>
                                      <a:pt x="9911" y="11609"/>
                                      <a:pt x="9874" y="11517"/>
                                    </a:cubicBezTo>
                                    <a:cubicBezTo>
                                      <a:pt x="9855" y="11471"/>
                                      <a:pt x="9846" y="11424"/>
                                      <a:pt x="9855" y="11378"/>
                                    </a:cubicBezTo>
                                    <a:cubicBezTo>
                                      <a:pt x="9865" y="11332"/>
                                      <a:pt x="9855" y="11286"/>
                                      <a:pt x="9837" y="11332"/>
                                    </a:cubicBezTo>
                                    <a:cubicBezTo>
                                      <a:pt x="9818" y="11332"/>
                                      <a:pt x="9790" y="11332"/>
                                      <a:pt x="9781" y="11239"/>
                                    </a:cubicBezTo>
                                    <a:cubicBezTo>
                                      <a:pt x="9753" y="11101"/>
                                      <a:pt x="9753" y="11101"/>
                                      <a:pt x="9781" y="11101"/>
                                    </a:cubicBezTo>
                                    <a:cubicBezTo>
                                      <a:pt x="9800" y="11101"/>
                                      <a:pt x="9818" y="11054"/>
                                      <a:pt x="9818" y="11008"/>
                                    </a:cubicBezTo>
                                    <a:cubicBezTo>
                                      <a:pt x="9818" y="10962"/>
                                      <a:pt x="9809" y="10916"/>
                                      <a:pt x="9790" y="10916"/>
                                    </a:cubicBezTo>
                                    <a:cubicBezTo>
                                      <a:pt x="9753" y="10916"/>
                                      <a:pt x="9762" y="10823"/>
                                      <a:pt x="9818" y="10684"/>
                                    </a:cubicBezTo>
                                    <a:cubicBezTo>
                                      <a:pt x="9855" y="10592"/>
                                      <a:pt x="9865" y="10499"/>
                                      <a:pt x="9855" y="10453"/>
                                    </a:cubicBezTo>
                                    <a:cubicBezTo>
                                      <a:pt x="9846" y="10361"/>
                                      <a:pt x="9865" y="10314"/>
                                      <a:pt x="9921" y="10222"/>
                                    </a:cubicBezTo>
                                    <a:cubicBezTo>
                                      <a:pt x="9958" y="10176"/>
                                      <a:pt x="10004" y="10083"/>
                                      <a:pt x="10032" y="10129"/>
                                    </a:cubicBezTo>
                                    <a:cubicBezTo>
                                      <a:pt x="10051" y="10129"/>
                                      <a:pt x="10079" y="10083"/>
                                      <a:pt x="10088" y="10037"/>
                                    </a:cubicBezTo>
                                    <a:cubicBezTo>
                                      <a:pt x="10107" y="9991"/>
                                      <a:pt x="10116" y="9991"/>
                                      <a:pt x="10144" y="10129"/>
                                    </a:cubicBezTo>
                                    <a:cubicBezTo>
                                      <a:pt x="10172" y="10222"/>
                                      <a:pt x="10190" y="10268"/>
                                      <a:pt x="10209" y="10268"/>
                                    </a:cubicBezTo>
                                    <a:cubicBezTo>
                                      <a:pt x="10246" y="10222"/>
                                      <a:pt x="10283" y="10361"/>
                                      <a:pt x="10283" y="10499"/>
                                    </a:cubicBezTo>
                                    <a:cubicBezTo>
                                      <a:pt x="10283" y="10638"/>
                                      <a:pt x="10283" y="10638"/>
                                      <a:pt x="10451" y="10592"/>
                                    </a:cubicBezTo>
                                    <a:cubicBezTo>
                                      <a:pt x="10553" y="10592"/>
                                      <a:pt x="10628" y="10592"/>
                                      <a:pt x="10628" y="10638"/>
                                    </a:cubicBezTo>
                                    <a:cubicBezTo>
                                      <a:pt x="10646" y="10731"/>
                                      <a:pt x="10619" y="10777"/>
                                      <a:pt x="10470" y="10777"/>
                                    </a:cubicBezTo>
                                    <a:cubicBezTo>
                                      <a:pt x="10395" y="10777"/>
                                      <a:pt x="10330" y="10823"/>
                                      <a:pt x="10330" y="10823"/>
                                    </a:cubicBezTo>
                                    <a:cubicBezTo>
                                      <a:pt x="10330" y="10869"/>
                                      <a:pt x="10404" y="10869"/>
                                      <a:pt x="10498" y="10869"/>
                                    </a:cubicBezTo>
                                    <a:cubicBezTo>
                                      <a:pt x="10619" y="10869"/>
                                      <a:pt x="10674" y="10823"/>
                                      <a:pt x="10721" y="10731"/>
                                    </a:cubicBezTo>
                                    <a:cubicBezTo>
                                      <a:pt x="10786" y="10592"/>
                                      <a:pt x="10805" y="10592"/>
                                      <a:pt x="10805" y="10731"/>
                                    </a:cubicBezTo>
                                    <a:cubicBezTo>
                                      <a:pt x="10805" y="10777"/>
                                      <a:pt x="10814" y="10823"/>
                                      <a:pt x="10833" y="10777"/>
                                    </a:cubicBezTo>
                                    <a:cubicBezTo>
                                      <a:pt x="10842" y="10777"/>
                                      <a:pt x="10860" y="10777"/>
                                      <a:pt x="10860" y="10823"/>
                                    </a:cubicBezTo>
                                    <a:cubicBezTo>
                                      <a:pt x="10860" y="10869"/>
                                      <a:pt x="10879" y="10869"/>
                                      <a:pt x="10898" y="10869"/>
                                    </a:cubicBezTo>
                                    <a:cubicBezTo>
                                      <a:pt x="10926" y="10869"/>
                                      <a:pt x="10926" y="10869"/>
                                      <a:pt x="10907" y="10916"/>
                                    </a:cubicBezTo>
                                    <a:cubicBezTo>
                                      <a:pt x="10879" y="10962"/>
                                      <a:pt x="10879" y="10962"/>
                                      <a:pt x="10898" y="11008"/>
                                    </a:cubicBezTo>
                                    <a:cubicBezTo>
                                      <a:pt x="10916" y="11054"/>
                                      <a:pt x="10907" y="11054"/>
                                      <a:pt x="10888" y="11054"/>
                                    </a:cubicBezTo>
                                    <a:cubicBezTo>
                                      <a:pt x="10870" y="11054"/>
                                      <a:pt x="10851" y="11008"/>
                                      <a:pt x="10851" y="11008"/>
                                    </a:cubicBezTo>
                                    <a:cubicBezTo>
                                      <a:pt x="10851" y="10916"/>
                                      <a:pt x="10777" y="10869"/>
                                      <a:pt x="10758" y="10962"/>
                                    </a:cubicBezTo>
                                    <a:cubicBezTo>
                                      <a:pt x="10740" y="11008"/>
                                      <a:pt x="10749" y="11054"/>
                                      <a:pt x="10786" y="11054"/>
                                    </a:cubicBezTo>
                                    <a:cubicBezTo>
                                      <a:pt x="10814" y="11054"/>
                                      <a:pt x="10842" y="11101"/>
                                      <a:pt x="10851" y="11147"/>
                                    </a:cubicBezTo>
                                    <a:cubicBezTo>
                                      <a:pt x="10860" y="11193"/>
                                      <a:pt x="10879" y="11193"/>
                                      <a:pt x="10916" y="11147"/>
                                    </a:cubicBezTo>
                                    <a:cubicBezTo>
                                      <a:pt x="11000" y="11008"/>
                                      <a:pt x="11112" y="10962"/>
                                      <a:pt x="11168" y="10962"/>
                                    </a:cubicBezTo>
                                    <a:cubicBezTo>
                                      <a:pt x="11177" y="10962"/>
                                      <a:pt x="11168" y="11008"/>
                                      <a:pt x="11158" y="11054"/>
                                    </a:cubicBezTo>
                                    <a:cubicBezTo>
                                      <a:pt x="11149" y="11101"/>
                                      <a:pt x="11112" y="11147"/>
                                      <a:pt x="11075" y="11147"/>
                                    </a:cubicBezTo>
                                    <a:cubicBezTo>
                                      <a:pt x="11009" y="11147"/>
                                      <a:pt x="11009" y="11147"/>
                                      <a:pt x="11056" y="11193"/>
                                    </a:cubicBezTo>
                                    <a:lnTo>
                                      <a:pt x="11102" y="11239"/>
                                    </a:lnTo>
                                    <a:lnTo>
                                      <a:pt x="11028" y="11517"/>
                                    </a:lnTo>
                                    <a:cubicBezTo>
                                      <a:pt x="10981" y="11656"/>
                                      <a:pt x="10935" y="11795"/>
                                      <a:pt x="10907" y="11795"/>
                                    </a:cubicBezTo>
                                    <a:cubicBezTo>
                                      <a:pt x="10879" y="11795"/>
                                      <a:pt x="10870" y="11795"/>
                                      <a:pt x="10888" y="11841"/>
                                    </a:cubicBezTo>
                                    <a:cubicBezTo>
                                      <a:pt x="10926" y="11933"/>
                                      <a:pt x="10823" y="12026"/>
                                      <a:pt x="10740" y="12026"/>
                                    </a:cubicBezTo>
                                    <a:cubicBezTo>
                                      <a:pt x="10674" y="11980"/>
                                      <a:pt x="10665" y="11980"/>
                                      <a:pt x="10702" y="12072"/>
                                    </a:cubicBezTo>
                                    <a:cubicBezTo>
                                      <a:pt x="10730" y="12118"/>
                                      <a:pt x="10749" y="12165"/>
                                      <a:pt x="10749" y="12165"/>
                                    </a:cubicBezTo>
                                    <a:cubicBezTo>
                                      <a:pt x="10749" y="12257"/>
                                      <a:pt x="10637" y="12350"/>
                                      <a:pt x="10470" y="12442"/>
                                    </a:cubicBezTo>
                                    <a:lnTo>
                                      <a:pt x="10311" y="12535"/>
                                    </a:lnTo>
                                    <a:lnTo>
                                      <a:pt x="10507" y="12535"/>
                                    </a:lnTo>
                                    <a:cubicBezTo>
                                      <a:pt x="10693" y="12535"/>
                                      <a:pt x="10702" y="12488"/>
                                      <a:pt x="10814" y="12303"/>
                                    </a:cubicBezTo>
                                    <a:cubicBezTo>
                                      <a:pt x="10888" y="12165"/>
                                      <a:pt x="10963" y="11933"/>
                                      <a:pt x="11037" y="11656"/>
                                    </a:cubicBezTo>
                                    <a:cubicBezTo>
                                      <a:pt x="11112" y="11378"/>
                                      <a:pt x="11168" y="11240"/>
                                      <a:pt x="11186" y="11240"/>
                                    </a:cubicBezTo>
                                    <a:cubicBezTo>
                                      <a:pt x="11223" y="11240"/>
                                      <a:pt x="11233" y="11286"/>
                                      <a:pt x="11205" y="11425"/>
                                    </a:cubicBezTo>
                                    <a:cubicBezTo>
                                      <a:pt x="11196" y="11471"/>
                                      <a:pt x="11205" y="11471"/>
                                      <a:pt x="11223" y="11378"/>
                                    </a:cubicBezTo>
                                    <a:cubicBezTo>
                                      <a:pt x="11242" y="11286"/>
                                      <a:pt x="11307" y="11193"/>
                                      <a:pt x="11363" y="11101"/>
                                    </a:cubicBezTo>
                                    <a:cubicBezTo>
                                      <a:pt x="11419" y="11054"/>
                                      <a:pt x="11493" y="10916"/>
                                      <a:pt x="11540" y="10823"/>
                                    </a:cubicBezTo>
                                    <a:cubicBezTo>
                                      <a:pt x="11586" y="10731"/>
                                      <a:pt x="11624" y="10638"/>
                                      <a:pt x="11633" y="10684"/>
                                    </a:cubicBezTo>
                                    <a:cubicBezTo>
                                      <a:pt x="11642" y="10731"/>
                                      <a:pt x="11642" y="10684"/>
                                      <a:pt x="11642" y="10638"/>
                                    </a:cubicBezTo>
                                    <a:cubicBezTo>
                                      <a:pt x="11633" y="10592"/>
                                      <a:pt x="11642" y="10546"/>
                                      <a:pt x="11661" y="10499"/>
                                    </a:cubicBezTo>
                                    <a:cubicBezTo>
                                      <a:pt x="11679" y="10453"/>
                                      <a:pt x="11689" y="10407"/>
                                      <a:pt x="11689" y="10361"/>
                                    </a:cubicBezTo>
                                    <a:cubicBezTo>
                                      <a:pt x="11689" y="10314"/>
                                      <a:pt x="11670" y="10361"/>
                                      <a:pt x="11661" y="10407"/>
                                    </a:cubicBezTo>
                                    <a:cubicBezTo>
                                      <a:pt x="11586" y="10638"/>
                                      <a:pt x="11419" y="10962"/>
                                      <a:pt x="11326" y="11008"/>
                                    </a:cubicBezTo>
                                    <a:cubicBezTo>
                                      <a:pt x="11261" y="11055"/>
                                      <a:pt x="11261" y="11055"/>
                                      <a:pt x="11261" y="10916"/>
                                    </a:cubicBezTo>
                                    <a:cubicBezTo>
                                      <a:pt x="11261" y="10869"/>
                                      <a:pt x="11270" y="10777"/>
                                      <a:pt x="11289" y="10731"/>
                                    </a:cubicBezTo>
                                    <a:cubicBezTo>
                                      <a:pt x="11307" y="10684"/>
                                      <a:pt x="11307" y="10684"/>
                                      <a:pt x="11298" y="10684"/>
                                    </a:cubicBezTo>
                                    <a:cubicBezTo>
                                      <a:pt x="11289" y="10684"/>
                                      <a:pt x="11298" y="10638"/>
                                      <a:pt x="11307" y="10546"/>
                                    </a:cubicBezTo>
                                    <a:cubicBezTo>
                                      <a:pt x="11335" y="10453"/>
                                      <a:pt x="11335" y="10407"/>
                                      <a:pt x="11289" y="10268"/>
                                    </a:cubicBezTo>
                                    <a:cubicBezTo>
                                      <a:pt x="11251" y="10129"/>
                                      <a:pt x="11242" y="10129"/>
                                      <a:pt x="11214" y="10314"/>
                                    </a:cubicBezTo>
                                    <a:cubicBezTo>
                                      <a:pt x="11205" y="10361"/>
                                      <a:pt x="11047" y="10731"/>
                                      <a:pt x="11019" y="10777"/>
                                    </a:cubicBezTo>
                                    <a:cubicBezTo>
                                      <a:pt x="10972" y="10823"/>
                                      <a:pt x="10898" y="10777"/>
                                      <a:pt x="10907" y="10684"/>
                                    </a:cubicBezTo>
                                    <a:cubicBezTo>
                                      <a:pt x="10907" y="10638"/>
                                      <a:pt x="10926" y="10592"/>
                                      <a:pt x="10944" y="10592"/>
                                    </a:cubicBezTo>
                                    <a:cubicBezTo>
                                      <a:pt x="10963" y="10592"/>
                                      <a:pt x="10972" y="10592"/>
                                      <a:pt x="10963" y="10638"/>
                                    </a:cubicBezTo>
                                    <a:cubicBezTo>
                                      <a:pt x="10944" y="10777"/>
                                      <a:pt x="10981" y="10684"/>
                                      <a:pt x="11093" y="10407"/>
                                    </a:cubicBezTo>
                                    <a:cubicBezTo>
                                      <a:pt x="11242" y="10037"/>
                                      <a:pt x="11447" y="9389"/>
                                      <a:pt x="11465" y="9251"/>
                                    </a:cubicBezTo>
                                    <a:cubicBezTo>
                                      <a:pt x="11475" y="9204"/>
                                      <a:pt x="11493" y="9158"/>
                                      <a:pt x="11493" y="9158"/>
                                    </a:cubicBezTo>
                                    <a:cubicBezTo>
                                      <a:pt x="11512" y="9158"/>
                                      <a:pt x="11493" y="9389"/>
                                      <a:pt x="11456" y="9574"/>
                                    </a:cubicBezTo>
                                    <a:cubicBezTo>
                                      <a:pt x="11419" y="9759"/>
                                      <a:pt x="11428" y="9806"/>
                                      <a:pt x="11475" y="9621"/>
                                    </a:cubicBezTo>
                                    <a:cubicBezTo>
                                      <a:pt x="11512" y="9482"/>
                                      <a:pt x="11549" y="9112"/>
                                      <a:pt x="11531" y="9019"/>
                                    </a:cubicBezTo>
                                    <a:cubicBezTo>
                                      <a:pt x="11521" y="8973"/>
                                      <a:pt x="11531" y="8927"/>
                                      <a:pt x="11540" y="8927"/>
                                    </a:cubicBezTo>
                                    <a:cubicBezTo>
                                      <a:pt x="11549" y="8881"/>
                                      <a:pt x="11558" y="8927"/>
                                      <a:pt x="11549" y="8973"/>
                                    </a:cubicBezTo>
                                    <a:cubicBezTo>
                                      <a:pt x="11540" y="9019"/>
                                      <a:pt x="11549" y="9066"/>
                                      <a:pt x="11558" y="9066"/>
                                    </a:cubicBezTo>
                                    <a:cubicBezTo>
                                      <a:pt x="11568" y="9066"/>
                                      <a:pt x="11577" y="9019"/>
                                      <a:pt x="11577" y="8973"/>
                                    </a:cubicBezTo>
                                    <a:cubicBezTo>
                                      <a:pt x="11577" y="8881"/>
                                      <a:pt x="11652" y="8464"/>
                                      <a:pt x="11717" y="8187"/>
                                    </a:cubicBezTo>
                                    <a:cubicBezTo>
                                      <a:pt x="11735" y="8094"/>
                                      <a:pt x="11754" y="8002"/>
                                      <a:pt x="11754" y="7956"/>
                                    </a:cubicBezTo>
                                    <a:cubicBezTo>
                                      <a:pt x="11754" y="7909"/>
                                      <a:pt x="11763" y="7863"/>
                                      <a:pt x="11773" y="7863"/>
                                    </a:cubicBezTo>
                                    <a:cubicBezTo>
                                      <a:pt x="11782" y="7863"/>
                                      <a:pt x="11782" y="7817"/>
                                      <a:pt x="11782" y="7817"/>
                                    </a:cubicBezTo>
                                    <a:cubicBezTo>
                                      <a:pt x="11782" y="7817"/>
                                      <a:pt x="11791" y="7678"/>
                                      <a:pt x="11819" y="7586"/>
                                    </a:cubicBezTo>
                                    <a:cubicBezTo>
                                      <a:pt x="11847" y="7493"/>
                                      <a:pt x="11875" y="7354"/>
                                      <a:pt x="11884" y="7262"/>
                                    </a:cubicBezTo>
                                    <a:cubicBezTo>
                                      <a:pt x="11893" y="7169"/>
                                      <a:pt x="11940" y="6892"/>
                                      <a:pt x="11987" y="6660"/>
                                    </a:cubicBezTo>
                                    <a:cubicBezTo>
                                      <a:pt x="12061" y="6244"/>
                                      <a:pt x="12070" y="6198"/>
                                      <a:pt x="12061" y="6429"/>
                                    </a:cubicBezTo>
                                    <a:cubicBezTo>
                                      <a:pt x="12052" y="6614"/>
                                      <a:pt x="12052" y="6660"/>
                                      <a:pt x="12080" y="6660"/>
                                    </a:cubicBezTo>
                                    <a:cubicBezTo>
                                      <a:pt x="12098" y="6660"/>
                                      <a:pt x="12108" y="6707"/>
                                      <a:pt x="12117" y="6799"/>
                                    </a:cubicBezTo>
                                    <a:cubicBezTo>
                                      <a:pt x="12126" y="6938"/>
                                      <a:pt x="12126" y="6892"/>
                                      <a:pt x="12126" y="6707"/>
                                    </a:cubicBezTo>
                                    <a:cubicBezTo>
                                      <a:pt x="12126" y="6568"/>
                                      <a:pt x="12117" y="6475"/>
                                      <a:pt x="12117" y="6429"/>
                                    </a:cubicBezTo>
                                    <a:cubicBezTo>
                                      <a:pt x="12108" y="6429"/>
                                      <a:pt x="12108" y="6337"/>
                                      <a:pt x="12117" y="6290"/>
                                    </a:cubicBezTo>
                                    <a:cubicBezTo>
                                      <a:pt x="12126" y="6198"/>
                                      <a:pt x="12135" y="6244"/>
                                      <a:pt x="12182" y="6429"/>
                                    </a:cubicBezTo>
                                    <a:cubicBezTo>
                                      <a:pt x="12219" y="6614"/>
                                      <a:pt x="12229" y="6660"/>
                                      <a:pt x="12219" y="6753"/>
                                    </a:cubicBezTo>
                                    <a:cubicBezTo>
                                      <a:pt x="12201" y="6799"/>
                                      <a:pt x="12201" y="6799"/>
                                      <a:pt x="12191" y="6753"/>
                                    </a:cubicBezTo>
                                    <a:cubicBezTo>
                                      <a:pt x="12182" y="6707"/>
                                      <a:pt x="12182" y="6707"/>
                                      <a:pt x="12182" y="6753"/>
                                    </a:cubicBezTo>
                                    <a:cubicBezTo>
                                      <a:pt x="12182" y="6799"/>
                                      <a:pt x="12191" y="6892"/>
                                      <a:pt x="12210" y="6984"/>
                                    </a:cubicBezTo>
                                    <a:cubicBezTo>
                                      <a:pt x="12238" y="7123"/>
                                      <a:pt x="12238" y="7169"/>
                                      <a:pt x="12210" y="7308"/>
                                    </a:cubicBezTo>
                                    <a:cubicBezTo>
                                      <a:pt x="12191" y="7401"/>
                                      <a:pt x="12191" y="7493"/>
                                      <a:pt x="12201" y="7493"/>
                                    </a:cubicBezTo>
                                    <a:cubicBezTo>
                                      <a:pt x="12210" y="7493"/>
                                      <a:pt x="12229" y="7447"/>
                                      <a:pt x="12238" y="7401"/>
                                    </a:cubicBezTo>
                                    <a:cubicBezTo>
                                      <a:pt x="12256" y="7308"/>
                                      <a:pt x="12256" y="7308"/>
                                      <a:pt x="12284" y="7447"/>
                                    </a:cubicBezTo>
                                    <a:cubicBezTo>
                                      <a:pt x="12303" y="7539"/>
                                      <a:pt x="12312" y="7632"/>
                                      <a:pt x="12312" y="7678"/>
                                    </a:cubicBezTo>
                                    <a:cubicBezTo>
                                      <a:pt x="12312" y="7724"/>
                                      <a:pt x="12322" y="7771"/>
                                      <a:pt x="12340" y="7771"/>
                                    </a:cubicBezTo>
                                    <a:cubicBezTo>
                                      <a:pt x="12350" y="7771"/>
                                      <a:pt x="12368" y="7863"/>
                                      <a:pt x="12368" y="7909"/>
                                    </a:cubicBezTo>
                                    <a:cubicBezTo>
                                      <a:pt x="12368" y="8002"/>
                                      <a:pt x="12322" y="8326"/>
                                      <a:pt x="12294" y="8418"/>
                                    </a:cubicBezTo>
                                    <a:cubicBezTo>
                                      <a:pt x="12275" y="8464"/>
                                      <a:pt x="12266" y="8464"/>
                                      <a:pt x="12256" y="8233"/>
                                    </a:cubicBezTo>
                                    <a:cubicBezTo>
                                      <a:pt x="12247" y="8094"/>
                                      <a:pt x="12229" y="7956"/>
                                      <a:pt x="12219" y="7956"/>
                                    </a:cubicBezTo>
                                    <a:cubicBezTo>
                                      <a:pt x="12210" y="7956"/>
                                      <a:pt x="12210" y="8002"/>
                                      <a:pt x="12210" y="8094"/>
                                    </a:cubicBezTo>
                                    <a:cubicBezTo>
                                      <a:pt x="12210" y="8187"/>
                                      <a:pt x="12210" y="8279"/>
                                      <a:pt x="12201" y="8279"/>
                                    </a:cubicBezTo>
                                    <a:cubicBezTo>
                                      <a:pt x="12182" y="8372"/>
                                      <a:pt x="12201" y="8603"/>
                                      <a:pt x="12219" y="8557"/>
                                    </a:cubicBezTo>
                                    <a:cubicBezTo>
                                      <a:pt x="12247" y="8511"/>
                                      <a:pt x="12238" y="8742"/>
                                      <a:pt x="12210" y="8834"/>
                                    </a:cubicBezTo>
                                    <a:cubicBezTo>
                                      <a:pt x="12201" y="8881"/>
                                      <a:pt x="12182" y="8927"/>
                                      <a:pt x="12182" y="8973"/>
                                    </a:cubicBezTo>
                                    <a:cubicBezTo>
                                      <a:pt x="12182" y="9019"/>
                                      <a:pt x="12191" y="8973"/>
                                      <a:pt x="12210" y="8973"/>
                                    </a:cubicBezTo>
                                    <a:cubicBezTo>
                                      <a:pt x="12238" y="8881"/>
                                      <a:pt x="12238" y="8881"/>
                                      <a:pt x="12210" y="9019"/>
                                    </a:cubicBezTo>
                                    <a:cubicBezTo>
                                      <a:pt x="12201" y="9112"/>
                                      <a:pt x="12182" y="9112"/>
                                      <a:pt x="12182" y="9112"/>
                                    </a:cubicBezTo>
                                    <a:cubicBezTo>
                                      <a:pt x="12173" y="9066"/>
                                      <a:pt x="12117" y="9066"/>
                                      <a:pt x="12108" y="9158"/>
                                    </a:cubicBezTo>
                                    <a:cubicBezTo>
                                      <a:pt x="12098" y="9204"/>
                                      <a:pt x="12108" y="9204"/>
                                      <a:pt x="12117" y="9158"/>
                                    </a:cubicBezTo>
                                    <a:cubicBezTo>
                                      <a:pt x="12126" y="9158"/>
                                      <a:pt x="12154" y="9158"/>
                                      <a:pt x="12163" y="9204"/>
                                    </a:cubicBezTo>
                                    <a:cubicBezTo>
                                      <a:pt x="12182" y="9251"/>
                                      <a:pt x="12173" y="9297"/>
                                      <a:pt x="12145" y="9436"/>
                                    </a:cubicBezTo>
                                    <a:cubicBezTo>
                                      <a:pt x="12108" y="9621"/>
                                      <a:pt x="12108" y="9621"/>
                                      <a:pt x="12135" y="9898"/>
                                    </a:cubicBezTo>
                                    <a:cubicBezTo>
                                      <a:pt x="12145" y="10037"/>
                                      <a:pt x="12163" y="10176"/>
                                      <a:pt x="12173" y="10129"/>
                                    </a:cubicBezTo>
                                    <a:cubicBezTo>
                                      <a:pt x="12182" y="10083"/>
                                      <a:pt x="12173" y="9991"/>
                                      <a:pt x="12163" y="9898"/>
                                    </a:cubicBezTo>
                                    <a:cubicBezTo>
                                      <a:pt x="12145" y="9759"/>
                                      <a:pt x="12145" y="9667"/>
                                      <a:pt x="12154" y="9621"/>
                                    </a:cubicBezTo>
                                    <a:cubicBezTo>
                                      <a:pt x="12163" y="9574"/>
                                      <a:pt x="12182" y="9482"/>
                                      <a:pt x="12191" y="9389"/>
                                    </a:cubicBezTo>
                                    <a:cubicBezTo>
                                      <a:pt x="12201" y="9297"/>
                                      <a:pt x="12219" y="9204"/>
                                      <a:pt x="12238" y="9112"/>
                                    </a:cubicBezTo>
                                    <a:lnTo>
                                      <a:pt x="12266" y="8973"/>
                                    </a:lnTo>
                                    <a:lnTo>
                                      <a:pt x="12294" y="9204"/>
                                    </a:lnTo>
                                    <a:cubicBezTo>
                                      <a:pt x="12303" y="9343"/>
                                      <a:pt x="12322" y="9436"/>
                                      <a:pt x="12322" y="9436"/>
                                    </a:cubicBezTo>
                                    <a:cubicBezTo>
                                      <a:pt x="12331" y="9436"/>
                                      <a:pt x="12312" y="9112"/>
                                      <a:pt x="12294" y="9019"/>
                                    </a:cubicBezTo>
                                    <a:cubicBezTo>
                                      <a:pt x="12284" y="8927"/>
                                      <a:pt x="12284" y="8881"/>
                                      <a:pt x="12303" y="8742"/>
                                    </a:cubicBezTo>
                                    <a:cubicBezTo>
                                      <a:pt x="12322" y="8649"/>
                                      <a:pt x="12340" y="8511"/>
                                      <a:pt x="12359" y="8418"/>
                                    </a:cubicBezTo>
                                    <a:cubicBezTo>
                                      <a:pt x="12377" y="8279"/>
                                      <a:pt x="12387" y="8279"/>
                                      <a:pt x="12396" y="8372"/>
                                    </a:cubicBezTo>
                                    <a:cubicBezTo>
                                      <a:pt x="12405" y="8418"/>
                                      <a:pt x="12396" y="8557"/>
                                      <a:pt x="12387" y="8696"/>
                                    </a:cubicBezTo>
                                    <a:cubicBezTo>
                                      <a:pt x="12368" y="8973"/>
                                      <a:pt x="12368" y="9066"/>
                                      <a:pt x="12387" y="9066"/>
                                    </a:cubicBezTo>
                                    <a:cubicBezTo>
                                      <a:pt x="12396" y="9066"/>
                                      <a:pt x="12405" y="9019"/>
                                      <a:pt x="12405" y="8927"/>
                                    </a:cubicBezTo>
                                    <a:cubicBezTo>
                                      <a:pt x="12405" y="8834"/>
                                      <a:pt x="12415" y="8788"/>
                                      <a:pt x="12424" y="8788"/>
                                    </a:cubicBezTo>
                                    <a:cubicBezTo>
                                      <a:pt x="12433" y="8788"/>
                                      <a:pt x="12443" y="8834"/>
                                      <a:pt x="12443" y="8973"/>
                                    </a:cubicBezTo>
                                    <a:cubicBezTo>
                                      <a:pt x="12443" y="9112"/>
                                      <a:pt x="12452" y="9204"/>
                                      <a:pt x="12461" y="9204"/>
                                    </a:cubicBezTo>
                                    <a:cubicBezTo>
                                      <a:pt x="12470" y="9204"/>
                                      <a:pt x="12470" y="9251"/>
                                      <a:pt x="12470" y="9297"/>
                                    </a:cubicBezTo>
                                    <a:cubicBezTo>
                                      <a:pt x="12461" y="9343"/>
                                      <a:pt x="12480" y="9482"/>
                                      <a:pt x="12489" y="9621"/>
                                    </a:cubicBezTo>
                                    <a:cubicBezTo>
                                      <a:pt x="12517" y="9806"/>
                                      <a:pt x="12517" y="9852"/>
                                      <a:pt x="12508" y="9713"/>
                                    </a:cubicBezTo>
                                    <a:cubicBezTo>
                                      <a:pt x="12498" y="9621"/>
                                      <a:pt x="12498" y="9482"/>
                                      <a:pt x="12489" y="9389"/>
                                    </a:cubicBezTo>
                                    <a:cubicBezTo>
                                      <a:pt x="12480" y="9297"/>
                                      <a:pt x="12480" y="9204"/>
                                      <a:pt x="12470" y="9204"/>
                                    </a:cubicBezTo>
                                    <a:cubicBezTo>
                                      <a:pt x="12461" y="9158"/>
                                      <a:pt x="12461" y="9066"/>
                                      <a:pt x="12461" y="8973"/>
                                    </a:cubicBezTo>
                                    <a:cubicBezTo>
                                      <a:pt x="12470" y="8881"/>
                                      <a:pt x="12461" y="8788"/>
                                      <a:pt x="12452" y="8788"/>
                                    </a:cubicBezTo>
                                    <a:cubicBezTo>
                                      <a:pt x="12424" y="8742"/>
                                      <a:pt x="12433" y="8511"/>
                                      <a:pt x="12461" y="8233"/>
                                    </a:cubicBezTo>
                                    <a:lnTo>
                                      <a:pt x="12489" y="8002"/>
                                    </a:lnTo>
                                    <a:lnTo>
                                      <a:pt x="12498" y="8233"/>
                                    </a:lnTo>
                                    <a:cubicBezTo>
                                      <a:pt x="12517" y="8603"/>
                                      <a:pt x="12591" y="9204"/>
                                      <a:pt x="12619" y="9343"/>
                                    </a:cubicBezTo>
                                    <a:cubicBezTo>
                                      <a:pt x="12647" y="9482"/>
                                      <a:pt x="12647" y="9482"/>
                                      <a:pt x="12629" y="9297"/>
                                    </a:cubicBezTo>
                                    <a:cubicBezTo>
                                      <a:pt x="12619" y="9204"/>
                                      <a:pt x="12591" y="8927"/>
                                      <a:pt x="12573" y="8649"/>
                                    </a:cubicBezTo>
                                    <a:cubicBezTo>
                                      <a:pt x="12554" y="8418"/>
                                      <a:pt x="12526" y="8094"/>
                                      <a:pt x="12517" y="8002"/>
                                    </a:cubicBezTo>
                                    <a:cubicBezTo>
                                      <a:pt x="12489" y="7771"/>
                                      <a:pt x="12508" y="7632"/>
                                      <a:pt x="12554" y="7678"/>
                                    </a:cubicBezTo>
                                    <a:cubicBezTo>
                                      <a:pt x="12573" y="7724"/>
                                      <a:pt x="12591" y="7771"/>
                                      <a:pt x="12591" y="7817"/>
                                    </a:cubicBezTo>
                                    <a:cubicBezTo>
                                      <a:pt x="12591" y="7863"/>
                                      <a:pt x="12601" y="7863"/>
                                      <a:pt x="12610" y="7863"/>
                                    </a:cubicBezTo>
                                    <a:cubicBezTo>
                                      <a:pt x="12619" y="7863"/>
                                      <a:pt x="12629" y="7863"/>
                                      <a:pt x="12629" y="7909"/>
                                    </a:cubicBezTo>
                                    <a:cubicBezTo>
                                      <a:pt x="12629" y="7956"/>
                                      <a:pt x="12619" y="7956"/>
                                      <a:pt x="12610" y="7956"/>
                                    </a:cubicBezTo>
                                    <a:cubicBezTo>
                                      <a:pt x="12601" y="7956"/>
                                      <a:pt x="12591" y="8048"/>
                                      <a:pt x="12591" y="8141"/>
                                    </a:cubicBezTo>
                                    <a:cubicBezTo>
                                      <a:pt x="12591" y="8233"/>
                                      <a:pt x="12591" y="8326"/>
                                      <a:pt x="12601" y="8279"/>
                                    </a:cubicBezTo>
                                    <a:cubicBezTo>
                                      <a:pt x="12610" y="8279"/>
                                      <a:pt x="12610" y="8187"/>
                                      <a:pt x="12610" y="8141"/>
                                    </a:cubicBezTo>
                                    <a:cubicBezTo>
                                      <a:pt x="12610" y="8094"/>
                                      <a:pt x="12619" y="8048"/>
                                      <a:pt x="12629" y="8048"/>
                                    </a:cubicBezTo>
                                    <a:cubicBezTo>
                                      <a:pt x="12647" y="8048"/>
                                      <a:pt x="12694" y="8603"/>
                                      <a:pt x="12675" y="8649"/>
                                    </a:cubicBezTo>
                                    <a:cubicBezTo>
                                      <a:pt x="12666" y="8649"/>
                                      <a:pt x="12666" y="8742"/>
                                      <a:pt x="12675" y="8788"/>
                                    </a:cubicBezTo>
                                    <a:cubicBezTo>
                                      <a:pt x="12694" y="8927"/>
                                      <a:pt x="12750" y="10037"/>
                                      <a:pt x="12750" y="10083"/>
                                    </a:cubicBezTo>
                                    <a:cubicBezTo>
                                      <a:pt x="12750" y="10083"/>
                                      <a:pt x="12731" y="10037"/>
                                      <a:pt x="12722" y="9898"/>
                                    </a:cubicBezTo>
                                    <a:cubicBezTo>
                                      <a:pt x="12712" y="9806"/>
                                      <a:pt x="12694" y="9713"/>
                                      <a:pt x="12685" y="9667"/>
                                    </a:cubicBezTo>
                                    <a:cubicBezTo>
                                      <a:pt x="12675" y="9667"/>
                                      <a:pt x="12694" y="9806"/>
                                      <a:pt x="12722" y="10037"/>
                                    </a:cubicBezTo>
                                    <a:cubicBezTo>
                                      <a:pt x="12787" y="10499"/>
                                      <a:pt x="12861" y="11286"/>
                                      <a:pt x="12843" y="11286"/>
                                    </a:cubicBezTo>
                                    <a:cubicBezTo>
                                      <a:pt x="12833" y="11286"/>
                                      <a:pt x="12843" y="11424"/>
                                      <a:pt x="12871" y="11609"/>
                                    </a:cubicBezTo>
                                    <a:cubicBezTo>
                                      <a:pt x="12917" y="11980"/>
                                      <a:pt x="12917" y="12026"/>
                                      <a:pt x="12889" y="11933"/>
                                    </a:cubicBezTo>
                                    <a:cubicBezTo>
                                      <a:pt x="12880" y="11887"/>
                                      <a:pt x="12861" y="11841"/>
                                      <a:pt x="12861" y="11795"/>
                                    </a:cubicBezTo>
                                    <a:cubicBezTo>
                                      <a:pt x="12861" y="11702"/>
                                      <a:pt x="12768" y="11332"/>
                                      <a:pt x="12740" y="11332"/>
                                    </a:cubicBezTo>
                                    <a:cubicBezTo>
                                      <a:pt x="12722" y="11332"/>
                                      <a:pt x="12731" y="11378"/>
                                      <a:pt x="12768" y="11471"/>
                                    </a:cubicBezTo>
                                    <a:cubicBezTo>
                                      <a:pt x="12796" y="11563"/>
                                      <a:pt x="12824" y="11656"/>
                                      <a:pt x="12824" y="11702"/>
                                    </a:cubicBezTo>
                                    <a:cubicBezTo>
                                      <a:pt x="12824" y="11795"/>
                                      <a:pt x="12861" y="12118"/>
                                      <a:pt x="12889" y="12257"/>
                                    </a:cubicBezTo>
                                    <a:cubicBezTo>
                                      <a:pt x="12954" y="12581"/>
                                      <a:pt x="13122" y="13737"/>
                                      <a:pt x="13122" y="13876"/>
                                    </a:cubicBezTo>
                                    <a:cubicBezTo>
                                      <a:pt x="13122" y="14107"/>
                                      <a:pt x="13020" y="13830"/>
                                      <a:pt x="12973" y="13460"/>
                                    </a:cubicBezTo>
                                    <a:cubicBezTo>
                                      <a:pt x="12945" y="13228"/>
                                      <a:pt x="12926" y="13182"/>
                                      <a:pt x="12936" y="13367"/>
                                    </a:cubicBezTo>
                                    <a:cubicBezTo>
                                      <a:pt x="12945" y="13460"/>
                                      <a:pt x="12945" y="13506"/>
                                      <a:pt x="12926" y="13413"/>
                                    </a:cubicBezTo>
                                    <a:cubicBezTo>
                                      <a:pt x="12917" y="13367"/>
                                      <a:pt x="12899" y="13228"/>
                                      <a:pt x="12880" y="13090"/>
                                    </a:cubicBezTo>
                                    <a:cubicBezTo>
                                      <a:pt x="12861" y="12951"/>
                                      <a:pt x="12824" y="12766"/>
                                      <a:pt x="12796" y="12673"/>
                                    </a:cubicBezTo>
                                    <a:cubicBezTo>
                                      <a:pt x="12768" y="12581"/>
                                      <a:pt x="12740" y="12396"/>
                                      <a:pt x="12731" y="12257"/>
                                    </a:cubicBezTo>
                                    <a:cubicBezTo>
                                      <a:pt x="12722" y="12118"/>
                                      <a:pt x="12712" y="12026"/>
                                      <a:pt x="12703" y="12026"/>
                                    </a:cubicBezTo>
                                    <a:cubicBezTo>
                                      <a:pt x="12694" y="12026"/>
                                      <a:pt x="12666" y="11795"/>
                                      <a:pt x="12638" y="11563"/>
                                    </a:cubicBezTo>
                                    <a:cubicBezTo>
                                      <a:pt x="12610" y="11286"/>
                                      <a:pt x="12582" y="11054"/>
                                      <a:pt x="12573" y="11054"/>
                                    </a:cubicBezTo>
                                    <a:cubicBezTo>
                                      <a:pt x="12564" y="11008"/>
                                      <a:pt x="12564" y="11008"/>
                                      <a:pt x="12573" y="11101"/>
                                    </a:cubicBezTo>
                                    <a:cubicBezTo>
                                      <a:pt x="12610" y="11425"/>
                                      <a:pt x="12712" y="12581"/>
                                      <a:pt x="12712" y="12673"/>
                                    </a:cubicBezTo>
                                    <a:cubicBezTo>
                                      <a:pt x="12712" y="12720"/>
                                      <a:pt x="12722" y="12766"/>
                                      <a:pt x="12722" y="12766"/>
                                    </a:cubicBezTo>
                                    <a:cubicBezTo>
                                      <a:pt x="12731" y="12766"/>
                                      <a:pt x="12750" y="12905"/>
                                      <a:pt x="12768" y="13043"/>
                                    </a:cubicBezTo>
                                    <a:cubicBezTo>
                                      <a:pt x="12787" y="13182"/>
                                      <a:pt x="12815" y="13321"/>
                                      <a:pt x="12824" y="13367"/>
                                    </a:cubicBezTo>
                                    <a:cubicBezTo>
                                      <a:pt x="12833" y="13367"/>
                                      <a:pt x="12843" y="13506"/>
                                      <a:pt x="12843" y="13598"/>
                                    </a:cubicBezTo>
                                    <a:cubicBezTo>
                                      <a:pt x="12843" y="13783"/>
                                      <a:pt x="12843" y="13783"/>
                                      <a:pt x="12824" y="13737"/>
                                    </a:cubicBezTo>
                                    <a:cubicBezTo>
                                      <a:pt x="12806" y="13691"/>
                                      <a:pt x="12778" y="13598"/>
                                      <a:pt x="12750" y="13506"/>
                                    </a:cubicBezTo>
                                    <a:cubicBezTo>
                                      <a:pt x="12647" y="13043"/>
                                      <a:pt x="12591" y="12858"/>
                                      <a:pt x="12610" y="12951"/>
                                    </a:cubicBezTo>
                                    <a:cubicBezTo>
                                      <a:pt x="12666" y="13275"/>
                                      <a:pt x="12768" y="13691"/>
                                      <a:pt x="12824" y="13876"/>
                                    </a:cubicBezTo>
                                    <a:cubicBezTo>
                                      <a:pt x="12861" y="13968"/>
                                      <a:pt x="12899" y="14153"/>
                                      <a:pt x="12908" y="14200"/>
                                    </a:cubicBezTo>
                                    <a:lnTo>
                                      <a:pt x="12917" y="14338"/>
                                    </a:lnTo>
                                    <a:lnTo>
                                      <a:pt x="12917" y="14200"/>
                                    </a:lnTo>
                                    <a:cubicBezTo>
                                      <a:pt x="12917" y="14107"/>
                                      <a:pt x="12908" y="14061"/>
                                      <a:pt x="12899" y="14015"/>
                                    </a:cubicBezTo>
                                    <a:cubicBezTo>
                                      <a:pt x="12880" y="13968"/>
                                      <a:pt x="12833" y="13598"/>
                                      <a:pt x="12843" y="13598"/>
                                    </a:cubicBezTo>
                                    <a:cubicBezTo>
                                      <a:pt x="12843" y="13598"/>
                                      <a:pt x="12889" y="13783"/>
                                      <a:pt x="12926" y="14015"/>
                                    </a:cubicBezTo>
                                    <a:cubicBezTo>
                                      <a:pt x="12964" y="14246"/>
                                      <a:pt x="13038" y="14616"/>
                                      <a:pt x="13075" y="14801"/>
                                    </a:cubicBezTo>
                                    <a:cubicBezTo>
                                      <a:pt x="13178" y="15310"/>
                                      <a:pt x="13187" y="15356"/>
                                      <a:pt x="13141" y="15263"/>
                                    </a:cubicBezTo>
                                    <a:cubicBezTo>
                                      <a:pt x="13122" y="15217"/>
                                      <a:pt x="13094" y="15125"/>
                                      <a:pt x="13075" y="15078"/>
                                    </a:cubicBezTo>
                                    <a:cubicBezTo>
                                      <a:pt x="13057" y="15032"/>
                                      <a:pt x="13047" y="14986"/>
                                      <a:pt x="13038" y="15032"/>
                                    </a:cubicBezTo>
                                    <a:cubicBezTo>
                                      <a:pt x="13029" y="15078"/>
                                      <a:pt x="13141" y="15402"/>
                                      <a:pt x="13234" y="15587"/>
                                    </a:cubicBezTo>
                                    <a:cubicBezTo>
                                      <a:pt x="13280" y="15680"/>
                                      <a:pt x="13317" y="15772"/>
                                      <a:pt x="13327" y="15819"/>
                                    </a:cubicBezTo>
                                    <a:cubicBezTo>
                                      <a:pt x="13336" y="15865"/>
                                      <a:pt x="13355" y="15911"/>
                                      <a:pt x="13401" y="15865"/>
                                    </a:cubicBezTo>
                                    <a:cubicBezTo>
                                      <a:pt x="13476" y="15819"/>
                                      <a:pt x="13503" y="15911"/>
                                      <a:pt x="13457" y="16096"/>
                                    </a:cubicBezTo>
                                    <a:cubicBezTo>
                                      <a:pt x="13438" y="16142"/>
                                      <a:pt x="13438" y="16235"/>
                                      <a:pt x="13448" y="16235"/>
                                    </a:cubicBezTo>
                                    <a:cubicBezTo>
                                      <a:pt x="13457" y="16235"/>
                                      <a:pt x="13466" y="16189"/>
                                      <a:pt x="13466" y="16189"/>
                                    </a:cubicBezTo>
                                    <a:cubicBezTo>
                                      <a:pt x="13466" y="16142"/>
                                      <a:pt x="13485" y="16142"/>
                                      <a:pt x="13513" y="16096"/>
                                    </a:cubicBezTo>
                                    <a:cubicBezTo>
                                      <a:pt x="13541" y="16050"/>
                                      <a:pt x="13559" y="16050"/>
                                      <a:pt x="13550" y="16004"/>
                                    </a:cubicBezTo>
                                    <a:cubicBezTo>
                                      <a:pt x="13541" y="15957"/>
                                      <a:pt x="13550" y="15957"/>
                                      <a:pt x="13569" y="15957"/>
                                    </a:cubicBezTo>
                                    <a:cubicBezTo>
                                      <a:pt x="13597" y="16004"/>
                                      <a:pt x="13708" y="15865"/>
                                      <a:pt x="13755" y="15726"/>
                                    </a:cubicBezTo>
                                    <a:cubicBezTo>
                                      <a:pt x="13773" y="15680"/>
                                      <a:pt x="13801" y="15587"/>
                                      <a:pt x="13811" y="15541"/>
                                    </a:cubicBezTo>
                                    <a:cubicBezTo>
                                      <a:pt x="13820" y="15495"/>
                                      <a:pt x="13866" y="15402"/>
                                      <a:pt x="13894" y="15402"/>
                                    </a:cubicBezTo>
                                    <a:cubicBezTo>
                                      <a:pt x="13922" y="15356"/>
                                      <a:pt x="13941" y="15356"/>
                                      <a:pt x="13932" y="15310"/>
                                    </a:cubicBezTo>
                                    <a:cubicBezTo>
                                      <a:pt x="13913" y="15263"/>
                                      <a:pt x="14090" y="14523"/>
                                      <a:pt x="14108" y="14523"/>
                                    </a:cubicBezTo>
                                    <a:cubicBezTo>
                                      <a:pt x="14118" y="14523"/>
                                      <a:pt x="14164" y="14616"/>
                                      <a:pt x="14211" y="14662"/>
                                    </a:cubicBezTo>
                                    <a:cubicBezTo>
                                      <a:pt x="14304" y="14847"/>
                                      <a:pt x="14397" y="14893"/>
                                      <a:pt x="14481" y="14801"/>
                                    </a:cubicBezTo>
                                    <a:cubicBezTo>
                                      <a:pt x="14518" y="14755"/>
                                      <a:pt x="14499" y="14755"/>
                                      <a:pt x="14406" y="14708"/>
                                    </a:cubicBezTo>
                                    <a:cubicBezTo>
                                      <a:pt x="14295" y="14662"/>
                                      <a:pt x="14183" y="14570"/>
                                      <a:pt x="14136" y="14431"/>
                                    </a:cubicBezTo>
                                    <a:cubicBezTo>
                                      <a:pt x="14118" y="14385"/>
                                      <a:pt x="14127" y="14338"/>
                                      <a:pt x="14146" y="14153"/>
                                    </a:cubicBezTo>
                                    <a:cubicBezTo>
                                      <a:pt x="14164" y="14015"/>
                                      <a:pt x="14183" y="13876"/>
                                      <a:pt x="14192" y="13876"/>
                                    </a:cubicBezTo>
                                    <a:cubicBezTo>
                                      <a:pt x="14220" y="13830"/>
                                      <a:pt x="14285" y="13460"/>
                                      <a:pt x="14285" y="13367"/>
                                    </a:cubicBezTo>
                                    <a:cubicBezTo>
                                      <a:pt x="14285" y="13228"/>
                                      <a:pt x="14360" y="12905"/>
                                      <a:pt x="14406" y="12812"/>
                                    </a:cubicBezTo>
                                    <a:cubicBezTo>
                                      <a:pt x="14453" y="12720"/>
                                      <a:pt x="14453" y="12766"/>
                                      <a:pt x="14499" y="12951"/>
                                    </a:cubicBezTo>
                                    <a:cubicBezTo>
                                      <a:pt x="14527" y="13090"/>
                                      <a:pt x="14546" y="13136"/>
                                      <a:pt x="14527" y="13182"/>
                                    </a:cubicBezTo>
                                    <a:cubicBezTo>
                                      <a:pt x="14490" y="13228"/>
                                      <a:pt x="14527" y="13367"/>
                                      <a:pt x="14555" y="13367"/>
                                    </a:cubicBezTo>
                                    <a:cubicBezTo>
                                      <a:pt x="14574" y="13321"/>
                                      <a:pt x="14592" y="13367"/>
                                      <a:pt x="14611" y="13460"/>
                                    </a:cubicBezTo>
                                    <a:cubicBezTo>
                                      <a:pt x="14639" y="13598"/>
                                      <a:pt x="14639" y="13691"/>
                                      <a:pt x="14611" y="13830"/>
                                    </a:cubicBezTo>
                                    <a:cubicBezTo>
                                      <a:pt x="14592" y="13922"/>
                                      <a:pt x="14574" y="13922"/>
                                      <a:pt x="14536" y="13876"/>
                                    </a:cubicBezTo>
                                    <a:cubicBezTo>
                                      <a:pt x="14471" y="13783"/>
                                      <a:pt x="14453" y="13783"/>
                                      <a:pt x="14462" y="13876"/>
                                    </a:cubicBezTo>
                                    <a:cubicBezTo>
                                      <a:pt x="14471" y="13922"/>
                                      <a:pt x="14499" y="13968"/>
                                      <a:pt x="14527" y="13968"/>
                                    </a:cubicBezTo>
                                    <a:cubicBezTo>
                                      <a:pt x="14555" y="13968"/>
                                      <a:pt x="14583" y="14015"/>
                                      <a:pt x="14583" y="14061"/>
                                    </a:cubicBezTo>
                                    <a:cubicBezTo>
                                      <a:pt x="14583" y="14107"/>
                                      <a:pt x="14611" y="14107"/>
                                      <a:pt x="14648" y="14061"/>
                                    </a:cubicBezTo>
                                    <a:cubicBezTo>
                                      <a:pt x="14713" y="14061"/>
                                      <a:pt x="14713" y="14061"/>
                                      <a:pt x="14704" y="14153"/>
                                    </a:cubicBezTo>
                                    <a:cubicBezTo>
                                      <a:pt x="14695" y="14246"/>
                                      <a:pt x="14704" y="14292"/>
                                      <a:pt x="14723" y="14292"/>
                                    </a:cubicBezTo>
                                    <a:cubicBezTo>
                                      <a:pt x="14732" y="14292"/>
                                      <a:pt x="14741" y="14292"/>
                                      <a:pt x="14741" y="14246"/>
                                    </a:cubicBezTo>
                                    <a:cubicBezTo>
                                      <a:pt x="14723" y="14200"/>
                                      <a:pt x="14760" y="14061"/>
                                      <a:pt x="14788" y="14061"/>
                                    </a:cubicBezTo>
                                    <a:cubicBezTo>
                                      <a:pt x="14797" y="14061"/>
                                      <a:pt x="14806" y="14107"/>
                                      <a:pt x="14806" y="14153"/>
                                    </a:cubicBezTo>
                                    <a:cubicBezTo>
                                      <a:pt x="14806" y="14200"/>
                                      <a:pt x="14834" y="14292"/>
                                      <a:pt x="14862" y="14338"/>
                                    </a:cubicBezTo>
                                    <a:cubicBezTo>
                                      <a:pt x="14890" y="14385"/>
                                      <a:pt x="14946" y="14570"/>
                                      <a:pt x="14992" y="14662"/>
                                    </a:cubicBezTo>
                                    <a:cubicBezTo>
                                      <a:pt x="15039" y="14801"/>
                                      <a:pt x="15076" y="14893"/>
                                      <a:pt x="15095" y="14893"/>
                                    </a:cubicBezTo>
                                    <a:cubicBezTo>
                                      <a:pt x="15113" y="14893"/>
                                      <a:pt x="15113" y="14940"/>
                                      <a:pt x="15113" y="14940"/>
                                    </a:cubicBezTo>
                                    <a:cubicBezTo>
                                      <a:pt x="15113" y="14986"/>
                                      <a:pt x="15104" y="14986"/>
                                      <a:pt x="15104" y="14986"/>
                                    </a:cubicBezTo>
                                    <a:cubicBezTo>
                                      <a:pt x="15104" y="14986"/>
                                      <a:pt x="15067" y="14986"/>
                                      <a:pt x="15030" y="14986"/>
                                    </a:cubicBezTo>
                                    <a:cubicBezTo>
                                      <a:pt x="14965" y="15032"/>
                                      <a:pt x="14965" y="15032"/>
                                      <a:pt x="15076" y="15078"/>
                                    </a:cubicBezTo>
                                    <a:cubicBezTo>
                                      <a:pt x="15179" y="15125"/>
                                      <a:pt x="15216" y="15125"/>
                                      <a:pt x="15309" y="15032"/>
                                    </a:cubicBezTo>
                                    <a:cubicBezTo>
                                      <a:pt x="15346" y="14986"/>
                                      <a:pt x="15346" y="14986"/>
                                      <a:pt x="15318" y="15032"/>
                                    </a:cubicBezTo>
                                    <a:cubicBezTo>
                                      <a:pt x="15290" y="15078"/>
                                      <a:pt x="15290" y="15078"/>
                                      <a:pt x="15328" y="15125"/>
                                    </a:cubicBezTo>
                                    <a:cubicBezTo>
                                      <a:pt x="15355" y="15125"/>
                                      <a:pt x="15365" y="15171"/>
                                      <a:pt x="15365" y="15217"/>
                                    </a:cubicBezTo>
                                    <a:cubicBezTo>
                                      <a:pt x="15365" y="15263"/>
                                      <a:pt x="15374" y="15263"/>
                                      <a:pt x="15393" y="15171"/>
                                    </a:cubicBezTo>
                                    <a:cubicBezTo>
                                      <a:pt x="15449" y="14986"/>
                                      <a:pt x="15495" y="14893"/>
                                      <a:pt x="15542" y="14893"/>
                                    </a:cubicBezTo>
                                    <a:cubicBezTo>
                                      <a:pt x="15569" y="14893"/>
                                      <a:pt x="15579" y="14893"/>
                                      <a:pt x="15560" y="14847"/>
                                    </a:cubicBezTo>
                                    <a:cubicBezTo>
                                      <a:pt x="15542" y="14847"/>
                                      <a:pt x="15532" y="14801"/>
                                      <a:pt x="15542" y="14755"/>
                                    </a:cubicBezTo>
                                    <a:cubicBezTo>
                                      <a:pt x="15551" y="14708"/>
                                      <a:pt x="15542" y="14708"/>
                                      <a:pt x="15523" y="14755"/>
                                    </a:cubicBezTo>
                                    <a:cubicBezTo>
                                      <a:pt x="15476" y="14847"/>
                                      <a:pt x="15449" y="14847"/>
                                      <a:pt x="15476" y="14708"/>
                                    </a:cubicBezTo>
                                    <a:cubicBezTo>
                                      <a:pt x="15486" y="14662"/>
                                      <a:pt x="15523" y="14570"/>
                                      <a:pt x="15551" y="14523"/>
                                    </a:cubicBezTo>
                                    <a:cubicBezTo>
                                      <a:pt x="15579" y="14477"/>
                                      <a:pt x="15635" y="14292"/>
                                      <a:pt x="15672" y="14107"/>
                                    </a:cubicBezTo>
                                    <a:cubicBezTo>
                                      <a:pt x="15709" y="13922"/>
                                      <a:pt x="15765" y="13691"/>
                                      <a:pt x="15784" y="13598"/>
                                    </a:cubicBezTo>
                                    <a:cubicBezTo>
                                      <a:pt x="15811" y="13506"/>
                                      <a:pt x="15858" y="13275"/>
                                      <a:pt x="15886" y="13090"/>
                                    </a:cubicBezTo>
                                    <a:cubicBezTo>
                                      <a:pt x="15942" y="12766"/>
                                      <a:pt x="15970" y="12627"/>
                                      <a:pt x="16063" y="12118"/>
                                    </a:cubicBezTo>
                                    <a:cubicBezTo>
                                      <a:pt x="16091" y="11980"/>
                                      <a:pt x="16109" y="11794"/>
                                      <a:pt x="16109" y="11794"/>
                                    </a:cubicBezTo>
                                    <a:cubicBezTo>
                                      <a:pt x="16109" y="11656"/>
                                      <a:pt x="16240" y="11008"/>
                                      <a:pt x="16258" y="11008"/>
                                    </a:cubicBezTo>
                                    <a:cubicBezTo>
                                      <a:pt x="16277" y="11008"/>
                                      <a:pt x="16277" y="10962"/>
                                      <a:pt x="16277" y="10916"/>
                                    </a:cubicBezTo>
                                    <a:cubicBezTo>
                                      <a:pt x="16267" y="10869"/>
                                      <a:pt x="16286" y="10684"/>
                                      <a:pt x="16323" y="10499"/>
                                    </a:cubicBezTo>
                                    <a:lnTo>
                                      <a:pt x="16379" y="10176"/>
                                    </a:lnTo>
                                    <a:lnTo>
                                      <a:pt x="16416" y="10361"/>
                                    </a:lnTo>
                                    <a:cubicBezTo>
                                      <a:pt x="16435" y="10453"/>
                                      <a:pt x="16454" y="10592"/>
                                      <a:pt x="16454" y="10684"/>
                                    </a:cubicBezTo>
                                    <a:cubicBezTo>
                                      <a:pt x="16454" y="10731"/>
                                      <a:pt x="16463" y="10777"/>
                                      <a:pt x="16472" y="10823"/>
                                    </a:cubicBezTo>
                                    <a:cubicBezTo>
                                      <a:pt x="16500" y="10869"/>
                                      <a:pt x="16519" y="11193"/>
                                      <a:pt x="16500" y="11378"/>
                                    </a:cubicBezTo>
                                    <a:lnTo>
                                      <a:pt x="16482" y="11517"/>
                                    </a:lnTo>
                                    <a:lnTo>
                                      <a:pt x="16472" y="11378"/>
                                    </a:lnTo>
                                    <a:cubicBezTo>
                                      <a:pt x="16463" y="11239"/>
                                      <a:pt x="16416" y="11193"/>
                                      <a:pt x="16407" y="11332"/>
                                    </a:cubicBezTo>
                                    <a:cubicBezTo>
                                      <a:pt x="16398" y="11424"/>
                                      <a:pt x="16388" y="11424"/>
                                      <a:pt x="16379" y="11332"/>
                                    </a:cubicBezTo>
                                    <a:cubicBezTo>
                                      <a:pt x="16323" y="11147"/>
                                      <a:pt x="16361" y="11378"/>
                                      <a:pt x="16426" y="11656"/>
                                    </a:cubicBezTo>
                                    <a:cubicBezTo>
                                      <a:pt x="16463" y="11794"/>
                                      <a:pt x="16500" y="11979"/>
                                      <a:pt x="16500" y="12026"/>
                                    </a:cubicBezTo>
                                    <a:cubicBezTo>
                                      <a:pt x="16500" y="12118"/>
                                      <a:pt x="16500" y="12118"/>
                                      <a:pt x="16528" y="12072"/>
                                    </a:cubicBezTo>
                                    <a:cubicBezTo>
                                      <a:pt x="16547" y="12026"/>
                                      <a:pt x="16556" y="12026"/>
                                      <a:pt x="16556" y="12072"/>
                                    </a:cubicBezTo>
                                    <a:cubicBezTo>
                                      <a:pt x="16556" y="12118"/>
                                      <a:pt x="16565" y="12118"/>
                                      <a:pt x="16575" y="12118"/>
                                    </a:cubicBezTo>
                                    <a:cubicBezTo>
                                      <a:pt x="16584" y="12118"/>
                                      <a:pt x="16593" y="12118"/>
                                      <a:pt x="16602" y="12211"/>
                                    </a:cubicBezTo>
                                    <a:cubicBezTo>
                                      <a:pt x="16612" y="12257"/>
                                      <a:pt x="16621" y="12303"/>
                                      <a:pt x="16621" y="12303"/>
                                    </a:cubicBezTo>
                                    <a:cubicBezTo>
                                      <a:pt x="16630" y="12303"/>
                                      <a:pt x="16640" y="12303"/>
                                      <a:pt x="16640" y="12350"/>
                                    </a:cubicBezTo>
                                    <a:cubicBezTo>
                                      <a:pt x="16640" y="12442"/>
                                      <a:pt x="16677" y="12488"/>
                                      <a:pt x="16696" y="12396"/>
                                    </a:cubicBezTo>
                                    <a:cubicBezTo>
                                      <a:pt x="16705" y="12350"/>
                                      <a:pt x="16696" y="12303"/>
                                      <a:pt x="16686" y="12257"/>
                                    </a:cubicBezTo>
                                    <a:cubicBezTo>
                                      <a:pt x="16668" y="12165"/>
                                      <a:pt x="16668" y="12165"/>
                                      <a:pt x="16696" y="12165"/>
                                    </a:cubicBezTo>
                                    <a:cubicBezTo>
                                      <a:pt x="16714" y="12165"/>
                                      <a:pt x="16723" y="12118"/>
                                      <a:pt x="16723" y="12026"/>
                                    </a:cubicBezTo>
                                    <a:cubicBezTo>
                                      <a:pt x="16723" y="11980"/>
                                      <a:pt x="16733" y="11887"/>
                                      <a:pt x="16742" y="11887"/>
                                    </a:cubicBezTo>
                                    <a:cubicBezTo>
                                      <a:pt x="16770" y="11887"/>
                                      <a:pt x="16742" y="11656"/>
                                      <a:pt x="16705" y="11517"/>
                                    </a:cubicBezTo>
                                    <a:cubicBezTo>
                                      <a:pt x="16677" y="11424"/>
                                      <a:pt x="16677" y="11424"/>
                                      <a:pt x="16686" y="11517"/>
                                    </a:cubicBezTo>
                                    <a:cubicBezTo>
                                      <a:pt x="16696" y="11610"/>
                                      <a:pt x="16686" y="11656"/>
                                      <a:pt x="16649" y="11748"/>
                                    </a:cubicBezTo>
                                    <a:cubicBezTo>
                                      <a:pt x="16602" y="11795"/>
                                      <a:pt x="16612" y="11795"/>
                                      <a:pt x="16668" y="11795"/>
                                    </a:cubicBezTo>
                                    <a:cubicBezTo>
                                      <a:pt x="16723" y="11748"/>
                                      <a:pt x="16733" y="11795"/>
                                      <a:pt x="16723" y="11841"/>
                                    </a:cubicBezTo>
                                    <a:cubicBezTo>
                                      <a:pt x="16714" y="11887"/>
                                      <a:pt x="16714" y="11933"/>
                                      <a:pt x="16714" y="11980"/>
                                    </a:cubicBezTo>
                                    <a:cubicBezTo>
                                      <a:pt x="16714" y="12072"/>
                                      <a:pt x="16649" y="11980"/>
                                      <a:pt x="16630" y="11887"/>
                                    </a:cubicBezTo>
                                    <a:cubicBezTo>
                                      <a:pt x="16593" y="11702"/>
                                      <a:pt x="16621" y="11193"/>
                                      <a:pt x="16668" y="11286"/>
                                    </a:cubicBezTo>
                                    <a:cubicBezTo>
                                      <a:pt x="16677" y="11286"/>
                                      <a:pt x="16677" y="11286"/>
                                      <a:pt x="16668" y="11239"/>
                                    </a:cubicBezTo>
                                    <a:cubicBezTo>
                                      <a:pt x="16658" y="11193"/>
                                      <a:pt x="16668" y="11101"/>
                                      <a:pt x="16696" y="11008"/>
                                    </a:cubicBezTo>
                                    <a:cubicBezTo>
                                      <a:pt x="16714" y="10962"/>
                                      <a:pt x="16723" y="10916"/>
                                      <a:pt x="16714" y="10916"/>
                                    </a:cubicBezTo>
                                    <a:cubicBezTo>
                                      <a:pt x="16705" y="10916"/>
                                      <a:pt x="16696" y="10916"/>
                                      <a:pt x="16696" y="10869"/>
                                    </a:cubicBezTo>
                                    <a:cubicBezTo>
                                      <a:pt x="16696" y="10777"/>
                                      <a:pt x="16714" y="10823"/>
                                      <a:pt x="16779" y="11054"/>
                                    </a:cubicBezTo>
                                    <a:cubicBezTo>
                                      <a:pt x="16817" y="11193"/>
                                      <a:pt x="16844" y="11286"/>
                                      <a:pt x="16844" y="11239"/>
                                    </a:cubicBezTo>
                                    <a:cubicBezTo>
                                      <a:pt x="16844" y="11193"/>
                                      <a:pt x="16826" y="11054"/>
                                      <a:pt x="16798" y="10962"/>
                                    </a:cubicBezTo>
                                    <a:cubicBezTo>
                                      <a:pt x="16751" y="10731"/>
                                      <a:pt x="16751" y="10684"/>
                                      <a:pt x="16807" y="10592"/>
                                    </a:cubicBezTo>
                                    <a:cubicBezTo>
                                      <a:pt x="16835" y="10546"/>
                                      <a:pt x="16835" y="10546"/>
                                      <a:pt x="16807" y="10499"/>
                                    </a:cubicBezTo>
                                    <a:cubicBezTo>
                                      <a:pt x="16789" y="10499"/>
                                      <a:pt x="16770" y="10453"/>
                                      <a:pt x="16751" y="10407"/>
                                    </a:cubicBezTo>
                                    <a:cubicBezTo>
                                      <a:pt x="16733" y="10361"/>
                                      <a:pt x="16723" y="10222"/>
                                      <a:pt x="16742" y="10268"/>
                                    </a:cubicBezTo>
                                    <a:cubicBezTo>
                                      <a:pt x="16751" y="10314"/>
                                      <a:pt x="16779" y="10129"/>
                                      <a:pt x="16779" y="9944"/>
                                    </a:cubicBezTo>
                                    <a:cubicBezTo>
                                      <a:pt x="16779" y="9806"/>
                                      <a:pt x="16742" y="9852"/>
                                      <a:pt x="16723" y="10037"/>
                                    </a:cubicBezTo>
                                    <a:cubicBezTo>
                                      <a:pt x="16705" y="10222"/>
                                      <a:pt x="16668" y="10268"/>
                                      <a:pt x="16668" y="10129"/>
                                    </a:cubicBezTo>
                                    <a:cubicBezTo>
                                      <a:pt x="16668" y="10083"/>
                                      <a:pt x="16658" y="10083"/>
                                      <a:pt x="16649" y="10129"/>
                                    </a:cubicBezTo>
                                    <a:cubicBezTo>
                                      <a:pt x="16621" y="10268"/>
                                      <a:pt x="16649" y="9898"/>
                                      <a:pt x="16696" y="9528"/>
                                    </a:cubicBezTo>
                                    <a:cubicBezTo>
                                      <a:pt x="16714" y="9343"/>
                                      <a:pt x="16742" y="9204"/>
                                      <a:pt x="16751" y="9204"/>
                                    </a:cubicBezTo>
                                    <a:cubicBezTo>
                                      <a:pt x="16770" y="9204"/>
                                      <a:pt x="16770" y="9436"/>
                                      <a:pt x="16751" y="9482"/>
                                    </a:cubicBezTo>
                                    <a:cubicBezTo>
                                      <a:pt x="16742" y="9482"/>
                                      <a:pt x="16733" y="9574"/>
                                      <a:pt x="16733" y="9621"/>
                                    </a:cubicBezTo>
                                    <a:cubicBezTo>
                                      <a:pt x="16733" y="9713"/>
                                      <a:pt x="16742" y="9667"/>
                                      <a:pt x="16770" y="9574"/>
                                    </a:cubicBezTo>
                                    <a:cubicBezTo>
                                      <a:pt x="16789" y="9482"/>
                                      <a:pt x="16807" y="9436"/>
                                      <a:pt x="16826" y="9436"/>
                                    </a:cubicBezTo>
                                    <a:cubicBezTo>
                                      <a:pt x="16844" y="9482"/>
                                      <a:pt x="16854" y="9436"/>
                                      <a:pt x="16835" y="9389"/>
                                    </a:cubicBezTo>
                                    <a:cubicBezTo>
                                      <a:pt x="16807" y="9251"/>
                                      <a:pt x="16807" y="9204"/>
                                      <a:pt x="16844" y="9297"/>
                                    </a:cubicBezTo>
                                    <a:cubicBezTo>
                                      <a:pt x="16863" y="9389"/>
                                      <a:pt x="16872" y="9343"/>
                                      <a:pt x="16863" y="9251"/>
                                    </a:cubicBezTo>
                                    <a:cubicBezTo>
                                      <a:pt x="16854" y="9158"/>
                                      <a:pt x="16872" y="9019"/>
                                      <a:pt x="16900" y="8834"/>
                                    </a:cubicBezTo>
                                    <a:cubicBezTo>
                                      <a:pt x="16947" y="8557"/>
                                      <a:pt x="16984" y="8464"/>
                                      <a:pt x="16984" y="8649"/>
                                    </a:cubicBezTo>
                                    <a:cubicBezTo>
                                      <a:pt x="16984" y="8696"/>
                                      <a:pt x="16993" y="8742"/>
                                      <a:pt x="17003" y="8742"/>
                                    </a:cubicBezTo>
                                    <a:cubicBezTo>
                                      <a:pt x="17012" y="8742"/>
                                      <a:pt x="17021" y="8788"/>
                                      <a:pt x="17021" y="8834"/>
                                    </a:cubicBezTo>
                                    <a:cubicBezTo>
                                      <a:pt x="17031" y="8927"/>
                                      <a:pt x="17021" y="8927"/>
                                      <a:pt x="16984" y="8881"/>
                                    </a:cubicBezTo>
                                    <a:cubicBezTo>
                                      <a:pt x="16956" y="8834"/>
                                      <a:pt x="16938" y="8881"/>
                                      <a:pt x="16938" y="8927"/>
                                    </a:cubicBezTo>
                                    <a:cubicBezTo>
                                      <a:pt x="16938" y="8973"/>
                                      <a:pt x="16947" y="8973"/>
                                      <a:pt x="16947" y="8973"/>
                                    </a:cubicBezTo>
                                    <a:cubicBezTo>
                                      <a:pt x="16956" y="8973"/>
                                      <a:pt x="17003" y="9019"/>
                                      <a:pt x="17049" y="9112"/>
                                    </a:cubicBezTo>
                                    <a:cubicBezTo>
                                      <a:pt x="17096" y="9204"/>
                                      <a:pt x="17161" y="9343"/>
                                      <a:pt x="17198" y="9389"/>
                                    </a:cubicBezTo>
                                    <a:cubicBezTo>
                                      <a:pt x="17235" y="9436"/>
                                      <a:pt x="17254" y="9528"/>
                                      <a:pt x="17254" y="9528"/>
                                    </a:cubicBezTo>
                                    <a:cubicBezTo>
                                      <a:pt x="17254" y="9528"/>
                                      <a:pt x="17235" y="9621"/>
                                      <a:pt x="17207" y="9667"/>
                                    </a:cubicBezTo>
                                    <a:cubicBezTo>
                                      <a:pt x="17170" y="9759"/>
                                      <a:pt x="17133" y="9759"/>
                                      <a:pt x="17049" y="9759"/>
                                    </a:cubicBezTo>
                                    <a:cubicBezTo>
                                      <a:pt x="16956" y="9759"/>
                                      <a:pt x="16947" y="9759"/>
                                      <a:pt x="16984" y="9806"/>
                                    </a:cubicBezTo>
                                    <a:cubicBezTo>
                                      <a:pt x="17012" y="9852"/>
                                      <a:pt x="17040" y="9944"/>
                                      <a:pt x="17059" y="10176"/>
                                    </a:cubicBezTo>
                                    <a:cubicBezTo>
                                      <a:pt x="17077" y="10361"/>
                                      <a:pt x="17124" y="10638"/>
                                      <a:pt x="17161" y="10869"/>
                                    </a:cubicBezTo>
                                    <a:cubicBezTo>
                                      <a:pt x="17226" y="11239"/>
                                      <a:pt x="17235" y="11378"/>
                                      <a:pt x="17170" y="11147"/>
                                    </a:cubicBezTo>
                                    <a:cubicBezTo>
                                      <a:pt x="17152" y="11101"/>
                                      <a:pt x="17133" y="11054"/>
                                      <a:pt x="17124" y="11101"/>
                                    </a:cubicBezTo>
                                    <a:cubicBezTo>
                                      <a:pt x="17114" y="11147"/>
                                      <a:pt x="17096" y="11147"/>
                                      <a:pt x="17077" y="11193"/>
                                    </a:cubicBezTo>
                                    <a:cubicBezTo>
                                      <a:pt x="17049" y="11239"/>
                                      <a:pt x="17049" y="11239"/>
                                      <a:pt x="17077" y="11286"/>
                                    </a:cubicBezTo>
                                    <a:cubicBezTo>
                                      <a:pt x="17096" y="11332"/>
                                      <a:pt x="17105" y="11332"/>
                                      <a:pt x="17105" y="11378"/>
                                    </a:cubicBezTo>
                                    <a:cubicBezTo>
                                      <a:pt x="17105" y="11425"/>
                                      <a:pt x="17114" y="11425"/>
                                      <a:pt x="17133" y="11378"/>
                                    </a:cubicBezTo>
                                    <a:cubicBezTo>
                                      <a:pt x="17152" y="11378"/>
                                      <a:pt x="17161" y="11378"/>
                                      <a:pt x="17161" y="11425"/>
                                    </a:cubicBezTo>
                                    <a:cubicBezTo>
                                      <a:pt x="17161" y="11517"/>
                                      <a:pt x="17105" y="11610"/>
                                      <a:pt x="17059" y="11610"/>
                                    </a:cubicBezTo>
                                    <a:cubicBezTo>
                                      <a:pt x="17031" y="11610"/>
                                      <a:pt x="17021" y="11656"/>
                                      <a:pt x="17031" y="11656"/>
                                    </a:cubicBezTo>
                                    <a:cubicBezTo>
                                      <a:pt x="17040" y="11748"/>
                                      <a:pt x="17114" y="11656"/>
                                      <a:pt x="17170" y="11563"/>
                                    </a:cubicBezTo>
                                    <a:lnTo>
                                      <a:pt x="17207" y="11471"/>
                                    </a:lnTo>
                                    <a:lnTo>
                                      <a:pt x="17179" y="11656"/>
                                    </a:lnTo>
                                    <a:cubicBezTo>
                                      <a:pt x="17142" y="11887"/>
                                      <a:pt x="17105" y="11980"/>
                                      <a:pt x="17077" y="11933"/>
                                    </a:cubicBezTo>
                                    <a:cubicBezTo>
                                      <a:pt x="17068" y="11933"/>
                                      <a:pt x="17059" y="11933"/>
                                      <a:pt x="17059" y="11980"/>
                                    </a:cubicBezTo>
                                    <a:cubicBezTo>
                                      <a:pt x="17059" y="12026"/>
                                      <a:pt x="17049" y="12026"/>
                                      <a:pt x="17040" y="12026"/>
                                    </a:cubicBezTo>
                                    <a:cubicBezTo>
                                      <a:pt x="17031" y="11980"/>
                                      <a:pt x="17021" y="12026"/>
                                      <a:pt x="17031" y="12072"/>
                                    </a:cubicBezTo>
                                    <a:cubicBezTo>
                                      <a:pt x="17040" y="12118"/>
                                      <a:pt x="17049" y="12118"/>
                                      <a:pt x="17068" y="12118"/>
                                    </a:cubicBezTo>
                                    <a:cubicBezTo>
                                      <a:pt x="17096" y="12072"/>
                                      <a:pt x="17096" y="12165"/>
                                      <a:pt x="17068" y="12303"/>
                                    </a:cubicBezTo>
                                    <a:cubicBezTo>
                                      <a:pt x="17049" y="12350"/>
                                      <a:pt x="17021" y="12396"/>
                                      <a:pt x="16984" y="12396"/>
                                    </a:cubicBezTo>
                                    <a:cubicBezTo>
                                      <a:pt x="16956" y="12396"/>
                                      <a:pt x="16928" y="12396"/>
                                      <a:pt x="16919" y="12442"/>
                                    </a:cubicBezTo>
                                    <a:cubicBezTo>
                                      <a:pt x="16910" y="12488"/>
                                      <a:pt x="16928" y="12488"/>
                                      <a:pt x="16956" y="12488"/>
                                    </a:cubicBezTo>
                                    <a:cubicBezTo>
                                      <a:pt x="17012" y="12488"/>
                                      <a:pt x="17012" y="12488"/>
                                      <a:pt x="16975" y="12627"/>
                                    </a:cubicBezTo>
                                    <a:cubicBezTo>
                                      <a:pt x="16956" y="12720"/>
                                      <a:pt x="16928" y="12766"/>
                                      <a:pt x="16900" y="12812"/>
                                    </a:cubicBezTo>
                                    <a:cubicBezTo>
                                      <a:pt x="16844" y="12905"/>
                                      <a:pt x="16668" y="12812"/>
                                      <a:pt x="16584" y="12673"/>
                                    </a:cubicBezTo>
                                    <a:cubicBezTo>
                                      <a:pt x="16556" y="12581"/>
                                      <a:pt x="16519" y="12535"/>
                                      <a:pt x="16519" y="12581"/>
                                    </a:cubicBezTo>
                                    <a:cubicBezTo>
                                      <a:pt x="16519" y="12581"/>
                                      <a:pt x="16547" y="12673"/>
                                      <a:pt x="16593" y="12812"/>
                                    </a:cubicBezTo>
                                    <a:cubicBezTo>
                                      <a:pt x="16677" y="12997"/>
                                      <a:pt x="16677" y="12997"/>
                                      <a:pt x="16630" y="12997"/>
                                    </a:cubicBezTo>
                                    <a:cubicBezTo>
                                      <a:pt x="16602" y="12997"/>
                                      <a:pt x="16575" y="12951"/>
                                      <a:pt x="16565" y="12951"/>
                                    </a:cubicBezTo>
                                    <a:cubicBezTo>
                                      <a:pt x="16556" y="12905"/>
                                      <a:pt x="16547" y="12951"/>
                                      <a:pt x="16547" y="12997"/>
                                    </a:cubicBezTo>
                                    <a:cubicBezTo>
                                      <a:pt x="16547" y="13090"/>
                                      <a:pt x="16556" y="13136"/>
                                      <a:pt x="16575" y="13136"/>
                                    </a:cubicBezTo>
                                    <a:cubicBezTo>
                                      <a:pt x="16593" y="13136"/>
                                      <a:pt x="16602" y="13182"/>
                                      <a:pt x="16593" y="13182"/>
                                    </a:cubicBezTo>
                                    <a:cubicBezTo>
                                      <a:pt x="16584" y="13228"/>
                                      <a:pt x="16556" y="13228"/>
                                      <a:pt x="16500" y="13228"/>
                                    </a:cubicBezTo>
                                    <a:cubicBezTo>
                                      <a:pt x="16407" y="13182"/>
                                      <a:pt x="16398" y="13228"/>
                                      <a:pt x="16472" y="13275"/>
                                    </a:cubicBezTo>
                                    <a:cubicBezTo>
                                      <a:pt x="16528" y="13321"/>
                                      <a:pt x="16714" y="13228"/>
                                      <a:pt x="16696" y="13136"/>
                                    </a:cubicBezTo>
                                    <a:cubicBezTo>
                                      <a:pt x="16686" y="13090"/>
                                      <a:pt x="16696" y="13090"/>
                                      <a:pt x="16714" y="13090"/>
                                    </a:cubicBezTo>
                                    <a:cubicBezTo>
                                      <a:pt x="16733" y="13090"/>
                                      <a:pt x="16742" y="13136"/>
                                      <a:pt x="16733" y="13182"/>
                                    </a:cubicBezTo>
                                    <a:cubicBezTo>
                                      <a:pt x="16723" y="13275"/>
                                      <a:pt x="16723" y="13275"/>
                                      <a:pt x="16742" y="13228"/>
                                    </a:cubicBezTo>
                                    <a:cubicBezTo>
                                      <a:pt x="16751" y="13182"/>
                                      <a:pt x="16770" y="13182"/>
                                      <a:pt x="16779" y="13182"/>
                                    </a:cubicBezTo>
                                    <a:cubicBezTo>
                                      <a:pt x="16807" y="13228"/>
                                      <a:pt x="16854" y="13136"/>
                                      <a:pt x="16965" y="12766"/>
                                    </a:cubicBezTo>
                                    <a:cubicBezTo>
                                      <a:pt x="17021" y="12581"/>
                                      <a:pt x="17077" y="12442"/>
                                      <a:pt x="17096" y="12442"/>
                                    </a:cubicBezTo>
                                    <a:cubicBezTo>
                                      <a:pt x="17114" y="12442"/>
                                      <a:pt x="17142" y="12442"/>
                                      <a:pt x="17152" y="12442"/>
                                    </a:cubicBezTo>
                                    <a:cubicBezTo>
                                      <a:pt x="17170" y="12442"/>
                                      <a:pt x="17170" y="12442"/>
                                      <a:pt x="17152" y="12396"/>
                                    </a:cubicBezTo>
                                    <a:cubicBezTo>
                                      <a:pt x="17142" y="12350"/>
                                      <a:pt x="17114" y="12350"/>
                                      <a:pt x="17105" y="12396"/>
                                    </a:cubicBezTo>
                                    <a:cubicBezTo>
                                      <a:pt x="17086" y="12442"/>
                                      <a:pt x="17086" y="12442"/>
                                      <a:pt x="17105" y="12303"/>
                                    </a:cubicBezTo>
                                    <a:cubicBezTo>
                                      <a:pt x="17114" y="12257"/>
                                      <a:pt x="17152" y="12072"/>
                                      <a:pt x="17179" y="11933"/>
                                    </a:cubicBezTo>
                                    <a:cubicBezTo>
                                      <a:pt x="17235" y="11656"/>
                                      <a:pt x="17254" y="11610"/>
                                      <a:pt x="17282" y="11795"/>
                                    </a:cubicBezTo>
                                    <a:cubicBezTo>
                                      <a:pt x="17310" y="11933"/>
                                      <a:pt x="17328" y="11887"/>
                                      <a:pt x="17310" y="11748"/>
                                    </a:cubicBezTo>
                                    <a:cubicBezTo>
                                      <a:pt x="17300" y="11656"/>
                                      <a:pt x="17300" y="11610"/>
                                      <a:pt x="17319" y="11610"/>
                                    </a:cubicBezTo>
                                    <a:cubicBezTo>
                                      <a:pt x="17328" y="11610"/>
                                      <a:pt x="17356" y="11563"/>
                                      <a:pt x="17375" y="11517"/>
                                    </a:cubicBezTo>
                                    <a:cubicBezTo>
                                      <a:pt x="17403" y="11425"/>
                                      <a:pt x="17403" y="11425"/>
                                      <a:pt x="17356" y="11471"/>
                                    </a:cubicBezTo>
                                    <a:cubicBezTo>
                                      <a:pt x="17328" y="11517"/>
                                      <a:pt x="17300" y="11517"/>
                                      <a:pt x="17300" y="11517"/>
                                    </a:cubicBezTo>
                                    <a:cubicBezTo>
                                      <a:pt x="17300" y="11517"/>
                                      <a:pt x="17319" y="11378"/>
                                      <a:pt x="17347" y="11193"/>
                                    </a:cubicBezTo>
                                    <a:cubicBezTo>
                                      <a:pt x="17384" y="10916"/>
                                      <a:pt x="17394" y="10916"/>
                                      <a:pt x="17412" y="11008"/>
                                    </a:cubicBezTo>
                                    <a:cubicBezTo>
                                      <a:pt x="17421" y="11054"/>
                                      <a:pt x="17431" y="11147"/>
                                      <a:pt x="17431" y="11193"/>
                                    </a:cubicBezTo>
                                    <a:cubicBezTo>
                                      <a:pt x="17431" y="11286"/>
                                      <a:pt x="17542" y="11748"/>
                                      <a:pt x="17552" y="11702"/>
                                    </a:cubicBezTo>
                                    <a:cubicBezTo>
                                      <a:pt x="17561" y="11656"/>
                                      <a:pt x="17561" y="11656"/>
                                      <a:pt x="17552" y="11610"/>
                                    </a:cubicBezTo>
                                    <a:cubicBezTo>
                                      <a:pt x="17524" y="11563"/>
                                      <a:pt x="17468" y="11147"/>
                                      <a:pt x="17468" y="11054"/>
                                    </a:cubicBezTo>
                                    <a:cubicBezTo>
                                      <a:pt x="17468" y="11008"/>
                                      <a:pt x="17459" y="10916"/>
                                      <a:pt x="17440" y="10869"/>
                                    </a:cubicBezTo>
                                    <a:cubicBezTo>
                                      <a:pt x="17421" y="10823"/>
                                      <a:pt x="17421" y="10731"/>
                                      <a:pt x="17431" y="10638"/>
                                    </a:cubicBezTo>
                                    <a:cubicBezTo>
                                      <a:pt x="17449" y="10499"/>
                                      <a:pt x="17477" y="10546"/>
                                      <a:pt x="17477" y="10684"/>
                                    </a:cubicBezTo>
                                    <a:cubicBezTo>
                                      <a:pt x="17477" y="10731"/>
                                      <a:pt x="17487" y="10869"/>
                                      <a:pt x="17505" y="10962"/>
                                    </a:cubicBezTo>
                                    <a:cubicBezTo>
                                      <a:pt x="17533" y="11193"/>
                                      <a:pt x="17533" y="11193"/>
                                      <a:pt x="17505" y="11147"/>
                                    </a:cubicBezTo>
                                    <a:cubicBezTo>
                                      <a:pt x="17496" y="11101"/>
                                      <a:pt x="17505" y="11193"/>
                                      <a:pt x="17524" y="11332"/>
                                    </a:cubicBezTo>
                                    <a:cubicBezTo>
                                      <a:pt x="17542" y="11425"/>
                                      <a:pt x="17570" y="11610"/>
                                      <a:pt x="17580" y="11702"/>
                                    </a:cubicBezTo>
                                    <a:cubicBezTo>
                                      <a:pt x="17589" y="11795"/>
                                      <a:pt x="17608" y="11933"/>
                                      <a:pt x="17626" y="12026"/>
                                    </a:cubicBezTo>
                                    <a:cubicBezTo>
                                      <a:pt x="17654" y="12165"/>
                                      <a:pt x="17654" y="12211"/>
                                      <a:pt x="17636" y="12303"/>
                                    </a:cubicBezTo>
                                    <a:cubicBezTo>
                                      <a:pt x="17626" y="12350"/>
                                      <a:pt x="17598" y="12396"/>
                                      <a:pt x="17580" y="12396"/>
                                    </a:cubicBezTo>
                                    <a:cubicBezTo>
                                      <a:pt x="17552" y="12396"/>
                                      <a:pt x="17561" y="12442"/>
                                      <a:pt x="17598" y="12488"/>
                                    </a:cubicBezTo>
                                    <a:cubicBezTo>
                                      <a:pt x="17626" y="12535"/>
                                      <a:pt x="17654" y="12627"/>
                                      <a:pt x="17663" y="12720"/>
                                    </a:cubicBezTo>
                                    <a:cubicBezTo>
                                      <a:pt x="17673" y="12812"/>
                                      <a:pt x="17691" y="12905"/>
                                      <a:pt x="17710" y="12997"/>
                                    </a:cubicBezTo>
                                    <a:cubicBezTo>
                                      <a:pt x="17738" y="13136"/>
                                      <a:pt x="17738" y="13136"/>
                                      <a:pt x="17710" y="13182"/>
                                    </a:cubicBezTo>
                                    <a:cubicBezTo>
                                      <a:pt x="17691" y="13228"/>
                                      <a:pt x="17701" y="13228"/>
                                      <a:pt x="17756" y="13228"/>
                                    </a:cubicBezTo>
                                    <a:cubicBezTo>
                                      <a:pt x="17850" y="13182"/>
                                      <a:pt x="17859" y="13275"/>
                                      <a:pt x="17775" y="13367"/>
                                    </a:cubicBezTo>
                                    <a:cubicBezTo>
                                      <a:pt x="17729" y="13413"/>
                                      <a:pt x="17719" y="13413"/>
                                      <a:pt x="17766" y="13413"/>
                                    </a:cubicBezTo>
                                    <a:cubicBezTo>
                                      <a:pt x="17794" y="13413"/>
                                      <a:pt x="17831" y="13367"/>
                                      <a:pt x="17840" y="13367"/>
                                    </a:cubicBezTo>
                                    <a:cubicBezTo>
                                      <a:pt x="17859" y="13321"/>
                                      <a:pt x="17868" y="13367"/>
                                      <a:pt x="17868" y="13413"/>
                                    </a:cubicBezTo>
                                    <a:cubicBezTo>
                                      <a:pt x="17868" y="13460"/>
                                      <a:pt x="17877" y="13506"/>
                                      <a:pt x="17887" y="13460"/>
                                    </a:cubicBezTo>
                                    <a:cubicBezTo>
                                      <a:pt x="17905" y="13413"/>
                                      <a:pt x="17943" y="13552"/>
                                      <a:pt x="17924" y="13645"/>
                                    </a:cubicBezTo>
                                    <a:cubicBezTo>
                                      <a:pt x="17915" y="13691"/>
                                      <a:pt x="17924" y="13691"/>
                                      <a:pt x="17943" y="13645"/>
                                    </a:cubicBezTo>
                                    <a:cubicBezTo>
                                      <a:pt x="17961" y="13645"/>
                                      <a:pt x="18017" y="13413"/>
                                      <a:pt x="18064" y="13136"/>
                                    </a:cubicBezTo>
                                    <a:cubicBezTo>
                                      <a:pt x="18157" y="12720"/>
                                      <a:pt x="18194" y="12581"/>
                                      <a:pt x="18194" y="12720"/>
                                    </a:cubicBezTo>
                                    <a:cubicBezTo>
                                      <a:pt x="18194" y="12766"/>
                                      <a:pt x="18185" y="12766"/>
                                      <a:pt x="18175" y="12766"/>
                                    </a:cubicBezTo>
                                    <a:cubicBezTo>
                                      <a:pt x="18166" y="12766"/>
                                      <a:pt x="18166" y="12812"/>
                                      <a:pt x="18166" y="12812"/>
                                    </a:cubicBezTo>
                                    <a:cubicBezTo>
                                      <a:pt x="18175" y="12858"/>
                                      <a:pt x="18194" y="12858"/>
                                      <a:pt x="18212" y="12858"/>
                                    </a:cubicBezTo>
                                    <a:cubicBezTo>
                                      <a:pt x="18231" y="12858"/>
                                      <a:pt x="18240" y="12905"/>
                                      <a:pt x="18231" y="12951"/>
                                    </a:cubicBezTo>
                                    <a:cubicBezTo>
                                      <a:pt x="18222" y="12997"/>
                                      <a:pt x="18231" y="13043"/>
                                      <a:pt x="18231" y="12997"/>
                                    </a:cubicBezTo>
                                    <a:cubicBezTo>
                                      <a:pt x="18250" y="12951"/>
                                      <a:pt x="18306" y="13182"/>
                                      <a:pt x="18287" y="13275"/>
                                    </a:cubicBezTo>
                                    <a:cubicBezTo>
                                      <a:pt x="18278" y="13321"/>
                                      <a:pt x="18278" y="13321"/>
                                      <a:pt x="18296" y="13321"/>
                                    </a:cubicBezTo>
                                    <a:cubicBezTo>
                                      <a:pt x="18333" y="13228"/>
                                      <a:pt x="18333" y="13413"/>
                                      <a:pt x="18296" y="13598"/>
                                    </a:cubicBezTo>
                                    <a:lnTo>
                                      <a:pt x="18259" y="13783"/>
                                    </a:lnTo>
                                    <a:lnTo>
                                      <a:pt x="18306" y="13598"/>
                                    </a:lnTo>
                                    <a:cubicBezTo>
                                      <a:pt x="18361" y="13367"/>
                                      <a:pt x="18389" y="13413"/>
                                      <a:pt x="18436" y="13876"/>
                                    </a:cubicBezTo>
                                    <a:cubicBezTo>
                                      <a:pt x="18473" y="14200"/>
                                      <a:pt x="18464" y="14292"/>
                                      <a:pt x="18427" y="14338"/>
                                    </a:cubicBezTo>
                                    <a:cubicBezTo>
                                      <a:pt x="18408" y="14338"/>
                                      <a:pt x="18417" y="14338"/>
                                      <a:pt x="18445" y="14338"/>
                                    </a:cubicBezTo>
                                    <a:cubicBezTo>
                                      <a:pt x="18473" y="14338"/>
                                      <a:pt x="18501" y="14338"/>
                                      <a:pt x="18501" y="14385"/>
                                    </a:cubicBezTo>
                                    <a:cubicBezTo>
                                      <a:pt x="18501" y="14431"/>
                                      <a:pt x="18380" y="14616"/>
                                      <a:pt x="18343" y="14616"/>
                                    </a:cubicBezTo>
                                    <a:cubicBezTo>
                                      <a:pt x="18324" y="14616"/>
                                      <a:pt x="18324" y="14616"/>
                                      <a:pt x="18352" y="14708"/>
                                    </a:cubicBezTo>
                                    <a:cubicBezTo>
                                      <a:pt x="18380" y="14801"/>
                                      <a:pt x="18389" y="14801"/>
                                      <a:pt x="18427" y="14708"/>
                                    </a:cubicBezTo>
                                    <a:cubicBezTo>
                                      <a:pt x="18445" y="14662"/>
                                      <a:pt x="18473" y="14616"/>
                                      <a:pt x="18473" y="14616"/>
                                    </a:cubicBezTo>
                                    <a:cubicBezTo>
                                      <a:pt x="18473" y="14616"/>
                                      <a:pt x="18464" y="14801"/>
                                      <a:pt x="18445" y="14940"/>
                                    </a:cubicBezTo>
                                    <a:cubicBezTo>
                                      <a:pt x="18427" y="15125"/>
                                      <a:pt x="18408" y="15264"/>
                                      <a:pt x="18417" y="15217"/>
                                    </a:cubicBezTo>
                                    <a:cubicBezTo>
                                      <a:pt x="18427" y="15217"/>
                                      <a:pt x="18454" y="15032"/>
                                      <a:pt x="18473" y="14847"/>
                                    </a:cubicBezTo>
                                    <a:cubicBezTo>
                                      <a:pt x="18520" y="14523"/>
                                      <a:pt x="18520" y="14523"/>
                                      <a:pt x="18548" y="14616"/>
                                    </a:cubicBezTo>
                                    <a:cubicBezTo>
                                      <a:pt x="18566" y="14662"/>
                                      <a:pt x="18603" y="14801"/>
                                      <a:pt x="18631" y="14940"/>
                                    </a:cubicBezTo>
                                    <a:cubicBezTo>
                                      <a:pt x="18687" y="15171"/>
                                      <a:pt x="18892" y="15541"/>
                                      <a:pt x="18957" y="15541"/>
                                    </a:cubicBezTo>
                                    <a:cubicBezTo>
                                      <a:pt x="19022" y="15541"/>
                                      <a:pt x="19106" y="15402"/>
                                      <a:pt x="19162" y="15264"/>
                                    </a:cubicBezTo>
                                    <a:cubicBezTo>
                                      <a:pt x="19245" y="15032"/>
                                      <a:pt x="19404" y="14385"/>
                                      <a:pt x="19404" y="14292"/>
                                    </a:cubicBezTo>
                                    <a:cubicBezTo>
                                      <a:pt x="19404" y="14246"/>
                                      <a:pt x="19394" y="14246"/>
                                      <a:pt x="19366" y="14338"/>
                                    </a:cubicBezTo>
                                    <a:cubicBezTo>
                                      <a:pt x="19339" y="14431"/>
                                      <a:pt x="19311" y="14477"/>
                                      <a:pt x="19273" y="14477"/>
                                    </a:cubicBezTo>
                                    <a:cubicBezTo>
                                      <a:pt x="19227" y="14477"/>
                                      <a:pt x="19227" y="14477"/>
                                      <a:pt x="19255" y="14523"/>
                                    </a:cubicBezTo>
                                    <a:cubicBezTo>
                                      <a:pt x="19283" y="14570"/>
                                      <a:pt x="19292" y="14616"/>
                                      <a:pt x="19273" y="14708"/>
                                    </a:cubicBezTo>
                                    <a:cubicBezTo>
                                      <a:pt x="19245" y="14893"/>
                                      <a:pt x="19199" y="14940"/>
                                      <a:pt x="19087" y="15032"/>
                                    </a:cubicBezTo>
                                    <a:lnTo>
                                      <a:pt x="18994" y="15079"/>
                                    </a:lnTo>
                                    <a:lnTo>
                                      <a:pt x="19078" y="15079"/>
                                    </a:lnTo>
                                    <a:cubicBezTo>
                                      <a:pt x="19125" y="15079"/>
                                      <a:pt x="19162" y="15079"/>
                                      <a:pt x="19162" y="15125"/>
                                    </a:cubicBezTo>
                                    <a:cubicBezTo>
                                      <a:pt x="19162" y="15125"/>
                                      <a:pt x="19134" y="15217"/>
                                      <a:pt x="19097" y="15264"/>
                                    </a:cubicBezTo>
                                    <a:cubicBezTo>
                                      <a:pt x="18957" y="15495"/>
                                      <a:pt x="18752" y="15310"/>
                                      <a:pt x="18622" y="14755"/>
                                    </a:cubicBezTo>
                                    <a:cubicBezTo>
                                      <a:pt x="18557" y="14477"/>
                                      <a:pt x="18548" y="14385"/>
                                      <a:pt x="18613" y="14570"/>
                                    </a:cubicBezTo>
                                    <a:cubicBezTo>
                                      <a:pt x="18631" y="14616"/>
                                      <a:pt x="18659" y="14662"/>
                                      <a:pt x="18669" y="14662"/>
                                    </a:cubicBezTo>
                                    <a:cubicBezTo>
                                      <a:pt x="18724" y="14662"/>
                                      <a:pt x="18892" y="14292"/>
                                      <a:pt x="18938" y="14061"/>
                                    </a:cubicBezTo>
                                    <a:cubicBezTo>
                                      <a:pt x="18976" y="13876"/>
                                      <a:pt x="19004" y="13830"/>
                                      <a:pt x="19041" y="13830"/>
                                    </a:cubicBezTo>
                                    <a:cubicBezTo>
                                      <a:pt x="19069" y="13830"/>
                                      <a:pt x="19087" y="13830"/>
                                      <a:pt x="19087" y="13876"/>
                                    </a:cubicBezTo>
                                    <a:cubicBezTo>
                                      <a:pt x="19087" y="13968"/>
                                      <a:pt x="18985" y="14385"/>
                                      <a:pt x="18938" y="14477"/>
                                    </a:cubicBezTo>
                                    <a:cubicBezTo>
                                      <a:pt x="18910" y="14523"/>
                                      <a:pt x="18901" y="14570"/>
                                      <a:pt x="18910" y="14570"/>
                                    </a:cubicBezTo>
                                    <a:cubicBezTo>
                                      <a:pt x="18957" y="14570"/>
                                      <a:pt x="19013" y="14431"/>
                                      <a:pt x="19115" y="13968"/>
                                    </a:cubicBezTo>
                                    <a:cubicBezTo>
                                      <a:pt x="19152" y="13830"/>
                                      <a:pt x="19162" y="13783"/>
                                      <a:pt x="19236" y="13830"/>
                                    </a:cubicBezTo>
                                    <a:cubicBezTo>
                                      <a:pt x="19283" y="13830"/>
                                      <a:pt x="19311" y="13876"/>
                                      <a:pt x="19311" y="13922"/>
                                    </a:cubicBezTo>
                                    <a:cubicBezTo>
                                      <a:pt x="19292" y="14015"/>
                                      <a:pt x="19180" y="14200"/>
                                      <a:pt x="19162" y="14200"/>
                                    </a:cubicBezTo>
                                    <a:cubicBezTo>
                                      <a:pt x="19152" y="14200"/>
                                      <a:pt x="19143" y="14200"/>
                                      <a:pt x="19143" y="14246"/>
                                    </a:cubicBezTo>
                                    <a:cubicBezTo>
                                      <a:pt x="19143" y="14385"/>
                                      <a:pt x="19162" y="14385"/>
                                      <a:pt x="19283" y="14153"/>
                                    </a:cubicBezTo>
                                    <a:cubicBezTo>
                                      <a:pt x="19339" y="14061"/>
                                      <a:pt x="19413" y="13922"/>
                                      <a:pt x="19432" y="13830"/>
                                    </a:cubicBezTo>
                                    <a:cubicBezTo>
                                      <a:pt x="19469" y="13645"/>
                                      <a:pt x="19478" y="13645"/>
                                      <a:pt x="19534" y="13737"/>
                                    </a:cubicBezTo>
                                    <a:cubicBezTo>
                                      <a:pt x="19590" y="13783"/>
                                      <a:pt x="19599" y="13783"/>
                                      <a:pt x="19664" y="13691"/>
                                    </a:cubicBezTo>
                                    <a:cubicBezTo>
                                      <a:pt x="19702" y="13645"/>
                                      <a:pt x="19739" y="13552"/>
                                      <a:pt x="19748" y="13552"/>
                                    </a:cubicBezTo>
                                    <a:cubicBezTo>
                                      <a:pt x="19757" y="13552"/>
                                      <a:pt x="19832" y="13321"/>
                                      <a:pt x="20027" y="12627"/>
                                    </a:cubicBezTo>
                                    <a:cubicBezTo>
                                      <a:pt x="20092" y="12396"/>
                                      <a:pt x="20092" y="12396"/>
                                      <a:pt x="20046" y="12535"/>
                                    </a:cubicBezTo>
                                    <a:cubicBezTo>
                                      <a:pt x="20009" y="12673"/>
                                      <a:pt x="19953" y="12812"/>
                                      <a:pt x="19925" y="12858"/>
                                    </a:cubicBezTo>
                                    <a:cubicBezTo>
                                      <a:pt x="19897" y="12905"/>
                                      <a:pt x="19850" y="13043"/>
                                      <a:pt x="19813" y="13182"/>
                                    </a:cubicBezTo>
                                    <a:cubicBezTo>
                                      <a:pt x="19776" y="13321"/>
                                      <a:pt x="19720" y="13460"/>
                                      <a:pt x="19683" y="13506"/>
                                    </a:cubicBezTo>
                                    <a:cubicBezTo>
                                      <a:pt x="19618" y="13598"/>
                                      <a:pt x="19534" y="13645"/>
                                      <a:pt x="19525" y="13552"/>
                                    </a:cubicBezTo>
                                    <a:cubicBezTo>
                                      <a:pt x="19515" y="13506"/>
                                      <a:pt x="19729" y="12396"/>
                                      <a:pt x="19757" y="12350"/>
                                    </a:cubicBezTo>
                                    <a:cubicBezTo>
                                      <a:pt x="19767" y="12350"/>
                                      <a:pt x="19776" y="12303"/>
                                      <a:pt x="19776" y="12257"/>
                                    </a:cubicBezTo>
                                    <a:cubicBezTo>
                                      <a:pt x="19776" y="12072"/>
                                      <a:pt x="19822" y="11980"/>
                                      <a:pt x="19822" y="12165"/>
                                    </a:cubicBezTo>
                                    <a:cubicBezTo>
                                      <a:pt x="19822" y="12303"/>
                                      <a:pt x="19869" y="12165"/>
                                      <a:pt x="19906" y="11887"/>
                                    </a:cubicBezTo>
                                    <a:cubicBezTo>
                                      <a:pt x="19925" y="11748"/>
                                      <a:pt x="19971" y="11517"/>
                                      <a:pt x="20018" y="11332"/>
                                    </a:cubicBezTo>
                                    <a:cubicBezTo>
                                      <a:pt x="20064" y="11147"/>
                                      <a:pt x="20120" y="10916"/>
                                      <a:pt x="20139" y="10777"/>
                                    </a:cubicBezTo>
                                    <a:cubicBezTo>
                                      <a:pt x="20158" y="10638"/>
                                      <a:pt x="20185" y="10546"/>
                                      <a:pt x="20195" y="10500"/>
                                    </a:cubicBezTo>
                                    <a:cubicBezTo>
                                      <a:pt x="20204" y="10453"/>
                                      <a:pt x="20204" y="10453"/>
                                      <a:pt x="20195" y="10453"/>
                                    </a:cubicBezTo>
                                    <a:cubicBezTo>
                                      <a:pt x="20185" y="10453"/>
                                      <a:pt x="20204" y="10361"/>
                                      <a:pt x="20223" y="10222"/>
                                    </a:cubicBezTo>
                                    <a:cubicBezTo>
                                      <a:pt x="20241" y="10083"/>
                                      <a:pt x="20260" y="9944"/>
                                      <a:pt x="20260" y="9898"/>
                                    </a:cubicBezTo>
                                    <a:cubicBezTo>
                                      <a:pt x="20260" y="9852"/>
                                      <a:pt x="20288" y="9667"/>
                                      <a:pt x="20316" y="9436"/>
                                    </a:cubicBezTo>
                                    <a:cubicBezTo>
                                      <a:pt x="20344" y="9204"/>
                                      <a:pt x="20381" y="8927"/>
                                      <a:pt x="20390" y="8788"/>
                                    </a:cubicBezTo>
                                    <a:cubicBezTo>
                                      <a:pt x="20418" y="8464"/>
                                      <a:pt x="20576" y="6984"/>
                                      <a:pt x="20595" y="6799"/>
                                    </a:cubicBezTo>
                                    <a:cubicBezTo>
                                      <a:pt x="20604" y="6753"/>
                                      <a:pt x="20623" y="6476"/>
                                      <a:pt x="20632" y="6244"/>
                                    </a:cubicBezTo>
                                    <a:cubicBezTo>
                                      <a:pt x="20660" y="5828"/>
                                      <a:pt x="20679" y="5689"/>
                                      <a:pt x="20697" y="5782"/>
                                    </a:cubicBezTo>
                                    <a:cubicBezTo>
                                      <a:pt x="20697" y="5782"/>
                                      <a:pt x="20697" y="5920"/>
                                      <a:pt x="20679" y="6106"/>
                                    </a:cubicBezTo>
                                    <a:cubicBezTo>
                                      <a:pt x="20660" y="6244"/>
                                      <a:pt x="20651" y="6476"/>
                                      <a:pt x="20651" y="6568"/>
                                    </a:cubicBezTo>
                                    <a:cubicBezTo>
                                      <a:pt x="20641" y="6846"/>
                                      <a:pt x="20548" y="7724"/>
                                      <a:pt x="20465" y="8372"/>
                                    </a:cubicBezTo>
                                    <a:cubicBezTo>
                                      <a:pt x="20362" y="9204"/>
                                      <a:pt x="20325" y="9528"/>
                                      <a:pt x="20325" y="9574"/>
                                    </a:cubicBezTo>
                                    <a:cubicBezTo>
                                      <a:pt x="20325" y="9621"/>
                                      <a:pt x="20353" y="9436"/>
                                      <a:pt x="20390" y="9158"/>
                                    </a:cubicBezTo>
                                    <a:cubicBezTo>
                                      <a:pt x="20427" y="8927"/>
                                      <a:pt x="20474" y="8649"/>
                                      <a:pt x="20493" y="8603"/>
                                    </a:cubicBezTo>
                                    <a:cubicBezTo>
                                      <a:pt x="20530" y="8464"/>
                                      <a:pt x="20567" y="8279"/>
                                      <a:pt x="20586" y="8048"/>
                                    </a:cubicBezTo>
                                    <a:cubicBezTo>
                                      <a:pt x="20595" y="7956"/>
                                      <a:pt x="20641" y="7447"/>
                                      <a:pt x="20688" y="6938"/>
                                    </a:cubicBezTo>
                                    <a:cubicBezTo>
                                      <a:pt x="20735" y="6429"/>
                                      <a:pt x="20790" y="5782"/>
                                      <a:pt x="20809" y="5550"/>
                                    </a:cubicBezTo>
                                    <a:cubicBezTo>
                                      <a:pt x="20828" y="5319"/>
                                      <a:pt x="20846" y="5088"/>
                                      <a:pt x="20855" y="5042"/>
                                    </a:cubicBezTo>
                                    <a:cubicBezTo>
                                      <a:pt x="20865" y="4995"/>
                                      <a:pt x="20874" y="4857"/>
                                      <a:pt x="20874" y="4764"/>
                                    </a:cubicBezTo>
                                    <a:cubicBezTo>
                                      <a:pt x="20874" y="4672"/>
                                      <a:pt x="20893" y="4487"/>
                                      <a:pt x="20902" y="4348"/>
                                    </a:cubicBezTo>
                                    <a:cubicBezTo>
                                      <a:pt x="20921" y="4209"/>
                                      <a:pt x="20930" y="4070"/>
                                      <a:pt x="20930" y="4024"/>
                                    </a:cubicBezTo>
                                    <a:cubicBezTo>
                                      <a:pt x="20930" y="3978"/>
                                      <a:pt x="20939" y="3932"/>
                                      <a:pt x="20939" y="3932"/>
                                    </a:cubicBezTo>
                                    <a:cubicBezTo>
                                      <a:pt x="20949" y="3932"/>
                                      <a:pt x="20949" y="3747"/>
                                      <a:pt x="20949" y="3469"/>
                                    </a:cubicBezTo>
                                    <a:cubicBezTo>
                                      <a:pt x="20949" y="3145"/>
                                      <a:pt x="20958" y="3007"/>
                                      <a:pt x="20967" y="2960"/>
                                    </a:cubicBezTo>
                                    <a:cubicBezTo>
                                      <a:pt x="20976" y="2914"/>
                                      <a:pt x="20986" y="2868"/>
                                      <a:pt x="20976" y="2822"/>
                                    </a:cubicBezTo>
                                    <a:cubicBezTo>
                                      <a:pt x="20967" y="2775"/>
                                      <a:pt x="20976" y="2637"/>
                                      <a:pt x="20995" y="2498"/>
                                    </a:cubicBezTo>
                                    <a:cubicBezTo>
                                      <a:pt x="21070" y="1619"/>
                                      <a:pt x="21070" y="1619"/>
                                      <a:pt x="21042" y="1711"/>
                                    </a:cubicBezTo>
                                    <a:cubicBezTo>
                                      <a:pt x="21023" y="1758"/>
                                      <a:pt x="20995" y="1943"/>
                                      <a:pt x="20976" y="2128"/>
                                    </a:cubicBezTo>
                                    <a:cubicBezTo>
                                      <a:pt x="20958" y="2359"/>
                                      <a:pt x="20930" y="2683"/>
                                      <a:pt x="20911" y="2914"/>
                                    </a:cubicBezTo>
                                    <a:cubicBezTo>
                                      <a:pt x="20893" y="3145"/>
                                      <a:pt x="20874" y="3330"/>
                                      <a:pt x="20865" y="3377"/>
                                    </a:cubicBezTo>
                                    <a:cubicBezTo>
                                      <a:pt x="20837" y="3469"/>
                                      <a:pt x="20837" y="3377"/>
                                      <a:pt x="20855" y="3145"/>
                                    </a:cubicBezTo>
                                    <a:cubicBezTo>
                                      <a:pt x="20837" y="2821"/>
                                      <a:pt x="20865" y="2544"/>
                                      <a:pt x="20883" y="2266"/>
                                    </a:cubicBezTo>
                                    <a:close/>
                                    <a:moveTo>
                                      <a:pt x="20539" y="370"/>
                                    </a:moveTo>
                                    <a:cubicBezTo>
                                      <a:pt x="20586" y="46"/>
                                      <a:pt x="20604" y="46"/>
                                      <a:pt x="20586" y="416"/>
                                    </a:cubicBezTo>
                                    <a:cubicBezTo>
                                      <a:pt x="20576" y="555"/>
                                      <a:pt x="20567" y="648"/>
                                      <a:pt x="20539" y="694"/>
                                    </a:cubicBezTo>
                                    <a:cubicBezTo>
                                      <a:pt x="20520" y="740"/>
                                      <a:pt x="20502" y="740"/>
                                      <a:pt x="20502" y="740"/>
                                    </a:cubicBezTo>
                                    <a:cubicBezTo>
                                      <a:pt x="20493" y="740"/>
                                      <a:pt x="20511" y="555"/>
                                      <a:pt x="20539" y="370"/>
                                    </a:cubicBezTo>
                                    <a:close/>
                                    <a:moveTo>
                                      <a:pt x="1517" y="9898"/>
                                    </a:moveTo>
                                    <a:cubicBezTo>
                                      <a:pt x="1508" y="10037"/>
                                      <a:pt x="1489" y="10129"/>
                                      <a:pt x="1480" y="10129"/>
                                    </a:cubicBezTo>
                                    <a:cubicBezTo>
                                      <a:pt x="1461" y="10129"/>
                                      <a:pt x="1461" y="10083"/>
                                      <a:pt x="1489" y="9852"/>
                                    </a:cubicBezTo>
                                    <a:cubicBezTo>
                                      <a:pt x="1536" y="9621"/>
                                      <a:pt x="1545" y="9621"/>
                                      <a:pt x="1517" y="9898"/>
                                    </a:cubicBezTo>
                                    <a:close/>
                                    <a:moveTo>
                                      <a:pt x="1536" y="9343"/>
                                    </a:moveTo>
                                    <a:lnTo>
                                      <a:pt x="1508" y="9621"/>
                                    </a:lnTo>
                                    <a:lnTo>
                                      <a:pt x="1508" y="9436"/>
                                    </a:lnTo>
                                    <a:cubicBezTo>
                                      <a:pt x="1508" y="9343"/>
                                      <a:pt x="1517" y="9158"/>
                                      <a:pt x="1526" y="9019"/>
                                    </a:cubicBezTo>
                                    <a:cubicBezTo>
                                      <a:pt x="1545" y="8788"/>
                                      <a:pt x="1563" y="8742"/>
                                      <a:pt x="1554" y="8927"/>
                                    </a:cubicBezTo>
                                    <a:cubicBezTo>
                                      <a:pt x="1554" y="8973"/>
                                      <a:pt x="1554" y="9066"/>
                                      <a:pt x="1563" y="9066"/>
                                    </a:cubicBezTo>
                                    <a:cubicBezTo>
                                      <a:pt x="1563" y="9066"/>
                                      <a:pt x="1554" y="9204"/>
                                      <a:pt x="1536" y="9343"/>
                                    </a:cubicBezTo>
                                    <a:close/>
                                    <a:moveTo>
                                      <a:pt x="2150" y="3793"/>
                                    </a:moveTo>
                                    <a:cubicBezTo>
                                      <a:pt x="2150" y="3793"/>
                                      <a:pt x="2150" y="3885"/>
                                      <a:pt x="2140" y="4024"/>
                                    </a:cubicBezTo>
                                    <a:cubicBezTo>
                                      <a:pt x="2122" y="4209"/>
                                      <a:pt x="2094" y="4302"/>
                                      <a:pt x="2094" y="4163"/>
                                    </a:cubicBezTo>
                                    <a:cubicBezTo>
                                      <a:pt x="2094" y="4117"/>
                                      <a:pt x="2140" y="3793"/>
                                      <a:pt x="2150" y="3793"/>
                                    </a:cubicBezTo>
                                    <a:close/>
                                    <a:moveTo>
                                      <a:pt x="2243" y="4579"/>
                                    </a:moveTo>
                                    <a:cubicBezTo>
                                      <a:pt x="2224" y="4579"/>
                                      <a:pt x="2215" y="4625"/>
                                      <a:pt x="2196" y="4810"/>
                                    </a:cubicBezTo>
                                    <a:cubicBezTo>
                                      <a:pt x="2187" y="4949"/>
                                      <a:pt x="2178" y="5088"/>
                                      <a:pt x="2178" y="5180"/>
                                    </a:cubicBezTo>
                                    <a:cubicBezTo>
                                      <a:pt x="2187" y="5319"/>
                                      <a:pt x="2150" y="5689"/>
                                      <a:pt x="2094" y="6059"/>
                                    </a:cubicBezTo>
                                    <a:cubicBezTo>
                                      <a:pt x="2066" y="6244"/>
                                      <a:pt x="2047" y="6429"/>
                                      <a:pt x="2047" y="6429"/>
                                    </a:cubicBezTo>
                                    <a:cubicBezTo>
                                      <a:pt x="2047" y="6429"/>
                                      <a:pt x="2066" y="6383"/>
                                      <a:pt x="2085" y="6198"/>
                                    </a:cubicBezTo>
                                    <a:cubicBezTo>
                                      <a:pt x="2103" y="6059"/>
                                      <a:pt x="2131" y="5920"/>
                                      <a:pt x="2131" y="5920"/>
                                    </a:cubicBezTo>
                                    <a:cubicBezTo>
                                      <a:pt x="2140" y="5920"/>
                                      <a:pt x="2131" y="5967"/>
                                      <a:pt x="2122" y="6013"/>
                                    </a:cubicBezTo>
                                    <a:cubicBezTo>
                                      <a:pt x="2103" y="6152"/>
                                      <a:pt x="2075" y="6614"/>
                                      <a:pt x="2085" y="6614"/>
                                    </a:cubicBezTo>
                                    <a:cubicBezTo>
                                      <a:pt x="2094" y="6614"/>
                                      <a:pt x="2103" y="6522"/>
                                      <a:pt x="2113" y="6337"/>
                                    </a:cubicBezTo>
                                    <a:cubicBezTo>
                                      <a:pt x="2122" y="6198"/>
                                      <a:pt x="2140" y="5967"/>
                                      <a:pt x="2150" y="5828"/>
                                    </a:cubicBezTo>
                                    <a:cubicBezTo>
                                      <a:pt x="2159" y="5689"/>
                                      <a:pt x="2178" y="5458"/>
                                      <a:pt x="2178" y="5365"/>
                                    </a:cubicBezTo>
                                    <a:cubicBezTo>
                                      <a:pt x="2196" y="4949"/>
                                      <a:pt x="2224" y="4672"/>
                                      <a:pt x="2243" y="4672"/>
                                    </a:cubicBezTo>
                                    <a:cubicBezTo>
                                      <a:pt x="2261" y="4672"/>
                                      <a:pt x="2261" y="4718"/>
                                      <a:pt x="2243" y="4857"/>
                                    </a:cubicBezTo>
                                    <a:cubicBezTo>
                                      <a:pt x="2234" y="4949"/>
                                      <a:pt x="2224" y="5134"/>
                                      <a:pt x="2224" y="5227"/>
                                    </a:cubicBezTo>
                                    <a:cubicBezTo>
                                      <a:pt x="2215" y="5504"/>
                                      <a:pt x="2178" y="5920"/>
                                      <a:pt x="2168" y="5967"/>
                                    </a:cubicBezTo>
                                    <a:cubicBezTo>
                                      <a:pt x="2159" y="5967"/>
                                      <a:pt x="2159" y="6059"/>
                                      <a:pt x="2159" y="6105"/>
                                    </a:cubicBezTo>
                                    <a:cubicBezTo>
                                      <a:pt x="2159" y="6152"/>
                                      <a:pt x="2140" y="6337"/>
                                      <a:pt x="2122" y="6475"/>
                                    </a:cubicBezTo>
                                    <a:cubicBezTo>
                                      <a:pt x="2103" y="6614"/>
                                      <a:pt x="2085" y="6753"/>
                                      <a:pt x="2094" y="6753"/>
                                    </a:cubicBezTo>
                                    <a:cubicBezTo>
                                      <a:pt x="2103" y="6799"/>
                                      <a:pt x="2047" y="7354"/>
                                      <a:pt x="2029" y="7400"/>
                                    </a:cubicBezTo>
                                    <a:cubicBezTo>
                                      <a:pt x="2019" y="7400"/>
                                      <a:pt x="2010" y="7493"/>
                                      <a:pt x="2010" y="7585"/>
                                    </a:cubicBezTo>
                                    <a:cubicBezTo>
                                      <a:pt x="2010" y="7724"/>
                                      <a:pt x="1982" y="8002"/>
                                      <a:pt x="1917" y="8603"/>
                                    </a:cubicBezTo>
                                    <a:cubicBezTo>
                                      <a:pt x="1908" y="8649"/>
                                      <a:pt x="1889" y="8880"/>
                                      <a:pt x="1871" y="9019"/>
                                    </a:cubicBezTo>
                                    <a:cubicBezTo>
                                      <a:pt x="1833" y="9389"/>
                                      <a:pt x="1824" y="9297"/>
                                      <a:pt x="1843" y="8880"/>
                                    </a:cubicBezTo>
                                    <a:cubicBezTo>
                                      <a:pt x="1871" y="8464"/>
                                      <a:pt x="1898" y="7632"/>
                                      <a:pt x="1898" y="7262"/>
                                    </a:cubicBezTo>
                                    <a:cubicBezTo>
                                      <a:pt x="1898" y="7030"/>
                                      <a:pt x="1908" y="6845"/>
                                      <a:pt x="1936" y="6614"/>
                                    </a:cubicBezTo>
                                    <a:cubicBezTo>
                                      <a:pt x="1954" y="6429"/>
                                      <a:pt x="1982" y="6244"/>
                                      <a:pt x="1992" y="6105"/>
                                    </a:cubicBezTo>
                                    <a:cubicBezTo>
                                      <a:pt x="2001" y="5967"/>
                                      <a:pt x="2047" y="5504"/>
                                      <a:pt x="2103" y="4995"/>
                                    </a:cubicBezTo>
                                    <a:cubicBezTo>
                                      <a:pt x="2159" y="4487"/>
                                      <a:pt x="2206" y="3931"/>
                                      <a:pt x="2206" y="3793"/>
                                    </a:cubicBezTo>
                                    <a:cubicBezTo>
                                      <a:pt x="2224" y="3284"/>
                                      <a:pt x="2243" y="3191"/>
                                      <a:pt x="2289" y="3515"/>
                                    </a:cubicBezTo>
                                    <a:cubicBezTo>
                                      <a:pt x="2308" y="3654"/>
                                      <a:pt x="2308" y="3746"/>
                                      <a:pt x="2308" y="3839"/>
                                    </a:cubicBezTo>
                                    <a:cubicBezTo>
                                      <a:pt x="2299" y="3931"/>
                                      <a:pt x="2299" y="4070"/>
                                      <a:pt x="2299" y="4209"/>
                                    </a:cubicBezTo>
                                    <a:cubicBezTo>
                                      <a:pt x="2317" y="4487"/>
                                      <a:pt x="2280" y="4625"/>
                                      <a:pt x="2243" y="4579"/>
                                    </a:cubicBezTo>
                                    <a:close/>
                                    <a:moveTo>
                                      <a:pt x="2317" y="5597"/>
                                    </a:moveTo>
                                    <a:cubicBezTo>
                                      <a:pt x="2299" y="5689"/>
                                      <a:pt x="2299" y="5689"/>
                                      <a:pt x="2317" y="5597"/>
                                    </a:cubicBezTo>
                                    <a:cubicBezTo>
                                      <a:pt x="2317" y="5550"/>
                                      <a:pt x="2317" y="5458"/>
                                      <a:pt x="2317" y="5365"/>
                                    </a:cubicBezTo>
                                    <a:cubicBezTo>
                                      <a:pt x="2317" y="5273"/>
                                      <a:pt x="2317" y="5273"/>
                                      <a:pt x="2327" y="5365"/>
                                    </a:cubicBezTo>
                                    <a:cubicBezTo>
                                      <a:pt x="2336" y="5458"/>
                                      <a:pt x="2327" y="5550"/>
                                      <a:pt x="2317" y="5597"/>
                                    </a:cubicBezTo>
                                    <a:close/>
                                    <a:moveTo>
                                      <a:pt x="2345" y="4255"/>
                                    </a:moveTo>
                                    <a:cubicBezTo>
                                      <a:pt x="2336" y="4302"/>
                                      <a:pt x="2336" y="4302"/>
                                      <a:pt x="2336" y="4209"/>
                                    </a:cubicBezTo>
                                    <a:cubicBezTo>
                                      <a:pt x="2336" y="4163"/>
                                      <a:pt x="2336" y="4117"/>
                                      <a:pt x="2345" y="4117"/>
                                    </a:cubicBezTo>
                                    <a:cubicBezTo>
                                      <a:pt x="2355" y="4163"/>
                                      <a:pt x="2355" y="4209"/>
                                      <a:pt x="2345" y="4255"/>
                                    </a:cubicBezTo>
                                    <a:close/>
                                    <a:moveTo>
                                      <a:pt x="3043" y="8233"/>
                                    </a:moveTo>
                                    <a:cubicBezTo>
                                      <a:pt x="3034" y="8326"/>
                                      <a:pt x="3006" y="8464"/>
                                      <a:pt x="3006" y="8372"/>
                                    </a:cubicBezTo>
                                    <a:cubicBezTo>
                                      <a:pt x="3006" y="8325"/>
                                      <a:pt x="3034" y="8094"/>
                                      <a:pt x="3043" y="8094"/>
                                    </a:cubicBezTo>
                                    <a:cubicBezTo>
                                      <a:pt x="3052" y="8094"/>
                                      <a:pt x="3052" y="8140"/>
                                      <a:pt x="3043" y="8233"/>
                                    </a:cubicBezTo>
                                    <a:close/>
                                    <a:moveTo>
                                      <a:pt x="3136" y="8418"/>
                                    </a:moveTo>
                                    <a:cubicBezTo>
                                      <a:pt x="3127" y="8464"/>
                                      <a:pt x="3127" y="8511"/>
                                      <a:pt x="3118" y="8464"/>
                                    </a:cubicBezTo>
                                    <a:cubicBezTo>
                                      <a:pt x="3118" y="8464"/>
                                      <a:pt x="3118" y="8418"/>
                                      <a:pt x="3118" y="8372"/>
                                    </a:cubicBezTo>
                                    <a:cubicBezTo>
                                      <a:pt x="3146" y="8326"/>
                                      <a:pt x="3155" y="8326"/>
                                      <a:pt x="3136" y="8418"/>
                                    </a:cubicBezTo>
                                    <a:close/>
                                    <a:moveTo>
                                      <a:pt x="5695" y="14385"/>
                                    </a:moveTo>
                                    <a:cubicBezTo>
                                      <a:pt x="5705" y="14292"/>
                                      <a:pt x="5761" y="14292"/>
                                      <a:pt x="5779" y="14385"/>
                                    </a:cubicBezTo>
                                    <a:cubicBezTo>
                                      <a:pt x="5789" y="14431"/>
                                      <a:pt x="5770" y="14477"/>
                                      <a:pt x="5751" y="14477"/>
                                    </a:cubicBezTo>
                                    <a:cubicBezTo>
                                      <a:pt x="5695" y="14523"/>
                                      <a:pt x="5677" y="14477"/>
                                      <a:pt x="5695" y="14385"/>
                                    </a:cubicBezTo>
                                    <a:close/>
                                    <a:moveTo>
                                      <a:pt x="7687" y="12349"/>
                                    </a:moveTo>
                                    <a:cubicBezTo>
                                      <a:pt x="7678" y="12349"/>
                                      <a:pt x="7668" y="12303"/>
                                      <a:pt x="7668" y="12303"/>
                                    </a:cubicBezTo>
                                    <a:cubicBezTo>
                                      <a:pt x="7668" y="12257"/>
                                      <a:pt x="7668" y="12257"/>
                                      <a:pt x="7678" y="12257"/>
                                    </a:cubicBezTo>
                                    <a:cubicBezTo>
                                      <a:pt x="7687" y="12257"/>
                                      <a:pt x="7687" y="12303"/>
                                      <a:pt x="7696" y="12303"/>
                                    </a:cubicBezTo>
                                    <a:cubicBezTo>
                                      <a:pt x="7696" y="12303"/>
                                      <a:pt x="7696" y="12349"/>
                                      <a:pt x="7687" y="12349"/>
                                    </a:cubicBezTo>
                                    <a:close/>
                                    <a:moveTo>
                                      <a:pt x="7371" y="14338"/>
                                    </a:moveTo>
                                    <a:cubicBezTo>
                                      <a:pt x="7361" y="14431"/>
                                      <a:pt x="7333" y="14477"/>
                                      <a:pt x="7333" y="14385"/>
                                    </a:cubicBezTo>
                                    <a:cubicBezTo>
                                      <a:pt x="7333" y="14338"/>
                                      <a:pt x="7371" y="14200"/>
                                      <a:pt x="7380" y="14200"/>
                                    </a:cubicBezTo>
                                    <a:cubicBezTo>
                                      <a:pt x="7380" y="14246"/>
                                      <a:pt x="7380" y="14292"/>
                                      <a:pt x="7371" y="14338"/>
                                    </a:cubicBezTo>
                                    <a:close/>
                                    <a:moveTo>
                                      <a:pt x="11279" y="10546"/>
                                    </a:moveTo>
                                    <a:cubicBezTo>
                                      <a:pt x="11289" y="10546"/>
                                      <a:pt x="11289" y="10592"/>
                                      <a:pt x="11279" y="10638"/>
                                    </a:cubicBezTo>
                                    <a:cubicBezTo>
                                      <a:pt x="11270" y="10684"/>
                                      <a:pt x="11251" y="10731"/>
                                      <a:pt x="11251" y="10684"/>
                                    </a:cubicBezTo>
                                    <a:cubicBezTo>
                                      <a:pt x="11242" y="10684"/>
                                      <a:pt x="11261" y="10546"/>
                                      <a:pt x="11279" y="10546"/>
                                    </a:cubicBezTo>
                                    <a:close/>
                                    <a:moveTo>
                                      <a:pt x="11205" y="10731"/>
                                    </a:moveTo>
                                    <a:cubicBezTo>
                                      <a:pt x="11214" y="10684"/>
                                      <a:pt x="11214" y="10684"/>
                                      <a:pt x="11223" y="10684"/>
                                    </a:cubicBezTo>
                                    <a:cubicBezTo>
                                      <a:pt x="11233" y="10684"/>
                                      <a:pt x="11233" y="10731"/>
                                      <a:pt x="11233" y="10731"/>
                                    </a:cubicBezTo>
                                    <a:cubicBezTo>
                                      <a:pt x="11233" y="10777"/>
                                      <a:pt x="11223" y="10777"/>
                                      <a:pt x="11214" y="10777"/>
                                    </a:cubicBezTo>
                                    <a:cubicBezTo>
                                      <a:pt x="11205" y="10823"/>
                                      <a:pt x="11205" y="10777"/>
                                      <a:pt x="11205" y="10731"/>
                                    </a:cubicBezTo>
                                    <a:close/>
                                    <a:moveTo>
                                      <a:pt x="11130" y="10777"/>
                                    </a:moveTo>
                                    <a:cubicBezTo>
                                      <a:pt x="11168" y="10684"/>
                                      <a:pt x="11168" y="10684"/>
                                      <a:pt x="11168" y="10731"/>
                                    </a:cubicBezTo>
                                    <a:cubicBezTo>
                                      <a:pt x="11168" y="10731"/>
                                      <a:pt x="11149" y="10777"/>
                                      <a:pt x="11130" y="10777"/>
                                    </a:cubicBezTo>
                                    <a:cubicBezTo>
                                      <a:pt x="11093" y="10869"/>
                                      <a:pt x="11093" y="10869"/>
                                      <a:pt x="11130" y="10777"/>
                                    </a:cubicBezTo>
                                    <a:close/>
                                    <a:moveTo>
                                      <a:pt x="11921" y="463"/>
                                    </a:moveTo>
                                    <a:cubicBezTo>
                                      <a:pt x="11968" y="416"/>
                                      <a:pt x="11968" y="416"/>
                                      <a:pt x="11949" y="601"/>
                                    </a:cubicBezTo>
                                    <a:cubicBezTo>
                                      <a:pt x="11921" y="786"/>
                                      <a:pt x="11893" y="833"/>
                                      <a:pt x="11893" y="601"/>
                                    </a:cubicBezTo>
                                    <a:cubicBezTo>
                                      <a:pt x="11884" y="509"/>
                                      <a:pt x="11903" y="463"/>
                                      <a:pt x="11921" y="463"/>
                                    </a:cubicBezTo>
                                    <a:close/>
                                    <a:moveTo>
                                      <a:pt x="11940" y="3238"/>
                                    </a:moveTo>
                                    <a:cubicBezTo>
                                      <a:pt x="11940" y="3284"/>
                                      <a:pt x="11921" y="3376"/>
                                      <a:pt x="11912" y="3376"/>
                                    </a:cubicBezTo>
                                    <a:cubicBezTo>
                                      <a:pt x="11893" y="3376"/>
                                      <a:pt x="11893" y="3376"/>
                                      <a:pt x="11912" y="3238"/>
                                    </a:cubicBezTo>
                                    <a:cubicBezTo>
                                      <a:pt x="11921" y="3191"/>
                                      <a:pt x="11940" y="3099"/>
                                      <a:pt x="11940" y="3099"/>
                                    </a:cubicBezTo>
                                    <a:cubicBezTo>
                                      <a:pt x="11940" y="3099"/>
                                      <a:pt x="11949" y="3145"/>
                                      <a:pt x="11940" y="3238"/>
                                    </a:cubicBezTo>
                                    <a:close/>
                                    <a:moveTo>
                                      <a:pt x="11875" y="3608"/>
                                    </a:moveTo>
                                    <a:cubicBezTo>
                                      <a:pt x="11884" y="3608"/>
                                      <a:pt x="11884" y="3654"/>
                                      <a:pt x="11875" y="3700"/>
                                    </a:cubicBezTo>
                                    <a:cubicBezTo>
                                      <a:pt x="11856" y="3839"/>
                                      <a:pt x="11838" y="3978"/>
                                      <a:pt x="11819" y="3932"/>
                                    </a:cubicBezTo>
                                    <a:cubicBezTo>
                                      <a:pt x="11810" y="3885"/>
                                      <a:pt x="11847" y="3608"/>
                                      <a:pt x="11875" y="3608"/>
                                    </a:cubicBezTo>
                                    <a:close/>
                                    <a:moveTo>
                                      <a:pt x="11679" y="971"/>
                                    </a:moveTo>
                                    <a:cubicBezTo>
                                      <a:pt x="11689" y="971"/>
                                      <a:pt x="11698" y="925"/>
                                      <a:pt x="11698" y="879"/>
                                    </a:cubicBezTo>
                                    <a:cubicBezTo>
                                      <a:pt x="11698" y="833"/>
                                      <a:pt x="11707" y="786"/>
                                      <a:pt x="11726" y="786"/>
                                    </a:cubicBezTo>
                                    <a:cubicBezTo>
                                      <a:pt x="11735" y="786"/>
                                      <a:pt x="11754" y="740"/>
                                      <a:pt x="11754" y="694"/>
                                    </a:cubicBezTo>
                                    <a:cubicBezTo>
                                      <a:pt x="11754" y="648"/>
                                      <a:pt x="11773" y="601"/>
                                      <a:pt x="11800" y="601"/>
                                    </a:cubicBezTo>
                                    <a:cubicBezTo>
                                      <a:pt x="11838" y="601"/>
                                      <a:pt x="11847" y="601"/>
                                      <a:pt x="11810" y="648"/>
                                    </a:cubicBezTo>
                                    <a:cubicBezTo>
                                      <a:pt x="11791" y="694"/>
                                      <a:pt x="11763" y="786"/>
                                      <a:pt x="11754" y="879"/>
                                    </a:cubicBezTo>
                                    <a:cubicBezTo>
                                      <a:pt x="11735" y="1018"/>
                                      <a:pt x="11726" y="1064"/>
                                      <a:pt x="11698" y="1018"/>
                                    </a:cubicBezTo>
                                    <a:cubicBezTo>
                                      <a:pt x="11670" y="971"/>
                                      <a:pt x="11661" y="971"/>
                                      <a:pt x="11679" y="971"/>
                                    </a:cubicBezTo>
                                    <a:close/>
                                    <a:moveTo>
                                      <a:pt x="11633" y="1526"/>
                                    </a:moveTo>
                                    <a:cubicBezTo>
                                      <a:pt x="11642" y="1526"/>
                                      <a:pt x="11642" y="1480"/>
                                      <a:pt x="11642" y="1388"/>
                                    </a:cubicBezTo>
                                    <a:cubicBezTo>
                                      <a:pt x="11642" y="1249"/>
                                      <a:pt x="11670" y="1018"/>
                                      <a:pt x="11689" y="1064"/>
                                    </a:cubicBezTo>
                                    <a:cubicBezTo>
                                      <a:pt x="11698" y="1064"/>
                                      <a:pt x="11698" y="1110"/>
                                      <a:pt x="11689" y="1156"/>
                                    </a:cubicBezTo>
                                    <a:cubicBezTo>
                                      <a:pt x="11679" y="1203"/>
                                      <a:pt x="11689" y="1249"/>
                                      <a:pt x="11698" y="1295"/>
                                    </a:cubicBezTo>
                                    <a:cubicBezTo>
                                      <a:pt x="11717" y="1388"/>
                                      <a:pt x="11717" y="1388"/>
                                      <a:pt x="11726" y="1203"/>
                                    </a:cubicBezTo>
                                    <a:cubicBezTo>
                                      <a:pt x="11735" y="971"/>
                                      <a:pt x="11763" y="925"/>
                                      <a:pt x="11791" y="1110"/>
                                    </a:cubicBezTo>
                                    <a:cubicBezTo>
                                      <a:pt x="11819" y="1295"/>
                                      <a:pt x="11773" y="1526"/>
                                      <a:pt x="11735" y="1480"/>
                                    </a:cubicBezTo>
                                    <a:cubicBezTo>
                                      <a:pt x="11717" y="1434"/>
                                      <a:pt x="11717" y="1480"/>
                                      <a:pt x="11726" y="1480"/>
                                    </a:cubicBezTo>
                                    <a:cubicBezTo>
                                      <a:pt x="11745" y="1526"/>
                                      <a:pt x="11735" y="1619"/>
                                      <a:pt x="11689" y="1850"/>
                                    </a:cubicBezTo>
                                    <a:cubicBezTo>
                                      <a:pt x="11624" y="2174"/>
                                      <a:pt x="11605" y="2220"/>
                                      <a:pt x="11586" y="2035"/>
                                    </a:cubicBezTo>
                                    <a:cubicBezTo>
                                      <a:pt x="11577" y="1989"/>
                                      <a:pt x="11605" y="1526"/>
                                      <a:pt x="11633" y="1526"/>
                                    </a:cubicBezTo>
                                    <a:close/>
                                    <a:moveTo>
                                      <a:pt x="11800" y="4348"/>
                                    </a:moveTo>
                                    <a:cubicBezTo>
                                      <a:pt x="11791" y="4440"/>
                                      <a:pt x="11763" y="4487"/>
                                      <a:pt x="11763" y="4394"/>
                                    </a:cubicBezTo>
                                    <a:cubicBezTo>
                                      <a:pt x="11763" y="4348"/>
                                      <a:pt x="11782" y="4255"/>
                                      <a:pt x="11800" y="4255"/>
                                    </a:cubicBezTo>
                                    <a:cubicBezTo>
                                      <a:pt x="11800" y="4255"/>
                                      <a:pt x="11800" y="4302"/>
                                      <a:pt x="11800" y="4348"/>
                                    </a:cubicBezTo>
                                    <a:close/>
                                    <a:moveTo>
                                      <a:pt x="10823" y="4949"/>
                                    </a:moveTo>
                                    <a:cubicBezTo>
                                      <a:pt x="10860" y="4903"/>
                                      <a:pt x="10888" y="4995"/>
                                      <a:pt x="10870" y="5088"/>
                                    </a:cubicBezTo>
                                    <a:cubicBezTo>
                                      <a:pt x="10860" y="5134"/>
                                      <a:pt x="10833" y="5134"/>
                                      <a:pt x="10814" y="5088"/>
                                    </a:cubicBezTo>
                                    <a:cubicBezTo>
                                      <a:pt x="10767" y="5088"/>
                                      <a:pt x="10767" y="4995"/>
                                      <a:pt x="10823" y="4949"/>
                                    </a:cubicBezTo>
                                    <a:close/>
                                    <a:moveTo>
                                      <a:pt x="10786" y="3145"/>
                                    </a:moveTo>
                                    <a:cubicBezTo>
                                      <a:pt x="10767" y="3099"/>
                                      <a:pt x="10767" y="3099"/>
                                      <a:pt x="10786" y="3145"/>
                                    </a:cubicBezTo>
                                    <a:cubicBezTo>
                                      <a:pt x="10814" y="3145"/>
                                      <a:pt x="10823" y="3145"/>
                                      <a:pt x="10814" y="3191"/>
                                    </a:cubicBezTo>
                                    <a:cubicBezTo>
                                      <a:pt x="10805" y="3238"/>
                                      <a:pt x="10795" y="3191"/>
                                      <a:pt x="10786" y="3145"/>
                                    </a:cubicBezTo>
                                    <a:close/>
                                    <a:moveTo>
                                      <a:pt x="11037" y="5134"/>
                                    </a:moveTo>
                                    <a:cubicBezTo>
                                      <a:pt x="11065" y="4995"/>
                                      <a:pt x="11093" y="4949"/>
                                      <a:pt x="11112" y="5042"/>
                                    </a:cubicBezTo>
                                    <a:cubicBezTo>
                                      <a:pt x="11121" y="5088"/>
                                      <a:pt x="11019" y="5782"/>
                                      <a:pt x="10991" y="5874"/>
                                    </a:cubicBezTo>
                                    <a:cubicBezTo>
                                      <a:pt x="10963" y="5920"/>
                                      <a:pt x="10935" y="5920"/>
                                      <a:pt x="10935" y="5828"/>
                                    </a:cubicBezTo>
                                    <a:cubicBezTo>
                                      <a:pt x="10935" y="5782"/>
                                      <a:pt x="10954" y="5689"/>
                                      <a:pt x="10972" y="5550"/>
                                    </a:cubicBezTo>
                                    <a:cubicBezTo>
                                      <a:pt x="10991" y="5458"/>
                                      <a:pt x="11009" y="5319"/>
                                      <a:pt x="11009" y="5319"/>
                                    </a:cubicBezTo>
                                    <a:cubicBezTo>
                                      <a:pt x="11009" y="5319"/>
                                      <a:pt x="11019" y="5180"/>
                                      <a:pt x="11037" y="5134"/>
                                    </a:cubicBezTo>
                                    <a:close/>
                                    <a:moveTo>
                                      <a:pt x="11037" y="4718"/>
                                    </a:moveTo>
                                    <a:cubicBezTo>
                                      <a:pt x="11028" y="4672"/>
                                      <a:pt x="11037" y="4672"/>
                                      <a:pt x="11056" y="4672"/>
                                    </a:cubicBezTo>
                                    <a:cubicBezTo>
                                      <a:pt x="11065" y="4672"/>
                                      <a:pt x="11084" y="4672"/>
                                      <a:pt x="11084" y="4718"/>
                                    </a:cubicBezTo>
                                    <a:cubicBezTo>
                                      <a:pt x="11075" y="4764"/>
                                      <a:pt x="11047" y="4764"/>
                                      <a:pt x="11037" y="4718"/>
                                    </a:cubicBezTo>
                                    <a:close/>
                                    <a:moveTo>
                                      <a:pt x="11326" y="5088"/>
                                    </a:moveTo>
                                    <a:cubicBezTo>
                                      <a:pt x="11335" y="5042"/>
                                      <a:pt x="11354" y="4995"/>
                                      <a:pt x="11363" y="4995"/>
                                    </a:cubicBezTo>
                                    <a:cubicBezTo>
                                      <a:pt x="11382" y="4995"/>
                                      <a:pt x="11316" y="5227"/>
                                      <a:pt x="11251" y="5365"/>
                                    </a:cubicBezTo>
                                    <a:cubicBezTo>
                                      <a:pt x="11196" y="5504"/>
                                      <a:pt x="11196" y="5458"/>
                                      <a:pt x="11242" y="5180"/>
                                    </a:cubicBezTo>
                                    <a:cubicBezTo>
                                      <a:pt x="11289" y="4903"/>
                                      <a:pt x="11335" y="4810"/>
                                      <a:pt x="11307" y="4995"/>
                                    </a:cubicBezTo>
                                    <a:cubicBezTo>
                                      <a:pt x="11316" y="5180"/>
                                      <a:pt x="11316" y="5180"/>
                                      <a:pt x="11326" y="5088"/>
                                    </a:cubicBezTo>
                                    <a:close/>
                                    <a:moveTo>
                                      <a:pt x="11205" y="5134"/>
                                    </a:moveTo>
                                    <a:cubicBezTo>
                                      <a:pt x="11196" y="5180"/>
                                      <a:pt x="11177" y="5273"/>
                                      <a:pt x="11177" y="5319"/>
                                    </a:cubicBezTo>
                                    <a:cubicBezTo>
                                      <a:pt x="11177" y="5412"/>
                                      <a:pt x="11102" y="5550"/>
                                      <a:pt x="11084" y="5504"/>
                                    </a:cubicBezTo>
                                    <a:cubicBezTo>
                                      <a:pt x="11075" y="5458"/>
                                      <a:pt x="11140" y="5088"/>
                                      <a:pt x="11168" y="5042"/>
                                    </a:cubicBezTo>
                                    <a:cubicBezTo>
                                      <a:pt x="11223" y="4949"/>
                                      <a:pt x="11242" y="5042"/>
                                      <a:pt x="11205" y="5134"/>
                                    </a:cubicBezTo>
                                    <a:close/>
                                    <a:moveTo>
                                      <a:pt x="11056" y="6198"/>
                                    </a:moveTo>
                                    <a:cubicBezTo>
                                      <a:pt x="11037" y="6244"/>
                                      <a:pt x="11009" y="6290"/>
                                      <a:pt x="11009" y="6244"/>
                                    </a:cubicBezTo>
                                    <a:cubicBezTo>
                                      <a:pt x="11000" y="6198"/>
                                      <a:pt x="11047" y="6105"/>
                                      <a:pt x="11075" y="6105"/>
                                    </a:cubicBezTo>
                                    <a:cubicBezTo>
                                      <a:pt x="11084" y="6105"/>
                                      <a:pt x="11084" y="6152"/>
                                      <a:pt x="11056" y="6198"/>
                                    </a:cubicBezTo>
                                    <a:close/>
                                    <a:moveTo>
                                      <a:pt x="10879" y="5504"/>
                                    </a:moveTo>
                                    <a:cubicBezTo>
                                      <a:pt x="10851" y="5504"/>
                                      <a:pt x="10860" y="5319"/>
                                      <a:pt x="10888" y="5227"/>
                                    </a:cubicBezTo>
                                    <a:cubicBezTo>
                                      <a:pt x="10916" y="5134"/>
                                      <a:pt x="10944" y="5134"/>
                                      <a:pt x="10944" y="5180"/>
                                    </a:cubicBezTo>
                                    <a:cubicBezTo>
                                      <a:pt x="10944" y="5227"/>
                                      <a:pt x="10888" y="5504"/>
                                      <a:pt x="10879" y="5504"/>
                                    </a:cubicBezTo>
                                    <a:close/>
                                    <a:moveTo>
                                      <a:pt x="10879" y="6337"/>
                                    </a:moveTo>
                                    <a:cubicBezTo>
                                      <a:pt x="10870" y="6383"/>
                                      <a:pt x="10851" y="6383"/>
                                      <a:pt x="10842" y="6383"/>
                                    </a:cubicBezTo>
                                    <a:cubicBezTo>
                                      <a:pt x="10833" y="6383"/>
                                      <a:pt x="10833" y="6337"/>
                                      <a:pt x="10851" y="6337"/>
                                    </a:cubicBezTo>
                                    <a:cubicBezTo>
                                      <a:pt x="10860" y="6290"/>
                                      <a:pt x="10879" y="6290"/>
                                      <a:pt x="10888" y="6290"/>
                                    </a:cubicBezTo>
                                    <a:cubicBezTo>
                                      <a:pt x="10898" y="6290"/>
                                      <a:pt x="10898" y="6337"/>
                                      <a:pt x="10879" y="6337"/>
                                    </a:cubicBezTo>
                                    <a:close/>
                                    <a:moveTo>
                                      <a:pt x="10842" y="4672"/>
                                    </a:moveTo>
                                    <a:cubicBezTo>
                                      <a:pt x="10805" y="4672"/>
                                      <a:pt x="10805" y="4625"/>
                                      <a:pt x="10833" y="4533"/>
                                    </a:cubicBezTo>
                                    <a:cubicBezTo>
                                      <a:pt x="10860" y="4440"/>
                                      <a:pt x="10926" y="4394"/>
                                      <a:pt x="10926" y="4440"/>
                                    </a:cubicBezTo>
                                    <a:cubicBezTo>
                                      <a:pt x="10926" y="4533"/>
                                      <a:pt x="10879" y="4672"/>
                                      <a:pt x="10842" y="4672"/>
                                    </a:cubicBezTo>
                                    <a:close/>
                                    <a:moveTo>
                                      <a:pt x="10805" y="5597"/>
                                    </a:moveTo>
                                    <a:cubicBezTo>
                                      <a:pt x="10795" y="5689"/>
                                      <a:pt x="10767" y="5735"/>
                                      <a:pt x="10767" y="5643"/>
                                    </a:cubicBezTo>
                                    <a:cubicBezTo>
                                      <a:pt x="10767" y="5597"/>
                                      <a:pt x="10786" y="5504"/>
                                      <a:pt x="10805" y="5504"/>
                                    </a:cubicBezTo>
                                    <a:cubicBezTo>
                                      <a:pt x="10814" y="5504"/>
                                      <a:pt x="10814" y="5550"/>
                                      <a:pt x="10805" y="5597"/>
                                    </a:cubicBezTo>
                                    <a:close/>
                                    <a:moveTo>
                                      <a:pt x="10786" y="5319"/>
                                    </a:moveTo>
                                    <a:cubicBezTo>
                                      <a:pt x="10786" y="5412"/>
                                      <a:pt x="10749" y="5597"/>
                                      <a:pt x="10740" y="5597"/>
                                    </a:cubicBezTo>
                                    <a:cubicBezTo>
                                      <a:pt x="10721" y="5597"/>
                                      <a:pt x="10721" y="5319"/>
                                      <a:pt x="10730" y="5273"/>
                                    </a:cubicBezTo>
                                    <a:cubicBezTo>
                                      <a:pt x="10740" y="5227"/>
                                      <a:pt x="10786" y="5273"/>
                                      <a:pt x="10786" y="5319"/>
                                    </a:cubicBezTo>
                                    <a:close/>
                                    <a:moveTo>
                                      <a:pt x="10702" y="4764"/>
                                    </a:moveTo>
                                    <a:cubicBezTo>
                                      <a:pt x="10684" y="4764"/>
                                      <a:pt x="10674" y="4718"/>
                                      <a:pt x="10674" y="4718"/>
                                    </a:cubicBezTo>
                                    <a:cubicBezTo>
                                      <a:pt x="10684" y="4672"/>
                                      <a:pt x="10693" y="4672"/>
                                      <a:pt x="10702" y="4672"/>
                                    </a:cubicBezTo>
                                    <a:cubicBezTo>
                                      <a:pt x="10712" y="4672"/>
                                      <a:pt x="10721" y="4718"/>
                                      <a:pt x="10730" y="4718"/>
                                    </a:cubicBezTo>
                                    <a:cubicBezTo>
                                      <a:pt x="10740" y="4718"/>
                                      <a:pt x="10721" y="4764"/>
                                      <a:pt x="10702" y="4764"/>
                                    </a:cubicBezTo>
                                    <a:close/>
                                    <a:moveTo>
                                      <a:pt x="10721" y="7030"/>
                                    </a:moveTo>
                                    <a:cubicBezTo>
                                      <a:pt x="10749" y="6938"/>
                                      <a:pt x="10767" y="6753"/>
                                      <a:pt x="10777" y="6707"/>
                                    </a:cubicBezTo>
                                    <a:cubicBezTo>
                                      <a:pt x="10786" y="6660"/>
                                      <a:pt x="10805" y="6614"/>
                                      <a:pt x="10833" y="6568"/>
                                    </a:cubicBezTo>
                                    <a:cubicBezTo>
                                      <a:pt x="10860" y="6522"/>
                                      <a:pt x="10879" y="6522"/>
                                      <a:pt x="10879" y="6522"/>
                                    </a:cubicBezTo>
                                    <a:cubicBezTo>
                                      <a:pt x="10879" y="6522"/>
                                      <a:pt x="10879" y="6522"/>
                                      <a:pt x="10870" y="6568"/>
                                    </a:cubicBezTo>
                                    <a:cubicBezTo>
                                      <a:pt x="10860" y="6614"/>
                                      <a:pt x="10842" y="6660"/>
                                      <a:pt x="10814" y="6707"/>
                                    </a:cubicBezTo>
                                    <a:cubicBezTo>
                                      <a:pt x="10777" y="6753"/>
                                      <a:pt x="10777" y="6753"/>
                                      <a:pt x="10805" y="6799"/>
                                    </a:cubicBezTo>
                                    <a:cubicBezTo>
                                      <a:pt x="10823" y="6799"/>
                                      <a:pt x="10842" y="6845"/>
                                      <a:pt x="10842" y="6845"/>
                                    </a:cubicBezTo>
                                    <a:cubicBezTo>
                                      <a:pt x="10842" y="6845"/>
                                      <a:pt x="10814" y="6984"/>
                                      <a:pt x="10777" y="7123"/>
                                    </a:cubicBezTo>
                                    <a:cubicBezTo>
                                      <a:pt x="10684" y="7493"/>
                                      <a:pt x="10628" y="7400"/>
                                      <a:pt x="10721" y="7030"/>
                                    </a:cubicBezTo>
                                    <a:close/>
                                    <a:moveTo>
                                      <a:pt x="10888" y="7169"/>
                                    </a:moveTo>
                                    <a:cubicBezTo>
                                      <a:pt x="10954" y="7030"/>
                                      <a:pt x="10963" y="7030"/>
                                      <a:pt x="10935" y="7215"/>
                                    </a:cubicBezTo>
                                    <a:cubicBezTo>
                                      <a:pt x="10916" y="7308"/>
                                      <a:pt x="10898" y="7354"/>
                                      <a:pt x="10870" y="7354"/>
                                    </a:cubicBezTo>
                                    <a:cubicBezTo>
                                      <a:pt x="10823" y="7354"/>
                                      <a:pt x="10823" y="7354"/>
                                      <a:pt x="10888" y="7169"/>
                                    </a:cubicBezTo>
                                    <a:close/>
                                    <a:moveTo>
                                      <a:pt x="10888" y="7077"/>
                                    </a:moveTo>
                                    <a:cubicBezTo>
                                      <a:pt x="10860" y="7077"/>
                                      <a:pt x="10916" y="6799"/>
                                      <a:pt x="10963" y="6660"/>
                                    </a:cubicBezTo>
                                    <a:cubicBezTo>
                                      <a:pt x="11019" y="6522"/>
                                      <a:pt x="11065" y="6475"/>
                                      <a:pt x="11019" y="6614"/>
                                    </a:cubicBezTo>
                                    <a:cubicBezTo>
                                      <a:pt x="11000" y="6660"/>
                                      <a:pt x="10991" y="6707"/>
                                      <a:pt x="11000" y="6707"/>
                                    </a:cubicBezTo>
                                    <a:cubicBezTo>
                                      <a:pt x="11009" y="6753"/>
                                      <a:pt x="10907" y="7077"/>
                                      <a:pt x="10888" y="7077"/>
                                    </a:cubicBezTo>
                                    <a:close/>
                                    <a:moveTo>
                                      <a:pt x="10972" y="7169"/>
                                    </a:moveTo>
                                    <a:cubicBezTo>
                                      <a:pt x="10991" y="7030"/>
                                      <a:pt x="11019" y="6892"/>
                                      <a:pt x="11037" y="6845"/>
                                    </a:cubicBezTo>
                                    <a:cubicBezTo>
                                      <a:pt x="11056" y="6799"/>
                                      <a:pt x="11065" y="6707"/>
                                      <a:pt x="11065" y="6614"/>
                                    </a:cubicBezTo>
                                    <a:cubicBezTo>
                                      <a:pt x="11065" y="6568"/>
                                      <a:pt x="11084" y="6383"/>
                                      <a:pt x="11121" y="6198"/>
                                    </a:cubicBezTo>
                                    <a:cubicBezTo>
                                      <a:pt x="11186" y="5874"/>
                                      <a:pt x="11214" y="5828"/>
                                      <a:pt x="11214" y="5967"/>
                                    </a:cubicBezTo>
                                    <a:cubicBezTo>
                                      <a:pt x="11214" y="6105"/>
                                      <a:pt x="11242" y="6059"/>
                                      <a:pt x="11251" y="5920"/>
                                    </a:cubicBezTo>
                                    <a:cubicBezTo>
                                      <a:pt x="11261" y="5874"/>
                                      <a:pt x="11261" y="5782"/>
                                      <a:pt x="11261" y="5782"/>
                                    </a:cubicBezTo>
                                    <a:cubicBezTo>
                                      <a:pt x="11261" y="5782"/>
                                      <a:pt x="11270" y="5735"/>
                                      <a:pt x="11279" y="5643"/>
                                    </a:cubicBezTo>
                                    <a:cubicBezTo>
                                      <a:pt x="11307" y="5550"/>
                                      <a:pt x="11335" y="5504"/>
                                      <a:pt x="11316" y="5597"/>
                                    </a:cubicBezTo>
                                    <a:cubicBezTo>
                                      <a:pt x="11307" y="5643"/>
                                      <a:pt x="11316" y="5643"/>
                                      <a:pt x="11335" y="5597"/>
                                    </a:cubicBezTo>
                                    <a:cubicBezTo>
                                      <a:pt x="11354" y="5550"/>
                                      <a:pt x="11363" y="5504"/>
                                      <a:pt x="11354" y="5504"/>
                                    </a:cubicBezTo>
                                    <a:cubicBezTo>
                                      <a:pt x="11344" y="5504"/>
                                      <a:pt x="11354" y="5412"/>
                                      <a:pt x="11363" y="5365"/>
                                    </a:cubicBezTo>
                                    <a:cubicBezTo>
                                      <a:pt x="11382" y="5319"/>
                                      <a:pt x="11419" y="5180"/>
                                      <a:pt x="11456" y="5042"/>
                                    </a:cubicBezTo>
                                    <a:cubicBezTo>
                                      <a:pt x="11521" y="4764"/>
                                      <a:pt x="11558" y="4718"/>
                                      <a:pt x="11531" y="4903"/>
                                    </a:cubicBezTo>
                                    <a:lnTo>
                                      <a:pt x="11531" y="4903"/>
                                    </a:lnTo>
                                    <a:cubicBezTo>
                                      <a:pt x="11521" y="4949"/>
                                      <a:pt x="11493" y="5088"/>
                                      <a:pt x="11456" y="5227"/>
                                    </a:cubicBezTo>
                                    <a:cubicBezTo>
                                      <a:pt x="11428" y="5319"/>
                                      <a:pt x="11400" y="5458"/>
                                      <a:pt x="11410" y="5458"/>
                                    </a:cubicBezTo>
                                    <a:cubicBezTo>
                                      <a:pt x="11410" y="5504"/>
                                      <a:pt x="11382" y="5643"/>
                                      <a:pt x="11335" y="5828"/>
                                    </a:cubicBezTo>
                                    <a:cubicBezTo>
                                      <a:pt x="11279" y="6059"/>
                                      <a:pt x="11261" y="6152"/>
                                      <a:pt x="11279" y="6105"/>
                                    </a:cubicBezTo>
                                    <a:cubicBezTo>
                                      <a:pt x="11307" y="6059"/>
                                      <a:pt x="11307" y="6059"/>
                                      <a:pt x="11289" y="6152"/>
                                    </a:cubicBezTo>
                                    <a:cubicBezTo>
                                      <a:pt x="11261" y="6290"/>
                                      <a:pt x="11233" y="6290"/>
                                      <a:pt x="11214" y="6152"/>
                                    </a:cubicBezTo>
                                    <a:cubicBezTo>
                                      <a:pt x="11205" y="6059"/>
                                      <a:pt x="11196" y="6059"/>
                                      <a:pt x="11158" y="6244"/>
                                    </a:cubicBezTo>
                                    <a:cubicBezTo>
                                      <a:pt x="11140" y="6337"/>
                                      <a:pt x="11121" y="6475"/>
                                      <a:pt x="11121" y="6522"/>
                                    </a:cubicBezTo>
                                    <a:cubicBezTo>
                                      <a:pt x="11121" y="6568"/>
                                      <a:pt x="11121" y="6614"/>
                                      <a:pt x="11102" y="6660"/>
                                    </a:cubicBezTo>
                                    <a:cubicBezTo>
                                      <a:pt x="11093" y="6707"/>
                                      <a:pt x="11084" y="6753"/>
                                      <a:pt x="11093" y="6753"/>
                                    </a:cubicBezTo>
                                    <a:cubicBezTo>
                                      <a:pt x="11093" y="6753"/>
                                      <a:pt x="11112" y="6707"/>
                                      <a:pt x="11130" y="6568"/>
                                    </a:cubicBezTo>
                                    <a:cubicBezTo>
                                      <a:pt x="11158" y="6337"/>
                                      <a:pt x="11196" y="6244"/>
                                      <a:pt x="11223" y="6337"/>
                                    </a:cubicBezTo>
                                    <a:cubicBezTo>
                                      <a:pt x="11233" y="6383"/>
                                      <a:pt x="11205" y="6475"/>
                                      <a:pt x="11158" y="6614"/>
                                    </a:cubicBezTo>
                                    <a:cubicBezTo>
                                      <a:pt x="11121" y="6753"/>
                                      <a:pt x="11056" y="6938"/>
                                      <a:pt x="11037" y="7030"/>
                                    </a:cubicBezTo>
                                    <a:cubicBezTo>
                                      <a:pt x="11009" y="7123"/>
                                      <a:pt x="10972" y="7215"/>
                                      <a:pt x="10963" y="7262"/>
                                    </a:cubicBezTo>
                                    <a:cubicBezTo>
                                      <a:pt x="10944" y="7354"/>
                                      <a:pt x="10944" y="7354"/>
                                      <a:pt x="10972" y="7169"/>
                                    </a:cubicBezTo>
                                    <a:close/>
                                    <a:moveTo>
                                      <a:pt x="11177" y="7030"/>
                                    </a:moveTo>
                                    <a:cubicBezTo>
                                      <a:pt x="11223" y="6845"/>
                                      <a:pt x="11279" y="6614"/>
                                      <a:pt x="11298" y="6522"/>
                                    </a:cubicBezTo>
                                    <a:cubicBezTo>
                                      <a:pt x="11326" y="6383"/>
                                      <a:pt x="11382" y="6244"/>
                                      <a:pt x="11447" y="6244"/>
                                    </a:cubicBezTo>
                                    <a:cubicBezTo>
                                      <a:pt x="11465" y="6244"/>
                                      <a:pt x="11465" y="6290"/>
                                      <a:pt x="11437" y="6383"/>
                                    </a:cubicBezTo>
                                    <a:cubicBezTo>
                                      <a:pt x="11382" y="6707"/>
                                      <a:pt x="11233" y="7215"/>
                                      <a:pt x="11168" y="7262"/>
                                    </a:cubicBezTo>
                                    <a:cubicBezTo>
                                      <a:pt x="11130" y="7308"/>
                                      <a:pt x="11102" y="7308"/>
                                      <a:pt x="11093" y="7308"/>
                                    </a:cubicBezTo>
                                    <a:cubicBezTo>
                                      <a:pt x="11084" y="7308"/>
                                      <a:pt x="11130" y="7169"/>
                                      <a:pt x="11177" y="7030"/>
                                    </a:cubicBezTo>
                                    <a:close/>
                                    <a:moveTo>
                                      <a:pt x="11400" y="6105"/>
                                    </a:moveTo>
                                    <a:cubicBezTo>
                                      <a:pt x="11391" y="6105"/>
                                      <a:pt x="11437" y="5828"/>
                                      <a:pt x="11493" y="5550"/>
                                    </a:cubicBezTo>
                                    <a:cubicBezTo>
                                      <a:pt x="11661" y="4672"/>
                                      <a:pt x="11652" y="4764"/>
                                      <a:pt x="11642" y="4995"/>
                                    </a:cubicBezTo>
                                    <a:cubicBezTo>
                                      <a:pt x="11633" y="5180"/>
                                      <a:pt x="11633" y="5180"/>
                                      <a:pt x="11679" y="4903"/>
                                    </a:cubicBezTo>
                                    <a:cubicBezTo>
                                      <a:pt x="11754" y="4487"/>
                                      <a:pt x="11773" y="4487"/>
                                      <a:pt x="11707" y="4949"/>
                                    </a:cubicBezTo>
                                    <a:cubicBezTo>
                                      <a:pt x="11642" y="5412"/>
                                      <a:pt x="11596" y="5689"/>
                                      <a:pt x="11577" y="5643"/>
                                    </a:cubicBezTo>
                                    <a:cubicBezTo>
                                      <a:pt x="11568" y="5643"/>
                                      <a:pt x="11568" y="5643"/>
                                      <a:pt x="11568" y="5689"/>
                                    </a:cubicBezTo>
                                    <a:cubicBezTo>
                                      <a:pt x="11596" y="5828"/>
                                      <a:pt x="11428" y="6198"/>
                                      <a:pt x="11400" y="6105"/>
                                    </a:cubicBezTo>
                                    <a:close/>
                                    <a:moveTo>
                                      <a:pt x="11596" y="4394"/>
                                    </a:moveTo>
                                    <a:cubicBezTo>
                                      <a:pt x="11624" y="4255"/>
                                      <a:pt x="11652" y="4117"/>
                                      <a:pt x="11661" y="4117"/>
                                    </a:cubicBezTo>
                                    <a:cubicBezTo>
                                      <a:pt x="11661" y="4117"/>
                                      <a:pt x="11652" y="4209"/>
                                      <a:pt x="11633" y="4302"/>
                                    </a:cubicBezTo>
                                    <a:cubicBezTo>
                                      <a:pt x="11577" y="4672"/>
                                      <a:pt x="11540" y="4718"/>
                                      <a:pt x="11596" y="4394"/>
                                    </a:cubicBezTo>
                                    <a:close/>
                                    <a:moveTo>
                                      <a:pt x="11596" y="3330"/>
                                    </a:moveTo>
                                    <a:cubicBezTo>
                                      <a:pt x="11586" y="3376"/>
                                      <a:pt x="11577" y="3376"/>
                                      <a:pt x="11568" y="3376"/>
                                    </a:cubicBezTo>
                                    <a:cubicBezTo>
                                      <a:pt x="11558" y="3376"/>
                                      <a:pt x="11558" y="3330"/>
                                      <a:pt x="11558" y="3330"/>
                                    </a:cubicBezTo>
                                    <a:cubicBezTo>
                                      <a:pt x="11568" y="3284"/>
                                      <a:pt x="11577" y="3284"/>
                                      <a:pt x="11586" y="3284"/>
                                    </a:cubicBezTo>
                                    <a:cubicBezTo>
                                      <a:pt x="11596" y="3284"/>
                                      <a:pt x="11596" y="3330"/>
                                      <a:pt x="11596" y="3330"/>
                                    </a:cubicBezTo>
                                    <a:close/>
                                    <a:moveTo>
                                      <a:pt x="11754" y="5643"/>
                                    </a:moveTo>
                                    <a:cubicBezTo>
                                      <a:pt x="11754" y="5643"/>
                                      <a:pt x="11735" y="5782"/>
                                      <a:pt x="11698" y="5920"/>
                                    </a:cubicBezTo>
                                    <a:cubicBezTo>
                                      <a:pt x="11614" y="6337"/>
                                      <a:pt x="11568" y="6522"/>
                                      <a:pt x="11568" y="6475"/>
                                    </a:cubicBezTo>
                                    <a:cubicBezTo>
                                      <a:pt x="11568" y="6337"/>
                                      <a:pt x="11726" y="5643"/>
                                      <a:pt x="11754" y="5643"/>
                                    </a:cubicBezTo>
                                    <a:close/>
                                    <a:moveTo>
                                      <a:pt x="11558" y="1434"/>
                                    </a:moveTo>
                                    <a:cubicBezTo>
                                      <a:pt x="11568" y="1388"/>
                                      <a:pt x="11568" y="1341"/>
                                      <a:pt x="11577" y="1341"/>
                                    </a:cubicBezTo>
                                    <a:cubicBezTo>
                                      <a:pt x="11586" y="1341"/>
                                      <a:pt x="11586" y="1388"/>
                                      <a:pt x="11586" y="1434"/>
                                    </a:cubicBezTo>
                                    <a:cubicBezTo>
                                      <a:pt x="11586" y="1480"/>
                                      <a:pt x="11577" y="1526"/>
                                      <a:pt x="11568" y="1526"/>
                                    </a:cubicBezTo>
                                    <a:cubicBezTo>
                                      <a:pt x="11558" y="1526"/>
                                      <a:pt x="11558" y="1480"/>
                                      <a:pt x="11558" y="1434"/>
                                    </a:cubicBezTo>
                                    <a:close/>
                                    <a:moveTo>
                                      <a:pt x="11568" y="2266"/>
                                    </a:moveTo>
                                    <a:cubicBezTo>
                                      <a:pt x="11577" y="2266"/>
                                      <a:pt x="11586" y="2313"/>
                                      <a:pt x="11586" y="2359"/>
                                    </a:cubicBezTo>
                                    <a:cubicBezTo>
                                      <a:pt x="11586" y="2405"/>
                                      <a:pt x="11577" y="2451"/>
                                      <a:pt x="11568" y="2405"/>
                                    </a:cubicBezTo>
                                    <a:cubicBezTo>
                                      <a:pt x="11558" y="2359"/>
                                      <a:pt x="11549" y="2359"/>
                                      <a:pt x="11549" y="2313"/>
                                    </a:cubicBezTo>
                                    <a:cubicBezTo>
                                      <a:pt x="11549" y="2266"/>
                                      <a:pt x="11558" y="2266"/>
                                      <a:pt x="11568" y="2266"/>
                                    </a:cubicBezTo>
                                    <a:close/>
                                    <a:moveTo>
                                      <a:pt x="11549" y="4024"/>
                                    </a:moveTo>
                                    <a:cubicBezTo>
                                      <a:pt x="11512" y="4255"/>
                                      <a:pt x="11456" y="4440"/>
                                      <a:pt x="11456" y="4302"/>
                                    </a:cubicBezTo>
                                    <a:cubicBezTo>
                                      <a:pt x="11456" y="4255"/>
                                      <a:pt x="11465" y="4209"/>
                                      <a:pt x="11484" y="4117"/>
                                    </a:cubicBezTo>
                                    <a:cubicBezTo>
                                      <a:pt x="11503" y="4070"/>
                                      <a:pt x="11521" y="3932"/>
                                      <a:pt x="11540" y="3839"/>
                                    </a:cubicBezTo>
                                    <a:cubicBezTo>
                                      <a:pt x="11586" y="3700"/>
                                      <a:pt x="11586" y="3793"/>
                                      <a:pt x="11549" y="4024"/>
                                    </a:cubicBezTo>
                                    <a:close/>
                                    <a:moveTo>
                                      <a:pt x="11503" y="3608"/>
                                    </a:moveTo>
                                    <a:cubicBezTo>
                                      <a:pt x="11465" y="3654"/>
                                      <a:pt x="11465" y="3654"/>
                                      <a:pt x="11484" y="3561"/>
                                    </a:cubicBezTo>
                                    <a:cubicBezTo>
                                      <a:pt x="11503" y="3469"/>
                                      <a:pt x="11531" y="3423"/>
                                      <a:pt x="11531" y="3469"/>
                                    </a:cubicBezTo>
                                    <a:cubicBezTo>
                                      <a:pt x="11540" y="3515"/>
                                      <a:pt x="11521" y="3561"/>
                                      <a:pt x="11503" y="3608"/>
                                    </a:cubicBezTo>
                                    <a:close/>
                                    <a:moveTo>
                                      <a:pt x="11531" y="1665"/>
                                    </a:moveTo>
                                    <a:cubicBezTo>
                                      <a:pt x="11540" y="1665"/>
                                      <a:pt x="11549" y="1711"/>
                                      <a:pt x="11549" y="1711"/>
                                    </a:cubicBezTo>
                                    <a:cubicBezTo>
                                      <a:pt x="11540" y="1758"/>
                                      <a:pt x="11531" y="1758"/>
                                      <a:pt x="11521" y="1758"/>
                                    </a:cubicBezTo>
                                    <a:cubicBezTo>
                                      <a:pt x="11512" y="1758"/>
                                      <a:pt x="11503" y="1711"/>
                                      <a:pt x="11503" y="1711"/>
                                    </a:cubicBezTo>
                                    <a:cubicBezTo>
                                      <a:pt x="11503" y="1665"/>
                                      <a:pt x="11512" y="1665"/>
                                      <a:pt x="11531" y="1665"/>
                                    </a:cubicBezTo>
                                    <a:close/>
                                    <a:moveTo>
                                      <a:pt x="11503" y="2636"/>
                                    </a:moveTo>
                                    <a:cubicBezTo>
                                      <a:pt x="11512" y="2636"/>
                                      <a:pt x="11521" y="2683"/>
                                      <a:pt x="11521" y="2683"/>
                                    </a:cubicBezTo>
                                    <a:cubicBezTo>
                                      <a:pt x="11521" y="2729"/>
                                      <a:pt x="11512" y="2729"/>
                                      <a:pt x="11503" y="2729"/>
                                    </a:cubicBezTo>
                                    <a:cubicBezTo>
                                      <a:pt x="11493" y="2729"/>
                                      <a:pt x="11484" y="2683"/>
                                      <a:pt x="11484" y="2683"/>
                                    </a:cubicBezTo>
                                    <a:cubicBezTo>
                                      <a:pt x="11484" y="2683"/>
                                      <a:pt x="11493" y="2636"/>
                                      <a:pt x="11503" y="2636"/>
                                    </a:cubicBezTo>
                                    <a:close/>
                                    <a:moveTo>
                                      <a:pt x="11484" y="3284"/>
                                    </a:moveTo>
                                    <a:cubicBezTo>
                                      <a:pt x="11484" y="3330"/>
                                      <a:pt x="11400" y="3515"/>
                                      <a:pt x="11372" y="3515"/>
                                    </a:cubicBezTo>
                                    <a:cubicBezTo>
                                      <a:pt x="11363" y="3515"/>
                                      <a:pt x="11372" y="3469"/>
                                      <a:pt x="11410" y="3376"/>
                                    </a:cubicBezTo>
                                    <a:cubicBezTo>
                                      <a:pt x="11465" y="3238"/>
                                      <a:pt x="11484" y="3191"/>
                                      <a:pt x="11484" y="3284"/>
                                    </a:cubicBezTo>
                                    <a:close/>
                                    <a:moveTo>
                                      <a:pt x="11391" y="879"/>
                                    </a:moveTo>
                                    <a:cubicBezTo>
                                      <a:pt x="11400" y="879"/>
                                      <a:pt x="11410" y="925"/>
                                      <a:pt x="11410" y="971"/>
                                    </a:cubicBezTo>
                                    <a:cubicBezTo>
                                      <a:pt x="11410" y="1018"/>
                                      <a:pt x="11400" y="1064"/>
                                      <a:pt x="11391" y="1110"/>
                                    </a:cubicBezTo>
                                    <a:cubicBezTo>
                                      <a:pt x="11382" y="1110"/>
                                      <a:pt x="11372" y="1110"/>
                                      <a:pt x="11372" y="1018"/>
                                    </a:cubicBezTo>
                                    <a:cubicBezTo>
                                      <a:pt x="11382" y="925"/>
                                      <a:pt x="11382" y="879"/>
                                      <a:pt x="11391" y="879"/>
                                    </a:cubicBezTo>
                                    <a:close/>
                                    <a:moveTo>
                                      <a:pt x="11391" y="2498"/>
                                    </a:moveTo>
                                    <a:cubicBezTo>
                                      <a:pt x="11447" y="1850"/>
                                      <a:pt x="11484" y="1758"/>
                                      <a:pt x="11484" y="2313"/>
                                    </a:cubicBezTo>
                                    <a:lnTo>
                                      <a:pt x="11484" y="2313"/>
                                    </a:lnTo>
                                    <a:cubicBezTo>
                                      <a:pt x="11484" y="2498"/>
                                      <a:pt x="11475" y="2636"/>
                                      <a:pt x="11475" y="2636"/>
                                    </a:cubicBezTo>
                                    <a:cubicBezTo>
                                      <a:pt x="11465" y="2636"/>
                                      <a:pt x="11465" y="2683"/>
                                      <a:pt x="11465" y="2729"/>
                                    </a:cubicBezTo>
                                    <a:cubicBezTo>
                                      <a:pt x="11484" y="2821"/>
                                      <a:pt x="11428" y="2914"/>
                                      <a:pt x="11400" y="2868"/>
                                    </a:cubicBezTo>
                                    <a:cubicBezTo>
                                      <a:pt x="11363" y="2821"/>
                                      <a:pt x="11363" y="2775"/>
                                      <a:pt x="11391" y="2498"/>
                                    </a:cubicBezTo>
                                    <a:close/>
                                    <a:moveTo>
                                      <a:pt x="11326" y="3006"/>
                                    </a:moveTo>
                                    <a:cubicBezTo>
                                      <a:pt x="11326" y="2960"/>
                                      <a:pt x="11372" y="3006"/>
                                      <a:pt x="11372" y="3053"/>
                                    </a:cubicBezTo>
                                    <a:cubicBezTo>
                                      <a:pt x="11372" y="3099"/>
                                      <a:pt x="11335" y="3238"/>
                                      <a:pt x="11326" y="3238"/>
                                    </a:cubicBezTo>
                                    <a:cubicBezTo>
                                      <a:pt x="11316" y="3238"/>
                                      <a:pt x="11316" y="3099"/>
                                      <a:pt x="11326" y="3006"/>
                                    </a:cubicBezTo>
                                    <a:close/>
                                    <a:moveTo>
                                      <a:pt x="11242" y="4255"/>
                                    </a:moveTo>
                                    <a:cubicBezTo>
                                      <a:pt x="11261" y="3978"/>
                                      <a:pt x="11279" y="3931"/>
                                      <a:pt x="11326" y="3839"/>
                                    </a:cubicBezTo>
                                    <a:cubicBezTo>
                                      <a:pt x="11391" y="3700"/>
                                      <a:pt x="11437" y="3700"/>
                                      <a:pt x="11447" y="3746"/>
                                    </a:cubicBezTo>
                                    <a:cubicBezTo>
                                      <a:pt x="11456" y="3793"/>
                                      <a:pt x="11428" y="3885"/>
                                      <a:pt x="11400" y="3978"/>
                                    </a:cubicBezTo>
                                    <a:cubicBezTo>
                                      <a:pt x="11335" y="4163"/>
                                      <a:pt x="11354" y="4209"/>
                                      <a:pt x="11419" y="4024"/>
                                    </a:cubicBezTo>
                                    <a:cubicBezTo>
                                      <a:pt x="11456" y="3931"/>
                                      <a:pt x="11475" y="3931"/>
                                      <a:pt x="11484" y="3978"/>
                                    </a:cubicBezTo>
                                    <a:cubicBezTo>
                                      <a:pt x="11493" y="4024"/>
                                      <a:pt x="11493" y="4070"/>
                                      <a:pt x="11484" y="4070"/>
                                    </a:cubicBezTo>
                                    <a:cubicBezTo>
                                      <a:pt x="11475" y="4070"/>
                                      <a:pt x="11456" y="4163"/>
                                      <a:pt x="11437" y="4255"/>
                                    </a:cubicBezTo>
                                    <a:cubicBezTo>
                                      <a:pt x="11400" y="4533"/>
                                      <a:pt x="11289" y="4718"/>
                                      <a:pt x="11307" y="4487"/>
                                    </a:cubicBezTo>
                                    <a:cubicBezTo>
                                      <a:pt x="11317" y="4440"/>
                                      <a:pt x="11298" y="4440"/>
                                      <a:pt x="11279" y="4533"/>
                                    </a:cubicBezTo>
                                    <a:cubicBezTo>
                                      <a:pt x="11261" y="4625"/>
                                      <a:pt x="11233" y="4718"/>
                                      <a:pt x="11223" y="4718"/>
                                    </a:cubicBezTo>
                                    <a:cubicBezTo>
                                      <a:pt x="11214" y="4672"/>
                                      <a:pt x="11214" y="4672"/>
                                      <a:pt x="11242" y="4255"/>
                                    </a:cubicBezTo>
                                    <a:close/>
                                    <a:moveTo>
                                      <a:pt x="11205" y="2729"/>
                                    </a:moveTo>
                                    <a:cubicBezTo>
                                      <a:pt x="11214" y="2683"/>
                                      <a:pt x="11214" y="2683"/>
                                      <a:pt x="11223" y="2683"/>
                                    </a:cubicBezTo>
                                    <a:cubicBezTo>
                                      <a:pt x="11223" y="2683"/>
                                      <a:pt x="11233" y="2729"/>
                                      <a:pt x="11233" y="2729"/>
                                    </a:cubicBezTo>
                                    <a:cubicBezTo>
                                      <a:pt x="11233" y="2775"/>
                                      <a:pt x="11223" y="2775"/>
                                      <a:pt x="11214" y="2775"/>
                                    </a:cubicBezTo>
                                    <a:cubicBezTo>
                                      <a:pt x="11205" y="2821"/>
                                      <a:pt x="11205" y="2775"/>
                                      <a:pt x="11205" y="2729"/>
                                    </a:cubicBezTo>
                                    <a:close/>
                                    <a:moveTo>
                                      <a:pt x="11158" y="4209"/>
                                    </a:moveTo>
                                    <a:cubicBezTo>
                                      <a:pt x="11168" y="4024"/>
                                      <a:pt x="11214" y="3978"/>
                                      <a:pt x="11214" y="4163"/>
                                    </a:cubicBezTo>
                                    <a:cubicBezTo>
                                      <a:pt x="11214" y="4209"/>
                                      <a:pt x="11196" y="4348"/>
                                      <a:pt x="11186" y="4394"/>
                                    </a:cubicBezTo>
                                    <a:cubicBezTo>
                                      <a:pt x="11177" y="4440"/>
                                      <a:pt x="11158" y="4533"/>
                                      <a:pt x="11158" y="4579"/>
                                    </a:cubicBezTo>
                                    <a:cubicBezTo>
                                      <a:pt x="11158" y="4672"/>
                                      <a:pt x="11121" y="4764"/>
                                      <a:pt x="11102" y="4672"/>
                                    </a:cubicBezTo>
                                    <a:cubicBezTo>
                                      <a:pt x="11093" y="4672"/>
                                      <a:pt x="11102" y="4579"/>
                                      <a:pt x="11121" y="4487"/>
                                    </a:cubicBezTo>
                                    <a:cubicBezTo>
                                      <a:pt x="11130" y="4487"/>
                                      <a:pt x="11149" y="4302"/>
                                      <a:pt x="11158" y="4209"/>
                                    </a:cubicBezTo>
                                    <a:close/>
                                    <a:moveTo>
                                      <a:pt x="11075" y="648"/>
                                    </a:moveTo>
                                    <a:cubicBezTo>
                                      <a:pt x="11084" y="555"/>
                                      <a:pt x="11102" y="463"/>
                                      <a:pt x="11102" y="509"/>
                                    </a:cubicBezTo>
                                    <a:cubicBezTo>
                                      <a:pt x="11112" y="509"/>
                                      <a:pt x="11112" y="601"/>
                                      <a:pt x="11102" y="694"/>
                                    </a:cubicBezTo>
                                    <a:cubicBezTo>
                                      <a:pt x="11084" y="879"/>
                                      <a:pt x="11056" y="833"/>
                                      <a:pt x="11075" y="648"/>
                                    </a:cubicBezTo>
                                    <a:close/>
                                    <a:moveTo>
                                      <a:pt x="11019" y="4302"/>
                                    </a:moveTo>
                                    <a:cubicBezTo>
                                      <a:pt x="11028" y="4302"/>
                                      <a:pt x="11028" y="4348"/>
                                      <a:pt x="11009" y="4348"/>
                                    </a:cubicBezTo>
                                    <a:cubicBezTo>
                                      <a:pt x="11000" y="4394"/>
                                      <a:pt x="10991" y="4440"/>
                                      <a:pt x="11000" y="4440"/>
                                    </a:cubicBezTo>
                                    <a:cubicBezTo>
                                      <a:pt x="11009" y="4487"/>
                                      <a:pt x="11028" y="4440"/>
                                      <a:pt x="11047" y="4348"/>
                                    </a:cubicBezTo>
                                    <a:cubicBezTo>
                                      <a:pt x="11084" y="4209"/>
                                      <a:pt x="11102" y="4163"/>
                                      <a:pt x="11102" y="4255"/>
                                    </a:cubicBezTo>
                                    <a:lnTo>
                                      <a:pt x="11102" y="4255"/>
                                    </a:lnTo>
                                    <a:cubicBezTo>
                                      <a:pt x="11102" y="4302"/>
                                      <a:pt x="11093" y="4302"/>
                                      <a:pt x="11084" y="4302"/>
                                    </a:cubicBezTo>
                                    <a:cubicBezTo>
                                      <a:pt x="11075" y="4302"/>
                                      <a:pt x="11075" y="4302"/>
                                      <a:pt x="11084" y="4348"/>
                                    </a:cubicBezTo>
                                    <a:cubicBezTo>
                                      <a:pt x="11102" y="4394"/>
                                      <a:pt x="11093" y="4440"/>
                                      <a:pt x="11047" y="4487"/>
                                    </a:cubicBezTo>
                                    <a:cubicBezTo>
                                      <a:pt x="10972" y="4625"/>
                                      <a:pt x="10954" y="4625"/>
                                      <a:pt x="10954" y="4487"/>
                                    </a:cubicBezTo>
                                    <a:cubicBezTo>
                                      <a:pt x="10963" y="4440"/>
                                      <a:pt x="10991" y="4302"/>
                                      <a:pt x="11019" y="4302"/>
                                    </a:cubicBezTo>
                                    <a:close/>
                                    <a:moveTo>
                                      <a:pt x="10954" y="833"/>
                                    </a:moveTo>
                                    <a:cubicBezTo>
                                      <a:pt x="10963" y="833"/>
                                      <a:pt x="10981" y="879"/>
                                      <a:pt x="10981" y="879"/>
                                    </a:cubicBezTo>
                                    <a:cubicBezTo>
                                      <a:pt x="10981" y="925"/>
                                      <a:pt x="10972" y="925"/>
                                      <a:pt x="10963" y="925"/>
                                    </a:cubicBezTo>
                                    <a:cubicBezTo>
                                      <a:pt x="10954" y="925"/>
                                      <a:pt x="10944" y="879"/>
                                      <a:pt x="10935" y="879"/>
                                    </a:cubicBezTo>
                                    <a:cubicBezTo>
                                      <a:pt x="10935" y="833"/>
                                      <a:pt x="10935" y="833"/>
                                      <a:pt x="10954" y="833"/>
                                    </a:cubicBezTo>
                                    <a:close/>
                                    <a:moveTo>
                                      <a:pt x="10916" y="4209"/>
                                    </a:moveTo>
                                    <a:cubicBezTo>
                                      <a:pt x="10907" y="4209"/>
                                      <a:pt x="10898" y="4209"/>
                                      <a:pt x="10898" y="4163"/>
                                    </a:cubicBezTo>
                                    <a:cubicBezTo>
                                      <a:pt x="10898" y="4117"/>
                                      <a:pt x="10907" y="4070"/>
                                      <a:pt x="10916" y="4070"/>
                                    </a:cubicBezTo>
                                    <a:cubicBezTo>
                                      <a:pt x="10926" y="4070"/>
                                      <a:pt x="10935" y="4117"/>
                                      <a:pt x="10935" y="4117"/>
                                    </a:cubicBezTo>
                                    <a:cubicBezTo>
                                      <a:pt x="10926" y="4163"/>
                                      <a:pt x="10926" y="4209"/>
                                      <a:pt x="10916" y="4209"/>
                                    </a:cubicBezTo>
                                    <a:close/>
                                    <a:moveTo>
                                      <a:pt x="10870" y="879"/>
                                    </a:moveTo>
                                    <a:cubicBezTo>
                                      <a:pt x="10898" y="786"/>
                                      <a:pt x="10907" y="786"/>
                                      <a:pt x="10926" y="879"/>
                                    </a:cubicBezTo>
                                    <a:lnTo>
                                      <a:pt x="10926" y="879"/>
                                    </a:lnTo>
                                    <a:cubicBezTo>
                                      <a:pt x="10935" y="1018"/>
                                      <a:pt x="10935" y="1018"/>
                                      <a:pt x="10907" y="1018"/>
                                    </a:cubicBezTo>
                                    <a:cubicBezTo>
                                      <a:pt x="10860" y="1064"/>
                                      <a:pt x="10851" y="971"/>
                                      <a:pt x="10870" y="879"/>
                                    </a:cubicBezTo>
                                    <a:close/>
                                    <a:moveTo>
                                      <a:pt x="10833" y="1850"/>
                                    </a:moveTo>
                                    <a:cubicBezTo>
                                      <a:pt x="10814" y="1989"/>
                                      <a:pt x="10814" y="1989"/>
                                      <a:pt x="10767" y="1896"/>
                                    </a:cubicBezTo>
                                    <a:lnTo>
                                      <a:pt x="10730" y="1804"/>
                                    </a:lnTo>
                                    <a:lnTo>
                                      <a:pt x="10767" y="1758"/>
                                    </a:lnTo>
                                    <a:cubicBezTo>
                                      <a:pt x="10842" y="1711"/>
                                      <a:pt x="10851" y="1711"/>
                                      <a:pt x="10833" y="1850"/>
                                    </a:cubicBezTo>
                                    <a:close/>
                                    <a:moveTo>
                                      <a:pt x="10730" y="1573"/>
                                    </a:moveTo>
                                    <a:cubicBezTo>
                                      <a:pt x="10740" y="1480"/>
                                      <a:pt x="10805" y="1480"/>
                                      <a:pt x="10805" y="1573"/>
                                    </a:cubicBezTo>
                                    <a:lnTo>
                                      <a:pt x="10805" y="1573"/>
                                    </a:lnTo>
                                    <a:cubicBezTo>
                                      <a:pt x="10805" y="1619"/>
                                      <a:pt x="10740" y="1711"/>
                                      <a:pt x="10730" y="1665"/>
                                    </a:cubicBezTo>
                                    <a:cubicBezTo>
                                      <a:pt x="10721" y="1665"/>
                                      <a:pt x="10721" y="1619"/>
                                      <a:pt x="10730" y="1573"/>
                                    </a:cubicBezTo>
                                    <a:close/>
                                    <a:moveTo>
                                      <a:pt x="10693" y="278"/>
                                    </a:moveTo>
                                    <a:cubicBezTo>
                                      <a:pt x="10712" y="324"/>
                                      <a:pt x="10712" y="324"/>
                                      <a:pt x="10684" y="324"/>
                                    </a:cubicBezTo>
                                    <a:cubicBezTo>
                                      <a:pt x="10665" y="324"/>
                                      <a:pt x="10646" y="278"/>
                                      <a:pt x="10646" y="278"/>
                                    </a:cubicBezTo>
                                    <a:cubicBezTo>
                                      <a:pt x="10646" y="185"/>
                                      <a:pt x="10656" y="185"/>
                                      <a:pt x="10693" y="278"/>
                                    </a:cubicBezTo>
                                    <a:close/>
                                    <a:moveTo>
                                      <a:pt x="10665" y="3932"/>
                                    </a:moveTo>
                                    <a:cubicBezTo>
                                      <a:pt x="10684" y="3932"/>
                                      <a:pt x="10693" y="3885"/>
                                      <a:pt x="10693" y="3839"/>
                                    </a:cubicBezTo>
                                    <a:cubicBezTo>
                                      <a:pt x="10693" y="3746"/>
                                      <a:pt x="10730" y="3746"/>
                                      <a:pt x="10777" y="3839"/>
                                    </a:cubicBezTo>
                                    <a:cubicBezTo>
                                      <a:pt x="10805" y="3885"/>
                                      <a:pt x="10795" y="3885"/>
                                      <a:pt x="10749" y="3885"/>
                                    </a:cubicBezTo>
                                    <a:cubicBezTo>
                                      <a:pt x="10702" y="3885"/>
                                      <a:pt x="10702" y="3885"/>
                                      <a:pt x="10721" y="3932"/>
                                    </a:cubicBezTo>
                                    <a:cubicBezTo>
                                      <a:pt x="10740" y="3978"/>
                                      <a:pt x="10749" y="4024"/>
                                      <a:pt x="10740" y="4070"/>
                                    </a:cubicBezTo>
                                    <a:cubicBezTo>
                                      <a:pt x="10730" y="4117"/>
                                      <a:pt x="10740" y="4117"/>
                                      <a:pt x="10758" y="4117"/>
                                    </a:cubicBezTo>
                                    <a:cubicBezTo>
                                      <a:pt x="10786" y="4070"/>
                                      <a:pt x="10786" y="4117"/>
                                      <a:pt x="10786" y="4209"/>
                                    </a:cubicBezTo>
                                    <a:cubicBezTo>
                                      <a:pt x="10777" y="4302"/>
                                      <a:pt x="10767" y="4348"/>
                                      <a:pt x="10740" y="4348"/>
                                    </a:cubicBezTo>
                                    <a:cubicBezTo>
                                      <a:pt x="10721" y="4348"/>
                                      <a:pt x="10702" y="4348"/>
                                      <a:pt x="10702" y="4302"/>
                                    </a:cubicBezTo>
                                    <a:cubicBezTo>
                                      <a:pt x="10702" y="4255"/>
                                      <a:pt x="10684" y="4209"/>
                                      <a:pt x="10665" y="4209"/>
                                    </a:cubicBezTo>
                                    <a:cubicBezTo>
                                      <a:pt x="10628" y="4070"/>
                                      <a:pt x="10619" y="3885"/>
                                      <a:pt x="10665" y="3932"/>
                                    </a:cubicBezTo>
                                    <a:close/>
                                    <a:moveTo>
                                      <a:pt x="10507" y="7030"/>
                                    </a:moveTo>
                                    <a:cubicBezTo>
                                      <a:pt x="10516" y="6984"/>
                                      <a:pt x="10498" y="6984"/>
                                      <a:pt x="10479" y="6984"/>
                                    </a:cubicBezTo>
                                    <a:cubicBezTo>
                                      <a:pt x="10432" y="6984"/>
                                      <a:pt x="10423" y="6799"/>
                                      <a:pt x="10460" y="6660"/>
                                    </a:cubicBezTo>
                                    <a:cubicBezTo>
                                      <a:pt x="10498" y="6522"/>
                                      <a:pt x="10535" y="6475"/>
                                      <a:pt x="10516" y="6568"/>
                                    </a:cubicBezTo>
                                    <a:cubicBezTo>
                                      <a:pt x="10507" y="6614"/>
                                      <a:pt x="10525" y="6614"/>
                                      <a:pt x="10563" y="6614"/>
                                    </a:cubicBezTo>
                                    <a:cubicBezTo>
                                      <a:pt x="10637" y="6614"/>
                                      <a:pt x="10656" y="6707"/>
                                      <a:pt x="10637" y="6892"/>
                                    </a:cubicBezTo>
                                    <a:cubicBezTo>
                                      <a:pt x="10628" y="6984"/>
                                      <a:pt x="10609" y="7030"/>
                                      <a:pt x="10600" y="7077"/>
                                    </a:cubicBezTo>
                                    <a:cubicBezTo>
                                      <a:pt x="10572" y="7077"/>
                                      <a:pt x="10498" y="7077"/>
                                      <a:pt x="10507" y="7030"/>
                                    </a:cubicBezTo>
                                    <a:close/>
                                    <a:moveTo>
                                      <a:pt x="10479" y="7400"/>
                                    </a:moveTo>
                                    <a:cubicBezTo>
                                      <a:pt x="10470" y="7400"/>
                                      <a:pt x="10451" y="7354"/>
                                      <a:pt x="10451" y="7308"/>
                                    </a:cubicBezTo>
                                    <a:cubicBezTo>
                                      <a:pt x="10451" y="7215"/>
                                      <a:pt x="10479" y="7262"/>
                                      <a:pt x="10498" y="7354"/>
                                    </a:cubicBezTo>
                                    <a:cubicBezTo>
                                      <a:pt x="10516" y="7447"/>
                                      <a:pt x="10516" y="7447"/>
                                      <a:pt x="10479" y="7400"/>
                                    </a:cubicBezTo>
                                    <a:close/>
                                    <a:moveTo>
                                      <a:pt x="10358" y="7077"/>
                                    </a:moveTo>
                                    <a:cubicBezTo>
                                      <a:pt x="10367" y="7030"/>
                                      <a:pt x="10377" y="7030"/>
                                      <a:pt x="10395" y="7077"/>
                                    </a:cubicBezTo>
                                    <a:cubicBezTo>
                                      <a:pt x="10414" y="7123"/>
                                      <a:pt x="10423" y="7169"/>
                                      <a:pt x="10423" y="7169"/>
                                    </a:cubicBezTo>
                                    <a:lnTo>
                                      <a:pt x="10423" y="7169"/>
                                    </a:lnTo>
                                    <a:cubicBezTo>
                                      <a:pt x="10414" y="7215"/>
                                      <a:pt x="10349" y="7123"/>
                                      <a:pt x="10358" y="7077"/>
                                    </a:cubicBezTo>
                                    <a:close/>
                                    <a:moveTo>
                                      <a:pt x="10414" y="5874"/>
                                    </a:moveTo>
                                    <a:cubicBezTo>
                                      <a:pt x="10395" y="5874"/>
                                      <a:pt x="10377" y="5874"/>
                                      <a:pt x="10377" y="5920"/>
                                    </a:cubicBezTo>
                                    <a:cubicBezTo>
                                      <a:pt x="10358" y="6013"/>
                                      <a:pt x="10321" y="6013"/>
                                      <a:pt x="10321" y="5874"/>
                                    </a:cubicBezTo>
                                    <a:cubicBezTo>
                                      <a:pt x="10321" y="5735"/>
                                      <a:pt x="10349" y="5550"/>
                                      <a:pt x="10367" y="5550"/>
                                    </a:cubicBezTo>
                                    <a:cubicBezTo>
                                      <a:pt x="10377" y="5550"/>
                                      <a:pt x="10404" y="5597"/>
                                      <a:pt x="10442" y="5643"/>
                                    </a:cubicBezTo>
                                    <a:cubicBezTo>
                                      <a:pt x="10479" y="5689"/>
                                      <a:pt x="10498" y="5735"/>
                                      <a:pt x="10498" y="5782"/>
                                    </a:cubicBezTo>
                                    <a:cubicBezTo>
                                      <a:pt x="10498" y="5874"/>
                                      <a:pt x="10451" y="5920"/>
                                      <a:pt x="10414" y="5874"/>
                                    </a:cubicBezTo>
                                    <a:close/>
                                    <a:moveTo>
                                      <a:pt x="10619" y="6198"/>
                                    </a:moveTo>
                                    <a:cubicBezTo>
                                      <a:pt x="10572" y="6244"/>
                                      <a:pt x="10563" y="6198"/>
                                      <a:pt x="10572" y="6059"/>
                                    </a:cubicBezTo>
                                    <a:cubicBezTo>
                                      <a:pt x="10581" y="5920"/>
                                      <a:pt x="10637" y="5920"/>
                                      <a:pt x="10646" y="6059"/>
                                    </a:cubicBezTo>
                                    <a:cubicBezTo>
                                      <a:pt x="10656" y="6152"/>
                                      <a:pt x="10646" y="6198"/>
                                      <a:pt x="10619" y="6198"/>
                                    </a:cubicBezTo>
                                    <a:close/>
                                    <a:moveTo>
                                      <a:pt x="10637" y="4718"/>
                                    </a:moveTo>
                                    <a:cubicBezTo>
                                      <a:pt x="10628" y="4718"/>
                                      <a:pt x="10609" y="4672"/>
                                      <a:pt x="10600" y="4672"/>
                                    </a:cubicBezTo>
                                    <a:cubicBezTo>
                                      <a:pt x="10591" y="4625"/>
                                      <a:pt x="10600" y="4625"/>
                                      <a:pt x="10619" y="4625"/>
                                    </a:cubicBezTo>
                                    <a:cubicBezTo>
                                      <a:pt x="10628" y="4625"/>
                                      <a:pt x="10646" y="4672"/>
                                      <a:pt x="10656" y="4672"/>
                                    </a:cubicBezTo>
                                    <a:cubicBezTo>
                                      <a:pt x="10656" y="4718"/>
                                      <a:pt x="10646" y="4718"/>
                                      <a:pt x="10637" y="4718"/>
                                    </a:cubicBezTo>
                                    <a:close/>
                                    <a:moveTo>
                                      <a:pt x="10600" y="4487"/>
                                    </a:moveTo>
                                    <a:cubicBezTo>
                                      <a:pt x="10581" y="4487"/>
                                      <a:pt x="10563" y="4440"/>
                                      <a:pt x="10563" y="4440"/>
                                    </a:cubicBezTo>
                                    <a:cubicBezTo>
                                      <a:pt x="10563" y="4394"/>
                                      <a:pt x="10581" y="4394"/>
                                      <a:pt x="10591" y="4394"/>
                                    </a:cubicBezTo>
                                    <a:cubicBezTo>
                                      <a:pt x="10609" y="4394"/>
                                      <a:pt x="10628" y="4440"/>
                                      <a:pt x="10628" y="4440"/>
                                    </a:cubicBezTo>
                                    <a:cubicBezTo>
                                      <a:pt x="10637" y="4440"/>
                                      <a:pt x="10628" y="4487"/>
                                      <a:pt x="10600" y="4487"/>
                                    </a:cubicBezTo>
                                    <a:close/>
                                    <a:moveTo>
                                      <a:pt x="10600" y="879"/>
                                    </a:moveTo>
                                    <a:cubicBezTo>
                                      <a:pt x="10628" y="971"/>
                                      <a:pt x="10628" y="971"/>
                                      <a:pt x="10609" y="971"/>
                                    </a:cubicBezTo>
                                    <a:cubicBezTo>
                                      <a:pt x="10591" y="971"/>
                                      <a:pt x="10572" y="925"/>
                                      <a:pt x="10563" y="879"/>
                                    </a:cubicBezTo>
                                    <a:cubicBezTo>
                                      <a:pt x="10535" y="786"/>
                                      <a:pt x="10563" y="786"/>
                                      <a:pt x="10600" y="879"/>
                                    </a:cubicBezTo>
                                    <a:close/>
                                    <a:moveTo>
                                      <a:pt x="10516" y="5180"/>
                                    </a:moveTo>
                                    <a:cubicBezTo>
                                      <a:pt x="10516" y="5227"/>
                                      <a:pt x="10525" y="5227"/>
                                      <a:pt x="10544" y="5227"/>
                                    </a:cubicBezTo>
                                    <a:cubicBezTo>
                                      <a:pt x="10563" y="5227"/>
                                      <a:pt x="10581" y="5180"/>
                                      <a:pt x="10581" y="5180"/>
                                    </a:cubicBezTo>
                                    <a:cubicBezTo>
                                      <a:pt x="10591" y="5134"/>
                                      <a:pt x="10600" y="5134"/>
                                      <a:pt x="10609" y="5134"/>
                                    </a:cubicBezTo>
                                    <a:cubicBezTo>
                                      <a:pt x="10619" y="5134"/>
                                      <a:pt x="10628" y="5180"/>
                                      <a:pt x="10628" y="5180"/>
                                    </a:cubicBezTo>
                                    <a:cubicBezTo>
                                      <a:pt x="10628" y="5227"/>
                                      <a:pt x="10619" y="5227"/>
                                      <a:pt x="10600" y="5227"/>
                                    </a:cubicBezTo>
                                    <a:cubicBezTo>
                                      <a:pt x="10591" y="5227"/>
                                      <a:pt x="10581" y="5227"/>
                                      <a:pt x="10581" y="5273"/>
                                    </a:cubicBezTo>
                                    <a:cubicBezTo>
                                      <a:pt x="10591" y="5412"/>
                                      <a:pt x="10581" y="5458"/>
                                      <a:pt x="10553" y="5458"/>
                                    </a:cubicBezTo>
                                    <a:cubicBezTo>
                                      <a:pt x="10516" y="5458"/>
                                      <a:pt x="10414" y="5180"/>
                                      <a:pt x="10432" y="5134"/>
                                    </a:cubicBezTo>
                                    <a:cubicBezTo>
                                      <a:pt x="10442" y="5134"/>
                                      <a:pt x="10516" y="5134"/>
                                      <a:pt x="10516" y="5180"/>
                                    </a:cubicBezTo>
                                    <a:close/>
                                    <a:moveTo>
                                      <a:pt x="10498" y="4024"/>
                                    </a:moveTo>
                                    <a:lnTo>
                                      <a:pt x="10498" y="4024"/>
                                    </a:lnTo>
                                    <a:cubicBezTo>
                                      <a:pt x="10498" y="4117"/>
                                      <a:pt x="10470" y="4209"/>
                                      <a:pt x="10451" y="4163"/>
                                    </a:cubicBezTo>
                                    <a:cubicBezTo>
                                      <a:pt x="10442" y="4117"/>
                                      <a:pt x="10460" y="3931"/>
                                      <a:pt x="10479" y="3931"/>
                                    </a:cubicBezTo>
                                    <a:cubicBezTo>
                                      <a:pt x="10488" y="3932"/>
                                      <a:pt x="10498" y="3978"/>
                                      <a:pt x="10498" y="4024"/>
                                    </a:cubicBezTo>
                                    <a:close/>
                                    <a:moveTo>
                                      <a:pt x="10423" y="833"/>
                                    </a:moveTo>
                                    <a:cubicBezTo>
                                      <a:pt x="10432" y="833"/>
                                      <a:pt x="10451" y="879"/>
                                      <a:pt x="10470" y="925"/>
                                    </a:cubicBezTo>
                                    <a:cubicBezTo>
                                      <a:pt x="10488" y="971"/>
                                      <a:pt x="10498" y="1018"/>
                                      <a:pt x="10488" y="1018"/>
                                    </a:cubicBezTo>
                                    <a:cubicBezTo>
                                      <a:pt x="10479" y="1018"/>
                                      <a:pt x="10460" y="971"/>
                                      <a:pt x="10442" y="925"/>
                                    </a:cubicBezTo>
                                    <a:cubicBezTo>
                                      <a:pt x="10423" y="879"/>
                                      <a:pt x="10414" y="833"/>
                                      <a:pt x="10423" y="833"/>
                                    </a:cubicBezTo>
                                    <a:close/>
                                    <a:moveTo>
                                      <a:pt x="10414" y="4672"/>
                                    </a:moveTo>
                                    <a:cubicBezTo>
                                      <a:pt x="10414" y="4718"/>
                                      <a:pt x="10386" y="4764"/>
                                      <a:pt x="10377" y="4718"/>
                                    </a:cubicBezTo>
                                    <a:cubicBezTo>
                                      <a:pt x="10367" y="4672"/>
                                      <a:pt x="10377" y="4672"/>
                                      <a:pt x="10395" y="4672"/>
                                    </a:cubicBezTo>
                                    <a:cubicBezTo>
                                      <a:pt x="10404" y="4672"/>
                                      <a:pt x="10414" y="4672"/>
                                      <a:pt x="10414" y="4672"/>
                                    </a:cubicBezTo>
                                    <a:close/>
                                    <a:moveTo>
                                      <a:pt x="10367" y="2960"/>
                                    </a:moveTo>
                                    <a:cubicBezTo>
                                      <a:pt x="10377" y="3006"/>
                                      <a:pt x="10386" y="3053"/>
                                      <a:pt x="10377" y="3099"/>
                                    </a:cubicBezTo>
                                    <a:cubicBezTo>
                                      <a:pt x="10367" y="3145"/>
                                      <a:pt x="10311" y="3053"/>
                                      <a:pt x="10311" y="2960"/>
                                    </a:cubicBezTo>
                                    <a:cubicBezTo>
                                      <a:pt x="10302" y="2821"/>
                                      <a:pt x="10349" y="2821"/>
                                      <a:pt x="10367" y="2960"/>
                                    </a:cubicBezTo>
                                    <a:close/>
                                    <a:moveTo>
                                      <a:pt x="10246" y="2266"/>
                                    </a:moveTo>
                                    <a:cubicBezTo>
                                      <a:pt x="10283" y="2359"/>
                                      <a:pt x="10283" y="2405"/>
                                      <a:pt x="10246" y="2405"/>
                                    </a:cubicBezTo>
                                    <a:cubicBezTo>
                                      <a:pt x="10218" y="2405"/>
                                      <a:pt x="10228" y="2451"/>
                                      <a:pt x="10265" y="2590"/>
                                    </a:cubicBezTo>
                                    <a:cubicBezTo>
                                      <a:pt x="10311" y="2729"/>
                                      <a:pt x="10311" y="2775"/>
                                      <a:pt x="10293" y="2821"/>
                                    </a:cubicBezTo>
                                    <a:cubicBezTo>
                                      <a:pt x="10274" y="2868"/>
                                      <a:pt x="10265" y="2868"/>
                                      <a:pt x="10256" y="2775"/>
                                    </a:cubicBezTo>
                                    <a:cubicBezTo>
                                      <a:pt x="10246" y="2683"/>
                                      <a:pt x="10237" y="2683"/>
                                      <a:pt x="10200" y="2729"/>
                                    </a:cubicBezTo>
                                    <a:cubicBezTo>
                                      <a:pt x="10172" y="2775"/>
                                      <a:pt x="10153" y="2821"/>
                                      <a:pt x="10153" y="2868"/>
                                    </a:cubicBezTo>
                                    <a:cubicBezTo>
                                      <a:pt x="10153" y="2914"/>
                                      <a:pt x="10144" y="2914"/>
                                      <a:pt x="10125" y="2868"/>
                                    </a:cubicBezTo>
                                    <a:cubicBezTo>
                                      <a:pt x="10107" y="2821"/>
                                      <a:pt x="10097" y="2775"/>
                                      <a:pt x="10097" y="2729"/>
                                    </a:cubicBezTo>
                                    <a:cubicBezTo>
                                      <a:pt x="10097" y="2683"/>
                                      <a:pt x="10079" y="2590"/>
                                      <a:pt x="10060" y="2544"/>
                                    </a:cubicBezTo>
                                    <a:cubicBezTo>
                                      <a:pt x="10023" y="2405"/>
                                      <a:pt x="10023" y="2405"/>
                                      <a:pt x="10107" y="2266"/>
                                    </a:cubicBezTo>
                                    <a:cubicBezTo>
                                      <a:pt x="10190" y="2081"/>
                                      <a:pt x="10200" y="2081"/>
                                      <a:pt x="10246" y="2266"/>
                                    </a:cubicBezTo>
                                    <a:close/>
                                    <a:moveTo>
                                      <a:pt x="9772" y="9436"/>
                                    </a:moveTo>
                                    <a:cubicBezTo>
                                      <a:pt x="9781" y="9482"/>
                                      <a:pt x="9762" y="9482"/>
                                      <a:pt x="9744" y="9482"/>
                                    </a:cubicBezTo>
                                    <a:lnTo>
                                      <a:pt x="9707" y="9482"/>
                                    </a:lnTo>
                                    <a:lnTo>
                                      <a:pt x="9744" y="9389"/>
                                    </a:lnTo>
                                    <a:cubicBezTo>
                                      <a:pt x="9762" y="9343"/>
                                      <a:pt x="9790" y="9297"/>
                                      <a:pt x="9790" y="9297"/>
                                    </a:cubicBezTo>
                                    <a:cubicBezTo>
                                      <a:pt x="9790" y="9297"/>
                                      <a:pt x="9790" y="9343"/>
                                      <a:pt x="9781" y="9343"/>
                                    </a:cubicBezTo>
                                    <a:cubicBezTo>
                                      <a:pt x="9772" y="9343"/>
                                      <a:pt x="9762" y="9389"/>
                                      <a:pt x="9772" y="9436"/>
                                    </a:cubicBezTo>
                                    <a:close/>
                                    <a:moveTo>
                                      <a:pt x="9167" y="11332"/>
                                    </a:moveTo>
                                    <a:lnTo>
                                      <a:pt x="9130" y="11286"/>
                                    </a:lnTo>
                                    <a:lnTo>
                                      <a:pt x="9167" y="11286"/>
                                    </a:lnTo>
                                    <a:lnTo>
                                      <a:pt x="9204" y="11286"/>
                                    </a:lnTo>
                                    <a:lnTo>
                                      <a:pt x="9157" y="11193"/>
                                    </a:lnTo>
                                    <a:cubicBezTo>
                                      <a:pt x="9120" y="11147"/>
                                      <a:pt x="9120" y="11101"/>
                                      <a:pt x="9130" y="11008"/>
                                    </a:cubicBezTo>
                                    <a:cubicBezTo>
                                      <a:pt x="9148" y="10869"/>
                                      <a:pt x="9195" y="10731"/>
                                      <a:pt x="9223" y="10731"/>
                                    </a:cubicBezTo>
                                    <a:cubicBezTo>
                                      <a:pt x="9241" y="10731"/>
                                      <a:pt x="9241" y="10731"/>
                                      <a:pt x="9232" y="10777"/>
                                    </a:cubicBezTo>
                                    <a:cubicBezTo>
                                      <a:pt x="9223" y="10777"/>
                                      <a:pt x="9213" y="10823"/>
                                      <a:pt x="9213" y="10869"/>
                                    </a:cubicBezTo>
                                    <a:cubicBezTo>
                                      <a:pt x="9213" y="10916"/>
                                      <a:pt x="9204" y="10962"/>
                                      <a:pt x="9185" y="11054"/>
                                    </a:cubicBezTo>
                                    <a:cubicBezTo>
                                      <a:pt x="9157" y="11147"/>
                                      <a:pt x="9157" y="11147"/>
                                      <a:pt x="9185" y="11147"/>
                                    </a:cubicBezTo>
                                    <a:cubicBezTo>
                                      <a:pt x="9204" y="11147"/>
                                      <a:pt x="9223" y="11101"/>
                                      <a:pt x="9241" y="11054"/>
                                    </a:cubicBezTo>
                                    <a:cubicBezTo>
                                      <a:pt x="9260" y="11008"/>
                                      <a:pt x="9278" y="10962"/>
                                      <a:pt x="9297" y="11008"/>
                                    </a:cubicBezTo>
                                    <a:cubicBezTo>
                                      <a:pt x="9316" y="11054"/>
                                      <a:pt x="9316" y="11101"/>
                                      <a:pt x="9278" y="11239"/>
                                    </a:cubicBezTo>
                                    <a:cubicBezTo>
                                      <a:pt x="9241" y="11424"/>
                                      <a:pt x="9232" y="11424"/>
                                      <a:pt x="9167" y="11332"/>
                                    </a:cubicBezTo>
                                    <a:close/>
                                    <a:moveTo>
                                      <a:pt x="9260" y="11933"/>
                                    </a:moveTo>
                                    <a:cubicBezTo>
                                      <a:pt x="9250" y="11979"/>
                                      <a:pt x="9241" y="11979"/>
                                      <a:pt x="9223" y="11979"/>
                                    </a:cubicBezTo>
                                    <a:cubicBezTo>
                                      <a:pt x="9213" y="11979"/>
                                      <a:pt x="9204" y="11933"/>
                                      <a:pt x="9204" y="11933"/>
                                    </a:cubicBezTo>
                                    <a:cubicBezTo>
                                      <a:pt x="9204" y="11887"/>
                                      <a:pt x="9223" y="11887"/>
                                      <a:pt x="9241" y="11887"/>
                                    </a:cubicBezTo>
                                    <a:cubicBezTo>
                                      <a:pt x="9260" y="11887"/>
                                      <a:pt x="9260" y="11887"/>
                                      <a:pt x="9260" y="11933"/>
                                    </a:cubicBezTo>
                                    <a:close/>
                                    <a:moveTo>
                                      <a:pt x="9046" y="9019"/>
                                    </a:moveTo>
                                    <a:cubicBezTo>
                                      <a:pt x="9036" y="9066"/>
                                      <a:pt x="9036" y="9112"/>
                                      <a:pt x="9036" y="9158"/>
                                    </a:cubicBezTo>
                                    <a:cubicBezTo>
                                      <a:pt x="9046" y="9158"/>
                                      <a:pt x="9036" y="9204"/>
                                      <a:pt x="9027" y="9204"/>
                                    </a:cubicBezTo>
                                    <a:cubicBezTo>
                                      <a:pt x="9009" y="9204"/>
                                      <a:pt x="8999" y="9066"/>
                                      <a:pt x="9018" y="9019"/>
                                    </a:cubicBezTo>
                                    <a:cubicBezTo>
                                      <a:pt x="9046" y="8881"/>
                                      <a:pt x="9064" y="8927"/>
                                      <a:pt x="9046" y="9019"/>
                                    </a:cubicBezTo>
                                    <a:lnTo>
                                      <a:pt x="9046" y="9019"/>
                                    </a:lnTo>
                                    <a:close/>
                                    <a:moveTo>
                                      <a:pt x="8860" y="7493"/>
                                    </a:moveTo>
                                    <a:cubicBezTo>
                                      <a:pt x="8860" y="7493"/>
                                      <a:pt x="8869" y="7539"/>
                                      <a:pt x="8878" y="7539"/>
                                    </a:cubicBezTo>
                                    <a:cubicBezTo>
                                      <a:pt x="8888" y="7539"/>
                                      <a:pt x="8878" y="7585"/>
                                      <a:pt x="8869" y="7585"/>
                                    </a:cubicBezTo>
                                    <a:cubicBezTo>
                                      <a:pt x="8860" y="7585"/>
                                      <a:pt x="8850" y="7539"/>
                                      <a:pt x="8850" y="7539"/>
                                    </a:cubicBezTo>
                                    <a:cubicBezTo>
                                      <a:pt x="8850" y="7493"/>
                                      <a:pt x="8860" y="7493"/>
                                      <a:pt x="8860" y="7493"/>
                                    </a:cubicBezTo>
                                    <a:close/>
                                    <a:moveTo>
                                      <a:pt x="8850" y="6614"/>
                                    </a:moveTo>
                                    <a:cubicBezTo>
                                      <a:pt x="8850" y="6568"/>
                                      <a:pt x="8860" y="6568"/>
                                      <a:pt x="8878" y="6614"/>
                                    </a:cubicBezTo>
                                    <a:cubicBezTo>
                                      <a:pt x="8888" y="6660"/>
                                      <a:pt x="8897" y="6707"/>
                                      <a:pt x="8897" y="6707"/>
                                    </a:cubicBezTo>
                                    <a:cubicBezTo>
                                      <a:pt x="8878" y="6799"/>
                                      <a:pt x="8850" y="6707"/>
                                      <a:pt x="8850" y="6614"/>
                                    </a:cubicBezTo>
                                    <a:close/>
                                    <a:moveTo>
                                      <a:pt x="8860" y="7909"/>
                                    </a:moveTo>
                                    <a:cubicBezTo>
                                      <a:pt x="8878" y="7817"/>
                                      <a:pt x="8906" y="7863"/>
                                      <a:pt x="8915" y="8002"/>
                                    </a:cubicBezTo>
                                    <a:cubicBezTo>
                                      <a:pt x="8915" y="8094"/>
                                      <a:pt x="8915" y="8094"/>
                                      <a:pt x="8888" y="8048"/>
                                    </a:cubicBezTo>
                                    <a:cubicBezTo>
                                      <a:pt x="8869" y="8002"/>
                                      <a:pt x="8860" y="7909"/>
                                      <a:pt x="8860" y="7909"/>
                                    </a:cubicBezTo>
                                    <a:close/>
                                    <a:moveTo>
                                      <a:pt x="8897" y="10361"/>
                                    </a:moveTo>
                                    <a:cubicBezTo>
                                      <a:pt x="8925" y="10314"/>
                                      <a:pt x="8962" y="10361"/>
                                      <a:pt x="8953" y="10407"/>
                                    </a:cubicBezTo>
                                    <a:cubicBezTo>
                                      <a:pt x="8953" y="10453"/>
                                      <a:pt x="8934" y="10453"/>
                                      <a:pt x="8915" y="10407"/>
                                    </a:cubicBezTo>
                                    <a:cubicBezTo>
                                      <a:pt x="8888" y="10407"/>
                                      <a:pt x="8888" y="10407"/>
                                      <a:pt x="8897" y="10361"/>
                                    </a:cubicBezTo>
                                    <a:close/>
                                    <a:moveTo>
                                      <a:pt x="8915" y="8788"/>
                                    </a:moveTo>
                                    <a:cubicBezTo>
                                      <a:pt x="8915" y="8742"/>
                                      <a:pt x="8915" y="8742"/>
                                      <a:pt x="8925" y="8742"/>
                                    </a:cubicBezTo>
                                    <a:cubicBezTo>
                                      <a:pt x="8934" y="8742"/>
                                      <a:pt x="8934" y="8788"/>
                                      <a:pt x="8943" y="8788"/>
                                    </a:cubicBezTo>
                                    <a:cubicBezTo>
                                      <a:pt x="8953" y="8834"/>
                                      <a:pt x="8943" y="8834"/>
                                      <a:pt x="8934" y="8834"/>
                                    </a:cubicBezTo>
                                    <a:cubicBezTo>
                                      <a:pt x="8925" y="8881"/>
                                      <a:pt x="8915" y="8834"/>
                                      <a:pt x="8915" y="8788"/>
                                    </a:cubicBezTo>
                                    <a:close/>
                                    <a:moveTo>
                                      <a:pt x="8953" y="8742"/>
                                    </a:moveTo>
                                    <a:cubicBezTo>
                                      <a:pt x="8925" y="8649"/>
                                      <a:pt x="8925" y="8557"/>
                                      <a:pt x="8962" y="8603"/>
                                    </a:cubicBezTo>
                                    <a:cubicBezTo>
                                      <a:pt x="8981" y="8603"/>
                                      <a:pt x="8990" y="8649"/>
                                      <a:pt x="8990" y="8696"/>
                                    </a:cubicBezTo>
                                    <a:cubicBezTo>
                                      <a:pt x="8999" y="8788"/>
                                      <a:pt x="8971" y="8788"/>
                                      <a:pt x="8953" y="8742"/>
                                    </a:cubicBezTo>
                                    <a:close/>
                                    <a:moveTo>
                                      <a:pt x="8990" y="5088"/>
                                    </a:moveTo>
                                    <a:cubicBezTo>
                                      <a:pt x="9018" y="5042"/>
                                      <a:pt x="9036" y="4903"/>
                                      <a:pt x="9018" y="4903"/>
                                    </a:cubicBezTo>
                                    <a:cubicBezTo>
                                      <a:pt x="9009" y="4903"/>
                                      <a:pt x="9009" y="4857"/>
                                      <a:pt x="9009" y="4857"/>
                                    </a:cubicBezTo>
                                    <a:cubicBezTo>
                                      <a:pt x="9018" y="4764"/>
                                      <a:pt x="9064" y="4949"/>
                                      <a:pt x="9092" y="5180"/>
                                    </a:cubicBezTo>
                                    <a:cubicBezTo>
                                      <a:pt x="9120" y="5412"/>
                                      <a:pt x="9120" y="5550"/>
                                      <a:pt x="9102" y="5458"/>
                                    </a:cubicBezTo>
                                    <a:cubicBezTo>
                                      <a:pt x="9092" y="5412"/>
                                      <a:pt x="9083" y="5458"/>
                                      <a:pt x="9092" y="5597"/>
                                    </a:cubicBezTo>
                                    <a:cubicBezTo>
                                      <a:pt x="9102" y="5782"/>
                                      <a:pt x="9083" y="5874"/>
                                      <a:pt x="9064" y="5689"/>
                                    </a:cubicBezTo>
                                    <a:cubicBezTo>
                                      <a:pt x="9055" y="5643"/>
                                      <a:pt x="9046" y="5597"/>
                                      <a:pt x="9046" y="5597"/>
                                    </a:cubicBezTo>
                                    <a:cubicBezTo>
                                      <a:pt x="9046" y="5597"/>
                                      <a:pt x="9036" y="5643"/>
                                      <a:pt x="9046" y="5689"/>
                                    </a:cubicBezTo>
                                    <a:cubicBezTo>
                                      <a:pt x="9064" y="5874"/>
                                      <a:pt x="9036" y="5782"/>
                                      <a:pt x="9009" y="5597"/>
                                    </a:cubicBezTo>
                                    <a:cubicBezTo>
                                      <a:pt x="8999" y="5504"/>
                                      <a:pt x="8990" y="5365"/>
                                      <a:pt x="8990" y="5365"/>
                                    </a:cubicBezTo>
                                    <a:cubicBezTo>
                                      <a:pt x="8999" y="5319"/>
                                      <a:pt x="8990" y="5319"/>
                                      <a:pt x="8990" y="5319"/>
                                    </a:cubicBezTo>
                                    <a:cubicBezTo>
                                      <a:pt x="8981" y="5319"/>
                                      <a:pt x="8971" y="5273"/>
                                      <a:pt x="8971" y="5180"/>
                                    </a:cubicBezTo>
                                    <a:cubicBezTo>
                                      <a:pt x="8971" y="5088"/>
                                      <a:pt x="8971" y="5042"/>
                                      <a:pt x="8981" y="5042"/>
                                    </a:cubicBezTo>
                                    <a:cubicBezTo>
                                      <a:pt x="8990" y="5042"/>
                                      <a:pt x="8990" y="5088"/>
                                      <a:pt x="8990" y="5088"/>
                                    </a:cubicBezTo>
                                    <a:cubicBezTo>
                                      <a:pt x="8971" y="5088"/>
                                      <a:pt x="8971" y="5134"/>
                                      <a:pt x="8990" y="5088"/>
                                    </a:cubicBezTo>
                                    <a:close/>
                                    <a:moveTo>
                                      <a:pt x="9185" y="9482"/>
                                    </a:moveTo>
                                    <a:cubicBezTo>
                                      <a:pt x="9195" y="9482"/>
                                      <a:pt x="9204" y="9528"/>
                                      <a:pt x="9213" y="9528"/>
                                    </a:cubicBezTo>
                                    <a:cubicBezTo>
                                      <a:pt x="9223" y="9574"/>
                                      <a:pt x="9213" y="9574"/>
                                      <a:pt x="9195" y="9574"/>
                                    </a:cubicBezTo>
                                    <a:cubicBezTo>
                                      <a:pt x="9185" y="9574"/>
                                      <a:pt x="9167" y="9528"/>
                                      <a:pt x="9167" y="9528"/>
                                    </a:cubicBezTo>
                                    <a:cubicBezTo>
                                      <a:pt x="9167" y="9528"/>
                                      <a:pt x="9176" y="9482"/>
                                      <a:pt x="9185" y="9482"/>
                                    </a:cubicBezTo>
                                    <a:close/>
                                    <a:moveTo>
                                      <a:pt x="9176" y="5458"/>
                                    </a:moveTo>
                                    <a:cubicBezTo>
                                      <a:pt x="9176" y="5365"/>
                                      <a:pt x="9195" y="5319"/>
                                      <a:pt x="9204" y="5365"/>
                                    </a:cubicBezTo>
                                    <a:cubicBezTo>
                                      <a:pt x="9204" y="5365"/>
                                      <a:pt x="9204" y="5412"/>
                                      <a:pt x="9195" y="5458"/>
                                    </a:cubicBezTo>
                                    <a:cubicBezTo>
                                      <a:pt x="9176" y="5504"/>
                                      <a:pt x="9176" y="5504"/>
                                      <a:pt x="9176" y="5458"/>
                                    </a:cubicBezTo>
                                    <a:close/>
                                    <a:moveTo>
                                      <a:pt x="9139" y="8742"/>
                                    </a:moveTo>
                                    <a:cubicBezTo>
                                      <a:pt x="9111" y="8788"/>
                                      <a:pt x="9102" y="8788"/>
                                      <a:pt x="9083" y="8742"/>
                                    </a:cubicBezTo>
                                    <a:cubicBezTo>
                                      <a:pt x="9074" y="8696"/>
                                      <a:pt x="9074" y="8649"/>
                                      <a:pt x="9092" y="8649"/>
                                    </a:cubicBezTo>
                                    <a:cubicBezTo>
                                      <a:pt x="9111" y="8649"/>
                                      <a:pt x="9111" y="8603"/>
                                      <a:pt x="9092" y="8557"/>
                                    </a:cubicBezTo>
                                    <a:cubicBezTo>
                                      <a:pt x="9083" y="8510"/>
                                      <a:pt x="9074" y="8464"/>
                                      <a:pt x="9083" y="8464"/>
                                    </a:cubicBezTo>
                                    <a:cubicBezTo>
                                      <a:pt x="9092" y="8418"/>
                                      <a:pt x="9111" y="8464"/>
                                      <a:pt x="9130" y="8510"/>
                                    </a:cubicBezTo>
                                    <a:lnTo>
                                      <a:pt x="9167" y="8649"/>
                                    </a:lnTo>
                                    <a:lnTo>
                                      <a:pt x="9139" y="8742"/>
                                    </a:lnTo>
                                    <a:close/>
                                    <a:moveTo>
                                      <a:pt x="9139" y="9158"/>
                                    </a:moveTo>
                                    <a:cubicBezTo>
                                      <a:pt x="9130" y="9158"/>
                                      <a:pt x="9120" y="9112"/>
                                      <a:pt x="9120" y="9112"/>
                                    </a:cubicBezTo>
                                    <a:cubicBezTo>
                                      <a:pt x="9120" y="9066"/>
                                      <a:pt x="9120" y="9066"/>
                                      <a:pt x="9130" y="9066"/>
                                    </a:cubicBezTo>
                                    <a:cubicBezTo>
                                      <a:pt x="9139" y="9066"/>
                                      <a:pt x="9139" y="9112"/>
                                      <a:pt x="9148" y="9112"/>
                                    </a:cubicBezTo>
                                    <a:cubicBezTo>
                                      <a:pt x="9148" y="9158"/>
                                      <a:pt x="9148" y="9158"/>
                                      <a:pt x="9139" y="9158"/>
                                    </a:cubicBezTo>
                                    <a:close/>
                                    <a:moveTo>
                                      <a:pt x="9120" y="9251"/>
                                    </a:moveTo>
                                    <a:cubicBezTo>
                                      <a:pt x="9111" y="9251"/>
                                      <a:pt x="9102" y="9251"/>
                                      <a:pt x="9092" y="9251"/>
                                    </a:cubicBezTo>
                                    <a:cubicBezTo>
                                      <a:pt x="9083" y="9251"/>
                                      <a:pt x="9083" y="9204"/>
                                      <a:pt x="9102" y="9204"/>
                                    </a:cubicBezTo>
                                    <a:cubicBezTo>
                                      <a:pt x="9111" y="9251"/>
                                      <a:pt x="9120" y="9251"/>
                                      <a:pt x="9120" y="9251"/>
                                    </a:cubicBezTo>
                                    <a:close/>
                                    <a:moveTo>
                                      <a:pt x="9074" y="8187"/>
                                    </a:moveTo>
                                    <a:cubicBezTo>
                                      <a:pt x="9055" y="8187"/>
                                      <a:pt x="9046" y="8140"/>
                                      <a:pt x="9055" y="8140"/>
                                    </a:cubicBezTo>
                                    <a:cubicBezTo>
                                      <a:pt x="9064" y="8094"/>
                                      <a:pt x="9074" y="8094"/>
                                      <a:pt x="9092" y="8094"/>
                                    </a:cubicBezTo>
                                    <a:cubicBezTo>
                                      <a:pt x="9102" y="8094"/>
                                      <a:pt x="9111" y="8140"/>
                                      <a:pt x="9111" y="8140"/>
                                    </a:cubicBezTo>
                                    <a:cubicBezTo>
                                      <a:pt x="9111" y="8187"/>
                                      <a:pt x="9092" y="8187"/>
                                      <a:pt x="9074" y="8187"/>
                                    </a:cubicBezTo>
                                    <a:close/>
                                    <a:moveTo>
                                      <a:pt x="8990" y="7817"/>
                                    </a:moveTo>
                                    <a:cubicBezTo>
                                      <a:pt x="8981" y="7817"/>
                                      <a:pt x="8971" y="7817"/>
                                      <a:pt x="8962" y="7817"/>
                                    </a:cubicBezTo>
                                    <a:cubicBezTo>
                                      <a:pt x="8953" y="7817"/>
                                      <a:pt x="8953" y="7770"/>
                                      <a:pt x="8971" y="7770"/>
                                    </a:cubicBezTo>
                                    <a:cubicBezTo>
                                      <a:pt x="8990" y="7770"/>
                                      <a:pt x="8999" y="7817"/>
                                      <a:pt x="8990" y="7817"/>
                                    </a:cubicBezTo>
                                    <a:close/>
                                    <a:moveTo>
                                      <a:pt x="8999" y="11378"/>
                                    </a:moveTo>
                                    <a:cubicBezTo>
                                      <a:pt x="9009" y="11332"/>
                                      <a:pt x="9018" y="11286"/>
                                      <a:pt x="9027" y="11286"/>
                                    </a:cubicBezTo>
                                    <a:cubicBezTo>
                                      <a:pt x="9027" y="11286"/>
                                      <a:pt x="9036" y="11332"/>
                                      <a:pt x="9036" y="11378"/>
                                    </a:cubicBezTo>
                                    <a:cubicBezTo>
                                      <a:pt x="9036" y="11424"/>
                                      <a:pt x="9027" y="11471"/>
                                      <a:pt x="9009" y="11471"/>
                                    </a:cubicBezTo>
                                    <a:cubicBezTo>
                                      <a:pt x="8981" y="11471"/>
                                      <a:pt x="8981" y="11424"/>
                                      <a:pt x="8999" y="11378"/>
                                    </a:cubicBezTo>
                                    <a:close/>
                                    <a:moveTo>
                                      <a:pt x="9055" y="11054"/>
                                    </a:moveTo>
                                    <a:cubicBezTo>
                                      <a:pt x="9064" y="11008"/>
                                      <a:pt x="9083" y="10962"/>
                                      <a:pt x="9092" y="10962"/>
                                    </a:cubicBezTo>
                                    <a:cubicBezTo>
                                      <a:pt x="9102" y="10962"/>
                                      <a:pt x="9092" y="11008"/>
                                      <a:pt x="9083" y="11054"/>
                                    </a:cubicBezTo>
                                    <a:cubicBezTo>
                                      <a:pt x="9074" y="11101"/>
                                      <a:pt x="9055" y="11147"/>
                                      <a:pt x="9046" y="11147"/>
                                    </a:cubicBezTo>
                                    <a:cubicBezTo>
                                      <a:pt x="9046" y="11147"/>
                                      <a:pt x="9046" y="11101"/>
                                      <a:pt x="9055" y="11054"/>
                                    </a:cubicBezTo>
                                    <a:close/>
                                    <a:moveTo>
                                      <a:pt x="9074" y="11517"/>
                                    </a:moveTo>
                                    <a:cubicBezTo>
                                      <a:pt x="9102" y="11424"/>
                                      <a:pt x="9120" y="11471"/>
                                      <a:pt x="9130" y="11517"/>
                                    </a:cubicBezTo>
                                    <a:cubicBezTo>
                                      <a:pt x="9148" y="11609"/>
                                      <a:pt x="9130" y="11656"/>
                                      <a:pt x="9092" y="11609"/>
                                    </a:cubicBezTo>
                                    <a:cubicBezTo>
                                      <a:pt x="9064" y="11563"/>
                                      <a:pt x="9055" y="11563"/>
                                      <a:pt x="9074" y="11517"/>
                                    </a:cubicBezTo>
                                    <a:close/>
                                    <a:moveTo>
                                      <a:pt x="9241" y="10638"/>
                                    </a:moveTo>
                                    <a:cubicBezTo>
                                      <a:pt x="9260" y="10638"/>
                                      <a:pt x="9269" y="10638"/>
                                      <a:pt x="9260" y="10684"/>
                                    </a:cubicBezTo>
                                    <a:cubicBezTo>
                                      <a:pt x="9250" y="10684"/>
                                      <a:pt x="9241" y="10684"/>
                                      <a:pt x="9232" y="10684"/>
                                    </a:cubicBezTo>
                                    <a:cubicBezTo>
                                      <a:pt x="9223" y="10638"/>
                                      <a:pt x="9223" y="10638"/>
                                      <a:pt x="9241" y="10638"/>
                                    </a:cubicBezTo>
                                    <a:close/>
                                    <a:moveTo>
                                      <a:pt x="9502" y="9112"/>
                                    </a:moveTo>
                                    <a:cubicBezTo>
                                      <a:pt x="9502" y="9204"/>
                                      <a:pt x="9492" y="9158"/>
                                      <a:pt x="9455" y="9112"/>
                                    </a:cubicBezTo>
                                    <a:cubicBezTo>
                                      <a:pt x="9427" y="9066"/>
                                      <a:pt x="9427" y="9066"/>
                                      <a:pt x="9427" y="9158"/>
                                    </a:cubicBezTo>
                                    <a:cubicBezTo>
                                      <a:pt x="9427" y="9251"/>
                                      <a:pt x="9390" y="9297"/>
                                      <a:pt x="9371" y="9204"/>
                                    </a:cubicBezTo>
                                    <a:cubicBezTo>
                                      <a:pt x="9362" y="9158"/>
                                      <a:pt x="9371" y="9112"/>
                                      <a:pt x="9381" y="9066"/>
                                    </a:cubicBezTo>
                                    <a:cubicBezTo>
                                      <a:pt x="9399" y="8973"/>
                                      <a:pt x="9399" y="8973"/>
                                      <a:pt x="9455" y="9066"/>
                                    </a:cubicBezTo>
                                    <a:cubicBezTo>
                                      <a:pt x="9483" y="9019"/>
                                      <a:pt x="9502" y="9066"/>
                                      <a:pt x="9502" y="9112"/>
                                    </a:cubicBezTo>
                                    <a:close/>
                                    <a:moveTo>
                                      <a:pt x="9465" y="2683"/>
                                    </a:moveTo>
                                    <a:cubicBezTo>
                                      <a:pt x="9465" y="2683"/>
                                      <a:pt x="9502" y="2729"/>
                                      <a:pt x="9530" y="2775"/>
                                    </a:cubicBezTo>
                                    <a:cubicBezTo>
                                      <a:pt x="9558" y="2821"/>
                                      <a:pt x="9586" y="2914"/>
                                      <a:pt x="9586" y="2914"/>
                                    </a:cubicBezTo>
                                    <a:cubicBezTo>
                                      <a:pt x="9586" y="2960"/>
                                      <a:pt x="9595" y="2960"/>
                                      <a:pt x="9613" y="2960"/>
                                    </a:cubicBezTo>
                                    <a:cubicBezTo>
                                      <a:pt x="9641" y="2960"/>
                                      <a:pt x="9641" y="3053"/>
                                      <a:pt x="9613" y="3238"/>
                                    </a:cubicBezTo>
                                    <a:cubicBezTo>
                                      <a:pt x="9586" y="3376"/>
                                      <a:pt x="9576" y="3376"/>
                                      <a:pt x="9576" y="3284"/>
                                    </a:cubicBezTo>
                                    <a:cubicBezTo>
                                      <a:pt x="9576" y="3238"/>
                                      <a:pt x="9548" y="3145"/>
                                      <a:pt x="9520" y="3006"/>
                                    </a:cubicBezTo>
                                    <a:cubicBezTo>
                                      <a:pt x="9465" y="2821"/>
                                      <a:pt x="9446" y="2683"/>
                                      <a:pt x="9465" y="2683"/>
                                    </a:cubicBezTo>
                                    <a:close/>
                                    <a:moveTo>
                                      <a:pt x="9399" y="8696"/>
                                    </a:moveTo>
                                    <a:cubicBezTo>
                                      <a:pt x="9381" y="8696"/>
                                      <a:pt x="9362" y="8649"/>
                                      <a:pt x="9362" y="8649"/>
                                    </a:cubicBezTo>
                                    <a:cubicBezTo>
                                      <a:pt x="9362" y="8603"/>
                                      <a:pt x="9381" y="8603"/>
                                      <a:pt x="9390" y="8603"/>
                                    </a:cubicBezTo>
                                    <a:cubicBezTo>
                                      <a:pt x="9409" y="8603"/>
                                      <a:pt x="9427" y="8649"/>
                                      <a:pt x="9427" y="8649"/>
                                    </a:cubicBezTo>
                                    <a:cubicBezTo>
                                      <a:pt x="9437" y="8649"/>
                                      <a:pt x="9427" y="8696"/>
                                      <a:pt x="9399" y="8696"/>
                                    </a:cubicBezTo>
                                    <a:close/>
                                    <a:moveTo>
                                      <a:pt x="9371" y="8881"/>
                                    </a:moveTo>
                                    <a:cubicBezTo>
                                      <a:pt x="9381" y="8927"/>
                                      <a:pt x="9371" y="8927"/>
                                      <a:pt x="9353" y="8927"/>
                                    </a:cubicBezTo>
                                    <a:cubicBezTo>
                                      <a:pt x="9334" y="8927"/>
                                      <a:pt x="9334" y="8881"/>
                                      <a:pt x="9334" y="8881"/>
                                    </a:cubicBezTo>
                                    <a:cubicBezTo>
                                      <a:pt x="9344" y="8834"/>
                                      <a:pt x="9344" y="8834"/>
                                      <a:pt x="9353" y="8834"/>
                                    </a:cubicBezTo>
                                    <a:cubicBezTo>
                                      <a:pt x="9362" y="8788"/>
                                      <a:pt x="9362" y="8834"/>
                                      <a:pt x="9371" y="8881"/>
                                    </a:cubicBezTo>
                                    <a:close/>
                                    <a:moveTo>
                                      <a:pt x="9344" y="10916"/>
                                    </a:moveTo>
                                    <a:cubicBezTo>
                                      <a:pt x="9325" y="10916"/>
                                      <a:pt x="9316" y="10869"/>
                                      <a:pt x="9306" y="10869"/>
                                    </a:cubicBezTo>
                                    <a:cubicBezTo>
                                      <a:pt x="9297" y="10777"/>
                                      <a:pt x="9316" y="10777"/>
                                      <a:pt x="9344" y="10869"/>
                                    </a:cubicBezTo>
                                    <a:lnTo>
                                      <a:pt x="9344" y="10869"/>
                                    </a:lnTo>
                                    <a:cubicBezTo>
                                      <a:pt x="9362" y="10916"/>
                                      <a:pt x="9362" y="10916"/>
                                      <a:pt x="9344" y="10916"/>
                                    </a:cubicBezTo>
                                    <a:close/>
                                    <a:moveTo>
                                      <a:pt x="9325" y="11332"/>
                                    </a:moveTo>
                                    <a:cubicBezTo>
                                      <a:pt x="9353" y="11239"/>
                                      <a:pt x="9381" y="11147"/>
                                      <a:pt x="9390" y="11147"/>
                                    </a:cubicBezTo>
                                    <a:cubicBezTo>
                                      <a:pt x="9409" y="11147"/>
                                      <a:pt x="9399" y="11193"/>
                                      <a:pt x="9381" y="11332"/>
                                    </a:cubicBezTo>
                                    <a:cubicBezTo>
                                      <a:pt x="9362" y="11424"/>
                                      <a:pt x="9334" y="11517"/>
                                      <a:pt x="9316" y="11517"/>
                                    </a:cubicBezTo>
                                    <a:cubicBezTo>
                                      <a:pt x="9278" y="11517"/>
                                      <a:pt x="9278" y="11517"/>
                                      <a:pt x="9325" y="11332"/>
                                    </a:cubicBezTo>
                                    <a:close/>
                                    <a:moveTo>
                                      <a:pt x="9409" y="10361"/>
                                    </a:moveTo>
                                    <a:cubicBezTo>
                                      <a:pt x="9437" y="10176"/>
                                      <a:pt x="9474" y="10222"/>
                                      <a:pt x="9465" y="10361"/>
                                    </a:cubicBezTo>
                                    <a:cubicBezTo>
                                      <a:pt x="9465" y="10453"/>
                                      <a:pt x="9446" y="10499"/>
                                      <a:pt x="9427" y="10499"/>
                                    </a:cubicBezTo>
                                    <a:cubicBezTo>
                                      <a:pt x="9390" y="10546"/>
                                      <a:pt x="9390" y="10546"/>
                                      <a:pt x="9409" y="10361"/>
                                    </a:cubicBezTo>
                                    <a:close/>
                                    <a:moveTo>
                                      <a:pt x="9474" y="10684"/>
                                    </a:moveTo>
                                    <a:cubicBezTo>
                                      <a:pt x="9492" y="10546"/>
                                      <a:pt x="9539" y="10499"/>
                                      <a:pt x="9548" y="10638"/>
                                    </a:cubicBezTo>
                                    <a:cubicBezTo>
                                      <a:pt x="9548" y="10684"/>
                                      <a:pt x="9539" y="10777"/>
                                      <a:pt x="9520" y="10869"/>
                                    </a:cubicBezTo>
                                    <a:cubicBezTo>
                                      <a:pt x="9492" y="10962"/>
                                      <a:pt x="9483" y="11008"/>
                                      <a:pt x="9465" y="10962"/>
                                    </a:cubicBezTo>
                                    <a:cubicBezTo>
                                      <a:pt x="9455" y="10869"/>
                                      <a:pt x="9455" y="10823"/>
                                      <a:pt x="9474" y="10684"/>
                                    </a:cubicBezTo>
                                    <a:close/>
                                    <a:moveTo>
                                      <a:pt x="9502" y="10037"/>
                                    </a:moveTo>
                                    <a:cubicBezTo>
                                      <a:pt x="9483" y="9991"/>
                                      <a:pt x="9502" y="9898"/>
                                      <a:pt x="9539" y="9806"/>
                                    </a:cubicBezTo>
                                    <a:cubicBezTo>
                                      <a:pt x="9586" y="9759"/>
                                      <a:pt x="9595" y="9713"/>
                                      <a:pt x="9595" y="9806"/>
                                    </a:cubicBezTo>
                                    <a:lnTo>
                                      <a:pt x="9595" y="9806"/>
                                    </a:lnTo>
                                    <a:cubicBezTo>
                                      <a:pt x="9604" y="9898"/>
                                      <a:pt x="9520" y="10083"/>
                                      <a:pt x="9502" y="10037"/>
                                    </a:cubicBezTo>
                                    <a:close/>
                                    <a:moveTo>
                                      <a:pt x="9586" y="4394"/>
                                    </a:moveTo>
                                    <a:cubicBezTo>
                                      <a:pt x="9586" y="4302"/>
                                      <a:pt x="9623" y="4394"/>
                                      <a:pt x="9641" y="4533"/>
                                    </a:cubicBezTo>
                                    <a:cubicBezTo>
                                      <a:pt x="9651" y="4625"/>
                                      <a:pt x="9660" y="4672"/>
                                      <a:pt x="9651" y="4718"/>
                                    </a:cubicBezTo>
                                    <a:cubicBezTo>
                                      <a:pt x="9651" y="4764"/>
                                      <a:pt x="9586" y="4487"/>
                                      <a:pt x="9586" y="4394"/>
                                    </a:cubicBezTo>
                                    <a:close/>
                                    <a:moveTo>
                                      <a:pt x="9753" y="3561"/>
                                    </a:moveTo>
                                    <a:cubicBezTo>
                                      <a:pt x="9725" y="3561"/>
                                      <a:pt x="9716" y="3515"/>
                                      <a:pt x="9716" y="3376"/>
                                    </a:cubicBezTo>
                                    <a:cubicBezTo>
                                      <a:pt x="9716" y="3191"/>
                                      <a:pt x="9734" y="3145"/>
                                      <a:pt x="9753" y="3284"/>
                                    </a:cubicBezTo>
                                    <a:cubicBezTo>
                                      <a:pt x="9762" y="3330"/>
                                      <a:pt x="9772" y="3423"/>
                                      <a:pt x="9772" y="3469"/>
                                    </a:cubicBezTo>
                                    <a:cubicBezTo>
                                      <a:pt x="9781" y="3561"/>
                                      <a:pt x="9772" y="3561"/>
                                      <a:pt x="9753" y="3561"/>
                                    </a:cubicBezTo>
                                    <a:close/>
                                    <a:moveTo>
                                      <a:pt x="9781" y="3932"/>
                                    </a:moveTo>
                                    <a:cubicBezTo>
                                      <a:pt x="9781" y="3978"/>
                                      <a:pt x="9772" y="4024"/>
                                      <a:pt x="9762" y="3978"/>
                                    </a:cubicBezTo>
                                    <a:cubicBezTo>
                                      <a:pt x="9753" y="3978"/>
                                      <a:pt x="9744" y="3885"/>
                                      <a:pt x="9744" y="3839"/>
                                    </a:cubicBezTo>
                                    <a:cubicBezTo>
                                      <a:pt x="9744" y="3793"/>
                                      <a:pt x="9753" y="3747"/>
                                      <a:pt x="9762" y="3793"/>
                                    </a:cubicBezTo>
                                    <a:cubicBezTo>
                                      <a:pt x="9772" y="3793"/>
                                      <a:pt x="9781" y="3839"/>
                                      <a:pt x="9781" y="3932"/>
                                    </a:cubicBezTo>
                                    <a:close/>
                                    <a:moveTo>
                                      <a:pt x="9734" y="4903"/>
                                    </a:moveTo>
                                    <a:cubicBezTo>
                                      <a:pt x="9744" y="4995"/>
                                      <a:pt x="9762" y="5088"/>
                                      <a:pt x="9762" y="5134"/>
                                    </a:cubicBezTo>
                                    <a:cubicBezTo>
                                      <a:pt x="9762" y="5227"/>
                                      <a:pt x="9753" y="5227"/>
                                      <a:pt x="9707" y="5042"/>
                                    </a:cubicBezTo>
                                    <a:cubicBezTo>
                                      <a:pt x="9679" y="4903"/>
                                      <a:pt x="9651" y="4810"/>
                                      <a:pt x="9651" y="4810"/>
                                    </a:cubicBezTo>
                                    <a:cubicBezTo>
                                      <a:pt x="9651" y="4718"/>
                                      <a:pt x="9716" y="4810"/>
                                      <a:pt x="9734" y="4903"/>
                                    </a:cubicBezTo>
                                    <a:close/>
                                    <a:moveTo>
                                      <a:pt x="9669" y="9852"/>
                                    </a:moveTo>
                                    <a:cubicBezTo>
                                      <a:pt x="9688" y="9852"/>
                                      <a:pt x="9697" y="9898"/>
                                      <a:pt x="9697" y="9944"/>
                                    </a:cubicBezTo>
                                    <a:cubicBezTo>
                                      <a:pt x="9688" y="10037"/>
                                      <a:pt x="9623" y="10083"/>
                                      <a:pt x="9623" y="9991"/>
                                    </a:cubicBezTo>
                                    <a:cubicBezTo>
                                      <a:pt x="9613" y="9898"/>
                                      <a:pt x="9632" y="9852"/>
                                      <a:pt x="9669" y="9852"/>
                                    </a:cubicBezTo>
                                    <a:close/>
                                    <a:moveTo>
                                      <a:pt x="9679" y="9297"/>
                                    </a:moveTo>
                                    <a:cubicBezTo>
                                      <a:pt x="9669" y="9297"/>
                                      <a:pt x="9651" y="9297"/>
                                      <a:pt x="9651" y="9251"/>
                                    </a:cubicBezTo>
                                    <a:cubicBezTo>
                                      <a:pt x="9651" y="9204"/>
                                      <a:pt x="9660" y="9204"/>
                                      <a:pt x="9679" y="9204"/>
                                    </a:cubicBezTo>
                                    <a:cubicBezTo>
                                      <a:pt x="9688" y="9204"/>
                                      <a:pt x="9707" y="9204"/>
                                      <a:pt x="9707" y="9251"/>
                                    </a:cubicBezTo>
                                    <a:cubicBezTo>
                                      <a:pt x="9697" y="9251"/>
                                      <a:pt x="9688" y="9297"/>
                                      <a:pt x="9679" y="9297"/>
                                    </a:cubicBezTo>
                                    <a:close/>
                                    <a:moveTo>
                                      <a:pt x="9697" y="9066"/>
                                    </a:moveTo>
                                    <a:cubicBezTo>
                                      <a:pt x="9707" y="9066"/>
                                      <a:pt x="9716" y="8973"/>
                                      <a:pt x="9716" y="8927"/>
                                    </a:cubicBezTo>
                                    <a:cubicBezTo>
                                      <a:pt x="9716" y="8881"/>
                                      <a:pt x="9725" y="8834"/>
                                      <a:pt x="9734" y="8834"/>
                                    </a:cubicBezTo>
                                    <a:cubicBezTo>
                                      <a:pt x="9744" y="8834"/>
                                      <a:pt x="9753" y="8881"/>
                                      <a:pt x="9744" y="8927"/>
                                    </a:cubicBezTo>
                                    <a:cubicBezTo>
                                      <a:pt x="9744" y="8973"/>
                                      <a:pt x="9725" y="9019"/>
                                      <a:pt x="9707" y="9066"/>
                                    </a:cubicBezTo>
                                    <a:cubicBezTo>
                                      <a:pt x="9688" y="9112"/>
                                      <a:pt x="9679" y="9112"/>
                                      <a:pt x="9697" y="9066"/>
                                    </a:cubicBezTo>
                                    <a:close/>
                                    <a:moveTo>
                                      <a:pt x="9790" y="4394"/>
                                    </a:moveTo>
                                    <a:cubicBezTo>
                                      <a:pt x="9781" y="4394"/>
                                      <a:pt x="9781" y="4348"/>
                                      <a:pt x="9781" y="4302"/>
                                    </a:cubicBezTo>
                                    <a:cubicBezTo>
                                      <a:pt x="9781" y="4255"/>
                                      <a:pt x="9790" y="4209"/>
                                      <a:pt x="9790" y="4209"/>
                                    </a:cubicBezTo>
                                    <a:cubicBezTo>
                                      <a:pt x="9800" y="4209"/>
                                      <a:pt x="9800" y="4255"/>
                                      <a:pt x="9800" y="4302"/>
                                    </a:cubicBezTo>
                                    <a:cubicBezTo>
                                      <a:pt x="9809" y="4394"/>
                                      <a:pt x="9800" y="4394"/>
                                      <a:pt x="9790" y="4394"/>
                                    </a:cubicBezTo>
                                    <a:close/>
                                    <a:moveTo>
                                      <a:pt x="9809" y="3238"/>
                                    </a:moveTo>
                                    <a:cubicBezTo>
                                      <a:pt x="9800" y="3238"/>
                                      <a:pt x="9781" y="3238"/>
                                      <a:pt x="9781" y="3191"/>
                                    </a:cubicBezTo>
                                    <a:cubicBezTo>
                                      <a:pt x="9781" y="3145"/>
                                      <a:pt x="9809" y="3145"/>
                                      <a:pt x="9855" y="3145"/>
                                    </a:cubicBezTo>
                                    <a:cubicBezTo>
                                      <a:pt x="9902" y="3145"/>
                                      <a:pt x="9939" y="3145"/>
                                      <a:pt x="9939" y="3191"/>
                                    </a:cubicBezTo>
                                    <a:cubicBezTo>
                                      <a:pt x="9939" y="3238"/>
                                      <a:pt x="9958" y="3330"/>
                                      <a:pt x="9986" y="3423"/>
                                    </a:cubicBezTo>
                                    <a:cubicBezTo>
                                      <a:pt x="10023" y="3561"/>
                                      <a:pt x="10023" y="3608"/>
                                      <a:pt x="10004" y="3700"/>
                                    </a:cubicBezTo>
                                    <a:cubicBezTo>
                                      <a:pt x="9976" y="3793"/>
                                      <a:pt x="9976" y="3793"/>
                                      <a:pt x="9911" y="3515"/>
                                    </a:cubicBezTo>
                                    <a:cubicBezTo>
                                      <a:pt x="9855" y="3376"/>
                                      <a:pt x="9818" y="3238"/>
                                      <a:pt x="9809" y="3238"/>
                                    </a:cubicBezTo>
                                    <a:close/>
                                    <a:moveTo>
                                      <a:pt x="10079" y="3423"/>
                                    </a:moveTo>
                                    <a:cubicBezTo>
                                      <a:pt x="10079" y="3423"/>
                                      <a:pt x="10079" y="3469"/>
                                      <a:pt x="10069" y="3515"/>
                                    </a:cubicBezTo>
                                    <a:cubicBezTo>
                                      <a:pt x="10051" y="3608"/>
                                      <a:pt x="10014" y="3608"/>
                                      <a:pt x="9995" y="3469"/>
                                    </a:cubicBezTo>
                                    <a:cubicBezTo>
                                      <a:pt x="9976" y="3330"/>
                                      <a:pt x="9976" y="3330"/>
                                      <a:pt x="10023" y="3376"/>
                                    </a:cubicBezTo>
                                    <a:cubicBezTo>
                                      <a:pt x="10051" y="3376"/>
                                      <a:pt x="10079" y="3423"/>
                                      <a:pt x="10079" y="3423"/>
                                    </a:cubicBezTo>
                                    <a:close/>
                                    <a:moveTo>
                                      <a:pt x="9986" y="2128"/>
                                    </a:moveTo>
                                    <a:cubicBezTo>
                                      <a:pt x="9986" y="2081"/>
                                      <a:pt x="10004" y="2081"/>
                                      <a:pt x="10032" y="2081"/>
                                    </a:cubicBezTo>
                                    <a:cubicBezTo>
                                      <a:pt x="10060" y="2081"/>
                                      <a:pt x="10079" y="2128"/>
                                      <a:pt x="10079" y="2128"/>
                                    </a:cubicBezTo>
                                    <a:cubicBezTo>
                                      <a:pt x="10079" y="2128"/>
                                      <a:pt x="10060" y="2174"/>
                                      <a:pt x="10032" y="2174"/>
                                    </a:cubicBezTo>
                                    <a:cubicBezTo>
                                      <a:pt x="10004" y="2174"/>
                                      <a:pt x="9986" y="2174"/>
                                      <a:pt x="9986" y="2128"/>
                                    </a:cubicBezTo>
                                    <a:close/>
                                    <a:moveTo>
                                      <a:pt x="10107" y="3793"/>
                                    </a:moveTo>
                                    <a:cubicBezTo>
                                      <a:pt x="10125" y="3700"/>
                                      <a:pt x="10144" y="3700"/>
                                      <a:pt x="10181" y="3839"/>
                                    </a:cubicBezTo>
                                    <a:cubicBezTo>
                                      <a:pt x="10218" y="3978"/>
                                      <a:pt x="10218" y="4117"/>
                                      <a:pt x="10181" y="4117"/>
                                    </a:cubicBezTo>
                                    <a:cubicBezTo>
                                      <a:pt x="10144" y="4117"/>
                                      <a:pt x="10097" y="3885"/>
                                      <a:pt x="10107" y="3793"/>
                                    </a:cubicBezTo>
                                    <a:close/>
                                    <a:moveTo>
                                      <a:pt x="10163" y="4949"/>
                                    </a:moveTo>
                                    <a:cubicBezTo>
                                      <a:pt x="10163" y="5042"/>
                                      <a:pt x="10135" y="5088"/>
                                      <a:pt x="10116" y="5042"/>
                                    </a:cubicBezTo>
                                    <a:cubicBezTo>
                                      <a:pt x="10107" y="5042"/>
                                      <a:pt x="10107" y="4995"/>
                                      <a:pt x="10107" y="4949"/>
                                    </a:cubicBezTo>
                                    <a:cubicBezTo>
                                      <a:pt x="10116" y="4903"/>
                                      <a:pt x="10163" y="4903"/>
                                      <a:pt x="10163" y="4949"/>
                                    </a:cubicBezTo>
                                    <a:close/>
                                    <a:moveTo>
                                      <a:pt x="10135" y="3608"/>
                                    </a:moveTo>
                                    <a:cubicBezTo>
                                      <a:pt x="10135" y="3700"/>
                                      <a:pt x="10088" y="3746"/>
                                      <a:pt x="10069" y="3700"/>
                                    </a:cubicBezTo>
                                    <a:cubicBezTo>
                                      <a:pt x="10060" y="3654"/>
                                      <a:pt x="10060" y="3654"/>
                                      <a:pt x="10079" y="3608"/>
                                    </a:cubicBezTo>
                                    <a:cubicBezTo>
                                      <a:pt x="10097" y="3561"/>
                                      <a:pt x="10135" y="3561"/>
                                      <a:pt x="10135" y="3608"/>
                                    </a:cubicBezTo>
                                    <a:lnTo>
                                      <a:pt x="10135" y="3608"/>
                                    </a:lnTo>
                                    <a:close/>
                                    <a:moveTo>
                                      <a:pt x="10004" y="3885"/>
                                    </a:moveTo>
                                    <a:cubicBezTo>
                                      <a:pt x="9995" y="3932"/>
                                      <a:pt x="9976" y="3932"/>
                                      <a:pt x="9967" y="3885"/>
                                    </a:cubicBezTo>
                                    <a:cubicBezTo>
                                      <a:pt x="9948" y="3839"/>
                                      <a:pt x="9948" y="3839"/>
                                      <a:pt x="9967" y="3793"/>
                                    </a:cubicBezTo>
                                    <a:cubicBezTo>
                                      <a:pt x="10004" y="3747"/>
                                      <a:pt x="10023" y="3793"/>
                                      <a:pt x="10004" y="3885"/>
                                    </a:cubicBezTo>
                                    <a:close/>
                                    <a:moveTo>
                                      <a:pt x="9827" y="4487"/>
                                    </a:moveTo>
                                    <a:cubicBezTo>
                                      <a:pt x="9837" y="4487"/>
                                      <a:pt x="9855" y="4533"/>
                                      <a:pt x="9865" y="4579"/>
                                    </a:cubicBezTo>
                                    <a:cubicBezTo>
                                      <a:pt x="9883" y="4718"/>
                                      <a:pt x="9911" y="5319"/>
                                      <a:pt x="9911" y="5319"/>
                                    </a:cubicBezTo>
                                    <a:cubicBezTo>
                                      <a:pt x="9893" y="5365"/>
                                      <a:pt x="9837" y="4903"/>
                                      <a:pt x="9827" y="4672"/>
                                    </a:cubicBezTo>
                                    <a:cubicBezTo>
                                      <a:pt x="9809" y="4533"/>
                                      <a:pt x="9809" y="4487"/>
                                      <a:pt x="9827" y="4487"/>
                                    </a:cubicBezTo>
                                    <a:close/>
                                    <a:moveTo>
                                      <a:pt x="9902" y="8834"/>
                                    </a:moveTo>
                                    <a:cubicBezTo>
                                      <a:pt x="9911" y="8788"/>
                                      <a:pt x="9921" y="8788"/>
                                      <a:pt x="9939" y="8834"/>
                                    </a:cubicBezTo>
                                    <a:cubicBezTo>
                                      <a:pt x="9958" y="8881"/>
                                      <a:pt x="9958" y="8927"/>
                                      <a:pt x="9939" y="8973"/>
                                    </a:cubicBezTo>
                                    <a:cubicBezTo>
                                      <a:pt x="9911" y="9019"/>
                                      <a:pt x="9883" y="8927"/>
                                      <a:pt x="9902" y="8834"/>
                                    </a:cubicBezTo>
                                    <a:close/>
                                    <a:moveTo>
                                      <a:pt x="9930" y="5967"/>
                                    </a:moveTo>
                                    <a:cubicBezTo>
                                      <a:pt x="9921" y="5967"/>
                                      <a:pt x="9902" y="5920"/>
                                      <a:pt x="9902" y="5920"/>
                                    </a:cubicBezTo>
                                    <a:cubicBezTo>
                                      <a:pt x="9902" y="5874"/>
                                      <a:pt x="9911" y="5874"/>
                                      <a:pt x="9930" y="5874"/>
                                    </a:cubicBezTo>
                                    <a:cubicBezTo>
                                      <a:pt x="9939" y="5874"/>
                                      <a:pt x="9958" y="5920"/>
                                      <a:pt x="9958" y="5920"/>
                                    </a:cubicBezTo>
                                    <a:cubicBezTo>
                                      <a:pt x="9958" y="5920"/>
                                      <a:pt x="9939" y="5967"/>
                                      <a:pt x="9930" y="5967"/>
                                    </a:cubicBezTo>
                                    <a:close/>
                                    <a:moveTo>
                                      <a:pt x="9921" y="4348"/>
                                    </a:moveTo>
                                    <a:cubicBezTo>
                                      <a:pt x="9921" y="4255"/>
                                      <a:pt x="9986" y="4348"/>
                                      <a:pt x="10023" y="4487"/>
                                    </a:cubicBezTo>
                                    <a:cubicBezTo>
                                      <a:pt x="10051" y="4579"/>
                                      <a:pt x="10069" y="4672"/>
                                      <a:pt x="10069" y="4718"/>
                                    </a:cubicBezTo>
                                    <a:cubicBezTo>
                                      <a:pt x="10069" y="4764"/>
                                      <a:pt x="10079" y="4810"/>
                                      <a:pt x="10097" y="4810"/>
                                    </a:cubicBezTo>
                                    <a:cubicBezTo>
                                      <a:pt x="10125" y="4810"/>
                                      <a:pt x="10125" y="4903"/>
                                      <a:pt x="10097" y="4949"/>
                                    </a:cubicBezTo>
                                    <a:cubicBezTo>
                                      <a:pt x="10069" y="4995"/>
                                      <a:pt x="10032" y="4949"/>
                                      <a:pt x="10051" y="4857"/>
                                    </a:cubicBezTo>
                                    <a:cubicBezTo>
                                      <a:pt x="10060" y="4810"/>
                                      <a:pt x="10051" y="4810"/>
                                      <a:pt x="10032" y="4810"/>
                                    </a:cubicBezTo>
                                    <a:cubicBezTo>
                                      <a:pt x="10004" y="4764"/>
                                      <a:pt x="9921" y="4440"/>
                                      <a:pt x="9921" y="4348"/>
                                    </a:cubicBezTo>
                                    <a:close/>
                                    <a:moveTo>
                                      <a:pt x="10023" y="8279"/>
                                    </a:moveTo>
                                    <a:cubicBezTo>
                                      <a:pt x="10032" y="8233"/>
                                      <a:pt x="10079" y="8187"/>
                                      <a:pt x="10079" y="8233"/>
                                    </a:cubicBezTo>
                                    <a:cubicBezTo>
                                      <a:pt x="10079" y="8233"/>
                                      <a:pt x="10060" y="8279"/>
                                      <a:pt x="10051" y="8279"/>
                                    </a:cubicBezTo>
                                    <a:cubicBezTo>
                                      <a:pt x="10032" y="8326"/>
                                      <a:pt x="10023" y="8279"/>
                                      <a:pt x="10023" y="8279"/>
                                    </a:cubicBezTo>
                                    <a:close/>
                                    <a:moveTo>
                                      <a:pt x="10023" y="5782"/>
                                    </a:moveTo>
                                    <a:cubicBezTo>
                                      <a:pt x="10032" y="5735"/>
                                      <a:pt x="10042" y="5735"/>
                                      <a:pt x="10060" y="5782"/>
                                    </a:cubicBezTo>
                                    <a:cubicBezTo>
                                      <a:pt x="10079" y="5874"/>
                                      <a:pt x="10079" y="5874"/>
                                      <a:pt x="10060" y="5874"/>
                                    </a:cubicBezTo>
                                    <a:cubicBezTo>
                                      <a:pt x="10023" y="5920"/>
                                      <a:pt x="10014" y="5874"/>
                                      <a:pt x="10023" y="5782"/>
                                    </a:cubicBezTo>
                                    <a:close/>
                                    <a:moveTo>
                                      <a:pt x="10032" y="8511"/>
                                    </a:moveTo>
                                    <a:cubicBezTo>
                                      <a:pt x="10079" y="8372"/>
                                      <a:pt x="10125" y="8372"/>
                                      <a:pt x="10125" y="8511"/>
                                    </a:cubicBezTo>
                                    <a:cubicBezTo>
                                      <a:pt x="10125" y="8696"/>
                                      <a:pt x="10069" y="8834"/>
                                      <a:pt x="10032" y="8742"/>
                                    </a:cubicBezTo>
                                    <a:cubicBezTo>
                                      <a:pt x="9995" y="8649"/>
                                      <a:pt x="9995" y="8649"/>
                                      <a:pt x="10032" y="8511"/>
                                    </a:cubicBezTo>
                                    <a:close/>
                                    <a:moveTo>
                                      <a:pt x="10097" y="6845"/>
                                    </a:moveTo>
                                    <a:cubicBezTo>
                                      <a:pt x="10088" y="6845"/>
                                      <a:pt x="10088" y="6753"/>
                                      <a:pt x="10116" y="6660"/>
                                    </a:cubicBezTo>
                                    <a:cubicBezTo>
                                      <a:pt x="10153" y="6475"/>
                                      <a:pt x="10181" y="6429"/>
                                      <a:pt x="10181" y="6522"/>
                                    </a:cubicBezTo>
                                    <a:cubicBezTo>
                                      <a:pt x="10181" y="6614"/>
                                      <a:pt x="10116" y="6845"/>
                                      <a:pt x="10097" y="6845"/>
                                    </a:cubicBezTo>
                                    <a:close/>
                                    <a:moveTo>
                                      <a:pt x="10181" y="9066"/>
                                    </a:moveTo>
                                    <a:cubicBezTo>
                                      <a:pt x="10200" y="9066"/>
                                      <a:pt x="10209" y="9112"/>
                                      <a:pt x="10218" y="9112"/>
                                    </a:cubicBezTo>
                                    <a:cubicBezTo>
                                      <a:pt x="10228" y="9204"/>
                                      <a:pt x="10209" y="9204"/>
                                      <a:pt x="10181" y="9112"/>
                                    </a:cubicBezTo>
                                    <a:cubicBezTo>
                                      <a:pt x="10153" y="9066"/>
                                      <a:pt x="10153" y="9066"/>
                                      <a:pt x="10181" y="9066"/>
                                    </a:cubicBezTo>
                                    <a:close/>
                                    <a:moveTo>
                                      <a:pt x="10218" y="6845"/>
                                    </a:moveTo>
                                    <a:cubicBezTo>
                                      <a:pt x="10209" y="6845"/>
                                      <a:pt x="10190" y="6799"/>
                                      <a:pt x="10190" y="6799"/>
                                    </a:cubicBezTo>
                                    <a:cubicBezTo>
                                      <a:pt x="10190" y="6753"/>
                                      <a:pt x="10200" y="6753"/>
                                      <a:pt x="10209" y="6753"/>
                                    </a:cubicBezTo>
                                    <a:cubicBezTo>
                                      <a:pt x="10218" y="6753"/>
                                      <a:pt x="10228" y="6799"/>
                                      <a:pt x="10237" y="6799"/>
                                    </a:cubicBezTo>
                                    <a:cubicBezTo>
                                      <a:pt x="10237" y="6799"/>
                                      <a:pt x="10228" y="6845"/>
                                      <a:pt x="10218" y="6845"/>
                                    </a:cubicBezTo>
                                    <a:close/>
                                    <a:moveTo>
                                      <a:pt x="10190" y="3284"/>
                                    </a:moveTo>
                                    <a:cubicBezTo>
                                      <a:pt x="10190" y="3191"/>
                                      <a:pt x="10274" y="3053"/>
                                      <a:pt x="10293" y="3099"/>
                                    </a:cubicBezTo>
                                    <a:cubicBezTo>
                                      <a:pt x="10302" y="3099"/>
                                      <a:pt x="10302" y="3145"/>
                                      <a:pt x="10283" y="3145"/>
                                    </a:cubicBezTo>
                                    <a:cubicBezTo>
                                      <a:pt x="10265" y="3145"/>
                                      <a:pt x="10256" y="3191"/>
                                      <a:pt x="10237" y="3238"/>
                                    </a:cubicBezTo>
                                    <a:cubicBezTo>
                                      <a:pt x="10218" y="3330"/>
                                      <a:pt x="10190" y="3376"/>
                                      <a:pt x="10190" y="3284"/>
                                    </a:cubicBezTo>
                                    <a:close/>
                                    <a:moveTo>
                                      <a:pt x="10097" y="1989"/>
                                    </a:moveTo>
                                    <a:cubicBezTo>
                                      <a:pt x="10069" y="1943"/>
                                      <a:pt x="10069" y="1943"/>
                                      <a:pt x="10088" y="1850"/>
                                    </a:cubicBezTo>
                                    <a:cubicBezTo>
                                      <a:pt x="10097" y="1804"/>
                                      <a:pt x="10107" y="1711"/>
                                      <a:pt x="10107" y="1711"/>
                                    </a:cubicBezTo>
                                    <a:cubicBezTo>
                                      <a:pt x="10107" y="1711"/>
                                      <a:pt x="10125" y="1711"/>
                                      <a:pt x="10135" y="1758"/>
                                    </a:cubicBezTo>
                                    <a:cubicBezTo>
                                      <a:pt x="10190" y="1804"/>
                                      <a:pt x="10153" y="2035"/>
                                      <a:pt x="10097" y="1989"/>
                                    </a:cubicBezTo>
                                    <a:close/>
                                    <a:moveTo>
                                      <a:pt x="10097" y="1156"/>
                                    </a:moveTo>
                                    <a:cubicBezTo>
                                      <a:pt x="10107" y="1156"/>
                                      <a:pt x="10116" y="1203"/>
                                      <a:pt x="10125" y="1203"/>
                                    </a:cubicBezTo>
                                    <a:cubicBezTo>
                                      <a:pt x="10135" y="1203"/>
                                      <a:pt x="10125" y="1249"/>
                                      <a:pt x="10116" y="1249"/>
                                    </a:cubicBezTo>
                                    <a:cubicBezTo>
                                      <a:pt x="10107" y="1249"/>
                                      <a:pt x="10097" y="1203"/>
                                      <a:pt x="10088" y="1203"/>
                                    </a:cubicBezTo>
                                    <a:cubicBezTo>
                                      <a:pt x="10088" y="1203"/>
                                      <a:pt x="10088" y="1156"/>
                                      <a:pt x="10097" y="1156"/>
                                    </a:cubicBezTo>
                                    <a:close/>
                                    <a:moveTo>
                                      <a:pt x="9883" y="1203"/>
                                    </a:moveTo>
                                    <a:cubicBezTo>
                                      <a:pt x="9902" y="1156"/>
                                      <a:pt x="9911" y="1110"/>
                                      <a:pt x="9902" y="1110"/>
                                    </a:cubicBezTo>
                                    <a:cubicBezTo>
                                      <a:pt x="9893" y="1110"/>
                                      <a:pt x="9902" y="1064"/>
                                      <a:pt x="9930" y="1018"/>
                                    </a:cubicBezTo>
                                    <a:cubicBezTo>
                                      <a:pt x="9967" y="925"/>
                                      <a:pt x="9976" y="971"/>
                                      <a:pt x="10023" y="1156"/>
                                    </a:cubicBezTo>
                                    <a:cubicBezTo>
                                      <a:pt x="10051" y="1295"/>
                                      <a:pt x="10088" y="1434"/>
                                      <a:pt x="10088" y="1480"/>
                                    </a:cubicBezTo>
                                    <a:cubicBezTo>
                                      <a:pt x="10116" y="1711"/>
                                      <a:pt x="10060" y="1850"/>
                                      <a:pt x="9986" y="1711"/>
                                    </a:cubicBezTo>
                                    <a:cubicBezTo>
                                      <a:pt x="9958" y="1665"/>
                                      <a:pt x="9958" y="1665"/>
                                      <a:pt x="9967" y="1804"/>
                                    </a:cubicBezTo>
                                    <a:cubicBezTo>
                                      <a:pt x="9986" y="1989"/>
                                      <a:pt x="9967" y="1989"/>
                                      <a:pt x="9930" y="1850"/>
                                    </a:cubicBezTo>
                                    <a:cubicBezTo>
                                      <a:pt x="9902" y="1758"/>
                                      <a:pt x="9902" y="1711"/>
                                      <a:pt x="9921" y="1665"/>
                                    </a:cubicBezTo>
                                    <a:cubicBezTo>
                                      <a:pt x="9939" y="1619"/>
                                      <a:pt x="9939" y="1619"/>
                                      <a:pt x="9921" y="1619"/>
                                    </a:cubicBezTo>
                                    <a:cubicBezTo>
                                      <a:pt x="9911" y="1619"/>
                                      <a:pt x="9902" y="1573"/>
                                      <a:pt x="9902" y="1573"/>
                                    </a:cubicBezTo>
                                    <a:cubicBezTo>
                                      <a:pt x="9902" y="1526"/>
                                      <a:pt x="9893" y="1480"/>
                                      <a:pt x="9874" y="1434"/>
                                    </a:cubicBezTo>
                                    <a:cubicBezTo>
                                      <a:pt x="9855" y="1295"/>
                                      <a:pt x="9855" y="1295"/>
                                      <a:pt x="9883" y="1203"/>
                                    </a:cubicBezTo>
                                    <a:close/>
                                    <a:moveTo>
                                      <a:pt x="9846" y="1434"/>
                                    </a:moveTo>
                                    <a:cubicBezTo>
                                      <a:pt x="9855" y="1480"/>
                                      <a:pt x="9865" y="1526"/>
                                      <a:pt x="9855" y="1526"/>
                                    </a:cubicBezTo>
                                    <a:cubicBezTo>
                                      <a:pt x="9855" y="1573"/>
                                      <a:pt x="9846" y="1526"/>
                                      <a:pt x="9846" y="1434"/>
                                    </a:cubicBezTo>
                                    <a:cubicBezTo>
                                      <a:pt x="9827" y="1388"/>
                                      <a:pt x="9827" y="1388"/>
                                      <a:pt x="9846" y="1434"/>
                                    </a:cubicBezTo>
                                    <a:close/>
                                    <a:moveTo>
                                      <a:pt x="9921" y="2636"/>
                                    </a:moveTo>
                                    <a:cubicBezTo>
                                      <a:pt x="9939" y="2729"/>
                                      <a:pt x="9967" y="2868"/>
                                      <a:pt x="9995" y="3006"/>
                                    </a:cubicBezTo>
                                    <a:cubicBezTo>
                                      <a:pt x="10032" y="3191"/>
                                      <a:pt x="10042" y="3238"/>
                                      <a:pt x="10014" y="3284"/>
                                    </a:cubicBezTo>
                                    <a:cubicBezTo>
                                      <a:pt x="9976" y="3330"/>
                                      <a:pt x="9930" y="3238"/>
                                      <a:pt x="9967" y="3145"/>
                                    </a:cubicBezTo>
                                    <a:cubicBezTo>
                                      <a:pt x="9986" y="3099"/>
                                      <a:pt x="9986" y="3099"/>
                                      <a:pt x="9865" y="2960"/>
                                    </a:cubicBezTo>
                                    <a:cubicBezTo>
                                      <a:pt x="9790" y="2868"/>
                                      <a:pt x="9734" y="2636"/>
                                      <a:pt x="9772" y="2544"/>
                                    </a:cubicBezTo>
                                    <a:cubicBezTo>
                                      <a:pt x="9809" y="2451"/>
                                      <a:pt x="9893" y="2498"/>
                                      <a:pt x="9921" y="2636"/>
                                    </a:cubicBezTo>
                                    <a:close/>
                                    <a:moveTo>
                                      <a:pt x="9781" y="1989"/>
                                    </a:moveTo>
                                    <a:lnTo>
                                      <a:pt x="9781" y="1989"/>
                                    </a:lnTo>
                                    <a:cubicBezTo>
                                      <a:pt x="9809" y="2174"/>
                                      <a:pt x="9809" y="2174"/>
                                      <a:pt x="9772" y="2220"/>
                                    </a:cubicBezTo>
                                    <a:cubicBezTo>
                                      <a:pt x="9753" y="2220"/>
                                      <a:pt x="9725" y="2220"/>
                                      <a:pt x="9716" y="2174"/>
                                    </a:cubicBezTo>
                                    <a:cubicBezTo>
                                      <a:pt x="9697" y="2128"/>
                                      <a:pt x="9679" y="2081"/>
                                      <a:pt x="9669" y="2081"/>
                                    </a:cubicBezTo>
                                    <a:cubicBezTo>
                                      <a:pt x="9651" y="2081"/>
                                      <a:pt x="9651" y="2081"/>
                                      <a:pt x="9669" y="2035"/>
                                    </a:cubicBezTo>
                                    <a:cubicBezTo>
                                      <a:pt x="9688" y="1989"/>
                                      <a:pt x="9688" y="1989"/>
                                      <a:pt x="9669" y="1989"/>
                                    </a:cubicBezTo>
                                    <a:cubicBezTo>
                                      <a:pt x="9651" y="1989"/>
                                      <a:pt x="9641" y="1943"/>
                                      <a:pt x="9641" y="1943"/>
                                    </a:cubicBezTo>
                                    <a:cubicBezTo>
                                      <a:pt x="9641" y="1896"/>
                                      <a:pt x="9669" y="1896"/>
                                      <a:pt x="9697" y="1896"/>
                                    </a:cubicBezTo>
                                    <a:cubicBezTo>
                                      <a:pt x="9744" y="1804"/>
                                      <a:pt x="9762" y="1850"/>
                                      <a:pt x="9781" y="1989"/>
                                    </a:cubicBezTo>
                                    <a:close/>
                                    <a:moveTo>
                                      <a:pt x="9725" y="1619"/>
                                    </a:moveTo>
                                    <a:lnTo>
                                      <a:pt x="9725" y="1619"/>
                                    </a:lnTo>
                                    <a:cubicBezTo>
                                      <a:pt x="9753" y="1711"/>
                                      <a:pt x="9753" y="1758"/>
                                      <a:pt x="9725" y="1758"/>
                                    </a:cubicBezTo>
                                    <a:cubicBezTo>
                                      <a:pt x="9688" y="1758"/>
                                      <a:pt x="9660" y="1665"/>
                                      <a:pt x="9669" y="1573"/>
                                    </a:cubicBezTo>
                                    <a:cubicBezTo>
                                      <a:pt x="9688" y="1480"/>
                                      <a:pt x="9697" y="1526"/>
                                      <a:pt x="9725" y="1619"/>
                                    </a:cubicBezTo>
                                    <a:close/>
                                    <a:moveTo>
                                      <a:pt x="9613" y="1480"/>
                                    </a:moveTo>
                                    <a:cubicBezTo>
                                      <a:pt x="9632" y="1480"/>
                                      <a:pt x="9641" y="1434"/>
                                      <a:pt x="9641" y="1434"/>
                                    </a:cubicBezTo>
                                    <a:cubicBezTo>
                                      <a:pt x="9641" y="1341"/>
                                      <a:pt x="9679" y="1388"/>
                                      <a:pt x="9688" y="1480"/>
                                    </a:cubicBezTo>
                                    <a:cubicBezTo>
                                      <a:pt x="9688" y="1526"/>
                                      <a:pt x="9679" y="1573"/>
                                      <a:pt x="9669" y="1573"/>
                                    </a:cubicBezTo>
                                    <a:cubicBezTo>
                                      <a:pt x="9660" y="1573"/>
                                      <a:pt x="9641" y="1619"/>
                                      <a:pt x="9641" y="1665"/>
                                    </a:cubicBezTo>
                                    <a:cubicBezTo>
                                      <a:pt x="9641" y="1711"/>
                                      <a:pt x="9632" y="1758"/>
                                      <a:pt x="9623" y="1758"/>
                                    </a:cubicBezTo>
                                    <a:cubicBezTo>
                                      <a:pt x="9613" y="1758"/>
                                      <a:pt x="9604" y="1758"/>
                                      <a:pt x="9604" y="1711"/>
                                    </a:cubicBezTo>
                                    <a:cubicBezTo>
                                      <a:pt x="9604" y="1711"/>
                                      <a:pt x="9604" y="1665"/>
                                      <a:pt x="9595" y="1573"/>
                                    </a:cubicBezTo>
                                    <a:cubicBezTo>
                                      <a:pt x="9586" y="1480"/>
                                      <a:pt x="9595" y="1480"/>
                                      <a:pt x="9613" y="1480"/>
                                    </a:cubicBezTo>
                                    <a:close/>
                                    <a:moveTo>
                                      <a:pt x="9576" y="1110"/>
                                    </a:moveTo>
                                    <a:cubicBezTo>
                                      <a:pt x="9586" y="1156"/>
                                      <a:pt x="9595" y="1249"/>
                                      <a:pt x="9595" y="1249"/>
                                    </a:cubicBezTo>
                                    <a:cubicBezTo>
                                      <a:pt x="9586" y="1295"/>
                                      <a:pt x="9558" y="1156"/>
                                      <a:pt x="9558" y="1064"/>
                                    </a:cubicBezTo>
                                    <a:cubicBezTo>
                                      <a:pt x="9558" y="1018"/>
                                      <a:pt x="9567" y="1064"/>
                                      <a:pt x="9576" y="1110"/>
                                    </a:cubicBezTo>
                                    <a:close/>
                                    <a:moveTo>
                                      <a:pt x="9548" y="2498"/>
                                    </a:moveTo>
                                    <a:cubicBezTo>
                                      <a:pt x="9558" y="2636"/>
                                      <a:pt x="9539" y="2636"/>
                                      <a:pt x="9511" y="2451"/>
                                    </a:cubicBezTo>
                                    <a:cubicBezTo>
                                      <a:pt x="9483" y="2313"/>
                                      <a:pt x="9483" y="2313"/>
                                      <a:pt x="9511" y="2359"/>
                                    </a:cubicBezTo>
                                    <a:cubicBezTo>
                                      <a:pt x="9520" y="2359"/>
                                      <a:pt x="9539" y="2405"/>
                                      <a:pt x="9548" y="2498"/>
                                    </a:cubicBezTo>
                                    <a:close/>
                                    <a:moveTo>
                                      <a:pt x="9511" y="2081"/>
                                    </a:moveTo>
                                    <a:cubicBezTo>
                                      <a:pt x="9511" y="2128"/>
                                      <a:pt x="9502" y="2128"/>
                                      <a:pt x="9483" y="2128"/>
                                    </a:cubicBezTo>
                                    <a:cubicBezTo>
                                      <a:pt x="9474" y="2128"/>
                                      <a:pt x="9455" y="2081"/>
                                      <a:pt x="9455" y="2081"/>
                                    </a:cubicBezTo>
                                    <a:cubicBezTo>
                                      <a:pt x="9455" y="2081"/>
                                      <a:pt x="9465" y="2035"/>
                                      <a:pt x="9483" y="2035"/>
                                    </a:cubicBezTo>
                                    <a:cubicBezTo>
                                      <a:pt x="9502" y="1989"/>
                                      <a:pt x="9511" y="2035"/>
                                      <a:pt x="9511" y="2081"/>
                                    </a:cubicBezTo>
                                    <a:close/>
                                    <a:moveTo>
                                      <a:pt x="9465" y="1018"/>
                                    </a:moveTo>
                                    <a:cubicBezTo>
                                      <a:pt x="9474" y="1018"/>
                                      <a:pt x="9483" y="1064"/>
                                      <a:pt x="9483" y="1110"/>
                                    </a:cubicBezTo>
                                    <a:cubicBezTo>
                                      <a:pt x="9483" y="1156"/>
                                      <a:pt x="9474" y="1156"/>
                                      <a:pt x="9465" y="1110"/>
                                    </a:cubicBezTo>
                                    <a:cubicBezTo>
                                      <a:pt x="9455" y="1110"/>
                                      <a:pt x="9446" y="1064"/>
                                      <a:pt x="9446" y="1018"/>
                                    </a:cubicBezTo>
                                    <a:cubicBezTo>
                                      <a:pt x="9446" y="1018"/>
                                      <a:pt x="9455" y="971"/>
                                      <a:pt x="9465" y="1018"/>
                                    </a:cubicBezTo>
                                    <a:close/>
                                    <a:moveTo>
                                      <a:pt x="9437" y="1573"/>
                                    </a:moveTo>
                                    <a:lnTo>
                                      <a:pt x="9437" y="1573"/>
                                    </a:lnTo>
                                    <a:cubicBezTo>
                                      <a:pt x="9427" y="1619"/>
                                      <a:pt x="9381" y="1526"/>
                                      <a:pt x="9381" y="1480"/>
                                    </a:cubicBezTo>
                                    <a:cubicBezTo>
                                      <a:pt x="9381" y="1434"/>
                                      <a:pt x="9390" y="1434"/>
                                      <a:pt x="9409" y="1480"/>
                                    </a:cubicBezTo>
                                    <a:cubicBezTo>
                                      <a:pt x="9427" y="1526"/>
                                      <a:pt x="9437" y="1573"/>
                                      <a:pt x="9437" y="1573"/>
                                    </a:cubicBezTo>
                                    <a:close/>
                                    <a:moveTo>
                                      <a:pt x="9409" y="555"/>
                                    </a:moveTo>
                                    <a:cubicBezTo>
                                      <a:pt x="9418" y="555"/>
                                      <a:pt x="9427" y="601"/>
                                      <a:pt x="9427" y="648"/>
                                    </a:cubicBezTo>
                                    <a:cubicBezTo>
                                      <a:pt x="9427" y="694"/>
                                      <a:pt x="9418" y="740"/>
                                      <a:pt x="9409" y="740"/>
                                    </a:cubicBezTo>
                                    <a:cubicBezTo>
                                      <a:pt x="9399" y="740"/>
                                      <a:pt x="9390" y="694"/>
                                      <a:pt x="9390" y="648"/>
                                    </a:cubicBezTo>
                                    <a:cubicBezTo>
                                      <a:pt x="9399" y="601"/>
                                      <a:pt x="9409" y="555"/>
                                      <a:pt x="9409" y="555"/>
                                    </a:cubicBezTo>
                                    <a:close/>
                                    <a:moveTo>
                                      <a:pt x="9371" y="324"/>
                                    </a:moveTo>
                                    <a:cubicBezTo>
                                      <a:pt x="9381" y="324"/>
                                      <a:pt x="9399" y="370"/>
                                      <a:pt x="9399" y="416"/>
                                    </a:cubicBezTo>
                                    <a:cubicBezTo>
                                      <a:pt x="9399" y="463"/>
                                      <a:pt x="9390" y="509"/>
                                      <a:pt x="9381" y="509"/>
                                    </a:cubicBezTo>
                                    <a:cubicBezTo>
                                      <a:pt x="9371" y="509"/>
                                      <a:pt x="9362" y="463"/>
                                      <a:pt x="9353" y="416"/>
                                    </a:cubicBezTo>
                                    <a:cubicBezTo>
                                      <a:pt x="9353" y="370"/>
                                      <a:pt x="9362" y="324"/>
                                      <a:pt x="9371" y="324"/>
                                    </a:cubicBezTo>
                                    <a:close/>
                                    <a:moveTo>
                                      <a:pt x="9371" y="1203"/>
                                    </a:moveTo>
                                    <a:cubicBezTo>
                                      <a:pt x="9399" y="1203"/>
                                      <a:pt x="9399" y="1203"/>
                                      <a:pt x="9381" y="1249"/>
                                    </a:cubicBezTo>
                                    <a:cubicBezTo>
                                      <a:pt x="9353" y="1341"/>
                                      <a:pt x="9334" y="1341"/>
                                      <a:pt x="9334" y="1249"/>
                                    </a:cubicBezTo>
                                    <a:cubicBezTo>
                                      <a:pt x="9334" y="1249"/>
                                      <a:pt x="9353" y="1203"/>
                                      <a:pt x="9371" y="1203"/>
                                    </a:cubicBezTo>
                                    <a:close/>
                                    <a:moveTo>
                                      <a:pt x="9316" y="9482"/>
                                    </a:moveTo>
                                    <a:cubicBezTo>
                                      <a:pt x="9344" y="9528"/>
                                      <a:pt x="9344" y="9528"/>
                                      <a:pt x="9334" y="9574"/>
                                    </a:cubicBezTo>
                                    <a:cubicBezTo>
                                      <a:pt x="9325" y="9621"/>
                                      <a:pt x="9306" y="9621"/>
                                      <a:pt x="9278" y="9574"/>
                                    </a:cubicBezTo>
                                    <a:cubicBezTo>
                                      <a:pt x="9232" y="9482"/>
                                      <a:pt x="9223" y="9343"/>
                                      <a:pt x="9269" y="9343"/>
                                    </a:cubicBezTo>
                                    <a:cubicBezTo>
                                      <a:pt x="9288" y="9343"/>
                                      <a:pt x="9297" y="9389"/>
                                      <a:pt x="9297" y="9389"/>
                                    </a:cubicBezTo>
                                    <a:cubicBezTo>
                                      <a:pt x="9288" y="9436"/>
                                      <a:pt x="9297" y="9482"/>
                                      <a:pt x="9316" y="9482"/>
                                    </a:cubicBezTo>
                                    <a:close/>
                                    <a:moveTo>
                                      <a:pt x="9250" y="9066"/>
                                    </a:moveTo>
                                    <a:cubicBezTo>
                                      <a:pt x="9260" y="9066"/>
                                      <a:pt x="9269" y="9112"/>
                                      <a:pt x="9278" y="9112"/>
                                    </a:cubicBezTo>
                                    <a:cubicBezTo>
                                      <a:pt x="9288" y="9112"/>
                                      <a:pt x="9278" y="9158"/>
                                      <a:pt x="9269" y="9158"/>
                                    </a:cubicBezTo>
                                    <a:cubicBezTo>
                                      <a:pt x="9260" y="9158"/>
                                      <a:pt x="9250" y="9112"/>
                                      <a:pt x="9241" y="9112"/>
                                    </a:cubicBezTo>
                                    <a:cubicBezTo>
                                      <a:pt x="9241" y="9066"/>
                                      <a:pt x="9241" y="9066"/>
                                      <a:pt x="9250" y="9066"/>
                                    </a:cubicBezTo>
                                    <a:close/>
                                    <a:moveTo>
                                      <a:pt x="9260" y="6892"/>
                                    </a:moveTo>
                                    <a:cubicBezTo>
                                      <a:pt x="9260" y="6892"/>
                                      <a:pt x="9269" y="6938"/>
                                      <a:pt x="9278" y="6938"/>
                                    </a:cubicBezTo>
                                    <a:cubicBezTo>
                                      <a:pt x="9288" y="6984"/>
                                      <a:pt x="9278" y="6984"/>
                                      <a:pt x="9269" y="6984"/>
                                    </a:cubicBezTo>
                                    <a:cubicBezTo>
                                      <a:pt x="9260" y="6984"/>
                                      <a:pt x="9250" y="6938"/>
                                      <a:pt x="9250" y="6938"/>
                                    </a:cubicBezTo>
                                    <a:cubicBezTo>
                                      <a:pt x="9250" y="6892"/>
                                      <a:pt x="9250" y="6892"/>
                                      <a:pt x="9260" y="6892"/>
                                    </a:cubicBezTo>
                                    <a:close/>
                                    <a:moveTo>
                                      <a:pt x="9232" y="278"/>
                                    </a:moveTo>
                                    <a:cubicBezTo>
                                      <a:pt x="9232" y="278"/>
                                      <a:pt x="9241" y="324"/>
                                      <a:pt x="9250" y="324"/>
                                    </a:cubicBezTo>
                                    <a:cubicBezTo>
                                      <a:pt x="9260" y="324"/>
                                      <a:pt x="9250" y="370"/>
                                      <a:pt x="9241" y="370"/>
                                    </a:cubicBezTo>
                                    <a:cubicBezTo>
                                      <a:pt x="9232" y="370"/>
                                      <a:pt x="9223" y="324"/>
                                      <a:pt x="9223" y="324"/>
                                    </a:cubicBezTo>
                                    <a:cubicBezTo>
                                      <a:pt x="9223" y="278"/>
                                      <a:pt x="9223" y="278"/>
                                      <a:pt x="9232" y="278"/>
                                    </a:cubicBezTo>
                                    <a:close/>
                                    <a:moveTo>
                                      <a:pt x="9148" y="2266"/>
                                    </a:moveTo>
                                    <a:cubicBezTo>
                                      <a:pt x="9157" y="2220"/>
                                      <a:pt x="9204" y="2266"/>
                                      <a:pt x="9204" y="2359"/>
                                    </a:cubicBezTo>
                                    <a:cubicBezTo>
                                      <a:pt x="9204" y="2405"/>
                                      <a:pt x="9195" y="2405"/>
                                      <a:pt x="9176" y="2359"/>
                                    </a:cubicBezTo>
                                    <a:cubicBezTo>
                                      <a:pt x="9139" y="2220"/>
                                      <a:pt x="9148" y="2405"/>
                                      <a:pt x="9195" y="2544"/>
                                    </a:cubicBezTo>
                                    <a:cubicBezTo>
                                      <a:pt x="9213" y="2636"/>
                                      <a:pt x="9232" y="2729"/>
                                      <a:pt x="9232" y="2775"/>
                                    </a:cubicBezTo>
                                    <a:cubicBezTo>
                                      <a:pt x="9232" y="2821"/>
                                      <a:pt x="9232" y="2868"/>
                                      <a:pt x="9241" y="2868"/>
                                    </a:cubicBezTo>
                                    <a:cubicBezTo>
                                      <a:pt x="9269" y="2914"/>
                                      <a:pt x="9260" y="3099"/>
                                      <a:pt x="9232" y="3053"/>
                                    </a:cubicBezTo>
                                    <a:cubicBezTo>
                                      <a:pt x="9204" y="3006"/>
                                      <a:pt x="9185" y="2775"/>
                                      <a:pt x="9204" y="2775"/>
                                    </a:cubicBezTo>
                                    <a:cubicBezTo>
                                      <a:pt x="9213" y="2775"/>
                                      <a:pt x="9204" y="2729"/>
                                      <a:pt x="9176" y="2636"/>
                                    </a:cubicBezTo>
                                    <a:cubicBezTo>
                                      <a:pt x="9139" y="2498"/>
                                      <a:pt x="9130" y="2359"/>
                                      <a:pt x="9148" y="2266"/>
                                    </a:cubicBezTo>
                                    <a:close/>
                                    <a:moveTo>
                                      <a:pt x="9157" y="4903"/>
                                    </a:moveTo>
                                    <a:cubicBezTo>
                                      <a:pt x="9185" y="4995"/>
                                      <a:pt x="9185" y="5042"/>
                                      <a:pt x="9176" y="5088"/>
                                    </a:cubicBezTo>
                                    <a:cubicBezTo>
                                      <a:pt x="9167" y="5088"/>
                                      <a:pt x="9157" y="5134"/>
                                      <a:pt x="9167" y="5180"/>
                                    </a:cubicBezTo>
                                    <a:cubicBezTo>
                                      <a:pt x="9176" y="5227"/>
                                      <a:pt x="9167" y="5227"/>
                                      <a:pt x="9157" y="5227"/>
                                    </a:cubicBezTo>
                                    <a:cubicBezTo>
                                      <a:pt x="9130" y="5227"/>
                                      <a:pt x="9102" y="4995"/>
                                      <a:pt x="9111" y="4857"/>
                                    </a:cubicBezTo>
                                    <a:cubicBezTo>
                                      <a:pt x="9120" y="4764"/>
                                      <a:pt x="9130" y="4764"/>
                                      <a:pt x="9157" y="4903"/>
                                    </a:cubicBezTo>
                                    <a:close/>
                                    <a:moveTo>
                                      <a:pt x="9120" y="4533"/>
                                    </a:moveTo>
                                    <a:cubicBezTo>
                                      <a:pt x="9120" y="4579"/>
                                      <a:pt x="9102" y="4579"/>
                                      <a:pt x="9092" y="4579"/>
                                    </a:cubicBezTo>
                                    <a:cubicBezTo>
                                      <a:pt x="9074" y="4579"/>
                                      <a:pt x="9064" y="4579"/>
                                      <a:pt x="9074" y="4533"/>
                                    </a:cubicBezTo>
                                    <a:cubicBezTo>
                                      <a:pt x="9083" y="4440"/>
                                      <a:pt x="9120" y="4440"/>
                                      <a:pt x="9120" y="4533"/>
                                    </a:cubicBezTo>
                                    <a:close/>
                                    <a:moveTo>
                                      <a:pt x="9064" y="1388"/>
                                    </a:moveTo>
                                    <a:cubicBezTo>
                                      <a:pt x="9074" y="1388"/>
                                      <a:pt x="9083" y="1434"/>
                                      <a:pt x="9083" y="1434"/>
                                    </a:cubicBezTo>
                                    <a:cubicBezTo>
                                      <a:pt x="9083" y="1480"/>
                                      <a:pt x="9074" y="1480"/>
                                      <a:pt x="9064" y="1480"/>
                                    </a:cubicBezTo>
                                    <a:cubicBezTo>
                                      <a:pt x="9055" y="1480"/>
                                      <a:pt x="9046" y="1434"/>
                                      <a:pt x="9046" y="1434"/>
                                    </a:cubicBezTo>
                                    <a:cubicBezTo>
                                      <a:pt x="9046" y="1434"/>
                                      <a:pt x="9055" y="1388"/>
                                      <a:pt x="9064" y="1388"/>
                                    </a:cubicBezTo>
                                    <a:close/>
                                    <a:moveTo>
                                      <a:pt x="9027" y="925"/>
                                    </a:moveTo>
                                    <a:cubicBezTo>
                                      <a:pt x="9046" y="971"/>
                                      <a:pt x="9046" y="1064"/>
                                      <a:pt x="9046" y="1064"/>
                                    </a:cubicBezTo>
                                    <a:cubicBezTo>
                                      <a:pt x="9027" y="1110"/>
                                      <a:pt x="8999" y="1018"/>
                                      <a:pt x="8999" y="925"/>
                                    </a:cubicBezTo>
                                    <a:cubicBezTo>
                                      <a:pt x="8999" y="833"/>
                                      <a:pt x="8999" y="833"/>
                                      <a:pt x="9027" y="925"/>
                                    </a:cubicBezTo>
                                    <a:close/>
                                    <a:moveTo>
                                      <a:pt x="8990" y="3654"/>
                                    </a:moveTo>
                                    <a:cubicBezTo>
                                      <a:pt x="8999" y="3561"/>
                                      <a:pt x="8999" y="3561"/>
                                      <a:pt x="9036" y="3700"/>
                                    </a:cubicBezTo>
                                    <a:cubicBezTo>
                                      <a:pt x="9055" y="3793"/>
                                      <a:pt x="9064" y="3885"/>
                                      <a:pt x="9064" y="3932"/>
                                    </a:cubicBezTo>
                                    <a:cubicBezTo>
                                      <a:pt x="9055" y="4024"/>
                                      <a:pt x="9018" y="4024"/>
                                      <a:pt x="8999" y="3885"/>
                                    </a:cubicBezTo>
                                    <a:cubicBezTo>
                                      <a:pt x="8981" y="3793"/>
                                      <a:pt x="8981" y="3700"/>
                                      <a:pt x="8990" y="3654"/>
                                    </a:cubicBezTo>
                                    <a:close/>
                                    <a:moveTo>
                                      <a:pt x="8962" y="4117"/>
                                    </a:moveTo>
                                    <a:cubicBezTo>
                                      <a:pt x="8981" y="4163"/>
                                      <a:pt x="8981" y="4209"/>
                                      <a:pt x="8962" y="4302"/>
                                    </a:cubicBezTo>
                                    <a:cubicBezTo>
                                      <a:pt x="8925" y="4533"/>
                                      <a:pt x="8878" y="4440"/>
                                      <a:pt x="8906" y="4163"/>
                                    </a:cubicBezTo>
                                    <a:cubicBezTo>
                                      <a:pt x="8925" y="4024"/>
                                      <a:pt x="8934" y="4024"/>
                                      <a:pt x="8962" y="4117"/>
                                    </a:cubicBezTo>
                                    <a:close/>
                                    <a:moveTo>
                                      <a:pt x="8878" y="3839"/>
                                    </a:moveTo>
                                    <a:cubicBezTo>
                                      <a:pt x="8888" y="3839"/>
                                      <a:pt x="8888" y="3793"/>
                                      <a:pt x="8878" y="3839"/>
                                    </a:cubicBezTo>
                                    <a:cubicBezTo>
                                      <a:pt x="8869" y="3793"/>
                                      <a:pt x="8888" y="3654"/>
                                      <a:pt x="8906" y="3654"/>
                                    </a:cubicBezTo>
                                    <a:cubicBezTo>
                                      <a:pt x="8915" y="3654"/>
                                      <a:pt x="8915" y="3700"/>
                                      <a:pt x="8906" y="3793"/>
                                    </a:cubicBezTo>
                                    <a:lnTo>
                                      <a:pt x="8906" y="3793"/>
                                    </a:lnTo>
                                    <a:cubicBezTo>
                                      <a:pt x="8897" y="3839"/>
                                      <a:pt x="8888" y="3931"/>
                                      <a:pt x="8888" y="3978"/>
                                    </a:cubicBezTo>
                                    <a:cubicBezTo>
                                      <a:pt x="8897" y="4070"/>
                                      <a:pt x="8869" y="4348"/>
                                      <a:pt x="8850" y="4348"/>
                                    </a:cubicBezTo>
                                    <a:cubicBezTo>
                                      <a:pt x="8832" y="4348"/>
                                      <a:pt x="8850" y="3932"/>
                                      <a:pt x="8878" y="3839"/>
                                    </a:cubicBezTo>
                                    <a:close/>
                                    <a:moveTo>
                                      <a:pt x="8822" y="8140"/>
                                    </a:moveTo>
                                    <a:cubicBezTo>
                                      <a:pt x="8832" y="8140"/>
                                      <a:pt x="8841" y="8187"/>
                                      <a:pt x="8850" y="8187"/>
                                    </a:cubicBezTo>
                                    <a:cubicBezTo>
                                      <a:pt x="8860" y="8233"/>
                                      <a:pt x="8850" y="8233"/>
                                      <a:pt x="8832" y="8233"/>
                                    </a:cubicBezTo>
                                    <a:cubicBezTo>
                                      <a:pt x="8822" y="8233"/>
                                      <a:pt x="8804" y="8187"/>
                                      <a:pt x="8804" y="8187"/>
                                    </a:cubicBezTo>
                                    <a:cubicBezTo>
                                      <a:pt x="8804" y="8187"/>
                                      <a:pt x="8813" y="8140"/>
                                      <a:pt x="8822" y="8140"/>
                                    </a:cubicBezTo>
                                    <a:close/>
                                    <a:moveTo>
                                      <a:pt x="8785" y="3191"/>
                                    </a:moveTo>
                                    <a:cubicBezTo>
                                      <a:pt x="8794" y="3191"/>
                                      <a:pt x="8804" y="3238"/>
                                      <a:pt x="8804" y="3238"/>
                                    </a:cubicBezTo>
                                    <a:cubicBezTo>
                                      <a:pt x="8804" y="3238"/>
                                      <a:pt x="8794" y="3284"/>
                                      <a:pt x="8785" y="3284"/>
                                    </a:cubicBezTo>
                                    <a:cubicBezTo>
                                      <a:pt x="8776" y="3284"/>
                                      <a:pt x="8767" y="3238"/>
                                      <a:pt x="8767" y="3238"/>
                                    </a:cubicBezTo>
                                    <a:cubicBezTo>
                                      <a:pt x="8776" y="3238"/>
                                      <a:pt x="8785" y="3191"/>
                                      <a:pt x="8785" y="3191"/>
                                    </a:cubicBezTo>
                                    <a:close/>
                                    <a:moveTo>
                                      <a:pt x="8664" y="8881"/>
                                    </a:moveTo>
                                    <a:cubicBezTo>
                                      <a:pt x="8655" y="8881"/>
                                      <a:pt x="8646" y="8834"/>
                                      <a:pt x="8646" y="8834"/>
                                    </a:cubicBezTo>
                                    <a:cubicBezTo>
                                      <a:pt x="8655" y="8788"/>
                                      <a:pt x="8664" y="8788"/>
                                      <a:pt x="8674" y="8788"/>
                                    </a:cubicBezTo>
                                    <a:cubicBezTo>
                                      <a:pt x="8683" y="8788"/>
                                      <a:pt x="8692" y="8834"/>
                                      <a:pt x="8692" y="8834"/>
                                    </a:cubicBezTo>
                                    <a:cubicBezTo>
                                      <a:pt x="8692" y="8834"/>
                                      <a:pt x="8683" y="8881"/>
                                      <a:pt x="8664" y="8881"/>
                                    </a:cubicBezTo>
                                    <a:close/>
                                    <a:moveTo>
                                      <a:pt x="8674" y="10361"/>
                                    </a:moveTo>
                                    <a:cubicBezTo>
                                      <a:pt x="8655" y="10407"/>
                                      <a:pt x="8627" y="10314"/>
                                      <a:pt x="8636" y="10268"/>
                                    </a:cubicBezTo>
                                    <a:cubicBezTo>
                                      <a:pt x="8646" y="10222"/>
                                      <a:pt x="8655" y="10222"/>
                                      <a:pt x="8664" y="10268"/>
                                    </a:cubicBezTo>
                                    <a:cubicBezTo>
                                      <a:pt x="8674" y="10268"/>
                                      <a:pt x="8674" y="10314"/>
                                      <a:pt x="8674" y="10361"/>
                                    </a:cubicBezTo>
                                    <a:close/>
                                    <a:moveTo>
                                      <a:pt x="8711" y="11008"/>
                                    </a:moveTo>
                                    <a:cubicBezTo>
                                      <a:pt x="8720" y="11008"/>
                                      <a:pt x="8729" y="11054"/>
                                      <a:pt x="8729" y="11054"/>
                                    </a:cubicBezTo>
                                    <a:cubicBezTo>
                                      <a:pt x="8729" y="11101"/>
                                      <a:pt x="8720" y="11101"/>
                                      <a:pt x="8701" y="11101"/>
                                    </a:cubicBezTo>
                                    <a:cubicBezTo>
                                      <a:pt x="8692" y="11101"/>
                                      <a:pt x="8683" y="11054"/>
                                      <a:pt x="8683" y="11054"/>
                                    </a:cubicBezTo>
                                    <a:cubicBezTo>
                                      <a:pt x="8692" y="11054"/>
                                      <a:pt x="8701" y="11008"/>
                                      <a:pt x="8711" y="11008"/>
                                    </a:cubicBezTo>
                                    <a:close/>
                                    <a:moveTo>
                                      <a:pt x="8720" y="6799"/>
                                    </a:moveTo>
                                    <a:cubicBezTo>
                                      <a:pt x="8729" y="6753"/>
                                      <a:pt x="8776" y="6938"/>
                                      <a:pt x="8776" y="7030"/>
                                    </a:cubicBezTo>
                                    <a:cubicBezTo>
                                      <a:pt x="8776" y="7077"/>
                                      <a:pt x="8757" y="7030"/>
                                      <a:pt x="8748" y="7030"/>
                                    </a:cubicBezTo>
                                    <a:cubicBezTo>
                                      <a:pt x="8711" y="6938"/>
                                      <a:pt x="8701" y="6845"/>
                                      <a:pt x="8720" y="6799"/>
                                    </a:cubicBezTo>
                                    <a:close/>
                                    <a:moveTo>
                                      <a:pt x="8720" y="6568"/>
                                    </a:moveTo>
                                    <a:cubicBezTo>
                                      <a:pt x="8720" y="6429"/>
                                      <a:pt x="8767" y="6475"/>
                                      <a:pt x="8785" y="6614"/>
                                    </a:cubicBezTo>
                                    <a:cubicBezTo>
                                      <a:pt x="8794" y="6660"/>
                                      <a:pt x="8794" y="6753"/>
                                      <a:pt x="8794" y="6753"/>
                                    </a:cubicBezTo>
                                    <a:cubicBezTo>
                                      <a:pt x="8776" y="6845"/>
                                      <a:pt x="8720" y="6660"/>
                                      <a:pt x="8720" y="6568"/>
                                    </a:cubicBezTo>
                                    <a:close/>
                                    <a:moveTo>
                                      <a:pt x="8794" y="4487"/>
                                    </a:moveTo>
                                    <a:cubicBezTo>
                                      <a:pt x="8785" y="4579"/>
                                      <a:pt x="8776" y="4672"/>
                                      <a:pt x="8776" y="4672"/>
                                    </a:cubicBezTo>
                                    <a:cubicBezTo>
                                      <a:pt x="8776" y="4672"/>
                                      <a:pt x="8767" y="4625"/>
                                      <a:pt x="8767" y="4579"/>
                                    </a:cubicBezTo>
                                    <a:cubicBezTo>
                                      <a:pt x="8767" y="4533"/>
                                      <a:pt x="8776" y="4440"/>
                                      <a:pt x="8785" y="4394"/>
                                    </a:cubicBezTo>
                                    <a:cubicBezTo>
                                      <a:pt x="8794" y="4209"/>
                                      <a:pt x="8804" y="4302"/>
                                      <a:pt x="8794" y="4487"/>
                                    </a:cubicBezTo>
                                    <a:close/>
                                    <a:moveTo>
                                      <a:pt x="8739" y="4302"/>
                                    </a:moveTo>
                                    <a:cubicBezTo>
                                      <a:pt x="8757" y="4117"/>
                                      <a:pt x="8767" y="4117"/>
                                      <a:pt x="8757" y="4348"/>
                                    </a:cubicBezTo>
                                    <a:lnTo>
                                      <a:pt x="8757" y="4348"/>
                                    </a:lnTo>
                                    <a:cubicBezTo>
                                      <a:pt x="8748" y="4440"/>
                                      <a:pt x="8739" y="4533"/>
                                      <a:pt x="8739" y="4533"/>
                                    </a:cubicBezTo>
                                    <a:cubicBezTo>
                                      <a:pt x="8720" y="4533"/>
                                      <a:pt x="8720" y="4533"/>
                                      <a:pt x="8739" y="4302"/>
                                    </a:cubicBezTo>
                                    <a:close/>
                                    <a:moveTo>
                                      <a:pt x="8711" y="3932"/>
                                    </a:moveTo>
                                    <a:cubicBezTo>
                                      <a:pt x="8720" y="3932"/>
                                      <a:pt x="8729" y="3978"/>
                                      <a:pt x="8729" y="4070"/>
                                    </a:cubicBezTo>
                                    <a:cubicBezTo>
                                      <a:pt x="8729" y="4255"/>
                                      <a:pt x="8692" y="4440"/>
                                      <a:pt x="8673" y="4348"/>
                                    </a:cubicBezTo>
                                    <a:cubicBezTo>
                                      <a:pt x="8655" y="4255"/>
                                      <a:pt x="8692" y="3932"/>
                                      <a:pt x="8711" y="3932"/>
                                    </a:cubicBezTo>
                                    <a:close/>
                                    <a:moveTo>
                                      <a:pt x="8636" y="8557"/>
                                    </a:moveTo>
                                    <a:cubicBezTo>
                                      <a:pt x="8655" y="8557"/>
                                      <a:pt x="8664" y="8603"/>
                                      <a:pt x="8655" y="8603"/>
                                    </a:cubicBezTo>
                                    <a:cubicBezTo>
                                      <a:pt x="8655" y="8649"/>
                                      <a:pt x="8646" y="8649"/>
                                      <a:pt x="8636" y="8649"/>
                                    </a:cubicBezTo>
                                    <a:cubicBezTo>
                                      <a:pt x="8627" y="8649"/>
                                      <a:pt x="8618" y="8603"/>
                                      <a:pt x="8618" y="8603"/>
                                    </a:cubicBezTo>
                                    <a:cubicBezTo>
                                      <a:pt x="8608" y="8603"/>
                                      <a:pt x="8618" y="8557"/>
                                      <a:pt x="8636" y="8557"/>
                                    </a:cubicBezTo>
                                    <a:close/>
                                    <a:moveTo>
                                      <a:pt x="8571" y="5227"/>
                                    </a:moveTo>
                                    <a:cubicBezTo>
                                      <a:pt x="8580" y="5227"/>
                                      <a:pt x="8599" y="5273"/>
                                      <a:pt x="8599" y="5273"/>
                                    </a:cubicBezTo>
                                    <a:cubicBezTo>
                                      <a:pt x="8599" y="5319"/>
                                      <a:pt x="8590" y="5319"/>
                                      <a:pt x="8580" y="5319"/>
                                    </a:cubicBezTo>
                                    <a:cubicBezTo>
                                      <a:pt x="8571" y="5319"/>
                                      <a:pt x="8562" y="5273"/>
                                      <a:pt x="8553" y="5273"/>
                                    </a:cubicBezTo>
                                    <a:cubicBezTo>
                                      <a:pt x="8553" y="5273"/>
                                      <a:pt x="8562" y="5227"/>
                                      <a:pt x="8571" y="5227"/>
                                    </a:cubicBezTo>
                                    <a:close/>
                                    <a:moveTo>
                                      <a:pt x="8478" y="1156"/>
                                    </a:moveTo>
                                    <a:cubicBezTo>
                                      <a:pt x="8506" y="1064"/>
                                      <a:pt x="8534" y="1018"/>
                                      <a:pt x="8534" y="1064"/>
                                    </a:cubicBezTo>
                                    <a:cubicBezTo>
                                      <a:pt x="8534" y="1110"/>
                                      <a:pt x="8487" y="1249"/>
                                      <a:pt x="8469" y="1249"/>
                                    </a:cubicBezTo>
                                    <a:cubicBezTo>
                                      <a:pt x="8459" y="1295"/>
                                      <a:pt x="8459" y="1249"/>
                                      <a:pt x="8478" y="1156"/>
                                    </a:cubicBezTo>
                                    <a:close/>
                                    <a:moveTo>
                                      <a:pt x="8432" y="5458"/>
                                    </a:moveTo>
                                    <a:cubicBezTo>
                                      <a:pt x="8432" y="5458"/>
                                      <a:pt x="8432" y="5504"/>
                                      <a:pt x="8422" y="5550"/>
                                    </a:cubicBezTo>
                                    <a:cubicBezTo>
                                      <a:pt x="8413" y="5597"/>
                                      <a:pt x="8404" y="5597"/>
                                      <a:pt x="8404" y="5550"/>
                                    </a:cubicBezTo>
                                    <a:cubicBezTo>
                                      <a:pt x="8404" y="5504"/>
                                      <a:pt x="8422" y="5412"/>
                                      <a:pt x="8432" y="5458"/>
                                    </a:cubicBezTo>
                                    <a:close/>
                                    <a:moveTo>
                                      <a:pt x="8441" y="6290"/>
                                    </a:moveTo>
                                    <a:cubicBezTo>
                                      <a:pt x="8432" y="6244"/>
                                      <a:pt x="8432" y="6198"/>
                                      <a:pt x="8441" y="6198"/>
                                    </a:cubicBezTo>
                                    <a:cubicBezTo>
                                      <a:pt x="8450" y="6198"/>
                                      <a:pt x="8459" y="6244"/>
                                      <a:pt x="8469" y="6244"/>
                                    </a:cubicBezTo>
                                    <a:cubicBezTo>
                                      <a:pt x="8478" y="6383"/>
                                      <a:pt x="8459" y="6383"/>
                                      <a:pt x="8441" y="6290"/>
                                    </a:cubicBezTo>
                                    <a:close/>
                                    <a:moveTo>
                                      <a:pt x="8487" y="9112"/>
                                    </a:moveTo>
                                    <a:cubicBezTo>
                                      <a:pt x="8487" y="9158"/>
                                      <a:pt x="8478" y="9204"/>
                                      <a:pt x="8469" y="9204"/>
                                    </a:cubicBezTo>
                                    <a:cubicBezTo>
                                      <a:pt x="8459" y="9204"/>
                                      <a:pt x="8450" y="9158"/>
                                      <a:pt x="8450" y="9112"/>
                                    </a:cubicBezTo>
                                    <a:cubicBezTo>
                                      <a:pt x="8450" y="9066"/>
                                      <a:pt x="8459" y="9019"/>
                                      <a:pt x="8469" y="9019"/>
                                    </a:cubicBezTo>
                                    <a:cubicBezTo>
                                      <a:pt x="8478" y="9019"/>
                                      <a:pt x="8487" y="9066"/>
                                      <a:pt x="8487" y="9112"/>
                                    </a:cubicBezTo>
                                    <a:close/>
                                    <a:moveTo>
                                      <a:pt x="8441" y="7077"/>
                                    </a:moveTo>
                                    <a:cubicBezTo>
                                      <a:pt x="8432" y="7123"/>
                                      <a:pt x="8422" y="7123"/>
                                      <a:pt x="8422" y="7077"/>
                                    </a:cubicBezTo>
                                    <a:cubicBezTo>
                                      <a:pt x="8422" y="6984"/>
                                      <a:pt x="8441" y="6938"/>
                                      <a:pt x="8450" y="6984"/>
                                    </a:cubicBezTo>
                                    <a:cubicBezTo>
                                      <a:pt x="8459" y="6984"/>
                                      <a:pt x="8450" y="7030"/>
                                      <a:pt x="8441" y="7077"/>
                                    </a:cubicBezTo>
                                    <a:close/>
                                    <a:moveTo>
                                      <a:pt x="8413" y="10823"/>
                                    </a:moveTo>
                                    <a:cubicBezTo>
                                      <a:pt x="8422" y="10823"/>
                                      <a:pt x="8404" y="10869"/>
                                      <a:pt x="8394" y="10916"/>
                                    </a:cubicBezTo>
                                    <a:cubicBezTo>
                                      <a:pt x="8376" y="10962"/>
                                      <a:pt x="8357" y="10962"/>
                                      <a:pt x="8357" y="10962"/>
                                    </a:cubicBezTo>
                                    <a:cubicBezTo>
                                      <a:pt x="8348" y="10916"/>
                                      <a:pt x="8394" y="10638"/>
                                      <a:pt x="8422" y="10638"/>
                                    </a:cubicBezTo>
                                    <a:cubicBezTo>
                                      <a:pt x="8441" y="10638"/>
                                      <a:pt x="8441" y="10638"/>
                                      <a:pt x="8422" y="10731"/>
                                    </a:cubicBezTo>
                                    <a:cubicBezTo>
                                      <a:pt x="8413" y="10731"/>
                                      <a:pt x="8413" y="10777"/>
                                      <a:pt x="8413" y="10823"/>
                                    </a:cubicBezTo>
                                    <a:close/>
                                    <a:moveTo>
                                      <a:pt x="8348" y="9528"/>
                                    </a:moveTo>
                                    <a:cubicBezTo>
                                      <a:pt x="8338" y="9574"/>
                                      <a:pt x="8329" y="9621"/>
                                      <a:pt x="8329" y="9621"/>
                                    </a:cubicBezTo>
                                    <a:cubicBezTo>
                                      <a:pt x="8311" y="9621"/>
                                      <a:pt x="8245" y="9251"/>
                                      <a:pt x="8255" y="9204"/>
                                    </a:cubicBezTo>
                                    <a:cubicBezTo>
                                      <a:pt x="8264" y="9158"/>
                                      <a:pt x="8301" y="9158"/>
                                      <a:pt x="8320" y="9204"/>
                                    </a:cubicBezTo>
                                    <a:lnTo>
                                      <a:pt x="8320" y="9204"/>
                                    </a:lnTo>
                                    <a:cubicBezTo>
                                      <a:pt x="8329" y="9251"/>
                                      <a:pt x="8320" y="9297"/>
                                      <a:pt x="8311" y="9297"/>
                                    </a:cubicBezTo>
                                    <a:cubicBezTo>
                                      <a:pt x="8301" y="9343"/>
                                      <a:pt x="8301" y="9343"/>
                                      <a:pt x="8311" y="9436"/>
                                    </a:cubicBezTo>
                                    <a:cubicBezTo>
                                      <a:pt x="8320" y="9482"/>
                                      <a:pt x="8338" y="9528"/>
                                      <a:pt x="8338" y="9482"/>
                                    </a:cubicBezTo>
                                    <a:cubicBezTo>
                                      <a:pt x="8348" y="9482"/>
                                      <a:pt x="8348" y="9482"/>
                                      <a:pt x="8348" y="9528"/>
                                    </a:cubicBezTo>
                                    <a:close/>
                                    <a:moveTo>
                                      <a:pt x="8050" y="10592"/>
                                    </a:moveTo>
                                    <a:cubicBezTo>
                                      <a:pt x="8031" y="10684"/>
                                      <a:pt x="8013" y="10731"/>
                                      <a:pt x="8013" y="10684"/>
                                    </a:cubicBezTo>
                                    <a:cubicBezTo>
                                      <a:pt x="8013" y="10638"/>
                                      <a:pt x="7994" y="10592"/>
                                      <a:pt x="7966" y="10592"/>
                                    </a:cubicBezTo>
                                    <a:cubicBezTo>
                                      <a:pt x="7938" y="10546"/>
                                      <a:pt x="7929" y="10546"/>
                                      <a:pt x="7938" y="10499"/>
                                    </a:cubicBezTo>
                                    <a:cubicBezTo>
                                      <a:pt x="7966" y="10407"/>
                                      <a:pt x="7948" y="10176"/>
                                      <a:pt x="7910" y="10222"/>
                                    </a:cubicBezTo>
                                    <a:cubicBezTo>
                                      <a:pt x="7892" y="10222"/>
                                      <a:pt x="7873" y="10222"/>
                                      <a:pt x="7855" y="10176"/>
                                    </a:cubicBezTo>
                                    <a:cubicBezTo>
                                      <a:pt x="7836" y="10129"/>
                                      <a:pt x="7836" y="9852"/>
                                      <a:pt x="7864" y="9759"/>
                                    </a:cubicBezTo>
                                    <a:cubicBezTo>
                                      <a:pt x="7873" y="9759"/>
                                      <a:pt x="7882" y="9667"/>
                                      <a:pt x="7882" y="9621"/>
                                    </a:cubicBezTo>
                                    <a:cubicBezTo>
                                      <a:pt x="7882" y="9528"/>
                                      <a:pt x="7901" y="9436"/>
                                      <a:pt x="7938" y="9436"/>
                                    </a:cubicBezTo>
                                    <a:cubicBezTo>
                                      <a:pt x="7948" y="9436"/>
                                      <a:pt x="7957" y="9482"/>
                                      <a:pt x="7966" y="9528"/>
                                    </a:cubicBezTo>
                                    <a:cubicBezTo>
                                      <a:pt x="7976" y="9574"/>
                                      <a:pt x="8003" y="9713"/>
                                      <a:pt x="8022" y="9806"/>
                                    </a:cubicBezTo>
                                    <a:cubicBezTo>
                                      <a:pt x="8041" y="9898"/>
                                      <a:pt x="8069" y="10037"/>
                                      <a:pt x="8069" y="10129"/>
                                    </a:cubicBezTo>
                                    <a:cubicBezTo>
                                      <a:pt x="8078" y="10268"/>
                                      <a:pt x="8078" y="10314"/>
                                      <a:pt x="8106" y="10222"/>
                                    </a:cubicBezTo>
                                    <a:cubicBezTo>
                                      <a:pt x="8143" y="10083"/>
                                      <a:pt x="8171" y="10129"/>
                                      <a:pt x="8190" y="10268"/>
                                    </a:cubicBezTo>
                                    <a:cubicBezTo>
                                      <a:pt x="8208" y="10361"/>
                                      <a:pt x="8199" y="10407"/>
                                      <a:pt x="8171" y="10546"/>
                                    </a:cubicBezTo>
                                    <a:cubicBezTo>
                                      <a:pt x="8134" y="10684"/>
                                      <a:pt x="8050" y="10823"/>
                                      <a:pt x="8050" y="10731"/>
                                    </a:cubicBezTo>
                                    <a:cubicBezTo>
                                      <a:pt x="8050" y="10731"/>
                                      <a:pt x="8059" y="10638"/>
                                      <a:pt x="8069" y="10546"/>
                                    </a:cubicBezTo>
                                    <a:cubicBezTo>
                                      <a:pt x="8087" y="10453"/>
                                      <a:pt x="8078" y="10453"/>
                                      <a:pt x="8050" y="10592"/>
                                    </a:cubicBezTo>
                                    <a:close/>
                                    <a:moveTo>
                                      <a:pt x="7882" y="1896"/>
                                    </a:moveTo>
                                    <a:lnTo>
                                      <a:pt x="7938" y="2081"/>
                                    </a:lnTo>
                                    <a:lnTo>
                                      <a:pt x="7882" y="2081"/>
                                    </a:lnTo>
                                    <a:cubicBezTo>
                                      <a:pt x="7836" y="2081"/>
                                      <a:pt x="7827" y="2035"/>
                                      <a:pt x="7808" y="1943"/>
                                    </a:cubicBezTo>
                                    <a:cubicBezTo>
                                      <a:pt x="7799" y="1850"/>
                                      <a:pt x="7789" y="1758"/>
                                      <a:pt x="7789" y="1758"/>
                                    </a:cubicBezTo>
                                    <a:cubicBezTo>
                                      <a:pt x="7780" y="1619"/>
                                      <a:pt x="7827" y="1711"/>
                                      <a:pt x="7882" y="1896"/>
                                    </a:cubicBezTo>
                                    <a:close/>
                                    <a:moveTo>
                                      <a:pt x="7734" y="1156"/>
                                    </a:moveTo>
                                    <a:cubicBezTo>
                                      <a:pt x="7734" y="1064"/>
                                      <a:pt x="7752" y="1110"/>
                                      <a:pt x="7789" y="1203"/>
                                    </a:cubicBezTo>
                                    <a:cubicBezTo>
                                      <a:pt x="7808" y="1249"/>
                                      <a:pt x="7808" y="1295"/>
                                      <a:pt x="7799" y="1295"/>
                                    </a:cubicBezTo>
                                    <a:cubicBezTo>
                                      <a:pt x="7771" y="1249"/>
                                      <a:pt x="7734" y="1203"/>
                                      <a:pt x="7734" y="1156"/>
                                    </a:cubicBezTo>
                                    <a:close/>
                                    <a:moveTo>
                                      <a:pt x="7910" y="2174"/>
                                    </a:moveTo>
                                    <a:cubicBezTo>
                                      <a:pt x="7929" y="2266"/>
                                      <a:pt x="7920" y="2451"/>
                                      <a:pt x="7901" y="2451"/>
                                    </a:cubicBezTo>
                                    <a:cubicBezTo>
                                      <a:pt x="7892" y="2451"/>
                                      <a:pt x="7855" y="2174"/>
                                      <a:pt x="7855" y="2128"/>
                                    </a:cubicBezTo>
                                    <a:cubicBezTo>
                                      <a:pt x="7845" y="2081"/>
                                      <a:pt x="7892" y="2128"/>
                                      <a:pt x="7910" y="2174"/>
                                    </a:cubicBezTo>
                                    <a:close/>
                                    <a:moveTo>
                                      <a:pt x="8031" y="9297"/>
                                    </a:moveTo>
                                    <a:cubicBezTo>
                                      <a:pt x="8041" y="9436"/>
                                      <a:pt x="8013" y="9482"/>
                                      <a:pt x="7976" y="9389"/>
                                    </a:cubicBezTo>
                                    <a:cubicBezTo>
                                      <a:pt x="7938" y="9297"/>
                                      <a:pt x="7938" y="9297"/>
                                      <a:pt x="7976" y="9066"/>
                                    </a:cubicBezTo>
                                    <a:cubicBezTo>
                                      <a:pt x="8003" y="8927"/>
                                      <a:pt x="8013" y="8927"/>
                                      <a:pt x="8031" y="9019"/>
                                    </a:cubicBezTo>
                                    <a:cubicBezTo>
                                      <a:pt x="8050" y="9066"/>
                                      <a:pt x="8050" y="9112"/>
                                      <a:pt x="8041" y="9158"/>
                                    </a:cubicBezTo>
                                    <a:cubicBezTo>
                                      <a:pt x="8031" y="9158"/>
                                      <a:pt x="8031" y="9204"/>
                                      <a:pt x="8031" y="9297"/>
                                    </a:cubicBezTo>
                                    <a:close/>
                                    <a:moveTo>
                                      <a:pt x="8106" y="9991"/>
                                    </a:moveTo>
                                    <a:cubicBezTo>
                                      <a:pt x="8115" y="10037"/>
                                      <a:pt x="8106" y="10037"/>
                                      <a:pt x="8097" y="10037"/>
                                    </a:cubicBezTo>
                                    <a:cubicBezTo>
                                      <a:pt x="8087" y="10037"/>
                                      <a:pt x="8078" y="9991"/>
                                      <a:pt x="8078" y="9991"/>
                                    </a:cubicBezTo>
                                    <a:cubicBezTo>
                                      <a:pt x="8078" y="9944"/>
                                      <a:pt x="8078" y="9944"/>
                                      <a:pt x="8087" y="9944"/>
                                    </a:cubicBezTo>
                                    <a:cubicBezTo>
                                      <a:pt x="8097" y="9944"/>
                                      <a:pt x="8106" y="9991"/>
                                      <a:pt x="8106" y="9991"/>
                                    </a:cubicBezTo>
                                    <a:close/>
                                    <a:moveTo>
                                      <a:pt x="8124" y="9482"/>
                                    </a:moveTo>
                                    <a:cubicBezTo>
                                      <a:pt x="8134" y="9482"/>
                                      <a:pt x="8143" y="9528"/>
                                      <a:pt x="8143" y="9621"/>
                                    </a:cubicBezTo>
                                    <a:cubicBezTo>
                                      <a:pt x="8143" y="9713"/>
                                      <a:pt x="8134" y="9759"/>
                                      <a:pt x="8124" y="9713"/>
                                    </a:cubicBezTo>
                                    <a:cubicBezTo>
                                      <a:pt x="8097" y="9621"/>
                                      <a:pt x="8097" y="9482"/>
                                      <a:pt x="8124" y="9482"/>
                                    </a:cubicBezTo>
                                    <a:close/>
                                    <a:moveTo>
                                      <a:pt x="8162" y="9991"/>
                                    </a:moveTo>
                                    <a:cubicBezTo>
                                      <a:pt x="8162" y="9898"/>
                                      <a:pt x="8208" y="9944"/>
                                      <a:pt x="8217" y="9991"/>
                                    </a:cubicBezTo>
                                    <a:cubicBezTo>
                                      <a:pt x="8227" y="10037"/>
                                      <a:pt x="8227" y="10083"/>
                                      <a:pt x="8217" y="10083"/>
                                    </a:cubicBezTo>
                                    <a:cubicBezTo>
                                      <a:pt x="8217" y="10129"/>
                                      <a:pt x="8162" y="10037"/>
                                      <a:pt x="8162" y="9991"/>
                                    </a:cubicBezTo>
                                    <a:close/>
                                    <a:moveTo>
                                      <a:pt x="8245" y="10684"/>
                                    </a:moveTo>
                                    <a:cubicBezTo>
                                      <a:pt x="8273" y="10684"/>
                                      <a:pt x="8283" y="10731"/>
                                      <a:pt x="8273" y="10777"/>
                                    </a:cubicBezTo>
                                    <a:cubicBezTo>
                                      <a:pt x="8273" y="10823"/>
                                      <a:pt x="8255" y="10869"/>
                                      <a:pt x="8245" y="10869"/>
                                    </a:cubicBezTo>
                                    <a:cubicBezTo>
                                      <a:pt x="8236" y="10869"/>
                                      <a:pt x="8217" y="10823"/>
                                      <a:pt x="8217" y="10777"/>
                                    </a:cubicBezTo>
                                    <a:cubicBezTo>
                                      <a:pt x="8208" y="10684"/>
                                      <a:pt x="8217" y="10684"/>
                                      <a:pt x="8245" y="10684"/>
                                    </a:cubicBezTo>
                                    <a:close/>
                                    <a:moveTo>
                                      <a:pt x="8273" y="10453"/>
                                    </a:moveTo>
                                    <a:cubicBezTo>
                                      <a:pt x="8245" y="10499"/>
                                      <a:pt x="8236" y="10453"/>
                                      <a:pt x="8236" y="10361"/>
                                    </a:cubicBezTo>
                                    <a:cubicBezTo>
                                      <a:pt x="8236" y="10314"/>
                                      <a:pt x="8283" y="10314"/>
                                      <a:pt x="8292" y="10361"/>
                                    </a:cubicBezTo>
                                    <a:cubicBezTo>
                                      <a:pt x="8292" y="10407"/>
                                      <a:pt x="8283" y="10407"/>
                                      <a:pt x="8273" y="10453"/>
                                    </a:cubicBezTo>
                                    <a:close/>
                                    <a:moveTo>
                                      <a:pt x="8264" y="10176"/>
                                    </a:moveTo>
                                    <a:cubicBezTo>
                                      <a:pt x="8245" y="10176"/>
                                      <a:pt x="8245" y="10176"/>
                                      <a:pt x="8255" y="10083"/>
                                    </a:cubicBezTo>
                                    <a:cubicBezTo>
                                      <a:pt x="8264" y="10037"/>
                                      <a:pt x="8273" y="9991"/>
                                      <a:pt x="8283" y="9991"/>
                                    </a:cubicBezTo>
                                    <a:cubicBezTo>
                                      <a:pt x="8292" y="9991"/>
                                      <a:pt x="8292" y="10037"/>
                                      <a:pt x="8292" y="10083"/>
                                    </a:cubicBezTo>
                                    <a:cubicBezTo>
                                      <a:pt x="8292" y="10129"/>
                                      <a:pt x="8283" y="10176"/>
                                      <a:pt x="8264" y="10176"/>
                                    </a:cubicBezTo>
                                    <a:close/>
                                    <a:moveTo>
                                      <a:pt x="8283" y="6938"/>
                                    </a:moveTo>
                                    <a:cubicBezTo>
                                      <a:pt x="8245" y="6845"/>
                                      <a:pt x="8255" y="6660"/>
                                      <a:pt x="8292" y="6660"/>
                                    </a:cubicBezTo>
                                    <a:cubicBezTo>
                                      <a:pt x="8311" y="6660"/>
                                      <a:pt x="8329" y="6707"/>
                                      <a:pt x="8329" y="6707"/>
                                    </a:cubicBezTo>
                                    <a:cubicBezTo>
                                      <a:pt x="8338" y="6753"/>
                                      <a:pt x="8329" y="6799"/>
                                      <a:pt x="8320" y="6892"/>
                                    </a:cubicBezTo>
                                    <a:cubicBezTo>
                                      <a:pt x="8311" y="6984"/>
                                      <a:pt x="8301" y="6984"/>
                                      <a:pt x="8283" y="6938"/>
                                    </a:cubicBezTo>
                                    <a:close/>
                                    <a:moveTo>
                                      <a:pt x="8329" y="6984"/>
                                    </a:moveTo>
                                    <a:cubicBezTo>
                                      <a:pt x="8357" y="6892"/>
                                      <a:pt x="8385" y="6938"/>
                                      <a:pt x="8376" y="7077"/>
                                    </a:cubicBezTo>
                                    <a:cubicBezTo>
                                      <a:pt x="8366" y="7308"/>
                                      <a:pt x="8348" y="7354"/>
                                      <a:pt x="8329" y="7169"/>
                                    </a:cubicBezTo>
                                    <a:cubicBezTo>
                                      <a:pt x="8320" y="7123"/>
                                      <a:pt x="8320" y="7077"/>
                                      <a:pt x="8329" y="6984"/>
                                    </a:cubicBezTo>
                                    <a:close/>
                                    <a:moveTo>
                                      <a:pt x="8376" y="6753"/>
                                    </a:moveTo>
                                    <a:cubicBezTo>
                                      <a:pt x="8376" y="6707"/>
                                      <a:pt x="8385" y="6614"/>
                                      <a:pt x="8385" y="6614"/>
                                    </a:cubicBezTo>
                                    <a:cubicBezTo>
                                      <a:pt x="8394" y="6614"/>
                                      <a:pt x="8394" y="6660"/>
                                      <a:pt x="8404" y="6753"/>
                                    </a:cubicBezTo>
                                    <a:cubicBezTo>
                                      <a:pt x="8404" y="6799"/>
                                      <a:pt x="8404" y="6892"/>
                                      <a:pt x="8394" y="6892"/>
                                    </a:cubicBezTo>
                                    <a:cubicBezTo>
                                      <a:pt x="8376" y="6892"/>
                                      <a:pt x="8376" y="6799"/>
                                      <a:pt x="8376" y="6753"/>
                                    </a:cubicBezTo>
                                    <a:close/>
                                    <a:moveTo>
                                      <a:pt x="8376" y="5689"/>
                                    </a:moveTo>
                                    <a:cubicBezTo>
                                      <a:pt x="8385" y="5689"/>
                                      <a:pt x="8394" y="5782"/>
                                      <a:pt x="8404" y="5828"/>
                                    </a:cubicBezTo>
                                    <a:cubicBezTo>
                                      <a:pt x="8413" y="5967"/>
                                      <a:pt x="8404" y="5967"/>
                                      <a:pt x="8376" y="5782"/>
                                    </a:cubicBezTo>
                                    <a:cubicBezTo>
                                      <a:pt x="8357" y="5689"/>
                                      <a:pt x="8357" y="5643"/>
                                      <a:pt x="8376" y="5689"/>
                                    </a:cubicBezTo>
                                    <a:close/>
                                    <a:moveTo>
                                      <a:pt x="8311" y="6105"/>
                                    </a:moveTo>
                                    <a:cubicBezTo>
                                      <a:pt x="8329" y="5967"/>
                                      <a:pt x="8357" y="6013"/>
                                      <a:pt x="8357" y="6152"/>
                                    </a:cubicBezTo>
                                    <a:lnTo>
                                      <a:pt x="8357" y="6152"/>
                                    </a:lnTo>
                                    <a:cubicBezTo>
                                      <a:pt x="8357" y="6198"/>
                                      <a:pt x="8348" y="6290"/>
                                      <a:pt x="8329" y="6337"/>
                                    </a:cubicBezTo>
                                    <a:cubicBezTo>
                                      <a:pt x="8301" y="6429"/>
                                      <a:pt x="8283" y="6290"/>
                                      <a:pt x="8311" y="6105"/>
                                    </a:cubicBezTo>
                                    <a:close/>
                                    <a:moveTo>
                                      <a:pt x="8273" y="6429"/>
                                    </a:moveTo>
                                    <a:cubicBezTo>
                                      <a:pt x="8283" y="6429"/>
                                      <a:pt x="8292" y="6475"/>
                                      <a:pt x="8292" y="6475"/>
                                    </a:cubicBezTo>
                                    <a:cubicBezTo>
                                      <a:pt x="8292" y="6522"/>
                                      <a:pt x="8283" y="6522"/>
                                      <a:pt x="8273" y="6522"/>
                                    </a:cubicBezTo>
                                    <a:cubicBezTo>
                                      <a:pt x="8264" y="6522"/>
                                      <a:pt x="8255" y="6475"/>
                                      <a:pt x="8255" y="6475"/>
                                    </a:cubicBezTo>
                                    <a:cubicBezTo>
                                      <a:pt x="8255" y="6475"/>
                                      <a:pt x="8264" y="6429"/>
                                      <a:pt x="8273" y="6429"/>
                                    </a:cubicBezTo>
                                    <a:close/>
                                    <a:moveTo>
                                      <a:pt x="8236" y="7215"/>
                                    </a:moveTo>
                                    <a:cubicBezTo>
                                      <a:pt x="8245" y="7262"/>
                                      <a:pt x="8255" y="7354"/>
                                      <a:pt x="8255" y="7400"/>
                                    </a:cubicBezTo>
                                    <a:cubicBezTo>
                                      <a:pt x="8264" y="7447"/>
                                      <a:pt x="8255" y="7493"/>
                                      <a:pt x="8245" y="7493"/>
                                    </a:cubicBezTo>
                                    <a:cubicBezTo>
                                      <a:pt x="8236" y="7493"/>
                                      <a:pt x="8227" y="7447"/>
                                      <a:pt x="8227" y="7400"/>
                                    </a:cubicBezTo>
                                    <a:cubicBezTo>
                                      <a:pt x="8227" y="7354"/>
                                      <a:pt x="8217" y="7308"/>
                                      <a:pt x="8208" y="7308"/>
                                    </a:cubicBezTo>
                                    <a:cubicBezTo>
                                      <a:pt x="8199" y="7308"/>
                                      <a:pt x="8190" y="7262"/>
                                      <a:pt x="8190" y="7215"/>
                                    </a:cubicBezTo>
                                    <a:cubicBezTo>
                                      <a:pt x="8199" y="7077"/>
                                      <a:pt x="8227" y="7077"/>
                                      <a:pt x="8236" y="7215"/>
                                    </a:cubicBezTo>
                                    <a:close/>
                                    <a:moveTo>
                                      <a:pt x="8199" y="8187"/>
                                    </a:moveTo>
                                    <a:cubicBezTo>
                                      <a:pt x="8199" y="8233"/>
                                      <a:pt x="8208" y="8233"/>
                                      <a:pt x="8227" y="8233"/>
                                    </a:cubicBezTo>
                                    <a:cubicBezTo>
                                      <a:pt x="8255" y="8187"/>
                                      <a:pt x="8292" y="8372"/>
                                      <a:pt x="8264" y="8418"/>
                                    </a:cubicBezTo>
                                    <a:cubicBezTo>
                                      <a:pt x="8245" y="8464"/>
                                      <a:pt x="8162" y="8372"/>
                                      <a:pt x="8152" y="8325"/>
                                    </a:cubicBezTo>
                                    <a:cubicBezTo>
                                      <a:pt x="8134" y="8187"/>
                                      <a:pt x="8143" y="8094"/>
                                      <a:pt x="8171" y="8140"/>
                                    </a:cubicBezTo>
                                    <a:cubicBezTo>
                                      <a:pt x="8180" y="8094"/>
                                      <a:pt x="8199" y="8140"/>
                                      <a:pt x="8199" y="8187"/>
                                    </a:cubicBezTo>
                                    <a:close/>
                                    <a:moveTo>
                                      <a:pt x="8134" y="4625"/>
                                    </a:moveTo>
                                    <a:cubicBezTo>
                                      <a:pt x="8143" y="4625"/>
                                      <a:pt x="8152" y="4672"/>
                                      <a:pt x="8152" y="4672"/>
                                    </a:cubicBezTo>
                                    <a:cubicBezTo>
                                      <a:pt x="8152" y="4718"/>
                                      <a:pt x="8143" y="4718"/>
                                      <a:pt x="8134" y="4718"/>
                                    </a:cubicBezTo>
                                    <a:cubicBezTo>
                                      <a:pt x="8124" y="4718"/>
                                      <a:pt x="8115" y="4672"/>
                                      <a:pt x="8115" y="4672"/>
                                    </a:cubicBezTo>
                                    <a:cubicBezTo>
                                      <a:pt x="8115" y="4672"/>
                                      <a:pt x="8124" y="4625"/>
                                      <a:pt x="8134" y="4625"/>
                                    </a:cubicBezTo>
                                    <a:close/>
                                    <a:moveTo>
                                      <a:pt x="8134" y="5412"/>
                                    </a:moveTo>
                                    <a:cubicBezTo>
                                      <a:pt x="8134" y="5458"/>
                                      <a:pt x="8124" y="5458"/>
                                      <a:pt x="8115" y="5458"/>
                                    </a:cubicBezTo>
                                    <a:cubicBezTo>
                                      <a:pt x="8106" y="5458"/>
                                      <a:pt x="8097" y="5412"/>
                                      <a:pt x="8097" y="5412"/>
                                    </a:cubicBezTo>
                                    <a:cubicBezTo>
                                      <a:pt x="8097" y="5365"/>
                                      <a:pt x="8106" y="5365"/>
                                      <a:pt x="8115" y="5365"/>
                                    </a:cubicBezTo>
                                    <a:cubicBezTo>
                                      <a:pt x="8124" y="5365"/>
                                      <a:pt x="8134" y="5412"/>
                                      <a:pt x="8134" y="5412"/>
                                    </a:cubicBezTo>
                                    <a:close/>
                                    <a:moveTo>
                                      <a:pt x="8106" y="4949"/>
                                    </a:moveTo>
                                    <a:cubicBezTo>
                                      <a:pt x="8106" y="4995"/>
                                      <a:pt x="8097" y="5042"/>
                                      <a:pt x="8087" y="5042"/>
                                    </a:cubicBezTo>
                                    <a:cubicBezTo>
                                      <a:pt x="8078" y="5042"/>
                                      <a:pt x="8069" y="4995"/>
                                      <a:pt x="8069" y="4949"/>
                                    </a:cubicBezTo>
                                    <a:cubicBezTo>
                                      <a:pt x="8069" y="4903"/>
                                      <a:pt x="8078" y="4810"/>
                                      <a:pt x="8087" y="4857"/>
                                    </a:cubicBezTo>
                                    <a:cubicBezTo>
                                      <a:pt x="8106" y="4857"/>
                                      <a:pt x="8106" y="4903"/>
                                      <a:pt x="8106" y="4949"/>
                                    </a:cubicBezTo>
                                    <a:close/>
                                    <a:moveTo>
                                      <a:pt x="8069" y="509"/>
                                    </a:moveTo>
                                    <a:cubicBezTo>
                                      <a:pt x="8078" y="509"/>
                                      <a:pt x="8087" y="509"/>
                                      <a:pt x="8087" y="555"/>
                                    </a:cubicBezTo>
                                    <a:cubicBezTo>
                                      <a:pt x="8087" y="555"/>
                                      <a:pt x="8078" y="601"/>
                                      <a:pt x="8069" y="601"/>
                                    </a:cubicBezTo>
                                    <a:cubicBezTo>
                                      <a:pt x="8059" y="601"/>
                                      <a:pt x="8050" y="601"/>
                                      <a:pt x="8050" y="555"/>
                                    </a:cubicBezTo>
                                    <a:cubicBezTo>
                                      <a:pt x="8059" y="509"/>
                                      <a:pt x="8059" y="509"/>
                                      <a:pt x="8069" y="509"/>
                                    </a:cubicBezTo>
                                    <a:close/>
                                    <a:moveTo>
                                      <a:pt x="8069" y="8326"/>
                                    </a:moveTo>
                                    <a:cubicBezTo>
                                      <a:pt x="8078" y="8326"/>
                                      <a:pt x="8087" y="8372"/>
                                      <a:pt x="8097" y="8372"/>
                                    </a:cubicBezTo>
                                    <a:cubicBezTo>
                                      <a:pt x="8106" y="8372"/>
                                      <a:pt x="8097" y="8418"/>
                                      <a:pt x="8078" y="8418"/>
                                    </a:cubicBezTo>
                                    <a:cubicBezTo>
                                      <a:pt x="8069" y="8418"/>
                                      <a:pt x="8050" y="8372"/>
                                      <a:pt x="8050" y="8372"/>
                                    </a:cubicBezTo>
                                    <a:cubicBezTo>
                                      <a:pt x="8050" y="8326"/>
                                      <a:pt x="8059" y="8326"/>
                                      <a:pt x="8069" y="8326"/>
                                    </a:cubicBezTo>
                                    <a:close/>
                                    <a:moveTo>
                                      <a:pt x="8069" y="8696"/>
                                    </a:moveTo>
                                    <a:cubicBezTo>
                                      <a:pt x="8069" y="8742"/>
                                      <a:pt x="8059" y="8788"/>
                                      <a:pt x="8050" y="8788"/>
                                    </a:cubicBezTo>
                                    <a:cubicBezTo>
                                      <a:pt x="8041" y="8788"/>
                                      <a:pt x="8031" y="8788"/>
                                      <a:pt x="8031" y="8742"/>
                                    </a:cubicBezTo>
                                    <a:cubicBezTo>
                                      <a:pt x="8031" y="8696"/>
                                      <a:pt x="8041" y="8649"/>
                                      <a:pt x="8050" y="8649"/>
                                    </a:cubicBezTo>
                                    <a:cubicBezTo>
                                      <a:pt x="8059" y="8603"/>
                                      <a:pt x="8069" y="8649"/>
                                      <a:pt x="8069" y="8696"/>
                                    </a:cubicBezTo>
                                    <a:close/>
                                    <a:moveTo>
                                      <a:pt x="8031" y="5458"/>
                                    </a:moveTo>
                                    <a:cubicBezTo>
                                      <a:pt x="8041" y="5458"/>
                                      <a:pt x="8041" y="5597"/>
                                      <a:pt x="8041" y="5782"/>
                                    </a:cubicBezTo>
                                    <a:cubicBezTo>
                                      <a:pt x="8041" y="5967"/>
                                      <a:pt x="8041" y="6059"/>
                                      <a:pt x="8022" y="6013"/>
                                    </a:cubicBezTo>
                                    <a:cubicBezTo>
                                      <a:pt x="8013" y="6013"/>
                                      <a:pt x="8003" y="6013"/>
                                      <a:pt x="7994" y="6059"/>
                                    </a:cubicBezTo>
                                    <a:cubicBezTo>
                                      <a:pt x="7985" y="6152"/>
                                      <a:pt x="7938" y="6059"/>
                                      <a:pt x="7938" y="5967"/>
                                    </a:cubicBezTo>
                                    <a:cubicBezTo>
                                      <a:pt x="7938" y="5920"/>
                                      <a:pt x="7957" y="5828"/>
                                      <a:pt x="7976" y="5735"/>
                                    </a:cubicBezTo>
                                    <a:cubicBezTo>
                                      <a:pt x="8003" y="5597"/>
                                      <a:pt x="8022" y="5504"/>
                                      <a:pt x="8031" y="5458"/>
                                    </a:cubicBezTo>
                                    <a:cubicBezTo>
                                      <a:pt x="8022" y="5458"/>
                                      <a:pt x="8022" y="5412"/>
                                      <a:pt x="8031" y="5458"/>
                                    </a:cubicBezTo>
                                    <a:close/>
                                    <a:moveTo>
                                      <a:pt x="7994" y="5088"/>
                                    </a:moveTo>
                                    <a:cubicBezTo>
                                      <a:pt x="7985" y="5088"/>
                                      <a:pt x="7976" y="5134"/>
                                      <a:pt x="7976" y="5180"/>
                                    </a:cubicBezTo>
                                    <a:cubicBezTo>
                                      <a:pt x="7976" y="5227"/>
                                      <a:pt x="7966" y="5273"/>
                                      <a:pt x="7957" y="5273"/>
                                    </a:cubicBezTo>
                                    <a:cubicBezTo>
                                      <a:pt x="7948" y="5273"/>
                                      <a:pt x="7929" y="5365"/>
                                      <a:pt x="7920" y="5458"/>
                                    </a:cubicBezTo>
                                    <a:cubicBezTo>
                                      <a:pt x="7901" y="5643"/>
                                      <a:pt x="7882" y="5689"/>
                                      <a:pt x="7864" y="5550"/>
                                    </a:cubicBezTo>
                                    <a:cubicBezTo>
                                      <a:pt x="7855" y="5458"/>
                                      <a:pt x="7929" y="4857"/>
                                      <a:pt x="7957" y="4857"/>
                                    </a:cubicBezTo>
                                    <a:cubicBezTo>
                                      <a:pt x="7966" y="4857"/>
                                      <a:pt x="7966" y="4903"/>
                                      <a:pt x="7966" y="4949"/>
                                    </a:cubicBezTo>
                                    <a:cubicBezTo>
                                      <a:pt x="7957" y="4995"/>
                                      <a:pt x="7966" y="5042"/>
                                      <a:pt x="7985" y="5042"/>
                                    </a:cubicBezTo>
                                    <a:cubicBezTo>
                                      <a:pt x="8003" y="5088"/>
                                      <a:pt x="8003" y="5088"/>
                                      <a:pt x="7994" y="5088"/>
                                    </a:cubicBezTo>
                                    <a:close/>
                                    <a:moveTo>
                                      <a:pt x="7873" y="1064"/>
                                    </a:moveTo>
                                    <a:cubicBezTo>
                                      <a:pt x="7892" y="971"/>
                                      <a:pt x="7929" y="1018"/>
                                      <a:pt x="7938" y="1156"/>
                                    </a:cubicBezTo>
                                    <a:cubicBezTo>
                                      <a:pt x="7948" y="1203"/>
                                      <a:pt x="7948" y="1295"/>
                                      <a:pt x="7938" y="1295"/>
                                    </a:cubicBezTo>
                                    <a:cubicBezTo>
                                      <a:pt x="7929" y="1295"/>
                                      <a:pt x="7938" y="1341"/>
                                      <a:pt x="7957" y="1341"/>
                                    </a:cubicBezTo>
                                    <a:cubicBezTo>
                                      <a:pt x="7985" y="1388"/>
                                      <a:pt x="7985" y="1388"/>
                                      <a:pt x="7966" y="1388"/>
                                    </a:cubicBezTo>
                                    <a:cubicBezTo>
                                      <a:pt x="7938" y="1388"/>
                                      <a:pt x="7855" y="1110"/>
                                      <a:pt x="7873" y="1064"/>
                                    </a:cubicBezTo>
                                    <a:close/>
                                    <a:moveTo>
                                      <a:pt x="7882" y="1619"/>
                                    </a:moveTo>
                                    <a:cubicBezTo>
                                      <a:pt x="7892" y="1619"/>
                                      <a:pt x="7901" y="1665"/>
                                      <a:pt x="7901" y="1665"/>
                                    </a:cubicBezTo>
                                    <a:cubicBezTo>
                                      <a:pt x="7901" y="1665"/>
                                      <a:pt x="7901" y="1711"/>
                                      <a:pt x="7892" y="1711"/>
                                    </a:cubicBezTo>
                                    <a:cubicBezTo>
                                      <a:pt x="7892" y="1711"/>
                                      <a:pt x="7882" y="1665"/>
                                      <a:pt x="7873" y="1665"/>
                                    </a:cubicBezTo>
                                    <a:cubicBezTo>
                                      <a:pt x="7864" y="1665"/>
                                      <a:pt x="7873" y="1619"/>
                                      <a:pt x="7882" y="1619"/>
                                    </a:cubicBezTo>
                                    <a:close/>
                                    <a:moveTo>
                                      <a:pt x="7836" y="601"/>
                                    </a:moveTo>
                                    <a:cubicBezTo>
                                      <a:pt x="7836" y="555"/>
                                      <a:pt x="7845" y="555"/>
                                      <a:pt x="7855" y="601"/>
                                    </a:cubicBezTo>
                                    <a:cubicBezTo>
                                      <a:pt x="7864" y="648"/>
                                      <a:pt x="7864" y="740"/>
                                      <a:pt x="7855" y="833"/>
                                    </a:cubicBezTo>
                                    <a:cubicBezTo>
                                      <a:pt x="7836" y="1018"/>
                                      <a:pt x="7817" y="1064"/>
                                      <a:pt x="7780" y="971"/>
                                    </a:cubicBezTo>
                                    <a:cubicBezTo>
                                      <a:pt x="7761" y="925"/>
                                      <a:pt x="7771" y="879"/>
                                      <a:pt x="7799" y="786"/>
                                    </a:cubicBezTo>
                                    <a:cubicBezTo>
                                      <a:pt x="7817" y="740"/>
                                      <a:pt x="7836" y="648"/>
                                      <a:pt x="7836" y="601"/>
                                    </a:cubicBezTo>
                                    <a:close/>
                                    <a:moveTo>
                                      <a:pt x="7706" y="601"/>
                                    </a:moveTo>
                                    <a:cubicBezTo>
                                      <a:pt x="7724" y="416"/>
                                      <a:pt x="7789" y="416"/>
                                      <a:pt x="7771" y="601"/>
                                    </a:cubicBezTo>
                                    <a:lnTo>
                                      <a:pt x="7771" y="601"/>
                                    </a:lnTo>
                                    <a:cubicBezTo>
                                      <a:pt x="7761" y="740"/>
                                      <a:pt x="7706" y="879"/>
                                      <a:pt x="7687" y="833"/>
                                    </a:cubicBezTo>
                                    <a:cubicBezTo>
                                      <a:pt x="7687" y="786"/>
                                      <a:pt x="7696" y="694"/>
                                      <a:pt x="7706" y="601"/>
                                    </a:cubicBezTo>
                                    <a:close/>
                                    <a:moveTo>
                                      <a:pt x="7603" y="2498"/>
                                    </a:moveTo>
                                    <a:cubicBezTo>
                                      <a:pt x="7631" y="2220"/>
                                      <a:pt x="7650" y="2174"/>
                                      <a:pt x="7668" y="2313"/>
                                    </a:cubicBezTo>
                                    <a:cubicBezTo>
                                      <a:pt x="7678" y="2359"/>
                                      <a:pt x="7696" y="2405"/>
                                      <a:pt x="7715" y="2451"/>
                                    </a:cubicBezTo>
                                    <a:cubicBezTo>
                                      <a:pt x="7734" y="2498"/>
                                      <a:pt x="7752" y="2544"/>
                                      <a:pt x="7752" y="2590"/>
                                    </a:cubicBezTo>
                                    <a:cubicBezTo>
                                      <a:pt x="7752" y="2636"/>
                                      <a:pt x="7752" y="2729"/>
                                      <a:pt x="7752" y="2729"/>
                                    </a:cubicBezTo>
                                    <a:cubicBezTo>
                                      <a:pt x="7752" y="2775"/>
                                      <a:pt x="7761" y="2821"/>
                                      <a:pt x="7780" y="2821"/>
                                    </a:cubicBezTo>
                                    <a:cubicBezTo>
                                      <a:pt x="7789" y="2821"/>
                                      <a:pt x="7808" y="2868"/>
                                      <a:pt x="7808" y="2914"/>
                                    </a:cubicBezTo>
                                    <a:cubicBezTo>
                                      <a:pt x="7808" y="2960"/>
                                      <a:pt x="7817" y="3006"/>
                                      <a:pt x="7827" y="3006"/>
                                    </a:cubicBezTo>
                                    <a:cubicBezTo>
                                      <a:pt x="7836" y="3006"/>
                                      <a:pt x="7845" y="3053"/>
                                      <a:pt x="7845" y="3099"/>
                                    </a:cubicBezTo>
                                    <a:cubicBezTo>
                                      <a:pt x="7845" y="3238"/>
                                      <a:pt x="7817" y="3191"/>
                                      <a:pt x="7724" y="3053"/>
                                    </a:cubicBezTo>
                                    <a:cubicBezTo>
                                      <a:pt x="7575" y="2821"/>
                                      <a:pt x="7566" y="2775"/>
                                      <a:pt x="7603" y="2498"/>
                                    </a:cubicBezTo>
                                    <a:close/>
                                    <a:moveTo>
                                      <a:pt x="7715" y="3284"/>
                                    </a:moveTo>
                                    <a:cubicBezTo>
                                      <a:pt x="7706" y="3238"/>
                                      <a:pt x="7687" y="3191"/>
                                      <a:pt x="7668" y="3191"/>
                                    </a:cubicBezTo>
                                    <a:cubicBezTo>
                                      <a:pt x="7650" y="3191"/>
                                      <a:pt x="7640" y="3145"/>
                                      <a:pt x="7640" y="3099"/>
                                    </a:cubicBezTo>
                                    <a:cubicBezTo>
                                      <a:pt x="7640" y="3006"/>
                                      <a:pt x="7650" y="3053"/>
                                      <a:pt x="7696" y="3145"/>
                                    </a:cubicBezTo>
                                    <a:cubicBezTo>
                                      <a:pt x="7724" y="3238"/>
                                      <a:pt x="7752" y="3284"/>
                                      <a:pt x="7743" y="3284"/>
                                    </a:cubicBezTo>
                                    <a:cubicBezTo>
                                      <a:pt x="7743" y="3330"/>
                                      <a:pt x="7724" y="3284"/>
                                      <a:pt x="7715" y="3284"/>
                                    </a:cubicBezTo>
                                    <a:close/>
                                    <a:moveTo>
                                      <a:pt x="7715" y="8696"/>
                                    </a:moveTo>
                                    <a:cubicBezTo>
                                      <a:pt x="7715" y="8742"/>
                                      <a:pt x="7706" y="8788"/>
                                      <a:pt x="7696" y="8742"/>
                                    </a:cubicBezTo>
                                    <a:cubicBezTo>
                                      <a:pt x="7687" y="8742"/>
                                      <a:pt x="7678" y="8696"/>
                                      <a:pt x="7678" y="8649"/>
                                    </a:cubicBezTo>
                                    <a:cubicBezTo>
                                      <a:pt x="7678" y="8603"/>
                                      <a:pt x="7687" y="8603"/>
                                      <a:pt x="7696" y="8603"/>
                                    </a:cubicBezTo>
                                    <a:cubicBezTo>
                                      <a:pt x="7715" y="8603"/>
                                      <a:pt x="7715" y="8649"/>
                                      <a:pt x="7715" y="8696"/>
                                    </a:cubicBezTo>
                                    <a:close/>
                                    <a:moveTo>
                                      <a:pt x="7575" y="8973"/>
                                    </a:moveTo>
                                    <a:lnTo>
                                      <a:pt x="7575" y="8973"/>
                                    </a:lnTo>
                                    <a:cubicBezTo>
                                      <a:pt x="7566" y="9019"/>
                                      <a:pt x="7557" y="9019"/>
                                      <a:pt x="7557" y="9066"/>
                                    </a:cubicBezTo>
                                    <a:cubicBezTo>
                                      <a:pt x="7566" y="9204"/>
                                      <a:pt x="7557" y="9343"/>
                                      <a:pt x="7538" y="9343"/>
                                    </a:cubicBezTo>
                                    <a:cubicBezTo>
                                      <a:pt x="7529" y="9343"/>
                                      <a:pt x="7520" y="9297"/>
                                      <a:pt x="7510" y="9204"/>
                                    </a:cubicBezTo>
                                    <a:cubicBezTo>
                                      <a:pt x="7492" y="9066"/>
                                      <a:pt x="7510" y="8973"/>
                                      <a:pt x="7538" y="8973"/>
                                    </a:cubicBezTo>
                                    <a:cubicBezTo>
                                      <a:pt x="7557" y="8973"/>
                                      <a:pt x="7575" y="8881"/>
                                      <a:pt x="7557" y="8881"/>
                                    </a:cubicBezTo>
                                    <a:cubicBezTo>
                                      <a:pt x="7547" y="8881"/>
                                      <a:pt x="7538" y="8834"/>
                                      <a:pt x="7547" y="8834"/>
                                    </a:cubicBezTo>
                                    <a:cubicBezTo>
                                      <a:pt x="7557" y="8788"/>
                                      <a:pt x="7566" y="8788"/>
                                      <a:pt x="7575" y="8881"/>
                                    </a:cubicBezTo>
                                    <a:cubicBezTo>
                                      <a:pt x="7585" y="8881"/>
                                      <a:pt x="7585" y="8927"/>
                                      <a:pt x="7575" y="8973"/>
                                    </a:cubicBezTo>
                                    <a:close/>
                                    <a:moveTo>
                                      <a:pt x="7603" y="9343"/>
                                    </a:moveTo>
                                    <a:cubicBezTo>
                                      <a:pt x="7603" y="9389"/>
                                      <a:pt x="7594" y="9482"/>
                                      <a:pt x="7575" y="9482"/>
                                    </a:cubicBezTo>
                                    <a:cubicBezTo>
                                      <a:pt x="7547" y="9574"/>
                                      <a:pt x="7547" y="9482"/>
                                      <a:pt x="7557" y="9343"/>
                                    </a:cubicBezTo>
                                    <a:cubicBezTo>
                                      <a:pt x="7575" y="9251"/>
                                      <a:pt x="7603" y="9251"/>
                                      <a:pt x="7603" y="9343"/>
                                    </a:cubicBezTo>
                                    <a:close/>
                                    <a:moveTo>
                                      <a:pt x="6682" y="12349"/>
                                    </a:moveTo>
                                    <a:cubicBezTo>
                                      <a:pt x="6691" y="12349"/>
                                      <a:pt x="6691" y="12396"/>
                                      <a:pt x="6682" y="12396"/>
                                    </a:cubicBezTo>
                                    <a:cubicBezTo>
                                      <a:pt x="6673" y="12442"/>
                                      <a:pt x="6663" y="12442"/>
                                      <a:pt x="6654" y="12396"/>
                                    </a:cubicBezTo>
                                    <a:cubicBezTo>
                                      <a:pt x="6645" y="12349"/>
                                      <a:pt x="6645" y="12303"/>
                                      <a:pt x="6663" y="12257"/>
                                    </a:cubicBezTo>
                                    <a:cubicBezTo>
                                      <a:pt x="6682" y="12211"/>
                                      <a:pt x="6701" y="12164"/>
                                      <a:pt x="6710" y="12164"/>
                                    </a:cubicBezTo>
                                    <a:cubicBezTo>
                                      <a:pt x="6719" y="12164"/>
                                      <a:pt x="6710" y="12211"/>
                                      <a:pt x="6691" y="12257"/>
                                    </a:cubicBezTo>
                                    <a:cubicBezTo>
                                      <a:pt x="6673" y="12303"/>
                                      <a:pt x="6682" y="12349"/>
                                      <a:pt x="6682" y="12349"/>
                                    </a:cubicBezTo>
                                    <a:close/>
                                    <a:moveTo>
                                      <a:pt x="6542" y="12072"/>
                                    </a:moveTo>
                                    <a:cubicBezTo>
                                      <a:pt x="6514" y="12026"/>
                                      <a:pt x="6505" y="12072"/>
                                      <a:pt x="6505" y="12118"/>
                                    </a:cubicBezTo>
                                    <a:cubicBezTo>
                                      <a:pt x="6505" y="12164"/>
                                      <a:pt x="6496" y="12211"/>
                                      <a:pt x="6487" y="12211"/>
                                    </a:cubicBezTo>
                                    <a:cubicBezTo>
                                      <a:pt x="6468" y="12211"/>
                                      <a:pt x="6468" y="12118"/>
                                      <a:pt x="6487" y="12072"/>
                                    </a:cubicBezTo>
                                    <a:cubicBezTo>
                                      <a:pt x="6496" y="12072"/>
                                      <a:pt x="6505" y="11979"/>
                                      <a:pt x="6496" y="11933"/>
                                    </a:cubicBezTo>
                                    <a:cubicBezTo>
                                      <a:pt x="6487" y="11794"/>
                                      <a:pt x="6505" y="11794"/>
                                      <a:pt x="6580" y="11933"/>
                                    </a:cubicBezTo>
                                    <a:cubicBezTo>
                                      <a:pt x="6617" y="11979"/>
                                      <a:pt x="6626" y="12072"/>
                                      <a:pt x="6626" y="12118"/>
                                    </a:cubicBezTo>
                                    <a:cubicBezTo>
                                      <a:pt x="6617" y="12211"/>
                                      <a:pt x="6598" y="12257"/>
                                      <a:pt x="6589" y="12164"/>
                                    </a:cubicBezTo>
                                    <a:cubicBezTo>
                                      <a:pt x="6580" y="12118"/>
                                      <a:pt x="6561" y="12118"/>
                                      <a:pt x="6542" y="12072"/>
                                    </a:cubicBezTo>
                                    <a:close/>
                                    <a:moveTo>
                                      <a:pt x="6561" y="12211"/>
                                    </a:moveTo>
                                    <a:cubicBezTo>
                                      <a:pt x="6552" y="12211"/>
                                      <a:pt x="6542" y="12211"/>
                                      <a:pt x="6533" y="12211"/>
                                    </a:cubicBezTo>
                                    <a:cubicBezTo>
                                      <a:pt x="6524" y="12211"/>
                                      <a:pt x="6524" y="12164"/>
                                      <a:pt x="6542" y="12164"/>
                                    </a:cubicBezTo>
                                    <a:cubicBezTo>
                                      <a:pt x="6561" y="12164"/>
                                      <a:pt x="6570" y="12164"/>
                                      <a:pt x="6561" y="12211"/>
                                    </a:cubicBezTo>
                                    <a:close/>
                                    <a:moveTo>
                                      <a:pt x="6691" y="8511"/>
                                    </a:moveTo>
                                    <a:cubicBezTo>
                                      <a:pt x="6673" y="8557"/>
                                      <a:pt x="6654" y="8511"/>
                                      <a:pt x="6654" y="8464"/>
                                    </a:cubicBezTo>
                                    <a:cubicBezTo>
                                      <a:pt x="6645" y="8418"/>
                                      <a:pt x="6645" y="8418"/>
                                      <a:pt x="6645" y="8464"/>
                                    </a:cubicBezTo>
                                    <a:cubicBezTo>
                                      <a:pt x="6645" y="8511"/>
                                      <a:pt x="6635" y="8464"/>
                                      <a:pt x="6626" y="8418"/>
                                    </a:cubicBezTo>
                                    <a:cubicBezTo>
                                      <a:pt x="6617" y="8372"/>
                                      <a:pt x="6617" y="8279"/>
                                      <a:pt x="6626" y="8233"/>
                                    </a:cubicBezTo>
                                    <a:cubicBezTo>
                                      <a:pt x="6645" y="8140"/>
                                      <a:pt x="6645" y="8140"/>
                                      <a:pt x="6654" y="8233"/>
                                    </a:cubicBezTo>
                                    <a:cubicBezTo>
                                      <a:pt x="6663" y="8279"/>
                                      <a:pt x="6673" y="8372"/>
                                      <a:pt x="6691" y="8418"/>
                                    </a:cubicBezTo>
                                    <a:cubicBezTo>
                                      <a:pt x="6710" y="8464"/>
                                      <a:pt x="6710" y="8464"/>
                                      <a:pt x="6691" y="8511"/>
                                    </a:cubicBezTo>
                                    <a:close/>
                                    <a:moveTo>
                                      <a:pt x="6691" y="9158"/>
                                    </a:moveTo>
                                    <a:cubicBezTo>
                                      <a:pt x="6682" y="9251"/>
                                      <a:pt x="6673" y="9343"/>
                                      <a:pt x="6663" y="9343"/>
                                    </a:cubicBezTo>
                                    <a:cubicBezTo>
                                      <a:pt x="6645" y="9343"/>
                                      <a:pt x="6645" y="9297"/>
                                      <a:pt x="6663" y="9158"/>
                                    </a:cubicBezTo>
                                    <a:cubicBezTo>
                                      <a:pt x="6691" y="8927"/>
                                      <a:pt x="6710" y="8927"/>
                                      <a:pt x="6691" y="9158"/>
                                    </a:cubicBezTo>
                                    <a:close/>
                                    <a:moveTo>
                                      <a:pt x="6645" y="6290"/>
                                    </a:moveTo>
                                    <a:lnTo>
                                      <a:pt x="6645" y="6290"/>
                                    </a:lnTo>
                                    <a:cubicBezTo>
                                      <a:pt x="6617" y="6337"/>
                                      <a:pt x="6607" y="6244"/>
                                      <a:pt x="6626" y="6198"/>
                                    </a:cubicBezTo>
                                    <a:cubicBezTo>
                                      <a:pt x="6635" y="6152"/>
                                      <a:pt x="6645" y="6152"/>
                                      <a:pt x="6654" y="6198"/>
                                    </a:cubicBezTo>
                                    <a:cubicBezTo>
                                      <a:pt x="6654" y="6244"/>
                                      <a:pt x="6654" y="6290"/>
                                      <a:pt x="6645" y="6290"/>
                                    </a:cubicBezTo>
                                    <a:close/>
                                    <a:moveTo>
                                      <a:pt x="6617" y="6660"/>
                                    </a:moveTo>
                                    <a:cubicBezTo>
                                      <a:pt x="6598" y="6707"/>
                                      <a:pt x="6570" y="6660"/>
                                      <a:pt x="6570" y="6568"/>
                                    </a:cubicBezTo>
                                    <a:cubicBezTo>
                                      <a:pt x="6570" y="6475"/>
                                      <a:pt x="6589" y="6475"/>
                                      <a:pt x="6617" y="6568"/>
                                    </a:cubicBezTo>
                                    <a:cubicBezTo>
                                      <a:pt x="6626" y="6568"/>
                                      <a:pt x="6626" y="6614"/>
                                      <a:pt x="6617" y="6660"/>
                                    </a:cubicBezTo>
                                    <a:close/>
                                    <a:moveTo>
                                      <a:pt x="6570" y="9806"/>
                                    </a:moveTo>
                                    <a:cubicBezTo>
                                      <a:pt x="6589" y="9667"/>
                                      <a:pt x="6598" y="9667"/>
                                      <a:pt x="6589" y="9852"/>
                                    </a:cubicBezTo>
                                    <a:lnTo>
                                      <a:pt x="6589" y="9852"/>
                                    </a:lnTo>
                                    <a:cubicBezTo>
                                      <a:pt x="6580" y="9944"/>
                                      <a:pt x="6570" y="9991"/>
                                      <a:pt x="6561" y="9991"/>
                                    </a:cubicBezTo>
                                    <a:cubicBezTo>
                                      <a:pt x="6552" y="9991"/>
                                      <a:pt x="6552" y="9944"/>
                                      <a:pt x="6570" y="9806"/>
                                    </a:cubicBezTo>
                                    <a:close/>
                                    <a:moveTo>
                                      <a:pt x="6524" y="9759"/>
                                    </a:moveTo>
                                    <a:cubicBezTo>
                                      <a:pt x="6514" y="9713"/>
                                      <a:pt x="6533" y="9482"/>
                                      <a:pt x="6552" y="9482"/>
                                    </a:cubicBezTo>
                                    <a:cubicBezTo>
                                      <a:pt x="6561" y="9482"/>
                                      <a:pt x="6561" y="9528"/>
                                      <a:pt x="6552" y="9621"/>
                                    </a:cubicBezTo>
                                    <a:cubicBezTo>
                                      <a:pt x="6542" y="9759"/>
                                      <a:pt x="6542" y="9759"/>
                                      <a:pt x="6524" y="9759"/>
                                    </a:cubicBezTo>
                                    <a:close/>
                                    <a:moveTo>
                                      <a:pt x="6570" y="2683"/>
                                    </a:moveTo>
                                    <a:cubicBezTo>
                                      <a:pt x="6561" y="2683"/>
                                      <a:pt x="6552" y="2636"/>
                                      <a:pt x="6552" y="2636"/>
                                    </a:cubicBezTo>
                                    <a:cubicBezTo>
                                      <a:pt x="6552" y="2590"/>
                                      <a:pt x="6552" y="2590"/>
                                      <a:pt x="6561" y="2590"/>
                                    </a:cubicBezTo>
                                    <a:cubicBezTo>
                                      <a:pt x="6561" y="2590"/>
                                      <a:pt x="6570" y="2636"/>
                                      <a:pt x="6580" y="2636"/>
                                    </a:cubicBezTo>
                                    <a:cubicBezTo>
                                      <a:pt x="6580" y="2683"/>
                                      <a:pt x="6580" y="2683"/>
                                      <a:pt x="6570" y="2683"/>
                                    </a:cubicBezTo>
                                    <a:close/>
                                    <a:moveTo>
                                      <a:pt x="6580" y="8881"/>
                                    </a:moveTo>
                                    <a:lnTo>
                                      <a:pt x="6580" y="8881"/>
                                    </a:lnTo>
                                    <a:cubicBezTo>
                                      <a:pt x="6580" y="8927"/>
                                      <a:pt x="6570" y="8973"/>
                                      <a:pt x="6561" y="9019"/>
                                    </a:cubicBezTo>
                                    <a:cubicBezTo>
                                      <a:pt x="6552" y="9112"/>
                                      <a:pt x="6542" y="9112"/>
                                      <a:pt x="6524" y="9019"/>
                                    </a:cubicBezTo>
                                    <a:cubicBezTo>
                                      <a:pt x="6505" y="8927"/>
                                      <a:pt x="6505" y="8927"/>
                                      <a:pt x="6524" y="8881"/>
                                    </a:cubicBezTo>
                                    <a:cubicBezTo>
                                      <a:pt x="6561" y="8834"/>
                                      <a:pt x="6580" y="8834"/>
                                      <a:pt x="6580" y="8881"/>
                                    </a:cubicBezTo>
                                    <a:close/>
                                    <a:moveTo>
                                      <a:pt x="6524" y="10314"/>
                                    </a:moveTo>
                                    <a:cubicBezTo>
                                      <a:pt x="6533" y="10361"/>
                                      <a:pt x="6524" y="10361"/>
                                      <a:pt x="6514" y="10361"/>
                                    </a:cubicBezTo>
                                    <a:cubicBezTo>
                                      <a:pt x="6505" y="10361"/>
                                      <a:pt x="6496" y="10314"/>
                                      <a:pt x="6496" y="10314"/>
                                    </a:cubicBezTo>
                                    <a:cubicBezTo>
                                      <a:pt x="6496" y="10268"/>
                                      <a:pt x="6496" y="10268"/>
                                      <a:pt x="6505" y="10268"/>
                                    </a:cubicBezTo>
                                    <a:cubicBezTo>
                                      <a:pt x="6514" y="10222"/>
                                      <a:pt x="6524" y="10268"/>
                                      <a:pt x="6524" y="10314"/>
                                    </a:cubicBezTo>
                                    <a:close/>
                                    <a:moveTo>
                                      <a:pt x="6505" y="9991"/>
                                    </a:moveTo>
                                    <a:cubicBezTo>
                                      <a:pt x="6496" y="9991"/>
                                      <a:pt x="6487" y="9944"/>
                                      <a:pt x="6487" y="9944"/>
                                    </a:cubicBezTo>
                                    <a:cubicBezTo>
                                      <a:pt x="6487" y="9944"/>
                                      <a:pt x="6496" y="9898"/>
                                      <a:pt x="6505" y="9898"/>
                                    </a:cubicBezTo>
                                    <a:cubicBezTo>
                                      <a:pt x="6514" y="9898"/>
                                      <a:pt x="6524" y="9944"/>
                                      <a:pt x="6524" y="9944"/>
                                    </a:cubicBezTo>
                                    <a:cubicBezTo>
                                      <a:pt x="6524" y="9944"/>
                                      <a:pt x="6514" y="9991"/>
                                      <a:pt x="6505" y="9991"/>
                                    </a:cubicBezTo>
                                    <a:close/>
                                    <a:moveTo>
                                      <a:pt x="6617" y="9204"/>
                                    </a:moveTo>
                                    <a:cubicBezTo>
                                      <a:pt x="6607" y="9204"/>
                                      <a:pt x="6607" y="9158"/>
                                      <a:pt x="6607" y="9158"/>
                                    </a:cubicBezTo>
                                    <a:cubicBezTo>
                                      <a:pt x="6617" y="9112"/>
                                      <a:pt x="6626" y="9112"/>
                                      <a:pt x="6635" y="9112"/>
                                    </a:cubicBezTo>
                                    <a:cubicBezTo>
                                      <a:pt x="6645" y="9112"/>
                                      <a:pt x="6645" y="9158"/>
                                      <a:pt x="6645" y="9158"/>
                                    </a:cubicBezTo>
                                    <a:cubicBezTo>
                                      <a:pt x="6635" y="9204"/>
                                      <a:pt x="6626" y="9204"/>
                                      <a:pt x="6617" y="9204"/>
                                    </a:cubicBezTo>
                                    <a:close/>
                                    <a:moveTo>
                                      <a:pt x="6645" y="9898"/>
                                    </a:moveTo>
                                    <a:cubicBezTo>
                                      <a:pt x="6673" y="9621"/>
                                      <a:pt x="6691" y="9574"/>
                                      <a:pt x="6738" y="9713"/>
                                    </a:cubicBezTo>
                                    <a:cubicBezTo>
                                      <a:pt x="6756" y="9759"/>
                                      <a:pt x="6756" y="9806"/>
                                      <a:pt x="6728" y="9944"/>
                                    </a:cubicBezTo>
                                    <a:cubicBezTo>
                                      <a:pt x="6710" y="10037"/>
                                      <a:pt x="6701" y="10129"/>
                                      <a:pt x="6701" y="10176"/>
                                    </a:cubicBezTo>
                                    <a:cubicBezTo>
                                      <a:pt x="6710" y="10268"/>
                                      <a:pt x="6663" y="10314"/>
                                      <a:pt x="6635" y="10268"/>
                                    </a:cubicBezTo>
                                    <a:cubicBezTo>
                                      <a:pt x="6626" y="10129"/>
                                      <a:pt x="6626" y="10083"/>
                                      <a:pt x="6645" y="9898"/>
                                    </a:cubicBezTo>
                                    <a:close/>
                                    <a:moveTo>
                                      <a:pt x="6980" y="9204"/>
                                    </a:moveTo>
                                    <a:cubicBezTo>
                                      <a:pt x="7017" y="9066"/>
                                      <a:pt x="7026" y="9066"/>
                                      <a:pt x="7054" y="9204"/>
                                    </a:cubicBezTo>
                                    <a:cubicBezTo>
                                      <a:pt x="7082" y="9297"/>
                                      <a:pt x="7082" y="9297"/>
                                      <a:pt x="7026" y="9343"/>
                                    </a:cubicBezTo>
                                    <a:cubicBezTo>
                                      <a:pt x="6961" y="9389"/>
                                      <a:pt x="6943" y="9343"/>
                                      <a:pt x="6980" y="9204"/>
                                    </a:cubicBezTo>
                                    <a:close/>
                                    <a:moveTo>
                                      <a:pt x="6980" y="9574"/>
                                    </a:moveTo>
                                    <a:cubicBezTo>
                                      <a:pt x="6961" y="9621"/>
                                      <a:pt x="6952" y="9621"/>
                                      <a:pt x="6943" y="9574"/>
                                    </a:cubicBezTo>
                                    <a:cubicBezTo>
                                      <a:pt x="6933" y="9528"/>
                                      <a:pt x="6924" y="9528"/>
                                      <a:pt x="6915" y="9574"/>
                                    </a:cubicBezTo>
                                    <a:cubicBezTo>
                                      <a:pt x="6905" y="9574"/>
                                      <a:pt x="6905" y="9574"/>
                                      <a:pt x="6905" y="9528"/>
                                    </a:cubicBezTo>
                                    <a:cubicBezTo>
                                      <a:pt x="6905" y="9482"/>
                                      <a:pt x="6915" y="9482"/>
                                      <a:pt x="6933" y="9482"/>
                                    </a:cubicBezTo>
                                    <a:cubicBezTo>
                                      <a:pt x="6943" y="9482"/>
                                      <a:pt x="6970" y="9528"/>
                                      <a:pt x="6989" y="9528"/>
                                    </a:cubicBezTo>
                                    <a:cubicBezTo>
                                      <a:pt x="6998" y="9528"/>
                                      <a:pt x="7008" y="9528"/>
                                      <a:pt x="6980" y="9574"/>
                                    </a:cubicBezTo>
                                    <a:close/>
                                    <a:moveTo>
                                      <a:pt x="6961" y="7262"/>
                                    </a:moveTo>
                                    <a:lnTo>
                                      <a:pt x="6961" y="7262"/>
                                    </a:lnTo>
                                    <a:cubicBezTo>
                                      <a:pt x="6952" y="7262"/>
                                      <a:pt x="6943" y="7262"/>
                                      <a:pt x="6933" y="7262"/>
                                    </a:cubicBezTo>
                                    <a:cubicBezTo>
                                      <a:pt x="6924" y="7262"/>
                                      <a:pt x="6924" y="7215"/>
                                      <a:pt x="6943" y="7215"/>
                                    </a:cubicBezTo>
                                    <a:cubicBezTo>
                                      <a:pt x="6961" y="7215"/>
                                      <a:pt x="6970" y="7262"/>
                                      <a:pt x="6961" y="7262"/>
                                    </a:cubicBezTo>
                                    <a:close/>
                                    <a:moveTo>
                                      <a:pt x="6961" y="7400"/>
                                    </a:moveTo>
                                    <a:lnTo>
                                      <a:pt x="6924" y="7447"/>
                                    </a:lnTo>
                                    <a:cubicBezTo>
                                      <a:pt x="6896" y="7493"/>
                                      <a:pt x="6896" y="7493"/>
                                      <a:pt x="6915" y="7493"/>
                                    </a:cubicBezTo>
                                    <a:cubicBezTo>
                                      <a:pt x="6933" y="7493"/>
                                      <a:pt x="6943" y="7539"/>
                                      <a:pt x="6933" y="7585"/>
                                    </a:cubicBezTo>
                                    <a:cubicBezTo>
                                      <a:pt x="6924" y="7632"/>
                                      <a:pt x="6924" y="7724"/>
                                      <a:pt x="6924" y="7770"/>
                                    </a:cubicBezTo>
                                    <a:cubicBezTo>
                                      <a:pt x="6924" y="7863"/>
                                      <a:pt x="6896" y="7724"/>
                                      <a:pt x="6887" y="7539"/>
                                    </a:cubicBezTo>
                                    <a:cubicBezTo>
                                      <a:pt x="6877" y="7400"/>
                                      <a:pt x="6877" y="7400"/>
                                      <a:pt x="6924" y="7400"/>
                                    </a:cubicBezTo>
                                    <a:lnTo>
                                      <a:pt x="6961" y="7400"/>
                                    </a:lnTo>
                                    <a:close/>
                                    <a:moveTo>
                                      <a:pt x="6905" y="8233"/>
                                    </a:moveTo>
                                    <a:lnTo>
                                      <a:pt x="6905" y="8233"/>
                                    </a:lnTo>
                                    <a:cubicBezTo>
                                      <a:pt x="6905" y="8279"/>
                                      <a:pt x="6887" y="8326"/>
                                      <a:pt x="6868" y="8326"/>
                                    </a:cubicBezTo>
                                    <a:cubicBezTo>
                                      <a:pt x="6831" y="8326"/>
                                      <a:pt x="6831" y="8326"/>
                                      <a:pt x="6859" y="8233"/>
                                    </a:cubicBezTo>
                                    <a:cubicBezTo>
                                      <a:pt x="6905" y="8094"/>
                                      <a:pt x="6905" y="8094"/>
                                      <a:pt x="6905" y="8233"/>
                                    </a:cubicBezTo>
                                    <a:close/>
                                    <a:moveTo>
                                      <a:pt x="6896" y="9204"/>
                                    </a:moveTo>
                                    <a:cubicBezTo>
                                      <a:pt x="6924" y="9204"/>
                                      <a:pt x="6924" y="9204"/>
                                      <a:pt x="6896" y="9204"/>
                                    </a:cubicBezTo>
                                    <a:lnTo>
                                      <a:pt x="6896" y="9204"/>
                                    </a:lnTo>
                                    <a:cubicBezTo>
                                      <a:pt x="6877" y="9251"/>
                                      <a:pt x="6859" y="9297"/>
                                      <a:pt x="6849" y="9343"/>
                                    </a:cubicBezTo>
                                    <a:cubicBezTo>
                                      <a:pt x="6840" y="9389"/>
                                      <a:pt x="6840" y="9389"/>
                                      <a:pt x="6840" y="9343"/>
                                    </a:cubicBezTo>
                                    <a:cubicBezTo>
                                      <a:pt x="6840" y="9251"/>
                                      <a:pt x="6859" y="9204"/>
                                      <a:pt x="6896" y="9204"/>
                                    </a:cubicBezTo>
                                    <a:close/>
                                    <a:moveTo>
                                      <a:pt x="7008" y="9759"/>
                                    </a:moveTo>
                                    <a:cubicBezTo>
                                      <a:pt x="7026" y="9759"/>
                                      <a:pt x="7045" y="9759"/>
                                      <a:pt x="7045" y="9806"/>
                                    </a:cubicBezTo>
                                    <a:cubicBezTo>
                                      <a:pt x="7045" y="9898"/>
                                      <a:pt x="6980" y="10176"/>
                                      <a:pt x="6961" y="10176"/>
                                    </a:cubicBezTo>
                                    <a:cubicBezTo>
                                      <a:pt x="6952" y="10176"/>
                                      <a:pt x="6933" y="10222"/>
                                      <a:pt x="6924" y="10268"/>
                                    </a:cubicBezTo>
                                    <a:cubicBezTo>
                                      <a:pt x="6896" y="10407"/>
                                      <a:pt x="6728" y="10499"/>
                                      <a:pt x="6701" y="10361"/>
                                    </a:cubicBezTo>
                                    <a:cubicBezTo>
                                      <a:pt x="6682" y="10268"/>
                                      <a:pt x="6766" y="9852"/>
                                      <a:pt x="6803" y="9852"/>
                                    </a:cubicBezTo>
                                    <a:cubicBezTo>
                                      <a:pt x="6840" y="9806"/>
                                      <a:pt x="6905" y="9806"/>
                                      <a:pt x="7008" y="9759"/>
                                    </a:cubicBezTo>
                                    <a:close/>
                                    <a:moveTo>
                                      <a:pt x="7073" y="10268"/>
                                    </a:moveTo>
                                    <a:cubicBezTo>
                                      <a:pt x="7138" y="9991"/>
                                      <a:pt x="7184" y="9991"/>
                                      <a:pt x="7119" y="10268"/>
                                    </a:cubicBezTo>
                                    <a:cubicBezTo>
                                      <a:pt x="7101" y="10361"/>
                                      <a:pt x="7082" y="10453"/>
                                      <a:pt x="7082" y="10499"/>
                                    </a:cubicBezTo>
                                    <a:cubicBezTo>
                                      <a:pt x="7082" y="10546"/>
                                      <a:pt x="6989" y="10777"/>
                                      <a:pt x="6943" y="10823"/>
                                    </a:cubicBezTo>
                                    <a:cubicBezTo>
                                      <a:pt x="6887" y="10869"/>
                                      <a:pt x="6896" y="10777"/>
                                      <a:pt x="6961" y="10638"/>
                                    </a:cubicBezTo>
                                    <a:cubicBezTo>
                                      <a:pt x="6989" y="10546"/>
                                      <a:pt x="7036" y="10407"/>
                                      <a:pt x="7073" y="10268"/>
                                    </a:cubicBezTo>
                                    <a:close/>
                                    <a:moveTo>
                                      <a:pt x="6831" y="8603"/>
                                    </a:moveTo>
                                    <a:lnTo>
                                      <a:pt x="6831" y="8603"/>
                                    </a:lnTo>
                                    <a:cubicBezTo>
                                      <a:pt x="6812" y="8649"/>
                                      <a:pt x="6784" y="8557"/>
                                      <a:pt x="6794" y="8511"/>
                                    </a:cubicBezTo>
                                    <a:cubicBezTo>
                                      <a:pt x="6803" y="8464"/>
                                      <a:pt x="6812" y="8464"/>
                                      <a:pt x="6822" y="8511"/>
                                    </a:cubicBezTo>
                                    <a:cubicBezTo>
                                      <a:pt x="6840" y="8511"/>
                                      <a:pt x="6840" y="8557"/>
                                      <a:pt x="6831" y="8603"/>
                                    </a:cubicBezTo>
                                    <a:close/>
                                    <a:moveTo>
                                      <a:pt x="6803" y="9297"/>
                                    </a:moveTo>
                                    <a:cubicBezTo>
                                      <a:pt x="6803" y="9343"/>
                                      <a:pt x="6794" y="9389"/>
                                      <a:pt x="6794" y="9389"/>
                                    </a:cubicBezTo>
                                    <a:cubicBezTo>
                                      <a:pt x="6784" y="9389"/>
                                      <a:pt x="6775" y="9389"/>
                                      <a:pt x="6756" y="9436"/>
                                    </a:cubicBezTo>
                                    <a:cubicBezTo>
                                      <a:pt x="6719" y="9528"/>
                                      <a:pt x="6691" y="9389"/>
                                      <a:pt x="6719" y="9204"/>
                                    </a:cubicBezTo>
                                    <a:cubicBezTo>
                                      <a:pt x="6738" y="9066"/>
                                      <a:pt x="6738" y="9066"/>
                                      <a:pt x="6766" y="9112"/>
                                    </a:cubicBezTo>
                                    <a:cubicBezTo>
                                      <a:pt x="6794" y="9158"/>
                                      <a:pt x="6803" y="9251"/>
                                      <a:pt x="6803" y="9297"/>
                                    </a:cubicBezTo>
                                    <a:close/>
                                    <a:moveTo>
                                      <a:pt x="6701" y="11101"/>
                                    </a:moveTo>
                                    <a:cubicBezTo>
                                      <a:pt x="6691" y="11101"/>
                                      <a:pt x="6673" y="11101"/>
                                      <a:pt x="6663" y="11101"/>
                                    </a:cubicBezTo>
                                    <a:cubicBezTo>
                                      <a:pt x="6654" y="11101"/>
                                      <a:pt x="6663" y="11054"/>
                                      <a:pt x="6682" y="11054"/>
                                    </a:cubicBezTo>
                                    <a:cubicBezTo>
                                      <a:pt x="6701" y="11101"/>
                                      <a:pt x="6710" y="11101"/>
                                      <a:pt x="6701" y="11101"/>
                                    </a:cubicBezTo>
                                    <a:close/>
                                    <a:moveTo>
                                      <a:pt x="6775" y="12349"/>
                                    </a:moveTo>
                                    <a:cubicBezTo>
                                      <a:pt x="6812" y="12349"/>
                                      <a:pt x="6840" y="12303"/>
                                      <a:pt x="6849" y="12257"/>
                                    </a:cubicBezTo>
                                    <a:cubicBezTo>
                                      <a:pt x="6877" y="12164"/>
                                      <a:pt x="6915" y="12164"/>
                                      <a:pt x="6905" y="12257"/>
                                    </a:cubicBezTo>
                                    <a:cubicBezTo>
                                      <a:pt x="6896" y="12303"/>
                                      <a:pt x="6905" y="12303"/>
                                      <a:pt x="6924" y="12257"/>
                                    </a:cubicBezTo>
                                    <a:cubicBezTo>
                                      <a:pt x="6952" y="12211"/>
                                      <a:pt x="7064" y="12072"/>
                                      <a:pt x="7119" y="12026"/>
                                    </a:cubicBezTo>
                                    <a:cubicBezTo>
                                      <a:pt x="7129" y="12026"/>
                                      <a:pt x="7129" y="12072"/>
                                      <a:pt x="7119" y="12164"/>
                                    </a:cubicBezTo>
                                    <a:cubicBezTo>
                                      <a:pt x="7101" y="12442"/>
                                      <a:pt x="6970" y="12858"/>
                                      <a:pt x="6952" y="12673"/>
                                    </a:cubicBezTo>
                                    <a:cubicBezTo>
                                      <a:pt x="6943" y="12627"/>
                                      <a:pt x="6943" y="12627"/>
                                      <a:pt x="6915" y="12673"/>
                                    </a:cubicBezTo>
                                    <a:cubicBezTo>
                                      <a:pt x="6896" y="12719"/>
                                      <a:pt x="6877" y="12766"/>
                                      <a:pt x="6859" y="12673"/>
                                    </a:cubicBezTo>
                                    <a:cubicBezTo>
                                      <a:pt x="6840" y="12627"/>
                                      <a:pt x="6803" y="12581"/>
                                      <a:pt x="6766" y="12581"/>
                                    </a:cubicBezTo>
                                    <a:cubicBezTo>
                                      <a:pt x="6710" y="12534"/>
                                      <a:pt x="6701" y="12534"/>
                                      <a:pt x="6701" y="12442"/>
                                    </a:cubicBezTo>
                                    <a:cubicBezTo>
                                      <a:pt x="6719" y="12396"/>
                                      <a:pt x="6738" y="12349"/>
                                      <a:pt x="6775" y="12349"/>
                                    </a:cubicBezTo>
                                    <a:close/>
                                    <a:moveTo>
                                      <a:pt x="7129" y="10823"/>
                                    </a:moveTo>
                                    <a:cubicBezTo>
                                      <a:pt x="7119" y="10823"/>
                                      <a:pt x="7110" y="10777"/>
                                      <a:pt x="7110" y="10777"/>
                                    </a:cubicBezTo>
                                    <a:cubicBezTo>
                                      <a:pt x="7110" y="10731"/>
                                      <a:pt x="7119" y="10731"/>
                                      <a:pt x="7138" y="10731"/>
                                    </a:cubicBezTo>
                                    <a:cubicBezTo>
                                      <a:pt x="7147" y="10731"/>
                                      <a:pt x="7157" y="10777"/>
                                      <a:pt x="7157" y="10777"/>
                                    </a:cubicBezTo>
                                    <a:cubicBezTo>
                                      <a:pt x="7147" y="10823"/>
                                      <a:pt x="7138" y="10823"/>
                                      <a:pt x="7129" y="10823"/>
                                    </a:cubicBezTo>
                                    <a:close/>
                                    <a:moveTo>
                                      <a:pt x="7129" y="10407"/>
                                    </a:moveTo>
                                    <a:cubicBezTo>
                                      <a:pt x="7129" y="10361"/>
                                      <a:pt x="7138" y="10314"/>
                                      <a:pt x="7138" y="10314"/>
                                    </a:cubicBezTo>
                                    <a:cubicBezTo>
                                      <a:pt x="7147" y="10314"/>
                                      <a:pt x="7157" y="10314"/>
                                      <a:pt x="7157" y="10268"/>
                                    </a:cubicBezTo>
                                    <a:cubicBezTo>
                                      <a:pt x="7166" y="10222"/>
                                      <a:pt x="7175" y="10222"/>
                                      <a:pt x="7184" y="10222"/>
                                    </a:cubicBezTo>
                                    <a:cubicBezTo>
                                      <a:pt x="7194" y="10222"/>
                                      <a:pt x="7194" y="10314"/>
                                      <a:pt x="7175" y="10361"/>
                                    </a:cubicBezTo>
                                    <a:cubicBezTo>
                                      <a:pt x="7147" y="10546"/>
                                      <a:pt x="7129" y="10546"/>
                                      <a:pt x="7129" y="10407"/>
                                    </a:cubicBezTo>
                                    <a:close/>
                                    <a:moveTo>
                                      <a:pt x="7529" y="7770"/>
                                    </a:moveTo>
                                    <a:cubicBezTo>
                                      <a:pt x="7520" y="7817"/>
                                      <a:pt x="7510" y="7817"/>
                                      <a:pt x="7510" y="7770"/>
                                    </a:cubicBezTo>
                                    <a:cubicBezTo>
                                      <a:pt x="7510" y="7678"/>
                                      <a:pt x="7529" y="7632"/>
                                      <a:pt x="7538" y="7678"/>
                                    </a:cubicBezTo>
                                    <a:cubicBezTo>
                                      <a:pt x="7547" y="7678"/>
                                      <a:pt x="7538" y="7724"/>
                                      <a:pt x="7529" y="7770"/>
                                    </a:cubicBezTo>
                                    <a:close/>
                                    <a:moveTo>
                                      <a:pt x="7557" y="7955"/>
                                    </a:moveTo>
                                    <a:cubicBezTo>
                                      <a:pt x="7557" y="8002"/>
                                      <a:pt x="7557" y="8048"/>
                                      <a:pt x="7547" y="8094"/>
                                    </a:cubicBezTo>
                                    <a:cubicBezTo>
                                      <a:pt x="7538" y="8140"/>
                                      <a:pt x="7529" y="8140"/>
                                      <a:pt x="7529" y="8048"/>
                                    </a:cubicBezTo>
                                    <a:cubicBezTo>
                                      <a:pt x="7529" y="7955"/>
                                      <a:pt x="7547" y="7863"/>
                                      <a:pt x="7557" y="7955"/>
                                    </a:cubicBezTo>
                                    <a:close/>
                                    <a:moveTo>
                                      <a:pt x="7520" y="8326"/>
                                    </a:moveTo>
                                    <a:cubicBezTo>
                                      <a:pt x="7510" y="8372"/>
                                      <a:pt x="7520" y="8464"/>
                                      <a:pt x="7529" y="8464"/>
                                    </a:cubicBezTo>
                                    <a:cubicBezTo>
                                      <a:pt x="7538" y="8464"/>
                                      <a:pt x="7538" y="8511"/>
                                      <a:pt x="7538" y="8557"/>
                                    </a:cubicBezTo>
                                    <a:cubicBezTo>
                                      <a:pt x="7529" y="8649"/>
                                      <a:pt x="7529" y="8649"/>
                                      <a:pt x="7510" y="8557"/>
                                    </a:cubicBezTo>
                                    <a:cubicBezTo>
                                      <a:pt x="7501" y="8511"/>
                                      <a:pt x="7501" y="8511"/>
                                      <a:pt x="7501" y="8649"/>
                                    </a:cubicBezTo>
                                    <a:cubicBezTo>
                                      <a:pt x="7510" y="8834"/>
                                      <a:pt x="7501" y="8927"/>
                                      <a:pt x="7464" y="8788"/>
                                    </a:cubicBezTo>
                                    <a:cubicBezTo>
                                      <a:pt x="7445" y="8696"/>
                                      <a:pt x="7445" y="8649"/>
                                      <a:pt x="7464" y="8464"/>
                                    </a:cubicBezTo>
                                    <a:cubicBezTo>
                                      <a:pt x="7501" y="8187"/>
                                      <a:pt x="7538" y="8094"/>
                                      <a:pt x="7520" y="8326"/>
                                    </a:cubicBezTo>
                                    <a:close/>
                                    <a:moveTo>
                                      <a:pt x="7454" y="8418"/>
                                    </a:moveTo>
                                    <a:cubicBezTo>
                                      <a:pt x="7445" y="8464"/>
                                      <a:pt x="7445" y="8511"/>
                                      <a:pt x="7436" y="8511"/>
                                    </a:cubicBezTo>
                                    <a:cubicBezTo>
                                      <a:pt x="7436" y="8511"/>
                                      <a:pt x="7426" y="8464"/>
                                      <a:pt x="7426" y="8418"/>
                                    </a:cubicBezTo>
                                    <a:cubicBezTo>
                                      <a:pt x="7426" y="8372"/>
                                      <a:pt x="7436" y="8325"/>
                                      <a:pt x="7445" y="8325"/>
                                    </a:cubicBezTo>
                                    <a:cubicBezTo>
                                      <a:pt x="7454" y="8326"/>
                                      <a:pt x="7454" y="8372"/>
                                      <a:pt x="7454" y="8418"/>
                                    </a:cubicBezTo>
                                    <a:close/>
                                    <a:moveTo>
                                      <a:pt x="7417" y="7724"/>
                                    </a:moveTo>
                                    <a:cubicBezTo>
                                      <a:pt x="7408" y="7770"/>
                                      <a:pt x="7380" y="7770"/>
                                      <a:pt x="7371" y="7770"/>
                                    </a:cubicBezTo>
                                    <a:cubicBezTo>
                                      <a:pt x="7361" y="7770"/>
                                      <a:pt x="7361" y="7724"/>
                                      <a:pt x="7389" y="7678"/>
                                    </a:cubicBezTo>
                                    <a:cubicBezTo>
                                      <a:pt x="7426" y="7585"/>
                                      <a:pt x="7454" y="7632"/>
                                      <a:pt x="7417" y="7724"/>
                                    </a:cubicBezTo>
                                    <a:close/>
                                    <a:moveTo>
                                      <a:pt x="7408" y="8557"/>
                                    </a:moveTo>
                                    <a:cubicBezTo>
                                      <a:pt x="7408" y="8557"/>
                                      <a:pt x="7417" y="8603"/>
                                      <a:pt x="7417" y="8649"/>
                                    </a:cubicBezTo>
                                    <a:cubicBezTo>
                                      <a:pt x="7417" y="8742"/>
                                      <a:pt x="7371" y="8927"/>
                                      <a:pt x="7361" y="8881"/>
                                    </a:cubicBezTo>
                                    <a:cubicBezTo>
                                      <a:pt x="7352" y="8881"/>
                                      <a:pt x="7399" y="8557"/>
                                      <a:pt x="7408" y="8557"/>
                                    </a:cubicBezTo>
                                    <a:close/>
                                    <a:moveTo>
                                      <a:pt x="7399" y="8927"/>
                                    </a:moveTo>
                                    <a:cubicBezTo>
                                      <a:pt x="7417" y="8881"/>
                                      <a:pt x="7436" y="8881"/>
                                      <a:pt x="7436" y="8881"/>
                                    </a:cubicBezTo>
                                    <a:cubicBezTo>
                                      <a:pt x="7436" y="8881"/>
                                      <a:pt x="7436" y="8927"/>
                                      <a:pt x="7436" y="8973"/>
                                    </a:cubicBezTo>
                                    <a:cubicBezTo>
                                      <a:pt x="7436" y="9019"/>
                                      <a:pt x="7417" y="9112"/>
                                      <a:pt x="7399" y="9158"/>
                                    </a:cubicBezTo>
                                    <a:cubicBezTo>
                                      <a:pt x="7380" y="9204"/>
                                      <a:pt x="7361" y="9251"/>
                                      <a:pt x="7361" y="9297"/>
                                    </a:cubicBezTo>
                                    <a:cubicBezTo>
                                      <a:pt x="7361" y="9389"/>
                                      <a:pt x="7259" y="9574"/>
                                      <a:pt x="7250" y="9482"/>
                                    </a:cubicBezTo>
                                    <a:cubicBezTo>
                                      <a:pt x="7231" y="9389"/>
                                      <a:pt x="7315" y="8881"/>
                                      <a:pt x="7343" y="8927"/>
                                    </a:cubicBezTo>
                                    <a:cubicBezTo>
                                      <a:pt x="7361" y="8973"/>
                                      <a:pt x="7380" y="8927"/>
                                      <a:pt x="7399" y="8927"/>
                                    </a:cubicBezTo>
                                    <a:close/>
                                    <a:moveTo>
                                      <a:pt x="7352" y="9713"/>
                                    </a:moveTo>
                                    <a:lnTo>
                                      <a:pt x="7352" y="9713"/>
                                    </a:lnTo>
                                    <a:cubicBezTo>
                                      <a:pt x="7315" y="9806"/>
                                      <a:pt x="7287" y="9806"/>
                                      <a:pt x="7287" y="9713"/>
                                    </a:cubicBezTo>
                                    <a:cubicBezTo>
                                      <a:pt x="7287" y="9667"/>
                                      <a:pt x="7324" y="9621"/>
                                      <a:pt x="7371" y="9621"/>
                                    </a:cubicBezTo>
                                    <a:cubicBezTo>
                                      <a:pt x="7380" y="9574"/>
                                      <a:pt x="7371" y="9621"/>
                                      <a:pt x="7352" y="9713"/>
                                    </a:cubicBezTo>
                                    <a:close/>
                                    <a:moveTo>
                                      <a:pt x="7268" y="10592"/>
                                    </a:moveTo>
                                    <a:cubicBezTo>
                                      <a:pt x="7268" y="10684"/>
                                      <a:pt x="7212" y="10731"/>
                                      <a:pt x="7203" y="10638"/>
                                    </a:cubicBezTo>
                                    <a:cubicBezTo>
                                      <a:pt x="7175" y="10546"/>
                                      <a:pt x="7222" y="10361"/>
                                      <a:pt x="7250" y="10453"/>
                                    </a:cubicBezTo>
                                    <a:cubicBezTo>
                                      <a:pt x="7259" y="10499"/>
                                      <a:pt x="7268" y="10592"/>
                                      <a:pt x="7268" y="10592"/>
                                    </a:cubicBezTo>
                                    <a:close/>
                                    <a:moveTo>
                                      <a:pt x="7194" y="12072"/>
                                    </a:moveTo>
                                    <a:cubicBezTo>
                                      <a:pt x="7203" y="11979"/>
                                      <a:pt x="7268" y="11794"/>
                                      <a:pt x="7287" y="11841"/>
                                    </a:cubicBezTo>
                                    <a:cubicBezTo>
                                      <a:pt x="7287" y="11841"/>
                                      <a:pt x="7278" y="11933"/>
                                      <a:pt x="7268" y="12026"/>
                                    </a:cubicBezTo>
                                    <a:cubicBezTo>
                                      <a:pt x="7231" y="12164"/>
                                      <a:pt x="7184" y="12211"/>
                                      <a:pt x="7194" y="12072"/>
                                    </a:cubicBezTo>
                                    <a:close/>
                                    <a:moveTo>
                                      <a:pt x="7268" y="10268"/>
                                    </a:moveTo>
                                    <a:cubicBezTo>
                                      <a:pt x="7287" y="10176"/>
                                      <a:pt x="7296" y="10222"/>
                                      <a:pt x="7324" y="10314"/>
                                    </a:cubicBezTo>
                                    <a:cubicBezTo>
                                      <a:pt x="7352" y="10407"/>
                                      <a:pt x="7352" y="10453"/>
                                      <a:pt x="7333" y="10499"/>
                                    </a:cubicBezTo>
                                    <a:cubicBezTo>
                                      <a:pt x="7305" y="10592"/>
                                      <a:pt x="7250" y="10361"/>
                                      <a:pt x="7268" y="10268"/>
                                    </a:cubicBezTo>
                                    <a:close/>
                                    <a:moveTo>
                                      <a:pt x="7315" y="11794"/>
                                    </a:moveTo>
                                    <a:cubicBezTo>
                                      <a:pt x="7333" y="11748"/>
                                      <a:pt x="7352" y="11748"/>
                                      <a:pt x="7352" y="11794"/>
                                    </a:cubicBezTo>
                                    <a:cubicBezTo>
                                      <a:pt x="7352" y="11841"/>
                                      <a:pt x="7343" y="11841"/>
                                      <a:pt x="7324" y="11887"/>
                                    </a:cubicBezTo>
                                    <a:cubicBezTo>
                                      <a:pt x="7305" y="11933"/>
                                      <a:pt x="7296" y="11841"/>
                                      <a:pt x="7315" y="11794"/>
                                    </a:cubicBezTo>
                                    <a:close/>
                                    <a:moveTo>
                                      <a:pt x="7399" y="9621"/>
                                    </a:moveTo>
                                    <a:cubicBezTo>
                                      <a:pt x="7464" y="9251"/>
                                      <a:pt x="7464" y="9251"/>
                                      <a:pt x="7492" y="9343"/>
                                    </a:cubicBezTo>
                                    <a:cubicBezTo>
                                      <a:pt x="7510" y="9389"/>
                                      <a:pt x="7520" y="9482"/>
                                      <a:pt x="7520" y="9574"/>
                                    </a:cubicBezTo>
                                    <a:cubicBezTo>
                                      <a:pt x="7520" y="9667"/>
                                      <a:pt x="7529" y="9667"/>
                                      <a:pt x="7538" y="9667"/>
                                    </a:cubicBezTo>
                                    <a:cubicBezTo>
                                      <a:pt x="7547" y="9667"/>
                                      <a:pt x="7547" y="9713"/>
                                      <a:pt x="7529" y="9759"/>
                                    </a:cubicBezTo>
                                    <a:cubicBezTo>
                                      <a:pt x="7510" y="9806"/>
                                      <a:pt x="7482" y="9944"/>
                                      <a:pt x="7454" y="10037"/>
                                    </a:cubicBezTo>
                                    <a:cubicBezTo>
                                      <a:pt x="7399" y="10268"/>
                                      <a:pt x="7389" y="10268"/>
                                      <a:pt x="7352" y="10129"/>
                                    </a:cubicBezTo>
                                    <a:cubicBezTo>
                                      <a:pt x="7333" y="9991"/>
                                      <a:pt x="7333" y="9991"/>
                                      <a:pt x="7399" y="9621"/>
                                    </a:cubicBezTo>
                                    <a:close/>
                                    <a:moveTo>
                                      <a:pt x="7575" y="4949"/>
                                    </a:moveTo>
                                    <a:cubicBezTo>
                                      <a:pt x="7538" y="4857"/>
                                      <a:pt x="7575" y="4579"/>
                                      <a:pt x="7622" y="4579"/>
                                    </a:cubicBezTo>
                                    <a:cubicBezTo>
                                      <a:pt x="7631" y="4579"/>
                                      <a:pt x="7640" y="4579"/>
                                      <a:pt x="7640" y="4579"/>
                                    </a:cubicBezTo>
                                    <a:cubicBezTo>
                                      <a:pt x="7640" y="4672"/>
                                      <a:pt x="7585" y="4995"/>
                                      <a:pt x="7575" y="4949"/>
                                    </a:cubicBezTo>
                                    <a:close/>
                                    <a:moveTo>
                                      <a:pt x="7668" y="8418"/>
                                    </a:moveTo>
                                    <a:cubicBezTo>
                                      <a:pt x="7668" y="8418"/>
                                      <a:pt x="7668" y="8511"/>
                                      <a:pt x="7659" y="8557"/>
                                    </a:cubicBezTo>
                                    <a:cubicBezTo>
                                      <a:pt x="7640" y="8649"/>
                                      <a:pt x="7613" y="8742"/>
                                      <a:pt x="7613" y="8649"/>
                                    </a:cubicBezTo>
                                    <a:cubicBezTo>
                                      <a:pt x="7603" y="8603"/>
                                      <a:pt x="7659" y="8372"/>
                                      <a:pt x="7668" y="8418"/>
                                    </a:cubicBezTo>
                                    <a:close/>
                                    <a:moveTo>
                                      <a:pt x="7668" y="4440"/>
                                    </a:moveTo>
                                    <a:cubicBezTo>
                                      <a:pt x="7659" y="4487"/>
                                      <a:pt x="7650" y="4533"/>
                                      <a:pt x="7640" y="4533"/>
                                    </a:cubicBezTo>
                                    <a:cubicBezTo>
                                      <a:pt x="7622" y="4533"/>
                                      <a:pt x="7622" y="4533"/>
                                      <a:pt x="7640" y="4487"/>
                                    </a:cubicBezTo>
                                    <a:cubicBezTo>
                                      <a:pt x="7650" y="4487"/>
                                      <a:pt x="7659" y="4394"/>
                                      <a:pt x="7659" y="4348"/>
                                    </a:cubicBezTo>
                                    <a:cubicBezTo>
                                      <a:pt x="7659" y="4302"/>
                                      <a:pt x="7659" y="4255"/>
                                      <a:pt x="7668" y="4302"/>
                                    </a:cubicBezTo>
                                    <a:cubicBezTo>
                                      <a:pt x="7678" y="4348"/>
                                      <a:pt x="7668" y="4394"/>
                                      <a:pt x="7668" y="4440"/>
                                    </a:cubicBezTo>
                                    <a:close/>
                                    <a:moveTo>
                                      <a:pt x="7752" y="3654"/>
                                    </a:moveTo>
                                    <a:cubicBezTo>
                                      <a:pt x="7743" y="3654"/>
                                      <a:pt x="7734" y="3608"/>
                                      <a:pt x="7734" y="3608"/>
                                    </a:cubicBezTo>
                                    <a:cubicBezTo>
                                      <a:pt x="7734" y="3608"/>
                                      <a:pt x="7743" y="3561"/>
                                      <a:pt x="7752" y="3561"/>
                                    </a:cubicBezTo>
                                    <a:cubicBezTo>
                                      <a:pt x="7761" y="3561"/>
                                      <a:pt x="7771" y="3608"/>
                                      <a:pt x="7771" y="3608"/>
                                    </a:cubicBezTo>
                                    <a:cubicBezTo>
                                      <a:pt x="7771" y="3654"/>
                                      <a:pt x="7761" y="3654"/>
                                      <a:pt x="7752" y="3654"/>
                                    </a:cubicBezTo>
                                    <a:close/>
                                    <a:moveTo>
                                      <a:pt x="7752" y="7909"/>
                                    </a:moveTo>
                                    <a:cubicBezTo>
                                      <a:pt x="7743" y="7955"/>
                                      <a:pt x="7734" y="7955"/>
                                      <a:pt x="7734" y="7909"/>
                                    </a:cubicBezTo>
                                    <a:cubicBezTo>
                                      <a:pt x="7734" y="7817"/>
                                      <a:pt x="7752" y="7770"/>
                                      <a:pt x="7761" y="7817"/>
                                    </a:cubicBezTo>
                                    <a:cubicBezTo>
                                      <a:pt x="7771" y="7817"/>
                                      <a:pt x="7761" y="7863"/>
                                      <a:pt x="7752" y="7909"/>
                                    </a:cubicBezTo>
                                    <a:close/>
                                    <a:moveTo>
                                      <a:pt x="7780" y="8094"/>
                                    </a:moveTo>
                                    <a:cubicBezTo>
                                      <a:pt x="7789" y="8094"/>
                                      <a:pt x="7799" y="8140"/>
                                      <a:pt x="7799" y="8140"/>
                                    </a:cubicBezTo>
                                    <a:cubicBezTo>
                                      <a:pt x="7799" y="8187"/>
                                      <a:pt x="7789" y="8233"/>
                                      <a:pt x="7780" y="8233"/>
                                    </a:cubicBezTo>
                                    <a:cubicBezTo>
                                      <a:pt x="7771" y="8233"/>
                                      <a:pt x="7761" y="8233"/>
                                      <a:pt x="7761" y="8187"/>
                                    </a:cubicBezTo>
                                    <a:cubicBezTo>
                                      <a:pt x="7761" y="8094"/>
                                      <a:pt x="7771" y="8094"/>
                                      <a:pt x="7780" y="8094"/>
                                    </a:cubicBezTo>
                                    <a:close/>
                                    <a:moveTo>
                                      <a:pt x="7557" y="2359"/>
                                    </a:moveTo>
                                    <a:cubicBezTo>
                                      <a:pt x="7547" y="2451"/>
                                      <a:pt x="7529" y="2544"/>
                                      <a:pt x="7529" y="2544"/>
                                    </a:cubicBezTo>
                                    <a:cubicBezTo>
                                      <a:pt x="7520" y="2544"/>
                                      <a:pt x="7529" y="2313"/>
                                      <a:pt x="7557" y="2174"/>
                                    </a:cubicBezTo>
                                    <a:cubicBezTo>
                                      <a:pt x="7575" y="2035"/>
                                      <a:pt x="7575" y="2174"/>
                                      <a:pt x="7557" y="2359"/>
                                    </a:cubicBezTo>
                                    <a:close/>
                                    <a:moveTo>
                                      <a:pt x="7520" y="786"/>
                                    </a:moveTo>
                                    <a:cubicBezTo>
                                      <a:pt x="7529" y="740"/>
                                      <a:pt x="7538" y="740"/>
                                      <a:pt x="7547" y="740"/>
                                    </a:cubicBezTo>
                                    <a:cubicBezTo>
                                      <a:pt x="7557" y="740"/>
                                      <a:pt x="7557" y="786"/>
                                      <a:pt x="7557" y="786"/>
                                    </a:cubicBezTo>
                                    <a:cubicBezTo>
                                      <a:pt x="7547" y="833"/>
                                      <a:pt x="7538" y="833"/>
                                      <a:pt x="7529" y="833"/>
                                    </a:cubicBezTo>
                                    <a:cubicBezTo>
                                      <a:pt x="7520" y="833"/>
                                      <a:pt x="7520" y="833"/>
                                      <a:pt x="7520" y="786"/>
                                    </a:cubicBezTo>
                                    <a:close/>
                                    <a:moveTo>
                                      <a:pt x="7501" y="4024"/>
                                    </a:moveTo>
                                    <a:cubicBezTo>
                                      <a:pt x="7510" y="3978"/>
                                      <a:pt x="7529" y="4024"/>
                                      <a:pt x="7557" y="4117"/>
                                    </a:cubicBezTo>
                                    <a:cubicBezTo>
                                      <a:pt x="7575" y="4209"/>
                                      <a:pt x="7603" y="4255"/>
                                      <a:pt x="7603" y="4255"/>
                                    </a:cubicBezTo>
                                    <a:cubicBezTo>
                                      <a:pt x="7603" y="4255"/>
                                      <a:pt x="7594" y="4348"/>
                                      <a:pt x="7585" y="4487"/>
                                    </a:cubicBezTo>
                                    <a:cubicBezTo>
                                      <a:pt x="7566" y="4672"/>
                                      <a:pt x="7557" y="4718"/>
                                      <a:pt x="7538" y="4625"/>
                                    </a:cubicBezTo>
                                    <a:cubicBezTo>
                                      <a:pt x="7510" y="4579"/>
                                      <a:pt x="7492" y="4117"/>
                                      <a:pt x="7501" y="4024"/>
                                    </a:cubicBezTo>
                                    <a:close/>
                                    <a:moveTo>
                                      <a:pt x="7454" y="4440"/>
                                    </a:moveTo>
                                    <a:cubicBezTo>
                                      <a:pt x="7482" y="4302"/>
                                      <a:pt x="7492" y="4348"/>
                                      <a:pt x="7501" y="4672"/>
                                    </a:cubicBezTo>
                                    <a:cubicBezTo>
                                      <a:pt x="7510" y="4949"/>
                                      <a:pt x="7473" y="5042"/>
                                      <a:pt x="7454" y="4764"/>
                                    </a:cubicBezTo>
                                    <a:cubicBezTo>
                                      <a:pt x="7436" y="4625"/>
                                      <a:pt x="7436" y="4533"/>
                                      <a:pt x="7454" y="4440"/>
                                    </a:cubicBezTo>
                                    <a:close/>
                                    <a:moveTo>
                                      <a:pt x="7436" y="5920"/>
                                    </a:moveTo>
                                    <a:cubicBezTo>
                                      <a:pt x="7445" y="5874"/>
                                      <a:pt x="7464" y="5828"/>
                                      <a:pt x="7464" y="5874"/>
                                    </a:cubicBezTo>
                                    <a:cubicBezTo>
                                      <a:pt x="7464" y="5920"/>
                                      <a:pt x="7464" y="5967"/>
                                      <a:pt x="7454" y="6013"/>
                                    </a:cubicBezTo>
                                    <a:cubicBezTo>
                                      <a:pt x="7445" y="6059"/>
                                      <a:pt x="7426" y="6105"/>
                                      <a:pt x="7426" y="6059"/>
                                    </a:cubicBezTo>
                                    <a:cubicBezTo>
                                      <a:pt x="7417" y="6059"/>
                                      <a:pt x="7417" y="5967"/>
                                      <a:pt x="7436" y="5920"/>
                                    </a:cubicBezTo>
                                    <a:close/>
                                    <a:moveTo>
                                      <a:pt x="7380" y="7447"/>
                                    </a:moveTo>
                                    <a:cubicBezTo>
                                      <a:pt x="7399" y="7354"/>
                                      <a:pt x="7417" y="7308"/>
                                      <a:pt x="7426" y="7354"/>
                                    </a:cubicBezTo>
                                    <a:cubicBezTo>
                                      <a:pt x="7436" y="7400"/>
                                      <a:pt x="7436" y="7354"/>
                                      <a:pt x="7436" y="7308"/>
                                    </a:cubicBezTo>
                                    <a:cubicBezTo>
                                      <a:pt x="7426" y="7262"/>
                                      <a:pt x="7436" y="7215"/>
                                      <a:pt x="7445" y="7123"/>
                                    </a:cubicBezTo>
                                    <a:cubicBezTo>
                                      <a:pt x="7464" y="7030"/>
                                      <a:pt x="7464" y="7030"/>
                                      <a:pt x="7473" y="7169"/>
                                    </a:cubicBezTo>
                                    <a:cubicBezTo>
                                      <a:pt x="7482" y="7262"/>
                                      <a:pt x="7473" y="7354"/>
                                      <a:pt x="7436" y="7493"/>
                                    </a:cubicBezTo>
                                    <a:cubicBezTo>
                                      <a:pt x="7352" y="7724"/>
                                      <a:pt x="7333" y="7724"/>
                                      <a:pt x="7380" y="7447"/>
                                    </a:cubicBezTo>
                                    <a:close/>
                                    <a:moveTo>
                                      <a:pt x="7315" y="7215"/>
                                    </a:moveTo>
                                    <a:cubicBezTo>
                                      <a:pt x="7324" y="7169"/>
                                      <a:pt x="7333" y="7169"/>
                                      <a:pt x="7343" y="7169"/>
                                    </a:cubicBezTo>
                                    <a:cubicBezTo>
                                      <a:pt x="7352" y="7169"/>
                                      <a:pt x="7352" y="7215"/>
                                      <a:pt x="7352" y="7215"/>
                                    </a:cubicBezTo>
                                    <a:cubicBezTo>
                                      <a:pt x="7343" y="7262"/>
                                      <a:pt x="7333" y="7262"/>
                                      <a:pt x="7324" y="7262"/>
                                    </a:cubicBezTo>
                                    <a:cubicBezTo>
                                      <a:pt x="7305" y="7308"/>
                                      <a:pt x="7305" y="7262"/>
                                      <a:pt x="7315" y="7215"/>
                                    </a:cubicBezTo>
                                    <a:close/>
                                    <a:moveTo>
                                      <a:pt x="7259" y="2451"/>
                                    </a:moveTo>
                                    <a:cubicBezTo>
                                      <a:pt x="7268" y="2451"/>
                                      <a:pt x="7278" y="2405"/>
                                      <a:pt x="7278" y="2359"/>
                                    </a:cubicBezTo>
                                    <a:cubicBezTo>
                                      <a:pt x="7278" y="2313"/>
                                      <a:pt x="7287" y="2266"/>
                                      <a:pt x="7296" y="2313"/>
                                    </a:cubicBezTo>
                                    <a:cubicBezTo>
                                      <a:pt x="7305" y="2359"/>
                                      <a:pt x="7305" y="2405"/>
                                      <a:pt x="7296" y="2451"/>
                                    </a:cubicBezTo>
                                    <a:lnTo>
                                      <a:pt x="7296" y="2451"/>
                                    </a:lnTo>
                                    <a:cubicBezTo>
                                      <a:pt x="7278" y="2590"/>
                                      <a:pt x="7250" y="2636"/>
                                      <a:pt x="7250" y="2544"/>
                                    </a:cubicBezTo>
                                    <a:cubicBezTo>
                                      <a:pt x="7240" y="2498"/>
                                      <a:pt x="7250" y="2451"/>
                                      <a:pt x="7259" y="2451"/>
                                    </a:cubicBezTo>
                                    <a:close/>
                                    <a:moveTo>
                                      <a:pt x="7296" y="7539"/>
                                    </a:moveTo>
                                    <a:cubicBezTo>
                                      <a:pt x="7296" y="7539"/>
                                      <a:pt x="7296" y="7585"/>
                                      <a:pt x="7287" y="7678"/>
                                    </a:cubicBezTo>
                                    <a:lnTo>
                                      <a:pt x="7287" y="7678"/>
                                    </a:lnTo>
                                    <a:cubicBezTo>
                                      <a:pt x="7278" y="7817"/>
                                      <a:pt x="7231" y="7863"/>
                                      <a:pt x="7231" y="7724"/>
                                    </a:cubicBezTo>
                                    <a:cubicBezTo>
                                      <a:pt x="7240" y="7678"/>
                                      <a:pt x="7278" y="7539"/>
                                      <a:pt x="7296" y="7539"/>
                                    </a:cubicBezTo>
                                    <a:close/>
                                    <a:moveTo>
                                      <a:pt x="7250" y="8094"/>
                                    </a:moveTo>
                                    <a:cubicBezTo>
                                      <a:pt x="7278" y="7955"/>
                                      <a:pt x="7333" y="7863"/>
                                      <a:pt x="7352" y="8002"/>
                                    </a:cubicBezTo>
                                    <a:cubicBezTo>
                                      <a:pt x="7361" y="8048"/>
                                      <a:pt x="7222" y="8973"/>
                                      <a:pt x="7175" y="9158"/>
                                    </a:cubicBezTo>
                                    <a:lnTo>
                                      <a:pt x="7147" y="9297"/>
                                    </a:lnTo>
                                    <a:lnTo>
                                      <a:pt x="7101" y="9158"/>
                                    </a:lnTo>
                                    <a:lnTo>
                                      <a:pt x="7054" y="9019"/>
                                    </a:lnTo>
                                    <a:lnTo>
                                      <a:pt x="7138" y="8649"/>
                                    </a:lnTo>
                                    <a:cubicBezTo>
                                      <a:pt x="7184" y="8418"/>
                                      <a:pt x="7240" y="8187"/>
                                      <a:pt x="7250" y="8094"/>
                                    </a:cubicBezTo>
                                    <a:close/>
                                    <a:moveTo>
                                      <a:pt x="7194" y="7493"/>
                                    </a:moveTo>
                                    <a:cubicBezTo>
                                      <a:pt x="7194" y="7539"/>
                                      <a:pt x="7184" y="7585"/>
                                      <a:pt x="7175" y="7539"/>
                                    </a:cubicBezTo>
                                    <a:cubicBezTo>
                                      <a:pt x="7157" y="7493"/>
                                      <a:pt x="7157" y="7585"/>
                                      <a:pt x="7175" y="7678"/>
                                    </a:cubicBezTo>
                                    <a:cubicBezTo>
                                      <a:pt x="7184" y="7724"/>
                                      <a:pt x="7194" y="7724"/>
                                      <a:pt x="7194" y="7724"/>
                                    </a:cubicBezTo>
                                    <a:cubicBezTo>
                                      <a:pt x="7194" y="7678"/>
                                      <a:pt x="7203" y="7585"/>
                                      <a:pt x="7222" y="7539"/>
                                    </a:cubicBezTo>
                                    <a:cubicBezTo>
                                      <a:pt x="7240" y="7447"/>
                                      <a:pt x="7240" y="7447"/>
                                      <a:pt x="7222" y="7632"/>
                                    </a:cubicBezTo>
                                    <a:cubicBezTo>
                                      <a:pt x="7212" y="7724"/>
                                      <a:pt x="7184" y="7817"/>
                                      <a:pt x="7175" y="7817"/>
                                    </a:cubicBezTo>
                                    <a:cubicBezTo>
                                      <a:pt x="7166" y="7817"/>
                                      <a:pt x="7157" y="7817"/>
                                      <a:pt x="7157" y="7863"/>
                                    </a:cubicBezTo>
                                    <a:cubicBezTo>
                                      <a:pt x="7157" y="8002"/>
                                      <a:pt x="7110" y="8372"/>
                                      <a:pt x="7091" y="8418"/>
                                    </a:cubicBezTo>
                                    <a:cubicBezTo>
                                      <a:pt x="7054" y="8511"/>
                                      <a:pt x="7045" y="8464"/>
                                      <a:pt x="7064" y="8279"/>
                                    </a:cubicBezTo>
                                    <a:cubicBezTo>
                                      <a:pt x="7073" y="8187"/>
                                      <a:pt x="7073" y="8141"/>
                                      <a:pt x="7064" y="8141"/>
                                    </a:cubicBezTo>
                                    <a:cubicBezTo>
                                      <a:pt x="7054" y="8141"/>
                                      <a:pt x="7045" y="8233"/>
                                      <a:pt x="7036" y="8326"/>
                                    </a:cubicBezTo>
                                    <a:cubicBezTo>
                                      <a:pt x="7026" y="8511"/>
                                      <a:pt x="6998" y="8557"/>
                                      <a:pt x="6989" y="8418"/>
                                    </a:cubicBezTo>
                                    <a:cubicBezTo>
                                      <a:pt x="6980" y="8279"/>
                                      <a:pt x="7082" y="7493"/>
                                      <a:pt x="7101" y="7539"/>
                                    </a:cubicBezTo>
                                    <a:cubicBezTo>
                                      <a:pt x="7110" y="7539"/>
                                      <a:pt x="7119" y="7539"/>
                                      <a:pt x="7129" y="7493"/>
                                    </a:cubicBezTo>
                                    <a:cubicBezTo>
                                      <a:pt x="7147" y="7354"/>
                                      <a:pt x="7194" y="7400"/>
                                      <a:pt x="7194" y="7493"/>
                                    </a:cubicBezTo>
                                    <a:lnTo>
                                      <a:pt x="7194" y="7493"/>
                                    </a:lnTo>
                                    <a:close/>
                                    <a:moveTo>
                                      <a:pt x="7166" y="7030"/>
                                    </a:moveTo>
                                    <a:cubicBezTo>
                                      <a:pt x="7138" y="7123"/>
                                      <a:pt x="7138" y="7123"/>
                                      <a:pt x="7166" y="7123"/>
                                    </a:cubicBezTo>
                                    <a:cubicBezTo>
                                      <a:pt x="7194" y="7123"/>
                                      <a:pt x="7194" y="7123"/>
                                      <a:pt x="7157" y="7169"/>
                                    </a:cubicBezTo>
                                    <a:cubicBezTo>
                                      <a:pt x="7138" y="7215"/>
                                      <a:pt x="7110" y="7215"/>
                                      <a:pt x="7110" y="7215"/>
                                    </a:cubicBezTo>
                                    <a:cubicBezTo>
                                      <a:pt x="7101" y="7169"/>
                                      <a:pt x="7157" y="6938"/>
                                      <a:pt x="7175" y="6938"/>
                                    </a:cubicBezTo>
                                    <a:cubicBezTo>
                                      <a:pt x="7194" y="6938"/>
                                      <a:pt x="7184" y="6984"/>
                                      <a:pt x="7166" y="7030"/>
                                    </a:cubicBezTo>
                                    <a:close/>
                                    <a:moveTo>
                                      <a:pt x="7101" y="463"/>
                                    </a:moveTo>
                                    <a:cubicBezTo>
                                      <a:pt x="7110" y="370"/>
                                      <a:pt x="7138" y="370"/>
                                      <a:pt x="7138" y="463"/>
                                    </a:cubicBezTo>
                                    <a:cubicBezTo>
                                      <a:pt x="7138" y="555"/>
                                      <a:pt x="7110" y="648"/>
                                      <a:pt x="7101" y="601"/>
                                    </a:cubicBezTo>
                                    <a:cubicBezTo>
                                      <a:pt x="7101" y="555"/>
                                      <a:pt x="7101" y="509"/>
                                      <a:pt x="7101" y="463"/>
                                    </a:cubicBezTo>
                                    <a:close/>
                                    <a:moveTo>
                                      <a:pt x="7073" y="740"/>
                                    </a:moveTo>
                                    <a:cubicBezTo>
                                      <a:pt x="7082" y="694"/>
                                      <a:pt x="7082" y="694"/>
                                      <a:pt x="7091" y="694"/>
                                    </a:cubicBezTo>
                                    <a:cubicBezTo>
                                      <a:pt x="7091" y="694"/>
                                      <a:pt x="7101" y="740"/>
                                      <a:pt x="7101" y="740"/>
                                    </a:cubicBezTo>
                                    <a:cubicBezTo>
                                      <a:pt x="7101" y="786"/>
                                      <a:pt x="7091" y="786"/>
                                      <a:pt x="7082" y="786"/>
                                    </a:cubicBezTo>
                                    <a:cubicBezTo>
                                      <a:pt x="7073" y="786"/>
                                      <a:pt x="7064" y="740"/>
                                      <a:pt x="7073" y="740"/>
                                    </a:cubicBezTo>
                                    <a:close/>
                                    <a:moveTo>
                                      <a:pt x="7054" y="4672"/>
                                    </a:moveTo>
                                    <a:cubicBezTo>
                                      <a:pt x="7064" y="4579"/>
                                      <a:pt x="7082" y="4533"/>
                                      <a:pt x="7082" y="4533"/>
                                    </a:cubicBezTo>
                                    <a:cubicBezTo>
                                      <a:pt x="7082" y="4533"/>
                                      <a:pt x="7091" y="4487"/>
                                      <a:pt x="7091" y="4440"/>
                                    </a:cubicBezTo>
                                    <a:cubicBezTo>
                                      <a:pt x="7091" y="4394"/>
                                      <a:pt x="7091" y="4348"/>
                                      <a:pt x="7101" y="4394"/>
                                    </a:cubicBezTo>
                                    <a:cubicBezTo>
                                      <a:pt x="7110" y="4440"/>
                                      <a:pt x="7110" y="4487"/>
                                      <a:pt x="7101" y="4533"/>
                                    </a:cubicBezTo>
                                    <a:lnTo>
                                      <a:pt x="7101" y="4533"/>
                                    </a:lnTo>
                                    <a:cubicBezTo>
                                      <a:pt x="7091" y="4579"/>
                                      <a:pt x="7082" y="4672"/>
                                      <a:pt x="7073" y="4672"/>
                                    </a:cubicBezTo>
                                    <a:cubicBezTo>
                                      <a:pt x="7064" y="4672"/>
                                      <a:pt x="7054" y="4718"/>
                                      <a:pt x="7054" y="4764"/>
                                    </a:cubicBezTo>
                                    <a:cubicBezTo>
                                      <a:pt x="7054" y="4810"/>
                                      <a:pt x="7045" y="4857"/>
                                      <a:pt x="7036" y="4857"/>
                                    </a:cubicBezTo>
                                    <a:cubicBezTo>
                                      <a:pt x="7036" y="4810"/>
                                      <a:pt x="7036" y="4764"/>
                                      <a:pt x="7054" y="4672"/>
                                    </a:cubicBezTo>
                                    <a:close/>
                                    <a:moveTo>
                                      <a:pt x="7026" y="6429"/>
                                    </a:moveTo>
                                    <a:cubicBezTo>
                                      <a:pt x="7036" y="6429"/>
                                      <a:pt x="7045" y="6475"/>
                                      <a:pt x="7045" y="6475"/>
                                    </a:cubicBezTo>
                                    <a:cubicBezTo>
                                      <a:pt x="7045" y="6522"/>
                                      <a:pt x="7045" y="6522"/>
                                      <a:pt x="7036" y="6522"/>
                                    </a:cubicBezTo>
                                    <a:cubicBezTo>
                                      <a:pt x="7026" y="6522"/>
                                      <a:pt x="7026" y="6475"/>
                                      <a:pt x="7017" y="6475"/>
                                    </a:cubicBezTo>
                                    <a:cubicBezTo>
                                      <a:pt x="7017" y="6475"/>
                                      <a:pt x="7017" y="6429"/>
                                      <a:pt x="7026" y="6429"/>
                                    </a:cubicBezTo>
                                    <a:close/>
                                    <a:moveTo>
                                      <a:pt x="6943" y="6938"/>
                                    </a:moveTo>
                                    <a:cubicBezTo>
                                      <a:pt x="6933" y="6984"/>
                                      <a:pt x="6943" y="6984"/>
                                      <a:pt x="6952" y="6892"/>
                                    </a:cubicBezTo>
                                    <a:cubicBezTo>
                                      <a:pt x="6961" y="6845"/>
                                      <a:pt x="6980" y="6753"/>
                                      <a:pt x="6980" y="6707"/>
                                    </a:cubicBezTo>
                                    <a:cubicBezTo>
                                      <a:pt x="6980" y="6614"/>
                                      <a:pt x="7008" y="6799"/>
                                      <a:pt x="7008" y="6892"/>
                                    </a:cubicBezTo>
                                    <a:cubicBezTo>
                                      <a:pt x="7008" y="6984"/>
                                      <a:pt x="6961" y="7169"/>
                                      <a:pt x="6943" y="7169"/>
                                    </a:cubicBezTo>
                                    <a:cubicBezTo>
                                      <a:pt x="6933" y="7169"/>
                                      <a:pt x="6924" y="6938"/>
                                      <a:pt x="6943" y="6938"/>
                                    </a:cubicBezTo>
                                    <a:cubicBezTo>
                                      <a:pt x="6952" y="6845"/>
                                      <a:pt x="6952" y="6892"/>
                                      <a:pt x="6943" y="6938"/>
                                    </a:cubicBezTo>
                                    <a:close/>
                                    <a:moveTo>
                                      <a:pt x="6933" y="2729"/>
                                    </a:moveTo>
                                    <a:cubicBezTo>
                                      <a:pt x="6933" y="2729"/>
                                      <a:pt x="6933" y="2775"/>
                                      <a:pt x="6924" y="2821"/>
                                    </a:cubicBezTo>
                                    <a:cubicBezTo>
                                      <a:pt x="6915" y="2868"/>
                                      <a:pt x="6905" y="2868"/>
                                      <a:pt x="6905" y="2821"/>
                                    </a:cubicBezTo>
                                    <a:cubicBezTo>
                                      <a:pt x="6905" y="2775"/>
                                      <a:pt x="6924" y="2683"/>
                                      <a:pt x="6933" y="2729"/>
                                    </a:cubicBezTo>
                                    <a:close/>
                                    <a:moveTo>
                                      <a:pt x="6877" y="3006"/>
                                    </a:moveTo>
                                    <a:cubicBezTo>
                                      <a:pt x="6887" y="2960"/>
                                      <a:pt x="6887" y="2960"/>
                                      <a:pt x="6896" y="2960"/>
                                    </a:cubicBezTo>
                                    <a:cubicBezTo>
                                      <a:pt x="6896" y="2960"/>
                                      <a:pt x="6905" y="3006"/>
                                      <a:pt x="6905" y="3006"/>
                                    </a:cubicBezTo>
                                    <a:cubicBezTo>
                                      <a:pt x="6905" y="3053"/>
                                      <a:pt x="6896" y="3053"/>
                                      <a:pt x="6887" y="3053"/>
                                    </a:cubicBezTo>
                                    <a:cubicBezTo>
                                      <a:pt x="6877" y="3053"/>
                                      <a:pt x="6877" y="3053"/>
                                      <a:pt x="6877" y="3006"/>
                                    </a:cubicBezTo>
                                    <a:close/>
                                    <a:moveTo>
                                      <a:pt x="6887" y="5967"/>
                                    </a:moveTo>
                                    <a:cubicBezTo>
                                      <a:pt x="6915" y="5874"/>
                                      <a:pt x="6924" y="5874"/>
                                      <a:pt x="6915" y="5967"/>
                                    </a:cubicBezTo>
                                    <a:cubicBezTo>
                                      <a:pt x="6905" y="6013"/>
                                      <a:pt x="6896" y="6013"/>
                                      <a:pt x="6887" y="6013"/>
                                    </a:cubicBezTo>
                                    <a:cubicBezTo>
                                      <a:pt x="6868" y="6013"/>
                                      <a:pt x="6877" y="6013"/>
                                      <a:pt x="6887" y="5967"/>
                                    </a:cubicBezTo>
                                    <a:close/>
                                    <a:moveTo>
                                      <a:pt x="6877" y="8002"/>
                                    </a:moveTo>
                                    <a:cubicBezTo>
                                      <a:pt x="6868" y="8094"/>
                                      <a:pt x="6849" y="8140"/>
                                      <a:pt x="6840" y="8140"/>
                                    </a:cubicBezTo>
                                    <a:cubicBezTo>
                                      <a:pt x="6822" y="8140"/>
                                      <a:pt x="6822" y="8094"/>
                                      <a:pt x="6840" y="7863"/>
                                    </a:cubicBezTo>
                                    <a:cubicBezTo>
                                      <a:pt x="6859" y="7678"/>
                                      <a:pt x="6859" y="7678"/>
                                      <a:pt x="6877" y="7770"/>
                                    </a:cubicBezTo>
                                    <a:cubicBezTo>
                                      <a:pt x="6887" y="7817"/>
                                      <a:pt x="6887" y="7909"/>
                                      <a:pt x="6877" y="8002"/>
                                    </a:cubicBezTo>
                                    <a:close/>
                                    <a:moveTo>
                                      <a:pt x="6868" y="6984"/>
                                    </a:moveTo>
                                    <a:cubicBezTo>
                                      <a:pt x="6868" y="7030"/>
                                      <a:pt x="6849" y="7030"/>
                                      <a:pt x="6840" y="7030"/>
                                    </a:cubicBezTo>
                                    <a:cubicBezTo>
                                      <a:pt x="6822" y="7030"/>
                                      <a:pt x="6812" y="6984"/>
                                      <a:pt x="6812" y="6984"/>
                                    </a:cubicBezTo>
                                    <a:cubicBezTo>
                                      <a:pt x="6812" y="6938"/>
                                      <a:pt x="6831" y="6938"/>
                                      <a:pt x="6840" y="6938"/>
                                    </a:cubicBezTo>
                                    <a:cubicBezTo>
                                      <a:pt x="6849" y="6938"/>
                                      <a:pt x="6868" y="6938"/>
                                      <a:pt x="6868" y="6984"/>
                                    </a:cubicBezTo>
                                    <a:close/>
                                    <a:moveTo>
                                      <a:pt x="6812" y="6568"/>
                                    </a:moveTo>
                                    <a:cubicBezTo>
                                      <a:pt x="6868" y="6475"/>
                                      <a:pt x="6868" y="6475"/>
                                      <a:pt x="6840" y="6614"/>
                                    </a:cubicBezTo>
                                    <a:cubicBezTo>
                                      <a:pt x="6822" y="6660"/>
                                      <a:pt x="6803" y="6707"/>
                                      <a:pt x="6794" y="6660"/>
                                    </a:cubicBezTo>
                                    <a:cubicBezTo>
                                      <a:pt x="6775" y="6660"/>
                                      <a:pt x="6784" y="6614"/>
                                      <a:pt x="6812" y="6568"/>
                                    </a:cubicBezTo>
                                    <a:close/>
                                    <a:moveTo>
                                      <a:pt x="6794" y="7400"/>
                                    </a:moveTo>
                                    <a:cubicBezTo>
                                      <a:pt x="6794" y="7447"/>
                                      <a:pt x="6784" y="7539"/>
                                      <a:pt x="6775" y="7539"/>
                                    </a:cubicBezTo>
                                    <a:cubicBezTo>
                                      <a:pt x="6747" y="7585"/>
                                      <a:pt x="6747" y="7678"/>
                                      <a:pt x="6775" y="7770"/>
                                    </a:cubicBezTo>
                                    <a:cubicBezTo>
                                      <a:pt x="6784" y="7817"/>
                                      <a:pt x="6784" y="7863"/>
                                      <a:pt x="6775" y="7863"/>
                                    </a:cubicBezTo>
                                    <a:cubicBezTo>
                                      <a:pt x="6766" y="7863"/>
                                      <a:pt x="6756" y="7817"/>
                                      <a:pt x="6756" y="7817"/>
                                    </a:cubicBezTo>
                                    <a:cubicBezTo>
                                      <a:pt x="6756" y="7770"/>
                                      <a:pt x="6747" y="7770"/>
                                      <a:pt x="6738" y="7770"/>
                                    </a:cubicBezTo>
                                    <a:cubicBezTo>
                                      <a:pt x="6701" y="7770"/>
                                      <a:pt x="6691" y="7678"/>
                                      <a:pt x="6719" y="7447"/>
                                    </a:cubicBezTo>
                                    <a:cubicBezTo>
                                      <a:pt x="6738" y="7262"/>
                                      <a:pt x="6747" y="7262"/>
                                      <a:pt x="6775" y="7262"/>
                                    </a:cubicBezTo>
                                    <a:cubicBezTo>
                                      <a:pt x="6775" y="7262"/>
                                      <a:pt x="6794" y="7354"/>
                                      <a:pt x="6794" y="7400"/>
                                    </a:cubicBezTo>
                                    <a:close/>
                                    <a:moveTo>
                                      <a:pt x="6775" y="7030"/>
                                    </a:moveTo>
                                    <a:cubicBezTo>
                                      <a:pt x="6775" y="7077"/>
                                      <a:pt x="6766" y="7077"/>
                                      <a:pt x="6756" y="7077"/>
                                    </a:cubicBezTo>
                                    <a:cubicBezTo>
                                      <a:pt x="6747" y="7077"/>
                                      <a:pt x="6738" y="7030"/>
                                      <a:pt x="6738" y="7030"/>
                                    </a:cubicBezTo>
                                    <a:cubicBezTo>
                                      <a:pt x="6738" y="6984"/>
                                      <a:pt x="6747" y="6984"/>
                                      <a:pt x="6756" y="6984"/>
                                    </a:cubicBezTo>
                                    <a:cubicBezTo>
                                      <a:pt x="6766" y="6984"/>
                                      <a:pt x="6775" y="7030"/>
                                      <a:pt x="6775" y="7030"/>
                                    </a:cubicBezTo>
                                    <a:close/>
                                    <a:moveTo>
                                      <a:pt x="6738" y="2220"/>
                                    </a:moveTo>
                                    <a:cubicBezTo>
                                      <a:pt x="6775" y="2220"/>
                                      <a:pt x="6775" y="2220"/>
                                      <a:pt x="6756" y="2266"/>
                                    </a:cubicBezTo>
                                    <a:cubicBezTo>
                                      <a:pt x="6728" y="2359"/>
                                      <a:pt x="6691" y="2359"/>
                                      <a:pt x="6691" y="2266"/>
                                    </a:cubicBezTo>
                                    <a:cubicBezTo>
                                      <a:pt x="6701" y="2266"/>
                                      <a:pt x="6719" y="2220"/>
                                      <a:pt x="6738" y="2220"/>
                                    </a:cubicBezTo>
                                    <a:close/>
                                    <a:moveTo>
                                      <a:pt x="6691" y="2451"/>
                                    </a:moveTo>
                                    <a:cubicBezTo>
                                      <a:pt x="6738" y="2498"/>
                                      <a:pt x="6775" y="2590"/>
                                      <a:pt x="6728" y="2590"/>
                                    </a:cubicBezTo>
                                    <a:cubicBezTo>
                                      <a:pt x="6719" y="2590"/>
                                      <a:pt x="6710" y="2636"/>
                                      <a:pt x="6710" y="2683"/>
                                    </a:cubicBezTo>
                                    <a:cubicBezTo>
                                      <a:pt x="6710" y="2821"/>
                                      <a:pt x="6673" y="2960"/>
                                      <a:pt x="6654" y="2914"/>
                                    </a:cubicBezTo>
                                    <a:cubicBezTo>
                                      <a:pt x="6645" y="2914"/>
                                      <a:pt x="6645" y="2821"/>
                                      <a:pt x="6654" y="2729"/>
                                    </a:cubicBezTo>
                                    <a:cubicBezTo>
                                      <a:pt x="6663" y="2636"/>
                                      <a:pt x="6654" y="2590"/>
                                      <a:pt x="6617" y="2498"/>
                                    </a:cubicBezTo>
                                    <a:cubicBezTo>
                                      <a:pt x="6580" y="2405"/>
                                      <a:pt x="6580" y="2359"/>
                                      <a:pt x="6598" y="2313"/>
                                    </a:cubicBezTo>
                                    <a:cubicBezTo>
                                      <a:pt x="6607" y="2266"/>
                                      <a:pt x="6626" y="2220"/>
                                      <a:pt x="6645" y="2220"/>
                                    </a:cubicBezTo>
                                    <a:cubicBezTo>
                                      <a:pt x="6663" y="2220"/>
                                      <a:pt x="6663" y="2220"/>
                                      <a:pt x="6654" y="2313"/>
                                    </a:cubicBezTo>
                                    <a:cubicBezTo>
                                      <a:pt x="6635" y="2405"/>
                                      <a:pt x="6645" y="2405"/>
                                      <a:pt x="6691" y="2451"/>
                                    </a:cubicBezTo>
                                    <a:close/>
                                    <a:moveTo>
                                      <a:pt x="6654" y="1943"/>
                                    </a:moveTo>
                                    <a:cubicBezTo>
                                      <a:pt x="6663" y="1989"/>
                                      <a:pt x="6654" y="1989"/>
                                      <a:pt x="6635" y="1989"/>
                                    </a:cubicBezTo>
                                    <a:cubicBezTo>
                                      <a:pt x="6617" y="1989"/>
                                      <a:pt x="6617" y="1943"/>
                                      <a:pt x="6617" y="1943"/>
                                    </a:cubicBezTo>
                                    <a:cubicBezTo>
                                      <a:pt x="6626" y="1896"/>
                                      <a:pt x="6626" y="1896"/>
                                      <a:pt x="6635" y="1896"/>
                                    </a:cubicBezTo>
                                    <a:cubicBezTo>
                                      <a:pt x="6645" y="1850"/>
                                      <a:pt x="6654" y="1896"/>
                                      <a:pt x="6654" y="1943"/>
                                    </a:cubicBezTo>
                                    <a:close/>
                                    <a:moveTo>
                                      <a:pt x="6580" y="1619"/>
                                    </a:moveTo>
                                    <a:lnTo>
                                      <a:pt x="6626" y="1619"/>
                                    </a:lnTo>
                                    <a:lnTo>
                                      <a:pt x="6589" y="1711"/>
                                    </a:lnTo>
                                    <a:cubicBezTo>
                                      <a:pt x="6561" y="1758"/>
                                      <a:pt x="6552" y="1804"/>
                                      <a:pt x="6580" y="1804"/>
                                    </a:cubicBezTo>
                                    <a:cubicBezTo>
                                      <a:pt x="6598" y="1804"/>
                                      <a:pt x="6607" y="1850"/>
                                      <a:pt x="6598" y="1896"/>
                                    </a:cubicBezTo>
                                    <a:cubicBezTo>
                                      <a:pt x="6589" y="1989"/>
                                      <a:pt x="6589" y="1989"/>
                                      <a:pt x="6570" y="1896"/>
                                    </a:cubicBezTo>
                                    <a:cubicBezTo>
                                      <a:pt x="6524" y="1711"/>
                                      <a:pt x="6533" y="1619"/>
                                      <a:pt x="6580" y="1619"/>
                                    </a:cubicBezTo>
                                    <a:close/>
                                    <a:moveTo>
                                      <a:pt x="6542" y="4255"/>
                                    </a:moveTo>
                                    <a:cubicBezTo>
                                      <a:pt x="6552" y="4255"/>
                                      <a:pt x="6561" y="4302"/>
                                      <a:pt x="6561" y="4302"/>
                                    </a:cubicBezTo>
                                    <a:cubicBezTo>
                                      <a:pt x="6561" y="4348"/>
                                      <a:pt x="6552" y="4348"/>
                                      <a:pt x="6533" y="4348"/>
                                    </a:cubicBezTo>
                                    <a:cubicBezTo>
                                      <a:pt x="6514" y="4348"/>
                                      <a:pt x="6514" y="4302"/>
                                      <a:pt x="6514" y="4302"/>
                                    </a:cubicBezTo>
                                    <a:cubicBezTo>
                                      <a:pt x="6514" y="4302"/>
                                      <a:pt x="6533" y="4255"/>
                                      <a:pt x="6542" y="4255"/>
                                    </a:cubicBezTo>
                                    <a:close/>
                                    <a:moveTo>
                                      <a:pt x="6505" y="7817"/>
                                    </a:moveTo>
                                    <a:cubicBezTo>
                                      <a:pt x="6487" y="7863"/>
                                      <a:pt x="6477" y="7863"/>
                                      <a:pt x="6468" y="7817"/>
                                    </a:cubicBezTo>
                                    <a:cubicBezTo>
                                      <a:pt x="6449" y="7770"/>
                                      <a:pt x="6459" y="7724"/>
                                      <a:pt x="6487" y="7724"/>
                                    </a:cubicBezTo>
                                    <a:cubicBezTo>
                                      <a:pt x="6514" y="7770"/>
                                      <a:pt x="6524" y="7770"/>
                                      <a:pt x="6505" y="7817"/>
                                    </a:cubicBezTo>
                                    <a:close/>
                                    <a:moveTo>
                                      <a:pt x="6031" y="12349"/>
                                    </a:moveTo>
                                    <a:cubicBezTo>
                                      <a:pt x="6031" y="12303"/>
                                      <a:pt x="6012" y="12303"/>
                                      <a:pt x="6012" y="12303"/>
                                    </a:cubicBezTo>
                                    <a:cubicBezTo>
                                      <a:pt x="5984" y="12349"/>
                                      <a:pt x="5993" y="12164"/>
                                      <a:pt x="6021" y="12072"/>
                                    </a:cubicBezTo>
                                    <a:cubicBezTo>
                                      <a:pt x="6049" y="11933"/>
                                      <a:pt x="6068" y="11979"/>
                                      <a:pt x="6049" y="12118"/>
                                    </a:cubicBezTo>
                                    <a:cubicBezTo>
                                      <a:pt x="6031" y="12211"/>
                                      <a:pt x="6031" y="12257"/>
                                      <a:pt x="6031" y="12349"/>
                                    </a:cubicBezTo>
                                    <a:cubicBezTo>
                                      <a:pt x="6040" y="12349"/>
                                      <a:pt x="6031" y="12349"/>
                                      <a:pt x="6031" y="12349"/>
                                    </a:cubicBezTo>
                                    <a:close/>
                                    <a:moveTo>
                                      <a:pt x="5816" y="8233"/>
                                    </a:moveTo>
                                    <a:cubicBezTo>
                                      <a:pt x="5798" y="8048"/>
                                      <a:pt x="5816" y="7817"/>
                                      <a:pt x="5835" y="7817"/>
                                    </a:cubicBezTo>
                                    <a:cubicBezTo>
                                      <a:pt x="5844" y="7817"/>
                                      <a:pt x="5844" y="7909"/>
                                      <a:pt x="5844" y="8002"/>
                                    </a:cubicBezTo>
                                    <a:cubicBezTo>
                                      <a:pt x="5835" y="8140"/>
                                      <a:pt x="5835" y="8187"/>
                                      <a:pt x="5854" y="8140"/>
                                    </a:cubicBezTo>
                                    <a:cubicBezTo>
                                      <a:pt x="5891" y="8094"/>
                                      <a:pt x="5965" y="8510"/>
                                      <a:pt x="5947" y="8696"/>
                                    </a:cubicBezTo>
                                    <a:cubicBezTo>
                                      <a:pt x="5937" y="8788"/>
                                      <a:pt x="5928" y="8834"/>
                                      <a:pt x="5919" y="8788"/>
                                    </a:cubicBezTo>
                                    <a:cubicBezTo>
                                      <a:pt x="5910" y="8788"/>
                                      <a:pt x="5900" y="8788"/>
                                      <a:pt x="5900" y="8834"/>
                                    </a:cubicBezTo>
                                    <a:cubicBezTo>
                                      <a:pt x="5910" y="8973"/>
                                      <a:pt x="5835" y="8464"/>
                                      <a:pt x="5816" y="8233"/>
                                    </a:cubicBezTo>
                                    <a:close/>
                                    <a:moveTo>
                                      <a:pt x="5910" y="10731"/>
                                    </a:moveTo>
                                    <a:lnTo>
                                      <a:pt x="5910" y="10731"/>
                                    </a:lnTo>
                                    <a:cubicBezTo>
                                      <a:pt x="5891" y="10777"/>
                                      <a:pt x="5882" y="10684"/>
                                      <a:pt x="5891" y="10638"/>
                                    </a:cubicBezTo>
                                    <a:cubicBezTo>
                                      <a:pt x="5900" y="10592"/>
                                      <a:pt x="5900" y="10592"/>
                                      <a:pt x="5910" y="10638"/>
                                    </a:cubicBezTo>
                                    <a:cubicBezTo>
                                      <a:pt x="5910" y="10684"/>
                                      <a:pt x="5910" y="10731"/>
                                      <a:pt x="5910" y="10731"/>
                                    </a:cubicBezTo>
                                    <a:close/>
                                    <a:moveTo>
                                      <a:pt x="5723" y="12164"/>
                                    </a:moveTo>
                                    <a:cubicBezTo>
                                      <a:pt x="5723" y="12164"/>
                                      <a:pt x="5714" y="12211"/>
                                      <a:pt x="5695" y="12257"/>
                                    </a:cubicBezTo>
                                    <a:cubicBezTo>
                                      <a:pt x="5677" y="12303"/>
                                      <a:pt x="5668" y="12303"/>
                                      <a:pt x="5668" y="12257"/>
                                    </a:cubicBezTo>
                                    <a:cubicBezTo>
                                      <a:pt x="5668" y="12211"/>
                                      <a:pt x="5658" y="12211"/>
                                      <a:pt x="5649" y="12211"/>
                                    </a:cubicBezTo>
                                    <a:cubicBezTo>
                                      <a:pt x="5640" y="12211"/>
                                      <a:pt x="5640" y="12211"/>
                                      <a:pt x="5640" y="12164"/>
                                    </a:cubicBezTo>
                                    <a:cubicBezTo>
                                      <a:pt x="5649" y="12118"/>
                                      <a:pt x="5649" y="12072"/>
                                      <a:pt x="5658" y="12118"/>
                                    </a:cubicBezTo>
                                    <a:cubicBezTo>
                                      <a:pt x="5658" y="12164"/>
                                      <a:pt x="5677" y="12118"/>
                                      <a:pt x="5705" y="12026"/>
                                    </a:cubicBezTo>
                                    <a:cubicBezTo>
                                      <a:pt x="5723" y="11933"/>
                                      <a:pt x="5751" y="11887"/>
                                      <a:pt x="5761" y="11933"/>
                                    </a:cubicBezTo>
                                    <a:cubicBezTo>
                                      <a:pt x="5770" y="11979"/>
                                      <a:pt x="5770" y="11979"/>
                                      <a:pt x="5742" y="12026"/>
                                    </a:cubicBezTo>
                                    <a:cubicBezTo>
                                      <a:pt x="5733" y="12118"/>
                                      <a:pt x="5723" y="12164"/>
                                      <a:pt x="5723" y="12164"/>
                                    </a:cubicBezTo>
                                    <a:close/>
                                    <a:moveTo>
                                      <a:pt x="5491" y="12581"/>
                                    </a:moveTo>
                                    <a:cubicBezTo>
                                      <a:pt x="5528" y="12673"/>
                                      <a:pt x="5537" y="12719"/>
                                      <a:pt x="5509" y="12766"/>
                                    </a:cubicBezTo>
                                    <a:cubicBezTo>
                                      <a:pt x="5500" y="12766"/>
                                      <a:pt x="5491" y="12766"/>
                                      <a:pt x="5491" y="12719"/>
                                    </a:cubicBezTo>
                                    <a:cubicBezTo>
                                      <a:pt x="5491" y="12673"/>
                                      <a:pt x="5481" y="12673"/>
                                      <a:pt x="5463" y="12719"/>
                                    </a:cubicBezTo>
                                    <a:cubicBezTo>
                                      <a:pt x="5444" y="12766"/>
                                      <a:pt x="5435" y="12766"/>
                                      <a:pt x="5416" y="12719"/>
                                    </a:cubicBezTo>
                                    <a:cubicBezTo>
                                      <a:pt x="5379" y="12627"/>
                                      <a:pt x="5342" y="12303"/>
                                      <a:pt x="5351" y="12257"/>
                                    </a:cubicBezTo>
                                    <a:cubicBezTo>
                                      <a:pt x="5370" y="12164"/>
                                      <a:pt x="5388" y="12211"/>
                                      <a:pt x="5388" y="12349"/>
                                    </a:cubicBezTo>
                                    <a:lnTo>
                                      <a:pt x="5379" y="12488"/>
                                    </a:lnTo>
                                    <a:lnTo>
                                      <a:pt x="5398" y="12349"/>
                                    </a:lnTo>
                                    <a:cubicBezTo>
                                      <a:pt x="5416" y="12211"/>
                                      <a:pt x="5491" y="12118"/>
                                      <a:pt x="5509" y="12211"/>
                                    </a:cubicBezTo>
                                    <a:cubicBezTo>
                                      <a:pt x="5509" y="12257"/>
                                      <a:pt x="5528" y="12257"/>
                                      <a:pt x="5537" y="12257"/>
                                    </a:cubicBezTo>
                                    <a:lnTo>
                                      <a:pt x="5537" y="12257"/>
                                    </a:lnTo>
                                    <a:cubicBezTo>
                                      <a:pt x="5547" y="12257"/>
                                      <a:pt x="5556" y="12257"/>
                                      <a:pt x="5556" y="12303"/>
                                    </a:cubicBezTo>
                                    <a:cubicBezTo>
                                      <a:pt x="5556" y="12396"/>
                                      <a:pt x="5509" y="12488"/>
                                      <a:pt x="5481" y="12534"/>
                                    </a:cubicBezTo>
                                    <a:cubicBezTo>
                                      <a:pt x="5463" y="12534"/>
                                      <a:pt x="5463" y="12534"/>
                                      <a:pt x="5491" y="12581"/>
                                    </a:cubicBezTo>
                                    <a:close/>
                                    <a:moveTo>
                                      <a:pt x="5137" y="13413"/>
                                    </a:moveTo>
                                    <a:cubicBezTo>
                                      <a:pt x="5165" y="13413"/>
                                      <a:pt x="5193" y="13460"/>
                                      <a:pt x="5212" y="13552"/>
                                    </a:cubicBezTo>
                                    <a:cubicBezTo>
                                      <a:pt x="5249" y="13737"/>
                                      <a:pt x="5239" y="13737"/>
                                      <a:pt x="5165" y="13598"/>
                                    </a:cubicBezTo>
                                    <a:cubicBezTo>
                                      <a:pt x="5091" y="13413"/>
                                      <a:pt x="5091" y="13413"/>
                                      <a:pt x="5137" y="13413"/>
                                    </a:cubicBezTo>
                                    <a:close/>
                                    <a:moveTo>
                                      <a:pt x="5146" y="14200"/>
                                    </a:moveTo>
                                    <a:cubicBezTo>
                                      <a:pt x="5146" y="14292"/>
                                      <a:pt x="5035" y="14385"/>
                                      <a:pt x="4998" y="14292"/>
                                    </a:cubicBezTo>
                                    <a:cubicBezTo>
                                      <a:pt x="4970" y="14246"/>
                                      <a:pt x="4970" y="14153"/>
                                      <a:pt x="5016" y="13968"/>
                                    </a:cubicBezTo>
                                    <a:cubicBezTo>
                                      <a:pt x="5044" y="13830"/>
                                      <a:pt x="5063" y="13830"/>
                                      <a:pt x="5109" y="14015"/>
                                    </a:cubicBezTo>
                                    <a:lnTo>
                                      <a:pt x="5109" y="14015"/>
                                    </a:lnTo>
                                    <a:cubicBezTo>
                                      <a:pt x="5128" y="14107"/>
                                      <a:pt x="5146" y="14200"/>
                                      <a:pt x="5146" y="14200"/>
                                    </a:cubicBezTo>
                                    <a:close/>
                                    <a:moveTo>
                                      <a:pt x="5184" y="14708"/>
                                    </a:moveTo>
                                    <a:cubicBezTo>
                                      <a:pt x="5230" y="14616"/>
                                      <a:pt x="5267" y="14570"/>
                                      <a:pt x="5267" y="14616"/>
                                    </a:cubicBezTo>
                                    <a:cubicBezTo>
                                      <a:pt x="5267" y="14616"/>
                                      <a:pt x="5249" y="14708"/>
                                      <a:pt x="5221" y="14755"/>
                                    </a:cubicBezTo>
                                    <a:cubicBezTo>
                                      <a:pt x="5156" y="14893"/>
                                      <a:pt x="5118" y="14847"/>
                                      <a:pt x="5184" y="14708"/>
                                    </a:cubicBezTo>
                                    <a:close/>
                                    <a:moveTo>
                                      <a:pt x="5249" y="14847"/>
                                    </a:moveTo>
                                    <a:cubicBezTo>
                                      <a:pt x="5323" y="14708"/>
                                      <a:pt x="5333" y="14708"/>
                                      <a:pt x="5342" y="14801"/>
                                    </a:cubicBezTo>
                                    <a:cubicBezTo>
                                      <a:pt x="5351" y="14847"/>
                                      <a:pt x="5323" y="14893"/>
                                      <a:pt x="5239" y="14940"/>
                                    </a:cubicBezTo>
                                    <a:lnTo>
                                      <a:pt x="5184" y="14986"/>
                                    </a:lnTo>
                                    <a:lnTo>
                                      <a:pt x="5249" y="14847"/>
                                    </a:lnTo>
                                    <a:close/>
                                    <a:moveTo>
                                      <a:pt x="5305" y="13413"/>
                                    </a:moveTo>
                                    <a:cubicBezTo>
                                      <a:pt x="5314" y="13413"/>
                                      <a:pt x="5323" y="13460"/>
                                      <a:pt x="5333" y="13460"/>
                                    </a:cubicBezTo>
                                    <a:cubicBezTo>
                                      <a:pt x="5342" y="13506"/>
                                      <a:pt x="5333" y="13506"/>
                                      <a:pt x="5314" y="13506"/>
                                    </a:cubicBezTo>
                                    <a:cubicBezTo>
                                      <a:pt x="5286" y="13460"/>
                                      <a:pt x="5277" y="13413"/>
                                      <a:pt x="5305" y="13413"/>
                                    </a:cubicBezTo>
                                    <a:close/>
                                    <a:moveTo>
                                      <a:pt x="5323" y="13275"/>
                                    </a:moveTo>
                                    <a:cubicBezTo>
                                      <a:pt x="5323" y="13182"/>
                                      <a:pt x="5323" y="13182"/>
                                      <a:pt x="5295" y="13275"/>
                                    </a:cubicBezTo>
                                    <a:cubicBezTo>
                                      <a:pt x="5286" y="13321"/>
                                      <a:pt x="5267" y="13413"/>
                                      <a:pt x="5267" y="13460"/>
                                    </a:cubicBezTo>
                                    <a:cubicBezTo>
                                      <a:pt x="5267" y="13598"/>
                                      <a:pt x="5230" y="13598"/>
                                      <a:pt x="5202" y="13460"/>
                                    </a:cubicBezTo>
                                    <a:cubicBezTo>
                                      <a:pt x="5193" y="13413"/>
                                      <a:pt x="5156" y="13321"/>
                                      <a:pt x="5118" y="13321"/>
                                    </a:cubicBezTo>
                                    <a:cubicBezTo>
                                      <a:pt x="5081" y="13275"/>
                                      <a:pt x="5035" y="13228"/>
                                      <a:pt x="5016" y="13136"/>
                                    </a:cubicBezTo>
                                    <a:cubicBezTo>
                                      <a:pt x="4998" y="13043"/>
                                      <a:pt x="4970" y="12997"/>
                                      <a:pt x="4970" y="12997"/>
                                    </a:cubicBezTo>
                                    <a:cubicBezTo>
                                      <a:pt x="4970" y="12997"/>
                                      <a:pt x="4942" y="12951"/>
                                      <a:pt x="4923" y="12858"/>
                                    </a:cubicBezTo>
                                    <a:lnTo>
                                      <a:pt x="4877" y="12720"/>
                                    </a:lnTo>
                                    <a:lnTo>
                                      <a:pt x="4923" y="12535"/>
                                    </a:lnTo>
                                    <a:cubicBezTo>
                                      <a:pt x="4951" y="12442"/>
                                      <a:pt x="4960" y="12349"/>
                                      <a:pt x="4960" y="12349"/>
                                    </a:cubicBezTo>
                                    <a:cubicBezTo>
                                      <a:pt x="4960" y="12349"/>
                                      <a:pt x="4960" y="12257"/>
                                      <a:pt x="4970" y="12164"/>
                                    </a:cubicBezTo>
                                    <a:cubicBezTo>
                                      <a:pt x="4988" y="11979"/>
                                      <a:pt x="5035" y="11933"/>
                                      <a:pt x="5072" y="12118"/>
                                    </a:cubicBezTo>
                                    <a:lnTo>
                                      <a:pt x="5072" y="12118"/>
                                    </a:lnTo>
                                    <a:cubicBezTo>
                                      <a:pt x="5091" y="12211"/>
                                      <a:pt x="5091" y="12211"/>
                                      <a:pt x="5053" y="12164"/>
                                    </a:cubicBezTo>
                                    <a:cubicBezTo>
                                      <a:pt x="5016" y="12118"/>
                                      <a:pt x="5016" y="12118"/>
                                      <a:pt x="5044" y="12211"/>
                                    </a:cubicBezTo>
                                    <a:cubicBezTo>
                                      <a:pt x="5063" y="12257"/>
                                      <a:pt x="5081" y="12257"/>
                                      <a:pt x="5100" y="12257"/>
                                    </a:cubicBezTo>
                                    <a:cubicBezTo>
                                      <a:pt x="5128" y="12257"/>
                                      <a:pt x="5128" y="12303"/>
                                      <a:pt x="5128" y="12535"/>
                                    </a:cubicBezTo>
                                    <a:cubicBezTo>
                                      <a:pt x="5128" y="12812"/>
                                      <a:pt x="5128" y="12812"/>
                                      <a:pt x="5156" y="12720"/>
                                    </a:cubicBezTo>
                                    <a:cubicBezTo>
                                      <a:pt x="5184" y="12581"/>
                                      <a:pt x="5184" y="12581"/>
                                      <a:pt x="5202" y="12720"/>
                                    </a:cubicBezTo>
                                    <a:cubicBezTo>
                                      <a:pt x="5212" y="12766"/>
                                      <a:pt x="5221" y="12905"/>
                                      <a:pt x="5212" y="12951"/>
                                    </a:cubicBezTo>
                                    <a:cubicBezTo>
                                      <a:pt x="5202" y="13043"/>
                                      <a:pt x="5212" y="13090"/>
                                      <a:pt x="5239" y="13090"/>
                                    </a:cubicBezTo>
                                    <a:cubicBezTo>
                                      <a:pt x="5258" y="13090"/>
                                      <a:pt x="5286" y="13136"/>
                                      <a:pt x="5305" y="13182"/>
                                    </a:cubicBezTo>
                                    <a:cubicBezTo>
                                      <a:pt x="5314" y="13228"/>
                                      <a:pt x="5342" y="13275"/>
                                      <a:pt x="5370" y="13321"/>
                                    </a:cubicBezTo>
                                    <a:cubicBezTo>
                                      <a:pt x="5398" y="13367"/>
                                      <a:pt x="5407" y="13413"/>
                                      <a:pt x="5407" y="13460"/>
                                    </a:cubicBezTo>
                                    <a:cubicBezTo>
                                      <a:pt x="5379" y="13367"/>
                                      <a:pt x="5323" y="13367"/>
                                      <a:pt x="5323" y="13275"/>
                                    </a:cubicBezTo>
                                    <a:close/>
                                    <a:moveTo>
                                      <a:pt x="4774" y="10638"/>
                                    </a:moveTo>
                                    <a:cubicBezTo>
                                      <a:pt x="4783" y="10638"/>
                                      <a:pt x="4793" y="10684"/>
                                      <a:pt x="4793" y="10684"/>
                                    </a:cubicBezTo>
                                    <a:cubicBezTo>
                                      <a:pt x="4793" y="10731"/>
                                      <a:pt x="4783" y="10731"/>
                                      <a:pt x="4774" y="10731"/>
                                    </a:cubicBezTo>
                                    <a:cubicBezTo>
                                      <a:pt x="4765" y="10731"/>
                                      <a:pt x="4756" y="10684"/>
                                      <a:pt x="4756" y="10684"/>
                                    </a:cubicBezTo>
                                    <a:cubicBezTo>
                                      <a:pt x="4765" y="10684"/>
                                      <a:pt x="4774" y="10638"/>
                                      <a:pt x="4774" y="10638"/>
                                    </a:cubicBezTo>
                                    <a:close/>
                                    <a:moveTo>
                                      <a:pt x="4746" y="9204"/>
                                    </a:moveTo>
                                    <a:cubicBezTo>
                                      <a:pt x="4746" y="9158"/>
                                      <a:pt x="4746" y="9158"/>
                                      <a:pt x="4765" y="9158"/>
                                    </a:cubicBezTo>
                                    <a:cubicBezTo>
                                      <a:pt x="4774" y="9158"/>
                                      <a:pt x="4793" y="9204"/>
                                      <a:pt x="4793" y="9251"/>
                                    </a:cubicBezTo>
                                    <a:cubicBezTo>
                                      <a:pt x="4793" y="9297"/>
                                      <a:pt x="4793" y="9297"/>
                                      <a:pt x="4774" y="9297"/>
                                    </a:cubicBezTo>
                                    <a:cubicBezTo>
                                      <a:pt x="4765" y="9297"/>
                                      <a:pt x="4756" y="9251"/>
                                      <a:pt x="4746" y="9204"/>
                                    </a:cubicBezTo>
                                    <a:close/>
                                    <a:moveTo>
                                      <a:pt x="4783" y="8233"/>
                                    </a:moveTo>
                                    <a:cubicBezTo>
                                      <a:pt x="4774" y="8187"/>
                                      <a:pt x="4756" y="8094"/>
                                      <a:pt x="4756" y="8002"/>
                                    </a:cubicBezTo>
                                    <a:cubicBezTo>
                                      <a:pt x="4756" y="7909"/>
                                      <a:pt x="4746" y="7863"/>
                                      <a:pt x="4746" y="7909"/>
                                    </a:cubicBezTo>
                                    <a:cubicBezTo>
                                      <a:pt x="4737" y="7909"/>
                                      <a:pt x="4728" y="7909"/>
                                      <a:pt x="4709" y="7817"/>
                                    </a:cubicBezTo>
                                    <a:lnTo>
                                      <a:pt x="4690" y="7678"/>
                                    </a:lnTo>
                                    <a:lnTo>
                                      <a:pt x="4700" y="7817"/>
                                    </a:lnTo>
                                    <a:cubicBezTo>
                                      <a:pt x="4709" y="7909"/>
                                      <a:pt x="4690" y="7817"/>
                                      <a:pt x="4662" y="7585"/>
                                    </a:cubicBezTo>
                                    <a:cubicBezTo>
                                      <a:pt x="4616" y="7262"/>
                                      <a:pt x="4616" y="7215"/>
                                      <a:pt x="4644" y="7077"/>
                                    </a:cubicBezTo>
                                    <a:cubicBezTo>
                                      <a:pt x="4662" y="6984"/>
                                      <a:pt x="4690" y="6799"/>
                                      <a:pt x="4718" y="6660"/>
                                    </a:cubicBezTo>
                                    <a:cubicBezTo>
                                      <a:pt x="4746" y="6522"/>
                                      <a:pt x="4765" y="6383"/>
                                      <a:pt x="4774" y="6383"/>
                                    </a:cubicBezTo>
                                    <a:cubicBezTo>
                                      <a:pt x="4774" y="6383"/>
                                      <a:pt x="4793" y="6383"/>
                                      <a:pt x="4802" y="6429"/>
                                    </a:cubicBezTo>
                                    <a:lnTo>
                                      <a:pt x="4802" y="6429"/>
                                    </a:lnTo>
                                    <a:cubicBezTo>
                                      <a:pt x="4830" y="6475"/>
                                      <a:pt x="4839" y="6660"/>
                                      <a:pt x="4811" y="6753"/>
                                    </a:cubicBezTo>
                                    <a:cubicBezTo>
                                      <a:pt x="4793" y="6799"/>
                                      <a:pt x="4793" y="6845"/>
                                      <a:pt x="4811" y="6892"/>
                                    </a:cubicBezTo>
                                    <a:cubicBezTo>
                                      <a:pt x="4830" y="6938"/>
                                      <a:pt x="4830" y="6938"/>
                                      <a:pt x="4821" y="6845"/>
                                    </a:cubicBezTo>
                                    <a:cubicBezTo>
                                      <a:pt x="4811" y="6799"/>
                                      <a:pt x="4821" y="6707"/>
                                      <a:pt x="4839" y="6660"/>
                                    </a:cubicBezTo>
                                    <a:cubicBezTo>
                                      <a:pt x="4858" y="6614"/>
                                      <a:pt x="4877" y="6614"/>
                                      <a:pt x="4932" y="6845"/>
                                    </a:cubicBezTo>
                                    <a:cubicBezTo>
                                      <a:pt x="5007" y="7123"/>
                                      <a:pt x="5016" y="7215"/>
                                      <a:pt x="4970" y="7262"/>
                                    </a:cubicBezTo>
                                    <a:cubicBezTo>
                                      <a:pt x="4951" y="7262"/>
                                      <a:pt x="4942" y="7308"/>
                                      <a:pt x="4942" y="7354"/>
                                    </a:cubicBezTo>
                                    <a:cubicBezTo>
                                      <a:pt x="4951" y="7400"/>
                                      <a:pt x="4886" y="7909"/>
                                      <a:pt x="4830" y="8187"/>
                                    </a:cubicBezTo>
                                    <a:cubicBezTo>
                                      <a:pt x="4821" y="8279"/>
                                      <a:pt x="4811" y="8279"/>
                                      <a:pt x="4783" y="8233"/>
                                    </a:cubicBezTo>
                                    <a:close/>
                                    <a:moveTo>
                                      <a:pt x="4746" y="10499"/>
                                    </a:moveTo>
                                    <a:cubicBezTo>
                                      <a:pt x="4746" y="10546"/>
                                      <a:pt x="4746" y="10546"/>
                                      <a:pt x="4737" y="10546"/>
                                    </a:cubicBezTo>
                                    <a:cubicBezTo>
                                      <a:pt x="4737" y="10546"/>
                                      <a:pt x="4728" y="10499"/>
                                      <a:pt x="4718" y="10499"/>
                                    </a:cubicBezTo>
                                    <a:cubicBezTo>
                                      <a:pt x="4709" y="10453"/>
                                      <a:pt x="4718" y="10453"/>
                                      <a:pt x="4728" y="10453"/>
                                    </a:cubicBezTo>
                                    <a:cubicBezTo>
                                      <a:pt x="4737" y="10453"/>
                                      <a:pt x="4746" y="10499"/>
                                      <a:pt x="4746" y="10499"/>
                                    </a:cubicBezTo>
                                    <a:close/>
                                    <a:moveTo>
                                      <a:pt x="4672" y="9574"/>
                                    </a:moveTo>
                                    <a:cubicBezTo>
                                      <a:pt x="4662" y="9574"/>
                                      <a:pt x="4607" y="9204"/>
                                      <a:pt x="4607" y="9112"/>
                                    </a:cubicBezTo>
                                    <a:cubicBezTo>
                                      <a:pt x="4607" y="9019"/>
                                      <a:pt x="4635" y="9158"/>
                                      <a:pt x="4672" y="9389"/>
                                    </a:cubicBezTo>
                                    <a:lnTo>
                                      <a:pt x="4672" y="9389"/>
                                    </a:lnTo>
                                    <a:cubicBezTo>
                                      <a:pt x="4709" y="9667"/>
                                      <a:pt x="4709" y="9759"/>
                                      <a:pt x="4690" y="9713"/>
                                    </a:cubicBezTo>
                                    <a:cubicBezTo>
                                      <a:pt x="4681" y="9713"/>
                                      <a:pt x="4681" y="9667"/>
                                      <a:pt x="4681" y="9621"/>
                                    </a:cubicBezTo>
                                    <a:cubicBezTo>
                                      <a:pt x="4681" y="9574"/>
                                      <a:pt x="4681" y="9574"/>
                                      <a:pt x="4672" y="9574"/>
                                    </a:cubicBezTo>
                                    <a:close/>
                                    <a:moveTo>
                                      <a:pt x="4551" y="11979"/>
                                    </a:moveTo>
                                    <a:cubicBezTo>
                                      <a:pt x="4569" y="12072"/>
                                      <a:pt x="4579" y="12164"/>
                                      <a:pt x="4551" y="12164"/>
                                    </a:cubicBezTo>
                                    <a:cubicBezTo>
                                      <a:pt x="4541" y="12164"/>
                                      <a:pt x="4523" y="12118"/>
                                      <a:pt x="4514" y="12026"/>
                                    </a:cubicBezTo>
                                    <a:cubicBezTo>
                                      <a:pt x="4495" y="11933"/>
                                      <a:pt x="4504" y="11887"/>
                                      <a:pt x="4523" y="11794"/>
                                    </a:cubicBezTo>
                                    <a:cubicBezTo>
                                      <a:pt x="4551" y="11702"/>
                                      <a:pt x="4551" y="11702"/>
                                      <a:pt x="4523" y="11748"/>
                                    </a:cubicBezTo>
                                    <a:cubicBezTo>
                                      <a:pt x="4495" y="11794"/>
                                      <a:pt x="4495" y="11748"/>
                                      <a:pt x="4523" y="11563"/>
                                    </a:cubicBezTo>
                                    <a:cubicBezTo>
                                      <a:pt x="4551" y="11332"/>
                                      <a:pt x="4579" y="11286"/>
                                      <a:pt x="4569" y="11517"/>
                                    </a:cubicBezTo>
                                    <a:lnTo>
                                      <a:pt x="4569" y="11517"/>
                                    </a:lnTo>
                                    <a:cubicBezTo>
                                      <a:pt x="4560" y="11609"/>
                                      <a:pt x="4569" y="11656"/>
                                      <a:pt x="4588" y="11656"/>
                                    </a:cubicBezTo>
                                    <a:cubicBezTo>
                                      <a:pt x="4607" y="11656"/>
                                      <a:pt x="4607" y="11656"/>
                                      <a:pt x="4588" y="11748"/>
                                    </a:cubicBezTo>
                                    <a:cubicBezTo>
                                      <a:pt x="4569" y="11841"/>
                                      <a:pt x="4569" y="11841"/>
                                      <a:pt x="4597" y="11841"/>
                                    </a:cubicBezTo>
                                    <a:cubicBezTo>
                                      <a:pt x="4644" y="11841"/>
                                      <a:pt x="4653" y="11933"/>
                                      <a:pt x="4625" y="12026"/>
                                    </a:cubicBezTo>
                                    <a:cubicBezTo>
                                      <a:pt x="4607" y="12072"/>
                                      <a:pt x="4597" y="12072"/>
                                      <a:pt x="4569" y="11979"/>
                                    </a:cubicBezTo>
                                    <a:cubicBezTo>
                                      <a:pt x="4551" y="11887"/>
                                      <a:pt x="4532" y="11841"/>
                                      <a:pt x="4532" y="11887"/>
                                    </a:cubicBezTo>
                                    <a:cubicBezTo>
                                      <a:pt x="4532" y="11933"/>
                                      <a:pt x="4541" y="11933"/>
                                      <a:pt x="4551" y="11979"/>
                                    </a:cubicBezTo>
                                    <a:close/>
                                    <a:moveTo>
                                      <a:pt x="4355" y="10869"/>
                                    </a:moveTo>
                                    <a:cubicBezTo>
                                      <a:pt x="4337" y="10869"/>
                                      <a:pt x="4327" y="10869"/>
                                      <a:pt x="4318" y="10823"/>
                                    </a:cubicBezTo>
                                    <a:cubicBezTo>
                                      <a:pt x="4309" y="10777"/>
                                      <a:pt x="4337" y="10731"/>
                                      <a:pt x="4402" y="10731"/>
                                    </a:cubicBezTo>
                                    <a:cubicBezTo>
                                      <a:pt x="4486" y="10731"/>
                                      <a:pt x="4486" y="10731"/>
                                      <a:pt x="4523" y="10962"/>
                                    </a:cubicBezTo>
                                    <a:cubicBezTo>
                                      <a:pt x="4560" y="11239"/>
                                      <a:pt x="4560" y="11378"/>
                                      <a:pt x="4504" y="11563"/>
                                    </a:cubicBezTo>
                                    <a:cubicBezTo>
                                      <a:pt x="4476" y="11656"/>
                                      <a:pt x="4467" y="11656"/>
                                      <a:pt x="4448" y="11609"/>
                                    </a:cubicBezTo>
                                    <a:cubicBezTo>
                                      <a:pt x="4411" y="11517"/>
                                      <a:pt x="4365" y="11008"/>
                                      <a:pt x="4374" y="10916"/>
                                    </a:cubicBezTo>
                                    <a:cubicBezTo>
                                      <a:pt x="4383" y="10916"/>
                                      <a:pt x="4374" y="10869"/>
                                      <a:pt x="4355" y="10869"/>
                                    </a:cubicBezTo>
                                    <a:close/>
                                    <a:moveTo>
                                      <a:pt x="4411" y="7400"/>
                                    </a:moveTo>
                                    <a:cubicBezTo>
                                      <a:pt x="4411" y="7308"/>
                                      <a:pt x="4411" y="7215"/>
                                      <a:pt x="4421" y="7215"/>
                                    </a:cubicBezTo>
                                    <a:cubicBezTo>
                                      <a:pt x="4439" y="7123"/>
                                      <a:pt x="4439" y="7215"/>
                                      <a:pt x="4430" y="7400"/>
                                    </a:cubicBezTo>
                                    <a:lnTo>
                                      <a:pt x="4430" y="7400"/>
                                    </a:lnTo>
                                    <a:cubicBezTo>
                                      <a:pt x="4411" y="7539"/>
                                      <a:pt x="4411" y="7539"/>
                                      <a:pt x="4411" y="7400"/>
                                    </a:cubicBezTo>
                                    <a:close/>
                                    <a:moveTo>
                                      <a:pt x="4458" y="7678"/>
                                    </a:moveTo>
                                    <a:cubicBezTo>
                                      <a:pt x="4495" y="7632"/>
                                      <a:pt x="4514" y="7724"/>
                                      <a:pt x="4495" y="7863"/>
                                    </a:cubicBezTo>
                                    <a:cubicBezTo>
                                      <a:pt x="4486" y="7955"/>
                                      <a:pt x="4439" y="8002"/>
                                      <a:pt x="4439" y="7909"/>
                                    </a:cubicBezTo>
                                    <a:cubicBezTo>
                                      <a:pt x="4439" y="7909"/>
                                      <a:pt x="4439" y="7863"/>
                                      <a:pt x="4430" y="7817"/>
                                    </a:cubicBezTo>
                                    <a:cubicBezTo>
                                      <a:pt x="4430" y="7724"/>
                                      <a:pt x="4439" y="7678"/>
                                      <a:pt x="4458" y="7678"/>
                                    </a:cubicBezTo>
                                    <a:close/>
                                    <a:moveTo>
                                      <a:pt x="4737" y="5550"/>
                                    </a:moveTo>
                                    <a:cubicBezTo>
                                      <a:pt x="4728" y="5689"/>
                                      <a:pt x="4718" y="5643"/>
                                      <a:pt x="4718" y="5504"/>
                                    </a:cubicBezTo>
                                    <a:cubicBezTo>
                                      <a:pt x="4718" y="5458"/>
                                      <a:pt x="4728" y="5412"/>
                                      <a:pt x="4737" y="5412"/>
                                    </a:cubicBezTo>
                                    <a:cubicBezTo>
                                      <a:pt x="4737" y="5458"/>
                                      <a:pt x="4746" y="5504"/>
                                      <a:pt x="4737" y="5550"/>
                                    </a:cubicBezTo>
                                    <a:close/>
                                    <a:moveTo>
                                      <a:pt x="4746" y="5782"/>
                                    </a:moveTo>
                                    <a:cubicBezTo>
                                      <a:pt x="4774" y="5735"/>
                                      <a:pt x="4811" y="5874"/>
                                      <a:pt x="4811" y="6013"/>
                                    </a:cubicBezTo>
                                    <a:cubicBezTo>
                                      <a:pt x="4811" y="6105"/>
                                      <a:pt x="4802" y="6105"/>
                                      <a:pt x="4756" y="5967"/>
                                    </a:cubicBezTo>
                                    <a:cubicBezTo>
                                      <a:pt x="4728" y="5828"/>
                                      <a:pt x="4728" y="5828"/>
                                      <a:pt x="4746" y="5782"/>
                                    </a:cubicBezTo>
                                    <a:close/>
                                    <a:moveTo>
                                      <a:pt x="4728" y="6013"/>
                                    </a:moveTo>
                                    <a:cubicBezTo>
                                      <a:pt x="4746" y="6105"/>
                                      <a:pt x="4756" y="6198"/>
                                      <a:pt x="4756" y="6198"/>
                                    </a:cubicBezTo>
                                    <a:cubicBezTo>
                                      <a:pt x="4737" y="6198"/>
                                      <a:pt x="4653" y="5920"/>
                                      <a:pt x="4662" y="5874"/>
                                    </a:cubicBezTo>
                                    <a:cubicBezTo>
                                      <a:pt x="4681" y="5782"/>
                                      <a:pt x="4700" y="5828"/>
                                      <a:pt x="4728" y="6013"/>
                                    </a:cubicBezTo>
                                    <a:close/>
                                    <a:moveTo>
                                      <a:pt x="4672" y="6198"/>
                                    </a:moveTo>
                                    <a:cubicBezTo>
                                      <a:pt x="4690" y="6244"/>
                                      <a:pt x="4653" y="6475"/>
                                      <a:pt x="4635" y="6429"/>
                                    </a:cubicBezTo>
                                    <a:cubicBezTo>
                                      <a:pt x="4616" y="6383"/>
                                      <a:pt x="4616" y="6152"/>
                                      <a:pt x="4625" y="6105"/>
                                    </a:cubicBezTo>
                                    <a:cubicBezTo>
                                      <a:pt x="4644" y="6059"/>
                                      <a:pt x="4690" y="6059"/>
                                      <a:pt x="4718" y="6152"/>
                                    </a:cubicBezTo>
                                    <a:cubicBezTo>
                                      <a:pt x="4756" y="6244"/>
                                      <a:pt x="4756" y="6383"/>
                                      <a:pt x="4728" y="6383"/>
                                    </a:cubicBezTo>
                                    <a:cubicBezTo>
                                      <a:pt x="4718" y="6383"/>
                                      <a:pt x="4700" y="6337"/>
                                      <a:pt x="4700" y="6290"/>
                                    </a:cubicBezTo>
                                    <a:cubicBezTo>
                                      <a:pt x="4700" y="6244"/>
                                      <a:pt x="4690" y="6244"/>
                                      <a:pt x="4672" y="6198"/>
                                    </a:cubicBezTo>
                                    <a:cubicBezTo>
                                      <a:pt x="4672" y="6198"/>
                                      <a:pt x="4662" y="6198"/>
                                      <a:pt x="4672" y="6198"/>
                                    </a:cubicBezTo>
                                    <a:close/>
                                    <a:moveTo>
                                      <a:pt x="4662" y="4949"/>
                                    </a:moveTo>
                                    <a:cubicBezTo>
                                      <a:pt x="4662" y="5042"/>
                                      <a:pt x="4672" y="5088"/>
                                      <a:pt x="4681" y="5088"/>
                                    </a:cubicBezTo>
                                    <a:cubicBezTo>
                                      <a:pt x="4690" y="5088"/>
                                      <a:pt x="4700" y="5134"/>
                                      <a:pt x="4700" y="5180"/>
                                    </a:cubicBezTo>
                                    <a:cubicBezTo>
                                      <a:pt x="4700" y="5227"/>
                                      <a:pt x="4700" y="5227"/>
                                      <a:pt x="4681" y="5180"/>
                                    </a:cubicBezTo>
                                    <a:cubicBezTo>
                                      <a:pt x="4672" y="5134"/>
                                      <a:pt x="4653" y="5088"/>
                                      <a:pt x="4635" y="5088"/>
                                    </a:cubicBezTo>
                                    <a:cubicBezTo>
                                      <a:pt x="4597" y="5088"/>
                                      <a:pt x="4597" y="5088"/>
                                      <a:pt x="4635" y="4718"/>
                                    </a:cubicBezTo>
                                    <a:cubicBezTo>
                                      <a:pt x="4662" y="4440"/>
                                      <a:pt x="4662" y="4440"/>
                                      <a:pt x="4681" y="4533"/>
                                    </a:cubicBezTo>
                                    <a:cubicBezTo>
                                      <a:pt x="4690" y="4579"/>
                                      <a:pt x="4700" y="4672"/>
                                      <a:pt x="4700" y="4764"/>
                                    </a:cubicBezTo>
                                    <a:lnTo>
                                      <a:pt x="4700" y="4764"/>
                                    </a:lnTo>
                                    <a:cubicBezTo>
                                      <a:pt x="4700" y="4857"/>
                                      <a:pt x="4690" y="4857"/>
                                      <a:pt x="4681" y="4857"/>
                                    </a:cubicBezTo>
                                    <a:cubicBezTo>
                                      <a:pt x="4662" y="4810"/>
                                      <a:pt x="4662" y="4857"/>
                                      <a:pt x="4662" y="4949"/>
                                    </a:cubicBezTo>
                                    <a:close/>
                                    <a:moveTo>
                                      <a:pt x="4579" y="9482"/>
                                    </a:moveTo>
                                    <a:cubicBezTo>
                                      <a:pt x="4541" y="9482"/>
                                      <a:pt x="4523" y="9389"/>
                                      <a:pt x="4541" y="9343"/>
                                    </a:cubicBezTo>
                                    <a:cubicBezTo>
                                      <a:pt x="4560" y="9297"/>
                                      <a:pt x="4569" y="9297"/>
                                      <a:pt x="4597" y="9389"/>
                                    </a:cubicBezTo>
                                    <a:cubicBezTo>
                                      <a:pt x="4607" y="9482"/>
                                      <a:pt x="4597" y="9482"/>
                                      <a:pt x="4579" y="9482"/>
                                    </a:cubicBezTo>
                                    <a:close/>
                                    <a:moveTo>
                                      <a:pt x="4588" y="11054"/>
                                    </a:moveTo>
                                    <a:cubicBezTo>
                                      <a:pt x="4579" y="11054"/>
                                      <a:pt x="4579" y="11054"/>
                                      <a:pt x="4569" y="10962"/>
                                    </a:cubicBezTo>
                                    <a:cubicBezTo>
                                      <a:pt x="4560" y="10869"/>
                                      <a:pt x="4560" y="10869"/>
                                      <a:pt x="4579" y="10916"/>
                                    </a:cubicBezTo>
                                    <a:cubicBezTo>
                                      <a:pt x="4588" y="10962"/>
                                      <a:pt x="4588" y="11008"/>
                                      <a:pt x="4588" y="11054"/>
                                    </a:cubicBezTo>
                                    <a:close/>
                                    <a:moveTo>
                                      <a:pt x="4458" y="10499"/>
                                    </a:moveTo>
                                    <a:cubicBezTo>
                                      <a:pt x="4486" y="10684"/>
                                      <a:pt x="4476" y="10684"/>
                                      <a:pt x="4430" y="10684"/>
                                    </a:cubicBezTo>
                                    <a:cubicBezTo>
                                      <a:pt x="4374" y="10684"/>
                                      <a:pt x="4374" y="10638"/>
                                      <a:pt x="4411" y="10453"/>
                                    </a:cubicBezTo>
                                    <a:cubicBezTo>
                                      <a:pt x="4430" y="10407"/>
                                      <a:pt x="4439" y="10314"/>
                                      <a:pt x="4439" y="10268"/>
                                    </a:cubicBezTo>
                                    <a:cubicBezTo>
                                      <a:pt x="4439" y="10176"/>
                                      <a:pt x="4458" y="9944"/>
                                      <a:pt x="4476" y="9944"/>
                                    </a:cubicBezTo>
                                    <a:cubicBezTo>
                                      <a:pt x="4486" y="9944"/>
                                      <a:pt x="4495" y="9991"/>
                                      <a:pt x="4504" y="10083"/>
                                    </a:cubicBezTo>
                                    <a:cubicBezTo>
                                      <a:pt x="4514" y="10129"/>
                                      <a:pt x="4523" y="10268"/>
                                      <a:pt x="4532" y="10407"/>
                                    </a:cubicBezTo>
                                    <a:cubicBezTo>
                                      <a:pt x="4541" y="10592"/>
                                      <a:pt x="4541" y="10592"/>
                                      <a:pt x="4504" y="10499"/>
                                    </a:cubicBezTo>
                                    <a:cubicBezTo>
                                      <a:pt x="4448" y="10361"/>
                                      <a:pt x="4439" y="10361"/>
                                      <a:pt x="4458" y="10499"/>
                                    </a:cubicBezTo>
                                    <a:close/>
                                    <a:moveTo>
                                      <a:pt x="4541" y="7909"/>
                                    </a:moveTo>
                                    <a:cubicBezTo>
                                      <a:pt x="4523" y="7770"/>
                                      <a:pt x="4523" y="7724"/>
                                      <a:pt x="4541" y="7770"/>
                                    </a:cubicBezTo>
                                    <a:cubicBezTo>
                                      <a:pt x="4551" y="7770"/>
                                      <a:pt x="4560" y="7863"/>
                                      <a:pt x="4560" y="7909"/>
                                    </a:cubicBezTo>
                                    <a:cubicBezTo>
                                      <a:pt x="4551" y="8002"/>
                                      <a:pt x="4551" y="8002"/>
                                      <a:pt x="4541" y="7909"/>
                                    </a:cubicBezTo>
                                    <a:close/>
                                    <a:moveTo>
                                      <a:pt x="4560" y="8696"/>
                                    </a:moveTo>
                                    <a:cubicBezTo>
                                      <a:pt x="4569" y="8742"/>
                                      <a:pt x="4560" y="8742"/>
                                      <a:pt x="4551" y="8742"/>
                                    </a:cubicBezTo>
                                    <a:cubicBezTo>
                                      <a:pt x="4541" y="8742"/>
                                      <a:pt x="4532" y="8696"/>
                                      <a:pt x="4532" y="8696"/>
                                    </a:cubicBezTo>
                                    <a:cubicBezTo>
                                      <a:pt x="4532" y="8696"/>
                                      <a:pt x="4532" y="8649"/>
                                      <a:pt x="4541" y="8649"/>
                                    </a:cubicBezTo>
                                    <a:cubicBezTo>
                                      <a:pt x="4551" y="8649"/>
                                      <a:pt x="4560" y="8696"/>
                                      <a:pt x="4560" y="8696"/>
                                    </a:cubicBezTo>
                                    <a:close/>
                                    <a:moveTo>
                                      <a:pt x="4541" y="8233"/>
                                    </a:moveTo>
                                    <a:cubicBezTo>
                                      <a:pt x="4551" y="8372"/>
                                      <a:pt x="4541" y="8418"/>
                                      <a:pt x="4523" y="8372"/>
                                    </a:cubicBezTo>
                                    <a:cubicBezTo>
                                      <a:pt x="4504" y="8325"/>
                                      <a:pt x="4504" y="8094"/>
                                      <a:pt x="4523" y="8094"/>
                                    </a:cubicBezTo>
                                    <a:cubicBezTo>
                                      <a:pt x="4532" y="8094"/>
                                      <a:pt x="4541" y="8187"/>
                                      <a:pt x="4541" y="8233"/>
                                    </a:cubicBezTo>
                                    <a:close/>
                                    <a:moveTo>
                                      <a:pt x="4597" y="6799"/>
                                    </a:moveTo>
                                    <a:cubicBezTo>
                                      <a:pt x="4579" y="6799"/>
                                      <a:pt x="4579" y="6799"/>
                                      <a:pt x="4588" y="6707"/>
                                    </a:cubicBezTo>
                                    <a:cubicBezTo>
                                      <a:pt x="4597" y="6660"/>
                                      <a:pt x="4597" y="6614"/>
                                      <a:pt x="4597" y="6568"/>
                                    </a:cubicBezTo>
                                    <a:cubicBezTo>
                                      <a:pt x="4588" y="6522"/>
                                      <a:pt x="4597" y="6522"/>
                                      <a:pt x="4607" y="6568"/>
                                    </a:cubicBezTo>
                                    <a:cubicBezTo>
                                      <a:pt x="4616" y="6614"/>
                                      <a:pt x="4625" y="6660"/>
                                      <a:pt x="4625" y="6707"/>
                                    </a:cubicBezTo>
                                    <a:cubicBezTo>
                                      <a:pt x="4616" y="6753"/>
                                      <a:pt x="4607" y="6799"/>
                                      <a:pt x="4597" y="6799"/>
                                    </a:cubicBezTo>
                                    <a:close/>
                                    <a:moveTo>
                                      <a:pt x="4616" y="4394"/>
                                    </a:moveTo>
                                    <a:cubicBezTo>
                                      <a:pt x="4607" y="4487"/>
                                      <a:pt x="4541" y="4579"/>
                                      <a:pt x="4532" y="4533"/>
                                    </a:cubicBezTo>
                                    <a:cubicBezTo>
                                      <a:pt x="4532" y="4533"/>
                                      <a:pt x="4523" y="4440"/>
                                      <a:pt x="4523" y="4302"/>
                                    </a:cubicBezTo>
                                    <a:lnTo>
                                      <a:pt x="4514" y="4070"/>
                                    </a:lnTo>
                                    <a:lnTo>
                                      <a:pt x="4551" y="4255"/>
                                    </a:lnTo>
                                    <a:cubicBezTo>
                                      <a:pt x="4579" y="4394"/>
                                      <a:pt x="4597" y="4394"/>
                                      <a:pt x="4607" y="4348"/>
                                    </a:cubicBezTo>
                                    <a:cubicBezTo>
                                      <a:pt x="4616" y="4302"/>
                                      <a:pt x="4616" y="4302"/>
                                      <a:pt x="4616" y="4394"/>
                                    </a:cubicBezTo>
                                    <a:close/>
                                    <a:moveTo>
                                      <a:pt x="4514" y="8464"/>
                                    </a:moveTo>
                                    <a:cubicBezTo>
                                      <a:pt x="4523" y="8511"/>
                                      <a:pt x="4532" y="8557"/>
                                      <a:pt x="4523" y="8557"/>
                                    </a:cubicBezTo>
                                    <a:lnTo>
                                      <a:pt x="4523" y="8557"/>
                                    </a:lnTo>
                                    <a:cubicBezTo>
                                      <a:pt x="4514" y="8603"/>
                                      <a:pt x="4504" y="8557"/>
                                      <a:pt x="4514" y="8464"/>
                                    </a:cubicBezTo>
                                    <a:cubicBezTo>
                                      <a:pt x="4495" y="8418"/>
                                      <a:pt x="4495" y="8372"/>
                                      <a:pt x="4514" y="8464"/>
                                    </a:cubicBezTo>
                                    <a:close/>
                                    <a:moveTo>
                                      <a:pt x="4476" y="8834"/>
                                    </a:moveTo>
                                    <a:cubicBezTo>
                                      <a:pt x="4476" y="8927"/>
                                      <a:pt x="4476" y="8973"/>
                                      <a:pt x="4458" y="8881"/>
                                    </a:cubicBezTo>
                                    <a:cubicBezTo>
                                      <a:pt x="4448" y="8834"/>
                                      <a:pt x="4448" y="8788"/>
                                      <a:pt x="4448" y="8742"/>
                                    </a:cubicBezTo>
                                    <a:cubicBezTo>
                                      <a:pt x="4467" y="8696"/>
                                      <a:pt x="4476" y="8696"/>
                                      <a:pt x="4476" y="8834"/>
                                    </a:cubicBezTo>
                                    <a:close/>
                                    <a:moveTo>
                                      <a:pt x="4467" y="9713"/>
                                    </a:moveTo>
                                    <a:cubicBezTo>
                                      <a:pt x="4476" y="9806"/>
                                      <a:pt x="4467" y="9852"/>
                                      <a:pt x="4430" y="9991"/>
                                    </a:cubicBezTo>
                                    <a:cubicBezTo>
                                      <a:pt x="4402" y="10083"/>
                                      <a:pt x="4383" y="10176"/>
                                      <a:pt x="4393" y="10176"/>
                                    </a:cubicBezTo>
                                    <a:cubicBezTo>
                                      <a:pt x="4402" y="10176"/>
                                      <a:pt x="4411" y="10222"/>
                                      <a:pt x="4421" y="10268"/>
                                    </a:cubicBezTo>
                                    <a:cubicBezTo>
                                      <a:pt x="4439" y="10407"/>
                                      <a:pt x="4318" y="10823"/>
                                      <a:pt x="4300" y="10684"/>
                                    </a:cubicBezTo>
                                    <a:cubicBezTo>
                                      <a:pt x="4272" y="10546"/>
                                      <a:pt x="4281" y="10407"/>
                                      <a:pt x="4327" y="10176"/>
                                    </a:cubicBezTo>
                                    <a:cubicBezTo>
                                      <a:pt x="4355" y="10037"/>
                                      <a:pt x="4383" y="9852"/>
                                      <a:pt x="4393" y="9759"/>
                                    </a:cubicBezTo>
                                    <a:cubicBezTo>
                                      <a:pt x="4411" y="9574"/>
                                      <a:pt x="4448" y="9574"/>
                                      <a:pt x="4467" y="9713"/>
                                    </a:cubicBezTo>
                                    <a:close/>
                                    <a:moveTo>
                                      <a:pt x="4607" y="9713"/>
                                    </a:moveTo>
                                    <a:cubicBezTo>
                                      <a:pt x="4607" y="9667"/>
                                      <a:pt x="4616" y="9667"/>
                                      <a:pt x="4625" y="9667"/>
                                    </a:cubicBezTo>
                                    <a:cubicBezTo>
                                      <a:pt x="4635" y="9667"/>
                                      <a:pt x="4644" y="9713"/>
                                      <a:pt x="4644" y="9713"/>
                                    </a:cubicBezTo>
                                    <a:cubicBezTo>
                                      <a:pt x="4644" y="9759"/>
                                      <a:pt x="4635" y="9759"/>
                                      <a:pt x="4625" y="9759"/>
                                    </a:cubicBezTo>
                                    <a:cubicBezTo>
                                      <a:pt x="4607" y="9806"/>
                                      <a:pt x="4607" y="9759"/>
                                      <a:pt x="4607" y="9713"/>
                                    </a:cubicBezTo>
                                    <a:close/>
                                    <a:moveTo>
                                      <a:pt x="4653" y="9019"/>
                                    </a:moveTo>
                                    <a:cubicBezTo>
                                      <a:pt x="4653" y="8973"/>
                                      <a:pt x="4662" y="8973"/>
                                      <a:pt x="4672" y="8973"/>
                                    </a:cubicBezTo>
                                    <a:cubicBezTo>
                                      <a:pt x="4681" y="8973"/>
                                      <a:pt x="4690" y="9019"/>
                                      <a:pt x="4690" y="9066"/>
                                    </a:cubicBezTo>
                                    <a:cubicBezTo>
                                      <a:pt x="4690" y="9112"/>
                                      <a:pt x="4681" y="9158"/>
                                      <a:pt x="4672" y="9112"/>
                                    </a:cubicBezTo>
                                    <a:cubicBezTo>
                                      <a:pt x="4662" y="9066"/>
                                      <a:pt x="4653" y="9019"/>
                                      <a:pt x="4653" y="9019"/>
                                    </a:cubicBezTo>
                                    <a:close/>
                                    <a:moveTo>
                                      <a:pt x="5826" y="2266"/>
                                    </a:moveTo>
                                    <a:cubicBezTo>
                                      <a:pt x="5854" y="2405"/>
                                      <a:pt x="5854" y="2451"/>
                                      <a:pt x="5826" y="2544"/>
                                    </a:cubicBezTo>
                                    <a:cubicBezTo>
                                      <a:pt x="5798" y="2636"/>
                                      <a:pt x="5770" y="2636"/>
                                      <a:pt x="5770" y="2498"/>
                                    </a:cubicBezTo>
                                    <a:cubicBezTo>
                                      <a:pt x="5770" y="2451"/>
                                      <a:pt x="5751" y="2359"/>
                                      <a:pt x="5733" y="2313"/>
                                    </a:cubicBezTo>
                                    <a:cubicBezTo>
                                      <a:pt x="5705" y="2220"/>
                                      <a:pt x="5705" y="2174"/>
                                      <a:pt x="5714" y="2081"/>
                                    </a:cubicBezTo>
                                    <a:cubicBezTo>
                                      <a:pt x="5733" y="1989"/>
                                      <a:pt x="5742" y="1943"/>
                                      <a:pt x="5761" y="1989"/>
                                    </a:cubicBezTo>
                                    <a:cubicBezTo>
                                      <a:pt x="5779" y="2035"/>
                                      <a:pt x="5798" y="2035"/>
                                      <a:pt x="5807" y="2035"/>
                                    </a:cubicBezTo>
                                    <a:cubicBezTo>
                                      <a:pt x="5816" y="2035"/>
                                      <a:pt x="5826" y="2081"/>
                                      <a:pt x="5835" y="2081"/>
                                    </a:cubicBezTo>
                                    <a:cubicBezTo>
                                      <a:pt x="5835" y="2081"/>
                                      <a:pt x="5835" y="2081"/>
                                      <a:pt x="5826" y="2081"/>
                                    </a:cubicBezTo>
                                    <a:cubicBezTo>
                                      <a:pt x="5798" y="2035"/>
                                      <a:pt x="5798" y="2128"/>
                                      <a:pt x="5826" y="2266"/>
                                    </a:cubicBezTo>
                                    <a:close/>
                                    <a:moveTo>
                                      <a:pt x="5882" y="2636"/>
                                    </a:moveTo>
                                    <a:cubicBezTo>
                                      <a:pt x="5882" y="2683"/>
                                      <a:pt x="5872" y="2775"/>
                                      <a:pt x="5872" y="2821"/>
                                    </a:cubicBezTo>
                                    <a:cubicBezTo>
                                      <a:pt x="5872" y="2868"/>
                                      <a:pt x="5854" y="2914"/>
                                      <a:pt x="5844" y="2914"/>
                                    </a:cubicBezTo>
                                    <a:cubicBezTo>
                                      <a:pt x="5807" y="2914"/>
                                      <a:pt x="5807" y="2683"/>
                                      <a:pt x="5835" y="2590"/>
                                    </a:cubicBezTo>
                                    <a:cubicBezTo>
                                      <a:pt x="5863" y="2498"/>
                                      <a:pt x="5891" y="2544"/>
                                      <a:pt x="5882" y="2636"/>
                                    </a:cubicBezTo>
                                    <a:close/>
                                    <a:moveTo>
                                      <a:pt x="5807" y="3608"/>
                                    </a:moveTo>
                                    <a:cubicBezTo>
                                      <a:pt x="5844" y="3746"/>
                                      <a:pt x="5882" y="3885"/>
                                      <a:pt x="5891" y="3885"/>
                                    </a:cubicBezTo>
                                    <a:cubicBezTo>
                                      <a:pt x="5919" y="3885"/>
                                      <a:pt x="5975" y="4117"/>
                                      <a:pt x="5975" y="4255"/>
                                    </a:cubicBezTo>
                                    <a:cubicBezTo>
                                      <a:pt x="5975" y="4348"/>
                                      <a:pt x="5965" y="4348"/>
                                      <a:pt x="5937" y="4348"/>
                                    </a:cubicBezTo>
                                    <a:cubicBezTo>
                                      <a:pt x="5910" y="4302"/>
                                      <a:pt x="5910" y="4348"/>
                                      <a:pt x="5910" y="4487"/>
                                    </a:cubicBezTo>
                                    <a:cubicBezTo>
                                      <a:pt x="5919" y="4625"/>
                                      <a:pt x="5910" y="4579"/>
                                      <a:pt x="5882" y="4394"/>
                                    </a:cubicBezTo>
                                    <a:cubicBezTo>
                                      <a:pt x="5863" y="4209"/>
                                      <a:pt x="5835" y="4117"/>
                                      <a:pt x="5816" y="4070"/>
                                    </a:cubicBezTo>
                                    <a:cubicBezTo>
                                      <a:pt x="5798" y="4070"/>
                                      <a:pt x="5770" y="3931"/>
                                      <a:pt x="5751" y="3746"/>
                                    </a:cubicBezTo>
                                    <a:cubicBezTo>
                                      <a:pt x="5723" y="3330"/>
                                      <a:pt x="5733" y="3330"/>
                                      <a:pt x="5807" y="3608"/>
                                    </a:cubicBezTo>
                                    <a:close/>
                                    <a:moveTo>
                                      <a:pt x="6179" y="3145"/>
                                    </a:moveTo>
                                    <a:cubicBezTo>
                                      <a:pt x="6226" y="3238"/>
                                      <a:pt x="6282" y="3515"/>
                                      <a:pt x="6282" y="3654"/>
                                    </a:cubicBezTo>
                                    <a:cubicBezTo>
                                      <a:pt x="6282" y="3700"/>
                                      <a:pt x="6245" y="3561"/>
                                      <a:pt x="6198" y="3330"/>
                                    </a:cubicBezTo>
                                    <a:cubicBezTo>
                                      <a:pt x="6151" y="3145"/>
                                      <a:pt x="6114" y="2960"/>
                                      <a:pt x="6124" y="2914"/>
                                    </a:cubicBezTo>
                                    <a:cubicBezTo>
                                      <a:pt x="6133" y="2868"/>
                                      <a:pt x="6124" y="2868"/>
                                      <a:pt x="6114" y="2868"/>
                                    </a:cubicBezTo>
                                    <a:cubicBezTo>
                                      <a:pt x="6096" y="2868"/>
                                      <a:pt x="6105" y="2868"/>
                                      <a:pt x="6114" y="2775"/>
                                    </a:cubicBezTo>
                                    <a:cubicBezTo>
                                      <a:pt x="6142" y="2636"/>
                                      <a:pt x="6170" y="2729"/>
                                      <a:pt x="6142" y="2868"/>
                                    </a:cubicBezTo>
                                    <a:cubicBezTo>
                                      <a:pt x="6124" y="3006"/>
                                      <a:pt x="6133" y="3006"/>
                                      <a:pt x="6179" y="3145"/>
                                    </a:cubicBezTo>
                                    <a:close/>
                                    <a:moveTo>
                                      <a:pt x="6310" y="9019"/>
                                    </a:moveTo>
                                    <a:cubicBezTo>
                                      <a:pt x="6282" y="9066"/>
                                      <a:pt x="6272" y="8973"/>
                                      <a:pt x="6291" y="8927"/>
                                    </a:cubicBezTo>
                                    <a:cubicBezTo>
                                      <a:pt x="6300" y="8881"/>
                                      <a:pt x="6310" y="8881"/>
                                      <a:pt x="6319" y="8927"/>
                                    </a:cubicBezTo>
                                    <a:cubicBezTo>
                                      <a:pt x="6319" y="8973"/>
                                      <a:pt x="6319" y="9019"/>
                                      <a:pt x="6310" y="9019"/>
                                    </a:cubicBezTo>
                                    <a:lnTo>
                                      <a:pt x="6310" y="9019"/>
                                    </a:lnTo>
                                    <a:close/>
                                    <a:moveTo>
                                      <a:pt x="6282" y="6475"/>
                                    </a:moveTo>
                                    <a:cubicBezTo>
                                      <a:pt x="6272" y="6475"/>
                                      <a:pt x="6263" y="6429"/>
                                      <a:pt x="6263" y="6383"/>
                                    </a:cubicBezTo>
                                    <a:cubicBezTo>
                                      <a:pt x="6263" y="6337"/>
                                      <a:pt x="6272" y="6290"/>
                                      <a:pt x="6282" y="6290"/>
                                    </a:cubicBezTo>
                                    <a:cubicBezTo>
                                      <a:pt x="6291" y="6290"/>
                                      <a:pt x="6300" y="6337"/>
                                      <a:pt x="6300" y="6383"/>
                                    </a:cubicBezTo>
                                    <a:cubicBezTo>
                                      <a:pt x="6300" y="6475"/>
                                      <a:pt x="6291" y="6475"/>
                                      <a:pt x="6282" y="6475"/>
                                    </a:cubicBezTo>
                                    <a:close/>
                                    <a:moveTo>
                                      <a:pt x="6310" y="7817"/>
                                    </a:moveTo>
                                    <a:cubicBezTo>
                                      <a:pt x="6300" y="7817"/>
                                      <a:pt x="6291" y="7770"/>
                                      <a:pt x="6291" y="7770"/>
                                    </a:cubicBezTo>
                                    <a:cubicBezTo>
                                      <a:pt x="6291" y="7724"/>
                                      <a:pt x="6291" y="7724"/>
                                      <a:pt x="6300" y="7724"/>
                                    </a:cubicBezTo>
                                    <a:cubicBezTo>
                                      <a:pt x="6300" y="7724"/>
                                      <a:pt x="6310" y="7770"/>
                                      <a:pt x="6319" y="7770"/>
                                    </a:cubicBezTo>
                                    <a:cubicBezTo>
                                      <a:pt x="6328" y="7817"/>
                                      <a:pt x="6319" y="7817"/>
                                      <a:pt x="6310" y="7817"/>
                                    </a:cubicBezTo>
                                    <a:close/>
                                    <a:moveTo>
                                      <a:pt x="6319" y="6244"/>
                                    </a:moveTo>
                                    <a:cubicBezTo>
                                      <a:pt x="6319" y="6244"/>
                                      <a:pt x="6310" y="6198"/>
                                      <a:pt x="6300" y="6198"/>
                                    </a:cubicBezTo>
                                    <a:cubicBezTo>
                                      <a:pt x="6291" y="6152"/>
                                      <a:pt x="6300" y="6152"/>
                                      <a:pt x="6310" y="6152"/>
                                    </a:cubicBezTo>
                                    <a:cubicBezTo>
                                      <a:pt x="6319" y="6152"/>
                                      <a:pt x="6328" y="6198"/>
                                      <a:pt x="6328" y="6198"/>
                                    </a:cubicBezTo>
                                    <a:cubicBezTo>
                                      <a:pt x="6328" y="6244"/>
                                      <a:pt x="6328" y="6244"/>
                                      <a:pt x="6319" y="6244"/>
                                    </a:cubicBezTo>
                                    <a:close/>
                                    <a:moveTo>
                                      <a:pt x="6300" y="4857"/>
                                    </a:moveTo>
                                    <a:cubicBezTo>
                                      <a:pt x="6272" y="4857"/>
                                      <a:pt x="6189" y="4718"/>
                                      <a:pt x="6189" y="4672"/>
                                    </a:cubicBezTo>
                                    <a:cubicBezTo>
                                      <a:pt x="6189" y="4625"/>
                                      <a:pt x="6179" y="4625"/>
                                      <a:pt x="6161" y="4625"/>
                                    </a:cubicBezTo>
                                    <a:cubicBezTo>
                                      <a:pt x="6133" y="4625"/>
                                      <a:pt x="6096" y="4533"/>
                                      <a:pt x="6096" y="4440"/>
                                    </a:cubicBezTo>
                                    <a:cubicBezTo>
                                      <a:pt x="6096" y="4394"/>
                                      <a:pt x="6133" y="4440"/>
                                      <a:pt x="6170" y="4533"/>
                                    </a:cubicBezTo>
                                    <a:cubicBezTo>
                                      <a:pt x="6207" y="4625"/>
                                      <a:pt x="6254" y="4672"/>
                                      <a:pt x="6263" y="4672"/>
                                    </a:cubicBezTo>
                                    <a:cubicBezTo>
                                      <a:pt x="6272" y="4672"/>
                                      <a:pt x="6291" y="4718"/>
                                      <a:pt x="6300" y="4764"/>
                                    </a:cubicBezTo>
                                    <a:cubicBezTo>
                                      <a:pt x="6310" y="4810"/>
                                      <a:pt x="6310" y="4857"/>
                                      <a:pt x="6300" y="4857"/>
                                    </a:cubicBezTo>
                                    <a:close/>
                                    <a:moveTo>
                                      <a:pt x="6151" y="9112"/>
                                    </a:moveTo>
                                    <a:cubicBezTo>
                                      <a:pt x="6133" y="9066"/>
                                      <a:pt x="6124" y="9019"/>
                                      <a:pt x="6124" y="8973"/>
                                    </a:cubicBezTo>
                                    <a:cubicBezTo>
                                      <a:pt x="6124" y="8927"/>
                                      <a:pt x="6133" y="8973"/>
                                      <a:pt x="6151" y="9019"/>
                                    </a:cubicBezTo>
                                    <a:cubicBezTo>
                                      <a:pt x="6170" y="9066"/>
                                      <a:pt x="6179" y="9112"/>
                                      <a:pt x="6179" y="9112"/>
                                    </a:cubicBezTo>
                                    <a:lnTo>
                                      <a:pt x="6179" y="9112"/>
                                    </a:lnTo>
                                    <a:cubicBezTo>
                                      <a:pt x="6179" y="9112"/>
                                      <a:pt x="6179" y="9158"/>
                                      <a:pt x="6170" y="9204"/>
                                    </a:cubicBezTo>
                                    <a:cubicBezTo>
                                      <a:pt x="6161" y="9343"/>
                                      <a:pt x="6142" y="9343"/>
                                      <a:pt x="6124" y="9204"/>
                                    </a:cubicBezTo>
                                    <a:cubicBezTo>
                                      <a:pt x="6114" y="9158"/>
                                      <a:pt x="6124" y="9112"/>
                                      <a:pt x="6142" y="9158"/>
                                    </a:cubicBezTo>
                                    <a:cubicBezTo>
                                      <a:pt x="6170" y="9204"/>
                                      <a:pt x="6170" y="9204"/>
                                      <a:pt x="6151" y="9112"/>
                                    </a:cubicBezTo>
                                    <a:close/>
                                    <a:moveTo>
                                      <a:pt x="6114" y="7955"/>
                                    </a:moveTo>
                                    <a:cubicBezTo>
                                      <a:pt x="6124" y="7909"/>
                                      <a:pt x="6124" y="7909"/>
                                      <a:pt x="6133" y="7909"/>
                                    </a:cubicBezTo>
                                    <a:cubicBezTo>
                                      <a:pt x="6133" y="7909"/>
                                      <a:pt x="6142" y="7955"/>
                                      <a:pt x="6142" y="7955"/>
                                    </a:cubicBezTo>
                                    <a:cubicBezTo>
                                      <a:pt x="6142" y="8002"/>
                                      <a:pt x="6133" y="8002"/>
                                      <a:pt x="6124" y="8002"/>
                                    </a:cubicBezTo>
                                    <a:cubicBezTo>
                                      <a:pt x="6114" y="8002"/>
                                      <a:pt x="6105" y="7955"/>
                                      <a:pt x="6114" y="7955"/>
                                    </a:cubicBezTo>
                                    <a:close/>
                                    <a:moveTo>
                                      <a:pt x="6105" y="7632"/>
                                    </a:moveTo>
                                    <a:cubicBezTo>
                                      <a:pt x="6105" y="7539"/>
                                      <a:pt x="6151" y="7632"/>
                                      <a:pt x="6161" y="7724"/>
                                    </a:cubicBezTo>
                                    <a:cubicBezTo>
                                      <a:pt x="6170" y="7770"/>
                                      <a:pt x="6161" y="7817"/>
                                      <a:pt x="6161" y="7817"/>
                                    </a:cubicBezTo>
                                    <a:cubicBezTo>
                                      <a:pt x="6142" y="7817"/>
                                      <a:pt x="6105" y="7678"/>
                                      <a:pt x="6105" y="7632"/>
                                    </a:cubicBezTo>
                                    <a:close/>
                                    <a:moveTo>
                                      <a:pt x="6105" y="6522"/>
                                    </a:moveTo>
                                    <a:cubicBezTo>
                                      <a:pt x="6086" y="6429"/>
                                      <a:pt x="6086" y="6429"/>
                                      <a:pt x="6105" y="6522"/>
                                    </a:cubicBezTo>
                                    <a:cubicBezTo>
                                      <a:pt x="6133" y="6522"/>
                                      <a:pt x="6161" y="6614"/>
                                      <a:pt x="6170" y="6707"/>
                                    </a:cubicBezTo>
                                    <a:cubicBezTo>
                                      <a:pt x="6189" y="6753"/>
                                      <a:pt x="6198" y="6845"/>
                                      <a:pt x="6189" y="6845"/>
                                    </a:cubicBezTo>
                                    <a:cubicBezTo>
                                      <a:pt x="6189" y="6845"/>
                                      <a:pt x="6142" y="6707"/>
                                      <a:pt x="6105" y="6522"/>
                                    </a:cubicBezTo>
                                    <a:close/>
                                    <a:moveTo>
                                      <a:pt x="6040" y="7863"/>
                                    </a:moveTo>
                                    <a:cubicBezTo>
                                      <a:pt x="6058" y="7955"/>
                                      <a:pt x="6040" y="8048"/>
                                      <a:pt x="6012" y="8048"/>
                                    </a:cubicBezTo>
                                    <a:cubicBezTo>
                                      <a:pt x="5993" y="8048"/>
                                      <a:pt x="5984" y="8094"/>
                                      <a:pt x="5975" y="8233"/>
                                    </a:cubicBezTo>
                                    <a:lnTo>
                                      <a:pt x="5965" y="8418"/>
                                    </a:lnTo>
                                    <a:lnTo>
                                      <a:pt x="5937" y="8233"/>
                                    </a:lnTo>
                                    <a:cubicBezTo>
                                      <a:pt x="5928" y="8140"/>
                                      <a:pt x="5910" y="8048"/>
                                      <a:pt x="5900" y="8002"/>
                                    </a:cubicBezTo>
                                    <a:cubicBezTo>
                                      <a:pt x="5882" y="7955"/>
                                      <a:pt x="5919" y="7770"/>
                                      <a:pt x="5937" y="7817"/>
                                    </a:cubicBezTo>
                                    <a:cubicBezTo>
                                      <a:pt x="5956" y="7863"/>
                                      <a:pt x="5975" y="7539"/>
                                      <a:pt x="5956" y="7447"/>
                                    </a:cubicBezTo>
                                    <a:cubicBezTo>
                                      <a:pt x="5937" y="7400"/>
                                      <a:pt x="5937" y="7400"/>
                                      <a:pt x="5947" y="7539"/>
                                    </a:cubicBezTo>
                                    <a:cubicBezTo>
                                      <a:pt x="5956" y="7678"/>
                                      <a:pt x="5956" y="7724"/>
                                      <a:pt x="5928" y="7678"/>
                                    </a:cubicBezTo>
                                    <a:cubicBezTo>
                                      <a:pt x="5910" y="7678"/>
                                      <a:pt x="5891" y="7632"/>
                                      <a:pt x="5882" y="7632"/>
                                    </a:cubicBezTo>
                                    <a:cubicBezTo>
                                      <a:pt x="5872" y="7632"/>
                                      <a:pt x="5863" y="7585"/>
                                      <a:pt x="5863" y="7539"/>
                                    </a:cubicBezTo>
                                    <a:cubicBezTo>
                                      <a:pt x="5863" y="7493"/>
                                      <a:pt x="5872" y="7447"/>
                                      <a:pt x="5882" y="7493"/>
                                    </a:cubicBezTo>
                                    <a:cubicBezTo>
                                      <a:pt x="5891" y="7539"/>
                                      <a:pt x="5900" y="7493"/>
                                      <a:pt x="5891" y="7493"/>
                                    </a:cubicBezTo>
                                    <a:cubicBezTo>
                                      <a:pt x="5882" y="7447"/>
                                      <a:pt x="5891" y="7400"/>
                                      <a:pt x="5900" y="7354"/>
                                    </a:cubicBezTo>
                                    <a:cubicBezTo>
                                      <a:pt x="5910" y="7308"/>
                                      <a:pt x="5919" y="7262"/>
                                      <a:pt x="5910" y="7215"/>
                                    </a:cubicBezTo>
                                    <a:cubicBezTo>
                                      <a:pt x="5900" y="7169"/>
                                      <a:pt x="5910" y="7169"/>
                                      <a:pt x="5919" y="7215"/>
                                    </a:cubicBezTo>
                                    <a:cubicBezTo>
                                      <a:pt x="5928" y="7215"/>
                                      <a:pt x="5947" y="7215"/>
                                      <a:pt x="5947" y="7215"/>
                                    </a:cubicBezTo>
                                    <a:cubicBezTo>
                                      <a:pt x="5956" y="7123"/>
                                      <a:pt x="5975" y="7123"/>
                                      <a:pt x="6003" y="7215"/>
                                    </a:cubicBezTo>
                                    <a:cubicBezTo>
                                      <a:pt x="6012" y="7262"/>
                                      <a:pt x="6021" y="7354"/>
                                      <a:pt x="6021" y="7400"/>
                                    </a:cubicBezTo>
                                    <a:cubicBezTo>
                                      <a:pt x="6021" y="7447"/>
                                      <a:pt x="6031" y="7539"/>
                                      <a:pt x="6040" y="7585"/>
                                    </a:cubicBezTo>
                                    <a:cubicBezTo>
                                      <a:pt x="6049" y="7585"/>
                                      <a:pt x="6058" y="7678"/>
                                      <a:pt x="6058" y="7724"/>
                                    </a:cubicBezTo>
                                    <a:cubicBezTo>
                                      <a:pt x="6058" y="7817"/>
                                      <a:pt x="6058" y="7817"/>
                                      <a:pt x="6031" y="7724"/>
                                    </a:cubicBezTo>
                                    <a:cubicBezTo>
                                      <a:pt x="6021" y="7678"/>
                                      <a:pt x="6012" y="7770"/>
                                      <a:pt x="6040" y="7863"/>
                                    </a:cubicBezTo>
                                    <a:close/>
                                    <a:moveTo>
                                      <a:pt x="6040" y="10361"/>
                                    </a:moveTo>
                                    <a:cubicBezTo>
                                      <a:pt x="6040" y="10407"/>
                                      <a:pt x="6031" y="10407"/>
                                      <a:pt x="6021" y="10407"/>
                                    </a:cubicBezTo>
                                    <a:cubicBezTo>
                                      <a:pt x="6012" y="10407"/>
                                      <a:pt x="6003" y="10361"/>
                                      <a:pt x="6003" y="10314"/>
                                    </a:cubicBezTo>
                                    <a:cubicBezTo>
                                      <a:pt x="6003" y="10268"/>
                                      <a:pt x="6012" y="10222"/>
                                      <a:pt x="6021" y="10268"/>
                                    </a:cubicBezTo>
                                    <a:cubicBezTo>
                                      <a:pt x="6031" y="10268"/>
                                      <a:pt x="6040" y="10314"/>
                                      <a:pt x="6040" y="10361"/>
                                    </a:cubicBezTo>
                                    <a:close/>
                                    <a:moveTo>
                                      <a:pt x="5947" y="6383"/>
                                    </a:moveTo>
                                    <a:cubicBezTo>
                                      <a:pt x="5937" y="6383"/>
                                      <a:pt x="5937" y="6337"/>
                                      <a:pt x="5947" y="6337"/>
                                    </a:cubicBezTo>
                                    <a:cubicBezTo>
                                      <a:pt x="5956" y="6290"/>
                                      <a:pt x="5947" y="6290"/>
                                      <a:pt x="5937" y="6290"/>
                                    </a:cubicBezTo>
                                    <a:cubicBezTo>
                                      <a:pt x="5919" y="6337"/>
                                      <a:pt x="5882" y="6152"/>
                                      <a:pt x="5882" y="6059"/>
                                    </a:cubicBezTo>
                                    <a:cubicBezTo>
                                      <a:pt x="5882" y="5967"/>
                                      <a:pt x="5947" y="6059"/>
                                      <a:pt x="5965" y="6152"/>
                                    </a:cubicBezTo>
                                    <a:cubicBezTo>
                                      <a:pt x="5975" y="6290"/>
                                      <a:pt x="5975" y="6383"/>
                                      <a:pt x="5947" y="6383"/>
                                    </a:cubicBezTo>
                                    <a:close/>
                                    <a:moveTo>
                                      <a:pt x="5993" y="6522"/>
                                    </a:moveTo>
                                    <a:cubicBezTo>
                                      <a:pt x="5993" y="6568"/>
                                      <a:pt x="5993" y="6614"/>
                                      <a:pt x="5984" y="6568"/>
                                    </a:cubicBezTo>
                                    <a:cubicBezTo>
                                      <a:pt x="5984" y="6522"/>
                                      <a:pt x="5965" y="6475"/>
                                      <a:pt x="5947" y="6475"/>
                                    </a:cubicBezTo>
                                    <a:cubicBezTo>
                                      <a:pt x="5928" y="6475"/>
                                      <a:pt x="5928" y="6475"/>
                                      <a:pt x="5947" y="6429"/>
                                    </a:cubicBezTo>
                                    <a:cubicBezTo>
                                      <a:pt x="5975" y="6383"/>
                                      <a:pt x="5993" y="6429"/>
                                      <a:pt x="5993" y="6522"/>
                                    </a:cubicBezTo>
                                    <a:close/>
                                    <a:moveTo>
                                      <a:pt x="5900" y="6938"/>
                                    </a:moveTo>
                                    <a:cubicBezTo>
                                      <a:pt x="5900" y="6984"/>
                                      <a:pt x="5854" y="7123"/>
                                      <a:pt x="5835" y="7123"/>
                                    </a:cubicBezTo>
                                    <a:cubicBezTo>
                                      <a:pt x="5816" y="7123"/>
                                      <a:pt x="5816" y="7123"/>
                                      <a:pt x="5826" y="6984"/>
                                    </a:cubicBezTo>
                                    <a:cubicBezTo>
                                      <a:pt x="5835" y="6938"/>
                                      <a:pt x="5900" y="6892"/>
                                      <a:pt x="5900" y="6938"/>
                                    </a:cubicBezTo>
                                    <a:close/>
                                    <a:moveTo>
                                      <a:pt x="5882" y="7770"/>
                                    </a:moveTo>
                                    <a:cubicBezTo>
                                      <a:pt x="5891" y="7770"/>
                                      <a:pt x="5900" y="7817"/>
                                      <a:pt x="5900" y="7817"/>
                                    </a:cubicBezTo>
                                    <a:cubicBezTo>
                                      <a:pt x="5900" y="7909"/>
                                      <a:pt x="5872" y="7863"/>
                                      <a:pt x="5872" y="7817"/>
                                    </a:cubicBezTo>
                                    <a:cubicBezTo>
                                      <a:pt x="5863" y="7770"/>
                                      <a:pt x="5872" y="7770"/>
                                      <a:pt x="5882" y="7770"/>
                                    </a:cubicBezTo>
                                    <a:close/>
                                    <a:moveTo>
                                      <a:pt x="6058" y="6845"/>
                                    </a:moveTo>
                                    <a:cubicBezTo>
                                      <a:pt x="6068" y="6845"/>
                                      <a:pt x="6077" y="6892"/>
                                      <a:pt x="6077" y="6938"/>
                                    </a:cubicBezTo>
                                    <a:cubicBezTo>
                                      <a:pt x="6077" y="6984"/>
                                      <a:pt x="6077" y="7030"/>
                                      <a:pt x="6068" y="7030"/>
                                    </a:cubicBezTo>
                                    <a:cubicBezTo>
                                      <a:pt x="6068" y="7030"/>
                                      <a:pt x="6058" y="6984"/>
                                      <a:pt x="6049" y="6938"/>
                                    </a:cubicBezTo>
                                    <a:cubicBezTo>
                                      <a:pt x="6049" y="6892"/>
                                      <a:pt x="6049" y="6845"/>
                                      <a:pt x="6058" y="6845"/>
                                    </a:cubicBezTo>
                                    <a:close/>
                                    <a:moveTo>
                                      <a:pt x="6058" y="7400"/>
                                    </a:moveTo>
                                    <a:cubicBezTo>
                                      <a:pt x="6058" y="7354"/>
                                      <a:pt x="6068" y="7308"/>
                                      <a:pt x="6077" y="7354"/>
                                    </a:cubicBezTo>
                                    <a:cubicBezTo>
                                      <a:pt x="6086" y="7354"/>
                                      <a:pt x="6096" y="7447"/>
                                      <a:pt x="6096" y="7493"/>
                                    </a:cubicBezTo>
                                    <a:cubicBezTo>
                                      <a:pt x="6096" y="7539"/>
                                      <a:pt x="6086" y="7585"/>
                                      <a:pt x="6077" y="7539"/>
                                    </a:cubicBezTo>
                                    <a:cubicBezTo>
                                      <a:pt x="6068" y="7539"/>
                                      <a:pt x="6058" y="7493"/>
                                      <a:pt x="6058" y="7400"/>
                                    </a:cubicBezTo>
                                    <a:close/>
                                    <a:moveTo>
                                      <a:pt x="6105" y="11054"/>
                                    </a:moveTo>
                                    <a:cubicBezTo>
                                      <a:pt x="6105" y="11054"/>
                                      <a:pt x="6096" y="11147"/>
                                      <a:pt x="6077" y="11193"/>
                                    </a:cubicBezTo>
                                    <a:cubicBezTo>
                                      <a:pt x="6049" y="11286"/>
                                      <a:pt x="6049" y="11286"/>
                                      <a:pt x="6058" y="11147"/>
                                    </a:cubicBezTo>
                                    <a:cubicBezTo>
                                      <a:pt x="6077" y="11008"/>
                                      <a:pt x="6105" y="10962"/>
                                      <a:pt x="6105" y="11054"/>
                                    </a:cubicBezTo>
                                    <a:close/>
                                    <a:moveTo>
                                      <a:pt x="6235" y="6799"/>
                                    </a:moveTo>
                                    <a:cubicBezTo>
                                      <a:pt x="6245" y="6799"/>
                                      <a:pt x="6254" y="6892"/>
                                      <a:pt x="6263" y="6938"/>
                                    </a:cubicBezTo>
                                    <a:cubicBezTo>
                                      <a:pt x="6263" y="7030"/>
                                      <a:pt x="6263" y="7077"/>
                                      <a:pt x="6245" y="7030"/>
                                    </a:cubicBezTo>
                                    <a:cubicBezTo>
                                      <a:pt x="6217" y="7030"/>
                                      <a:pt x="6207" y="6753"/>
                                      <a:pt x="6235" y="6799"/>
                                    </a:cubicBezTo>
                                    <a:close/>
                                    <a:moveTo>
                                      <a:pt x="6198" y="5782"/>
                                    </a:moveTo>
                                    <a:cubicBezTo>
                                      <a:pt x="6198" y="5735"/>
                                      <a:pt x="6198" y="5735"/>
                                      <a:pt x="6207" y="5735"/>
                                    </a:cubicBezTo>
                                    <a:cubicBezTo>
                                      <a:pt x="6207" y="5735"/>
                                      <a:pt x="6217" y="5782"/>
                                      <a:pt x="6226" y="5782"/>
                                    </a:cubicBezTo>
                                    <a:cubicBezTo>
                                      <a:pt x="6235" y="5782"/>
                                      <a:pt x="6226" y="5828"/>
                                      <a:pt x="6217" y="5828"/>
                                    </a:cubicBezTo>
                                    <a:cubicBezTo>
                                      <a:pt x="6207" y="5828"/>
                                      <a:pt x="6198" y="5828"/>
                                      <a:pt x="6198" y="5782"/>
                                    </a:cubicBezTo>
                                    <a:close/>
                                    <a:moveTo>
                                      <a:pt x="6217" y="4995"/>
                                    </a:moveTo>
                                    <a:cubicBezTo>
                                      <a:pt x="6207" y="4995"/>
                                      <a:pt x="6198" y="4949"/>
                                      <a:pt x="6189" y="4949"/>
                                    </a:cubicBezTo>
                                    <a:cubicBezTo>
                                      <a:pt x="6179" y="4903"/>
                                      <a:pt x="6189" y="4903"/>
                                      <a:pt x="6198" y="4903"/>
                                    </a:cubicBezTo>
                                    <a:cubicBezTo>
                                      <a:pt x="6207" y="4903"/>
                                      <a:pt x="6217" y="4949"/>
                                      <a:pt x="6226" y="4949"/>
                                    </a:cubicBezTo>
                                    <a:cubicBezTo>
                                      <a:pt x="6235" y="4949"/>
                                      <a:pt x="6226" y="4995"/>
                                      <a:pt x="6217" y="4995"/>
                                    </a:cubicBezTo>
                                    <a:close/>
                                    <a:moveTo>
                                      <a:pt x="6198" y="5412"/>
                                    </a:moveTo>
                                    <a:cubicBezTo>
                                      <a:pt x="6207" y="5412"/>
                                      <a:pt x="6226" y="5458"/>
                                      <a:pt x="6226" y="5458"/>
                                    </a:cubicBezTo>
                                    <a:cubicBezTo>
                                      <a:pt x="6226" y="5458"/>
                                      <a:pt x="6217" y="5504"/>
                                      <a:pt x="6198" y="5504"/>
                                    </a:cubicBezTo>
                                    <a:cubicBezTo>
                                      <a:pt x="6179" y="5504"/>
                                      <a:pt x="6170" y="5504"/>
                                      <a:pt x="6170" y="5458"/>
                                    </a:cubicBezTo>
                                    <a:cubicBezTo>
                                      <a:pt x="6170" y="5412"/>
                                      <a:pt x="6179" y="5365"/>
                                      <a:pt x="6198" y="5412"/>
                                    </a:cubicBezTo>
                                    <a:close/>
                                    <a:moveTo>
                                      <a:pt x="6189" y="5874"/>
                                    </a:moveTo>
                                    <a:cubicBezTo>
                                      <a:pt x="6198" y="5874"/>
                                      <a:pt x="6207" y="5920"/>
                                      <a:pt x="6207" y="5920"/>
                                    </a:cubicBezTo>
                                    <a:cubicBezTo>
                                      <a:pt x="6207" y="5920"/>
                                      <a:pt x="6198" y="5967"/>
                                      <a:pt x="6189" y="5967"/>
                                    </a:cubicBezTo>
                                    <a:cubicBezTo>
                                      <a:pt x="6179" y="5967"/>
                                      <a:pt x="6170" y="5920"/>
                                      <a:pt x="6170" y="5920"/>
                                    </a:cubicBezTo>
                                    <a:cubicBezTo>
                                      <a:pt x="6170" y="5920"/>
                                      <a:pt x="6179" y="5874"/>
                                      <a:pt x="6189" y="5874"/>
                                    </a:cubicBezTo>
                                    <a:close/>
                                    <a:moveTo>
                                      <a:pt x="6189" y="6337"/>
                                    </a:moveTo>
                                    <a:cubicBezTo>
                                      <a:pt x="6179" y="6290"/>
                                      <a:pt x="6189" y="6290"/>
                                      <a:pt x="6198" y="6290"/>
                                    </a:cubicBezTo>
                                    <a:cubicBezTo>
                                      <a:pt x="6207" y="6290"/>
                                      <a:pt x="6217" y="6337"/>
                                      <a:pt x="6217" y="6337"/>
                                    </a:cubicBezTo>
                                    <a:cubicBezTo>
                                      <a:pt x="6217" y="6383"/>
                                      <a:pt x="6217" y="6383"/>
                                      <a:pt x="6207" y="6383"/>
                                    </a:cubicBezTo>
                                    <a:cubicBezTo>
                                      <a:pt x="6207" y="6383"/>
                                      <a:pt x="6198" y="6337"/>
                                      <a:pt x="6189" y="6337"/>
                                    </a:cubicBezTo>
                                    <a:close/>
                                    <a:moveTo>
                                      <a:pt x="6254" y="8418"/>
                                    </a:moveTo>
                                    <a:cubicBezTo>
                                      <a:pt x="6282" y="8557"/>
                                      <a:pt x="6254" y="8603"/>
                                      <a:pt x="6226" y="8511"/>
                                    </a:cubicBezTo>
                                    <a:cubicBezTo>
                                      <a:pt x="6217" y="8464"/>
                                      <a:pt x="6198" y="8372"/>
                                      <a:pt x="6198" y="8326"/>
                                    </a:cubicBezTo>
                                    <a:cubicBezTo>
                                      <a:pt x="6198" y="8279"/>
                                      <a:pt x="6235" y="8326"/>
                                      <a:pt x="6254" y="8418"/>
                                    </a:cubicBezTo>
                                    <a:close/>
                                    <a:moveTo>
                                      <a:pt x="6245" y="8140"/>
                                    </a:moveTo>
                                    <a:cubicBezTo>
                                      <a:pt x="6235" y="8140"/>
                                      <a:pt x="6226" y="8094"/>
                                      <a:pt x="6226" y="8094"/>
                                    </a:cubicBezTo>
                                    <a:cubicBezTo>
                                      <a:pt x="6226" y="8048"/>
                                      <a:pt x="6235" y="8048"/>
                                      <a:pt x="6245" y="8048"/>
                                    </a:cubicBezTo>
                                    <a:cubicBezTo>
                                      <a:pt x="6254" y="8048"/>
                                      <a:pt x="6263" y="8094"/>
                                      <a:pt x="6263" y="8094"/>
                                    </a:cubicBezTo>
                                    <a:cubicBezTo>
                                      <a:pt x="6263" y="8094"/>
                                      <a:pt x="6254" y="8140"/>
                                      <a:pt x="6245" y="8140"/>
                                    </a:cubicBezTo>
                                    <a:close/>
                                    <a:moveTo>
                                      <a:pt x="6058" y="3885"/>
                                    </a:moveTo>
                                    <a:cubicBezTo>
                                      <a:pt x="6058" y="3839"/>
                                      <a:pt x="6068" y="3839"/>
                                      <a:pt x="6086" y="3885"/>
                                    </a:cubicBezTo>
                                    <a:cubicBezTo>
                                      <a:pt x="6096" y="3932"/>
                                      <a:pt x="6105" y="3978"/>
                                      <a:pt x="6105" y="3978"/>
                                    </a:cubicBezTo>
                                    <a:cubicBezTo>
                                      <a:pt x="6086" y="4070"/>
                                      <a:pt x="6058" y="3978"/>
                                      <a:pt x="6058" y="3885"/>
                                    </a:cubicBezTo>
                                    <a:close/>
                                    <a:moveTo>
                                      <a:pt x="6086" y="4625"/>
                                    </a:moveTo>
                                    <a:cubicBezTo>
                                      <a:pt x="6086" y="4672"/>
                                      <a:pt x="6077" y="4672"/>
                                      <a:pt x="6068" y="4625"/>
                                    </a:cubicBezTo>
                                    <a:cubicBezTo>
                                      <a:pt x="6058" y="4625"/>
                                      <a:pt x="6049" y="4579"/>
                                      <a:pt x="6049" y="4533"/>
                                    </a:cubicBezTo>
                                    <a:cubicBezTo>
                                      <a:pt x="6049" y="4487"/>
                                      <a:pt x="6058" y="4487"/>
                                      <a:pt x="6068" y="4533"/>
                                    </a:cubicBezTo>
                                    <a:cubicBezTo>
                                      <a:pt x="6086" y="4579"/>
                                      <a:pt x="6086" y="4579"/>
                                      <a:pt x="6086" y="4625"/>
                                    </a:cubicBezTo>
                                    <a:close/>
                                    <a:moveTo>
                                      <a:pt x="6133" y="3793"/>
                                    </a:moveTo>
                                    <a:cubicBezTo>
                                      <a:pt x="6124" y="3839"/>
                                      <a:pt x="6012" y="3330"/>
                                      <a:pt x="6012" y="3238"/>
                                    </a:cubicBezTo>
                                    <a:cubicBezTo>
                                      <a:pt x="6012" y="3191"/>
                                      <a:pt x="6003" y="3145"/>
                                      <a:pt x="5993" y="3145"/>
                                    </a:cubicBezTo>
                                    <a:cubicBezTo>
                                      <a:pt x="5984" y="3145"/>
                                      <a:pt x="5975" y="3099"/>
                                      <a:pt x="5975" y="3099"/>
                                    </a:cubicBezTo>
                                    <a:cubicBezTo>
                                      <a:pt x="5975" y="3006"/>
                                      <a:pt x="6021" y="3145"/>
                                      <a:pt x="6077" y="3469"/>
                                    </a:cubicBezTo>
                                    <a:cubicBezTo>
                                      <a:pt x="6114" y="3608"/>
                                      <a:pt x="6133" y="3747"/>
                                      <a:pt x="6133" y="3793"/>
                                    </a:cubicBezTo>
                                    <a:close/>
                                    <a:moveTo>
                                      <a:pt x="6021" y="4579"/>
                                    </a:moveTo>
                                    <a:cubicBezTo>
                                      <a:pt x="6031" y="4625"/>
                                      <a:pt x="6021" y="4625"/>
                                      <a:pt x="6012" y="4625"/>
                                    </a:cubicBezTo>
                                    <a:cubicBezTo>
                                      <a:pt x="5984" y="4625"/>
                                      <a:pt x="5975" y="4440"/>
                                      <a:pt x="5993" y="4394"/>
                                    </a:cubicBezTo>
                                    <a:cubicBezTo>
                                      <a:pt x="6003" y="4394"/>
                                      <a:pt x="6012" y="4348"/>
                                      <a:pt x="6003" y="4302"/>
                                    </a:cubicBezTo>
                                    <a:cubicBezTo>
                                      <a:pt x="5993" y="4255"/>
                                      <a:pt x="6003" y="4255"/>
                                      <a:pt x="6021" y="4255"/>
                                    </a:cubicBezTo>
                                    <a:cubicBezTo>
                                      <a:pt x="6040" y="4255"/>
                                      <a:pt x="6040" y="4302"/>
                                      <a:pt x="6031" y="4394"/>
                                    </a:cubicBezTo>
                                    <a:cubicBezTo>
                                      <a:pt x="6012" y="4440"/>
                                      <a:pt x="6012" y="4533"/>
                                      <a:pt x="6021" y="4579"/>
                                    </a:cubicBezTo>
                                    <a:close/>
                                    <a:moveTo>
                                      <a:pt x="6031" y="3793"/>
                                    </a:moveTo>
                                    <a:cubicBezTo>
                                      <a:pt x="6012" y="3793"/>
                                      <a:pt x="5956" y="3561"/>
                                      <a:pt x="5975" y="3561"/>
                                    </a:cubicBezTo>
                                    <a:cubicBezTo>
                                      <a:pt x="5984" y="3561"/>
                                      <a:pt x="5975" y="3515"/>
                                      <a:pt x="5956" y="3469"/>
                                    </a:cubicBezTo>
                                    <a:cubicBezTo>
                                      <a:pt x="5919" y="3376"/>
                                      <a:pt x="5928" y="3376"/>
                                      <a:pt x="5975" y="3423"/>
                                    </a:cubicBezTo>
                                    <a:cubicBezTo>
                                      <a:pt x="6003" y="3423"/>
                                      <a:pt x="6049" y="3793"/>
                                      <a:pt x="6031" y="3793"/>
                                    </a:cubicBezTo>
                                    <a:close/>
                                    <a:moveTo>
                                      <a:pt x="5798" y="5180"/>
                                    </a:moveTo>
                                    <a:cubicBezTo>
                                      <a:pt x="5826" y="5180"/>
                                      <a:pt x="5816" y="5088"/>
                                      <a:pt x="5789" y="4995"/>
                                    </a:cubicBezTo>
                                    <a:cubicBezTo>
                                      <a:pt x="5779" y="4949"/>
                                      <a:pt x="5761" y="4857"/>
                                      <a:pt x="5761" y="4810"/>
                                    </a:cubicBezTo>
                                    <a:cubicBezTo>
                                      <a:pt x="5761" y="4718"/>
                                      <a:pt x="5761" y="4718"/>
                                      <a:pt x="5779" y="4810"/>
                                    </a:cubicBezTo>
                                    <a:cubicBezTo>
                                      <a:pt x="5798" y="4949"/>
                                      <a:pt x="5826" y="4810"/>
                                      <a:pt x="5816" y="4625"/>
                                    </a:cubicBezTo>
                                    <a:lnTo>
                                      <a:pt x="5807" y="4487"/>
                                    </a:lnTo>
                                    <a:lnTo>
                                      <a:pt x="5826" y="4625"/>
                                    </a:lnTo>
                                    <a:cubicBezTo>
                                      <a:pt x="5844" y="4718"/>
                                      <a:pt x="5854" y="4764"/>
                                      <a:pt x="5863" y="4672"/>
                                    </a:cubicBezTo>
                                    <a:lnTo>
                                      <a:pt x="5863" y="4672"/>
                                    </a:lnTo>
                                    <a:cubicBezTo>
                                      <a:pt x="5882" y="4625"/>
                                      <a:pt x="5882" y="4625"/>
                                      <a:pt x="5891" y="4718"/>
                                    </a:cubicBezTo>
                                    <a:cubicBezTo>
                                      <a:pt x="5900" y="4810"/>
                                      <a:pt x="5900" y="4857"/>
                                      <a:pt x="5910" y="4764"/>
                                    </a:cubicBezTo>
                                    <a:cubicBezTo>
                                      <a:pt x="5919" y="4718"/>
                                      <a:pt x="5919" y="4718"/>
                                      <a:pt x="5919" y="4810"/>
                                    </a:cubicBezTo>
                                    <a:cubicBezTo>
                                      <a:pt x="5919" y="4857"/>
                                      <a:pt x="5928" y="4903"/>
                                      <a:pt x="5937" y="4903"/>
                                    </a:cubicBezTo>
                                    <a:cubicBezTo>
                                      <a:pt x="5965" y="4857"/>
                                      <a:pt x="6114" y="5319"/>
                                      <a:pt x="6124" y="5504"/>
                                    </a:cubicBezTo>
                                    <a:cubicBezTo>
                                      <a:pt x="6133" y="5735"/>
                                      <a:pt x="6105" y="5920"/>
                                      <a:pt x="6077" y="5874"/>
                                    </a:cubicBezTo>
                                    <a:cubicBezTo>
                                      <a:pt x="6058" y="5828"/>
                                      <a:pt x="6058" y="5874"/>
                                      <a:pt x="6068" y="5920"/>
                                    </a:cubicBezTo>
                                    <a:cubicBezTo>
                                      <a:pt x="6077" y="5967"/>
                                      <a:pt x="6077" y="5967"/>
                                      <a:pt x="6058" y="5967"/>
                                    </a:cubicBezTo>
                                    <a:cubicBezTo>
                                      <a:pt x="6049" y="5920"/>
                                      <a:pt x="6040" y="5920"/>
                                      <a:pt x="6049" y="5874"/>
                                    </a:cubicBezTo>
                                    <a:cubicBezTo>
                                      <a:pt x="6049" y="5828"/>
                                      <a:pt x="6031" y="5735"/>
                                      <a:pt x="6003" y="5597"/>
                                    </a:cubicBezTo>
                                    <a:cubicBezTo>
                                      <a:pt x="5975" y="5458"/>
                                      <a:pt x="5947" y="5319"/>
                                      <a:pt x="5937" y="5273"/>
                                    </a:cubicBezTo>
                                    <a:cubicBezTo>
                                      <a:pt x="5937" y="5227"/>
                                      <a:pt x="5928" y="5227"/>
                                      <a:pt x="5919" y="5227"/>
                                    </a:cubicBezTo>
                                    <a:cubicBezTo>
                                      <a:pt x="5910" y="5227"/>
                                      <a:pt x="5919" y="5365"/>
                                      <a:pt x="5928" y="5504"/>
                                    </a:cubicBezTo>
                                    <a:cubicBezTo>
                                      <a:pt x="5947" y="5689"/>
                                      <a:pt x="5947" y="5735"/>
                                      <a:pt x="5928" y="5643"/>
                                    </a:cubicBezTo>
                                    <a:cubicBezTo>
                                      <a:pt x="5919" y="5597"/>
                                      <a:pt x="5891" y="5412"/>
                                      <a:pt x="5882" y="5227"/>
                                    </a:cubicBezTo>
                                    <a:cubicBezTo>
                                      <a:pt x="5863" y="5042"/>
                                      <a:pt x="5854" y="4903"/>
                                      <a:pt x="5844" y="4903"/>
                                    </a:cubicBezTo>
                                    <a:cubicBezTo>
                                      <a:pt x="5844" y="4903"/>
                                      <a:pt x="5844" y="4949"/>
                                      <a:pt x="5844" y="4995"/>
                                    </a:cubicBezTo>
                                    <a:cubicBezTo>
                                      <a:pt x="5844" y="5042"/>
                                      <a:pt x="5844" y="5088"/>
                                      <a:pt x="5826" y="5134"/>
                                    </a:cubicBezTo>
                                    <a:cubicBezTo>
                                      <a:pt x="5816" y="5134"/>
                                      <a:pt x="5807" y="5180"/>
                                      <a:pt x="5807" y="5227"/>
                                    </a:cubicBezTo>
                                    <a:cubicBezTo>
                                      <a:pt x="5816" y="5273"/>
                                      <a:pt x="5807" y="5273"/>
                                      <a:pt x="5798" y="5319"/>
                                    </a:cubicBezTo>
                                    <a:cubicBezTo>
                                      <a:pt x="5789" y="5319"/>
                                      <a:pt x="5789" y="5412"/>
                                      <a:pt x="5826" y="5550"/>
                                    </a:cubicBezTo>
                                    <a:cubicBezTo>
                                      <a:pt x="5863" y="5735"/>
                                      <a:pt x="5872" y="5735"/>
                                      <a:pt x="5844" y="5828"/>
                                    </a:cubicBezTo>
                                    <a:cubicBezTo>
                                      <a:pt x="5798" y="5967"/>
                                      <a:pt x="5789" y="5920"/>
                                      <a:pt x="5789" y="5735"/>
                                    </a:cubicBezTo>
                                    <a:cubicBezTo>
                                      <a:pt x="5789" y="5597"/>
                                      <a:pt x="5779" y="5550"/>
                                      <a:pt x="5770" y="5597"/>
                                    </a:cubicBezTo>
                                    <a:cubicBezTo>
                                      <a:pt x="5751" y="5597"/>
                                      <a:pt x="5733" y="5504"/>
                                      <a:pt x="5714" y="5319"/>
                                    </a:cubicBezTo>
                                    <a:cubicBezTo>
                                      <a:pt x="5668" y="4949"/>
                                      <a:pt x="5677" y="4810"/>
                                      <a:pt x="5723" y="5088"/>
                                    </a:cubicBezTo>
                                    <a:cubicBezTo>
                                      <a:pt x="5770" y="5088"/>
                                      <a:pt x="5789" y="5180"/>
                                      <a:pt x="5798" y="5180"/>
                                    </a:cubicBezTo>
                                    <a:close/>
                                    <a:moveTo>
                                      <a:pt x="5714" y="9759"/>
                                    </a:moveTo>
                                    <a:cubicBezTo>
                                      <a:pt x="5705" y="9759"/>
                                      <a:pt x="5705" y="9759"/>
                                      <a:pt x="5714" y="9759"/>
                                    </a:cubicBezTo>
                                    <a:cubicBezTo>
                                      <a:pt x="5714" y="9852"/>
                                      <a:pt x="5705" y="9852"/>
                                      <a:pt x="5695" y="9852"/>
                                    </a:cubicBezTo>
                                    <a:cubicBezTo>
                                      <a:pt x="5668" y="9852"/>
                                      <a:pt x="5668" y="9806"/>
                                      <a:pt x="5677" y="9621"/>
                                    </a:cubicBezTo>
                                    <a:cubicBezTo>
                                      <a:pt x="5686" y="9436"/>
                                      <a:pt x="5770" y="9436"/>
                                      <a:pt x="5798" y="9621"/>
                                    </a:cubicBezTo>
                                    <a:cubicBezTo>
                                      <a:pt x="5807" y="9713"/>
                                      <a:pt x="5807" y="9759"/>
                                      <a:pt x="5770" y="9759"/>
                                    </a:cubicBezTo>
                                    <a:cubicBezTo>
                                      <a:pt x="5751" y="9806"/>
                                      <a:pt x="5723" y="9806"/>
                                      <a:pt x="5714" y="9759"/>
                                    </a:cubicBezTo>
                                    <a:close/>
                                    <a:moveTo>
                                      <a:pt x="5714" y="10869"/>
                                    </a:moveTo>
                                    <a:cubicBezTo>
                                      <a:pt x="5686" y="10777"/>
                                      <a:pt x="5686" y="10731"/>
                                      <a:pt x="5705" y="10731"/>
                                    </a:cubicBezTo>
                                    <a:cubicBezTo>
                                      <a:pt x="5714" y="10731"/>
                                      <a:pt x="5723" y="10777"/>
                                      <a:pt x="5733" y="10823"/>
                                    </a:cubicBezTo>
                                    <a:cubicBezTo>
                                      <a:pt x="5733" y="10962"/>
                                      <a:pt x="5733" y="10962"/>
                                      <a:pt x="5714" y="10869"/>
                                    </a:cubicBezTo>
                                    <a:close/>
                                    <a:moveTo>
                                      <a:pt x="5537" y="9297"/>
                                    </a:moveTo>
                                    <a:cubicBezTo>
                                      <a:pt x="5509" y="9112"/>
                                      <a:pt x="5454" y="8927"/>
                                      <a:pt x="5472" y="9019"/>
                                    </a:cubicBezTo>
                                    <a:cubicBezTo>
                                      <a:pt x="5481" y="9112"/>
                                      <a:pt x="5481" y="9112"/>
                                      <a:pt x="5463" y="9019"/>
                                    </a:cubicBezTo>
                                    <a:cubicBezTo>
                                      <a:pt x="5435" y="8927"/>
                                      <a:pt x="5435" y="8973"/>
                                      <a:pt x="5444" y="9158"/>
                                    </a:cubicBezTo>
                                    <a:cubicBezTo>
                                      <a:pt x="5444" y="9297"/>
                                      <a:pt x="5463" y="9436"/>
                                      <a:pt x="5472" y="9482"/>
                                    </a:cubicBezTo>
                                    <a:cubicBezTo>
                                      <a:pt x="5491" y="9528"/>
                                      <a:pt x="5500" y="9621"/>
                                      <a:pt x="5509" y="9713"/>
                                    </a:cubicBezTo>
                                    <a:cubicBezTo>
                                      <a:pt x="5519" y="9852"/>
                                      <a:pt x="5509" y="9898"/>
                                      <a:pt x="5463" y="9944"/>
                                    </a:cubicBezTo>
                                    <a:cubicBezTo>
                                      <a:pt x="5398" y="10037"/>
                                      <a:pt x="5370" y="9991"/>
                                      <a:pt x="5351" y="9713"/>
                                    </a:cubicBezTo>
                                    <a:cubicBezTo>
                                      <a:pt x="5342" y="9574"/>
                                      <a:pt x="5360" y="9389"/>
                                      <a:pt x="5388" y="9297"/>
                                    </a:cubicBezTo>
                                    <a:cubicBezTo>
                                      <a:pt x="5388" y="9297"/>
                                      <a:pt x="5398" y="9204"/>
                                      <a:pt x="5398" y="9112"/>
                                    </a:cubicBezTo>
                                    <a:cubicBezTo>
                                      <a:pt x="5398" y="8973"/>
                                      <a:pt x="5426" y="8834"/>
                                      <a:pt x="5454" y="8927"/>
                                    </a:cubicBezTo>
                                    <a:cubicBezTo>
                                      <a:pt x="5463" y="8927"/>
                                      <a:pt x="5463" y="8927"/>
                                      <a:pt x="5463" y="8881"/>
                                    </a:cubicBezTo>
                                    <a:cubicBezTo>
                                      <a:pt x="5463" y="8834"/>
                                      <a:pt x="5454" y="8788"/>
                                      <a:pt x="5444" y="8742"/>
                                    </a:cubicBezTo>
                                    <a:cubicBezTo>
                                      <a:pt x="5426" y="8696"/>
                                      <a:pt x="5435" y="8603"/>
                                      <a:pt x="5454" y="8603"/>
                                    </a:cubicBezTo>
                                    <a:cubicBezTo>
                                      <a:pt x="5463" y="8603"/>
                                      <a:pt x="5491" y="8696"/>
                                      <a:pt x="5528" y="8788"/>
                                    </a:cubicBezTo>
                                    <a:cubicBezTo>
                                      <a:pt x="5602" y="8973"/>
                                      <a:pt x="5612" y="9112"/>
                                      <a:pt x="5574" y="9297"/>
                                    </a:cubicBezTo>
                                    <a:cubicBezTo>
                                      <a:pt x="5565" y="9389"/>
                                      <a:pt x="5556" y="9389"/>
                                      <a:pt x="5537" y="9297"/>
                                    </a:cubicBezTo>
                                    <a:close/>
                                    <a:moveTo>
                                      <a:pt x="5565" y="10453"/>
                                    </a:moveTo>
                                    <a:cubicBezTo>
                                      <a:pt x="5565" y="10499"/>
                                      <a:pt x="5556" y="10499"/>
                                      <a:pt x="5547" y="10499"/>
                                    </a:cubicBezTo>
                                    <a:cubicBezTo>
                                      <a:pt x="5537" y="10499"/>
                                      <a:pt x="5528" y="10453"/>
                                      <a:pt x="5528" y="10453"/>
                                    </a:cubicBezTo>
                                    <a:cubicBezTo>
                                      <a:pt x="5528" y="10407"/>
                                      <a:pt x="5537" y="10407"/>
                                      <a:pt x="5547" y="10407"/>
                                    </a:cubicBezTo>
                                    <a:cubicBezTo>
                                      <a:pt x="5556" y="10407"/>
                                      <a:pt x="5565" y="10453"/>
                                      <a:pt x="5565" y="10453"/>
                                    </a:cubicBezTo>
                                    <a:close/>
                                    <a:moveTo>
                                      <a:pt x="5481" y="10361"/>
                                    </a:moveTo>
                                    <a:cubicBezTo>
                                      <a:pt x="5472" y="10314"/>
                                      <a:pt x="5500" y="10222"/>
                                      <a:pt x="5509" y="10222"/>
                                    </a:cubicBezTo>
                                    <a:cubicBezTo>
                                      <a:pt x="5519" y="10222"/>
                                      <a:pt x="5519" y="10268"/>
                                      <a:pt x="5500" y="10314"/>
                                    </a:cubicBezTo>
                                    <a:cubicBezTo>
                                      <a:pt x="5500" y="10361"/>
                                      <a:pt x="5491" y="10361"/>
                                      <a:pt x="5481" y="10361"/>
                                    </a:cubicBezTo>
                                    <a:close/>
                                    <a:moveTo>
                                      <a:pt x="5491" y="11193"/>
                                    </a:moveTo>
                                    <a:cubicBezTo>
                                      <a:pt x="5491" y="11332"/>
                                      <a:pt x="5481" y="11332"/>
                                      <a:pt x="5463" y="11286"/>
                                    </a:cubicBezTo>
                                    <a:cubicBezTo>
                                      <a:pt x="5454" y="11286"/>
                                      <a:pt x="5463" y="11193"/>
                                      <a:pt x="5472" y="11147"/>
                                    </a:cubicBezTo>
                                    <a:cubicBezTo>
                                      <a:pt x="5491" y="11054"/>
                                      <a:pt x="5491" y="11054"/>
                                      <a:pt x="5491" y="11193"/>
                                    </a:cubicBezTo>
                                    <a:close/>
                                    <a:moveTo>
                                      <a:pt x="5509" y="9389"/>
                                    </a:moveTo>
                                    <a:cubicBezTo>
                                      <a:pt x="5500" y="9297"/>
                                      <a:pt x="5491" y="9204"/>
                                      <a:pt x="5491" y="9158"/>
                                    </a:cubicBezTo>
                                    <a:cubicBezTo>
                                      <a:pt x="5491" y="9112"/>
                                      <a:pt x="5500" y="9158"/>
                                      <a:pt x="5509" y="9251"/>
                                    </a:cubicBezTo>
                                    <a:cubicBezTo>
                                      <a:pt x="5519" y="9343"/>
                                      <a:pt x="5528" y="9436"/>
                                      <a:pt x="5528" y="9482"/>
                                    </a:cubicBezTo>
                                    <a:cubicBezTo>
                                      <a:pt x="5528" y="9482"/>
                                      <a:pt x="5519" y="9482"/>
                                      <a:pt x="5509" y="9389"/>
                                    </a:cubicBezTo>
                                    <a:close/>
                                    <a:moveTo>
                                      <a:pt x="5379" y="11933"/>
                                    </a:moveTo>
                                    <a:cubicBezTo>
                                      <a:pt x="5407" y="11979"/>
                                      <a:pt x="5407" y="11979"/>
                                      <a:pt x="5370" y="11979"/>
                                    </a:cubicBezTo>
                                    <a:cubicBezTo>
                                      <a:pt x="5351" y="11979"/>
                                      <a:pt x="5333" y="11933"/>
                                      <a:pt x="5333" y="11887"/>
                                    </a:cubicBezTo>
                                    <a:cubicBezTo>
                                      <a:pt x="5333" y="11841"/>
                                      <a:pt x="5323" y="11794"/>
                                      <a:pt x="5314" y="11841"/>
                                    </a:cubicBezTo>
                                    <a:cubicBezTo>
                                      <a:pt x="5305" y="11841"/>
                                      <a:pt x="5295" y="11841"/>
                                      <a:pt x="5295" y="11794"/>
                                    </a:cubicBezTo>
                                    <a:cubicBezTo>
                                      <a:pt x="5295" y="11748"/>
                                      <a:pt x="5305" y="11748"/>
                                      <a:pt x="5314" y="11748"/>
                                    </a:cubicBezTo>
                                    <a:cubicBezTo>
                                      <a:pt x="5323" y="11748"/>
                                      <a:pt x="5323" y="11702"/>
                                      <a:pt x="5323" y="11656"/>
                                    </a:cubicBezTo>
                                    <a:cubicBezTo>
                                      <a:pt x="5314" y="11517"/>
                                      <a:pt x="5351" y="11563"/>
                                      <a:pt x="5398" y="11656"/>
                                    </a:cubicBezTo>
                                    <a:cubicBezTo>
                                      <a:pt x="5435" y="11794"/>
                                      <a:pt x="5444" y="11887"/>
                                      <a:pt x="5407" y="11841"/>
                                    </a:cubicBezTo>
                                    <a:cubicBezTo>
                                      <a:pt x="5388" y="11841"/>
                                      <a:pt x="5370" y="11841"/>
                                      <a:pt x="5360" y="11841"/>
                                    </a:cubicBezTo>
                                    <a:cubicBezTo>
                                      <a:pt x="5351" y="11841"/>
                                      <a:pt x="5360" y="11887"/>
                                      <a:pt x="5379" y="11933"/>
                                    </a:cubicBezTo>
                                    <a:close/>
                                    <a:moveTo>
                                      <a:pt x="5184" y="11609"/>
                                    </a:moveTo>
                                    <a:cubicBezTo>
                                      <a:pt x="5184" y="11609"/>
                                      <a:pt x="5184" y="11517"/>
                                      <a:pt x="5184" y="11424"/>
                                    </a:cubicBezTo>
                                    <a:cubicBezTo>
                                      <a:pt x="5193" y="11286"/>
                                      <a:pt x="5221" y="11239"/>
                                      <a:pt x="5230" y="11378"/>
                                    </a:cubicBezTo>
                                    <a:cubicBezTo>
                                      <a:pt x="5239" y="11424"/>
                                      <a:pt x="5193" y="11656"/>
                                      <a:pt x="5184" y="11609"/>
                                    </a:cubicBezTo>
                                    <a:close/>
                                    <a:moveTo>
                                      <a:pt x="5221" y="12349"/>
                                    </a:moveTo>
                                    <a:cubicBezTo>
                                      <a:pt x="5221" y="12396"/>
                                      <a:pt x="5221" y="12396"/>
                                      <a:pt x="5212" y="12396"/>
                                    </a:cubicBezTo>
                                    <a:cubicBezTo>
                                      <a:pt x="5212" y="12396"/>
                                      <a:pt x="5202" y="12349"/>
                                      <a:pt x="5193" y="12349"/>
                                    </a:cubicBezTo>
                                    <a:cubicBezTo>
                                      <a:pt x="5184" y="12349"/>
                                      <a:pt x="5193" y="12303"/>
                                      <a:pt x="5202" y="12303"/>
                                    </a:cubicBezTo>
                                    <a:cubicBezTo>
                                      <a:pt x="5221" y="12257"/>
                                      <a:pt x="5221" y="12303"/>
                                      <a:pt x="5221" y="12349"/>
                                    </a:cubicBezTo>
                                    <a:close/>
                                    <a:moveTo>
                                      <a:pt x="5156" y="11332"/>
                                    </a:moveTo>
                                    <a:cubicBezTo>
                                      <a:pt x="5165" y="11517"/>
                                      <a:pt x="5156" y="11517"/>
                                      <a:pt x="5128" y="11378"/>
                                    </a:cubicBezTo>
                                    <a:cubicBezTo>
                                      <a:pt x="5118" y="11286"/>
                                      <a:pt x="5109" y="11239"/>
                                      <a:pt x="5118" y="11147"/>
                                    </a:cubicBezTo>
                                    <a:cubicBezTo>
                                      <a:pt x="5137" y="11008"/>
                                      <a:pt x="5184" y="11008"/>
                                      <a:pt x="5184" y="11147"/>
                                    </a:cubicBezTo>
                                    <a:cubicBezTo>
                                      <a:pt x="5184" y="11193"/>
                                      <a:pt x="5174" y="11239"/>
                                      <a:pt x="5165" y="11193"/>
                                    </a:cubicBezTo>
                                    <a:cubicBezTo>
                                      <a:pt x="5146" y="11193"/>
                                      <a:pt x="5146" y="11193"/>
                                      <a:pt x="5156" y="11332"/>
                                    </a:cubicBezTo>
                                    <a:close/>
                                    <a:moveTo>
                                      <a:pt x="5016" y="8881"/>
                                    </a:moveTo>
                                    <a:cubicBezTo>
                                      <a:pt x="5016" y="8834"/>
                                      <a:pt x="4998" y="8788"/>
                                      <a:pt x="4988" y="8742"/>
                                    </a:cubicBezTo>
                                    <a:cubicBezTo>
                                      <a:pt x="4979" y="8696"/>
                                      <a:pt x="4970" y="8649"/>
                                      <a:pt x="4970" y="8603"/>
                                    </a:cubicBezTo>
                                    <a:cubicBezTo>
                                      <a:pt x="4970" y="8557"/>
                                      <a:pt x="4960" y="8511"/>
                                      <a:pt x="4951" y="8511"/>
                                    </a:cubicBezTo>
                                    <a:cubicBezTo>
                                      <a:pt x="4942" y="8511"/>
                                      <a:pt x="4942" y="8464"/>
                                      <a:pt x="4960" y="8418"/>
                                    </a:cubicBezTo>
                                    <a:cubicBezTo>
                                      <a:pt x="4979" y="8372"/>
                                      <a:pt x="4988" y="8233"/>
                                      <a:pt x="4988" y="8140"/>
                                    </a:cubicBezTo>
                                    <a:cubicBezTo>
                                      <a:pt x="4988" y="8048"/>
                                      <a:pt x="4998" y="8002"/>
                                      <a:pt x="5007" y="8002"/>
                                    </a:cubicBezTo>
                                    <a:cubicBezTo>
                                      <a:pt x="5016" y="8002"/>
                                      <a:pt x="5016" y="8048"/>
                                      <a:pt x="5016" y="8094"/>
                                    </a:cubicBezTo>
                                    <a:cubicBezTo>
                                      <a:pt x="5007" y="8140"/>
                                      <a:pt x="5016" y="8187"/>
                                      <a:pt x="5025" y="8187"/>
                                    </a:cubicBezTo>
                                    <a:cubicBezTo>
                                      <a:pt x="5035" y="8187"/>
                                      <a:pt x="5063" y="8233"/>
                                      <a:pt x="5081" y="8279"/>
                                    </a:cubicBezTo>
                                    <a:cubicBezTo>
                                      <a:pt x="5109" y="8372"/>
                                      <a:pt x="5118" y="8464"/>
                                      <a:pt x="5109" y="8557"/>
                                    </a:cubicBezTo>
                                    <a:cubicBezTo>
                                      <a:pt x="5100" y="8742"/>
                                      <a:pt x="5025" y="8973"/>
                                      <a:pt x="5016" y="8881"/>
                                    </a:cubicBezTo>
                                    <a:close/>
                                    <a:moveTo>
                                      <a:pt x="5109" y="10962"/>
                                    </a:moveTo>
                                    <a:cubicBezTo>
                                      <a:pt x="5109" y="11054"/>
                                      <a:pt x="5100" y="11101"/>
                                      <a:pt x="5091" y="11101"/>
                                    </a:cubicBezTo>
                                    <a:cubicBezTo>
                                      <a:pt x="5081" y="11101"/>
                                      <a:pt x="5063" y="11101"/>
                                      <a:pt x="5053" y="11147"/>
                                    </a:cubicBezTo>
                                    <a:cubicBezTo>
                                      <a:pt x="5025" y="11332"/>
                                      <a:pt x="5025" y="11147"/>
                                      <a:pt x="5053" y="10962"/>
                                    </a:cubicBezTo>
                                    <a:cubicBezTo>
                                      <a:pt x="5081" y="10731"/>
                                      <a:pt x="5109" y="10731"/>
                                      <a:pt x="5109" y="10962"/>
                                    </a:cubicBezTo>
                                    <a:close/>
                                    <a:moveTo>
                                      <a:pt x="4914" y="9112"/>
                                    </a:moveTo>
                                    <a:cubicBezTo>
                                      <a:pt x="4895" y="8927"/>
                                      <a:pt x="4895" y="8881"/>
                                      <a:pt x="4914" y="8742"/>
                                    </a:cubicBezTo>
                                    <a:cubicBezTo>
                                      <a:pt x="4942" y="8557"/>
                                      <a:pt x="4951" y="8603"/>
                                      <a:pt x="4960" y="8881"/>
                                    </a:cubicBezTo>
                                    <a:cubicBezTo>
                                      <a:pt x="4960" y="9019"/>
                                      <a:pt x="4960" y="9112"/>
                                      <a:pt x="4951" y="9112"/>
                                    </a:cubicBezTo>
                                    <a:cubicBezTo>
                                      <a:pt x="4942" y="9112"/>
                                      <a:pt x="4942" y="9158"/>
                                      <a:pt x="4942" y="9251"/>
                                    </a:cubicBezTo>
                                    <a:cubicBezTo>
                                      <a:pt x="4942" y="9297"/>
                                      <a:pt x="4960" y="9389"/>
                                      <a:pt x="4960" y="9389"/>
                                    </a:cubicBezTo>
                                    <a:cubicBezTo>
                                      <a:pt x="4970" y="9389"/>
                                      <a:pt x="4970" y="9436"/>
                                      <a:pt x="4970" y="9482"/>
                                    </a:cubicBezTo>
                                    <a:cubicBezTo>
                                      <a:pt x="4970" y="9574"/>
                                      <a:pt x="4970" y="9574"/>
                                      <a:pt x="4942" y="9482"/>
                                    </a:cubicBezTo>
                                    <a:cubicBezTo>
                                      <a:pt x="4951" y="9343"/>
                                      <a:pt x="4923" y="9204"/>
                                      <a:pt x="4914" y="9112"/>
                                    </a:cubicBezTo>
                                    <a:close/>
                                    <a:moveTo>
                                      <a:pt x="4932" y="12072"/>
                                    </a:moveTo>
                                    <a:cubicBezTo>
                                      <a:pt x="4895" y="12349"/>
                                      <a:pt x="4886" y="12257"/>
                                      <a:pt x="4923" y="11979"/>
                                    </a:cubicBezTo>
                                    <a:cubicBezTo>
                                      <a:pt x="4942" y="11841"/>
                                      <a:pt x="4951" y="11794"/>
                                      <a:pt x="4960" y="11794"/>
                                    </a:cubicBezTo>
                                    <a:cubicBezTo>
                                      <a:pt x="4970" y="11794"/>
                                      <a:pt x="4942" y="11979"/>
                                      <a:pt x="4932" y="12072"/>
                                    </a:cubicBezTo>
                                    <a:close/>
                                    <a:moveTo>
                                      <a:pt x="4904" y="8048"/>
                                    </a:moveTo>
                                    <a:cubicBezTo>
                                      <a:pt x="4904" y="8002"/>
                                      <a:pt x="4914" y="8002"/>
                                      <a:pt x="4923" y="8002"/>
                                    </a:cubicBezTo>
                                    <a:cubicBezTo>
                                      <a:pt x="4932" y="8002"/>
                                      <a:pt x="4942" y="8048"/>
                                      <a:pt x="4942" y="8048"/>
                                    </a:cubicBezTo>
                                    <a:cubicBezTo>
                                      <a:pt x="4942" y="8094"/>
                                      <a:pt x="4932" y="8094"/>
                                      <a:pt x="4923" y="8094"/>
                                    </a:cubicBezTo>
                                    <a:cubicBezTo>
                                      <a:pt x="4914" y="8094"/>
                                      <a:pt x="4904" y="8094"/>
                                      <a:pt x="4904" y="8048"/>
                                    </a:cubicBezTo>
                                    <a:close/>
                                    <a:moveTo>
                                      <a:pt x="4951" y="7817"/>
                                    </a:moveTo>
                                    <a:cubicBezTo>
                                      <a:pt x="4960" y="7724"/>
                                      <a:pt x="4979" y="7770"/>
                                      <a:pt x="4970" y="7863"/>
                                    </a:cubicBezTo>
                                    <a:lnTo>
                                      <a:pt x="4970" y="7863"/>
                                    </a:lnTo>
                                    <a:cubicBezTo>
                                      <a:pt x="4970" y="7909"/>
                                      <a:pt x="4960" y="7955"/>
                                      <a:pt x="4951" y="7909"/>
                                    </a:cubicBezTo>
                                    <a:cubicBezTo>
                                      <a:pt x="4942" y="7863"/>
                                      <a:pt x="4942" y="7817"/>
                                      <a:pt x="4951" y="7817"/>
                                    </a:cubicBezTo>
                                    <a:close/>
                                    <a:moveTo>
                                      <a:pt x="5016" y="7585"/>
                                    </a:moveTo>
                                    <a:cubicBezTo>
                                      <a:pt x="5016" y="7632"/>
                                      <a:pt x="5007" y="7632"/>
                                      <a:pt x="4998" y="7632"/>
                                    </a:cubicBezTo>
                                    <a:cubicBezTo>
                                      <a:pt x="4988" y="7632"/>
                                      <a:pt x="4979" y="7585"/>
                                      <a:pt x="4979" y="7585"/>
                                    </a:cubicBezTo>
                                    <a:cubicBezTo>
                                      <a:pt x="4979" y="7539"/>
                                      <a:pt x="4988" y="7539"/>
                                      <a:pt x="4998" y="7539"/>
                                    </a:cubicBezTo>
                                    <a:cubicBezTo>
                                      <a:pt x="5016" y="7493"/>
                                      <a:pt x="5016" y="7539"/>
                                      <a:pt x="5016" y="7585"/>
                                    </a:cubicBezTo>
                                    <a:close/>
                                    <a:moveTo>
                                      <a:pt x="4970" y="6799"/>
                                    </a:moveTo>
                                    <a:cubicBezTo>
                                      <a:pt x="4951" y="6707"/>
                                      <a:pt x="4932" y="6660"/>
                                      <a:pt x="4942" y="6660"/>
                                    </a:cubicBezTo>
                                    <a:cubicBezTo>
                                      <a:pt x="4951" y="6660"/>
                                      <a:pt x="4970" y="6707"/>
                                      <a:pt x="4988" y="6799"/>
                                    </a:cubicBezTo>
                                    <a:cubicBezTo>
                                      <a:pt x="5007" y="6892"/>
                                      <a:pt x="5025" y="6938"/>
                                      <a:pt x="5016" y="6938"/>
                                    </a:cubicBezTo>
                                    <a:cubicBezTo>
                                      <a:pt x="5016" y="6984"/>
                                      <a:pt x="4988" y="6892"/>
                                      <a:pt x="4970" y="6799"/>
                                    </a:cubicBezTo>
                                    <a:close/>
                                    <a:moveTo>
                                      <a:pt x="5025" y="7724"/>
                                    </a:moveTo>
                                    <a:cubicBezTo>
                                      <a:pt x="5035" y="7678"/>
                                      <a:pt x="5035" y="7724"/>
                                      <a:pt x="5025" y="7724"/>
                                    </a:cubicBezTo>
                                    <a:cubicBezTo>
                                      <a:pt x="5035" y="7863"/>
                                      <a:pt x="5063" y="7817"/>
                                      <a:pt x="5081" y="7678"/>
                                    </a:cubicBezTo>
                                    <a:cubicBezTo>
                                      <a:pt x="5118" y="7354"/>
                                      <a:pt x="5128" y="7354"/>
                                      <a:pt x="5174" y="7447"/>
                                    </a:cubicBezTo>
                                    <a:cubicBezTo>
                                      <a:pt x="5202" y="7493"/>
                                      <a:pt x="5221" y="7539"/>
                                      <a:pt x="5221" y="7585"/>
                                    </a:cubicBezTo>
                                    <a:cubicBezTo>
                                      <a:pt x="5221" y="7678"/>
                                      <a:pt x="5193" y="7770"/>
                                      <a:pt x="5165" y="7724"/>
                                    </a:cubicBezTo>
                                    <a:cubicBezTo>
                                      <a:pt x="5146" y="7724"/>
                                      <a:pt x="5137" y="7724"/>
                                      <a:pt x="5137" y="7770"/>
                                    </a:cubicBezTo>
                                    <a:cubicBezTo>
                                      <a:pt x="5137" y="7817"/>
                                      <a:pt x="5146" y="7817"/>
                                      <a:pt x="5156" y="7817"/>
                                    </a:cubicBezTo>
                                    <a:cubicBezTo>
                                      <a:pt x="5165" y="7817"/>
                                      <a:pt x="5184" y="7863"/>
                                      <a:pt x="5193" y="7909"/>
                                    </a:cubicBezTo>
                                    <a:cubicBezTo>
                                      <a:pt x="5202" y="7955"/>
                                      <a:pt x="5193" y="7955"/>
                                      <a:pt x="5184" y="7955"/>
                                    </a:cubicBezTo>
                                    <a:cubicBezTo>
                                      <a:pt x="5174" y="7909"/>
                                      <a:pt x="5165" y="7955"/>
                                      <a:pt x="5156" y="8002"/>
                                    </a:cubicBezTo>
                                    <a:cubicBezTo>
                                      <a:pt x="5146" y="8094"/>
                                      <a:pt x="5146" y="8094"/>
                                      <a:pt x="5128" y="7955"/>
                                    </a:cubicBezTo>
                                    <a:cubicBezTo>
                                      <a:pt x="5118" y="7817"/>
                                      <a:pt x="5109" y="7817"/>
                                      <a:pt x="5100" y="7909"/>
                                    </a:cubicBezTo>
                                    <a:cubicBezTo>
                                      <a:pt x="5091" y="7955"/>
                                      <a:pt x="5091" y="8048"/>
                                      <a:pt x="5109" y="8094"/>
                                    </a:cubicBezTo>
                                    <a:cubicBezTo>
                                      <a:pt x="5137" y="8187"/>
                                      <a:pt x="5137" y="8325"/>
                                      <a:pt x="5118" y="8325"/>
                                    </a:cubicBezTo>
                                    <a:cubicBezTo>
                                      <a:pt x="5100" y="8279"/>
                                      <a:pt x="5007" y="7770"/>
                                      <a:pt x="5025" y="7724"/>
                                    </a:cubicBezTo>
                                    <a:close/>
                                    <a:moveTo>
                                      <a:pt x="5025" y="7400"/>
                                    </a:moveTo>
                                    <a:cubicBezTo>
                                      <a:pt x="5035" y="7354"/>
                                      <a:pt x="5035" y="7354"/>
                                      <a:pt x="5044" y="7354"/>
                                    </a:cubicBezTo>
                                    <a:cubicBezTo>
                                      <a:pt x="5044" y="7354"/>
                                      <a:pt x="5053" y="7400"/>
                                      <a:pt x="5053" y="7400"/>
                                    </a:cubicBezTo>
                                    <a:cubicBezTo>
                                      <a:pt x="5053" y="7447"/>
                                      <a:pt x="5044" y="7447"/>
                                      <a:pt x="5035" y="7447"/>
                                    </a:cubicBezTo>
                                    <a:cubicBezTo>
                                      <a:pt x="5025" y="7447"/>
                                      <a:pt x="5025" y="7400"/>
                                      <a:pt x="5025" y="7400"/>
                                    </a:cubicBezTo>
                                    <a:close/>
                                    <a:moveTo>
                                      <a:pt x="5081" y="6938"/>
                                    </a:moveTo>
                                    <a:cubicBezTo>
                                      <a:pt x="5081" y="6892"/>
                                      <a:pt x="5109" y="6707"/>
                                      <a:pt x="5118" y="6707"/>
                                    </a:cubicBezTo>
                                    <a:cubicBezTo>
                                      <a:pt x="5118" y="6707"/>
                                      <a:pt x="5118" y="6753"/>
                                      <a:pt x="5109" y="6845"/>
                                    </a:cubicBezTo>
                                    <a:cubicBezTo>
                                      <a:pt x="5109" y="7030"/>
                                      <a:pt x="5081" y="7077"/>
                                      <a:pt x="5081" y="6938"/>
                                    </a:cubicBezTo>
                                    <a:close/>
                                    <a:moveTo>
                                      <a:pt x="5146" y="4440"/>
                                    </a:moveTo>
                                    <a:cubicBezTo>
                                      <a:pt x="5137" y="4440"/>
                                      <a:pt x="5128" y="4394"/>
                                      <a:pt x="5128" y="4394"/>
                                    </a:cubicBezTo>
                                    <a:cubicBezTo>
                                      <a:pt x="5128" y="4348"/>
                                      <a:pt x="5128" y="4348"/>
                                      <a:pt x="5137" y="4348"/>
                                    </a:cubicBezTo>
                                    <a:cubicBezTo>
                                      <a:pt x="5137" y="4348"/>
                                      <a:pt x="5146" y="4394"/>
                                      <a:pt x="5156" y="4394"/>
                                    </a:cubicBezTo>
                                    <a:cubicBezTo>
                                      <a:pt x="5165" y="4394"/>
                                      <a:pt x="5156" y="4440"/>
                                      <a:pt x="5146" y="4440"/>
                                    </a:cubicBezTo>
                                    <a:close/>
                                    <a:moveTo>
                                      <a:pt x="5174" y="7077"/>
                                    </a:moveTo>
                                    <a:cubicBezTo>
                                      <a:pt x="5184" y="7123"/>
                                      <a:pt x="5174" y="7123"/>
                                      <a:pt x="5165" y="7123"/>
                                    </a:cubicBezTo>
                                    <a:cubicBezTo>
                                      <a:pt x="5156" y="7123"/>
                                      <a:pt x="5146" y="7077"/>
                                      <a:pt x="5146" y="7077"/>
                                    </a:cubicBezTo>
                                    <a:cubicBezTo>
                                      <a:pt x="5146" y="7077"/>
                                      <a:pt x="5146" y="7030"/>
                                      <a:pt x="5156" y="7030"/>
                                    </a:cubicBezTo>
                                    <a:cubicBezTo>
                                      <a:pt x="5156" y="7030"/>
                                      <a:pt x="5165" y="7077"/>
                                      <a:pt x="5174" y="7077"/>
                                    </a:cubicBezTo>
                                    <a:close/>
                                    <a:moveTo>
                                      <a:pt x="5212" y="4995"/>
                                    </a:moveTo>
                                    <a:cubicBezTo>
                                      <a:pt x="5230" y="5088"/>
                                      <a:pt x="5239" y="5180"/>
                                      <a:pt x="5239" y="5180"/>
                                    </a:cubicBezTo>
                                    <a:cubicBezTo>
                                      <a:pt x="5239" y="5273"/>
                                      <a:pt x="5193" y="5088"/>
                                      <a:pt x="5184" y="4949"/>
                                    </a:cubicBezTo>
                                    <a:cubicBezTo>
                                      <a:pt x="5184" y="4810"/>
                                      <a:pt x="5184" y="4810"/>
                                      <a:pt x="5212" y="4995"/>
                                    </a:cubicBezTo>
                                    <a:close/>
                                    <a:moveTo>
                                      <a:pt x="5156" y="9389"/>
                                    </a:moveTo>
                                    <a:cubicBezTo>
                                      <a:pt x="5165" y="9436"/>
                                      <a:pt x="5156" y="9482"/>
                                      <a:pt x="5146" y="9528"/>
                                    </a:cubicBezTo>
                                    <a:cubicBezTo>
                                      <a:pt x="5137" y="9528"/>
                                      <a:pt x="5128" y="9528"/>
                                      <a:pt x="5128" y="9436"/>
                                    </a:cubicBezTo>
                                    <a:cubicBezTo>
                                      <a:pt x="5128" y="9297"/>
                                      <a:pt x="5137" y="9297"/>
                                      <a:pt x="5156" y="9389"/>
                                    </a:cubicBezTo>
                                    <a:close/>
                                    <a:moveTo>
                                      <a:pt x="5174" y="9158"/>
                                    </a:moveTo>
                                    <a:cubicBezTo>
                                      <a:pt x="5165" y="9204"/>
                                      <a:pt x="5156" y="9251"/>
                                      <a:pt x="5146" y="9251"/>
                                    </a:cubicBezTo>
                                    <a:cubicBezTo>
                                      <a:pt x="5137" y="9251"/>
                                      <a:pt x="5137" y="9158"/>
                                      <a:pt x="5146" y="9066"/>
                                    </a:cubicBezTo>
                                    <a:cubicBezTo>
                                      <a:pt x="5156" y="8973"/>
                                      <a:pt x="5156" y="8881"/>
                                      <a:pt x="5146" y="8881"/>
                                    </a:cubicBezTo>
                                    <a:cubicBezTo>
                                      <a:pt x="5128" y="8834"/>
                                      <a:pt x="5146" y="8603"/>
                                      <a:pt x="5165" y="8603"/>
                                    </a:cubicBezTo>
                                    <a:cubicBezTo>
                                      <a:pt x="5174" y="8603"/>
                                      <a:pt x="5184" y="8649"/>
                                      <a:pt x="5202" y="8696"/>
                                    </a:cubicBezTo>
                                    <a:cubicBezTo>
                                      <a:pt x="5221" y="8742"/>
                                      <a:pt x="5221" y="8834"/>
                                      <a:pt x="5202" y="8927"/>
                                    </a:cubicBezTo>
                                    <a:cubicBezTo>
                                      <a:pt x="5193" y="8973"/>
                                      <a:pt x="5174" y="9112"/>
                                      <a:pt x="5174" y="9158"/>
                                    </a:cubicBezTo>
                                    <a:close/>
                                    <a:moveTo>
                                      <a:pt x="5202" y="9436"/>
                                    </a:moveTo>
                                    <a:lnTo>
                                      <a:pt x="5202" y="9436"/>
                                    </a:lnTo>
                                    <a:cubicBezTo>
                                      <a:pt x="5184" y="9482"/>
                                      <a:pt x="5174" y="9389"/>
                                      <a:pt x="5184" y="9297"/>
                                    </a:cubicBezTo>
                                    <a:cubicBezTo>
                                      <a:pt x="5193" y="9204"/>
                                      <a:pt x="5193" y="9204"/>
                                      <a:pt x="5202" y="9297"/>
                                    </a:cubicBezTo>
                                    <a:cubicBezTo>
                                      <a:pt x="5212" y="9343"/>
                                      <a:pt x="5212" y="9389"/>
                                      <a:pt x="5202" y="9436"/>
                                    </a:cubicBezTo>
                                    <a:close/>
                                    <a:moveTo>
                                      <a:pt x="5239" y="9574"/>
                                    </a:moveTo>
                                    <a:cubicBezTo>
                                      <a:pt x="5249" y="9574"/>
                                      <a:pt x="5249" y="9667"/>
                                      <a:pt x="5249" y="9806"/>
                                    </a:cubicBezTo>
                                    <a:cubicBezTo>
                                      <a:pt x="5249" y="9991"/>
                                      <a:pt x="5249" y="10037"/>
                                      <a:pt x="5221" y="9898"/>
                                    </a:cubicBezTo>
                                    <a:cubicBezTo>
                                      <a:pt x="5202" y="9852"/>
                                      <a:pt x="5184" y="9806"/>
                                      <a:pt x="5184" y="9759"/>
                                    </a:cubicBezTo>
                                    <a:cubicBezTo>
                                      <a:pt x="5174" y="9713"/>
                                      <a:pt x="5230" y="9574"/>
                                      <a:pt x="5239" y="9574"/>
                                    </a:cubicBezTo>
                                    <a:close/>
                                    <a:moveTo>
                                      <a:pt x="5323" y="8973"/>
                                    </a:moveTo>
                                    <a:cubicBezTo>
                                      <a:pt x="5286" y="9066"/>
                                      <a:pt x="5258" y="8696"/>
                                      <a:pt x="5286" y="8464"/>
                                    </a:cubicBezTo>
                                    <a:cubicBezTo>
                                      <a:pt x="5295" y="8372"/>
                                      <a:pt x="5305" y="8233"/>
                                      <a:pt x="5305" y="8187"/>
                                    </a:cubicBezTo>
                                    <a:cubicBezTo>
                                      <a:pt x="5305" y="8094"/>
                                      <a:pt x="5314" y="8094"/>
                                      <a:pt x="5360" y="8187"/>
                                    </a:cubicBezTo>
                                    <a:cubicBezTo>
                                      <a:pt x="5388" y="8233"/>
                                      <a:pt x="5398" y="8325"/>
                                      <a:pt x="5388" y="8372"/>
                                    </a:cubicBezTo>
                                    <a:cubicBezTo>
                                      <a:pt x="5379" y="8418"/>
                                      <a:pt x="5388" y="8464"/>
                                      <a:pt x="5398" y="8418"/>
                                    </a:cubicBezTo>
                                    <a:cubicBezTo>
                                      <a:pt x="5435" y="8325"/>
                                      <a:pt x="5435" y="8557"/>
                                      <a:pt x="5407" y="8742"/>
                                    </a:cubicBezTo>
                                    <a:cubicBezTo>
                                      <a:pt x="5388" y="8834"/>
                                      <a:pt x="5379" y="8973"/>
                                      <a:pt x="5379" y="8973"/>
                                    </a:cubicBezTo>
                                    <a:cubicBezTo>
                                      <a:pt x="5379" y="9019"/>
                                      <a:pt x="5370" y="9019"/>
                                      <a:pt x="5360" y="9019"/>
                                    </a:cubicBezTo>
                                    <a:cubicBezTo>
                                      <a:pt x="5351" y="9019"/>
                                      <a:pt x="5342" y="9019"/>
                                      <a:pt x="5351" y="9066"/>
                                    </a:cubicBezTo>
                                    <a:cubicBezTo>
                                      <a:pt x="5370" y="9112"/>
                                      <a:pt x="5323" y="9436"/>
                                      <a:pt x="5295" y="9482"/>
                                    </a:cubicBezTo>
                                    <a:cubicBezTo>
                                      <a:pt x="5286" y="9482"/>
                                      <a:pt x="5267" y="9482"/>
                                      <a:pt x="5267" y="9482"/>
                                    </a:cubicBezTo>
                                    <a:cubicBezTo>
                                      <a:pt x="5267" y="9436"/>
                                      <a:pt x="5277" y="9436"/>
                                      <a:pt x="5286" y="9389"/>
                                    </a:cubicBezTo>
                                    <a:cubicBezTo>
                                      <a:pt x="5295" y="9389"/>
                                      <a:pt x="5277" y="9297"/>
                                      <a:pt x="5249" y="9158"/>
                                    </a:cubicBezTo>
                                    <a:cubicBezTo>
                                      <a:pt x="5193" y="8927"/>
                                      <a:pt x="5193" y="8788"/>
                                      <a:pt x="5249" y="8927"/>
                                    </a:cubicBezTo>
                                    <a:cubicBezTo>
                                      <a:pt x="5267" y="8973"/>
                                      <a:pt x="5286" y="9019"/>
                                      <a:pt x="5295" y="9066"/>
                                    </a:cubicBezTo>
                                    <a:cubicBezTo>
                                      <a:pt x="5305" y="9112"/>
                                      <a:pt x="5314" y="9066"/>
                                      <a:pt x="5314" y="9019"/>
                                    </a:cubicBezTo>
                                    <a:cubicBezTo>
                                      <a:pt x="5333" y="8973"/>
                                      <a:pt x="5333" y="8973"/>
                                      <a:pt x="5323" y="8973"/>
                                    </a:cubicBezTo>
                                    <a:close/>
                                    <a:moveTo>
                                      <a:pt x="5323" y="6383"/>
                                    </a:moveTo>
                                    <a:cubicBezTo>
                                      <a:pt x="5323" y="6475"/>
                                      <a:pt x="5314" y="6429"/>
                                      <a:pt x="5286" y="6244"/>
                                    </a:cubicBezTo>
                                    <a:lnTo>
                                      <a:pt x="5258" y="6059"/>
                                    </a:lnTo>
                                    <a:lnTo>
                                      <a:pt x="5286" y="6198"/>
                                    </a:lnTo>
                                    <a:cubicBezTo>
                                      <a:pt x="5305" y="6244"/>
                                      <a:pt x="5323" y="6337"/>
                                      <a:pt x="5323" y="6383"/>
                                    </a:cubicBezTo>
                                    <a:close/>
                                    <a:moveTo>
                                      <a:pt x="5314" y="3793"/>
                                    </a:moveTo>
                                    <a:cubicBezTo>
                                      <a:pt x="5323" y="3839"/>
                                      <a:pt x="5342" y="3931"/>
                                      <a:pt x="5342" y="3978"/>
                                    </a:cubicBezTo>
                                    <a:cubicBezTo>
                                      <a:pt x="5351" y="4163"/>
                                      <a:pt x="5323" y="4117"/>
                                      <a:pt x="5305" y="3931"/>
                                    </a:cubicBezTo>
                                    <a:cubicBezTo>
                                      <a:pt x="5295" y="3747"/>
                                      <a:pt x="5295" y="3700"/>
                                      <a:pt x="5314" y="3793"/>
                                    </a:cubicBezTo>
                                    <a:close/>
                                    <a:moveTo>
                                      <a:pt x="5351" y="10407"/>
                                    </a:moveTo>
                                    <a:cubicBezTo>
                                      <a:pt x="5360" y="10407"/>
                                      <a:pt x="5370" y="10453"/>
                                      <a:pt x="5370" y="10453"/>
                                    </a:cubicBezTo>
                                    <a:cubicBezTo>
                                      <a:pt x="5370" y="10453"/>
                                      <a:pt x="5360" y="10546"/>
                                      <a:pt x="5351" y="10546"/>
                                    </a:cubicBezTo>
                                    <a:cubicBezTo>
                                      <a:pt x="5342" y="10546"/>
                                      <a:pt x="5333" y="10546"/>
                                      <a:pt x="5333" y="10499"/>
                                    </a:cubicBezTo>
                                    <a:cubicBezTo>
                                      <a:pt x="5342" y="10453"/>
                                      <a:pt x="5342" y="10407"/>
                                      <a:pt x="5351" y="10407"/>
                                    </a:cubicBezTo>
                                    <a:close/>
                                    <a:moveTo>
                                      <a:pt x="5323" y="9898"/>
                                    </a:moveTo>
                                    <a:cubicBezTo>
                                      <a:pt x="5314" y="9898"/>
                                      <a:pt x="5305" y="9852"/>
                                      <a:pt x="5305" y="9806"/>
                                    </a:cubicBezTo>
                                    <a:cubicBezTo>
                                      <a:pt x="5305" y="9713"/>
                                      <a:pt x="5314" y="9759"/>
                                      <a:pt x="5323" y="9852"/>
                                    </a:cubicBezTo>
                                    <a:cubicBezTo>
                                      <a:pt x="5333" y="9898"/>
                                      <a:pt x="5333" y="9898"/>
                                      <a:pt x="5323" y="9898"/>
                                    </a:cubicBezTo>
                                    <a:close/>
                                    <a:moveTo>
                                      <a:pt x="5267" y="10407"/>
                                    </a:moveTo>
                                    <a:cubicBezTo>
                                      <a:pt x="5286" y="10453"/>
                                      <a:pt x="5295" y="10546"/>
                                      <a:pt x="5295" y="10546"/>
                                    </a:cubicBezTo>
                                    <a:cubicBezTo>
                                      <a:pt x="5286" y="10592"/>
                                      <a:pt x="5184" y="10407"/>
                                      <a:pt x="5184" y="10314"/>
                                    </a:cubicBezTo>
                                    <a:cubicBezTo>
                                      <a:pt x="5174" y="10268"/>
                                      <a:pt x="5230" y="10314"/>
                                      <a:pt x="5267" y="10407"/>
                                    </a:cubicBezTo>
                                    <a:close/>
                                    <a:moveTo>
                                      <a:pt x="5323" y="10823"/>
                                    </a:moveTo>
                                    <a:cubicBezTo>
                                      <a:pt x="5370" y="10916"/>
                                      <a:pt x="5370" y="10869"/>
                                      <a:pt x="5360" y="11008"/>
                                    </a:cubicBezTo>
                                    <a:cubicBezTo>
                                      <a:pt x="5351" y="11101"/>
                                      <a:pt x="5305" y="11147"/>
                                      <a:pt x="5305" y="11054"/>
                                    </a:cubicBezTo>
                                    <a:cubicBezTo>
                                      <a:pt x="5305" y="11008"/>
                                      <a:pt x="5286" y="10962"/>
                                      <a:pt x="5258" y="10869"/>
                                    </a:cubicBezTo>
                                    <a:cubicBezTo>
                                      <a:pt x="5174" y="10684"/>
                                      <a:pt x="5202" y="10638"/>
                                      <a:pt x="5323" y="10823"/>
                                    </a:cubicBezTo>
                                    <a:close/>
                                    <a:moveTo>
                                      <a:pt x="5333" y="12257"/>
                                    </a:moveTo>
                                    <a:cubicBezTo>
                                      <a:pt x="5351" y="12349"/>
                                      <a:pt x="5323" y="12396"/>
                                      <a:pt x="5295" y="12303"/>
                                    </a:cubicBezTo>
                                    <a:cubicBezTo>
                                      <a:pt x="5267" y="12211"/>
                                      <a:pt x="5267" y="12211"/>
                                      <a:pt x="5295" y="12211"/>
                                    </a:cubicBezTo>
                                    <a:cubicBezTo>
                                      <a:pt x="5305" y="12211"/>
                                      <a:pt x="5323" y="12257"/>
                                      <a:pt x="5333" y="12257"/>
                                    </a:cubicBezTo>
                                    <a:close/>
                                    <a:moveTo>
                                      <a:pt x="5258" y="11563"/>
                                    </a:moveTo>
                                    <a:cubicBezTo>
                                      <a:pt x="5286" y="11378"/>
                                      <a:pt x="5305" y="11424"/>
                                      <a:pt x="5286" y="11609"/>
                                    </a:cubicBezTo>
                                    <a:cubicBezTo>
                                      <a:pt x="5277" y="11702"/>
                                      <a:pt x="5258" y="11748"/>
                                      <a:pt x="5258" y="11748"/>
                                    </a:cubicBezTo>
                                    <a:cubicBezTo>
                                      <a:pt x="5239" y="11748"/>
                                      <a:pt x="5239" y="11702"/>
                                      <a:pt x="5258" y="11563"/>
                                    </a:cubicBezTo>
                                    <a:close/>
                                    <a:moveTo>
                                      <a:pt x="5333" y="12534"/>
                                    </a:moveTo>
                                    <a:cubicBezTo>
                                      <a:pt x="5370" y="12673"/>
                                      <a:pt x="5370" y="12905"/>
                                      <a:pt x="5333" y="12905"/>
                                    </a:cubicBezTo>
                                    <a:cubicBezTo>
                                      <a:pt x="5305" y="12905"/>
                                      <a:pt x="5258" y="12673"/>
                                      <a:pt x="5258" y="12534"/>
                                    </a:cubicBezTo>
                                    <a:cubicBezTo>
                                      <a:pt x="5258" y="12349"/>
                                      <a:pt x="5286" y="12349"/>
                                      <a:pt x="5333" y="12534"/>
                                    </a:cubicBezTo>
                                    <a:close/>
                                    <a:moveTo>
                                      <a:pt x="5388" y="11239"/>
                                    </a:moveTo>
                                    <a:cubicBezTo>
                                      <a:pt x="5370" y="11193"/>
                                      <a:pt x="5398" y="11008"/>
                                      <a:pt x="5426" y="11008"/>
                                    </a:cubicBezTo>
                                    <a:cubicBezTo>
                                      <a:pt x="5435" y="11008"/>
                                      <a:pt x="5454" y="11054"/>
                                      <a:pt x="5454" y="11054"/>
                                    </a:cubicBezTo>
                                    <a:cubicBezTo>
                                      <a:pt x="5454" y="11147"/>
                                      <a:pt x="5407" y="11286"/>
                                      <a:pt x="5388" y="11239"/>
                                    </a:cubicBezTo>
                                    <a:close/>
                                    <a:moveTo>
                                      <a:pt x="5556" y="7632"/>
                                    </a:moveTo>
                                    <a:cubicBezTo>
                                      <a:pt x="5574" y="7632"/>
                                      <a:pt x="5584" y="7724"/>
                                      <a:pt x="5584" y="7817"/>
                                    </a:cubicBezTo>
                                    <a:cubicBezTo>
                                      <a:pt x="5593" y="8048"/>
                                      <a:pt x="5584" y="8048"/>
                                      <a:pt x="5547" y="7817"/>
                                    </a:cubicBezTo>
                                    <a:cubicBezTo>
                                      <a:pt x="5537" y="7632"/>
                                      <a:pt x="5537" y="7632"/>
                                      <a:pt x="5556" y="7632"/>
                                    </a:cubicBezTo>
                                    <a:close/>
                                    <a:moveTo>
                                      <a:pt x="5649" y="6198"/>
                                    </a:moveTo>
                                    <a:cubicBezTo>
                                      <a:pt x="5649" y="6152"/>
                                      <a:pt x="5649" y="6152"/>
                                      <a:pt x="5668" y="6152"/>
                                    </a:cubicBezTo>
                                    <a:cubicBezTo>
                                      <a:pt x="5677" y="6152"/>
                                      <a:pt x="5686" y="6152"/>
                                      <a:pt x="5686" y="6198"/>
                                    </a:cubicBezTo>
                                    <a:cubicBezTo>
                                      <a:pt x="5686" y="6244"/>
                                      <a:pt x="5677" y="6244"/>
                                      <a:pt x="5668" y="6244"/>
                                    </a:cubicBezTo>
                                    <a:cubicBezTo>
                                      <a:pt x="5668" y="6244"/>
                                      <a:pt x="5658" y="6244"/>
                                      <a:pt x="5649" y="6198"/>
                                    </a:cubicBezTo>
                                    <a:close/>
                                    <a:moveTo>
                                      <a:pt x="5686" y="6938"/>
                                    </a:moveTo>
                                    <a:cubicBezTo>
                                      <a:pt x="5705" y="6984"/>
                                      <a:pt x="5714" y="7077"/>
                                      <a:pt x="5714" y="7077"/>
                                    </a:cubicBezTo>
                                    <a:cubicBezTo>
                                      <a:pt x="5714" y="7169"/>
                                      <a:pt x="5668" y="7123"/>
                                      <a:pt x="5658" y="7030"/>
                                    </a:cubicBezTo>
                                    <a:cubicBezTo>
                                      <a:pt x="5649" y="6892"/>
                                      <a:pt x="5658" y="6845"/>
                                      <a:pt x="5686" y="6938"/>
                                    </a:cubicBezTo>
                                    <a:close/>
                                    <a:moveTo>
                                      <a:pt x="5658" y="7817"/>
                                    </a:moveTo>
                                    <a:cubicBezTo>
                                      <a:pt x="5658" y="7863"/>
                                      <a:pt x="5649" y="7863"/>
                                      <a:pt x="5640" y="7817"/>
                                    </a:cubicBezTo>
                                    <a:cubicBezTo>
                                      <a:pt x="5630" y="7817"/>
                                      <a:pt x="5621" y="7770"/>
                                      <a:pt x="5621" y="7724"/>
                                    </a:cubicBezTo>
                                    <a:cubicBezTo>
                                      <a:pt x="5621" y="7678"/>
                                      <a:pt x="5630" y="7678"/>
                                      <a:pt x="5640" y="7724"/>
                                    </a:cubicBezTo>
                                    <a:cubicBezTo>
                                      <a:pt x="5649" y="7724"/>
                                      <a:pt x="5658" y="7770"/>
                                      <a:pt x="5658" y="7817"/>
                                    </a:cubicBezTo>
                                    <a:close/>
                                    <a:moveTo>
                                      <a:pt x="5621" y="6013"/>
                                    </a:moveTo>
                                    <a:cubicBezTo>
                                      <a:pt x="5612" y="5967"/>
                                      <a:pt x="5612" y="5920"/>
                                      <a:pt x="5612" y="5874"/>
                                    </a:cubicBezTo>
                                    <a:cubicBezTo>
                                      <a:pt x="5630" y="5782"/>
                                      <a:pt x="5640" y="5782"/>
                                      <a:pt x="5640" y="5920"/>
                                    </a:cubicBezTo>
                                    <a:cubicBezTo>
                                      <a:pt x="5640" y="6059"/>
                                      <a:pt x="5640" y="6059"/>
                                      <a:pt x="5621" y="6013"/>
                                    </a:cubicBezTo>
                                    <a:close/>
                                    <a:moveTo>
                                      <a:pt x="5649" y="9066"/>
                                    </a:moveTo>
                                    <a:cubicBezTo>
                                      <a:pt x="5658" y="9066"/>
                                      <a:pt x="5658" y="9066"/>
                                      <a:pt x="5658" y="9112"/>
                                    </a:cubicBezTo>
                                    <a:cubicBezTo>
                                      <a:pt x="5658" y="9158"/>
                                      <a:pt x="5649" y="9204"/>
                                      <a:pt x="5630" y="9297"/>
                                    </a:cubicBezTo>
                                    <a:cubicBezTo>
                                      <a:pt x="5621" y="9389"/>
                                      <a:pt x="5612" y="9436"/>
                                      <a:pt x="5612" y="9482"/>
                                    </a:cubicBezTo>
                                    <a:cubicBezTo>
                                      <a:pt x="5612" y="9528"/>
                                      <a:pt x="5593" y="9574"/>
                                      <a:pt x="5593" y="9528"/>
                                    </a:cubicBezTo>
                                    <a:cubicBezTo>
                                      <a:pt x="5584" y="9528"/>
                                      <a:pt x="5630" y="9066"/>
                                      <a:pt x="5649" y="9066"/>
                                    </a:cubicBezTo>
                                    <a:close/>
                                    <a:moveTo>
                                      <a:pt x="5584" y="10962"/>
                                    </a:moveTo>
                                    <a:cubicBezTo>
                                      <a:pt x="5612" y="10869"/>
                                      <a:pt x="5630" y="10869"/>
                                      <a:pt x="5630" y="11008"/>
                                    </a:cubicBezTo>
                                    <a:cubicBezTo>
                                      <a:pt x="5630" y="11101"/>
                                      <a:pt x="5621" y="11101"/>
                                      <a:pt x="5602" y="11101"/>
                                    </a:cubicBezTo>
                                    <a:cubicBezTo>
                                      <a:pt x="5556" y="11101"/>
                                      <a:pt x="5556" y="11054"/>
                                      <a:pt x="5584" y="10962"/>
                                    </a:cubicBezTo>
                                    <a:close/>
                                    <a:moveTo>
                                      <a:pt x="5612" y="11193"/>
                                    </a:moveTo>
                                    <a:cubicBezTo>
                                      <a:pt x="5640" y="11193"/>
                                      <a:pt x="5668" y="11239"/>
                                      <a:pt x="5668" y="11286"/>
                                    </a:cubicBezTo>
                                    <a:cubicBezTo>
                                      <a:pt x="5677" y="11378"/>
                                      <a:pt x="5621" y="11378"/>
                                      <a:pt x="5584" y="11286"/>
                                    </a:cubicBezTo>
                                    <a:cubicBezTo>
                                      <a:pt x="5565" y="11193"/>
                                      <a:pt x="5565" y="11193"/>
                                      <a:pt x="5612" y="11193"/>
                                    </a:cubicBezTo>
                                    <a:close/>
                                    <a:moveTo>
                                      <a:pt x="5658" y="9297"/>
                                    </a:moveTo>
                                    <a:cubicBezTo>
                                      <a:pt x="5658" y="9251"/>
                                      <a:pt x="5668" y="9204"/>
                                      <a:pt x="5677" y="9204"/>
                                    </a:cubicBezTo>
                                    <a:cubicBezTo>
                                      <a:pt x="5686" y="9204"/>
                                      <a:pt x="5695" y="9251"/>
                                      <a:pt x="5695" y="9251"/>
                                    </a:cubicBezTo>
                                    <a:lnTo>
                                      <a:pt x="5695" y="9251"/>
                                    </a:lnTo>
                                    <a:cubicBezTo>
                                      <a:pt x="5695" y="9297"/>
                                      <a:pt x="5705" y="9297"/>
                                      <a:pt x="5723" y="9297"/>
                                    </a:cubicBezTo>
                                    <a:cubicBezTo>
                                      <a:pt x="5733" y="9297"/>
                                      <a:pt x="5751" y="9343"/>
                                      <a:pt x="5751" y="9343"/>
                                    </a:cubicBezTo>
                                    <a:cubicBezTo>
                                      <a:pt x="5751" y="9436"/>
                                      <a:pt x="5723" y="9436"/>
                                      <a:pt x="5714" y="9343"/>
                                    </a:cubicBezTo>
                                    <a:cubicBezTo>
                                      <a:pt x="5705" y="9297"/>
                                      <a:pt x="5695" y="9297"/>
                                      <a:pt x="5686" y="9297"/>
                                    </a:cubicBezTo>
                                    <a:cubicBezTo>
                                      <a:pt x="5668" y="9389"/>
                                      <a:pt x="5658" y="9343"/>
                                      <a:pt x="5658" y="9297"/>
                                    </a:cubicBezTo>
                                    <a:close/>
                                    <a:moveTo>
                                      <a:pt x="5798" y="7077"/>
                                    </a:moveTo>
                                    <a:cubicBezTo>
                                      <a:pt x="5789" y="7077"/>
                                      <a:pt x="5779" y="7077"/>
                                      <a:pt x="5779" y="7030"/>
                                    </a:cubicBezTo>
                                    <a:cubicBezTo>
                                      <a:pt x="5779" y="6938"/>
                                      <a:pt x="5789" y="6892"/>
                                      <a:pt x="5807" y="6984"/>
                                    </a:cubicBezTo>
                                    <a:cubicBezTo>
                                      <a:pt x="5816" y="6984"/>
                                      <a:pt x="5807" y="7030"/>
                                      <a:pt x="5798" y="7077"/>
                                    </a:cubicBezTo>
                                    <a:close/>
                                    <a:moveTo>
                                      <a:pt x="5714" y="5920"/>
                                    </a:moveTo>
                                    <a:cubicBezTo>
                                      <a:pt x="5723" y="5828"/>
                                      <a:pt x="5733" y="5828"/>
                                      <a:pt x="5751" y="5874"/>
                                    </a:cubicBezTo>
                                    <a:cubicBezTo>
                                      <a:pt x="5770" y="5920"/>
                                      <a:pt x="5770" y="5967"/>
                                      <a:pt x="5751" y="5967"/>
                                    </a:cubicBezTo>
                                    <a:cubicBezTo>
                                      <a:pt x="5742" y="6013"/>
                                      <a:pt x="5742" y="6059"/>
                                      <a:pt x="5742" y="6059"/>
                                    </a:cubicBezTo>
                                    <a:cubicBezTo>
                                      <a:pt x="5751" y="6105"/>
                                      <a:pt x="5742" y="6105"/>
                                      <a:pt x="5733" y="6105"/>
                                    </a:cubicBezTo>
                                    <a:cubicBezTo>
                                      <a:pt x="5705" y="6105"/>
                                      <a:pt x="5705" y="6059"/>
                                      <a:pt x="5714" y="5920"/>
                                    </a:cubicBezTo>
                                    <a:close/>
                                    <a:moveTo>
                                      <a:pt x="5714" y="6429"/>
                                    </a:moveTo>
                                    <a:cubicBezTo>
                                      <a:pt x="5742" y="6429"/>
                                      <a:pt x="5751" y="6383"/>
                                      <a:pt x="5751" y="6383"/>
                                    </a:cubicBezTo>
                                    <a:cubicBezTo>
                                      <a:pt x="5742" y="6337"/>
                                      <a:pt x="5751" y="6337"/>
                                      <a:pt x="5761" y="6337"/>
                                    </a:cubicBezTo>
                                    <a:cubicBezTo>
                                      <a:pt x="5770" y="6337"/>
                                      <a:pt x="5779" y="6429"/>
                                      <a:pt x="5770" y="6522"/>
                                    </a:cubicBezTo>
                                    <a:cubicBezTo>
                                      <a:pt x="5770" y="6753"/>
                                      <a:pt x="5751" y="6753"/>
                                      <a:pt x="5705" y="6568"/>
                                    </a:cubicBezTo>
                                    <a:lnTo>
                                      <a:pt x="5668" y="6429"/>
                                    </a:lnTo>
                                    <a:lnTo>
                                      <a:pt x="5714" y="6429"/>
                                    </a:lnTo>
                                    <a:close/>
                                    <a:moveTo>
                                      <a:pt x="5705" y="5735"/>
                                    </a:moveTo>
                                    <a:cubicBezTo>
                                      <a:pt x="5705" y="5920"/>
                                      <a:pt x="5677" y="5920"/>
                                      <a:pt x="5677" y="5782"/>
                                    </a:cubicBezTo>
                                    <a:cubicBezTo>
                                      <a:pt x="5677" y="5689"/>
                                      <a:pt x="5668" y="5689"/>
                                      <a:pt x="5649" y="5735"/>
                                    </a:cubicBezTo>
                                    <a:cubicBezTo>
                                      <a:pt x="5612" y="5828"/>
                                      <a:pt x="5602" y="5828"/>
                                      <a:pt x="5602" y="5735"/>
                                    </a:cubicBezTo>
                                    <a:cubicBezTo>
                                      <a:pt x="5602" y="5689"/>
                                      <a:pt x="5640" y="5643"/>
                                      <a:pt x="5686" y="5597"/>
                                    </a:cubicBezTo>
                                    <a:cubicBezTo>
                                      <a:pt x="5695" y="5597"/>
                                      <a:pt x="5705" y="5643"/>
                                      <a:pt x="5705" y="5735"/>
                                    </a:cubicBezTo>
                                    <a:close/>
                                    <a:moveTo>
                                      <a:pt x="5612" y="5504"/>
                                    </a:moveTo>
                                    <a:cubicBezTo>
                                      <a:pt x="5574" y="5504"/>
                                      <a:pt x="5547" y="5365"/>
                                      <a:pt x="5547" y="5180"/>
                                    </a:cubicBezTo>
                                    <a:cubicBezTo>
                                      <a:pt x="5547" y="4903"/>
                                      <a:pt x="5584" y="4857"/>
                                      <a:pt x="5602" y="5088"/>
                                    </a:cubicBezTo>
                                    <a:lnTo>
                                      <a:pt x="5602" y="5088"/>
                                    </a:lnTo>
                                    <a:cubicBezTo>
                                      <a:pt x="5612" y="5180"/>
                                      <a:pt x="5621" y="5227"/>
                                      <a:pt x="5630" y="5227"/>
                                    </a:cubicBezTo>
                                    <a:cubicBezTo>
                                      <a:pt x="5640" y="5227"/>
                                      <a:pt x="5649" y="5273"/>
                                      <a:pt x="5640" y="5365"/>
                                    </a:cubicBezTo>
                                    <a:cubicBezTo>
                                      <a:pt x="5640" y="5458"/>
                                      <a:pt x="5630" y="5504"/>
                                      <a:pt x="5612" y="5504"/>
                                    </a:cubicBezTo>
                                    <a:close/>
                                    <a:moveTo>
                                      <a:pt x="5565" y="3700"/>
                                    </a:moveTo>
                                    <a:cubicBezTo>
                                      <a:pt x="5565" y="3561"/>
                                      <a:pt x="5593" y="3515"/>
                                      <a:pt x="5593" y="3654"/>
                                    </a:cubicBezTo>
                                    <a:cubicBezTo>
                                      <a:pt x="5593" y="3700"/>
                                      <a:pt x="5584" y="3747"/>
                                      <a:pt x="5574" y="3793"/>
                                    </a:cubicBezTo>
                                    <a:cubicBezTo>
                                      <a:pt x="5565" y="3839"/>
                                      <a:pt x="5565" y="3793"/>
                                      <a:pt x="5565" y="3700"/>
                                    </a:cubicBezTo>
                                    <a:close/>
                                    <a:moveTo>
                                      <a:pt x="5593" y="3515"/>
                                    </a:moveTo>
                                    <a:cubicBezTo>
                                      <a:pt x="5574" y="3515"/>
                                      <a:pt x="5565" y="3515"/>
                                      <a:pt x="5556" y="3561"/>
                                    </a:cubicBezTo>
                                    <a:cubicBezTo>
                                      <a:pt x="5537" y="3700"/>
                                      <a:pt x="5519" y="3700"/>
                                      <a:pt x="5500" y="3515"/>
                                    </a:cubicBezTo>
                                    <a:cubicBezTo>
                                      <a:pt x="5491" y="3423"/>
                                      <a:pt x="5481" y="3330"/>
                                      <a:pt x="5481" y="3330"/>
                                    </a:cubicBezTo>
                                    <a:cubicBezTo>
                                      <a:pt x="5481" y="3330"/>
                                      <a:pt x="5509" y="3330"/>
                                      <a:pt x="5556" y="3330"/>
                                    </a:cubicBezTo>
                                    <a:cubicBezTo>
                                      <a:pt x="5612" y="3330"/>
                                      <a:pt x="5630" y="3330"/>
                                      <a:pt x="5621" y="3423"/>
                                    </a:cubicBezTo>
                                    <a:cubicBezTo>
                                      <a:pt x="5621" y="3469"/>
                                      <a:pt x="5612" y="3515"/>
                                      <a:pt x="5593" y="3515"/>
                                    </a:cubicBezTo>
                                    <a:close/>
                                    <a:moveTo>
                                      <a:pt x="5491" y="4302"/>
                                    </a:moveTo>
                                    <a:cubicBezTo>
                                      <a:pt x="5481" y="4394"/>
                                      <a:pt x="5491" y="4487"/>
                                      <a:pt x="5500" y="4533"/>
                                    </a:cubicBezTo>
                                    <a:cubicBezTo>
                                      <a:pt x="5519" y="4625"/>
                                      <a:pt x="5519" y="4625"/>
                                      <a:pt x="5500" y="4579"/>
                                    </a:cubicBezTo>
                                    <a:cubicBezTo>
                                      <a:pt x="5491" y="4533"/>
                                      <a:pt x="5491" y="4579"/>
                                      <a:pt x="5509" y="4625"/>
                                    </a:cubicBezTo>
                                    <a:cubicBezTo>
                                      <a:pt x="5537" y="4718"/>
                                      <a:pt x="5547" y="4764"/>
                                      <a:pt x="5537" y="4857"/>
                                    </a:cubicBezTo>
                                    <a:cubicBezTo>
                                      <a:pt x="5528" y="4995"/>
                                      <a:pt x="5491" y="4995"/>
                                      <a:pt x="5481" y="4857"/>
                                    </a:cubicBezTo>
                                    <a:cubicBezTo>
                                      <a:pt x="5481" y="4810"/>
                                      <a:pt x="5463" y="4672"/>
                                      <a:pt x="5444" y="4579"/>
                                    </a:cubicBezTo>
                                    <a:cubicBezTo>
                                      <a:pt x="5426" y="4487"/>
                                      <a:pt x="5416" y="4394"/>
                                      <a:pt x="5407" y="4348"/>
                                    </a:cubicBezTo>
                                    <a:cubicBezTo>
                                      <a:pt x="5407" y="4255"/>
                                      <a:pt x="5426" y="3793"/>
                                      <a:pt x="5435" y="3793"/>
                                    </a:cubicBezTo>
                                    <a:cubicBezTo>
                                      <a:pt x="5435" y="3793"/>
                                      <a:pt x="5454" y="3885"/>
                                      <a:pt x="5463" y="3978"/>
                                    </a:cubicBezTo>
                                    <a:cubicBezTo>
                                      <a:pt x="5491" y="4117"/>
                                      <a:pt x="5491" y="4255"/>
                                      <a:pt x="5491" y="4302"/>
                                    </a:cubicBezTo>
                                    <a:close/>
                                    <a:moveTo>
                                      <a:pt x="5444" y="4764"/>
                                    </a:moveTo>
                                    <a:lnTo>
                                      <a:pt x="5444" y="4764"/>
                                    </a:lnTo>
                                    <a:cubicBezTo>
                                      <a:pt x="5463" y="4857"/>
                                      <a:pt x="5472" y="4995"/>
                                      <a:pt x="5463" y="5042"/>
                                    </a:cubicBezTo>
                                    <a:cubicBezTo>
                                      <a:pt x="5454" y="5088"/>
                                      <a:pt x="5388" y="4672"/>
                                      <a:pt x="5388" y="4579"/>
                                    </a:cubicBezTo>
                                    <a:cubicBezTo>
                                      <a:pt x="5388" y="4487"/>
                                      <a:pt x="5416" y="4579"/>
                                      <a:pt x="5444" y="4764"/>
                                    </a:cubicBezTo>
                                    <a:close/>
                                    <a:moveTo>
                                      <a:pt x="5379" y="3515"/>
                                    </a:moveTo>
                                    <a:cubicBezTo>
                                      <a:pt x="5370" y="3515"/>
                                      <a:pt x="5360" y="3469"/>
                                      <a:pt x="5370" y="3423"/>
                                    </a:cubicBezTo>
                                    <a:cubicBezTo>
                                      <a:pt x="5370" y="3376"/>
                                      <a:pt x="5370" y="3330"/>
                                      <a:pt x="5360" y="3330"/>
                                    </a:cubicBezTo>
                                    <a:cubicBezTo>
                                      <a:pt x="5333" y="3376"/>
                                      <a:pt x="5286" y="3191"/>
                                      <a:pt x="5295" y="3099"/>
                                    </a:cubicBezTo>
                                    <a:cubicBezTo>
                                      <a:pt x="5305" y="3006"/>
                                      <a:pt x="5333" y="3006"/>
                                      <a:pt x="5370" y="3191"/>
                                    </a:cubicBezTo>
                                    <a:cubicBezTo>
                                      <a:pt x="5388" y="3376"/>
                                      <a:pt x="5398" y="3515"/>
                                      <a:pt x="5379" y="3515"/>
                                    </a:cubicBezTo>
                                    <a:close/>
                                    <a:moveTo>
                                      <a:pt x="5286" y="3561"/>
                                    </a:moveTo>
                                    <a:lnTo>
                                      <a:pt x="5286" y="3561"/>
                                    </a:lnTo>
                                    <a:cubicBezTo>
                                      <a:pt x="5277" y="3608"/>
                                      <a:pt x="5267" y="3561"/>
                                      <a:pt x="5258" y="3515"/>
                                    </a:cubicBezTo>
                                    <a:cubicBezTo>
                                      <a:pt x="5230" y="3376"/>
                                      <a:pt x="5239" y="3284"/>
                                      <a:pt x="5267" y="3423"/>
                                    </a:cubicBezTo>
                                    <a:cubicBezTo>
                                      <a:pt x="5286" y="3469"/>
                                      <a:pt x="5295" y="3561"/>
                                      <a:pt x="5286" y="3561"/>
                                    </a:cubicBezTo>
                                    <a:close/>
                                    <a:moveTo>
                                      <a:pt x="5258" y="7863"/>
                                    </a:moveTo>
                                    <a:cubicBezTo>
                                      <a:pt x="5267" y="7863"/>
                                      <a:pt x="5267" y="7909"/>
                                      <a:pt x="5267" y="7909"/>
                                    </a:cubicBezTo>
                                    <a:cubicBezTo>
                                      <a:pt x="5267" y="7909"/>
                                      <a:pt x="5267" y="7955"/>
                                      <a:pt x="5277" y="7955"/>
                                    </a:cubicBezTo>
                                    <a:cubicBezTo>
                                      <a:pt x="5286" y="7955"/>
                                      <a:pt x="5286" y="8002"/>
                                      <a:pt x="5286" y="8002"/>
                                    </a:cubicBezTo>
                                    <a:cubicBezTo>
                                      <a:pt x="5277" y="8048"/>
                                      <a:pt x="5277" y="8140"/>
                                      <a:pt x="5267" y="8233"/>
                                    </a:cubicBezTo>
                                    <a:cubicBezTo>
                                      <a:pt x="5258" y="8511"/>
                                      <a:pt x="5221" y="8603"/>
                                      <a:pt x="5202" y="8372"/>
                                    </a:cubicBezTo>
                                    <a:cubicBezTo>
                                      <a:pt x="5193" y="8279"/>
                                      <a:pt x="5239" y="7863"/>
                                      <a:pt x="5258" y="7863"/>
                                    </a:cubicBezTo>
                                    <a:close/>
                                    <a:moveTo>
                                      <a:pt x="5212" y="3654"/>
                                    </a:moveTo>
                                    <a:cubicBezTo>
                                      <a:pt x="5202" y="3561"/>
                                      <a:pt x="5212" y="3561"/>
                                      <a:pt x="5230" y="3608"/>
                                    </a:cubicBezTo>
                                    <a:cubicBezTo>
                                      <a:pt x="5239" y="3654"/>
                                      <a:pt x="5249" y="3700"/>
                                      <a:pt x="5249" y="3746"/>
                                    </a:cubicBezTo>
                                    <a:cubicBezTo>
                                      <a:pt x="5239" y="3885"/>
                                      <a:pt x="5221" y="3793"/>
                                      <a:pt x="5212" y="3654"/>
                                    </a:cubicBezTo>
                                    <a:close/>
                                    <a:moveTo>
                                      <a:pt x="5193" y="3191"/>
                                    </a:moveTo>
                                    <a:cubicBezTo>
                                      <a:pt x="5156" y="3191"/>
                                      <a:pt x="5109" y="3053"/>
                                      <a:pt x="5137" y="3006"/>
                                    </a:cubicBezTo>
                                    <a:cubicBezTo>
                                      <a:pt x="5174" y="2960"/>
                                      <a:pt x="5184" y="2960"/>
                                      <a:pt x="5184" y="3053"/>
                                    </a:cubicBezTo>
                                    <a:cubicBezTo>
                                      <a:pt x="5184" y="3145"/>
                                      <a:pt x="5184" y="3145"/>
                                      <a:pt x="5202" y="3053"/>
                                    </a:cubicBezTo>
                                    <a:cubicBezTo>
                                      <a:pt x="5212" y="3006"/>
                                      <a:pt x="5221" y="3006"/>
                                      <a:pt x="5230" y="3006"/>
                                    </a:cubicBezTo>
                                    <a:cubicBezTo>
                                      <a:pt x="5249" y="3099"/>
                                      <a:pt x="5230" y="3191"/>
                                      <a:pt x="5193" y="3191"/>
                                    </a:cubicBezTo>
                                    <a:close/>
                                    <a:moveTo>
                                      <a:pt x="5165" y="3654"/>
                                    </a:moveTo>
                                    <a:cubicBezTo>
                                      <a:pt x="5221" y="4070"/>
                                      <a:pt x="5193" y="4209"/>
                                      <a:pt x="5128" y="3793"/>
                                    </a:cubicBezTo>
                                    <a:cubicBezTo>
                                      <a:pt x="5100" y="3608"/>
                                      <a:pt x="5081" y="3469"/>
                                      <a:pt x="5081" y="3515"/>
                                    </a:cubicBezTo>
                                    <a:cubicBezTo>
                                      <a:pt x="5081" y="3561"/>
                                      <a:pt x="5091" y="3608"/>
                                      <a:pt x="5100" y="3700"/>
                                    </a:cubicBezTo>
                                    <a:cubicBezTo>
                                      <a:pt x="5109" y="3746"/>
                                      <a:pt x="5109" y="3839"/>
                                      <a:pt x="5100" y="3839"/>
                                    </a:cubicBezTo>
                                    <a:cubicBezTo>
                                      <a:pt x="5091" y="3839"/>
                                      <a:pt x="5053" y="3561"/>
                                      <a:pt x="5053" y="3515"/>
                                    </a:cubicBezTo>
                                    <a:cubicBezTo>
                                      <a:pt x="5053" y="3515"/>
                                      <a:pt x="5081" y="3469"/>
                                      <a:pt x="5118" y="3423"/>
                                    </a:cubicBezTo>
                                    <a:cubicBezTo>
                                      <a:pt x="5118" y="3376"/>
                                      <a:pt x="5146" y="3469"/>
                                      <a:pt x="5165" y="3654"/>
                                    </a:cubicBezTo>
                                    <a:close/>
                                    <a:moveTo>
                                      <a:pt x="5081" y="6568"/>
                                    </a:moveTo>
                                    <a:cubicBezTo>
                                      <a:pt x="5091" y="6660"/>
                                      <a:pt x="5063" y="6938"/>
                                      <a:pt x="5053" y="6938"/>
                                    </a:cubicBezTo>
                                    <a:cubicBezTo>
                                      <a:pt x="5044" y="6938"/>
                                      <a:pt x="5035" y="6892"/>
                                      <a:pt x="5025" y="6799"/>
                                    </a:cubicBezTo>
                                    <a:cubicBezTo>
                                      <a:pt x="5016" y="6707"/>
                                      <a:pt x="5007" y="6660"/>
                                      <a:pt x="4998" y="6660"/>
                                    </a:cubicBezTo>
                                    <a:cubicBezTo>
                                      <a:pt x="4979" y="6707"/>
                                      <a:pt x="4923" y="6475"/>
                                      <a:pt x="4923" y="6337"/>
                                    </a:cubicBezTo>
                                    <a:cubicBezTo>
                                      <a:pt x="4923" y="6198"/>
                                      <a:pt x="4951" y="5967"/>
                                      <a:pt x="4970" y="5967"/>
                                    </a:cubicBezTo>
                                    <a:cubicBezTo>
                                      <a:pt x="4979" y="5967"/>
                                      <a:pt x="5007" y="6059"/>
                                      <a:pt x="5035" y="6198"/>
                                    </a:cubicBezTo>
                                    <a:cubicBezTo>
                                      <a:pt x="5063" y="6337"/>
                                      <a:pt x="5081" y="6522"/>
                                      <a:pt x="5081" y="6568"/>
                                    </a:cubicBezTo>
                                    <a:close/>
                                    <a:moveTo>
                                      <a:pt x="4830" y="9528"/>
                                    </a:moveTo>
                                    <a:cubicBezTo>
                                      <a:pt x="4839" y="9436"/>
                                      <a:pt x="4849" y="9436"/>
                                      <a:pt x="4858" y="9482"/>
                                    </a:cubicBezTo>
                                    <a:cubicBezTo>
                                      <a:pt x="4867" y="9528"/>
                                      <a:pt x="4867" y="9574"/>
                                      <a:pt x="4858" y="9621"/>
                                    </a:cubicBezTo>
                                    <a:cubicBezTo>
                                      <a:pt x="4858" y="9667"/>
                                      <a:pt x="4849" y="9713"/>
                                      <a:pt x="4839" y="9713"/>
                                    </a:cubicBezTo>
                                    <a:cubicBezTo>
                                      <a:pt x="4821" y="9759"/>
                                      <a:pt x="4811" y="9667"/>
                                      <a:pt x="4830" y="9528"/>
                                    </a:cubicBezTo>
                                    <a:close/>
                                    <a:moveTo>
                                      <a:pt x="4839" y="8418"/>
                                    </a:moveTo>
                                    <a:cubicBezTo>
                                      <a:pt x="4830" y="8418"/>
                                      <a:pt x="4839" y="8325"/>
                                      <a:pt x="4858" y="8279"/>
                                    </a:cubicBezTo>
                                    <a:cubicBezTo>
                                      <a:pt x="4895" y="8140"/>
                                      <a:pt x="4904" y="8187"/>
                                      <a:pt x="4877" y="8326"/>
                                    </a:cubicBezTo>
                                    <a:cubicBezTo>
                                      <a:pt x="4858" y="8418"/>
                                      <a:pt x="4849" y="8464"/>
                                      <a:pt x="4839" y="8418"/>
                                    </a:cubicBezTo>
                                    <a:close/>
                                    <a:moveTo>
                                      <a:pt x="5360" y="14616"/>
                                    </a:moveTo>
                                    <a:cubicBezTo>
                                      <a:pt x="5379" y="14570"/>
                                      <a:pt x="5416" y="14616"/>
                                      <a:pt x="5426" y="14662"/>
                                    </a:cubicBezTo>
                                    <a:cubicBezTo>
                                      <a:pt x="5426" y="14708"/>
                                      <a:pt x="5416" y="14755"/>
                                      <a:pt x="5388" y="14755"/>
                                    </a:cubicBezTo>
                                    <a:cubicBezTo>
                                      <a:pt x="5351" y="14755"/>
                                      <a:pt x="5342" y="14662"/>
                                      <a:pt x="5360" y="14616"/>
                                    </a:cubicBezTo>
                                    <a:close/>
                                    <a:moveTo>
                                      <a:pt x="5426" y="13598"/>
                                    </a:moveTo>
                                    <a:cubicBezTo>
                                      <a:pt x="5435" y="13552"/>
                                      <a:pt x="5454" y="13552"/>
                                      <a:pt x="5463" y="13552"/>
                                    </a:cubicBezTo>
                                    <a:cubicBezTo>
                                      <a:pt x="5481" y="13552"/>
                                      <a:pt x="5491" y="13598"/>
                                      <a:pt x="5481" y="13598"/>
                                    </a:cubicBezTo>
                                    <a:cubicBezTo>
                                      <a:pt x="5472" y="13645"/>
                                      <a:pt x="5454" y="13645"/>
                                      <a:pt x="5444" y="13645"/>
                                    </a:cubicBezTo>
                                    <a:cubicBezTo>
                                      <a:pt x="5426" y="13645"/>
                                      <a:pt x="5416" y="13645"/>
                                      <a:pt x="5426" y="13598"/>
                                    </a:cubicBezTo>
                                    <a:close/>
                                    <a:moveTo>
                                      <a:pt x="5481" y="13413"/>
                                    </a:moveTo>
                                    <a:cubicBezTo>
                                      <a:pt x="5463" y="13413"/>
                                      <a:pt x="5454" y="13413"/>
                                      <a:pt x="5454" y="13367"/>
                                    </a:cubicBezTo>
                                    <a:cubicBezTo>
                                      <a:pt x="5454" y="13321"/>
                                      <a:pt x="5472" y="13321"/>
                                      <a:pt x="5481" y="13321"/>
                                    </a:cubicBezTo>
                                    <a:cubicBezTo>
                                      <a:pt x="5500" y="13321"/>
                                      <a:pt x="5509" y="13321"/>
                                      <a:pt x="5509" y="13367"/>
                                    </a:cubicBezTo>
                                    <a:cubicBezTo>
                                      <a:pt x="5509" y="13413"/>
                                      <a:pt x="5500" y="13413"/>
                                      <a:pt x="5481" y="13413"/>
                                    </a:cubicBezTo>
                                    <a:close/>
                                    <a:moveTo>
                                      <a:pt x="5491" y="13228"/>
                                    </a:moveTo>
                                    <a:cubicBezTo>
                                      <a:pt x="5481" y="13182"/>
                                      <a:pt x="5500" y="13182"/>
                                      <a:pt x="5519" y="13182"/>
                                    </a:cubicBezTo>
                                    <a:cubicBezTo>
                                      <a:pt x="5547" y="13182"/>
                                      <a:pt x="5556" y="13228"/>
                                      <a:pt x="5547" y="13228"/>
                                    </a:cubicBezTo>
                                    <a:cubicBezTo>
                                      <a:pt x="5537" y="13275"/>
                                      <a:pt x="5528" y="13275"/>
                                      <a:pt x="5519" y="13275"/>
                                    </a:cubicBezTo>
                                    <a:cubicBezTo>
                                      <a:pt x="5509" y="13275"/>
                                      <a:pt x="5491" y="13275"/>
                                      <a:pt x="5491" y="13228"/>
                                    </a:cubicBezTo>
                                    <a:close/>
                                    <a:moveTo>
                                      <a:pt x="5556" y="12211"/>
                                    </a:moveTo>
                                    <a:cubicBezTo>
                                      <a:pt x="5547" y="12211"/>
                                      <a:pt x="5537" y="12164"/>
                                      <a:pt x="5537" y="12164"/>
                                    </a:cubicBezTo>
                                    <a:cubicBezTo>
                                      <a:pt x="5547" y="12118"/>
                                      <a:pt x="5556" y="12118"/>
                                      <a:pt x="5565" y="12118"/>
                                    </a:cubicBezTo>
                                    <a:cubicBezTo>
                                      <a:pt x="5574" y="12118"/>
                                      <a:pt x="5584" y="12164"/>
                                      <a:pt x="5584" y="12164"/>
                                    </a:cubicBezTo>
                                    <a:cubicBezTo>
                                      <a:pt x="5574" y="12164"/>
                                      <a:pt x="5565" y="12211"/>
                                      <a:pt x="5556" y="12211"/>
                                    </a:cubicBezTo>
                                    <a:close/>
                                    <a:moveTo>
                                      <a:pt x="5565" y="12720"/>
                                    </a:moveTo>
                                    <a:cubicBezTo>
                                      <a:pt x="5574" y="12627"/>
                                      <a:pt x="5593" y="12627"/>
                                      <a:pt x="5630" y="12673"/>
                                    </a:cubicBezTo>
                                    <a:lnTo>
                                      <a:pt x="5630" y="12673"/>
                                    </a:lnTo>
                                    <a:cubicBezTo>
                                      <a:pt x="5649" y="12720"/>
                                      <a:pt x="5649" y="12720"/>
                                      <a:pt x="5640" y="12766"/>
                                    </a:cubicBezTo>
                                    <a:cubicBezTo>
                                      <a:pt x="5621" y="12812"/>
                                      <a:pt x="5621" y="12812"/>
                                      <a:pt x="5640" y="12905"/>
                                    </a:cubicBezTo>
                                    <a:cubicBezTo>
                                      <a:pt x="5658" y="12951"/>
                                      <a:pt x="5658" y="12951"/>
                                      <a:pt x="5621" y="12951"/>
                                    </a:cubicBezTo>
                                    <a:cubicBezTo>
                                      <a:pt x="5574" y="12858"/>
                                      <a:pt x="5556" y="12766"/>
                                      <a:pt x="5565" y="12720"/>
                                    </a:cubicBezTo>
                                    <a:close/>
                                    <a:moveTo>
                                      <a:pt x="5742" y="10777"/>
                                    </a:moveTo>
                                    <a:cubicBezTo>
                                      <a:pt x="5733" y="10684"/>
                                      <a:pt x="5742" y="10592"/>
                                      <a:pt x="5761" y="10592"/>
                                    </a:cubicBezTo>
                                    <a:cubicBezTo>
                                      <a:pt x="5770" y="10592"/>
                                      <a:pt x="5779" y="10638"/>
                                      <a:pt x="5779" y="10684"/>
                                    </a:cubicBezTo>
                                    <a:cubicBezTo>
                                      <a:pt x="5779" y="10731"/>
                                      <a:pt x="5779" y="10777"/>
                                      <a:pt x="5770" y="10823"/>
                                    </a:cubicBezTo>
                                    <a:cubicBezTo>
                                      <a:pt x="5761" y="10869"/>
                                      <a:pt x="5751" y="10869"/>
                                      <a:pt x="5742" y="10777"/>
                                    </a:cubicBezTo>
                                    <a:close/>
                                    <a:moveTo>
                                      <a:pt x="5770" y="10037"/>
                                    </a:moveTo>
                                    <a:cubicBezTo>
                                      <a:pt x="5751" y="9944"/>
                                      <a:pt x="5761" y="9898"/>
                                      <a:pt x="5770" y="9944"/>
                                    </a:cubicBezTo>
                                    <a:cubicBezTo>
                                      <a:pt x="5779" y="9944"/>
                                      <a:pt x="5798" y="9944"/>
                                      <a:pt x="5807" y="9852"/>
                                    </a:cubicBezTo>
                                    <a:cubicBezTo>
                                      <a:pt x="5816" y="9806"/>
                                      <a:pt x="5826" y="9759"/>
                                      <a:pt x="5826" y="9759"/>
                                    </a:cubicBezTo>
                                    <a:cubicBezTo>
                                      <a:pt x="5826" y="9759"/>
                                      <a:pt x="5826" y="9852"/>
                                      <a:pt x="5807" y="9944"/>
                                    </a:cubicBezTo>
                                    <a:cubicBezTo>
                                      <a:pt x="5789" y="10176"/>
                                      <a:pt x="5789" y="10176"/>
                                      <a:pt x="5770" y="10037"/>
                                    </a:cubicBezTo>
                                    <a:close/>
                                    <a:moveTo>
                                      <a:pt x="5937" y="11656"/>
                                    </a:moveTo>
                                    <a:cubicBezTo>
                                      <a:pt x="5956" y="11609"/>
                                      <a:pt x="5965" y="11563"/>
                                      <a:pt x="5956" y="11563"/>
                                    </a:cubicBezTo>
                                    <a:cubicBezTo>
                                      <a:pt x="5947" y="11563"/>
                                      <a:pt x="5947" y="11517"/>
                                      <a:pt x="5956" y="11517"/>
                                    </a:cubicBezTo>
                                    <a:cubicBezTo>
                                      <a:pt x="5975" y="11424"/>
                                      <a:pt x="5984" y="11471"/>
                                      <a:pt x="5975" y="11609"/>
                                    </a:cubicBezTo>
                                    <a:cubicBezTo>
                                      <a:pt x="5975" y="11702"/>
                                      <a:pt x="5965" y="11748"/>
                                      <a:pt x="5937" y="11748"/>
                                    </a:cubicBezTo>
                                    <a:cubicBezTo>
                                      <a:pt x="5900" y="11748"/>
                                      <a:pt x="5900" y="11748"/>
                                      <a:pt x="5937" y="11656"/>
                                    </a:cubicBezTo>
                                    <a:close/>
                                    <a:moveTo>
                                      <a:pt x="5965" y="9066"/>
                                    </a:moveTo>
                                    <a:cubicBezTo>
                                      <a:pt x="5956" y="9019"/>
                                      <a:pt x="5975" y="8834"/>
                                      <a:pt x="5993" y="8834"/>
                                    </a:cubicBezTo>
                                    <a:cubicBezTo>
                                      <a:pt x="6003" y="8834"/>
                                      <a:pt x="6012" y="8834"/>
                                      <a:pt x="6012" y="8881"/>
                                    </a:cubicBezTo>
                                    <a:cubicBezTo>
                                      <a:pt x="6012" y="8973"/>
                                      <a:pt x="5975" y="9112"/>
                                      <a:pt x="5965" y="9066"/>
                                    </a:cubicBezTo>
                                    <a:close/>
                                    <a:moveTo>
                                      <a:pt x="6040" y="9621"/>
                                    </a:moveTo>
                                    <a:cubicBezTo>
                                      <a:pt x="6040" y="9528"/>
                                      <a:pt x="6077" y="9574"/>
                                      <a:pt x="6086" y="9667"/>
                                    </a:cubicBezTo>
                                    <a:cubicBezTo>
                                      <a:pt x="6086" y="9713"/>
                                      <a:pt x="6086" y="9713"/>
                                      <a:pt x="6068" y="9713"/>
                                    </a:cubicBezTo>
                                    <a:cubicBezTo>
                                      <a:pt x="6049" y="9667"/>
                                      <a:pt x="6040" y="9667"/>
                                      <a:pt x="6040" y="9621"/>
                                    </a:cubicBezTo>
                                    <a:close/>
                                    <a:moveTo>
                                      <a:pt x="6068" y="12118"/>
                                    </a:moveTo>
                                    <a:cubicBezTo>
                                      <a:pt x="6077" y="12026"/>
                                      <a:pt x="6077" y="12026"/>
                                      <a:pt x="6086" y="12072"/>
                                    </a:cubicBezTo>
                                    <a:cubicBezTo>
                                      <a:pt x="6096" y="12118"/>
                                      <a:pt x="6096" y="12164"/>
                                      <a:pt x="6086" y="12211"/>
                                    </a:cubicBezTo>
                                    <a:cubicBezTo>
                                      <a:pt x="6077" y="12303"/>
                                      <a:pt x="6049" y="12303"/>
                                      <a:pt x="6049" y="12257"/>
                                    </a:cubicBezTo>
                                    <a:cubicBezTo>
                                      <a:pt x="6058" y="12257"/>
                                      <a:pt x="6058" y="12164"/>
                                      <a:pt x="6068" y="12118"/>
                                    </a:cubicBezTo>
                                    <a:close/>
                                    <a:moveTo>
                                      <a:pt x="6077" y="11794"/>
                                    </a:moveTo>
                                    <a:cubicBezTo>
                                      <a:pt x="6068" y="11748"/>
                                      <a:pt x="6086" y="11656"/>
                                      <a:pt x="6124" y="11563"/>
                                    </a:cubicBezTo>
                                    <a:cubicBezTo>
                                      <a:pt x="6179" y="11378"/>
                                      <a:pt x="6207" y="11332"/>
                                      <a:pt x="6207" y="11424"/>
                                    </a:cubicBezTo>
                                    <a:cubicBezTo>
                                      <a:pt x="6207" y="11517"/>
                                      <a:pt x="6170" y="11609"/>
                                      <a:pt x="6151" y="11563"/>
                                    </a:cubicBezTo>
                                    <a:cubicBezTo>
                                      <a:pt x="6142" y="11563"/>
                                      <a:pt x="6142" y="11563"/>
                                      <a:pt x="6142" y="11609"/>
                                    </a:cubicBezTo>
                                    <a:cubicBezTo>
                                      <a:pt x="6142" y="11656"/>
                                      <a:pt x="6151" y="11702"/>
                                      <a:pt x="6151" y="11702"/>
                                    </a:cubicBezTo>
                                    <a:cubicBezTo>
                                      <a:pt x="6151" y="11702"/>
                                      <a:pt x="6151" y="11702"/>
                                      <a:pt x="6142" y="11702"/>
                                    </a:cubicBezTo>
                                    <a:cubicBezTo>
                                      <a:pt x="6133" y="11702"/>
                                      <a:pt x="6114" y="11748"/>
                                      <a:pt x="6105" y="11794"/>
                                    </a:cubicBezTo>
                                    <a:cubicBezTo>
                                      <a:pt x="6096" y="11794"/>
                                      <a:pt x="6086" y="11794"/>
                                      <a:pt x="6077" y="11794"/>
                                    </a:cubicBezTo>
                                    <a:close/>
                                    <a:moveTo>
                                      <a:pt x="6124" y="11841"/>
                                    </a:moveTo>
                                    <a:cubicBezTo>
                                      <a:pt x="6142" y="11794"/>
                                      <a:pt x="6170" y="11702"/>
                                      <a:pt x="6179" y="11702"/>
                                    </a:cubicBezTo>
                                    <a:cubicBezTo>
                                      <a:pt x="6189" y="11656"/>
                                      <a:pt x="6207" y="11609"/>
                                      <a:pt x="6217" y="11656"/>
                                    </a:cubicBezTo>
                                    <a:cubicBezTo>
                                      <a:pt x="6226" y="11656"/>
                                      <a:pt x="6235" y="11609"/>
                                      <a:pt x="6245" y="11563"/>
                                    </a:cubicBezTo>
                                    <a:cubicBezTo>
                                      <a:pt x="6263" y="11424"/>
                                      <a:pt x="6291" y="11424"/>
                                      <a:pt x="6291" y="11517"/>
                                    </a:cubicBezTo>
                                    <a:cubicBezTo>
                                      <a:pt x="6291" y="11563"/>
                                      <a:pt x="6272" y="11656"/>
                                      <a:pt x="6254" y="11748"/>
                                    </a:cubicBezTo>
                                    <a:cubicBezTo>
                                      <a:pt x="6235" y="11841"/>
                                      <a:pt x="6217" y="11933"/>
                                      <a:pt x="6226" y="11933"/>
                                    </a:cubicBezTo>
                                    <a:cubicBezTo>
                                      <a:pt x="6235" y="11933"/>
                                      <a:pt x="6254" y="11887"/>
                                      <a:pt x="6263" y="11794"/>
                                    </a:cubicBezTo>
                                    <a:cubicBezTo>
                                      <a:pt x="6282" y="11702"/>
                                      <a:pt x="6291" y="11702"/>
                                      <a:pt x="6310" y="11748"/>
                                    </a:cubicBezTo>
                                    <a:cubicBezTo>
                                      <a:pt x="6347" y="11841"/>
                                      <a:pt x="6310" y="12026"/>
                                      <a:pt x="6263" y="12026"/>
                                    </a:cubicBezTo>
                                    <a:cubicBezTo>
                                      <a:pt x="6245" y="12026"/>
                                      <a:pt x="6226" y="12072"/>
                                      <a:pt x="6226" y="12118"/>
                                    </a:cubicBezTo>
                                    <a:cubicBezTo>
                                      <a:pt x="6226" y="12164"/>
                                      <a:pt x="6226" y="12211"/>
                                      <a:pt x="6217" y="12211"/>
                                    </a:cubicBezTo>
                                    <a:cubicBezTo>
                                      <a:pt x="6207" y="12211"/>
                                      <a:pt x="6198" y="12164"/>
                                      <a:pt x="6198" y="12164"/>
                                    </a:cubicBezTo>
                                    <a:cubicBezTo>
                                      <a:pt x="6198" y="12118"/>
                                      <a:pt x="6189" y="12118"/>
                                      <a:pt x="6179" y="12118"/>
                                    </a:cubicBezTo>
                                    <a:cubicBezTo>
                                      <a:pt x="6170" y="12118"/>
                                      <a:pt x="6161" y="12118"/>
                                      <a:pt x="6170" y="12072"/>
                                    </a:cubicBezTo>
                                    <a:cubicBezTo>
                                      <a:pt x="6170" y="12026"/>
                                      <a:pt x="6170" y="11979"/>
                                      <a:pt x="6151" y="11979"/>
                                    </a:cubicBezTo>
                                    <a:cubicBezTo>
                                      <a:pt x="6142" y="11979"/>
                                      <a:pt x="6133" y="11979"/>
                                      <a:pt x="6133" y="12072"/>
                                    </a:cubicBezTo>
                                    <a:cubicBezTo>
                                      <a:pt x="6133" y="12164"/>
                                      <a:pt x="6133" y="12164"/>
                                      <a:pt x="6114" y="12118"/>
                                    </a:cubicBezTo>
                                    <a:cubicBezTo>
                                      <a:pt x="6096" y="11933"/>
                                      <a:pt x="6105" y="11887"/>
                                      <a:pt x="6124" y="11841"/>
                                    </a:cubicBezTo>
                                    <a:close/>
                                    <a:moveTo>
                                      <a:pt x="6356" y="11841"/>
                                    </a:moveTo>
                                    <a:cubicBezTo>
                                      <a:pt x="6403" y="11702"/>
                                      <a:pt x="6403" y="11656"/>
                                      <a:pt x="6375" y="11702"/>
                                    </a:cubicBezTo>
                                    <a:cubicBezTo>
                                      <a:pt x="6356" y="11702"/>
                                      <a:pt x="6338" y="11702"/>
                                      <a:pt x="6328" y="11656"/>
                                    </a:cubicBezTo>
                                    <a:cubicBezTo>
                                      <a:pt x="6319" y="11609"/>
                                      <a:pt x="6310" y="11563"/>
                                      <a:pt x="6310" y="11609"/>
                                    </a:cubicBezTo>
                                    <a:cubicBezTo>
                                      <a:pt x="6300" y="11609"/>
                                      <a:pt x="6300" y="11609"/>
                                      <a:pt x="6310" y="11517"/>
                                    </a:cubicBezTo>
                                    <a:cubicBezTo>
                                      <a:pt x="6319" y="11471"/>
                                      <a:pt x="6319" y="11424"/>
                                      <a:pt x="6328" y="11471"/>
                                    </a:cubicBezTo>
                                    <a:cubicBezTo>
                                      <a:pt x="6328" y="11517"/>
                                      <a:pt x="6347" y="11517"/>
                                      <a:pt x="6375" y="11517"/>
                                    </a:cubicBezTo>
                                    <a:lnTo>
                                      <a:pt x="6375" y="11517"/>
                                    </a:lnTo>
                                    <a:cubicBezTo>
                                      <a:pt x="6403" y="11517"/>
                                      <a:pt x="6412" y="11517"/>
                                      <a:pt x="6421" y="11609"/>
                                    </a:cubicBezTo>
                                    <a:cubicBezTo>
                                      <a:pt x="6421" y="11656"/>
                                      <a:pt x="6421" y="11748"/>
                                      <a:pt x="6412" y="11794"/>
                                    </a:cubicBezTo>
                                    <a:cubicBezTo>
                                      <a:pt x="6403" y="11841"/>
                                      <a:pt x="6403" y="11887"/>
                                      <a:pt x="6412" y="11887"/>
                                    </a:cubicBezTo>
                                    <a:cubicBezTo>
                                      <a:pt x="6421" y="11887"/>
                                      <a:pt x="6431" y="11841"/>
                                      <a:pt x="6440" y="11748"/>
                                    </a:cubicBezTo>
                                    <a:cubicBezTo>
                                      <a:pt x="6449" y="11563"/>
                                      <a:pt x="6468" y="11609"/>
                                      <a:pt x="6477" y="11841"/>
                                    </a:cubicBezTo>
                                    <a:cubicBezTo>
                                      <a:pt x="6487" y="12118"/>
                                      <a:pt x="6459" y="12211"/>
                                      <a:pt x="6393" y="12118"/>
                                    </a:cubicBezTo>
                                    <a:cubicBezTo>
                                      <a:pt x="6366" y="12072"/>
                                      <a:pt x="6338" y="12072"/>
                                      <a:pt x="6338" y="12072"/>
                                    </a:cubicBezTo>
                                    <a:cubicBezTo>
                                      <a:pt x="6338" y="12072"/>
                                      <a:pt x="6328" y="12072"/>
                                      <a:pt x="6328" y="12072"/>
                                    </a:cubicBezTo>
                                    <a:cubicBezTo>
                                      <a:pt x="6310" y="12026"/>
                                      <a:pt x="6328" y="11933"/>
                                      <a:pt x="6356" y="11841"/>
                                    </a:cubicBezTo>
                                    <a:close/>
                                    <a:moveTo>
                                      <a:pt x="6421" y="9991"/>
                                    </a:moveTo>
                                    <a:cubicBezTo>
                                      <a:pt x="6431" y="9991"/>
                                      <a:pt x="6440" y="10037"/>
                                      <a:pt x="6440" y="10037"/>
                                    </a:cubicBezTo>
                                    <a:cubicBezTo>
                                      <a:pt x="6440" y="10083"/>
                                      <a:pt x="6431" y="10083"/>
                                      <a:pt x="6421" y="10083"/>
                                    </a:cubicBezTo>
                                    <a:cubicBezTo>
                                      <a:pt x="6412" y="10083"/>
                                      <a:pt x="6403" y="10037"/>
                                      <a:pt x="6403" y="10037"/>
                                    </a:cubicBezTo>
                                    <a:cubicBezTo>
                                      <a:pt x="6403" y="10037"/>
                                      <a:pt x="6412" y="9991"/>
                                      <a:pt x="6421" y="9991"/>
                                    </a:cubicBezTo>
                                    <a:close/>
                                    <a:moveTo>
                                      <a:pt x="6393" y="8557"/>
                                    </a:moveTo>
                                    <a:cubicBezTo>
                                      <a:pt x="6393" y="8511"/>
                                      <a:pt x="6403" y="8464"/>
                                      <a:pt x="6412" y="8464"/>
                                    </a:cubicBezTo>
                                    <a:cubicBezTo>
                                      <a:pt x="6421" y="8464"/>
                                      <a:pt x="6431" y="8511"/>
                                      <a:pt x="6431" y="8511"/>
                                    </a:cubicBezTo>
                                    <a:cubicBezTo>
                                      <a:pt x="6431" y="8511"/>
                                      <a:pt x="6421" y="8603"/>
                                      <a:pt x="6412" y="8603"/>
                                    </a:cubicBezTo>
                                    <a:cubicBezTo>
                                      <a:pt x="6403" y="8649"/>
                                      <a:pt x="6393" y="8649"/>
                                      <a:pt x="6393" y="8557"/>
                                    </a:cubicBezTo>
                                    <a:close/>
                                    <a:moveTo>
                                      <a:pt x="6375" y="4024"/>
                                    </a:moveTo>
                                    <a:cubicBezTo>
                                      <a:pt x="6384" y="3978"/>
                                      <a:pt x="6421" y="4163"/>
                                      <a:pt x="6421" y="4255"/>
                                    </a:cubicBezTo>
                                    <a:cubicBezTo>
                                      <a:pt x="6421" y="4302"/>
                                      <a:pt x="6431" y="4348"/>
                                      <a:pt x="6449" y="4348"/>
                                    </a:cubicBezTo>
                                    <a:cubicBezTo>
                                      <a:pt x="6468" y="4394"/>
                                      <a:pt x="6468" y="4394"/>
                                      <a:pt x="6459" y="4394"/>
                                    </a:cubicBezTo>
                                    <a:cubicBezTo>
                                      <a:pt x="6421" y="4394"/>
                                      <a:pt x="6356" y="4070"/>
                                      <a:pt x="6375" y="4024"/>
                                    </a:cubicBezTo>
                                    <a:close/>
                                    <a:moveTo>
                                      <a:pt x="6421" y="10499"/>
                                    </a:moveTo>
                                    <a:cubicBezTo>
                                      <a:pt x="6440" y="10592"/>
                                      <a:pt x="6440" y="10592"/>
                                      <a:pt x="6412" y="10546"/>
                                    </a:cubicBezTo>
                                    <a:cubicBezTo>
                                      <a:pt x="6393" y="10499"/>
                                      <a:pt x="6366" y="10453"/>
                                      <a:pt x="6356" y="10361"/>
                                    </a:cubicBezTo>
                                    <a:cubicBezTo>
                                      <a:pt x="6338" y="10268"/>
                                      <a:pt x="6338" y="10268"/>
                                      <a:pt x="6366" y="10314"/>
                                    </a:cubicBezTo>
                                    <a:cubicBezTo>
                                      <a:pt x="6384" y="10361"/>
                                      <a:pt x="6412" y="10453"/>
                                      <a:pt x="6421" y="10499"/>
                                    </a:cubicBezTo>
                                    <a:close/>
                                    <a:moveTo>
                                      <a:pt x="6459" y="3654"/>
                                    </a:moveTo>
                                    <a:cubicBezTo>
                                      <a:pt x="6468" y="3654"/>
                                      <a:pt x="6477" y="3700"/>
                                      <a:pt x="6477" y="3700"/>
                                    </a:cubicBezTo>
                                    <a:cubicBezTo>
                                      <a:pt x="6477" y="3700"/>
                                      <a:pt x="6468" y="3747"/>
                                      <a:pt x="6459" y="3747"/>
                                    </a:cubicBezTo>
                                    <a:cubicBezTo>
                                      <a:pt x="6449" y="3747"/>
                                      <a:pt x="6440" y="3700"/>
                                      <a:pt x="6440" y="3700"/>
                                    </a:cubicBezTo>
                                    <a:cubicBezTo>
                                      <a:pt x="6440" y="3700"/>
                                      <a:pt x="6449" y="3654"/>
                                      <a:pt x="6459" y="3654"/>
                                    </a:cubicBezTo>
                                    <a:close/>
                                    <a:moveTo>
                                      <a:pt x="6403" y="555"/>
                                    </a:moveTo>
                                    <a:cubicBezTo>
                                      <a:pt x="6412" y="555"/>
                                      <a:pt x="6431" y="601"/>
                                      <a:pt x="6440" y="648"/>
                                    </a:cubicBezTo>
                                    <a:cubicBezTo>
                                      <a:pt x="6449" y="694"/>
                                      <a:pt x="6449" y="740"/>
                                      <a:pt x="6440" y="740"/>
                                    </a:cubicBezTo>
                                    <a:cubicBezTo>
                                      <a:pt x="6431" y="740"/>
                                      <a:pt x="6412" y="694"/>
                                      <a:pt x="6403" y="648"/>
                                    </a:cubicBezTo>
                                    <a:cubicBezTo>
                                      <a:pt x="6403" y="555"/>
                                      <a:pt x="6393" y="555"/>
                                      <a:pt x="6403" y="555"/>
                                    </a:cubicBezTo>
                                    <a:close/>
                                    <a:moveTo>
                                      <a:pt x="6431" y="3654"/>
                                    </a:moveTo>
                                    <a:cubicBezTo>
                                      <a:pt x="6421" y="3700"/>
                                      <a:pt x="6440" y="3793"/>
                                      <a:pt x="6459" y="3885"/>
                                    </a:cubicBezTo>
                                    <a:cubicBezTo>
                                      <a:pt x="6505" y="4024"/>
                                      <a:pt x="6514" y="4117"/>
                                      <a:pt x="6477" y="4117"/>
                                    </a:cubicBezTo>
                                    <a:cubicBezTo>
                                      <a:pt x="6468" y="4117"/>
                                      <a:pt x="6449" y="4070"/>
                                      <a:pt x="6449" y="4024"/>
                                    </a:cubicBezTo>
                                    <a:cubicBezTo>
                                      <a:pt x="6449" y="3978"/>
                                      <a:pt x="6431" y="3931"/>
                                      <a:pt x="6412" y="3885"/>
                                    </a:cubicBezTo>
                                    <a:cubicBezTo>
                                      <a:pt x="6356" y="3839"/>
                                      <a:pt x="6319" y="3654"/>
                                      <a:pt x="6328" y="3515"/>
                                    </a:cubicBezTo>
                                    <a:cubicBezTo>
                                      <a:pt x="6338" y="3469"/>
                                      <a:pt x="6328" y="3423"/>
                                      <a:pt x="6319" y="3423"/>
                                    </a:cubicBezTo>
                                    <a:cubicBezTo>
                                      <a:pt x="6310" y="3423"/>
                                      <a:pt x="6291" y="3376"/>
                                      <a:pt x="6291" y="3330"/>
                                    </a:cubicBezTo>
                                    <a:cubicBezTo>
                                      <a:pt x="6282" y="3238"/>
                                      <a:pt x="6291" y="3238"/>
                                      <a:pt x="6319" y="3284"/>
                                    </a:cubicBezTo>
                                    <a:cubicBezTo>
                                      <a:pt x="6338" y="3330"/>
                                      <a:pt x="6366" y="3376"/>
                                      <a:pt x="6366" y="3330"/>
                                    </a:cubicBezTo>
                                    <a:cubicBezTo>
                                      <a:pt x="6412" y="3423"/>
                                      <a:pt x="6440" y="3561"/>
                                      <a:pt x="6431" y="3654"/>
                                    </a:cubicBezTo>
                                    <a:close/>
                                    <a:moveTo>
                                      <a:pt x="6356" y="370"/>
                                    </a:moveTo>
                                    <a:cubicBezTo>
                                      <a:pt x="6356" y="370"/>
                                      <a:pt x="6366" y="416"/>
                                      <a:pt x="6375" y="416"/>
                                    </a:cubicBezTo>
                                    <a:cubicBezTo>
                                      <a:pt x="6384" y="463"/>
                                      <a:pt x="6375" y="463"/>
                                      <a:pt x="6366" y="463"/>
                                    </a:cubicBezTo>
                                    <a:cubicBezTo>
                                      <a:pt x="6356" y="463"/>
                                      <a:pt x="6347" y="416"/>
                                      <a:pt x="6347" y="416"/>
                                    </a:cubicBezTo>
                                    <a:cubicBezTo>
                                      <a:pt x="6347" y="370"/>
                                      <a:pt x="6347" y="370"/>
                                      <a:pt x="6356" y="370"/>
                                    </a:cubicBezTo>
                                    <a:close/>
                                    <a:moveTo>
                                      <a:pt x="6263" y="2590"/>
                                    </a:moveTo>
                                    <a:cubicBezTo>
                                      <a:pt x="6282" y="2683"/>
                                      <a:pt x="6291" y="2775"/>
                                      <a:pt x="6291" y="2821"/>
                                    </a:cubicBezTo>
                                    <a:cubicBezTo>
                                      <a:pt x="6291" y="2868"/>
                                      <a:pt x="6300" y="2960"/>
                                      <a:pt x="6319" y="3053"/>
                                    </a:cubicBezTo>
                                    <a:cubicBezTo>
                                      <a:pt x="6338" y="3191"/>
                                      <a:pt x="6347" y="3238"/>
                                      <a:pt x="6328" y="3238"/>
                                    </a:cubicBezTo>
                                    <a:cubicBezTo>
                                      <a:pt x="6300" y="3284"/>
                                      <a:pt x="6263" y="3191"/>
                                      <a:pt x="6272" y="3053"/>
                                    </a:cubicBezTo>
                                    <a:cubicBezTo>
                                      <a:pt x="6282" y="3006"/>
                                      <a:pt x="6272" y="2960"/>
                                      <a:pt x="6272" y="3006"/>
                                    </a:cubicBezTo>
                                    <a:cubicBezTo>
                                      <a:pt x="6263" y="3006"/>
                                      <a:pt x="6254" y="3006"/>
                                      <a:pt x="6245" y="2960"/>
                                    </a:cubicBezTo>
                                    <a:cubicBezTo>
                                      <a:pt x="6235" y="2914"/>
                                      <a:pt x="6245" y="2914"/>
                                      <a:pt x="6254" y="2914"/>
                                    </a:cubicBezTo>
                                    <a:cubicBezTo>
                                      <a:pt x="6282" y="2960"/>
                                      <a:pt x="6291" y="2775"/>
                                      <a:pt x="6263" y="2636"/>
                                    </a:cubicBezTo>
                                    <a:cubicBezTo>
                                      <a:pt x="6254" y="2590"/>
                                      <a:pt x="6235" y="2498"/>
                                      <a:pt x="6235" y="2498"/>
                                    </a:cubicBezTo>
                                    <a:cubicBezTo>
                                      <a:pt x="6235" y="2451"/>
                                      <a:pt x="6245" y="2498"/>
                                      <a:pt x="6263" y="2590"/>
                                    </a:cubicBezTo>
                                    <a:close/>
                                    <a:moveTo>
                                      <a:pt x="6207" y="2868"/>
                                    </a:moveTo>
                                    <a:lnTo>
                                      <a:pt x="6207" y="2868"/>
                                    </a:lnTo>
                                    <a:cubicBezTo>
                                      <a:pt x="6217" y="2960"/>
                                      <a:pt x="6217" y="2960"/>
                                      <a:pt x="6207" y="2960"/>
                                    </a:cubicBezTo>
                                    <a:cubicBezTo>
                                      <a:pt x="6198" y="2960"/>
                                      <a:pt x="6189" y="2960"/>
                                      <a:pt x="6189" y="3006"/>
                                    </a:cubicBezTo>
                                    <a:cubicBezTo>
                                      <a:pt x="6189" y="3053"/>
                                      <a:pt x="6179" y="3053"/>
                                      <a:pt x="6170" y="3006"/>
                                    </a:cubicBezTo>
                                    <a:cubicBezTo>
                                      <a:pt x="6151" y="2960"/>
                                      <a:pt x="6151" y="2960"/>
                                      <a:pt x="6170" y="2960"/>
                                    </a:cubicBezTo>
                                    <a:cubicBezTo>
                                      <a:pt x="6179" y="2960"/>
                                      <a:pt x="6189" y="2914"/>
                                      <a:pt x="6179" y="2868"/>
                                    </a:cubicBezTo>
                                    <a:cubicBezTo>
                                      <a:pt x="6161" y="2729"/>
                                      <a:pt x="6179" y="2729"/>
                                      <a:pt x="6207" y="2868"/>
                                    </a:cubicBezTo>
                                    <a:close/>
                                    <a:moveTo>
                                      <a:pt x="6105" y="2359"/>
                                    </a:moveTo>
                                    <a:cubicBezTo>
                                      <a:pt x="6105" y="2313"/>
                                      <a:pt x="6124" y="2313"/>
                                      <a:pt x="6133" y="2313"/>
                                    </a:cubicBezTo>
                                    <a:cubicBezTo>
                                      <a:pt x="6142" y="2313"/>
                                      <a:pt x="6161" y="2313"/>
                                      <a:pt x="6161" y="2359"/>
                                    </a:cubicBezTo>
                                    <a:lnTo>
                                      <a:pt x="6161" y="2359"/>
                                    </a:lnTo>
                                    <a:cubicBezTo>
                                      <a:pt x="6161" y="2359"/>
                                      <a:pt x="6161" y="2405"/>
                                      <a:pt x="6170" y="2498"/>
                                    </a:cubicBezTo>
                                    <a:cubicBezTo>
                                      <a:pt x="6179" y="2544"/>
                                      <a:pt x="6170" y="2590"/>
                                      <a:pt x="6151" y="2544"/>
                                    </a:cubicBezTo>
                                    <a:cubicBezTo>
                                      <a:pt x="6133" y="2544"/>
                                      <a:pt x="6105" y="2544"/>
                                      <a:pt x="6086" y="2590"/>
                                    </a:cubicBezTo>
                                    <a:cubicBezTo>
                                      <a:pt x="6058" y="2636"/>
                                      <a:pt x="6049" y="2636"/>
                                      <a:pt x="6031" y="2590"/>
                                    </a:cubicBezTo>
                                    <a:cubicBezTo>
                                      <a:pt x="6012" y="2498"/>
                                      <a:pt x="6049" y="2405"/>
                                      <a:pt x="6077" y="2451"/>
                                    </a:cubicBezTo>
                                    <a:cubicBezTo>
                                      <a:pt x="6096" y="2405"/>
                                      <a:pt x="6105" y="2359"/>
                                      <a:pt x="6105" y="2359"/>
                                    </a:cubicBezTo>
                                    <a:close/>
                                    <a:moveTo>
                                      <a:pt x="6040" y="2220"/>
                                    </a:moveTo>
                                    <a:cubicBezTo>
                                      <a:pt x="6040" y="2174"/>
                                      <a:pt x="6040" y="2174"/>
                                      <a:pt x="6049" y="2174"/>
                                    </a:cubicBezTo>
                                    <a:cubicBezTo>
                                      <a:pt x="6058" y="2174"/>
                                      <a:pt x="6058" y="2220"/>
                                      <a:pt x="6068" y="2220"/>
                                    </a:cubicBezTo>
                                    <a:cubicBezTo>
                                      <a:pt x="6077" y="2266"/>
                                      <a:pt x="6068" y="2266"/>
                                      <a:pt x="6058" y="2266"/>
                                    </a:cubicBezTo>
                                    <a:cubicBezTo>
                                      <a:pt x="6049" y="2266"/>
                                      <a:pt x="6040" y="2266"/>
                                      <a:pt x="6040" y="2220"/>
                                    </a:cubicBezTo>
                                    <a:close/>
                                    <a:moveTo>
                                      <a:pt x="5947" y="416"/>
                                    </a:moveTo>
                                    <a:cubicBezTo>
                                      <a:pt x="5956" y="416"/>
                                      <a:pt x="5975" y="463"/>
                                      <a:pt x="5984" y="555"/>
                                    </a:cubicBezTo>
                                    <a:cubicBezTo>
                                      <a:pt x="5993" y="601"/>
                                      <a:pt x="6021" y="694"/>
                                      <a:pt x="6040" y="740"/>
                                    </a:cubicBezTo>
                                    <a:cubicBezTo>
                                      <a:pt x="6058" y="786"/>
                                      <a:pt x="6077" y="833"/>
                                      <a:pt x="6077" y="879"/>
                                    </a:cubicBezTo>
                                    <a:cubicBezTo>
                                      <a:pt x="6077" y="971"/>
                                      <a:pt x="6003" y="833"/>
                                      <a:pt x="5965" y="648"/>
                                    </a:cubicBezTo>
                                    <a:cubicBezTo>
                                      <a:pt x="5947" y="509"/>
                                      <a:pt x="5937" y="416"/>
                                      <a:pt x="5947" y="416"/>
                                    </a:cubicBezTo>
                                    <a:close/>
                                    <a:moveTo>
                                      <a:pt x="5928" y="1295"/>
                                    </a:moveTo>
                                    <a:lnTo>
                                      <a:pt x="5928" y="1295"/>
                                    </a:lnTo>
                                    <a:cubicBezTo>
                                      <a:pt x="5937" y="1341"/>
                                      <a:pt x="5947" y="1388"/>
                                      <a:pt x="5937" y="1434"/>
                                    </a:cubicBezTo>
                                    <a:cubicBezTo>
                                      <a:pt x="5928" y="1480"/>
                                      <a:pt x="5882" y="1341"/>
                                      <a:pt x="5882" y="1249"/>
                                    </a:cubicBezTo>
                                    <a:cubicBezTo>
                                      <a:pt x="5882" y="1156"/>
                                      <a:pt x="5910" y="1203"/>
                                      <a:pt x="5928" y="1295"/>
                                    </a:cubicBezTo>
                                    <a:close/>
                                    <a:moveTo>
                                      <a:pt x="5835" y="1341"/>
                                    </a:moveTo>
                                    <a:cubicBezTo>
                                      <a:pt x="5844" y="1388"/>
                                      <a:pt x="5844" y="1480"/>
                                      <a:pt x="5835" y="1526"/>
                                    </a:cubicBezTo>
                                    <a:cubicBezTo>
                                      <a:pt x="5826" y="1573"/>
                                      <a:pt x="5816" y="1526"/>
                                      <a:pt x="5816" y="1434"/>
                                    </a:cubicBezTo>
                                    <a:cubicBezTo>
                                      <a:pt x="5826" y="1249"/>
                                      <a:pt x="5826" y="1249"/>
                                      <a:pt x="5835" y="1341"/>
                                    </a:cubicBezTo>
                                    <a:close/>
                                    <a:moveTo>
                                      <a:pt x="5863" y="1619"/>
                                    </a:moveTo>
                                    <a:cubicBezTo>
                                      <a:pt x="5863" y="1665"/>
                                      <a:pt x="5872" y="1665"/>
                                      <a:pt x="5882" y="1665"/>
                                    </a:cubicBezTo>
                                    <a:cubicBezTo>
                                      <a:pt x="5891" y="1665"/>
                                      <a:pt x="5928" y="1711"/>
                                      <a:pt x="5975" y="1804"/>
                                    </a:cubicBezTo>
                                    <a:cubicBezTo>
                                      <a:pt x="6040" y="1989"/>
                                      <a:pt x="6049" y="1989"/>
                                      <a:pt x="6021" y="2081"/>
                                    </a:cubicBezTo>
                                    <a:cubicBezTo>
                                      <a:pt x="6003" y="2128"/>
                                      <a:pt x="6003" y="2174"/>
                                      <a:pt x="6003" y="2220"/>
                                    </a:cubicBezTo>
                                    <a:cubicBezTo>
                                      <a:pt x="6012" y="2266"/>
                                      <a:pt x="6003" y="2220"/>
                                      <a:pt x="5984" y="2174"/>
                                    </a:cubicBezTo>
                                    <a:cubicBezTo>
                                      <a:pt x="5965" y="2081"/>
                                      <a:pt x="5947" y="1989"/>
                                      <a:pt x="5947" y="1943"/>
                                    </a:cubicBezTo>
                                    <a:cubicBezTo>
                                      <a:pt x="5947" y="1804"/>
                                      <a:pt x="5891" y="1665"/>
                                      <a:pt x="5872" y="1711"/>
                                    </a:cubicBezTo>
                                    <a:cubicBezTo>
                                      <a:pt x="5854" y="1758"/>
                                      <a:pt x="5854" y="1758"/>
                                      <a:pt x="5872" y="1804"/>
                                    </a:cubicBezTo>
                                    <a:cubicBezTo>
                                      <a:pt x="5891" y="1850"/>
                                      <a:pt x="5900" y="2081"/>
                                      <a:pt x="5882" y="2081"/>
                                    </a:cubicBezTo>
                                    <a:cubicBezTo>
                                      <a:pt x="5872" y="2081"/>
                                      <a:pt x="5863" y="2035"/>
                                      <a:pt x="5844" y="1943"/>
                                    </a:cubicBezTo>
                                    <a:cubicBezTo>
                                      <a:pt x="5826" y="1850"/>
                                      <a:pt x="5816" y="1850"/>
                                      <a:pt x="5807" y="1896"/>
                                    </a:cubicBezTo>
                                    <a:cubicBezTo>
                                      <a:pt x="5798" y="1943"/>
                                      <a:pt x="5798" y="1943"/>
                                      <a:pt x="5807" y="1850"/>
                                    </a:cubicBezTo>
                                    <a:cubicBezTo>
                                      <a:pt x="5807" y="1711"/>
                                      <a:pt x="5854" y="1526"/>
                                      <a:pt x="5863" y="1619"/>
                                    </a:cubicBezTo>
                                    <a:close/>
                                    <a:moveTo>
                                      <a:pt x="5714" y="1064"/>
                                    </a:moveTo>
                                    <a:cubicBezTo>
                                      <a:pt x="5733" y="971"/>
                                      <a:pt x="5751" y="1018"/>
                                      <a:pt x="5779" y="1203"/>
                                    </a:cubicBezTo>
                                    <a:cubicBezTo>
                                      <a:pt x="5807" y="1341"/>
                                      <a:pt x="5807" y="1434"/>
                                      <a:pt x="5789" y="1526"/>
                                    </a:cubicBezTo>
                                    <a:cubicBezTo>
                                      <a:pt x="5770" y="1665"/>
                                      <a:pt x="5742" y="1665"/>
                                      <a:pt x="5742" y="1526"/>
                                    </a:cubicBezTo>
                                    <a:cubicBezTo>
                                      <a:pt x="5742" y="1480"/>
                                      <a:pt x="5733" y="1434"/>
                                      <a:pt x="5723" y="1434"/>
                                    </a:cubicBezTo>
                                    <a:cubicBezTo>
                                      <a:pt x="5723" y="1434"/>
                                      <a:pt x="5705" y="1110"/>
                                      <a:pt x="5714" y="1064"/>
                                    </a:cubicBezTo>
                                    <a:close/>
                                    <a:moveTo>
                                      <a:pt x="5723" y="1711"/>
                                    </a:moveTo>
                                    <a:cubicBezTo>
                                      <a:pt x="5733" y="1804"/>
                                      <a:pt x="5733" y="1850"/>
                                      <a:pt x="5723" y="1943"/>
                                    </a:cubicBezTo>
                                    <a:cubicBezTo>
                                      <a:pt x="5695" y="2035"/>
                                      <a:pt x="5686" y="2035"/>
                                      <a:pt x="5686" y="1804"/>
                                    </a:cubicBezTo>
                                    <a:cubicBezTo>
                                      <a:pt x="5677" y="1526"/>
                                      <a:pt x="5695" y="1480"/>
                                      <a:pt x="5723" y="1711"/>
                                    </a:cubicBezTo>
                                    <a:close/>
                                    <a:moveTo>
                                      <a:pt x="5677" y="3515"/>
                                    </a:moveTo>
                                    <a:cubicBezTo>
                                      <a:pt x="5686" y="3330"/>
                                      <a:pt x="5705" y="3191"/>
                                      <a:pt x="5714" y="3191"/>
                                    </a:cubicBezTo>
                                    <a:cubicBezTo>
                                      <a:pt x="5723" y="3191"/>
                                      <a:pt x="5723" y="3238"/>
                                      <a:pt x="5723" y="3330"/>
                                    </a:cubicBezTo>
                                    <a:lnTo>
                                      <a:pt x="5723" y="3330"/>
                                    </a:lnTo>
                                    <a:cubicBezTo>
                                      <a:pt x="5714" y="3376"/>
                                      <a:pt x="5723" y="3561"/>
                                      <a:pt x="5742" y="3700"/>
                                    </a:cubicBezTo>
                                    <a:cubicBezTo>
                                      <a:pt x="5770" y="3978"/>
                                      <a:pt x="5770" y="4070"/>
                                      <a:pt x="5742" y="3931"/>
                                    </a:cubicBezTo>
                                    <a:cubicBezTo>
                                      <a:pt x="5714" y="3793"/>
                                      <a:pt x="5686" y="3793"/>
                                      <a:pt x="5695" y="3931"/>
                                    </a:cubicBezTo>
                                    <a:cubicBezTo>
                                      <a:pt x="5705" y="4024"/>
                                      <a:pt x="5705" y="4024"/>
                                      <a:pt x="5686" y="3978"/>
                                    </a:cubicBezTo>
                                    <a:cubicBezTo>
                                      <a:pt x="5658" y="3839"/>
                                      <a:pt x="5658" y="3793"/>
                                      <a:pt x="5677" y="3515"/>
                                    </a:cubicBezTo>
                                    <a:close/>
                                    <a:moveTo>
                                      <a:pt x="5668" y="4163"/>
                                    </a:moveTo>
                                    <a:cubicBezTo>
                                      <a:pt x="5640" y="4117"/>
                                      <a:pt x="5640" y="4163"/>
                                      <a:pt x="5668" y="4348"/>
                                    </a:cubicBezTo>
                                    <a:cubicBezTo>
                                      <a:pt x="5695" y="4533"/>
                                      <a:pt x="5677" y="4625"/>
                                      <a:pt x="5640" y="4487"/>
                                    </a:cubicBezTo>
                                    <a:cubicBezTo>
                                      <a:pt x="5621" y="4394"/>
                                      <a:pt x="5621" y="4302"/>
                                      <a:pt x="5621" y="4209"/>
                                    </a:cubicBezTo>
                                    <a:cubicBezTo>
                                      <a:pt x="5630" y="3978"/>
                                      <a:pt x="5630" y="3978"/>
                                      <a:pt x="5658" y="4117"/>
                                    </a:cubicBezTo>
                                    <a:cubicBezTo>
                                      <a:pt x="5677" y="4209"/>
                                      <a:pt x="5677" y="4209"/>
                                      <a:pt x="5668" y="4163"/>
                                    </a:cubicBezTo>
                                    <a:close/>
                                    <a:moveTo>
                                      <a:pt x="5602" y="1064"/>
                                    </a:moveTo>
                                    <a:cubicBezTo>
                                      <a:pt x="5658" y="1388"/>
                                      <a:pt x="5668" y="1619"/>
                                      <a:pt x="5612" y="1388"/>
                                    </a:cubicBezTo>
                                    <a:cubicBezTo>
                                      <a:pt x="5584" y="1295"/>
                                      <a:pt x="5519" y="786"/>
                                      <a:pt x="5519" y="740"/>
                                    </a:cubicBezTo>
                                    <a:cubicBezTo>
                                      <a:pt x="5519" y="648"/>
                                      <a:pt x="5556" y="740"/>
                                      <a:pt x="5602" y="1064"/>
                                    </a:cubicBezTo>
                                    <a:close/>
                                    <a:moveTo>
                                      <a:pt x="5519" y="2914"/>
                                    </a:moveTo>
                                    <a:cubicBezTo>
                                      <a:pt x="5556" y="2960"/>
                                      <a:pt x="5565" y="2914"/>
                                      <a:pt x="5556" y="2868"/>
                                    </a:cubicBezTo>
                                    <a:cubicBezTo>
                                      <a:pt x="5547" y="2821"/>
                                      <a:pt x="5556" y="2775"/>
                                      <a:pt x="5574" y="2729"/>
                                    </a:cubicBezTo>
                                    <a:cubicBezTo>
                                      <a:pt x="5602" y="2636"/>
                                      <a:pt x="5612" y="2683"/>
                                      <a:pt x="5621" y="2729"/>
                                    </a:cubicBezTo>
                                    <a:cubicBezTo>
                                      <a:pt x="5630" y="2775"/>
                                      <a:pt x="5640" y="2868"/>
                                      <a:pt x="5640" y="2868"/>
                                    </a:cubicBezTo>
                                    <a:cubicBezTo>
                                      <a:pt x="5640" y="2960"/>
                                      <a:pt x="5574" y="3099"/>
                                      <a:pt x="5547" y="3053"/>
                                    </a:cubicBezTo>
                                    <a:cubicBezTo>
                                      <a:pt x="5509" y="2960"/>
                                      <a:pt x="5500" y="2960"/>
                                      <a:pt x="5500" y="3099"/>
                                    </a:cubicBezTo>
                                    <a:cubicBezTo>
                                      <a:pt x="5500" y="3145"/>
                                      <a:pt x="5491" y="3191"/>
                                      <a:pt x="5481" y="3191"/>
                                    </a:cubicBezTo>
                                    <a:cubicBezTo>
                                      <a:pt x="5472" y="3191"/>
                                      <a:pt x="5463" y="3145"/>
                                      <a:pt x="5463" y="3053"/>
                                    </a:cubicBezTo>
                                    <a:cubicBezTo>
                                      <a:pt x="5472" y="2868"/>
                                      <a:pt x="5472" y="2868"/>
                                      <a:pt x="5519" y="2914"/>
                                    </a:cubicBezTo>
                                    <a:close/>
                                    <a:moveTo>
                                      <a:pt x="5212" y="463"/>
                                    </a:moveTo>
                                    <a:cubicBezTo>
                                      <a:pt x="5239" y="463"/>
                                      <a:pt x="5267" y="509"/>
                                      <a:pt x="5277" y="555"/>
                                    </a:cubicBezTo>
                                    <a:lnTo>
                                      <a:pt x="5277" y="555"/>
                                    </a:lnTo>
                                    <a:cubicBezTo>
                                      <a:pt x="5305" y="694"/>
                                      <a:pt x="5379" y="1156"/>
                                      <a:pt x="5360" y="1156"/>
                                    </a:cubicBezTo>
                                    <a:cubicBezTo>
                                      <a:pt x="5360" y="1156"/>
                                      <a:pt x="5342" y="1064"/>
                                      <a:pt x="5314" y="925"/>
                                    </a:cubicBezTo>
                                    <a:cubicBezTo>
                                      <a:pt x="5286" y="786"/>
                                      <a:pt x="5277" y="694"/>
                                      <a:pt x="5267" y="694"/>
                                    </a:cubicBezTo>
                                    <a:cubicBezTo>
                                      <a:pt x="5249" y="694"/>
                                      <a:pt x="5342" y="1249"/>
                                      <a:pt x="5407" y="1526"/>
                                    </a:cubicBezTo>
                                    <a:cubicBezTo>
                                      <a:pt x="5472" y="1804"/>
                                      <a:pt x="5491" y="1896"/>
                                      <a:pt x="5444" y="1896"/>
                                    </a:cubicBezTo>
                                    <a:cubicBezTo>
                                      <a:pt x="5435" y="1896"/>
                                      <a:pt x="5416" y="1943"/>
                                      <a:pt x="5416" y="1989"/>
                                    </a:cubicBezTo>
                                    <a:cubicBezTo>
                                      <a:pt x="5416" y="2081"/>
                                      <a:pt x="5416" y="2081"/>
                                      <a:pt x="5388" y="1989"/>
                                    </a:cubicBezTo>
                                    <a:cubicBezTo>
                                      <a:pt x="5379" y="1943"/>
                                      <a:pt x="5360" y="1896"/>
                                      <a:pt x="5351" y="1896"/>
                                    </a:cubicBezTo>
                                    <a:cubicBezTo>
                                      <a:pt x="5342" y="1896"/>
                                      <a:pt x="5342" y="1896"/>
                                      <a:pt x="5342" y="1850"/>
                                    </a:cubicBezTo>
                                    <a:cubicBezTo>
                                      <a:pt x="5342" y="1804"/>
                                      <a:pt x="5333" y="1758"/>
                                      <a:pt x="5323" y="1758"/>
                                    </a:cubicBezTo>
                                    <a:cubicBezTo>
                                      <a:pt x="5305" y="1758"/>
                                      <a:pt x="5305" y="1804"/>
                                      <a:pt x="5314" y="1943"/>
                                    </a:cubicBezTo>
                                    <a:cubicBezTo>
                                      <a:pt x="5323" y="2128"/>
                                      <a:pt x="5323" y="2174"/>
                                      <a:pt x="5305" y="2081"/>
                                    </a:cubicBezTo>
                                    <a:cubicBezTo>
                                      <a:pt x="5295" y="2035"/>
                                      <a:pt x="5286" y="1943"/>
                                      <a:pt x="5286" y="1896"/>
                                    </a:cubicBezTo>
                                    <a:cubicBezTo>
                                      <a:pt x="5286" y="1850"/>
                                      <a:pt x="5277" y="1804"/>
                                      <a:pt x="5277" y="1758"/>
                                    </a:cubicBezTo>
                                    <a:cubicBezTo>
                                      <a:pt x="5267" y="1758"/>
                                      <a:pt x="5249" y="1619"/>
                                      <a:pt x="5230" y="1434"/>
                                    </a:cubicBezTo>
                                    <a:lnTo>
                                      <a:pt x="5193" y="1110"/>
                                    </a:lnTo>
                                    <a:lnTo>
                                      <a:pt x="5230" y="1249"/>
                                    </a:lnTo>
                                    <a:cubicBezTo>
                                      <a:pt x="5249" y="1341"/>
                                      <a:pt x="5267" y="1434"/>
                                      <a:pt x="5267" y="1480"/>
                                    </a:cubicBezTo>
                                    <a:cubicBezTo>
                                      <a:pt x="5267" y="1619"/>
                                      <a:pt x="5277" y="1665"/>
                                      <a:pt x="5314" y="1619"/>
                                    </a:cubicBezTo>
                                    <a:cubicBezTo>
                                      <a:pt x="5342" y="1573"/>
                                      <a:pt x="5342" y="1573"/>
                                      <a:pt x="5323" y="1480"/>
                                    </a:cubicBezTo>
                                    <a:cubicBezTo>
                                      <a:pt x="5314" y="1388"/>
                                      <a:pt x="5305" y="1341"/>
                                      <a:pt x="5295" y="1341"/>
                                    </a:cubicBezTo>
                                    <a:cubicBezTo>
                                      <a:pt x="5286" y="1341"/>
                                      <a:pt x="5277" y="1249"/>
                                      <a:pt x="5267" y="1203"/>
                                    </a:cubicBezTo>
                                    <a:cubicBezTo>
                                      <a:pt x="5258" y="1156"/>
                                      <a:pt x="5221" y="925"/>
                                      <a:pt x="5193" y="740"/>
                                    </a:cubicBezTo>
                                    <a:lnTo>
                                      <a:pt x="5137" y="416"/>
                                    </a:lnTo>
                                    <a:lnTo>
                                      <a:pt x="5212" y="463"/>
                                    </a:lnTo>
                                    <a:close/>
                                    <a:moveTo>
                                      <a:pt x="5128" y="1434"/>
                                    </a:moveTo>
                                    <a:cubicBezTo>
                                      <a:pt x="5137" y="1434"/>
                                      <a:pt x="5165" y="1619"/>
                                      <a:pt x="5193" y="1850"/>
                                    </a:cubicBezTo>
                                    <a:cubicBezTo>
                                      <a:pt x="5267" y="2451"/>
                                      <a:pt x="5258" y="2590"/>
                                      <a:pt x="5184" y="2035"/>
                                    </a:cubicBezTo>
                                    <a:cubicBezTo>
                                      <a:pt x="5118" y="1526"/>
                                      <a:pt x="5109" y="1434"/>
                                      <a:pt x="5128" y="1434"/>
                                    </a:cubicBezTo>
                                    <a:close/>
                                    <a:moveTo>
                                      <a:pt x="5174" y="2775"/>
                                    </a:moveTo>
                                    <a:cubicBezTo>
                                      <a:pt x="5202" y="2868"/>
                                      <a:pt x="5202" y="2868"/>
                                      <a:pt x="5156" y="2821"/>
                                    </a:cubicBezTo>
                                    <a:cubicBezTo>
                                      <a:pt x="5128" y="2821"/>
                                      <a:pt x="5109" y="2775"/>
                                      <a:pt x="5109" y="2729"/>
                                    </a:cubicBezTo>
                                    <a:cubicBezTo>
                                      <a:pt x="5100" y="2683"/>
                                      <a:pt x="5137" y="2683"/>
                                      <a:pt x="5174" y="2775"/>
                                    </a:cubicBezTo>
                                    <a:close/>
                                    <a:moveTo>
                                      <a:pt x="5072" y="1388"/>
                                    </a:moveTo>
                                    <a:cubicBezTo>
                                      <a:pt x="5081" y="1434"/>
                                      <a:pt x="5091" y="1526"/>
                                      <a:pt x="5091" y="1526"/>
                                    </a:cubicBezTo>
                                    <a:cubicBezTo>
                                      <a:pt x="5091" y="1573"/>
                                      <a:pt x="5081" y="1526"/>
                                      <a:pt x="5072" y="1480"/>
                                    </a:cubicBezTo>
                                    <a:cubicBezTo>
                                      <a:pt x="5063" y="1434"/>
                                      <a:pt x="5053" y="1341"/>
                                      <a:pt x="5053" y="1341"/>
                                    </a:cubicBezTo>
                                    <a:cubicBezTo>
                                      <a:pt x="5053" y="1295"/>
                                      <a:pt x="5063" y="1341"/>
                                      <a:pt x="5072" y="1388"/>
                                    </a:cubicBezTo>
                                    <a:close/>
                                    <a:moveTo>
                                      <a:pt x="4998" y="3099"/>
                                    </a:moveTo>
                                    <a:cubicBezTo>
                                      <a:pt x="5007" y="2914"/>
                                      <a:pt x="5025" y="2868"/>
                                      <a:pt x="5072" y="3006"/>
                                    </a:cubicBezTo>
                                    <a:lnTo>
                                      <a:pt x="5072" y="3006"/>
                                    </a:lnTo>
                                    <a:cubicBezTo>
                                      <a:pt x="5100" y="3099"/>
                                      <a:pt x="5100" y="3099"/>
                                      <a:pt x="5072" y="3191"/>
                                    </a:cubicBezTo>
                                    <a:cubicBezTo>
                                      <a:pt x="5053" y="3238"/>
                                      <a:pt x="5035" y="3284"/>
                                      <a:pt x="5025" y="3238"/>
                                    </a:cubicBezTo>
                                    <a:cubicBezTo>
                                      <a:pt x="5016" y="3238"/>
                                      <a:pt x="5016" y="3238"/>
                                      <a:pt x="5016" y="3284"/>
                                    </a:cubicBezTo>
                                    <a:cubicBezTo>
                                      <a:pt x="5025" y="3330"/>
                                      <a:pt x="5016" y="3376"/>
                                      <a:pt x="5016" y="3376"/>
                                    </a:cubicBezTo>
                                    <a:cubicBezTo>
                                      <a:pt x="4998" y="3423"/>
                                      <a:pt x="4988" y="3330"/>
                                      <a:pt x="4998" y="3099"/>
                                    </a:cubicBezTo>
                                    <a:close/>
                                    <a:moveTo>
                                      <a:pt x="4998" y="4255"/>
                                    </a:moveTo>
                                    <a:cubicBezTo>
                                      <a:pt x="4998" y="4255"/>
                                      <a:pt x="5007" y="4302"/>
                                      <a:pt x="5016" y="4302"/>
                                    </a:cubicBezTo>
                                    <a:cubicBezTo>
                                      <a:pt x="5025" y="4302"/>
                                      <a:pt x="5016" y="4348"/>
                                      <a:pt x="5007" y="4348"/>
                                    </a:cubicBezTo>
                                    <a:cubicBezTo>
                                      <a:pt x="4998" y="4348"/>
                                      <a:pt x="4988" y="4302"/>
                                      <a:pt x="4988" y="4302"/>
                                    </a:cubicBezTo>
                                    <a:cubicBezTo>
                                      <a:pt x="4988" y="4302"/>
                                      <a:pt x="4988" y="4255"/>
                                      <a:pt x="4998" y="4255"/>
                                    </a:cubicBezTo>
                                    <a:close/>
                                    <a:moveTo>
                                      <a:pt x="4960" y="3053"/>
                                    </a:moveTo>
                                    <a:cubicBezTo>
                                      <a:pt x="4970" y="3053"/>
                                      <a:pt x="4979" y="3099"/>
                                      <a:pt x="4979" y="3099"/>
                                    </a:cubicBezTo>
                                    <a:cubicBezTo>
                                      <a:pt x="4979" y="3099"/>
                                      <a:pt x="4979" y="3145"/>
                                      <a:pt x="4970" y="3145"/>
                                    </a:cubicBezTo>
                                    <a:cubicBezTo>
                                      <a:pt x="4960" y="3145"/>
                                      <a:pt x="4960" y="3099"/>
                                      <a:pt x="4951" y="3099"/>
                                    </a:cubicBezTo>
                                    <a:cubicBezTo>
                                      <a:pt x="4942" y="3099"/>
                                      <a:pt x="4951" y="3053"/>
                                      <a:pt x="4960" y="3053"/>
                                    </a:cubicBezTo>
                                    <a:close/>
                                    <a:moveTo>
                                      <a:pt x="4923" y="5273"/>
                                    </a:moveTo>
                                    <a:cubicBezTo>
                                      <a:pt x="4960" y="5550"/>
                                      <a:pt x="4988" y="5828"/>
                                      <a:pt x="4979" y="5828"/>
                                    </a:cubicBezTo>
                                    <a:cubicBezTo>
                                      <a:pt x="4979" y="5828"/>
                                      <a:pt x="4951" y="5689"/>
                                      <a:pt x="4923" y="5550"/>
                                    </a:cubicBezTo>
                                    <a:cubicBezTo>
                                      <a:pt x="4886" y="5319"/>
                                      <a:pt x="4867" y="5273"/>
                                      <a:pt x="4858" y="5365"/>
                                    </a:cubicBezTo>
                                    <a:cubicBezTo>
                                      <a:pt x="4849" y="5412"/>
                                      <a:pt x="4849" y="5458"/>
                                      <a:pt x="4886" y="5550"/>
                                    </a:cubicBezTo>
                                    <a:cubicBezTo>
                                      <a:pt x="4904" y="5643"/>
                                      <a:pt x="4932" y="5735"/>
                                      <a:pt x="4951" y="5828"/>
                                    </a:cubicBezTo>
                                    <a:cubicBezTo>
                                      <a:pt x="4970" y="5967"/>
                                      <a:pt x="4970" y="5967"/>
                                      <a:pt x="4942" y="6059"/>
                                    </a:cubicBezTo>
                                    <a:cubicBezTo>
                                      <a:pt x="4904" y="6198"/>
                                      <a:pt x="4849" y="6105"/>
                                      <a:pt x="4830" y="5874"/>
                                    </a:cubicBezTo>
                                    <a:cubicBezTo>
                                      <a:pt x="4811" y="5643"/>
                                      <a:pt x="4802" y="5504"/>
                                      <a:pt x="4821" y="5550"/>
                                    </a:cubicBezTo>
                                    <a:cubicBezTo>
                                      <a:pt x="4830" y="5550"/>
                                      <a:pt x="4839" y="5458"/>
                                      <a:pt x="4858" y="5319"/>
                                    </a:cubicBezTo>
                                    <a:cubicBezTo>
                                      <a:pt x="4867" y="5180"/>
                                      <a:pt x="4886" y="5042"/>
                                      <a:pt x="4895" y="5042"/>
                                    </a:cubicBezTo>
                                    <a:cubicBezTo>
                                      <a:pt x="4904" y="5042"/>
                                      <a:pt x="4904" y="5134"/>
                                      <a:pt x="4923" y="5273"/>
                                    </a:cubicBezTo>
                                    <a:close/>
                                    <a:moveTo>
                                      <a:pt x="4821" y="278"/>
                                    </a:moveTo>
                                    <a:cubicBezTo>
                                      <a:pt x="4830" y="139"/>
                                      <a:pt x="4849" y="139"/>
                                      <a:pt x="4877" y="324"/>
                                    </a:cubicBezTo>
                                    <a:lnTo>
                                      <a:pt x="4877" y="324"/>
                                    </a:lnTo>
                                    <a:cubicBezTo>
                                      <a:pt x="4886" y="416"/>
                                      <a:pt x="4886" y="416"/>
                                      <a:pt x="4877" y="416"/>
                                    </a:cubicBezTo>
                                    <a:cubicBezTo>
                                      <a:pt x="4867" y="416"/>
                                      <a:pt x="4849" y="416"/>
                                      <a:pt x="4839" y="463"/>
                                    </a:cubicBezTo>
                                    <a:cubicBezTo>
                                      <a:pt x="4811" y="463"/>
                                      <a:pt x="4802" y="416"/>
                                      <a:pt x="4821" y="278"/>
                                    </a:cubicBezTo>
                                    <a:close/>
                                    <a:moveTo>
                                      <a:pt x="4830" y="3885"/>
                                    </a:moveTo>
                                    <a:cubicBezTo>
                                      <a:pt x="4839" y="3978"/>
                                      <a:pt x="4849" y="4024"/>
                                      <a:pt x="4839" y="4024"/>
                                    </a:cubicBezTo>
                                    <a:cubicBezTo>
                                      <a:pt x="4839" y="4024"/>
                                      <a:pt x="4821" y="3978"/>
                                      <a:pt x="4811" y="3885"/>
                                    </a:cubicBezTo>
                                    <a:cubicBezTo>
                                      <a:pt x="4793" y="3793"/>
                                      <a:pt x="4793" y="3747"/>
                                      <a:pt x="4802" y="3747"/>
                                    </a:cubicBezTo>
                                    <a:cubicBezTo>
                                      <a:pt x="4802" y="3700"/>
                                      <a:pt x="4811" y="3793"/>
                                      <a:pt x="4830" y="3885"/>
                                    </a:cubicBezTo>
                                    <a:close/>
                                    <a:moveTo>
                                      <a:pt x="4793" y="509"/>
                                    </a:moveTo>
                                    <a:cubicBezTo>
                                      <a:pt x="4793" y="509"/>
                                      <a:pt x="4802" y="555"/>
                                      <a:pt x="4811" y="555"/>
                                    </a:cubicBezTo>
                                    <a:cubicBezTo>
                                      <a:pt x="4821" y="601"/>
                                      <a:pt x="4811" y="601"/>
                                      <a:pt x="4802" y="601"/>
                                    </a:cubicBezTo>
                                    <a:cubicBezTo>
                                      <a:pt x="4793" y="601"/>
                                      <a:pt x="4783" y="555"/>
                                      <a:pt x="4783" y="555"/>
                                    </a:cubicBezTo>
                                    <a:cubicBezTo>
                                      <a:pt x="4783" y="555"/>
                                      <a:pt x="4783" y="509"/>
                                      <a:pt x="4793" y="509"/>
                                    </a:cubicBezTo>
                                    <a:close/>
                                    <a:moveTo>
                                      <a:pt x="4793" y="4903"/>
                                    </a:moveTo>
                                    <a:cubicBezTo>
                                      <a:pt x="4821" y="4718"/>
                                      <a:pt x="4839" y="4672"/>
                                      <a:pt x="4849" y="4810"/>
                                    </a:cubicBezTo>
                                    <a:cubicBezTo>
                                      <a:pt x="4858" y="4857"/>
                                      <a:pt x="4849" y="4949"/>
                                      <a:pt x="4830" y="4995"/>
                                    </a:cubicBezTo>
                                    <a:cubicBezTo>
                                      <a:pt x="4821" y="5042"/>
                                      <a:pt x="4802" y="5134"/>
                                      <a:pt x="4802" y="5180"/>
                                    </a:cubicBezTo>
                                    <a:cubicBezTo>
                                      <a:pt x="4802" y="5227"/>
                                      <a:pt x="4793" y="5227"/>
                                      <a:pt x="4774" y="5134"/>
                                    </a:cubicBezTo>
                                    <a:cubicBezTo>
                                      <a:pt x="4765" y="5088"/>
                                      <a:pt x="4765" y="5042"/>
                                      <a:pt x="4793" y="4903"/>
                                    </a:cubicBezTo>
                                    <a:close/>
                                    <a:moveTo>
                                      <a:pt x="4774" y="5412"/>
                                    </a:moveTo>
                                    <a:cubicBezTo>
                                      <a:pt x="4765" y="5412"/>
                                      <a:pt x="4765" y="5412"/>
                                      <a:pt x="4756" y="5319"/>
                                    </a:cubicBezTo>
                                    <a:cubicBezTo>
                                      <a:pt x="4746" y="5227"/>
                                      <a:pt x="4746" y="5227"/>
                                      <a:pt x="4765" y="5273"/>
                                    </a:cubicBezTo>
                                    <a:cubicBezTo>
                                      <a:pt x="4774" y="5365"/>
                                      <a:pt x="4783" y="5412"/>
                                      <a:pt x="4774" y="5412"/>
                                    </a:cubicBezTo>
                                    <a:close/>
                                    <a:moveTo>
                                      <a:pt x="4746" y="4718"/>
                                    </a:moveTo>
                                    <a:cubicBezTo>
                                      <a:pt x="4737" y="4718"/>
                                      <a:pt x="4718" y="4718"/>
                                      <a:pt x="4718" y="4625"/>
                                    </a:cubicBezTo>
                                    <a:cubicBezTo>
                                      <a:pt x="4709" y="4487"/>
                                      <a:pt x="4728" y="4487"/>
                                      <a:pt x="4756" y="4579"/>
                                    </a:cubicBezTo>
                                    <a:cubicBezTo>
                                      <a:pt x="4765" y="4625"/>
                                      <a:pt x="4756" y="4672"/>
                                      <a:pt x="4746" y="4718"/>
                                    </a:cubicBezTo>
                                    <a:close/>
                                    <a:moveTo>
                                      <a:pt x="4728" y="4024"/>
                                    </a:moveTo>
                                    <a:cubicBezTo>
                                      <a:pt x="4737" y="4070"/>
                                      <a:pt x="4746" y="4117"/>
                                      <a:pt x="4746" y="4163"/>
                                    </a:cubicBezTo>
                                    <a:cubicBezTo>
                                      <a:pt x="4746" y="4302"/>
                                      <a:pt x="4718" y="4209"/>
                                      <a:pt x="4709" y="4070"/>
                                    </a:cubicBezTo>
                                    <a:cubicBezTo>
                                      <a:pt x="4709" y="3978"/>
                                      <a:pt x="4709" y="3978"/>
                                      <a:pt x="4728" y="4024"/>
                                    </a:cubicBezTo>
                                    <a:close/>
                                    <a:moveTo>
                                      <a:pt x="4662" y="2313"/>
                                    </a:moveTo>
                                    <a:cubicBezTo>
                                      <a:pt x="4681" y="2313"/>
                                      <a:pt x="4690" y="2313"/>
                                      <a:pt x="4681" y="2359"/>
                                    </a:cubicBezTo>
                                    <a:cubicBezTo>
                                      <a:pt x="4672" y="2359"/>
                                      <a:pt x="4662" y="2359"/>
                                      <a:pt x="4653" y="2359"/>
                                    </a:cubicBezTo>
                                    <a:cubicBezTo>
                                      <a:pt x="4635" y="2359"/>
                                      <a:pt x="4644" y="2359"/>
                                      <a:pt x="4662" y="2313"/>
                                    </a:cubicBezTo>
                                    <a:close/>
                                    <a:moveTo>
                                      <a:pt x="4672" y="3561"/>
                                    </a:moveTo>
                                    <a:cubicBezTo>
                                      <a:pt x="4681" y="3561"/>
                                      <a:pt x="4681" y="3561"/>
                                      <a:pt x="4681" y="3515"/>
                                    </a:cubicBezTo>
                                    <a:cubicBezTo>
                                      <a:pt x="4681" y="3376"/>
                                      <a:pt x="4690" y="3376"/>
                                      <a:pt x="4700" y="3515"/>
                                    </a:cubicBezTo>
                                    <a:cubicBezTo>
                                      <a:pt x="4709" y="3608"/>
                                      <a:pt x="4700" y="3608"/>
                                      <a:pt x="4690" y="3608"/>
                                    </a:cubicBezTo>
                                    <a:cubicBezTo>
                                      <a:pt x="4681" y="3561"/>
                                      <a:pt x="4681" y="3608"/>
                                      <a:pt x="4681" y="3654"/>
                                    </a:cubicBezTo>
                                    <a:cubicBezTo>
                                      <a:pt x="4700" y="3793"/>
                                      <a:pt x="4662" y="4024"/>
                                      <a:pt x="4635" y="3932"/>
                                    </a:cubicBezTo>
                                    <a:cubicBezTo>
                                      <a:pt x="4625" y="3885"/>
                                      <a:pt x="4616" y="3839"/>
                                      <a:pt x="4616" y="3747"/>
                                    </a:cubicBezTo>
                                    <a:cubicBezTo>
                                      <a:pt x="4625" y="3654"/>
                                      <a:pt x="4662" y="3515"/>
                                      <a:pt x="4672" y="3561"/>
                                    </a:cubicBezTo>
                                    <a:close/>
                                    <a:moveTo>
                                      <a:pt x="4607" y="2128"/>
                                    </a:moveTo>
                                    <a:cubicBezTo>
                                      <a:pt x="4616" y="2128"/>
                                      <a:pt x="4625" y="2174"/>
                                      <a:pt x="4635" y="2174"/>
                                    </a:cubicBezTo>
                                    <a:cubicBezTo>
                                      <a:pt x="4644" y="2174"/>
                                      <a:pt x="4635" y="2220"/>
                                      <a:pt x="4616" y="2220"/>
                                    </a:cubicBezTo>
                                    <a:cubicBezTo>
                                      <a:pt x="4607" y="2220"/>
                                      <a:pt x="4588" y="2174"/>
                                      <a:pt x="4588" y="2174"/>
                                    </a:cubicBezTo>
                                    <a:cubicBezTo>
                                      <a:pt x="4588" y="2174"/>
                                      <a:pt x="4597" y="2128"/>
                                      <a:pt x="4607" y="2128"/>
                                    </a:cubicBezTo>
                                    <a:close/>
                                    <a:moveTo>
                                      <a:pt x="4560" y="3700"/>
                                    </a:moveTo>
                                    <a:cubicBezTo>
                                      <a:pt x="4551" y="3700"/>
                                      <a:pt x="4541" y="3654"/>
                                      <a:pt x="4541" y="3654"/>
                                    </a:cubicBezTo>
                                    <a:cubicBezTo>
                                      <a:pt x="4541" y="3608"/>
                                      <a:pt x="4551" y="3608"/>
                                      <a:pt x="4560" y="3608"/>
                                    </a:cubicBezTo>
                                    <a:cubicBezTo>
                                      <a:pt x="4569" y="3608"/>
                                      <a:pt x="4579" y="3654"/>
                                      <a:pt x="4579" y="3654"/>
                                    </a:cubicBezTo>
                                    <a:cubicBezTo>
                                      <a:pt x="4569" y="3700"/>
                                      <a:pt x="4569" y="3700"/>
                                      <a:pt x="4560" y="3700"/>
                                    </a:cubicBezTo>
                                    <a:close/>
                                    <a:moveTo>
                                      <a:pt x="4514" y="1203"/>
                                    </a:moveTo>
                                    <a:cubicBezTo>
                                      <a:pt x="4523" y="1203"/>
                                      <a:pt x="4541" y="1249"/>
                                      <a:pt x="4541" y="1295"/>
                                    </a:cubicBezTo>
                                    <a:cubicBezTo>
                                      <a:pt x="4541" y="1341"/>
                                      <a:pt x="4551" y="1388"/>
                                      <a:pt x="4560" y="1388"/>
                                    </a:cubicBezTo>
                                    <a:cubicBezTo>
                                      <a:pt x="4569" y="1388"/>
                                      <a:pt x="4569" y="1434"/>
                                      <a:pt x="4560" y="1480"/>
                                    </a:cubicBezTo>
                                    <a:cubicBezTo>
                                      <a:pt x="4551" y="1526"/>
                                      <a:pt x="4532" y="1573"/>
                                      <a:pt x="4523" y="1573"/>
                                    </a:cubicBezTo>
                                    <a:cubicBezTo>
                                      <a:pt x="4514" y="1573"/>
                                      <a:pt x="4514" y="1526"/>
                                      <a:pt x="4532" y="1526"/>
                                    </a:cubicBezTo>
                                    <a:cubicBezTo>
                                      <a:pt x="4551" y="1480"/>
                                      <a:pt x="4551" y="1434"/>
                                      <a:pt x="4532" y="1388"/>
                                    </a:cubicBezTo>
                                    <a:cubicBezTo>
                                      <a:pt x="4486" y="1249"/>
                                      <a:pt x="4486" y="1203"/>
                                      <a:pt x="4514" y="1203"/>
                                    </a:cubicBezTo>
                                    <a:close/>
                                    <a:moveTo>
                                      <a:pt x="4476" y="4255"/>
                                    </a:moveTo>
                                    <a:cubicBezTo>
                                      <a:pt x="4486" y="4255"/>
                                      <a:pt x="4495" y="4302"/>
                                      <a:pt x="4495" y="4302"/>
                                    </a:cubicBezTo>
                                    <a:cubicBezTo>
                                      <a:pt x="4495" y="4348"/>
                                      <a:pt x="4495" y="4348"/>
                                      <a:pt x="4486" y="4348"/>
                                    </a:cubicBezTo>
                                    <a:cubicBezTo>
                                      <a:pt x="4486" y="4348"/>
                                      <a:pt x="4476" y="4302"/>
                                      <a:pt x="4467" y="4302"/>
                                    </a:cubicBezTo>
                                    <a:cubicBezTo>
                                      <a:pt x="4458" y="4302"/>
                                      <a:pt x="4467" y="4255"/>
                                      <a:pt x="4476" y="4255"/>
                                    </a:cubicBezTo>
                                    <a:close/>
                                    <a:moveTo>
                                      <a:pt x="4383" y="4348"/>
                                    </a:moveTo>
                                    <a:cubicBezTo>
                                      <a:pt x="4411" y="4209"/>
                                      <a:pt x="4421" y="4255"/>
                                      <a:pt x="4402" y="4394"/>
                                    </a:cubicBezTo>
                                    <a:cubicBezTo>
                                      <a:pt x="4393" y="4440"/>
                                      <a:pt x="4383" y="4487"/>
                                      <a:pt x="4374" y="4487"/>
                                    </a:cubicBezTo>
                                    <a:cubicBezTo>
                                      <a:pt x="4365" y="4440"/>
                                      <a:pt x="4374" y="4394"/>
                                      <a:pt x="4383" y="4348"/>
                                    </a:cubicBezTo>
                                    <a:close/>
                                    <a:moveTo>
                                      <a:pt x="4234" y="1064"/>
                                    </a:moveTo>
                                    <a:cubicBezTo>
                                      <a:pt x="4234" y="1064"/>
                                      <a:pt x="4244" y="1110"/>
                                      <a:pt x="4244" y="1156"/>
                                    </a:cubicBezTo>
                                    <a:cubicBezTo>
                                      <a:pt x="4244" y="1295"/>
                                      <a:pt x="4169" y="1619"/>
                                      <a:pt x="4151" y="1573"/>
                                    </a:cubicBezTo>
                                    <a:cubicBezTo>
                                      <a:pt x="4141" y="1526"/>
                                      <a:pt x="4216" y="1064"/>
                                      <a:pt x="4234" y="1064"/>
                                    </a:cubicBezTo>
                                    <a:close/>
                                    <a:moveTo>
                                      <a:pt x="4141" y="1804"/>
                                    </a:moveTo>
                                    <a:cubicBezTo>
                                      <a:pt x="4151" y="1804"/>
                                      <a:pt x="4188" y="1711"/>
                                      <a:pt x="4206" y="1619"/>
                                    </a:cubicBezTo>
                                    <a:cubicBezTo>
                                      <a:pt x="4253" y="1388"/>
                                      <a:pt x="4272" y="1388"/>
                                      <a:pt x="4272" y="1619"/>
                                    </a:cubicBezTo>
                                    <a:cubicBezTo>
                                      <a:pt x="4272" y="1758"/>
                                      <a:pt x="4253" y="1804"/>
                                      <a:pt x="4206" y="1850"/>
                                    </a:cubicBezTo>
                                    <a:cubicBezTo>
                                      <a:pt x="4141" y="1896"/>
                                      <a:pt x="4085" y="1850"/>
                                      <a:pt x="4141" y="1804"/>
                                    </a:cubicBezTo>
                                    <a:close/>
                                    <a:moveTo>
                                      <a:pt x="4272" y="4903"/>
                                    </a:moveTo>
                                    <a:cubicBezTo>
                                      <a:pt x="4281" y="4995"/>
                                      <a:pt x="4272" y="4995"/>
                                      <a:pt x="4262" y="4949"/>
                                    </a:cubicBezTo>
                                    <a:cubicBezTo>
                                      <a:pt x="4253" y="4903"/>
                                      <a:pt x="4244" y="4857"/>
                                      <a:pt x="4253" y="4810"/>
                                    </a:cubicBezTo>
                                    <a:cubicBezTo>
                                      <a:pt x="4262" y="4764"/>
                                      <a:pt x="4262" y="4764"/>
                                      <a:pt x="4272" y="4903"/>
                                    </a:cubicBezTo>
                                    <a:close/>
                                    <a:moveTo>
                                      <a:pt x="4188" y="2266"/>
                                    </a:moveTo>
                                    <a:cubicBezTo>
                                      <a:pt x="4179" y="2498"/>
                                      <a:pt x="4151" y="2544"/>
                                      <a:pt x="4132" y="2359"/>
                                    </a:cubicBezTo>
                                    <a:cubicBezTo>
                                      <a:pt x="4123" y="2266"/>
                                      <a:pt x="4132" y="2174"/>
                                      <a:pt x="4141" y="2128"/>
                                    </a:cubicBezTo>
                                    <a:cubicBezTo>
                                      <a:pt x="4179" y="2035"/>
                                      <a:pt x="4188" y="2081"/>
                                      <a:pt x="4188" y="2266"/>
                                    </a:cubicBezTo>
                                    <a:close/>
                                    <a:moveTo>
                                      <a:pt x="4039" y="2498"/>
                                    </a:moveTo>
                                    <a:cubicBezTo>
                                      <a:pt x="4067" y="2313"/>
                                      <a:pt x="4085" y="2313"/>
                                      <a:pt x="4095" y="2498"/>
                                    </a:cubicBezTo>
                                    <a:cubicBezTo>
                                      <a:pt x="4104" y="2590"/>
                                      <a:pt x="4095" y="2636"/>
                                      <a:pt x="4067" y="2729"/>
                                    </a:cubicBezTo>
                                    <a:cubicBezTo>
                                      <a:pt x="4020" y="2821"/>
                                      <a:pt x="4002" y="2729"/>
                                      <a:pt x="4039" y="2498"/>
                                    </a:cubicBezTo>
                                    <a:close/>
                                    <a:moveTo>
                                      <a:pt x="3974" y="1758"/>
                                    </a:moveTo>
                                    <a:cubicBezTo>
                                      <a:pt x="4011" y="1526"/>
                                      <a:pt x="4020" y="1573"/>
                                      <a:pt x="3992" y="1804"/>
                                    </a:cubicBezTo>
                                    <a:cubicBezTo>
                                      <a:pt x="3983" y="1896"/>
                                      <a:pt x="3964" y="1989"/>
                                      <a:pt x="3964" y="1989"/>
                                    </a:cubicBezTo>
                                    <a:cubicBezTo>
                                      <a:pt x="3946" y="2035"/>
                                      <a:pt x="3946" y="1989"/>
                                      <a:pt x="3974" y="1758"/>
                                    </a:cubicBezTo>
                                    <a:close/>
                                    <a:moveTo>
                                      <a:pt x="3918" y="2220"/>
                                    </a:moveTo>
                                    <a:cubicBezTo>
                                      <a:pt x="3927" y="2220"/>
                                      <a:pt x="3937" y="2266"/>
                                      <a:pt x="3937" y="2266"/>
                                    </a:cubicBezTo>
                                    <a:cubicBezTo>
                                      <a:pt x="3937" y="2313"/>
                                      <a:pt x="3927" y="2359"/>
                                      <a:pt x="3918" y="2359"/>
                                    </a:cubicBezTo>
                                    <a:cubicBezTo>
                                      <a:pt x="3909" y="2359"/>
                                      <a:pt x="3899" y="2359"/>
                                      <a:pt x="3899" y="2313"/>
                                    </a:cubicBezTo>
                                    <a:cubicBezTo>
                                      <a:pt x="3899" y="2266"/>
                                      <a:pt x="3909" y="2220"/>
                                      <a:pt x="3918" y="2220"/>
                                    </a:cubicBezTo>
                                    <a:close/>
                                    <a:moveTo>
                                      <a:pt x="3918" y="3191"/>
                                    </a:moveTo>
                                    <a:cubicBezTo>
                                      <a:pt x="3909" y="3238"/>
                                      <a:pt x="3899" y="3238"/>
                                      <a:pt x="3918" y="3191"/>
                                    </a:cubicBezTo>
                                    <a:cubicBezTo>
                                      <a:pt x="3918" y="3099"/>
                                      <a:pt x="3927" y="3053"/>
                                      <a:pt x="3927" y="3099"/>
                                    </a:cubicBezTo>
                                    <a:cubicBezTo>
                                      <a:pt x="3927" y="3145"/>
                                      <a:pt x="3927" y="3145"/>
                                      <a:pt x="3918" y="3191"/>
                                    </a:cubicBezTo>
                                    <a:close/>
                                    <a:moveTo>
                                      <a:pt x="3899" y="1388"/>
                                    </a:moveTo>
                                    <a:cubicBezTo>
                                      <a:pt x="3899" y="1434"/>
                                      <a:pt x="3899" y="1480"/>
                                      <a:pt x="3899" y="1526"/>
                                    </a:cubicBezTo>
                                    <a:cubicBezTo>
                                      <a:pt x="3899" y="1573"/>
                                      <a:pt x="3890" y="1526"/>
                                      <a:pt x="3890" y="1434"/>
                                    </a:cubicBezTo>
                                    <a:cubicBezTo>
                                      <a:pt x="3890" y="1388"/>
                                      <a:pt x="3890" y="1341"/>
                                      <a:pt x="3899" y="1388"/>
                                    </a:cubicBezTo>
                                    <a:close/>
                                    <a:moveTo>
                                      <a:pt x="3899" y="2544"/>
                                    </a:moveTo>
                                    <a:cubicBezTo>
                                      <a:pt x="3909" y="2544"/>
                                      <a:pt x="3899" y="2683"/>
                                      <a:pt x="3881" y="2821"/>
                                    </a:cubicBezTo>
                                    <a:cubicBezTo>
                                      <a:pt x="3853" y="3053"/>
                                      <a:pt x="3825" y="3145"/>
                                      <a:pt x="3825" y="3006"/>
                                    </a:cubicBezTo>
                                    <a:cubicBezTo>
                                      <a:pt x="3825" y="2868"/>
                                      <a:pt x="3890" y="2498"/>
                                      <a:pt x="3899" y="2544"/>
                                    </a:cubicBezTo>
                                    <a:close/>
                                    <a:moveTo>
                                      <a:pt x="3834" y="1249"/>
                                    </a:moveTo>
                                    <a:cubicBezTo>
                                      <a:pt x="3834" y="1249"/>
                                      <a:pt x="3834" y="1295"/>
                                      <a:pt x="3825" y="1341"/>
                                    </a:cubicBezTo>
                                    <a:cubicBezTo>
                                      <a:pt x="3816" y="1388"/>
                                      <a:pt x="3806" y="1388"/>
                                      <a:pt x="3806" y="1341"/>
                                    </a:cubicBezTo>
                                    <a:cubicBezTo>
                                      <a:pt x="3806" y="1295"/>
                                      <a:pt x="3825" y="1249"/>
                                      <a:pt x="3834" y="1249"/>
                                    </a:cubicBezTo>
                                    <a:close/>
                                    <a:moveTo>
                                      <a:pt x="3806" y="2266"/>
                                    </a:moveTo>
                                    <a:cubicBezTo>
                                      <a:pt x="3806" y="2081"/>
                                      <a:pt x="3844" y="1711"/>
                                      <a:pt x="3853" y="1711"/>
                                    </a:cubicBezTo>
                                    <a:cubicBezTo>
                                      <a:pt x="3862" y="1711"/>
                                      <a:pt x="3862" y="1850"/>
                                      <a:pt x="3862" y="1989"/>
                                    </a:cubicBezTo>
                                    <a:cubicBezTo>
                                      <a:pt x="3862" y="2128"/>
                                      <a:pt x="3853" y="2266"/>
                                      <a:pt x="3844" y="2313"/>
                                    </a:cubicBezTo>
                                    <a:cubicBezTo>
                                      <a:pt x="3834" y="2359"/>
                                      <a:pt x="3825" y="2405"/>
                                      <a:pt x="3834" y="2451"/>
                                    </a:cubicBezTo>
                                    <a:cubicBezTo>
                                      <a:pt x="3844" y="2544"/>
                                      <a:pt x="3797" y="2683"/>
                                      <a:pt x="3778" y="2590"/>
                                    </a:cubicBezTo>
                                    <a:cubicBezTo>
                                      <a:pt x="3760" y="2498"/>
                                      <a:pt x="3769" y="2313"/>
                                      <a:pt x="3797" y="2313"/>
                                    </a:cubicBezTo>
                                    <a:cubicBezTo>
                                      <a:pt x="3797" y="2359"/>
                                      <a:pt x="3806" y="2313"/>
                                      <a:pt x="3806" y="2266"/>
                                    </a:cubicBezTo>
                                    <a:close/>
                                    <a:moveTo>
                                      <a:pt x="3788" y="3469"/>
                                    </a:moveTo>
                                    <a:cubicBezTo>
                                      <a:pt x="3788" y="3515"/>
                                      <a:pt x="3657" y="4440"/>
                                      <a:pt x="3648" y="4487"/>
                                    </a:cubicBezTo>
                                    <a:cubicBezTo>
                                      <a:pt x="3648" y="4487"/>
                                      <a:pt x="3639" y="4487"/>
                                      <a:pt x="3629" y="4487"/>
                                    </a:cubicBezTo>
                                    <a:cubicBezTo>
                                      <a:pt x="3620" y="4440"/>
                                      <a:pt x="3750" y="3423"/>
                                      <a:pt x="3769" y="3423"/>
                                    </a:cubicBezTo>
                                    <a:cubicBezTo>
                                      <a:pt x="3788" y="3423"/>
                                      <a:pt x="3788" y="3423"/>
                                      <a:pt x="3788" y="3469"/>
                                    </a:cubicBezTo>
                                    <a:close/>
                                    <a:moveTo>
                                      <a:pt x="3778" y="1619"/>
                                    </a:moveTo>
                                    <a:cubicBezTo>
                                      <a:pt x="3788" y="1619"/>
                                      <a:pt x="3788" y="1619"/>
                                      <a:pt x="3788" y="1619"/>
                                    </a:cubicBezTo>
                                    <a:cubicBezTo>
                                      <a:pt x="3788" y="1711"/>
                                      <a:pt x="3750" y="2081"/>
                                      <a:pt x="3732" y="2128"/>
                                    </a:cubicBezTo>
                                    <a:cubicBezTo>
                                      <a:pt x="3713" y="2174"/>
                                      <a:pt x="3713" y="2174"/>
                                      <a:pt x="3713" y="2128"/>
                                    </a:cubicBezTo>
                                    <a:cubicBezTo>
                                      <a:pt x="3713" y="1989"/>
                                      <a:pt x="3760" y="1619"/>
                                      <a:pt x="3778" y="1619"/>
                                    </a:cubicBezTo>
                                    <a:close/>
                                    <a:moveTo>
                                      <a:pt x="3639" y="2544"/>
                                    </a:moveTo>
                                    <a:cubicBezTo>
                                      <a:pt x="3648" y="2451"/>
                                      <a:pt x="3685" y="2359"/>
                                      <a:pt x="3685" y="2451"/>
                                    </a:cubicBezTo>
                                    <a:cubicBezTo>
                                      <a:pt x="3685" y="2451"/>
                                      <a:pt x="3657" y="2683"/>
                                      <a:pt x="3629" y="2960"/>
                                    </a:cubicBezTo>
                                    <a:cubicBezTo>
                                      <a:pt x="3583" y="3284"/>
                                      <a:pt x="3564" y="3376"/>
                                      <a:pt x="3555" y="3330"/>
                                    </a:cubicBezTo>
                                    <a:cubicBezTo>
                                      <a:pt x="3536" y="3238"/>
                                      <a:pt x="3592" y="2683"/>
                                      <a:pt x="3620" y="2683"/>
                                    </a:cubicBezTo>
                                    <a:cubicBezTo>
                                      <a:pt x="3620" y="2683"/>
                                      <a:pt x="3629" y="2636"/>
                                      <a:pt x="3639" y="2544"/>
                                    </a:cubicBezTo>
                                    <a:close/>
                                    <a:moveTo>
                                      <a:pt x="3341" y="1064"/>
                                    </a:moveTo>
                                    <a:cubicBezTo>
                                      <a:pt x="3360" y="1018"/>
                                      <a:pt x="3378" y="1018"/>
                                      <a:pt x="3434" y="1156"/>
                                    </a:cubicBezTo>
                                    <a:cubicBezTo>
                                      <a:pt x="3453" y="1203"/>
                                      <a:pt x="3443" y="1203"/>
                                      <a:pt x="3406" y="1203"/>
                                    </a:cubicBezTo>
                                    <a:cubicBezTo>
                                      <a:pt x="3378" y="1203"/>
                                      <a:pt x="3350" y="1156"/>
                                      <a:pt x="3332" y="1156"/>
                                    </a:cubicBezTo>
                                    <a:cubicBezTo>
                                      <a:pt x="3322" y="1110"/>
                                      <a:pt x="3322" y="1110"/>
                                      <a:pt x="3341" y="1064"/>
                                    </a:cubicBezTo>
                                    <a:close/>
                                    <a:moveTo>
                                      <a:pt x="3164" y="879"/>
                                    </a:moveTo>
                                    <a:cubicBezTo>
                                      <a:pt x="3183" y="879"/>
                                      <a:pt x="3192" y="925"/>
                                      <a:pt x="3192" y="971"/>
                                    </a:cubicBezTo>
                                    <a:cubicBezTo>
                                      <a:pt x="3192" y="1064"/>
                                      <a:pt x="3192" y="1064"/>
                                      <a:pt x="3155" y="1018"/>
                                    </a:cubicBezTo>
                                    <a:cubicBezTo>
                                      <a:pt x="3127" y="971"/>
                                      <a:pt x="3127" y="879"/>
                                      <a:pt x="3164" y="879"/>
                                    </a:cubicBezTo>
                                    <a:close/>
                                    <a:moveTo>
                                      <a:pt x="3118" y="1526"/>
                                    </a:moveTo>
                                    <a:cubicBezTo>
                                      <a:pt x="3127" y="1573"/>
                                      <a:pt x="3136" y="1573"/>
                                      <a:pt x="3146" y="1573"/>
                                    </a:cubicBezTo>
                                    <a:cubicBezTo>
                                      <a:pt x="3173" y="1526"/>
                                      <a:pt x="3164" y="1526"/>
                                      <a:pt x="3136" y="1850"/>
                                    </a:cubicBezTo>
                                    <a:cubicBezTo>
                                      <a:pt x="3099" y="2174"/>
                                      <a:pt x="3071" y="2220"/>
                                      <a:pt x="3080" y="1943"/>
                                    </a:cubicBezTo>
                                    <a:cubicBezTo>
                                      <a:pt x="3099" y="1480"/>
                                      <a:pt x="3108" y="1434"/>
                                      <a:pt x="3118" y="1526"/>
                                    </a:cubicBezTo>
                                    <a:close/>
                                    <a:moveTo>
                                      <a:pt x="3090" y="2960"/>
                                    </a:moveTo>
                                    <a:cubicBezTo>
                                      <a:pt x="3080" y="2960"/>
                                      <a:pt x="3071" y="2960"/>
                                      <a:pt x="3071" y="2914"/>
                                    </a:cubicBezTo>
                                    <a:cubicBezTo>
                                      <a:pt x="3071" y="2821"/>
                                      <a:pt x="3108" y="2729"/>
                                      <a:pt x="3127" y="2729"/>
                                    </a:cubicBezTo>
                                    <a:cubicBezTo>
                                      <a:pt x="3136" y="2729"/>
                                      <a:pt x="3127" y="2775"/>
                                      <a:pt x="3118" y="2821"/>
                                    </a:cubicBezTo>
                                    <a:cubicBezTo>
                                      <a:pt x="3099" y="2868"/>
                                      <a:pt x="3090" y="2914"/>
                                      <a:pt x="3090" y="2960"/>
                                    </a:cubicBezTo>
                                    <a:cubicBezTo>
                                      <a:pt x="3108" y="2960"/>
                                      <a:pt x="3099" y="2960"/>
                                      <a:pt x="3090" y="2960"/>
                                    </a:cubicBezTo>
                                    <a:close/>
                                    <a:moveTo>
                                      <a:pt x="3080" y="971"/>
                                    </a:moveTo>
                                    <a:cubicBezTo>
                                      <a:pt x="3090" y="1064"/>
                                      <a:pt x="3043" y="1156"/>
                                      <a:pt x="2997" y="1156"/>
                                    </a:cubicBezTo>
                                    <a:cubicBezTo>
                                      <a:pt x="2959" y="1156"/>
                                      <a:pt x="2950" y="1110"/>
                                      <a:pt x="2987" y="971"/>
                                    </a:cubicBezTo>
                                    <a:cubicBezTo>
                                      <a:pt x="3006" y="925"/>
                                      <a:pt x="3071" y="925"/>
                                      <a:pt x="3080" y="971"/>
                                    </a:cubicBezTo>
                                    <a:close/>
                                    <a:moveTo>
                                      <a:pt x="2931" y="833"/>
                                    </a:moveTo>
                                    <a:cubicBezTo>
                                      <a:pt x="2941" y="833"/>
                                      <a:pt x="2950" y="740"/>
                                      <a:pt x="2959" y="648"/>
                                    </a:cubicBezTo>
                                    <a:cubicBezTo>
                                      <a:pt x="2969" y="509"/>
                                      <a:pt x="2978" y="509"/>
                                      <a:pt x="2978" y="601"/>
                                    </a:cubicBezTo>
                                    <a:cubicBezTo>
                                      <a:pt x="2978" y="648"/>
                                      <a:pt x="2978" y="740"/>
                                      <a:pt x="2969" y="833"/>
                                    </a:cubicBezTo>
                                    <a:lnTo>
                                      <a:pt x="2969" y="833"/>
                                    </a:lnTo>
                                    <a:cubicBezTo>
                                      <a:pt x="2950" y="971"/>
                                      <a:pt x="2922" y="1018"/>
                                      <a:pt x="2922" y="879"/>
                                    </a:cubicBezTo>
                                    <a:cubicBezTo>
                                      <a:pt x="2913" y="833"/>
                                      <a:pt x="2922" y="833"/>
                                      <a:pt x="2931" y="833"/>
                                    </a:cubicBezTo>
                                    <a:close/>
                                    <a:moveTo>
                                      <a:pt x="2913" y="1064"/>
                                    </a:moveTo>
                                    <a:cubicBezTo>
                                      <a:pt x="2922" y="1064"/>
                                      <a:pt x="2931" y="1110"/>
                                      <a:pt x="2941" y="1110"/>
                                    </a:cubicBezTo>
                                    <a:cubicBezTo>
                                      <a:pt x="2950" y="1156"/>
                                      <a:pt x="2941" y="1156"/>
                                      <a:pt x="2922" y="1156"/>
                                    </a:cubicBezTo>
                                    <a:cubicBezTo>
                                      <a:pt x="2913" y="1156"/>
                                      <a:pt x="2894" y="1110"/>
                                      <a:pt x="2894" y="1110"/>
                                    </a:cubicBezTo>
                                    <a:cubicBezTo>
                                      <a:pt x="2894" y="1110"/>
                                      <a:pt x="2904" y="1064"/>
                                      <a:pt x="2913" y="1064"/>
                                    </a:cubicBezTo>
                                    <a:close/>
                                    <a:moveTo>
                                      <a:pt x="2866" y="601"/>
                                    </a:moveTo>
                                    <a:cubicBezTo>
                                      <a:pt x="2894" y="509"/>
                                      <a:pt x="2894" y="509"/>
                                      <a:pt x="2876" y="740"/>
                                    </a:cubicBezTo>
                                    <a:cubicBezTo>
                                      <a:pt x="2866" y="879"/>
                                      <a:pt x="2848" y="971"/>
                                      <a:pt x="2848" y="971"/>
                                    </a:cubicBezTo>
                                    <a:cubicBezTo>
                                      <a:pt x="2829" y="925"/>
                                      <a:pt x="2848" y="694"/>
                                      <a:pt x="2866" y="601"/>
                                    </a:cubicBezTo>
                                    <a:close/>
                                    <a:moveTo>
                                      <a:pt x="2615" y="1249"/>
                                    </a:moveTo>
                                    <a:cubicBezTo>
                                      <a:pt x="2624" y="1203"/>
                                      <a:pt x="2634" y="1064"/>
                                      <a:pt x="2634" y="971"/>
                                    </a:cubicBezTo>
                                    <a:cubicBezTo>
                                      <a:pt x="2652" y="416"/>
                                      <a:pt x="2690" y="185"/>
                                      <a:pt x="2680" y="648"/>
                                    </a:cubicBezTo>
                                    <a:cubicBezTo>
                                      <a:pt x="2680" y="786"/>
                                      <a:pt x="2680" y="879"/>
                                      <a:pt x="2690" y="925"/>
                                    </a:cubicBezTo>
                                    <a:cubicBezTo>
                                      <a:pt x="2717" y="971"/>
                                      <a:pt x="2690" y="1249"/>
                                      <a:pt x="2652" y="1434"/>
                                    </a:cubicBezTo>
                                    <a:cubicBezTo>
                                      <a:pt x="2634" y="1526"/>
                                      <a:pt x="2624" y="1619"/>
                                      <a:pt x="2624" y="1711"/>
                                    </a:cubicBezTo>
                                    <a:cubicBezTo>
                                      <a:pt x="2634" y="1758"/>
                                      <a:pt x="2624" y="1896"/>
                                      <a:pt x="2624" y="1943"/>
                                    </a:cubicBezTo>
                                    <a:cubicBezTo>
                                      <a:pt x="2615" y="1989"/>
                                      <a:pt x="2606" y="2128"/>
                                      <a:pt x="2606" y="2220"/>
                                    </a:cubicBezTo>
                                    <a:cubicBezTo>
                                      <a:pt x="2606" y="2359"/>
                                      <a:pt x="2541" y="2868"/>
                                      <a:pt x="2522" y="2821"/>
                                    </a:cubicBezTo>
                                    <a:cubicBezTo>
                                      <a:pt x="2513" y="2729"/>
                                      <a:pt x="2587" y="1480"/>
                                      <a:pt x="2615" y="1249"/>
                                    </a:cubicBezTo>
                                    <a:close/>
                                    <a:moveTo>
                                      <a:pt x="2522" y="3284"/>
                                    </a:moveTo>
                                    <a:cubicBezTo>
                                      <a:pt x="2531" y="3238"/>
                                      <a:pt x="2531" y="3238"/>
                                      <a:pt x="2541" y="3238"/>
                                    </a:cubicBezTo>
                                    <a:cubicBezTo>
                                      <a:pt x="2541" y="3238"/>
                                      <a:pt x="2550" y="3284"/>
                                      <a:pt x="2550" y="3284"/>
                                    </a:cubicBezTo>
                                    <a:cubicBezTo>
                                      <a:pt x="2550" y="3330"/>
                                      <a:pt x="2541" y="3330"/>
                                      <a:pt x="2531" y="3330"/>
                                    </a:cubicBezTo>
                                    <a:cubicBezTo>
                                      <a:pt x="2522" y="3330"/>
                                      <a:pt x="2513" y="3330"/>
                                      <a:pt x="2522" y="3284"/>
                                    </a:cubicBezTo>
                                    <a:close/>
                                    <a:moveTo>
                                      <a:pt x="2531" y="3423"/>
                                    </a:moveTo>
                                    <a:cubicBezTo>
                                      <a:pt x="2531" y="3423"/>
                                      <a:pt x="2522" y="3469"/>
                                      <a:pt x="2513" y="3469"/>
                                    </a:cubicBezTo>
                                    <a:cubicBezTo>
                                      <a:pt x="2503" y="3469"/>
                                      <a:pt x="2494" y="3469"/>
                                      <a:pt x="2494" y="3423"/>
                                    </a:cubicBezTo>
                                    <a:cubicBezTo>
                                      <a:pt x="2494" y="3376"/>
                                      <a:pt x="2503" y="3376"/>
                                      <a:pt x="2513" y="3376"/>
                                    </a:cubicBezTo>
                                    <a:cubicBezTo>
                                      <a:pt x="2522" y="3376"/>
                                      <a:pt x="2531" y="3423"/>
                                      <a:pt x="2531" y="3423"/>
                                    </a:cubicBezTo>
                                    <a:close/>
                                    <a:moveTo>
                                      <a:pt x="2485" y="3145"/>
                                    </a:moveTo>
                                    <a:cubicBezTo>
                                      <a:pt x="2494" y="3053"/>
                                      <a:pt x="2503" y="3006"/>
                                      <a:pt x="2503" y="3053"/>
                                    </a:cubicBezTo>
                                    <a:cubicBezTo>
                                      <a:pt x="2503" y="3053"/>
                                      <a:pt x="2503" y="3145"/>
                                      <a:pt x="2503" y="3191"/>
                                    </a:cubicBezTo>
                                    <a:cubicBezTo>
                                      <a:pt x="2494" y="3284"/>
                                      <a:pt x="2485" y="3330"/>
                                      <a:pt x="2485" y="3284"/>
                                    </a:cubicBezTo>
                                    <a:cubicBezTo>
                                      <a:pt x="2485" y="3284"/>
                                      <a:pt x="2485" y="3238"/>
                                      <a:pt x="2485" y="3145"/>
                                    </a:cubicBezTo>
                                    <a:close/>
                                    <a:moveTo>
                                      <a:pt x="2457" y="4117"/>
                                    </a:moveTo>
                                    <a:cubicBezTo>
                                      <a:pt x="2466" y="4024"/>
                                      <a:pt x="2494" y="3978"/>
                                      <a:pt x="2494" y="4024"/>
                                    </a:cubicBezTo>
                                    <a:cubicBezTo>
                                      <a:pt x="2494" y="4024"/>
                                      <a:pt x="2485" y="4070"/>
                                      <a:pt x="2466" y="4117"/>
                                    </a:cubicBezTo>
                                    <a:cubicBezTo>
                                      <a:pt x="2448" y="4163"/>
                                      <a:pt x="2448" y="4163"/>
                                      <a:pt x="2457" y="4117"/>
                                    </a:cubicBezTo>
                                    <a:close/>
                                    <a:moveTo>
                                      <a:pt x="2429" y="4024"/>
                                    </a:moveTo>
                                    <a:cubicBezTo>
                                      <a:pt x="2438" y="3978"/>
                                      <a:pt x="2448" y="3931"/>
                                      <a:pt x="2448" y="3931"/>
                                    </a:cubicBezTo>
                                    <a:cubicBezTo>
                                      <a:pt x="2448" y="3931"/>
                                      <a:pt x="2448" y="4024"/>
                                      <a:pt x="2429" y="4024"/>
                                    </a:cubicBezTo>
                                    <a:cubicBezTo>
                                      <a:pt x="2420" y="4117"/>
                                      <a:pt x="2420" y="4117"/>
                                      <a:pt x="2429" y="4024"/>
                                    </a:cubicBezTo>
                                    <a:close/>
                                    <a:moveTo>
                                      <a:pt x="2466" y="5088"/>
                                    </a:moveTo>
                                    <a:cubicBezTo>
                                      <a:pt x="2420" y="5273"/>
                                      <a:pt x="2382" y="5458"/>
                                      <a:pt x="2382" y="5458"/>
                                    </a:cubicBezTo>
                                    <a:cubicBezTo>
                                      <a:pt x="2382" y="5458"/>
                                      <a:pt x="2373" y="5319"/>
                                      <a:pt x="2382" y="5134"/>
                                    </a:cubicBezTo>
                                    <a:cubicBezTo>
                                      <a:pt x="2392" y="4810"/>
                                      <a:pt x="2429" y="4348"/>
                                      <a:pt x="2457" y="4348"/>
                                    </a:cubicBezTo>
                                    <a:cubicBezTo>
                                      <a:pt x="2475" y="4348"/>
                                      <a:pt x="2475" y="4533"/>
                                      <a:pt x="2457" y="4625"/>
                                    </a:cubicBezTo>
                                    <a:cubicBezTo>
                                      <a:pt x="2438" y="4718"/>
                                      <a:pt x="2438" y="4995"/>
                                      <a:pt x="2466" y="4995"/>
                                    </a:cubicBezTo>
                                    <a:cubicBezTo>
                                      <a:pt x="2475" y="4995"/>
                                      <a:pt x="2485" y="4949"/>
                                      <a:pt x="2485" y="4903"/>
                                    </a:cubicBezTo>
                                    <a:cubicBezTo>
                                      <a:pt x="2475" y="4764"/>
                                      <a:pt x="2513" y="4302"/>
                                      <a:pt x="2522" y="4302"/>
                                    </a:cubicBezTo>
                                    <a:cubicBezTo>
                                      <a:pt x="2531" y="4302"/>
                                      <a:pt x="2541" y="4302"/>
                                      <a:pt x="2541" y="4209"/>
                                    </a:cubicBezTo>
                                    <a:cubicBezTo>
                                      <a:pt x="2541" y="4116"/>
                                      <a:pt x="2587" y="3885"/>
                                      <a:pt x="2596" y="3885"/>
                                    </a:cubicBezTo>
                                    <a:cubicBezTo>
                                      <a:pt x="2596" y="3885"/>
                                      <a:pt x="2596" y="3978"/>
                                      <a:pt x="2587" y="4116"/>
                                    </a:cubicBezTo>
                                    <a:cubicBezTo>
                                      <a:pt x="2578" y="4209"/>
                                      <a:pt x="2569" y="4301"/>
                                      <a:pt x="2559" y="4348"/>
                                    </a:cubicBezTo>
                                    <a:cubicBezTo>
                                      <a:pt x="2550" y="4348"/>
                                      <a:pt x="2541" y="4440"/>
                                      <a:pt x="2550" y="4533"/>
                                    </a:cubicBezTo>
                                    <a:cubicBezTo>
                                      <a:pt x="2550" y="4672"/>
                                      <a:pt x="2531" y="4764"/>
                                      <a:pt x="2466" y="5088"/>
                                    </a:cubicBezTo>
                                    <a:close/>
                                    <a:moveTo>
                                      <a:pt x="2606" y="4302"/>
                                    </a:moveTo>
                                    <a:cubicBezTo>
                                      <a:pt x="2606" y="4394"/>
                                      <a:pt x="2596" y="4487"/>
                                      <a:pt x="2587" y="4533"/>
                                    </a:cubicBezTo>
                                    <a:cubicBezTo>
                                      <a:pt x="2559" y="4672"/>
                                      <a:pt x="2550" y="4533"/>
                                      <a:pt x="2578" y="4302"/>
                                    </a:cubicBezTo>
                                    <a:cubicBezTo>
                                      <a:pt x="2596" y="4163"/>
                                      <a:pt x="2596" y="4163"/>
                                      <a:pt x="2606" y="4302"/>
                                    </a:cubicBezTo>
                                    <a:close/>
                                    <a:moveTo>
                                      <a:pt x="2596" y="6383"/>
                                    </a:moveTo>
                                    <a:cubicBezTo>
                                      <a:pt x="2578" y="6429"/>
                                      <a:pt x="2578" y="6429"/>
                                      <a:pt x="2596" y="6383"/>
                                    </a:cubicBezTo>
                                    <a:cubicBezTo>
                                      <a:pt x="2596" y="6290"/>
                                      <a:pt x="2606" y="6244"/>
                                      <a:pt x="2606" y="6290"/>
                                    </a:cubicBezTo>
                                    <a:cubicBezTo>
                                      <a:pt x="2606" y="6337"/>
                                      <a:pt x="2606" y="6337"/>
                                      <a:pt x="2596" y="6383"/>
                                    </a:cubicBezTo>
                                    <a:close/>
                                    <a:moveTo>
                                      <a:pt x="2606" y="4764"/>
                                    </a:moveTo>
                                    <a:cubicBezTo>
                                      <a:pt x="2596" y="4857"/>
                                      <a:pt x="2587" y="4995"/>
                                      <a:pt x="2587" y="5088"/>
                                    </a:cubicBezTo>
                                    <a:cubicBezTo>
                                      <a:pt x="2587" y="5180"/>
                                      <a:pt x="2578" y="5319"/>
                                      <a:pt x="2559" y="5319"/>
                                    </a:cubicBezTo>
                                    <a:cubicBezTo>
                                      <a:pt x="2550" y="5365"/>
                                      <a:pt x="2541" y="5365"/>
                                      <a:pt x="2541" y="5365"/>
                                    </a:cubicBezTo>
                                    <a:cubicBezTo>
                                      <a:pt x="2541" y="5273"/>
                                      <a:pt x="2587" y="4672"/>
                                      <a:pt x="2596" y="4579"/>
                                    </a:cubicBezTo>
                                    <a:cubicBezTo>
                                      <a:pt x="2624" y="4487"/>
                                      <a:pt x="2624" y="4579"/>
                                      <a:pt x="2606" y="4764"/>
                                    </a:cubicBezTo>
                                    <a:close/>
                                    <a:moveTo>
                                      <a:pt x="2624" y="3608"/>
                                    </a:moveTo>
                                    <a:cubicBezTo>
                                      <a:pt x="2624" y="3654"/>
                                      <a:pt x="2606" y="3746"/>
                                      <a:pt x="2587" y="3793"/>
                                    </a:cubicBezTo>
                                    <a:cubicBezTo>
                                      <a:pt x="2559" y="3885"/>
                                      <a:pt x="2559" y="3839"/>
                                      <a:pt x="2550" y="3700"/>
                                    </a:cubicBezTo>
                                    <a:cubicBezTo>
                                      <a:pt x="2550" y="3561"/>
                                      <a:pt x="2550" y="3515"/>
                                      <a:pt x="2587" y="3515"/>
                                    </a:cubicBezTo>
                                    <a:cubicBezTo>
                                      <a:pt x="2615" y="3515"/>
                                      <a:pt x="2624" y="3561"/>
                                      <a:pt x="2624" y="3608"/>
                                    </a:cubicBezTo>
                                    <a:close/>
                                    <a:moveTo>
                                      <a:pt x="2624" y="6152"/>
                                    </a:moveTo>
                                    <a:cubicBezTo>
                                      <a:pt x="2624" y="6059"/>
                                      <a:pt x="2690" y="5550"/>
                                      <a:pt x="2708" y="5550"/>
                                    </a:cubicBezTo>
                                    <a:cubicBezTo>
                                      <a:pt x="2717" y="5550"/>
                                      <a:pt x="2727" y="5550"/>
                                      <a:pt x="2727" y="5597"/>
                                    </a:cubicBezTo>
                                    <a:cubicBezTo>
                                      <a:pt x="2717" y="5643"/>
                                      <a:pt x="2624" y="6198"/>
                                      <a:pt x="2624" y="6152"/>
                                    </a:cubicBezTo>
                                    <a:close/>
                                    <a:moveTo>
                                      <a:pt x="2699" y="4348"/>
                                    </a:moveTo>
                                    <a:cubicBezTo>
                                      <a:pt x="2699" y="4394"/>
                                      <a:pt x="2699" y="4487"/>
                                      <a:pt x="2690" y="4579"/>
                                    </a:cubicBezTo>
                                    <a:cubicBezTo>
                                      <a:pt x="2680" y="4672"/>
                                      <a:pt x="2671" y="4718"/>
                                      <a:pt x="2662" y="4718"/>
                                    </a:cubicBezTo>
                                    <a:cubicBezTo>
                                      <a:pt x="2652" y="4718"/>
                                      <a:pt x="2662" y="4625"/>
                                      <a:pt x="2671" y="4487"/>
                                    </a:cubicBezTo>
                                    <a:cubicBezTo>
                                      <a:pt x="2690" y="4394"/>
                                      <a:pt x="2699" y="4302"/>
                                      <a:pt x="2699" y="4348"/>
                                    </a:cubicBezTo>
                                    <a:close/>
                                    <a:moveTo>
                                      <a:pt x="2699" y="3700"/>
                                    </a:moveTo>
                                    <a:cubicBezTo>
                                      <a:pt x="2708" y="3654"/>
                                      <a:pt x="2708" y="3654"/>
                                      <a:pt x="2717" y="3700"/>
                                    </a:cubicBezTo>
                                    <a:cubicBezTo>
                                      <a:pt x="2717" y="3747"/>
                                      <a:pt x="2717" y="3793"/>
                                      <a:pt x="2717" y="3793"/>
                                    </a:cubicBezTo>
                                    <a:lnTo>
                                      <a:pt x="2717" y="3793"/>
                                    </a:lnTo>
                                    <a:cubicBezTo>
                                      <a:pt x="2699" y="3885"/>
                                      <a:pt x="2680" y="3793"/>
                                      <a:pt x="2699" y="3700"/>
                                    </a:cubicBezTo>
                                    <a:close/>
                                    <a:moveTo>
                                      <a:pt x="2708" y="4810"/>
                                    </a:moveTo>
                                    <a:cubicBezTo>
                                      <a:pt x="2680" y="4949"/>
                                      <a:pt x="2671" y="4949"/>
                                      <a:pt x="2680" y="4857"/>
                                    </a:cubicBezTo>
                                    <a:cubicBezTo>
                                      <a:pt x="2690" y="4764"/>
                                      <a:pt x="2736" y="4533"/>
                                      <a:pt x="2745" y="4533"/>
                                    </a:cubicBezTo>
                                    <a:cubicBezTo>
                                      <a:pt x="2745" y="4533"/>
                                      <a:pt x="2745" y="4533"/>
                                      <a:pt x="2745" y="4579"/>
                                    </a:cubicBezTo>
                                    <a:cubicBezTo>
                                      <a:pt x="2755" y="4625"/>
                                      <a:pt x="2736" y="4718"/>
                                      <a:pt x="2708" y="4810"/>
                                    </a:cubicBezTo>
                                    <a:close/>
                                    <a:moveTo>
                                      <a:pt x="2783" y="4487"/>
                                    </a:moveTo>
                                    <a:cubicBezTo>
                                      <a:pt x="2755" y="4487"/>
                                      <a:pt x="2755" y="4302"/>
                                      <a:pt x="2792" y="4070"/>
                                    </a:cubicBezTo>
                                    <a:cubicBezTo>
                                      <a:pt x="2811" y="3932"/>
                                      <a:pt x="2829" y="3839"/>
                                      <a:pt x="2829" y="3793"/>
                                    </a:cubicBezTo>
                                    <a:cubicBezTo>
                                      <a:pt x="2829" y="3746"/>
                                      <a:pt x="2838" y="3746"/>
                                      <a:pt x="2848" y="3746"/>
                                    </a:cubicBezTo>
                                    <a:cubicBezTo>
                                      <a:pt x="2857" y="3746"/>
                                      <a:pt x="2866" y="3793"/>
                                      <a:pt x="2866" y="3793"/>
                                    </a:cubicBezTo>
                                    <a:cubicBezTo>
                                      <a:pt x="2866" y="3932"/>
                                      <a:pt x="2801" y="4487"/>
                                      <a:pt x="2783" y="4487"/>
                                    </a:cubicBezTo>
                                    <a:close/>
                                    <a:moveTo>
                                      <a:pt x="2773" y="3747"/>
                                    </a:moveTo>
                                    <a:cubicBezTo>
                                      <a:pt x="2783" y="3654"/>
                                      <a:pt x="2801" y="3608"/>
                                      <a:pt x="2811" y="3608"/>
                                    </a:cubicBezTo>
                                    <a:cubicBezTo>
                                      <a:pt x="2820" y="3608"/>
                                      <a:pt x="2838" y="3561"/>
                                      <a:pt x="2838" y="3515"/>
                                    </a:cubicBezTo>
                                    <a:cubicBezTo>
                                      <a:pt x="2848" y="3423"/>
                                      <a:pt x="2848" y="3423"/>
                                      <a:pt x="2857" y="3469"/>
                                    </a:cubicBezTo>
                                    <a:cubicBezTo>
                                      <a:pt x="2857" y="3515"/>
                                      <a:pt x="2848" y="3608"/>
                                      <a:pt x="2820" y="3700"/>
                                    </a:cubicBezTo>
                                    <a:cubicBezTo>
                                      <a:pt x="2764" y="3932"/>
                                      <a:pt x="2745" y="3932"/>
                                      <a:pt x="2773" y="3747"/>
                                    </a:cubicBezTo>
                                    <a:close/>
                                    <a:moveTo>
                                      <a:pt x="2857" y="2960"/>
                                    </a:moveTo>
                                    <a:cubicBezTo>
                                      <a:pt x="2848" y="3053"/>
                                      <a:pt x="2848" y="3053"/>
                                      <a:pt x="2866" y="3006"/>
                                    </a:cubicBezTo>
                                    <a:cubicBezTo>
                                      <a:pt x="2885" y="2960"/>
                                      <a:pt x="2885" y="2960"/>
                                      <a:pt x="2876" y="3053"/>
                                    </a:cubicBezTo>
                                    <a:cubicBezTo>
                                      <a:pt x="2866" y="3099"/>
                                      <a:pt x="2857" y="3099"/>
                                      <a:pt x="2829" y="3053"/>
                                    </a:cubicBezTo>
                                    <a:cubicBezTo>
                                      <a:pt x="2811" y="3006"/>
                                      <a:pt x="2792" y="3006"/>
                                      <a:pt x="2792" y="3006"/>
                                    </a:cubicBezTo>
                                    <a:cubicBezTo>
                                      <a:pt x="2792" y="3053"/>
                                      <a:pt x="2801" y="3099"/>
                                      <a:pt x="2811" y="3099"/>
                                    </a:cubicBezTo>
                                    <a:cubicBezTo>
                                      <a:pt x="2848" y="3145"/>
                                      <a:pt x="2811" y="3423"/>
                                      <a:pt x="2755" y="3469"/>
                                    </a:cubicBezTo>
                                    <a:cubicBezTo>
                                      <a:pt x="2680" y="3561"/>
                                      <a:pt x="2671" y="3561"/>
                                      <a:pt x="2662" y="3423"/>
                                    </a:cubicBezTo>
                                    <a:cubicBezTo>
                                      <a:pt x="2662" y="3330"/>
                                      <a:pt x="2662" y="3284"/>
                                      <a:pt x="2671" y="3284"/>
                                    </a:cubicBezTo>
                                    <a:cubicBezTo>
                                      <a:pt x="2680" y="3284"/>
                                      <a:pt x="2690" y="3238"/>
                                      <a:pt x="2690" y="3191"/>
                                    </a:cubicBezTo>
                                    <a:cubicBezTo>
                                      <a:pt x="2699" y="3099"/>
                                      <a:pt x="2680" y="3145"/>
                                      <a:pt x="2634" y="3238"/>
                                    </a:cubicBezTo>
                                    <a:cubicBezTo>
                                      <a:pt x="2596" y="3284"/>
                                      <a:pt x="2569" y="3330"/>
                                      <a:pt x="2559" y="3330"/>
                                    </a:cubicBezTo>
                                    <a:cubicBezTo>
                                      <a:pt x="2550" y="3284"/>
                                      <a:pt x="2587" y="2729"/>
                                      <a:pt x="2624" y="2544"/>
                                    </a:cubicBezTo>
                                    <a:cubicBezTo>
                                      <a:pt x="2643" y="2451"/>
                                      <a:pt x="2652" y="2313"/>
                                      <a:pt x="2652" y="2266"/>
                                    </a:cubicBezTo>
                                    <a:cubicBezTo>
                                      <a:pt x="2652" y="2220"/>
                                      <a:pt x="2662" y="2081"/>
                                      <a:pt x="2680" y="1943"/>
                                    </a:cubicBezTo>
                                    <a:cubicBezTo>
                                      <a:pt x="2699" y="1804"/>
                                      <a:pt x="2727" y="1573"/>
                                      <a:pt x="2736" y="1388"/>
                                    </a:cubicBezTo>
                                    <a:cubicBezTo>
                                      <a:pt x="2764" y="1064"/>
                                      <a:pt x="2792" y="925"/>
                                      <a:pt x="2792" y="1110"/>
                                    </a:cubicBezTo>
                                    <a:cubicBezTo>
                                      <a:pt x="2792" y="1156"/>
                                      <a:pt x="2801" y="1156"/>
                                      <a:pt x="2811" y="1156"/>
                                    </a:cubicBezTo>
                                    <a:cubicBezTo>
                                      <a:pt x="2820" y="1156"/>
                                      <a:pt x="2848" y="1203"/>
                                      <a:pt x="2866" y="1295"/>
                                    </a:cubicBezTo>
                                    <a:cubicBezTo>
                                      <a:pt x="2894" y="1388"/>
                                      <a:pt x="2904" y="1388"/>
                                      <a:pt x="2922" y="1341"/>
                                    </a:cubicBezTo>
                                    <a:cubicBezTo>
                                      <a:pt x="2941" y="1295"/>
                                      <a:pt x="2941" y="1295"/>
                                      <a:pt x="2931" y="1388"/>
                                    </a:cubicBezTo>
                                    <a:cubicBezTo>
                                      <a:pt x="2922" y="1480"/>
                                      <a:pt x="2931" y="1526"/>
                                      <a:pt x="2941" y="1526"/>
                                    </a:cubicBezTo>
                                    <a:cubicBezTo>
                                      <a:pt x="2950" y="1526"/>
                                      <a:pt x="2959" y="1480"/>
                                      <a:pt x="2959" y="1434"/>
                                    </a:cubicBezTo>
                                    <a:cubicBezTo>
                                      <a:pt x="2959" y="1341"/>
                                      <a:pt x="2959" y="1341"/>
                                      <a:pt x="2969" y="1388"/>
                                    </a:cubicBezTo>
                                    <a:cubicBezTo>
                                      <a:pt x="2978" y="1434"/>
                                      <a:pt x="2997" y="1434"/>
                                      <a:pt x="3015" y="1434"/>
                                    </a:cubicBezTo>
                                    <a:cubicBezTo>
                                      <a:pt x="3043" y="1388"/>
                                      <a:pt x="3043" y="1434"/>
                                      <a:pt x="3034" y="1526"/>
                                    </a:cubicBezTo>
                                    <a:cubicBezTo>
                                      <a:pt x="3025" y="1619"/>
                                      <a:pt x="3025" y="1665"/>
                                      <a:pt x="3043" y="1573"/>
                                    </a:cubicBezTo>
                                    <a:cubicBezTo>
                                      <a:pt x="3062" y="1526"/>
                                      <a:pt x="3062" y="1526"/>
                                      <a:pt x="3062" y="1573"/>
                                    </a:cubicBezTo>
                                    <a:cubicBezTo>
                                      <a:pt x="3062" y="1711"/>
                                      <a:pt x="3015" y="2174"/>
                                      <a:pt x="2987" y="2313"/>
                                    </a:cubicBezTo>
                                    <a:cubicBezTo>
                                      <a:pt x="2959" y="2405"/>
                                      <a:pt x="2959" y="2405"/>
                                      <a:pt x="3006" y="2359"/>
                                    </a:cubicBezTo>
                                    <a:cubicBezTo>
                                      <a:pt x="3052" y="2313"/>
                                      <a:pt x="3052" y="2313"/>
                                      <a:pt x="3043" y="2451"/>
                                    </a:cubicBezTo>
                                    <a:cubicBezTo>
                                      <a:pt x="3025" y="2636"/>
                                      <a:pt x="3006" y="2729"/>
                                      <a:pt x="2978" y="2729"/>
                                    </a:cubicBezTo>
                                    <a:cubicBezTo>
                                      <a:pt x="2969" y="2729"/>
                                      <a:pt x="2959" y="2775"/>
                                      <a:pt x="2969" y="2775"/>
                                    </a:cubicBezTo>
                                    <a:cubicBezTo>
                                      <a:pt x="2978" y="2821"/>
                                      <a:pt x="2931" y="2960"/>
                                      <a:pt x="2904" y="2960"/>
                                    </a:cubicBezTo>
                                    <a:cubicBezTo>
                                      <a:pt x="2894" y="2960"/>
                                      <a:pt x="2894" y="2868"/>
                                      <a:pt x="2894" y="2683"/>
                                    </a:cubicBezTo>
                                    <a:cubicBezTo>
                                      <a:pt x="2894" y="2451"/>
                                      <a:pt x="2894" y="2451"/>
                                      <a:pt x="2876" y="2590"/>
                                    </a:cubicBezTo>
                                    <a:cubicBezTo>
                                      <a:pt x="2876" y="2729"/>
                                      <a:pt x="2866" y="2868"/>
                                      <a:pt x="2857" y="2960"/>
                                    </a:cubicBezTo>
                                    <a:close/>
                                    <a:moveTo>
                                      <a:pt x="2931" y="3330"/>
                                    </a:moveTo>
                                    <a:cubicBezTo>
                                      <a:pt x="2904" y="3330"/>
                                      <a:pt x="2913" y="3145"/>
                                      <a:pt x="2941" y="3006"/>
                                    </a:cubicBezTo>
                                    <a:cubicBezTo>
                                      <a:pt x="2969" y="2914"/>
                                      <a:pt x="2997" y="2868"/>
                                      <a:pt x="2997" y="2914"/>
                                    </a:cubicBezTo>
                                    <a:cubicBezTo>
                                      <a:pt x="2997" y="3053"/>
                                      <a:pt x="2941" y="3330"/>
                                      <a:pt x="2931" y="3330"/>
                                    </a:cubicBezTo>
                                    <a:close/>
                                    <a:moveTo>
                                      <a:pt x="2987" y="3793"/>
                                    </a:moveTo>
                                    <a:cubicBezTo>
                                      <a:pt x="2978" y="3839"/>
                                      <a:pt x="2978" y="3839"/>
                                      <a:pt x="2978" y="3746"/>
                                    </a:cubicBezTo>
                                    <a:cubicBezTo>
                                      <a:pt x="2978" y="3700"/>
                                      <a:pt x="2978" y="3654"/>
                                      <a:pt x="2987" y="3654"/>
                                    </a:cubicBezTo>
                                    <a:cubicBezTo>
                                      <a:pt x="2997" y="3654"/>
                                      <a:pt x="2987" y="3747"/>
                                      <a:pt x="2987" y="3793"/>
                                    </a:cubicBezTo>
                                    <a:close/>
                                    <a:moveTo>
                                      <a:pt x="2894" y="4625"/>
                                    </a:moveTo>
                                    <a:cubicBezTo>
                                      <a:pt x="2866" y="4625"/>
                                      <a:pt x="2876" y="4440"/>
                                      <a:pt x="2913" y="4209"/>
                                    </a:cubicBezTo>
                                    <a:cubicBezTo>
                                      <a:pt x="2941" y="4024"/>
                                      <a:pt x="2950" y="3978"/>
                                      <a:pt x="2959" y="4024"/>
                                    </a:cubicBezTo>
                                    <a:cubicBezTo>
                                      <a:pt x="2969" y="4070"/>
                                      <a:pt x="2969" y="4163"/>
                                      <a:pt x="2959" y="4302"/>
                                    </a:cubicBezTo>
                                    <a:cubicBezTo>
                                      <a:pt x="2931" y="4487"/>
                                      <a:pt x="2913" y="4625"/>
                                      <a:pt x="2894" y="4625"/>
                                    </a:cubicBezTo>
                                    <a:close/>
                                    <a:moveTo>
                                      <a:pt x="2941" y="6475"/>
                                    </a:moveTo>
                                    <a:cubicBezTo>
                                      <a:pt x="2931" y="6522"/>
                                      <a:pt x="2931" y="6522"/>
                                      <a:pt x="2931" y="6429"/>
                                    </a:cubicBezTo>
                                    <a:cubicBezTo>
                                      <a:pt x="2931" y="6383"/>
                                      <a:pt x="2931" y="6337"/>
                                      <a:pt x="2941" y="6337"/>
                                    </a:cubicBezTo>
                                    <a:cubicBezTo>
                                      <a:pt x="2941" y="6383"/>
                                      <a:pt x="2941" y="6429"/>
                                      <a:pt x="2941" y="6475"/>
                                    </a:cubicBezTo>
                                    <a:close/>
                                    <a:moveTo>
                                      <a:pt x="2959" y="7169"/>
                                    </a:moveTo>
                                    <a:cubicBezTo>
                                      <a:pt x="2922" y="7447"/>
                                      <a:pt x="2913" y="7447"/>
                                      <a:pt x="2913" y="7354"/>
                                    </a:cubicBezTo>
                                    <a:cubicBezTo>
                                      <a:pt x="2913" y="7262"/>
                                      <a:pt x="2978" y="6845"/>
                                      <a:pt x="2987" y="6892"/>
                                    </a:cubicBezTo>
                                    <a:cubicBezTo>
                                      <a:pt x="2987" y="6938"/>
                                      <a:pt x="2978" y="7030"/>
                                      <a:pt x="2959" y="7169"/>
                                    </a:cubicBezTo>
                                    <a:close/>
                                    <a:moveTo>
                                      <a:pt x="2987" y="6475"/>
                                    </a:moveTo>
                                    <a:cubicBezTo>
                                      <a:pt x="2987" y="6383"/>
                                      <a:pt x="3034" y="5967"/>
                                      <a:pt x="3043" y="5967"/>
                                    </a:cubicBezTo>
                                    <a:cubicBezTo>
                                      <a:pt x="3043" y="5967"/>
                                      <a:pt x="3043" y="6059"/>
                                      <a:pt x="3034" y="6152"/>
                                    </a:cubicBezTo>
                                    <a:cubicBezTo>
                                      <a:pt x="3034" y="6383"/>
                                      <a:pt x="2987" y="6614"/>
                                      <a:pt x="2987" y="6475"/>
                                    </a:cubicBezTo>
                                    <a:close/>
                                    <a:moveTo>
                                      <a:pt x="3080" y="6753"/>
                                    </a:moveTo>
                                    <a:cubicBezTo>
                                      <a:pt x="3052" y="6984"/>
                                      <a:pt x="3015" y="7030"/>
                                      <a:pt x="3034" y="6799"/>
                                    </a:cubicBezTo>
                                    <a:cubicBezTo>
                                      <a:pt x="3043" y="6660"/>
                                      <a:pt x="3090" y="6429"/>
                                      <a:pt x="3099" y="6475"/>
                                    </a:cubicBezTo>
                                    <a:cubicBezTo>
                                      <a:pt x="3108" y="6522"/>
                                      <a:pt x="3099" y="6660"/>
                                      <a:pt x="3080" y="6753"/>
                                    </a:cubicBezTo>
                                    <a:close/>
                                    <a:moveTo>
                                      <a:pt x="3136" y="5319"/>
                                    </a:moveTo>
                                    <a:cubicBezTo>
                                      <a:pt x="3136" y="5504"/>
                                      <a:pt x="3118" y="5597"/>
                                      <a:pt x="3062" y="5828"/>
                                    </a:cubicBezTo>
                                    <a:cubicBezTo>
                                      <a:pt x="3025" y="5967"/>
                                      <a:pt x="2987" y="6105"/>
                                      <a:pt x="2978" y="6105"/>
                                    </a:cubicBezTo>
                                    <a:cubicBezTo>
                                      <a:pt x="2969" y="6105"/>
                                      <a:pt x="2969" y="6013"/>
                                      <a:pt x="2950" y="5874"/>
                                    </a:cubicBezTo>
                                    <a:cubicBezTo>
                                      <a:pt x="2931" y="5597"/>
                                      <a:pt x="2959" y="5227"/>
                                      <a:pt x="3015" y="4903"/>
                                    </a:cubicBezTo>
                                    <a:cubicBezTo>
                                      <a:pt x="3052" y="4718"/>
                                      <a:pt x="3080" y="4718"/>
                                      <a:pt x="3071" y="4903"/>
                                    </a:cubicBezTo>
                                    <a:lnTo>
                                      <a:pt x="3071" y="4903"/>
                                    </a:lnTo>
                                    <a:cubicBezTo>
                                      <a:pt x="3062" y="4995"/>
                                      <a:pt x="3071" y="4995"/>
                                      <a:pt x="3090" y="4995"/>
                                    </a:cubicBezTo>
                                    <a:cubicBezTo>
                                      <a:pt x="3108" y="4949"/>
                                      <a:pt x="3108" y="4995"/>
                                      <a:pt x="3108" y="5042"/>
                                    </a:cubicBezTo>
                                    <a:cubicBezTo>
                                      <a:pt x="3099" y="5088"/>
                                      <a:pt x="3108" y="5134"/>
                                      <a:pt x="3118" y="5134"/>
                                    </a:cubicBezTo>
                                    <a:cubicBezTo>
                                      <a:pt x="3136" y="5042"/>
                                      <a:pt x="3146" y="5134"/>
                                      <a:pt x="3136" y="5319"/>
                                    </a:cubicBezTo>
                                    <a:close/>
                                    <a:moveTo>
                                      <a:pt x="3239" y="5597"/>
                                    </a:moveTo>
                                    <a:lnTo>
                                      <a:pt x="3239" y="5597"/>
                                    </a:lnTo>
                                    <a:cubicBezTo>
                                      <a:pt x="3229" y="5643"/>
                                      <a:pt x="3229" y="5643"/>
                                      <a:pt x="3229" y="5550"/>
                                    </a:cubicBezTo>
                                    <a:cubicBezTo>
                                      <a:pt x="3229" y="5504"/>
                                      <a:pt x="3229" y="5458"/>
                                      <a:pt x="3239" y="5458"/>
                                    </a:cubicBezTo>
                                    <a:cubicBezTo>
                                      <a:pt x="3248" y="5458"/>
                                      <a:pt x="3248" y="5550"/>
                                      <a:pt x="3239" y="5597"/>
                                    </a:cubicBezTo>
                                    <a:close/>
                                    <a:moveTo>
                                      <a:pt x="3276" y="5365"/>
                                    </a:moveTo>
                                    <a:cubicBezTo>
                                      <a:pt x="3267" y="5365"/>
                                      <a:pt x="3257" y="5365"/>
                                      <a:pt x="3257" y="5319"/>
                                    </a:cubicBezTo>
                                    <a:cubicBezTo>
                                      <a:pt x="3257" y="5273"/>
                                      <a:pt x="3267" y="5273"/>
                                      <a:pt x="3276" y="5273"/>
                                    </a:cubicBezTo>
                                    <a:cubicBezTo>
                                      <a:pt x="3285" y="5273"/>
                                      <a:pt x="3294" y="5273"/>
                                      <a:pt x="3294" y="5319"/>
                                    </a:cubicBezTo>
                                    <a:cubicBezTo>
                                      <a:pt x="3294" y="5319"/>
                                      <a:pt x="3285" y="5319"/>
                                      <a:pt x="3276" y="5365"/>
                                    </a:cubicBezTo>
                                    <a:close/>
                                    <a:moveTo>
                                      <a:pt x="3304" y="4024"/>
                                    </a:moveTo>
                                    <a:cubicBezTo>
                                      <a:pt x="3285" y="4070"/>
                                      <a:pt x="3267" y="4070"/>
                                      <a:pt x="3267" y="4117"/>
                                    </a:cubicBezTo>
                                    <a:cubicBezTo>
                                      <a:pt x="3267" y="4117"/>
                                      <a:pt x="3276" y="4117"/>
                                      <a:pt x="3294" y="4117"/>
                                    </a:cubicBezTo>
                                    <a:cubicBezTo>
                                      <a:pt x="3313" y="4070"/>
                                      <a:pt x="3313" y="4117"/>
                                      <a:pt x="3294" y="4302"/>
                                    </a:cubicBezTo>
                                    <a:cubicBezTo>
                                      <a:pt x="3276" y="4394"/>
                                      <a:pt x="3239" y="4625"/>
                                      <a:pt x="3211" y="4718"/>
                                    </a:cubicBezTo>
                                    <a:cubicBezTo>
                                      <a:pt x="3164" y="4903"/>
                                      <a:pt x="3164" y="4949"/>
                                      <a:pt x="3192" y="4903"/>
                                    </a:cubicBezTo>
                                    <a:cubicBezTo>
                                      <a:pt x="3229" y="4810"/>
                                      <a:pt x="3239" y="4903"/>
                                      <a:pt x="3211" y="5042"/>
                                    </a:cubicBezTo>
                                    <a:cubicBezTo>
                                      <a:pt x="3192" y="5134"/>
                                      <a:pt x="3192" y="5134"/>
                                      <a:pt x="3164" y="4995"/>
                                    </a:cubicBezTo>
                                    <a:cubicBezTo>
                                      <a:pt x="3146" y="4857"/>
                                      <a:pt x="3146" y="4810"/>
                                      <a:pt x="3164" y="4718"/>
                                    </a:cubicBezTo>
                                    <a:cubicBezTo>
                                      <a:pt x="3192" y="4533"/>
                                      <a:pt x="3192" y="4487"/>
                                      <a:pt x="3155" y="4625"/>
                                    </a:cubicBezTo>
                                    <a:cubicBezTo>
                                      <a:pt x="3127" y="4718"/>
                                      <a:pt x="3127" y="4718"/>
                                      <a:pt x="3108" y="4533"/>
                                    </a:cubicBezTo>
                                    <a:cubicBezTo>
                                      <a:pt x="3090" y="4301"/>
                                      <a:pt x="3043" y="4209"/>
                                      <a:pt x="3025" y="4348"/>
                                    </a:cubicBezTo>
                                    <a:cubicBezTo>
                                      <a:pt x="3006" y="4440"/>
                                      <a:pt x="3006" y="4394"/>
                                      <a:pt x="3034" y="3839"/>
                                    </a:cubicBezTo>
                                    <a:cubicBezTo>
                                      <a:pt x="3043" y="3561"/>
                                      <a:pt x="3062" y="3376"/>
                                      <a:pt x="3062" y="3330"/>
                                    </a:cubicBezTo>
                                    <a:cubicBezTo>
                                      <a:pt x="3062" y="3330"/>
                                      <a:pt x="3071" y="3284"/>
                                      <a:pt x="3090" y="3284"/>
                                    </a:cubicBezTo>
                                    <a:cubicBezTo>
                                      <a:pt x="3118" y="3284"/>
                                      <a:pt x="3118" y="3284"/>
                                      <a:pt x="3090" y="3238"/>
                                    </a:cubicBezTo>
                                    <a:cubicBezTo>
                                      <a:pt x="3071" y="3191"/>
                                      <a:pt x="3062" y="3191"/>
                                      <a:pt x="3080" y="3191"/>
                                    </a:cubicBezTo>
                                    <a:cubicBezTo>
                                      <a:pt x="3090" y="3191"/>
                                      <a:pt x="3118" y="3238"/>
                                      <a:pt x="3127" y="3238"/>
                                    </a:cubicBezTo>
                                    <a:cubicBezTo>
                                      <a:pt x="3136" y="3284"/>
                                      <a:pt x="3146" y="3284"/>
                                      <a:pt x="3146" y="3238"/>
                                    </a:cubicBezTo>
                                    <a:cubicBezTo>
                                      <a:pt x="3146" y="3191"/>
                                      <a:pt x="3155" y="3238"/>
                                      <a:pt x="3173" y="3284"/>
                                    </a:cubicBezTo>
                                    <a:cubicBezTo>
                                      <a:pt x="3201" y="3376"/>
                                      <a:pt x="3201" y="3376"/>
                                      <a:pt x="3192" y="3284"/>
                                    </a:cubicBezTo>
                                    <a:cubicBezTo>
                                      <a:pt x="3183" y="3191"/>
                                      <a:pt x="3192" y="3191"/>
                                      <a:pt x="3211" y="3191"/>
                                    </a:cubicBezTo>
                                    <a:cubicBezTo>
                                      <a:pt x="3229" y="3191"/>
                                      <a:pt x="3229" y="3238"/>
                                      <a:pt x="3229" y="3284"/>
                                    </a:cubicBezTo>
                                    <a:cubicBezTo>
                                      <a:pt x="3220" y="3330"/>
                                      <a:pt x="3229" y="3376"/>
                                      <a:pt x="3267" y="3376"/>
                                    </a:cubicBezTo>
                                    <a:cubicBezTo>
                                      <a:pt x="3332" y="3376"/>
                                      <a:pt x="3360" y="3423"/>
                                      <a:pt x="3378" y="3515"/>
                                    </a:cubicBezTo>
                                    <a:cubicBezTo>
                                      <a:pt x="3369" y="3654"/>
                                      <a:pt x="3350" y="3932"/>
                                      <a:pt x="3304" y="4024"/>
                                    </a:cubicBezTo>
                                    <a:close/>
                                    <a:moveTo>
                                      <a:pt x="3229" y="2868"/>
                                    </a:moveTo>
                                    <a:cubicBezTo>
                                      <a:pt x="3201" y="2868"/>
                                      <a:pt x="3183" y="2821"/>
                                      <a:pt x="3183" y="2821"/>
                                    </a:cubicBezTo>
                                    <a:cubicBezTo>
                                      <a:pt x="3183" y="2729"/>
                                      <a:pt x="3192" y="2729"/>
                                      <a:pt x="3239" y="2821"/>
                                    </a:cubicBezTo>
                                    <a:cubicBezTo>
                                      <a:pt x="3267" y="2868"/>
                                      <a:pt x="3267" y="2868"/>
                                      <a:pt x="3229" y="2868"/>
                                    </a:cubicBezTo>
                                    <a:close/>
                                    <a:moveTo>
                                      <a:pt x="3267" y="3145"/>
                                    </a:moveTo>
                                    <a:cubicBezTo>
                                      <a:pt x="3267" y="3145"/>
                                      <a:pt x="3257" y="3191"/>
                                      <a:pt x="3248" y="3191"/>
                                    </a:cubicBezTo>
                                    <a:cubicBezTo>
                                      <a:pt x="3239" y="3191"/>
                                      <a:pt x="3229" y="3191"/>
                                      <a:pt x="3229" y="3145"/>
                                    </a:cubicBezTo>
                                    <a:cubicBezTo>
                                      <a:pt x="3229" y="3099"/>
                                      <a:pt x="3239" y="3099"/>
                                      <a:pt x="3248" y="3099"/>
                                    </a:cubicBezTo>
                                    <a:cubicBezTo>
                                      <a:pt x="3257" y="3099"/>
                                      <a:pt x="3267" y="3099"/>
                                      <a:pt x="3267" y="3145"/>
                                    </a:cubicBezTo>
                                    <a:close/>
                                    <a:moveTo>
                                      <a:pt x="3369" y="4255"/>
                                    </a:moveTo>
                                    <a:cubicBezTo>
                                      <a:pt x="3360" y="4302"/>
                                      <a:pt x="3350" y="4348"/>
                                      <a:pt x="3341" y="4348"/>
                                    </a:cubicBezTo>
                                    <a:cubicBezTo>
                                      <a:pt x="3332" y="4348"/>
                                      <a:pt x="3332" y="4302"/>
                                      <a:pt x="3341" y="4255"/>
                                    </a:cubicBezTo>
                                    <a:cubicBezTo>
                                      <a:pt x="3350" y="4209"/>
                                      <a:pt x="3360" y="4163"/>
                                      <a:pt x="3369" y="4163"/>
                                    </a:cubicBezTo>
                                    <a:cubicBezTo>
                                      <a:pt x="3369" y="4209"/>
                                      <a:pt x="3369" y="4209"/>
                                      <a:pt x="3369" y="4255"/>
                                    </a:cubicBezTo>
                                    <a:close/>
                                    <a:moveTo>
                                      <a:pt x="3378" y="3330"/>
                                    </a:moveTo>
                                    <a:cubicBezTo>
                                      <a:pt x="3388" y="3330"/>
                                      <a:pt x="3397" y="3376"/>
                                      <a:pt x="3397" y="3376"/>
                                    </a:cubicBezTo>
                                    <a:cubicBezTo>
                                      <a:pt x="3397" y="3423"/>
                                      <a:pt x="3397" y="3423"/>
                                      <a:pt x="3388" y="3423"/>
                                    </a:cubicBezTo>
                                    <a:cubicBezTo>
                                      <a:pt x="3388" y="3423"/>
                                      <a:pt x="3378" y="3376"/>
                                      <a:pt x="3369" y="3376"/>
                                    </a:cubicBezTo>
                                    <a:cubicBezTo>
                                      <a:pt x="3360" y="3376"/>
                                      <a:pt x="3369" y="3330"/>
                                      <a:pt x="3378" y="3330"/>
                                    </a:cubicBezTo>
                                    <a:close/>
                                    <a:moveTo>
                                      <a:pt x="3397" y="4579"/>
                                    </a:moveTo>
                                    <a:cubicBezTo>
                                      <a:pt x="3388" y="4625"/>
                                      <a:pt x="3378" y="4625"/>
                                      <a:pt x="3378" y="4579"/>
                                    </a:cubicBezTo>
                                    <a:cubicBezTo>
                                      <a:pt x="3378" y="4533"/>
                                      <a:pt x="3388" y="4487"/>
                                      <a:pt x="3388" y="4487"/>
                                    </a:cubicBezTo>
                                    <a:cubicBezTo>
                                      <a:pt x="3397" y="4487"/>
                                      <a:pt x="3406" y="4440"/>
                                      <a:pt x="3406" y="4487"/>
                                    </a:cubicBezTo>
                                    <a:cubicBezTo>
                                      <a:pt x="3406" y="4487"/>
                                      <a:pt x="3406" y="4533"/>
                                      <a:pt x="3397" y="4579"/>
                                    </a:cubicBezTo>
                                    <a:close/>
                                    <a:moveTo>
                                      <a:pt x="3443" y="4163"/>
                                    </a:moveTo>
                                    <a:cubicBezTo>
                                      <a:pt x="3415" y="4209"/>
                                      <a:pt x="3415" y="4209"/>
                                      <a:pt x="3434" y="4024"/>
                                    </a:cubicBezTo>
                                    <a:cubicBezTo>
                                      <a:pt x="3462" y="3793"/>
                                      <a:pt x="3471" y="3793"/>
                                      <a:pt x="3471" y="3978"/>
                                    </a:cubicBezTo>
                                    <a:cubicBezTo>
                                      <a:pt x="3471" y="4070"/>
                                      <a:pt x="3453" y="4163"/>
                                      <a:pt x="3443" y="4163"/>
                                    </a:cubicBezTo>
                                    <a:close/>
                                    <a:moveTo>
                                      <a:pt x="3388" y="3006"/>
                                    </a:moveTo>
                                    <a:cubicBezTo>
                                      <a:pt x="3388" y="2960"/>
                                      <a:pt x="3360" y="2868"/>
                                      <a:pt x="3322" y="2775"/>
                                    </a:cubicBezTo>
                                    <a:cubicBezTo>
                                      <a:pt x="3276" y="2636"/>
                                      <a:pt x="3239" y="2590"/>
                                      <a:pt x="3183" y="2590"/>
                                    </a:cubicBezTo>
                                    <a:cubicBezTo>
                                      <a:pt x="3118" y="2590"/>
                                      <a:pt x="3108" y="2544"/>
                                      <a:pt x="3118" y="2498"/>
                                    </a:cubicBezTo>
                                    <a:cubicBezTo>
                                      <a:pt x="3127" y="2451"/>
                                      <a:pt x="3136" y="2405"/>
                                      <a:pt x="3146" y="2405"/>
                                    </a:cubicBezTo>
                                    <a:cubicBezTo>
                                      <a:pt x="3183" y="2405"/>
                                      <a:pt x="3229" y="2405"/>
                                      <a:pt x="3229" y="2313"/>
                                    </a:cubicBezTo>
                                    <a:cubicBezTo>
                                      <a:pt x="3229" y="2266"/>
                                      <a:pt x="3211" y="2174"/>
                                      <a:pt x="3192" y="2128"/>
                                    </a:cubicBezTo>
                                    <a:cubicBezTo>
                                      <a:pt x="3173" y="2081"/>
                                      <a:pt x="3164" y="2035"/>
                                      <a:pt x="3173" y="2035"/>
                                    </a:cubicBezTo>
                                    <a:cubicBezTo>
                                      <a:pt x="3183" y="2035"/>
                                      <a:pt x="3192" y="1989"/>
                                      <a:pt x="3192" y="1943"/>
                                    </a:cubicBezTo>
                                    <a:cubicBezTo>
                                      <a:pt x="3192" y="1896"/>
                                      <a:pt x="3211" y="1850"/>
                                      <a:pt x="3229" y="1804"/>
                                    </a:cubicBezTo>
                                    <a:cubicBezTo>
                                      <a:pt x="3276" y="1711"/>
                                      <a:pt x="3276" y="1711"/>
                                      <a:pt x="3276" y="1804"/>
                                    </a:cubicBezTo>
                                    <a:cubicBezTo>
                                      <a:pt x="3276" y="1850"/>
                                      <a:pt x="3267" y="1896"/>
                                      <a:pt x="3267" y="1896"/>
                                    </a:cubicBezTo>
                                    <a:cubicBezTo>
                                      <a:pt x="3257" y="1896"/>
                                      <a:pt x="3257" y="1943"/>
                                      <a:pt x="3257" y="1989"/>
                                    </a:cubicBezTo>
                                    <a:cubicBezTo>
                                      <a:pt x="3257" y="2081"/>
                                      <a:pt x="3267" y="2081"/>
                                      <a:pt x="3285" y="1943"/>
                                    </a:cubicBezTo>
                                    <a:lnTo>
                                      <a:pt x="3313" y="1804"/>
                                    </a:lnTo>
                                    <a:lnTo>
                                      <a:pt x="3350" y="1989"/>
                                    </a:lnTo>
                                    <a:cubicBezTo>
                                      <a:pt x="3369" y="2081"/>
                                      <a:pt x="3388" y="2174"/>
                                      <a:pt x="3388" y="2220"/>
                                    </a:cubicBezTo>
                                    <a:cubicBezTo>
                                      <a:pt x="3388" y="2266"/>
                                      <a:pt x="3397" y="2359"/>
                                      <a:pt x="3406" y="2405"/>
                                    </a:cubicBezTo>
                                    <a:cubicBezTo>
                                      <a:pt x="3425" y="2498"/>
                                      <a:pt x="3425" y="2498"/>
                                      <a:pt x="3425" y="2313"/>
                                    </a:cubicBezTo>
                                    <a:cubicBezTo>
                                      <a:pt x="3425" y="2220"/>
                                      <a:pt x="3406" y="2081"/>
                                      <a:pt x="3397" y="2081"/>
                                    </a:cubicBezTo>
                                    <a:cubicBezTo>
                                      <a:pt x="3369" y="2035"/>
                                      <a:pt x="3350" y="1665"/>
                                      <a:pt x="3369" y="1573"/>
                                    </a:cubicBezTo>
                                    <a:cubicBezTo>
                                      <a:pt x="3378" y="1526"/>
                                      <a:pt x="3388" y="1526"/>
                                      <a:pt x="3388" y="1526"/>
                                    </a:cubicBezTo>
                                    <a:cubicBezTo>
                                      <a:pt x="3388" y="1573"/>
                                      <a:pt x="3397" y="1573"/>
                                      <a:pt x="3406" y="1526"/>
                                    </a:cubicBezTo>
                                    <a:cubicBezTo>
                                      <a:pt x="3443" y="1388"/>
                                      <a:pt x="3471" y="1573"/>
                                      <a:pt x="3453" y="1804"/>
                                    </a:cubicBezTo>
                                    <a:lnTo>
                                      <a:pt x="3434" y="1989"/>
                                    </a:lnTo>
                                    <a:lnTo>
                                      <a:pt x="3518" y="1711"/>
                                    </a:lnTo>
                                    <a:lnTo>
                                      <a:pt x="3555" y="1850"/>
                                    </a:lnTo>
                                    <a:cubicBezTo>
                                      <a:pt x="3592" y="1989"/>
                                      <a:pt x="3592" y="1989"/>
                                      <a:pt x="3564" y="2128"/>
                                    </a:cubicBezTo>
                                    <a:cubicBezTo>
                                      <a:pt x="3546" y="2220"/>
                                      <a:pt x="3527" y="2405"/>
                                      <a:pt x="3508" y="2498"/>
                                    </a:cubicBezTo>
                                    <a:cubicBezTo>
                                      <a:pt x="3490" y="2636"/>
                                      <a:pt x="3471" y="2729"/>
                                      <a:pt x="3462" y="2683"/>
                                    </a:cubicBezTo>
                                    <a:cubicBezTo>
                                      <a:pt x="3453" y="2636"/>
                                      <a:pt x="3443" y="2683"/>
                                      <a:pt x="3453" y="2775"/>
                                    </a:cubicBezTo>
                                    <a:cubicBezTo>
                                      <a:pt x="3462" y="2868"/>
                                      <a:pt x="3453" y="2960"/>
                                      <a:pt x="3453" y="3006"/>
                                    </a:cubicBezTo>
                                    <a:cubicBezTo>
                                      <a:pt x="3462" y="3191"/>
                                      <a:pt x="3388" y="3099"/>
                                      <a:pt x="3388" y="3006"/>
                                    </a:cubicBezTo>
                                    <a:close/>
                                    <a:moveTo>
                                      <a:pt x="3518" y="4903"/>
                                    </a:moveTo>
                                    <a:cubicBezTo>
                                      <a:pt x="3508" y="4903"/>
                                      <a:pt x="3499" y="4857"/>
                                      <a:pt x="3499" y="4764"/>
                                    </a:cubicBezTo>
                                    <a:cubicBezTo>
                                      <a:pt x="3499" y="4672"/>
                                      <a:pt x="3508" y="4625"/>
                                      <a:pt x="3518" y="4625"/>
                                    </a:cubicBezTo>
                                    <a:cubicBezTo>
                                      <a:pt x="3527" y="4625"/>
                                      <a:pt x="3536" y="4672"/>
                                      <a:pt x="3536" y="4764"/>
                                    </a:cubicBezTo>
                                    <a:cubicBezTo>
                                      <a:pt x="3536" y="4810"/>
                                      <a:pt x="3527" y="4857"/>
                                      <a:pt x="3518" y="4903"/>
                                    </a:cubicBezTo>
                                    <a:close/>
                                    <a:moveTo>
                                      <a:pt x="3490" y="3654"/>
                                    </a:moveTo>
                                    <a:cubicBezTo>
                                      <a:pt x="3471" y="3608"/>
                                      <a:pt x="3471" y="3608"/>
                                      <a:pt x="3490" y="3515"/>
                                    </a:cubicBezTo>
                                    <a:cubicBezTo>
                                      <a:pt x="3518" y="3423"/>
                                      <a:pt x="3536" y="3423"/>
                                      <a:pt x="3536" y="3515"/>
                                    </a:cubicBezTo>
                                    <a:cubicBezTo>
                                      <a:pt x="3536" y="3654"/>
                                      <a:pt x="3518" y="3700"/>
                                      <a:pt x="3490" y="3654"/>
                                    </a:cubicBezTo>
                                    <a:close/>
                                    <a:moveTo>
                                      <a:pt x="3564" y="5134"/>
                                    </a:moveTo>
                                    <a:cubicBezTo>
                                      <a:pt x="3546" y="5180"/>
                                      <a:pt x="3536" y="5088"/>
                                      <a:pt x="3546" y="4995"/>
                                    </a:cubicBezTo>
                                    <a:cubicBezTo>
                                      <a:pt x="3555" y="4903"/>
                                      <a:pt x="3555" y="4903"/>
                                      <a:pt x="3564" y="4995"/>
                                    </a:cubicBezTo>
                                    <a:cubicBezTo>
                                      <a:pt x="3564" y="5042"/>
                                      <a:pt x="3564" y="5134"/>
                                      <a:pt x="3564" y="5134"/>
                                    </a:cubicBezTo>
                                    <a:close/>
                                    <a:moveTo>
                                      <a:pt x="3555" y="4440"/>
                                    </a:moveTo>
                                    <a:cubicBezTo>
                                      <a:pt x="3527" y="4255"/>
                                      <a:pt x="3527" y="4070"/>
                                      <a:pt x="3546" y="4070"/>
                                    </a:cubicBezTo>
                                    <a:cubicBezTo>
                                      <a:pt x="3555" y="4070"/>
                                      <a:pt x="3555" y="4117"/>
                                      <a:pt x="3555" y="4117"/>
                                    </a:cubicBezTo>
                                    <a:cubicBezTo>
                                      <a:pt x="3546" y="4163"/>
                                      <a:pt x="3555" y="4163"/>
                                      <a:pt x="3564" y="4163"/>
                                    </a:cubicBezTo>
                                    <a:cubicBezTo>
                                      <a:pt x="3583" y="4163"/>
                                      <a:pt x="3602" y="4348"/>
                                      <a:pt x="3592" y="4440"/>
                                    </a:cubicBezTo>
                                    <a:cubicBezTo>
                                      <a:pt x="3583" y="4533"/>
                                      <a:pt x="3574" y="4533"/>
                                      <a:pt x="3555" y="4440"/>
                                    </a:cubicBezTo>
                                    <a:close/>
                                    <a:moveTo>
                                      <a:pt x="3620" y="4718"/>
                                    </a:moveTo>
                                    <a:cubicBezTo>
                                      <a:pt x="3611" y="4764"/>
                                      <a:pt x="3602" y="4810"/>
                                      <a:pt x="3592" y="4764"/>
                                    </a:cubicBezTo>
                                    <a:cubicBezTo>
                                      <a:pt x="3574" y="4718"/>
                                      <a:pt x="3592" y="4625"/>
                                      <a:pt x="3611" y="4625"/>
                                    </a:cubicBezTo>
                                    <a:cubicBezTo>
                                      <a:pt x="3620" y="4625"/>
                                      <a:pt x="3629" y="4672"/>
                                      <a:pt x="3620" y="4718"/>
                                    </a:cubicBezTo>
                                    <a:close/>
                                    <a:moveTo>
                                      <a:pt x="3611" y="4255"/>
                                    </a:moveTo>
                                    <a:cubicBezTo>
                                      <a:pt x="3583" y="4255"/>
                                      <a:pt x="3583" y="4070"/>
                                      <a:pt x="3602" y="3793"/>
                                    </a:cubicBezTo>
                                    <a:cubicBezTo>
                                      <a:pt x="3611" y="3608"/>
                                      <a:pt x="3629" y="3515"/>
                                      <a:pt x="3629" y="3515"/>
                                    </a:cubicBezTo>
                                    <a:cubicBezTo>
                                      <a:pt x="3639" y="3515"/>
                                      <a:pt x="3639" y="3469"/>
                                      <a:pt x="3639" y="3469"/>
                                    </a:cubicBezTo>
                                    <a:cubicBezTo>
                                      <a:pt x="3639" y="3423"/>
                                      <a:pt x="3657" y="3330"/>
                                      <a:pt x="3676" y="3191"/>
                                    </a:cubicBezTo>
                                    <a:lnTo>
                                      <a:pt x="3713" y="2960"/>
                                    </a:lnTo>
                                    <a:lnTo>
                                      <a:pt x="3723" y="3145"/>
                                    </a:lnTo>
                                    <a:cubicBezTo>
                                      <a:pt x="3732" y="3238"/>
                                      <a:pt x="3732" y="3284"/>
                                      <a:pt x="3732" y="3238"/>
                                    </a:cubicBezTo>
                                    <a:cubicBezTo>
                                      <a:pt x="3732" y="3191"/>
                                      <a:pt x="3741" y="3145"/>
                                      <a:pt x="3741" y="3191"/>
                                    </a:cubicBezTo>
                                    <a:cubicBezTo>
                                      <a:pt x="3750" y="3238"/>
                                      <a:pt x="3732" y="3423"/>
                                      <a:pt x="3713" y="3376"/>
                                    </a:cubicBezTo>
                                    <a:cubicBezTo>
                                      <a:pt x="3704" y="3376"/>
                                      <a:pt x="3695" y="3423"/>
                                      <a:pt x="3685" y="3515"/>
                                    </a:cubicBezTo>
                                    <a:cubicBezTo>
                                      <a:pt x="3667" y="3839"/>
                                      <a:pt x="3648" y="3978"/>
                                      <a:pt x="3629" y="3978"/>
                                    </a:cubicBezTo>
                                    <a:cubicBezTo>
                                      <a:pt x="3620" y="3978"/>
                                      <a:pt x="3611" y="3978"/>
                                      <a:pt x="3620" y="4024"/>
                                    </a:cubicBezTo>
                                    <a:cubicBezTo>
                                      <a:pt x="3648" y="4024"/>
                                      <a:pt x="3629" y="4255"/>
                                      <a:pt x="3611" y="4255"/>
                                    </a:cubicBezTo>
                                    <a:close/>
                                    <a:moveTo>
                                      <a:pt x="3676" y="5782"/>
                                    </a:moveTo>
                                    <a:cubicBezTo>
                                      <a:pt x="3695" y="5967"/>
                                      <a:pt x="3704" y="6290"/>
                                      <a:pt x="3676" y="6290"/>
                                    </a:cubicBezTo>
                                    <a:cubicBezTo>
                                      <a:pt x="3667" y="6290"/>
                                      <a:pt x="3657" y="6290"/>
                                      <a:pt x="3667" y="6244"/>
                                    </a:cubicBezTo>
                                    <a:cubicBezTo>
                                      <a:pt x="3667" y="6198"/>
                                      <a:pt x="3657" y="6105"/>
                                      <a:pt x="3648" y="6013"/>
                                    </a:cubicBezTo>
                                    <a:cubicBezTo>
                                      <a:pt x="3611" y="5689"/>
                                      <a:pt x="3639" y="5458"/>
                                      <a:pt x="3676" y="5782"/>
                                    </a:cubicBezTo>
                                    <a:close/>
                                    <a:moveTo>
                                      <a:pt x="3620" y="8603"/>
                                    </a:moveTo>
                                    <a:cubicBezTo>
                                      <a:pt x="3583" y="8881"/>
                                      <a:pt x="3574" y="8927"/>
                                      <a:pt x="3564" y="8834"/>
                                    </a:cubicBezTo>
                                    <a:cubicBezTo>
                                      <a:pt x="3546" y="8742"/>
                                      <a:pt x="3629" y="8048"/>
                                      <a:pt x="3648" y="8094"/>
                                    </a:cubicBezTo>
                                    <a:cubicBezTo>
                                      <a:pt x="3657" y="8094"/>
                                      <a:pt x="3667" y="8140"/>
                                      <a:pt x="3667" y="8187"/>
                                    </a:cubicBezTo>
                                    <a:cubicBezTo>
                                      <a:pt x="3657" y="8279"/>
                                      <a:pt x="3639" y="8418"/>
                                      <a:pt x="3620" y="8603"/>
                                    </a:cubicBezTo>
                                    <a:close/>
                                    <a:moveTo>
                                      <a:pt x="3695" y="7909"/>
                                    </a:moveTo>
                                    <a:lnTo>
                                      <a:pt x="3695" y="7909"/>
                                    </a:lnTo>
                                    <a:cubicBezTo>
                                      <a:pt x="3685" y="8094"/>
                                      <a:pt x="3657" y="8187"/>
                                      <a:pt x="3657" y="8002"/>
                                    </a:cubicBezTo>
                                    <a:cubicBezTo>
                                      <a:pt x="3657" y="7909"/>
                                      <a:pt x="3685" y="7632"/>
                                      <a:pt x="3695" y="7678"/>
                                    </a:cubicBezTo>
                                    <a:cubicBezTo>
                                      <a:pt x="3704" y="7724"/>
                                      <a:pt x="3704" y="7817"/>
                                      <a:pt x="3695" y="7909"/>
                                    </a:cubicBezTo>
                                    <a:close/>
                                    <a:moveTo>
                                      <a:pt x="3750" y="5597"/>
                                    </a:moveTo>
                                    <a:cubicBezTo>
                                      <a:pt x="3723" y="5458"/>
                                      <a:pt x="3723" y="5504"/>
                                      <a:pt x="3732" y="5689"/>
                                    </a:cubicBezTo>
                                    <a:cubicBezTo>
                                      <a:pt x="3750" y="5967"/>
                                      <a:pt x="3713" y="5967"/>
                                      <a:pt x="3685" y="5689"/>
                                    </a:cubicBezTo>
                                    <a:cubicBezTo>
                                      <a:pt x="3648" y="5319"/>
                                      <a:pt x="3667" y="5180"/>
                                      <a:pt x="3732" y="5365"/>
                                    </a:cubicBezTo>
                                    <a:cubicBezTo>
                                      <a:pt x="3741" y="5412"/>
                                      <a:pt x="3760" y="5504"/>
                                      <a:pt x="3769" y="5597"/>
                                    </a:cubicBezTo>
                                    <a:cubicBezTo>
                                      <a:pt x="3778" y="5735"/>
                                      <a:pt x="3778" y="5735"/>
                                      <a:pt x="3750" y="5597"/>
                                    </a:cubicBezTo>
                                    <a:close/>
                                    <a:moveTo>
                                      <a:pt x="3788" y="5458"/>
                                    </a:moveTo>
                                    <a:cubicBezTo>
                                      <a:pt x="3778" y="5458"/>
                                      <a:pt x="3760" y="5319"/>
                                      <a:pt x="3741" y="5180"/>
                                    </a:cubicBezTo>
                                    <a:cubicBezTo>
                                      <a:pt x="3704" y="4857"/>
                                      <a:pt x="3704" y="4857"/>
                                      <a:pt x="3797" y="4024"/>
                                    </a:cubicBezTo>
                                    <a:cubicBezTo>
                                      <a:pt x="3825" y="3793"/>
                                      <a:pt x="3825" y="3746"/>
                                      <a:pt x="3834" y="3931"/>
                                    </a:cubicBezTo>
                                    <a:cubicBezTo>
                                      <a:pt x="3834" y="4024"/>
                                      <a:pt x="3844" y="4117"/>
                                      <a:pt x="3853" y="4117"/>
                                    </a:cubicBezTo>
                                    <a:cubicBezTo>
                                      <a:pt x="3871" y="4117"/>
                                      <a:pt x="3899" y="4394"/>
                                      <a:pt x="3909" y="4579"/>
                                    </a:cubicBezTo>
                                    <a:cubicBezTo>
                                      <a:pt x="3909" y="4672"/>
                                      <a:pt x="3806" y="5458"/>
                                      <a:pt x="3788" y="5458"/>
                                    </a:cubicBezTo>
                                    <a:close/>
                                    <a:moveTo>
                                      <a:pt x="4104" y="3053"/>
                                    </a:moveTo>
                                    <a:cubicBezTo>
                                      <a:pt x="4095" y="3099"/>
                                      <a:pt x="4076" y="3191"/>
                                      <a:pt x="4076" y="3238"/>
                                    </a:cubicBezTo>
                                    <a:cubicBezTo>
                                      <a:pt x="4076" y="3284"/>
                                      <a:pt x="4067" y="3376"/>
                                      <a:pt x="4058" y="3376"/>
                                    </a:cubicBezTo>
                                    <a:cubicBezTo>
                                      <a:pt x="4048" y="3376"/>
                                      <a:pt x="4039" y="3469"/>
                                      <a:pt x="4030" y="3561"/>
                                    </a:cubicBezTo>
                                    <a:cubicBezTo>
                                      <a:pt x="4020" y="3793"/>
                                      <a:pt x="3974" y="4163"/>
                                      <a:pt x="3955" y="4163"/>
                                    </a:cubicBezTo>
                                    <a:cubicBezTo>
                                      <a:pt x="3946" y="4163"/>
                                      <a:pt x="3946" y="4117"/>
                                      <a:pt x="3946" y="4024"/>
                                    </a:cubicBezTo>
                                    <a:cubicBezTo>
                                      <a:pt x="3946" y="3978"/>
                                      <a:pt x="3937" y="3931"/>
                                      <a:pt x="3937" y="3931"/>
                                    </a:cubicBezTo>
                                    <a:cubicBezTo>
                                      <a:pt x="3927" y="3931"/>
                                      <a:pt x="3909" y="3839"/>
                                      <a:pt x="3899" y="3700"/>
                                    </a:cubicBezTo>
                                    <a:cubicBezTo>
                                      <a:pt x="3881" y="3561"/>
                                      <a:pt x="3881" y="3469"/>
                                      <a:pt x="3890" y="3469"/>
                                    </a:cubicBezTo>
                                    <a:cubicBezTo>
                                      <a:pt x="3899" y="3469"/>
                                      <a:pt x="3927" y="3376"/>
                                      <a:pt x="3946" y="3238"/>
                                    </a:cubicBezTo>
                                    <a:cubicBezTo>
                                      <a:pt x="3992" y="2960"/>
                                      <a:pt x="4020" y="2960"/>
                                      <a:pt x="4030" y="3191"/>
                                    </a:cubicBezTo>
                                    <a:cubicBezTo>
                                      <a:pt x="4030" y="3284"/>
                                      <a:pt x="4039" y="3330"/>
                                      <a:pt x="4048" y="3284"/>
                                    </a:cubicBezTo>
                                    <a:cubicBezTo>
                                      <a:pt x="4058" y="3284"/>
                                      <a:pt x="4058" y="3191"/>
                                      <a:pt x="4048" y="3099"/>
                                    </a:cubicBezTo>
                                    <a:cubicBezTo>
                                      <a:pt x="4030" y="2914"/>
                                      <a:pt x="4030" y="2914"/>
                                      <a:pt x="4058" y="2868"/>
                                    </a:cubicBezTo>
                                    <a:cubicBezTo>
                                      <a:pt x="4104" y="2821"/>
                                      <a:pt x="4123" y="2821"/>
                                      <a:pt x="4123" y="2914"/>
                                    </a:cubicBezTo>
                                    <a:cubicBezTo>
                                      <a:pt x="4123" y="2960"/>
                                      <a:pt x="4113" y="3006"/>
                                      <a:pt x="4104" y="3053"/>
                                    </a:cubicBezTo>
                                    <a:close/>
                                    <a:moveTo>
                                      <a:pt x="4113" y="5828"/>
                                    </a:moveTo>
                                    <a:cubicBezTo>
                                      <a:pt x="4113" y="5689"/>
                                      <a:pt x="4151" y="5550"/>
                                      <a:pt x="4160" y="5643"/>
                                    </a:cubicBezTo>
                                    <a:cubicBezTo>
                                      <a:pt x="4160" y="5689"/>
                                      <a:pt x="4151" y="5735"/>
                                      <a:pt x="4141" y="5828"/>
                                    </a:cubicBezTo>
                                    <a:cubicBezTo>
                                      <a:pt x="4113" y="5874"/>
                                      <a:pt x="4113" y="5874"/>
                                      <a:pt x="4113" y="5828"/>
                                    </a:cubicBezTo>
                                    <a:close/>
                                    <a:moveTo>
                                      <a:pt x="4141" y="6244"/>
                                    </a:moveTo>
                                    <a:cubicBezTo>
                                      <a:pt x="4123" y="6105"/>
                                      <a:pt x="4123" y="6059"/>
                                      <a:pt x="4141" y="6105"/>
                                    </a:cubicBezTo>
                                    <a:cubicBezTo>
                                      <a:pt x="4151" y="6105"/>
                                      <a:pt x="4160" y="6059"/>
                                      <a:pt x="4160" y="5967"/>
                                    </a:cubicBezTo>
                                    <a:cubicBezTo>
                                      <a:pt x="4160" y="5782"/>
                                      <a:pt x="4188" y="5828"/>
                                      <a:pt x="4197" y="6013"/>
                                    </a:cubicBezTo>
                                    <a:cubicBezTo>
                                      <a:pt x="4206" y="6105"/>
                                      <a:pt x="4197" y="6198"/>
                                      <a:pt x="4188" y="6244"/>
                                    </a:cubicBezTo>
                                    <a:cubicBezTo>
                                      <a:pt x="4160" y="6337"/>
                                      <a:pt x="4160" y="6337"/>
                                      <a:pt x="4141" y="6244"/>
                                    </a:cubicBezTo>
                                    <a:close/>
                                    <a:moveTo>
                                      <a:pt x="4160" y="7678"/>
                                    </a:moveTo>
                                    <a:cubicBezTo>
                                      <a:pt x="4123" y="7770"/>
                                      <a:pt x="4104" y="7770"/>
                                      <a:pt x="4104" y="7724"/>
                                    </a:cubicBezTo>
                                    <a:cubicBezTo>
                                      <a:pt x="4104" y="7678"/>
                                      <a:pt x="4113" y="7678"/>
                                      <a:pt x="4132" y="7678"/>
                                    </a:cubicBezTo>
                                    <a:cubicBezTo>
                                      <a:pt x="4141" y="7678"/>
                                      <a:pt x="4151" y="7678"/>
                                      <a:pt x="4151" y="7632"/>
                                    </a:cubicBezTo>
                                    <a:cubicBezTo>
                                      <a:pt x="4151" y="7585"/>
                                      <a:pt x="4151" y="7539"/>
                                      <a:pt x="4151" y="7493"/>
                                    </a:cubicBezTo>
                                    <a:cubicBezTo>
                                      <a:pt x="4151" y="7400"/>
                                      <a:pt x="4160" y="7447"/>
                                      <a:pt x="4169" y="7493"/>
                                    </a:cubicBezTo>
                                    <a:cubicBezTo>
                                      <a:pt x="4188" y="7539"/>
                                      <a:pt x="4188" y="7585"/>
                                      <a:pt x="4160" y="7678"/>
                                    </a:cubicBezTo>
                                    <a:close/>
                                    <a:moveTo>
                                      <a:pt x="4206" y="6429"/>
                                    </a:moveTo>
                                    <a:cubicBezTo>
                                      <a:pt x="4197" y="6429"/>
                                      <a:pt x="4188" y="6429"/>
                                      <a:pt x="4188" y="6522"/>
                                    </a:cubicBezTo>
                                    <a:cubicBezTo>
                                      <a:pt x="4188" y="6568"/>
                                      <a:pt x="4188" y="6614"/>
                                      <a:pt x="4179" y="6568"/>
                                    </a:cubicBezTo>
                                    <a:cubicBezTo>
                                      <a:pt x="4179" y="6522"/>
                                      <a:pt x="4179" y="6429"/>
                                      <a:pt x="4188" y="6383"/>
                                    </a:cubicBezTo>
                                    <a:cubicBezTo>
                                      <a:pt x="4216" y="6290"/>
                                      <a:pt x="4216" y="6290"/>
                                      <a:pt x="4216" y="6383"/>
                                    </a:cubicBezTo>
                                    <a:cubicBezTo>
                                      <a:pt x="4225" y="6429"/>
                                      <a:pt x="4216" y="6475"/>
                                      <a:pt x="4206" y="6429"/>
                                    </a:cubicBezTo>
                                    <a:close/>
                                    <a:moveTo>
                                      <a:pt x="4197" y="5735"/>
                                    </a:moveTo>
                                    <a:cubicBezTo>
                                      <a:pt x="4169" y="5412"/>
                                      <a:pt x="4160" y="5365"/>
                                      <a:pt x="4188" y="5227"/>
                                    </a:cubicBezTo>
                                    <a:cubicBezTo>
                                      <a:pt x="4206" y="5042"/>
                                      <a:pt x="4216" y="5042"/>
                                      <a:pt x="4234" y="5180"/>
                                    </a:cubicBezTo>
                                    <a:cubicBezTo>
                                      <a:pt x="4253" y="5273"/>
                                      <a:pt x="4253" y="5365"/>
                                      <a:pt x="4244" y="5504"/>
                                    </a:cubicBezTo>
                                    <a:cubicBezTo>
                                      <a:pt x="4234" y="5643"/>
                                      <a:pt x="4244" y="5689"/>
                                      <a:pt x="4253" y="5689"/>
                                    </a:cubicBezTo>
                                    <a:cubicBezTo>
                                      <a:pt x="4290" y="5643"/>
                                      <a:pt x="4290" y="5874"/>
                                      <a:pt x="4262" y="6013"/>
                                    </a:cubicBezTo>
                                    <a:cubicBezTo>
                                      <a:pt x="4234" y="6059"/>
                                      <a:pt x="4234" y="6059"/>
                                      <a:pt x="4197" y="5735"/>
                                    </a:cubicBezTo>
                                    <a:close/>
                                    <a:moveTo>
                                      <a:pt x="4281" y="7678"/>
                                    </a:moveTo>
                                    <a:cubicBezTo>
                                      <a:pt x="4272" y="7770"/>
                                      <a:pt x="4262" y="7817"/>
                                      <a:pt x="4262" y="7770"/>
                                    </a:cubicBezTo>
                                    <a:cubicBezTo>
                                      <a:pt x="4262" y="7724"/>
                                      <a:pt x="4262" y="7678"/>
                                      <a:pt x="4262" y="7632"/>
                                    </a:cubicBezTo>
                                    <a:cubicBezTo>
                                      <a:pt x="4272" y="7539"/>
                                      <a:pt x="4281" y="7493"/>
                                      <a:pt x="4281" y="7539"/>
                                    </a:cubicBezTo>
                                    <a:cubicBezTo>
                                      <a:pt x="4281" y="7539"/>
                                      <a:pt x="4281" y="7632"/>
                                      <a:pt x="4281" y="7678"/>
                                    </a:cubicBezTo>
                                    <a:close/>
                                    <a:moveTo>
                                      <a:pt x="4262" y="1018"/>
                                    </a:moveTo>
                                    <a:cubicBezTo>
                                      <a:pt x="4253" y="971"/>
                                      <a:pt x="4272" y="786"/>
                                      <a:pt x="4290" y="786"/>
                                    </a:cubicBezTo>
                                    <a:cubicBezTo>
                                      <a:pt x="4300" y="786"/>
                                      <a:pt x="4300" y="833"/>
                                      <a:pt x="4290" y="925"/>
                                    </a:cubicBezTo>
                                    <a:cubicBezTo>
                                      <a:pt x="4272" y="1018"/>
                                      <a:pt x="4262" y="1064"/>
                                      <a:pt x="4262" y="1018"/>
                                    </a:cubicBezTo>
                                    <a:close/>
                                    <a:moveTo>
                                      <a:pt x="4327" y="6753"/>
                                    </a:moveTo>
                                    <a:cubicBezTo>
                                      <a:pt x="4318" y="6799"/>
                                      <a:pt x="4318" y="6799"/>
                                      <a:pt x="4318" y="6707"/>
                                    </a:cubicBezTo>
                                    <a:cubicBezTo>
                                      <a:pt x="4318" y="6660"/>
                                      <a:pt x="4318" y="6614"/>
                                      <a:pt x="4327" y="6614"/>
                                    </a:cubicBezTo>
                                    <a:cubicBezTo>
                                      <a:pt x="4327" y="6660"/>
                                      <a:pt x="4337" y="6707"/>
                                      <a:pt x="4327" y="6753"/>
                                    </a:cubicBezTo>
                                    <a:close/>
                                    <a:moveTo>
                                      <a:pt x="4309" y="5458"/>
                                    </a:moveTo>
                                    <a:cubicBezTo>
                                      <a:pt x="4281" y="5273"/>
                                      <a:pt x="4281" y="5227"/>
                                      <a:pt x="4300" y="5227"/>
                                    </a:cubicBezTo>
                                    <a:cubicBezTo>
                                      <a:pt x="4309" y="5227"/>
                                      <a:pt x="4318" y="5273"/>
                                      <a:pt x="4327" y="5365"/>
                                    </a:cubicBezTo>
                                    <a:cubicBezTo>
                                      <a:pt x="4337" y="5597"/>
                                      <a:pt x="4337" y="5597"/>
                                      <a:pt x="4309" y="5458"/>
                                    </a:cubicBezTo>
                                    <a:close/>
                                    <a:moveTo>
                                      <a:pt x="4327" y="4625"/>
                                    </a:moveTo>
                                    <a:cubicBezTo>
                                      <a:pt x="4318" y="4579"/>
                                      <a:pt x="4318" y="4533"/>
                                      <a:pt x="4318" y="4487"/>
                                    </a:cubicBezTo>
                                    <a:cubicBezTo>
                                      <a:pt x="4337" y="4394"/>
                                      <a:pt x="4346" y="4394"/>
                                      <a:pt x="4346" y="4533"/>
                                    </a:cubicBezTo>
                                    <a:cubicBezTo>
                                      <a:pt x="4346" y="4672"/>
                                      <a:pt x="4346" y="4672"/>
                                      <a:pt x="4327" y="4625"/>
                                    </a:cubicBezTo>
                                    <a:close/>
                                    <a:moveTo>
                                      <a:pt x="4355" y="4810"/>
                                    </a:moveTo>
                                    <a:cubicBezTo>
                                      <a:pt x="4346" y="4764"/>
                                      <a:pt x="4355" y="4718"/>
                                      <a:pt x="4355" y="4718"/>
                                    </a:cubicBezTo>
                                    <a:cubicBezTo>
                                      <a:pt x="4365" y="4718"/>
                                      <a:pt x="4374" y="4625"/>
                                      <a:pt x="4393" y="4533"/>
                                    </a:cubicBezTo>
                                    <a:cubicBezTo>
                                      <a:pt x="4421" y="4302"/>
                                      <a:pt x="4439" y="4302"/>
                                      <a:pt x="4458" y="4533"/>
                                    </a:cubicBezTo>
                                    <a:lnTo>
                                      <a:pt x="4458" y="4533"/>
                                    </a:lnTo>
                                    <a:cubicBezTo>
                                      <a:pt x="4467" y="4672"/>
                                      <a:pt x="4467" y="4718"/>
                                      <a:pt x="4448" y="4857"/>
                                    </a:cubicBezTo>
                                    <a:cubicBezTo>
                                      <a:pt x="4411" y="4995"/>
                                      <a:pt x="4402" y="5042"/>
                                      <a:pt x="4402" y="4903"/>
                                    </a:cubicBezTo>
                                    <a:cubicBezTo>
                                      <a:pt x="4402" y="4810"/>
                                      <a:pt x="4402" y="4810"/>
                                      <a:pt x="4393" y="4857"/>
                                    </a:cubicBezTo>
                                    <a:cubicBezTo>
                                      <a:pt x="4374" y="4903"/>
                                      <a:pt x="4365" y="4903"/>
                                      <a:pt x="4355" y="4810"/>
                                    </a:cubicBezTo>
                                    <a:close/>
                                    <a:moveTo>
                                      <a:pt x="4393" y="5134"/>
                                    </a:moveTo>
                                    <a:cubicBezTo>
                                      <a:pt x="4393" y="5180"/>
                                      <a:pt x="4393" y="5227"/>
                                      <a:pt x="4383" y="5227"/>
                                    </a:cubicBezTo>
                                    <a:cubicBezTo>
                                      <a:pt x="4383" y="5227"/>
                                      <a:pt x="4374" y="5180"/>
                                      <a:pt x="4365" y="5134"/>
                                    </a:cubicBezTo>
                                    <a:cubicBezTo>
                                      <a:pt x="4355" y="5088"/>
                                      <a:pt x="4365" y="5042"/>
                                      <a:pt x="4374" y="5042"/>
                                    </a:cubicBezTo>
                                    <a:cubicBezTo>
                                      <a:pt x="4393" y="5042"/>
                                      <a:pt x="4393" y="5088"/>
                                      <a:pt x="4393" y="5134"/>
                                    </a:cubicBezTo>
                                    <a:close/>
                                    <a:moveTo>
                                      <a:pt x="4383" y="7863"/>
                                    </a:moveTo>
                                    <a:cubicBezTo>
                                      <a:pt x="4393" y="7863"/>
                                      <a:pt x="4402" y="7863"/>
                                      <a:pt x="4393" y="7909"/>
                                    </a:cubicBezTo>
                                    <a:cubicBezTo>
                                      <a:pt x="4383" y="7955"/>
                                      <a:pt x="4402" y="8094"/>
                                      <a:pt x="4421" y="8233"/>
                                    </a:cubicBezTo>
                                    <a:cubicBezTo>
                                      <a:pt x="4467" y="8557"/>
                                      <a:pt x="4467" y="8696"/>
                                      <a:pt x="4439" y="8649"/>
                                    </a:cubicBezTo>
                                    <a:cubicBezTo>
                                      <a:pt x="4430" y="8649"/>
                                      <a:pt x="4411" y="8511"/>
                                      <a:pt x="4402" y="8372"/>
                                    </a:cubicBezTo>
                                    <a:cubicBezTo>
                                      <a:pt x="4393" y="8233"/>
                                      <a:pt x="4374" y="8048"/>
                                      <a:pt x="4374" y="8002"/>
                                    </a:cubicBezTo>
                                    <a:cubicBezTo>
                                      <a:pt x="4365" y="7909"/>
                                      <a:pt x="4365" y="7863"/>
                                      <a:pt x="4383" y="7863"/>
                                    </a:cubicBezTo>
                                    <a:close/>
                                    <a:moveTo>
                                      <a:pt x="4402" y="9204"/>
                                    </a:moveTo>
                                    <a:cubicBezTo>
                                      <a:pt x="4411" y="9204"/>
                                      <a:pt x="4411" y="9251"/>
                                      <a:pt x="4402" y="9297"/>
                                    </a:cubicBezTo>
                                    <a:lnTo>
                                      <a:pt x="4402" y="9297"/>
                                    </a:lnTo>
                                    <a:cubicBezTo>
                                      <a:pt x="4393" y="9343"/>
                                      <a:pt x="4374" y="9389"/>
                                      <a:pt x="4374" y="9343"/>
                                    </a:cubicBezTo>
                                    <a:cubicBezTo>
                                      <a:pt x="4355" y="9297"/>
                                      <a:pt x="4383" y="9204"/>
                                      <a:pt x="4402" y="9204"/>
                                    </a:cubicBezTo>
                                    <a:close/>
                                    <a:moveTo>
                                      <a:pt x="4411" y="9389"/>
                                    </a:moveTo>
                                    <a:cubicBezTo>
                                      <a:pt x="4421" y="9389"/>
                                      <a:pt x="4421" y="9436"/>
                                      <a:pt x="4421" y="9482"/>
                                    </a:cubicBezTo>
                                    <a:cubicBezTo>
                                      <a:pt x="4421" y="9528"/>
                                      <a:pt x="4402" y="9621"/>
                                      <a:pt x="4383" y="9667"/>
                                    </a:cubicBezTo>
                                    <a:cubicBezTo>
                                      <a:pt x="4355" y="9759"/>
                                      <a:pt x="4346" y="9759"/>
                                      <a:pt x="4337" y="9713"/>
                                    </a:cubicBezTo>
                                    <a:cubicBezTo>
                                      <a:pt x="4327" y="9528"/>
                                      <a:pt x="4346" y="9436"/>
                                      <a:pt x="4411" y="9389"/>
                                    </a:cubicBezTo>
                                    <a:close/>
                                    <a:moveTo>
                                      <a:pt x="4179" y="10592"/>
                                    </a:moveTo>
                                    <a:cubicBezTo>
                                      <a:pt x="4188" y="10499"/>
                                      <a:pt x="4216" y="10361"/>
                                      <a:pt x="4225" y="10268"/>
                                    </a:cubicBezTo>
                                    <a:cubicBezTo>
                                      <a:pt x="4244" y="10176"/>
                                      <a:pt x="4272" y="9991"/>
                                      <a:pt x="4281" y="9898"/>
                                    </a:cubicBezTo>
                                    <a:cubicBezTo>
                                      <a:pt x="4309" y="9713"/>
                                      <a:pt x="4337" y="9713"/>
                                      <a:pt x="4337" y="9852"/>
                                    </a:cubicBezTo>
                                    <a:cubicBezTo>
                                      <a:pt x="4337" y="9898"/>
                                      <a:pt x="4318" y="9991"/>
                                      <a:pt x="4309" y="10083"/>
                                    </a:cubicBezTo>
                                    <a:cubicBezTo>
                                      <a:pt x="4300" y="10176"/>
                                      <a:pt x="4281" y="10268"/>
                                      <a:pt x="4281" y="10314"/>
                                    </a:cubicBezTo>
                                    <a:cubicBezTo>
                                      <a:pt x="4281" y="10361"/>
                                      <a:pt x="4272" y="10407"/>
                                      <a:pt x="4253" y="10361"/>
                                    </a:cubicBezTo>
                                    <a:cubicBezTo>
                                      <a:pt x="4234" y="10314"/>
                                      <a:pt x="4225" y="10361"/>
                                      <a:pt x="4234" y="10407"/>
                                    </a:cubicBezTo>
                                    <a:cubicBezTo>
                                      <a:pt x="4244" y="10453"/>
                                      <a:pt x="4234" y="10499"/>
                                      <a:pt x="4234" y="10499"/>
                                    </a:cubicBezTo>
                                    <a:cubicBezTo>
                                      <a:pt x="4225" y="10499"/>
                                      <a:pt x="4216" y="10546"/>
                                      <a:pt x="4216" y="10592"/>
                                    </a:cubicBezTo>
                                    <a:cubicBezTo>
                                      <a:pt x="4216" y="10638"/>
                                      <a:pt x="4197" y="10684"/>
                                      <a:pt x="4188" y="10684"/>
                                    </a:cubicBezTo>
                                    <a:cubicBezTo>
                                      <a:pt x="4160" y="10731"/>
                                      <a:pt x="4160" y="10731"/>
                                      <a:pt x="4179" y="10592"/>
                                    </a:cubicBezTo>
                                    <a:close/>
                                    <a:moveTo>
                                      <a:pt x="4160" y="11517"/>
                                    </a:moveTo>
                                    <a:cubicBezTo>
                                      <a:pt x="4151" y="11517"/>
                                      <a:pt x="4141" y="11471"/>
                                      <a:pt x="4141" y="11424"/>
                                    </a:cubicBezTo>
                                    <a:cubicBezTo>
                                      <a:pt x="4141" y="11378"/>
                                      <a:pt x="4151" y="11378"/>
                                      <a:pt x="4160" y="11424"/>
                                    </a:cubicBezTo>
                                    <a:cubicBezTo>
                                      <a:pt x="4169" y="11424"/>
                                      <a:pt x="4179" y="11471"/>
                                      <a:pt x="4179" y="11517"/>
                                    </a:cubicBezTo>
                                    <a:cubicBezTo>
                                      <a:pt x="4169" y="11517"/>
                                      <a:pt x="4160" y="11517"/>
                                      <a:pt x="4160" y="11517"/>
                                    </a:cubicBezTo>
                                    <a:close/>
                                    <a:moveTo>
                                      <a:pt x="4244" y="12118"/>
                                    </a:moveTo>
                                    <a:cubicBezTo>
                                      <a:pt x="4225" y="12072"/>
                                      <a:pt x="4206" y="12026"/>
                                      <a:pt x="4206" y="11979"/>
                                    </a:cubicBezTo>
                                    <a:cubicBezTo>
                                      <a:pt x="4206" y="11933"/>
                                      <a:pt x="4216" y="11933"/>
                                      <a:pt x="4244" y="12118"/>
                                    </a:cubicBezTo>
                                    <a:cubicBezTo>
                                      <a:pt x="4272" y="12211"/>
                                      <a:pt x="4272" y="12211"/>
                                      <a:pt x="4244" y="12118"/>
                                    </a:cubicBezTo>
                                    <a:close/>
                                    <a:moveTo>
                                      <a:pt x="4281" y="11609"/>
                                    </a:moveTo>
                                    <a:cubicBezTo>
                                      <a:pt x="4272" y="11424"/>
                                      <a:pt x="4253" y="11332"/>
                                      <a:pt x="4234" y="11378"/>
                                    </a:cubicBezTo>
                                    <a:cubicBezTo>
                                      <a:pt x="4225" y="11424"/>
                                      <a:pt x="4225" y="11378"/>
                                      <a:pt x="4225" y="11286"/>
                                    </a:cubicBezTo>
                                    <a:cubicBezTo>
                                      <a:pt x="4234" y="11193"/>
                                      <a:pt x="4234" y="11147"/>
                                      <a:pt x="4225" y="11239"/>
                                    </a:cubicBezTo>
                                    <a:cubicBezTo>
                                      <a:pt x="4216" y="11286"/>
                                      <a:pt x="4206" y="11286"/>
                                      <a:pt x="4197" y="11239"/>
                                    </a:cubicBezTo>
                                    <a:cubicBezTo>
                                      <a:pt x="4188" y="11193"/>
                                      <a:pt x="4188" y="11239"/>
                                      <a:pt x="4197" y="11332"/>
                                    </a:cubicBezTo>
                                    <a:lnTo>
                                      <a:pt x="4206" y="11517"/>
                                    </a:lnTo>
                                    <a:lnTo>
                                      <a:pt x="4160" y="11286"/>
                                    </a:lnTo>
                                    <a:cubicBezTo>
                                      <a:pt x="4132" y="11193"/>
                                      <a:pt x="4113" y="11054"/>
                                      <a:pt x="4113" y="11008"/>
                                    </a:cubicBezTo>
                                    <a:cubicBezTo>
                                      <a:pt x="4113" y="10962"/>
                                      <a:pt x="4123" y="10916"/>
                                      <a:pt x="4123" y="10916"/>
                                    </a:cubicBezTo>
                                    <a:cubicBezTo>
                                      <a:pt x="4123" y="10916"/>
                                      <a:pt x="4132" y="10869"/>
                                      <a:pt x="4141" y="10869"/>
                                    </a:cubicBezTo>
                                    <a:cubicBezTo>
                                      <a:pt x="4151" y="10869"/>
                                      <a:pt x="4151" y="10916"/>
                                      <a:pt x="4151" y="10916"/>
                                    </a:cubicBezTo>
                                    <a:cubicBezTo>
                                      <a:pt x="4132" y="11054"/>
                                      <a:pt x="4160" y="10962"/>
                                      <a:pt x="4197" y="10777"/>
                                    </a:cubicBezTo>
                                    <a:cubicBezTo>
                                      <a:pt x="4234" y="10592"/>
                                      <a:pt x="4262" y="10546"/>
                                      <a:pt x="4262" y="10638"/>
                                    </a:cubicBezTo>
                                    <a:lnTo>
                                      <a:pt x="4262" y="10638"/>
                                    </a:lnTo>
                                    <a:cubicBezTo>
                                      <a:pt x="4262" y="10684"/>
                                      <a:pt x="4262" y="10731"/>
                                      <a:pt x="4262" y="10731"/>
                                    </a:cubicBezTo>
                                    <a:cubicBezTo>
                                      <a:pt x="4262" y="10731"/>
                                      <a:pt x="4272" y="10777"/>
                                      <a:pt x="4290" y="10823"/>
                                    </a:cubicBezTo>
                                    <a:cubicBezTo>
                                      <a:pt x="4300" y="10869"/>
                                      <a:pt x="4318" y="10916"/>
                                      <a:pt x="4318" y="11008"/>
                                    </a:cubicBezTo>
                                    <a:cubicBezTo>
                                      <a:pt x="4318" y="11054"/>
                                      <a:pt x="4327" y="11147"/>
                                      <a:pt x="4327" y="11147"/>
                                    </a:cubicBezTo>
                                    <a:cubicBezTo>
                                      <a:pt x="4337" y="11147"/>
                                      <a:pt x="4346" y="11286"/>
                                      <a:pt x="4365" y="11424"/>
                                    </a:cubicBezTo>
                                    <a:cubicBezTo>
                                      <a:pt x="4374" y="11563"/>
                                      <a:pt x="4383" y="11748"/>
                                      <a:pt x="4393" y="11841"/>
                                    </a:cubicBezTo>
                                    <a:cubicBezTo>
                                      <a:pt x="4402" y="11933"/>
                                      <a:pt x="4393" y="11933"/>
                                      <a:pt x="4383" y="11887"/>
                                    </a:cubicBezTo>
                                    <a:cubicBezTo>
                                      <a:pt x="4374" y="11841"/>
                                      <a:pt x="4355" y="11841"/>
                                      <a:pt x="4337" y="11841"/>
                                    </a:cubicBezTo>
                                    <a:cubicBezTo>
                                      <a:pt x="4300" y="11841"/>
                                      <a:pt x="4281" y="11748"/>
                                      <a:pt x="4281" y="11609"/>
                                    </a:cubicBezTo>
                                    <a:close/>
                                    <a:moveTo>
                                      <a:pt x="4309" y="13275"/>
                                    </a:moveTo>
                                    <a:cubicBezTo>
                                      <a:pt x="4281" y="13182"/>
                                      <a:pt x="4262" y="12719"/>
                                      <a:pt x="4281" y="12719"/>
                                    </a:cubicBezTo>
                                    <a:cubicBezTo>
                                      <a:pt x="4290" y="12719"/>
                                      <a:pt x="4309" y="12858"/>
                                      <a:pt x="4327" y="12997"/>
                                    </a:cubicBezTo>
                                    <a:cubicBezTo>
                                      <a:pt x="4355" y="13321"/>
                                      <a:pt x="4346" y="13413"/>
                                      <a:pt x="4309" y="13275"/>
                                    </a:cubicBezTo>
                                    <a:close/>
                                    <a:moveTo>
                                      <a:pt x="4383" y="13275"/>
                                    </a:moveTo>
                                    <a:cubicBezTo>
                                      <a:pt x="4355" y="13228"/>
                                      <a:pt x="4290" y="12627"/>
                                      <a:pt x="4309" y="12627"/>
                                    </a:cubicBezTo>
                                    <a:cubicBezTo>
                                      <a:pt x="4309" y="12627"/>
                                      <a:pt x="4327" y="12627"/>
                                      <a:pt x="4346" y="12673"/>
                                    </a:cubicBezTo>
                                    <a:cubicBezTo>
                                      <a:pt x="4365" y="12720"/>
                                      <a:pt x="4374" y="12766"/>
                                      <a:pt x="4374" y="12812"/>
                                    </a:cubicBezTo>
                                    <a:cubicBezTo>
                                      <a:pt x="4374" y="12858"/>
                                      <a:pt x="4383" y="12951"/>
                                      <a:pt x="4402" y="13090"/>
                                    </a:cubicBezTo>
                                    <a:cubicBezTo>
                                      <a:pt x="4421" y="13228"/>
                                      <a:pt x="4411" y="13321"/>
                                      <a:pt x="4383" y="13275"/>
                                    </a:cubicBezTo>
                                    <a:close/>
                                    <a:moveTo>
                                      <a:pt x="4467" y="12766"/>
                                    </a:moveTo>
                                    <a:cubicBezTo>
                                      <a:pt x="4439" y="12673"/>
                                      <a:pt x="4439" y="12673"/>
                                      <a:pt x="4448" y="12812"/>
                                    </a:cubicBezTo>
                                    <a:cubicBezTo>
                                      <a:pt x="4467" y="13043"/>
                                      <a:pt x="4448" y="12997"/>
                                      <a:pt x="4411" y="12766"/>
                                    </a:cubicBezTo>
                                    <a:lnTo>
                                      <a:pt x="4383" y="12581"/>
                                    </a:lnTo>
                                    <a:lnTo>
                                      <a:pt x="4430" y="12534"/>
                                    </a:lnTo>
                                    <a:cubicBezTo>
                                      <a:pt x="4523" y="12488"/>
                                      <a:pt x="4569" y="12488"/>
                                      <a:pt x="4579" y="12581"/>
                                    </a:cubicBezTo>
                                    <a:cubicBezTo>
                                      <a:pt x="4588" y="12673"/>
                                      <a:pt x="4551" y="12858"/>
                                      <a:pt x="4523" y="12858"/>
                                    </a:cubicBezTo>
                                    <a:cubicBezTo>
                                      <a:pt x="4514" y="12858"/>
                                      <a:pt x="4486" y="12812"/>
                                      <a:pt x="4467" y="12766"/>
                                    </a:cubicBezTo>
                                    <a:close/>
                                    <a:moveTo>
                                      <a:pt x="4495" y="13830"/>
                                    </a:moveTo>
                                    <a:cubicBezTo>
                                      <a:pt x="4495" y="13783"/>
                                      <a:pt x="4504" y="13737"/>
                                      <a:pt x="4514" y="13737"/>
                                    </a:cubicBezTo>
                                    <a:cubicBezTo>
                                      <a:pt x="4532" y="13737"/>
                                      <a:pt x="4541" y="13783"/>
                                      <a:pt x="4541" y="13876"/>
                                    </a:cubicBezTo>
                                    <a:cubicBezTo>
                                      <a:pt x="4541" y="13968"/>
                                      <a:pt x="4504" y="13968"/>
                                      <a:pt x="4495" y="13830"/>
                                    </a:cubicBezTo>
                                    <a:close/>
                                    <a:moveTo>
                                      <a:pt x="4579" y="14477"/>
                                    </a:moveTo>
                                    <a:cubicBezTo>
                                      <a:pt x="4569" y="14523"/>
                                      <a:pt x="4560" y="14523"/>
                                      <a:pt x="4551" y="14477"/>
                                    </a:cubicBezTo>
                                    <a:cubicBezTo>
                                      <a:pt x="4541" y="14431"/>
                                      <a:pt x="4541" y="14385"/>
                                      <a:pt x="4551" y="14338"/>
                                    </a:cubicBezTo>
                                    <a:cubicBezTo>
                                      <a:pt x="4560" y="14292"/>
                                      <a:pt x="4569" y="14292"/>
                                      <a:pt x="4579" y="14338"/>
                                    </a:cubicBezTo>
                                    <a:cubicBezTo>
                                      <a:pt x="4579" y="14385"/>
                                      <a:pt x="4588" y="14431"/>
                                      <a:pt x="4579" y="14477"/>
                                    </a:cubicBezTo>
                                    <a:close/>
                                    <a:moveTo>
                                      <a:pt x="4616" y="13090"/>
                                    </a:moveTo>
                                    <a:cubicBezTo>
                                      <a:pt x="4607" y="13090"/>
                                      <a:pt x="4607" y="13136"/>
                                      <a:pt x="4616" y="13182"/>
                                    </a:cubicBezTo>
                                    <a:cubicBezTo>
                                      <a:pt x="4625" y="13275"/>
                                      <a:pt x="4616" y="13275"/>
                                      <a:pt x="4579" y="13228"/>
                                    </a:cubicBezTo>
                                    <a:cubicBezTo>
                                      <a:pt x="4541" y="13182"/>
                                      <a:pt x="4532" y="13182"/>
                                      <a:pt x="4541" y="13275"/>
                                    </a:cubicBezTo>
                                    <a:cubicBezTo>
                                      <a:pt x="4551" y="13413"/>
                                      <a:pt x="4532" y="13413"/>
                                      <a:pt x="4504" y="13321"/>
                                    </a:cubicBezTo>
                                    <a:cubicBezTo>
                                      <a:pt x="4486" y="13275"/>
                                      <a:pt x="4486" y="13228"/>
                                      <a:pt x="4504" y="13182"/>
                                    </a:cubicBezTo>
                                    <a:cubicBezTo>
                                      <a:pt x="4523" y="13136"/>
                                      <a:pt x="4635" y="12905"/>
                                      <a:pt x="4644" y="12905"/>
                                    </a:cubicBezTo>
                                    <a:cubicBezTo>
                                      <a:pt x="4644" y="12905"/>
                                      <a:pt x="4644" y="12951"/>
                                      <a:pt x="4635" y="12997"/>
                                    </a:cubicBezTo>
                                    <a:cubicBezTo>
                                      <a:pt x="4625" y="13043"/>
                                      <a:pt x="4625" y="13090"/>
                                      <a:pt x="4616" y="13090"/>
                                    </a:cubicBezTo>
                                    <a:close/>
                                    <a:moveTo>
                                      <a:pt x="4672" y="15078"/>
                                    </a:moveTo>
                                    <a:cubicBezTo>
                                      <a:pt x="4662" y="15078"/>
                                      <a:pt x="4653" y="15032"/>
                                      <a:pt x="4644" y="15032"/>
                                    </a:cubicBezTo>
                                    <a:cubicBezTo>
                                      <a:pt x="4635" y="14986"/>
                                      <a:pt x="4644" y="14986"/>
                                      <a:pt x="4653" y="14986"/>
                                    </a:cubicBezTo>
                                    <a:cubicBezTo>
                                      <a:pt x="4662" y="14986"/>
                                      <a:pt x="4672" y="15032"/>
                                      <a:pt x="4681" y="15032"/>
                                    </a:cubicBezTo>
                                    <a:cubicBezTo>
                                      <a:pt x="4681" y="15078"/>
                                      <a:pt x="4672" y="15078"/>
                                      <a:pt x="4672" y="15078"/>
                                    </a:cubicBezTo>
                                    <a:close/>
                                    <a:moveTo>
                                      <a:pt x="4681" y="13830"/>
                                    </a:moveTo>
                                    <a:cubicBezTo>
                                      <a:pt x="4672" y="13830"/>
                                      <a:pt x="4662" y="13783"/>
                                      <a:pt x="4662" y="13783"/>
                                    </a:cubicBezTo>
                                    <a:cubicBezTo>
                                      <a:pt x="4662" y="13737"/>
                                      <a:pt x="4662" y="13737"/>
                                      <a:pt x="4672" y="13737"/>
                                    </a:cubicBezTo>
                                    <a:cubicBezTo>
                                      <a:pt x="4681" y="13737"/>
                                      <a:pt x="4681" y="13783"/>
                                      <a:pt x="4690" y="13783"/>
                                    </a:cubicBezTo>
                                    <a:cubicBezTo>
                                      <a:pt x="4700" y="13783"/>
                                      <a:pt x="4690" y="13830"/>
                                      <a:pt x="4681" y="13830"/>
                                    </a:cubicBezTo>
                                    <a:close/>
                                    <a:moveTo>
                                      <a:pt x="4690" y="13552"/>
                                    </a:moveTo>
                                    <a:cubicBezTo>
                                      <a:pt x="4700" y="13506"/>
                                      <a:pt x="4700" y="13506"/>
                                      <a:pt x="4709" y="13506"/>
                                    </a:cubicBezTo>
                                    <a:cubicBezTo>
                                      <a:pt x="4709" y="13506"/>
                                      <a:pt x="4718" y="13552"/>
                                      <a:pt x="4718" y="13552"/>
                                    </a:cubicBezTo>
                                    <a:cubicBezTo>
                                      <a:pt x="4718" y="13598"/>
                                      <a:pt x="4709" y="13598"/>
                                      <a:pt x="4700" y="13598"/>
                                    </a:cubicBezTo>
                                    <a:cubicBezTo>
                                      <a:pt x="4690" y="13598"/>
                                      <a:pt x="4681" y="13552"/>
                                      <a:pt x="4690" y="13552"/>
                                    </a:cubicBezTo>
                                    <a:close/>
                                    <a:moveTo>
                                      <a:pt x="4765" y="15495"/>
                                    </a:moveTo>
                                    <a:cubicBezTo>
                                      <a:pt x="4718" y="15448"/>
                                      <a:pt x="4709" y="15356"/>
                                      <a:pt x="4756" y="15356"/>
                                    </a:cubicBezTo>
                                    <a:cubicBezTo>
                                      <a:pt x="4783" y="15356"/>
                                      <a:pt x="4793" y="15402"/>
                                      <a:pt x="4793" y="15448"/>
                                    </a:cubicBezTo>
                                    <a:cubicBezTo>
                                      <a:pt x="4793" y="15495"/>
                                      <a:pt x="4783" y="15495"/>
                                      <a:pt x="4765" y="15495"/>
                                    </a:cubicBezTo>
                                    <a:close/>
                                    <a:moveTo>
                                      <a:pt x="4793" y="13552"/>
                                    </a:moveTo>
                                    <a:cubicBezTo>
                                      <a:pt x="4783" y="13552"/>
                                      <a:pt x="4783" y="13598"/>
                                      <a:pt x="4783" y="13645"/>
                                    </a:cubicBezTo>
                                    <a:cubicBezTo>
                                      <a:pt x="4783" y="13691"/>
                                      <a:pt x="4783" y="13783"/>
                                      <a:pt x="4774" y="13876"/>
                                    </a:cubicBezTo>
                                    <a:cubicBezTo>
                                      <a:pt x="4765" y="13968"/>
                                      <a:pt x="4765" y="14015"/>
                                      <a:pt x="4774" y="14015"/>
                                    </a:cubicBezTo>
                                    <a:cubicBezTo>
                                      <a:pt x="4783" y="14015"/>
                                      <a:pt x="4793" y="13968"/>
                                      <a:pt x="4793" y="13922"/>
                                    </a:cubicBezTo>
                                    <a:cubicBezTo>
                                      <a:pt x="4793" y="13876"/>
                                      <a:pt x="4802" y="13922"/>
                                      <a:pt x="4802" y="14061"/>
                                    </a:cubicBezTo>
                                    <a:cubicBezTo>
                                      <a:pt x="4802" y="14292"/>
                                      <a:pt x="4774" y="14385"/>
                                      <a:pt x="4765" y="14200"/>
                                    </a:cubicBezTo>
                                    <a:cubicBezTo>
                                      <a:pt x="4756" y="14107"/>
                                      <a:pt x="4756" y="14061"/>
                                      <a:pt x="4728" y="14153"/>
                                    </a:cubicBezTo>
                                    <a:cubicBezTo>
                                      <a:pt x="4709" y="14200"/>
                                      <a:pt x="4700" y="14200"/>
                                      <a:pt x="4709" y="14107"/>
                                    </a:cubicBezTo>
                                    <a:cubicBezTo>
                                      <a:pt x="4718" y="14061"/>
                                      <a:pt x="4709" y="14015"/>
                                      <a:pt x="4709" y="14015"/>
                                    </a:cubicBezTo>
                                    <a:cubicBezTo>
                                      <a:pt x="4690" y="14015"/>
                                      <a:pt x="4690" y="13968"/>
                                      <a:pt x="4709" y="13783"/>
                                    </a:cubicBezTo>
                                    <a:cubicBezTo>
                                      <a:pt x="4718" y="13691"/>
                                      <a:pt x="4728" y="13598"/>
                                      <a:pt x="4728" y="13552"/>
                                    </a:cubicBezTo>
                                    <a:cubicBezTo>
                                      <a:pt x="4728" y="13506"/>
                                      <a:pt x="4737" y="13506"/>
                                      <a:pt x="4737" y="13506"/>
                                    </a:cubicBezTo>
                                    <a:cubicBezTo>
                                      <a:pt x="4746" y="13506"/>
                                      <a:pt x="4746" y="13460"/>
                                      <a:pt x="4746" y="13413"/>
                                    </a:cubicBezTo>
                                    <a:cubicBezTo>
                                      <a:pt x="4746" y="13367"/>
                                      <a:pt x="4765" y="13228"/>
                                      <a:pt x="4783" y="13136"/>
                                    </a:cubicBezTo>
                                    <a:cubicBezTo>
                                      <a:pt x="4811" y="12997"/>
                                      <a:pt x="4830" y="12951"/>
                                      <a:pt x="4849" y="12997"/>
                                    </a:cubicBezTo>
                                    <a:cubicBezTo>
                                      <a:pt x="4867" y="13043"/>
                                      <a:pt x="4877" y="13089"/>
                                      <a:pt x="4877" y="13136"/>
                                    </a:cubicBezTo>
                                    <a:cubicBezTo>
                                      <a:pt x="4877" y="13182"/>
                                      <a:pt x="4858" y="13182"/>
                                      <a:pt x="4849" y="13182"/>
                                    </a:cubicBezTo>
                                    <a:cubicBezTo>
                                      <a:pt x="4830" y="13182"/>
                                      <a:pt x="4821" y="13182"/>
                                      <a:pt x="4821" y="13182"/>
                                    </a:cubicBezTo>
                                    <a:cubicBezTo>
                                      <a:pt x="4821" y="13228"/>
                                      <a:pt x="4830" y="13228"/>
                                      <a:pt x="4839" y="13228"/>
                                    </a:cubicBezTo>
                                    <a:cubicBezTo>
                                      <a:pt x="4849" y="13228"/>
                                      <a:pt x="4858" y="13274"/>
                                      <a:pt x="4858" y="13274"/>
                                    </a:cubicBezTo>
                                    <a:cubicBezTo>
                                      <a:pt x="4858" y="13321"/>
                                      <a:pt x="4849" y="13321"/>
                                      <a:pt x="4830" y="13321"/>
                                    </a:cubicBezTo>
                                    <a:cubicBezTo>
                                      <a:pt x="4811" y="13321"/>
                                      <a:pt x="4802" y="13321"/>
                                      <a:pt x="4802" y="13367"/>
                                    </a:cubicBezTo>
                                    <a:cubicBezTo>
                                      <a:pt x="4811" y="13506"/>
                                      <a:pt x="4802" y="13552"/>
                                      <a:pt x="4793" y="13552"/>
                                    </a:cubicBezTo>
                                    <a:close/>
                                    <a:moveTo>
                                      <a:pt x="4811" y="13691"/>
                                    </a:moveTo>
                                    <a:cubicBezTo>
                                      <a:pt x="4811" y="13598"/>
                                      <a:pt x="4821" y="13506"/>
                                      <a:pt x="4839" y="13460"/>
                                    </a:cubicBezTo>
                                    <a:cubicBezTo>
                                      <a:pt x="4886" y="13367"/>
                                      <a:pt x="4895" y="13413"/>
                                      <a:pt x="4867" y="13506"/>
                                    </a:cubicBezTo>
                                    <a:cubicBezTo>
                                      <a:pt x="4858" y="13552"/>
                                      <a:pt x="4849" y="13645"/>
                                      <a:pt x="4849" y="13737"/>
                                    </a:cubicBezTo>
                                    <a:cubicBezTo>
                                      <a:pt x="4858" y="13968"/>
                                      <a:pt x="4821" y="13922"/>
                                      <a:pt x="4811" y="13691"/>
                                    </a:cubicBezTo>
                                    <a:close/>
                                    <a:moveTo>
                                      <a:pt x="4932" y="14708"/>
                                    </a:moveTo>
                                    <a:lnTo>
                                      <a:pt x="4932" y="14708"/>
                                    </a:lnTo>
                                    <a:cubicBezTo>
                                      <a:pt x="4914" y="14755"/>
                                      <a:pt x="4904" y="14662"/>
                                      <a:pt x="4914" y="14616"/>
                                    </a:cubicBezTo>
                                    <a:cubicBezTo>
                                      <a:pt x="4923" y="14570"/>
                                      <a:pt x="4923" y="14570"/>
                                      <a:pt x="4932" y="14616"/>
                                    </a:cubicBezTo>
                                    <a:cubicBezTo>
                                      <a:pt x="4942" y="14662"/>
                                      <a:pt x="4932" y="14708"/>
                                      <a:pt x="4932" y="14708"/>
                                    </a:cubicBezTo>
                                    <a:close/>
                                    <a:moveTo>
                                      <a:pt x="4932" y="14246"/>
                                    </a:moveTo>
                                    <a:cubicBezTo>
                                      <a:pt x="4923" y="14246"/>
                                      <a:pt x="4923" y="14292"/>
                                      <a:pt x="4923" y="14338"/>
                                    </a:cubicBezTo>
                                    <a:cubicBezTo>
                                      <a:pt x="4923" y="14477"/>
                                      <a:pt x="4886" y="14616"/>
                                      <a:pt x="4849" y="14570"/>
                                    </a:cubicBezTo>
                                    <a:cubicBezTo>
                                      <a:pt x="4821" y="14523"/>
                                      <a:pt x="4821" y="14292"/>
                                      <a:pt x="4839" y="14107"/>
                                    </a:cubicBezTo>
                                    <a:cubicBezTo>
                                      <a:pt x="4849" y="14015"/>
                                      <a:pt x="4877" y="13968"/>
                                      <a:pt x="4914" y="13968"/>
                                    </a:cubicBezTo>
                                    <a:cubicBezTo>
                                      <a:pt x="4960" y="13968"/>
                                      <a:pt x="4960" y="13968"/>
                                      <a:pt x="4932" y="13922"/>
                                    </a:cubicBezTo>
                                    <a:cubicBezTo>
                                      <a:pt x="4877" y="13876"/>
                                      <a:pt x="4877" y="13876"/>
                                      <a:pt x="4923" y="13645"/>
                                    </a:cubicBezTo>
                                    <a:cubicBezTo>
                                      <a:pt x="4951" y="13506"/>
                                      <a:pt x="4960" y="13460"/>
                                      <a:pt x="4988" y="13552"/>
                                    </a:cubicBezTo>
                                    <a:cubicBezTo>
                                      <a:pt x="5007" y="13598"/>
                                      <a:pt x="5025" y="13645"/>
                                      <a:pt x="5025" y="13645"/>
                                    </a:cubicBezTo>
                                    <a:cubicBezTo>
                                      <a:pt x="5035" y="13783"/>
                                      <a:pt x="4951" y="14246"/>
                                      <a:pt x="4932" y="14246"/>
                                    </a:cubicBezTo>
                                    <a:close/>
                                    <a:moveTo>
                                      <a:pt x="4960" y="14385"/>
                                    </a:moveTo>
                                    <a:cubicBezTo>
                                      <a:pt x="4970" y="14385"/>
                                      <a:pt x="4988" y="14431"/>
                                      <a:pt x="4998" y="14431"/>
                                    </a:cubicBezTo>
                                    <a:cubicBezTo>
                                      <a:pt x="5007" y="14477"/>
                                      <a:pt x="5016" y="14477"/>
                                      <a:pt x="5007" y="14477"/>
                                    </a:cubicBezTo>
                                    <a:cubicBezTo>
                                      <a:pt x="4998" y="14477"/>
                                      <a:pt x="4979" y="14431"/>
                                      <a:pt x="4970" y="14431"/>
                                    </a:cubicBezTo>
                                    <a:cubicBezTo>
                                      <a:pt x="4960" y="14385"/>
                                      <a:pt x="4951" y="14385"/>
                                      <a:pt x="4960" y="14385"/>
                                    </a:cubicBezTo>
                                    <a:close/>
                                    <a:moveTo>
                                      <a:pt x="5081" y="14662"/>
                                    </a:moveTo>
                                    <a:cubicBezTo>
                                      <a:pt x="5081" y="14662"/>
                                      <a:pt x="5063" y="14708"/>
                                      <a:pt x="5025" y="14708"/>
                                    </a:cubicBezTo>
                                    <a:cubicBezTo>
                                      <a:pt x="4979" y="14708"/>
                                      <a:pt x="4970" y="14708"/>
                                      <a:pt x="4970" y="14616"/>
                                    </a:cubicBezTo>
                                    <a:cubicBezTo>
                                      <a:pt x="4970" y="14570"/>
                                      <a:pt x="4979" y="14523"/>
                                      <a:pt x="5007" y="14523"/>
                                    </a:cubicBezTo>
                                    <a:cubicBezTo>
                                      <a:pt x="5063" y="14523"/>
                                      <a:pt x="5081" y="14523"/>
                                      <a:pt x="5081" y="14477"/>
                                    </a:cubicBezTo>
                                    <a:cubicBezTo>
                                      <a:pt x="5081" y="14431"/>
                                      <a:pt x="5091" y="14431"/>
                                      <a:pt x="5109" y="14431"/>
                                    </a:cubicBezTo>
                                    <a:cubicBezTo>
                                      <a:pt x="5137" y="14431"/>
                                      <a:pt x="5137" y="14431"/>
                                      <a:pt x="5109" y="14523"/>
                                    </a:cubicBezTo>
                                    <a:cubicBezTo>
                                      <a:pt x="5091" y="14570"/>
                                      <a:pt x="5072" y="14616"/>
                                      <a:pt x="5081" y="14662"/>
                                    </a:cubicBezTo>
                                    <a:close/>
                                    <a:moveTo>
                                      <a:pt x="5118" y="15032"/>
                                    </a:moveTo>
                                    <a:cubicBezTo>
                                      <a:pt x="5165" y="14986"/>
                                      <a:pt x="5286" y="15032"/>
                                      <a:pt x="5295" y="15078"/>
                                    </a:cubicBezTo>
                                    <a:cubicBezTo>
                                      <a:pt x="5305" y="15078"/>
                                      <a:pt x="5277" y="15171"/>
                                      <a:pt x="5249" y="15217"/>
                                    </a:cubicBezTo>
                                    <a:cubicBezTo>
                                      <a:pt x="5202" y="15310"/>
                                      <a:pt x="5184" y="15310"/>
                                      <a:pt x="5146" y="15263"/>
                                    </a:cubicBezTo>
                                    <a:cubicBezTo>
                                      <a:pt x="5100" y="15171"/>
                                      <a:pt x="5081" y="15078"/>
                                      <a:pt x="5118" y="15032"/>
                                    </a:cubicBezTo>
                                    <a:close/>
                                    <a:moveTo>
                                      <a:pt x="5528" y="15078"/>
                                    </a:moveTo>
                                    <a:cubicBezTo>
                                      <a:pt x="5565" y="14940"/>
                                      <a:pt x="5574" y="14986"/>
                                      <a:pt x="5547" y="15217"/>
                                    </a:cubicBezTo>
                                    <a:cubicBezTo>
                                      <a:pt x="5528" y="15356"/>
                                      <a:pt x="5500" y="15448"/>
                                      <a:pt x="5491" y="15448"/>
                                    </a:cubicBezTo>
                                    <a:cubicBezTo>
                                      <a:pt x="5481" y="15448"/>
                                      <a:pt x="5463" y="15448"/>
                                      <a:pt x="5463" y="15541"/>
                                    </a:cubicBezTo>
                                    <a:cubicBezTo>
                                      <a:pt x="5454" y="15633"/>
                                      <a:pt x="5444" y="15680"/>
                                      <a:pt x="5407" y="15680"/>
                                    </a:cubicBezTo>
                                    <a:cubicBezTo>
                                      <a:pt x="5379" y="15680"/>
                                      <a:pt x="5370" y="15680"/>
                                      <a:pt x="5379" y="15726"/>
                                    </a:cubicBezTo>
                                    <a:cubicBezTo>
                                      <a:pt x="5388" y="15772"/>
                                      <a:pt x="5398" y="15772"/>
                                      <a:pt x="5388" y="15818"/>
                                    </a:cubicBezTo>
                                    <a:cubicBezTo>
                                      <a:pt x="5379" y="15911"/>
                                      <a:pt x="5239" y="15865"/>
                                      <a:pt x="5184" y="15772"/>
                                    </a:cubicBezTo>
                                    <a:cubicBezTo>
                                      <a:pt x="5137" y="15680"/>
                                      <a:pt x="5146" y="15680"/>
                                      <a:pt x="5202" y="15633"/>
                                    </a:cubicBezTo>
                                    <a:cubicBezTo>
                                      <a:pt x="5212" y="15633"/>
                                      <a:pt x="5230" y="15587"/>
                                      <a:pt x="5239" y="15587"/>
                                    </a:cubicBezTo>
                                    <a:cubicBezTo>
                                      <a:pt x="5249" y="15541"/>
                                      <a:pt x="5258" y="15587"/>
                                      <a:pt x="5258" y="15633"/>
                                    </a:cubicBezTo>
                                    <a:cubicBezTo>
                                      <a:pt x="5258" y="15680"/>
                                      <a:pt x="5267" y="15680"/>
                                      <a:pt x="5277" y="15633"/>
                                    </a:cubicBezTo>
                                    <a:cubicBezTo>
                                      <a:pt x="5286" y="15587"/>
                                      <a:pt x="5323" y="15495"/>
                                      <a:pt x="5360" y="15402"/>
                                    </a:cubicBezTo>
                                    <a:lnTo>
                                      <a:pt x="5426" y="15263"/>
                                    </a:lnTo>
                                    <a:lnTo>
                                      <a:pt x="5407" y="15402"/>
                                    </a:lnTo>
                                    <a:cubicBezTo>
                                      <a:pt x="5388" y="15541"/>
                                      <a:pt x="5388" y="15541"/>
                                      <a:pt x="5426" y="15402"/>
                                    </a:cubicBezTo>
                                    <a:cubicBezTo>
                                      <a:pt x="5444" y="15310"/>
                                      <a:pt x="5472" y="15263"/>
                                      <a:pt x="5481" y="15263"/>
                                    </a:cubicBezTo>
                                    <a:cubicBezTo>
                                      <a:pt x="5491" y="15263"/>
                                      <a:pt x="5491" y="15263"/>
                                      <a:pt x="5481" y="15263"/>
                                    </a:cubicBezTo>
                                    <a:cubicBezTo>
                                      <a:pt x="5472" y="15171"/>
                                      <a:pt x="5528" y="14801"/>
                                      <a:pt x="5556" y="14801"/>
                                    </a:cubicBezTo>
                                    <a:cubicBezTo>
                                      <a:pt x="5565" y="14801"/>
                                      <a:pt x="5584" y="14801"/>
                                      <a:pt x="5584" y="14847"/>
                                    </a:cubicBezTo>
                                    <a:cubicBezTo>
                                      <a:pt x="5584" y="14893"/>
                                      <a:pt x="5565" y="14940"/>
                                      <a:pt x="5547" y="15032"/>
                                    </a:cubicBezTo>
                                    <a:cubicBezTo>
                                      <a:pt x="5519" y="15078"/>
                                      <a:pt x="5519" y="15078"/>
                                      <a:pt x="5528" y="15078"/>
                                    </a:cubicBezTo>
                                    <a:close/>
                                    <a:moveTo>
                                      <a:pt x="5593" y="13876"/>
                                    </a:moveTo>
                                    <a:cubicBezTo>
                                      <a:pt x="5593" y="13922"/>
                                      <a:pt x="5574" y="13968"/>
                                      <a:pt x="5556" y="14015"/>
                                    </a:cubicBezTo>
                                    <a:cubicBezTo>
                                      <a:pt x="5528" y="14015"/>
                                      <a:pt x="5528" y="14015"/>
                                      <a:pt x="5547" y="13922"/>
                                    </a:cubicBezTo>
                                    <a:cubicBezTo>
                                      <a:pt x="5574" y="13737"/>
                                      <a:pt x="5593" y="13737"/>
                                      <a:pt x="5593" y="13876"/>
                                    </a:cubicBezTo>
                                    <a:close/>
                                    <a:moveTo>
                                      <a:pt x="5565" y="12997"/>
                                    </a:moveTo>
                                    <a:cubicBezTo>
                                      <a:pt x="5556" y="12997"/>
                                      <a:pt x="5537" y="12951"/>
                                      <a:pt x="5537" y="12951"/>
                                    </a:cubicBezTo>
                                    <a:cubicBezTo>
                                      <a:pt x="5537" y="12905"/>
                                      <a:pt x="5547" y="12905"/>
                                      <a:pt x="5565" y="12905"/>
                                    </a:cubicBezTo>
                                    <a:cubicBezTo>
                                      <a:pt x="5574" y="12905"/>
                                      <a:pt x="5593" y="12951"/>
                                      <a:pt x="5593" y="12951"/>
                                    </a:cubicBezTo>
                                    <a:cubicBezTo>
                                      <a:pt x="5593" y="12951"/>
                                      <a:pt x="5584" y="12997"/>
                                      <a:pt x="5565" y="12997"/>
                                    </a:cubicBezTo>
                                    <a:close/>
                                    <a:moveTo>
                                      <a:pt x="5668" y="13830"/>
                                    </a:moveTo>
                                    <a:cubicBezTo>
                                      <a:pt x="5658" y="13830"/>
                                      <a:pt x="5649" y="13783"/>
                                      <a:pt x="5649" y="13783"/>
                                    </a:cubicBezTo>
                                    <a:cubicBezTo>
                                      <a:pt x="5649" y="13783"/>
                                      <a:pt x="5658" y="13737"/>
                                      <a:pt x="5668" y="13737"/>
                                    </a:cubicBezTo>
                                    <a:cubicBezTo>
                                      <a:pt x="5677" y="13737"/>
                                      <a:pt x="5686" y="13783"/>
                                      <a:pt x="5686" y="13783"/>
                                    </a:cubicBezTo>
                                    <a:cubicBezTo>
                                      <a:pt x="5686" y="13783"/>
                                      <a:pt x="5677" y="13830"/>
                                      <a:pt x="5668" y="13830"/>
                                    </a:cubicBezTo>
                                    <a:close/>
                                    <a:moveTo>
                                      <a:pt x="5779" y="13321"/>
                                    </a:moveTo>
                                    <a:cubicBezTo>
                                      <a:pt x="5770" y="13506"/>
                                      <a:pt x="5723" y="13691"/>
                                      <a:pt x="5695" y="13598"/>
                                    </a:cubicBezTo>
                                    <a:cubicBezTo>
                                      <a:pt x="5677" y="13552"/>
                                      <a:pt x="5677" y="13552"/>
                                      <a:pt x="5677" y="13598"/>
                                    </a:cubicBezTo>
                                    <a:cubicBezTo>
                                      <a:pt x="5677" y="13645"/>
                                      <a:pt x="5668" y="13645"/>
                                      <a:pt x="5649" y="13645"/>
                                    </a:cubicBezTo>
                                    <a:cubicBezTo>
                                      <a:pt x="5640" y="13645"/>
                                      <a:pt x="5621" y="13645"/>
                                      <a:pt x="5621" y="13691"/>
                                    </a:cubicBezTo>
                                    <a:cubicBezTo>
                                      <a:pt x="5621" y="13737"/>
                                      <a:pt x="5612" y="13737"/>
                                      <a:pt x="5602" y="13737"/>
                                    </a:cubicBezTo>
                                    <a:cubicBezTo>
                                      <a:pt x="5565" y="13737"/>
                                      <a:pt x="5630" y="13460"/>
                                      <a:pt x="5695" y="13321"/>
                                    </a:cubicBezTo>
                                    <a:cubicBezTo>
                                      <a:pt x="5779" y="13136"/>
                                      <a:pt x="5779" y="13136"/>
                                      <a:pt x="5779" y="13321"/>
                                    </a:cubicBezTo>
                                    <a:close/>
                                    <a:moveTo>
                                      <a:pt x="5835" y="12627"/>
                                    </a:moveTo>
                                    <a:cubicBezTo>
                                      <a:pt x="5826" y="12673"/>
                                      <a:pt x="5816" y="12720"/>
                                      <a:pt x="5807" y="12766"/>
                                    </a:cubicBezTo>
                                    <a:cubicBezTo>
                                      <a:pt x="5798" y="12858"/>
                                      <a:pt x="5751" y="12951"/>
                                      <a:pt x="5733" y="12904"/>
                                    </a:cubicBezTo>
                                    <a:cubicBezTo>
                                      <a:pt x="5714" y="12858"/>
                                      <a:pt x="5770" y="12581"/>
                                      <a:pt x="5807" y="12581"/>
                                    </a:cubicBezTo>
                                    <a:cubicBezTo>
                                      <a:pt x="5835" y="12581"/>
                                      <a:pt x="5844" y="12581"/>
                                      <a:pt x="5835" y="12627"/>
                                    </a:cubicBezTo>
                                    <a:close/>
                                    <a:moveTo>
                                      <a:pt x="5835" y="12534"/>
                                    </a:moveTo>
                                    <a:cubicBezTo>
                                      <a:pt x="5789" y="12534"/>
                                      <a:pt x="5789" y="12442"/>
                                      <a:pt x="5826" y="12396"/>
                                    </a:cubicBezTo>
                                    <a:cubicBezTo>
                                      <a:pt x="5854" y="12349"/>
                                      <a:pt x="5854" y="12349"/>
                                      <a:pt x="5835" y="12303"/>
                                    </a:cubicBezTo>
                                    <a:cubicBezTo>
                                      <a:pt x="5826" y="12257"/>
                                      <a:pt x="5816" y="12257"/>
                                      <a:pt x="5835" y="12257"/>
                                    </a:cubicBezTo>
                                    <a:cubicBezTo>
                                      <a:pt x="5844" y="12257"/>
                                      <a:pt x="5863" y="12303"/>
                                      <a:pt x="5872" y="12349"/>
                                    </a:cubicBezTo>
                                    <a:cubicBezTo>
                                      <a:pt x="5910" y="12396"/>
                                      <a:pt x="5891" y="12534"/>
                                      <a:pt x="5835" y="12534"/>
                                    </a:cubicBezTo>
                                    <a:close/>
                                    <a:moveTo>
                                      <a:pt x="5882" y="12026"/>
                                    </a:moveTo>
                                    <a:cubicBezTo>
                                      <a:pt x="5882" y="12026"/>
                                      <a:pt x="5882" y="11979"/>
                                      <a:pt x="5882" y="11933"/>
                                    </a:cubicBezTo>
                                    <a:cubicBezTo>
                                      <a:pt x="5891" y="11841"/>
                                      <a:pt x="5956" y="11841"/>
                                      <a:pt x="5956" y="11933"/>
                                    </a:cubicBezTo>
                                    <a:cubicBezTo>
                                      <a:pt x="5956" y="11979"/>
                                      <a:pt x="5891" y="12026"/>
                                      <a:pt x="5882" y="12026"/>
                                    </a:cubicBezTo>
                                    <a:close/>
                                    <a:moveTo>
                                      <a:pt x="5947" y="12627"/>
                                    </a:moveTo>
                                    <a:cubicBezTo>
                                      <a:pt x="5947" y="12581"/>
                                      <a:pt x="5956" y="12581"/>
                                      <a:pt x="5965" y="12581"/>
                                    </a:cubicBezTo>
                                    <a:cubicBezTo>
                                      <a:pt x="5975" y="12581"/>
                                      <a:pt x="5984" y="12581"/>
                                      <a:pt x="5984" y="12627"/>
                                    </a:cubicBezTo>
                                    <a:cubicBezTo>
                                      <a:pt x="5984" y="12627"/>
                                      <a:pt x="5975" y="12673"/>
                                      <a:pt x="5965" y="12673"/>
                                    </a:cubicBezTo>
                                    <a:cubicBezTo>
                                      <a:pt x="5947" y="12673"/>
                                      <a:pt x="5947" y="12673"/>
                                      <a:pt x="5947" y="12627"/>
                                    </a:cubicBezTo>
                                    <a:close/>
                                    <a:moveTo>
                                      <a:pt x="6272" y="13598"/>
                                    </a:moveTo>
                                    <a:cubicBezTo>
                                      <a:pt x="6263" y="13598"/>
                                      <a:pt x="6245" y="13552"/>
                                      <a:pt x="6245" y="13552"/>
                                    </a:cubicBezTo>
                                    <a:cubicBezTo>
                                      <a:pt x="6245" y="13506"/>
                                      <a:pt x="6226" y="13506"/>
                                      <a:pt x="6198" y="13506"/>
                                    </a:cubicBezTo>
                                    <a:cubicBezTo>
                                      <a:pt x="6170" y="13506"/>
                                      <a:pt x="6142" y="13506"/>
                                      <a:pt x="6133" y="13460"/>
                                    </a:cubicBezTo>
                                    <a:cubicBezTo>
                                      <a:pt x="6124" y="13413"/>
                                      <a:pt x="6105" y="13367"/>
                                      <a:pt x="6096" y="13413"/>
                                    </a:cubicBezTo>
                                    <a:cubicBezTo>
                                      <a:pt x="6086" y="13413"/>
                                      <a:pt x="6058" y="13367"/>
                                      <a:pt x="6031" y="13275"/>
                                    </a:cubicBezTo>
                                    <a:cubicBezTo>
                                      <a:pt x="6003" y="13182"/>
                                      <a:pt x="5984" y="13136"/>
                                      <a:pt x="5975" y="13136"/>
                                    </a:cubicBezTo>
                                    <a:cubicBezTo>
                                      <a:pt x="5937" y="13136"/>
                                      <a:pt x="5947" y="12997"/>
                                      <a:pt x="5984" y="12858"/>
                                    </a:cubicBezTo>
                                    <a:lnTo>
                                      <a:pt x="6031" y="12673"/>
                                    </a:lnTo>
                                    <a:lnTo>
                                      <a:pt x="6077" y="12812"/>
                                    </a:lnTo>
                                    <a:cubicBezTo>
                                      <a:pt x="6105" y="12905"/>
                                      <a:pt x="6114" y="12951"/>
                                      <a:pt x="6114" y="13043"/>
                                    </a:cubicBezTo>
                                    <a:cubicBezTo>
                                      <a:pt x="6105" y="13136"/>
                                      <a:pt x="6114" y="13136"/>
                                      <a:pt x="6124" y="13090"/>
                                    </a:cubicBezTo>
                                    <a:cubicBezTo>
                                      <a:pt x="6133" y="13043"/>
                                      <a:pt x="6142" y="13043"/>
                                      <a:pt x="6170" y="13136"/>
                                    </a:cubicBezTo>
                                    <a:cubicBezTo>
                                      <a:pt x="6189" y="13182"/>
                                      <a:pt x="6217" y="13275"/>
                                      <a:pt x="6226" y="13275"/>
                                    </a:cubicBezTo>
                                    <a:cubicBezTo>
                                      <a:pt x="6245" y="13275"/>
                                      <a:pt x="6263" y="13413"/>
                                      <a:pt x="6282" y="13506"/>
                                    </a:cubicBezTo>
                                    <a:cubicBezTo>
                                      <a:pt x="6291" y="13598"/>
                                      <a:pt x="6291" y="13598"/>
                                      <a:pt x="6272" y="13598"/>
                                    </a:cubicBezTo>
                                    <a:close/>
                                    <a:moveTo>
                                      <a:pt x="6338" y="13136"/>
                                    </a:moveTo>
                                    <a:cubicBezTo>
                                      <a:pt x="6328" y="13090"/>
                                      <a:pt x="6310" y="13090"/>
                                      <a:pt x="6300" y="13090"/>
                                    </a:cubicBezTo>
                                    <a:cubicBezTo>
                                      <a:pt x="6263" y="13090"/>
                                      <a:pt x="6263" y="13043"/>
                                      <a:pt x="6300" y="12858"/>
                                    </a:cubicBezTo>
                                    <a:cubicBezTo>
                                      <a:pt x="6338" y="12673"/>
                                      <a:pt x="6338" y="12581"/>
                                      <a:pt x="6310" y="12627"/>
                                    </a:cubicBezTo>
                                    <a:cubicBezTo>
                                      <a:pt x="6300" y="12627"/>
                                      <a:pt x="6291" y="12673"/>
                                      <a:pt x="6291" y="12720"/>
                                    </a:cubicBezTo>
                                    <a:cubicBezTo>
                                      <a:pt x="6291" y="12766"/>
                                      <a:pt x="6291" y="12812"/>
                                      <a:pt x="6272" y="12858"/>
                                    </a:cubicBezTo>
                                    <a:cubicBezTo>
                                      <a:pt x="6245" y="12951"/>
                                      <a:pt x="6245" y="12951"/>
                                      <a:pt x="6198" y="12720"/>
                                    </a:cubicBezTo>
                                    <a:cubicBezTo>
                                      <a:pt x="6142" y="12488"/>
                                      <a:pt x="6086" y="12396"/>
                                      <a:pt x="6124" y="12627"/>
                                    </a:cubicBezTo>
                                    <a:cubicBezTo>
                                      <a:pt x="6142" y="12720"/>
                                      <a:pt x="6142" y="12720"/>
                                      <a:pt x="6114" y="12627"/>
                                    </a:cubicBezTo>
                                    <a:cubicBezTo>
                                      <a:pt x="6077" y="12488"/>
                                      <a:pt x="6096" y="12349"/>
                                      <a:pt x="6179" y="12211"/>
                                    </a:cubicBezTo>
                                    <a:cubicBezTo>
                                      <a:pt x="6254" y="12072"/>
                                      <a:pt x="6272" y="12072"/>
                                      <a:pt x="6366" y="12257"/>
                                    </a:cubicBezTo>
                                    <a:lnTo>
                                      <a:pt x="6366" y="12257"/>
                                    </a:lnTo>
                                    <a:cubicBezTo>
                                      <a:pt x="6412" y="12349"/>
                                      <a:pt x="6421" y="12349"/>
                                      <a:pt x="6403" y="12488"/>
                                    </a:cubicBezTo>
                                    <a:cubicBezTo>
                                      <a:pt x="6384" y="12627"/>
                                      <a:pt x="6384" y="12627"/>
                                      <a:pt x="6412" y="12488"/>
                                    </a:cubicBezTo>
                                    <a:cubicBezTo>
                                      <a:pt x="6431" y="12396"/>
                                      <a:pt x="6459" y="12349"/>
                                      <a:pt x="6533" y="12349"/>
                                    </a:cubicBezTo>
                                    <a:cubicBezTo>
                                      <a:pt x="6598" y="12349"/>
                                      <a:pt x="6626" y="12349"/>
                                      <a:pt x="6635" y="12442"/>
                                    </a:cubicBezTo>
                                    <a:cubicBezTo>
                                      <a:pt x="6645" y="12488"/>
                                      <a:pt x="6626" y="12535"/>
                                      <a:pt x="6570" y="12488"/>
                                    </a:cubicBezTo>
                                    <a:cubicBezTo>
                                      <a:pt x="6533" y="12488"/>
                                      <a:pt x="6496" y="12488"/>
                                      <a:pt x="6496" y="12535"/>
                                    </a:cubicBezTo>
                                    <a:cubicBezTo>
                                      <a:pt x="6496" y="12581"/>
                                      <a:pt x="6505" y="12581"/>
                                      <a:pt x="6524" y="12581"/>
                                    </a:cubicBezTo>
                                    <a:cubicBezTo>
                                      <a:pt x="6533" y="12581"/>
                                      <a:pt x="6552" y="12627"/>
                                      <a:pt x="6552" y="12627"/>
                                    </a:cubicBezTo>
                                    <a:cubicBezTo>
                                      <a:pt x="6552" y="12673"/>
                                      <a:pt x="6570" y="12673"/>
                                      <a:pt x="6589" y="12627"/>
                                    </a:cubicBezTo>
                                    <a:cubicBezTo>
                                      <a:pt x="6645" y="12535"/>
                                      <a:pt x="6654" y="12535"/>
                                      <a:pt x="6645" y="12720"/>
                                    </a:cubicBezTo>
                                    <a:cubicBezTo>
                                      <a:pt x="6635" y="12812"/>
                                      <a:pt x="6645" y="12858"/>
                                      <a:pt x="6654" y="12812"/>
                                    </a:cubicBezTo>
                                    <a:cubicBezTo>
                                      <a:pt x="6663" y="12766"/>
                                      <a:pt x="6673" y="12720"/>
                                      <a:pt x="6673" y="12673"/>
                                    </a:cubicBezTo>
                                    <a:cubicBezTo>
                                      <a:pt x="6673" y="12581"/>
                                      <a:pt x="6710" y="12581"/>
                                      <a:pt x="6719" y="12673"/>
                                    </a:cubicBezTo>
                                    <a:cubicBezTo>
                                      <a:pt x="6728" y="12766"/>
                                      <a:pt x="6663" y="12997"/>
                                      <a:pt x="6626" y="12951"/>
                                    </a:cubicBezTo>
                                    <a:cubicBezTo>
                                      <a:pt x="6607" y="12951"/>
                                      <a:pt x="6598" y="12905"/>
                                      <a:pt x="6598" y="12858"/>
                                    </a:cubicBezTo>
                                    <a:cubicBezTo>
                                      <a:pt x="6598" y="12812"/>
                                      <a:pt x="6487" y="12812"/>
                                      <a:pt x="6477" y="12905"/>
                                    </a:cubicBezTo>
                                    <a:cubicBezTo>
                                      <a:pt x="6477" y="12905"/>
                                      <a:pt x="6487" y="12951"/>
                                      <a:pt x="6514" y="12951"/>
                                    </a:cubicBezTo>
                                    <a:cubicBezTo>
                                      <a:pt x="6533" y="12951"/>
                                      <a:pt x="6552" y="13043"/>
                                      <a:pt x="6542" y="13043"/>
                                    </a:cubicBezTo>
                                    <a:cubicBezTo>
                                      <a:pt x="6533" y="13182"/>
                                      <a:pt x="6347" y="13182"/>
                                      <a:pt x="6338" y="13136"/>
                                    </a:cubicBezTo>
                                    <a:close/>
                                    <a:moveTo>
                                      <a:pt x="6505" y="13367"/>
                                    </a:moveTo>
                                    <a:cubicBezTo>
                                      <a:pt x="6487" y="13413"/>
                                      <a:pt x="6431" y="13460"/>
                                      <a:pt x="6431" y="13413"/>
                                    </a:cubicBezTo>
                                    <a:cubicBezTo>
                                      <a:pt x="6431" y="13367"/>
                                      <a:pt x="6449" y="13321"/>
                                      <a:pt x="6468" y="13321"/>
                                    </a:cubicBezTo>
                                    <a:cubicBezTo>
                                      <a:pt x="6496" y="13321"/>
                                      <a:pt x="6514" y="13321"/>
                                      <a:pt x="6505" y="13367"/>
                                    </a:cubicBezTo>
                                    <a:close/>
                                    <a:moveTo>
                                      <a:pt x="6691" y="13413"/>
                                    </a:moveTo>
                                    <a:cubicBezTo>
                                      <a:pt x="6607" y="13413"/>
                                      <a:pt x="6598" y="13460"/>
                                      <a:pt x="6626" y="13552"/>
                                    </a:cubicBezTo>
                                    <a:cubicBezTo>
                                      <a:pt x="6645" y="13598"/>
                                      <a:pt x="6635" y="13645"/>
                                      <a:pt x="6598" y="13645"/>
                                    </a:cubicBezTo>
                                    <a:cubicBezTo>
                                      <a:pt x="6570" y="13645"/>
                                      <a:pt x="6552" y="13598"/>
                                      <a:pt x="6552" y="13598"/>
                                    </a:cubicBezTo>
                                    <a:cubicBezTo>
                                      <a:pt x="6552" y="13552"/>
                                      <a:pt x="6533" y="13552"/>
                                      <a:pt x="6514" y="13552"/>
                                    </a:cubicBezTo>
                                    <a:cubicBezTo>
                                      <a:pt x="6496" y="13552"/>
                                      <a:pt x="6487" y="13552"/>
                                      <a:pt x="6496" y="13552"/>
                                    </a:cubicBezTo>
                                    <a:cubicBezTo>
                                      <a:pt x="6505" y="13506"/>
                                      <a:pt x="6514" y="13460"/>
                                      <a:pt x="6514" y="13413"/>
                                    </a:cubicBezTo>
                                    <a:cubicBezTo>
                                      <a:pt x="6514" y="13367"/>
                                      <a:pt x="6524" y="13321"/>
                                      <a:pt x="6533" y="13321"/>
                                    </a:cubicBezTo>
                                    <a:cubicBezTo>
                                      <a:pt x="6561" y="13321"/>
                                      <a:pt x="6673" y="12997"/>
                                      <a:pt x="6710" y="12858"/>
                                    </a:cubicBezTo>
                                    <a:cubicBezTo>
                                      <a:pt x="6738" y="12720"/>
                                      <a:pt x="6747" y="12720"/>
                                      <a:pt x="6812" y="12766"/>
                                    </a:cubicBezTo>
                                    <a:cubicBezTo>
                                      <a:pt x="6849" y="12812"/>
                                      <a:pt x="6905" y="12812"/>
                                      <a:pt x="6924" y="12812"/>
                                    </a:cubicBezTo>
                                    <a:cubicBezTo>
                                      <a:pt x="6943" y="12812"/>
                                      <a:pt x="6970" y="12812"/>
                                      <a:pt x="6980" y="12812"/>
                                    </a:cubicBezTo>
                                    <a:cubicBezTo>
                                      <a:pt x="7008" y="12812"/>
                                      <a:pt x="6989" y="12951"/>
                                      <a:pt x="6952" y="13090"/>
                                    </a:cubicBezTo>
                                    <a:cubicBezTo>
                                      <a:pt x="6933" y="13182"/>
                                      <a:pt x="6915" y="13228"/>
                                      <a:pt x="6924" y="13228"/>
                                    </a:cubicBezTo>
                                    <a:cubicBezTo>
                                      <a:pt x="6943" y="13228"/>
                                      <a:pt x="6831" y="13413"/>
                                      <a:pt x="6803" y="13413"/>
                                    </a:cubicBezTo>
                                    <a:cubicBezTo>
                                      <a:pt x="6784" y="13413"/>
                                      <a:pt x="6784" y="13413"/>
                                      <a:pt x="6803" y="13321"/>
                                    </a:cubicBezTo>
                                    <a:cubicBezTo>
                                      <a:pt x="6822" y="13228"/>
                                      <a:pt x="6822" y="13228"/>
                                      <a:pt x="6794" y="13275"/>
                                    </a:cubicBezTo>
                                    <a:cubicBezTo>
                                      <a:pt x="6784" y="13413"/>
                                      <a:pt x="6738" y="13413"/>
                                      <a:pt x="6691" y="13413"/>
                                    </a:cubicBezTo>
                                    <a:close/>
                                    <a:moveTo>
                                      <a:pt x="6849" y="13552"/>
                                    </a:moveTo>
                                    <a:cubicBezTo>
                                      <a:pt x="6849" y="13598"/>
                                      <a:pt x="6803" y="13645"/>
                                      <a:pt x="6794" y="13598"/>
                                    </a:cubicBezTo>
                                    <a:cubicBezTo>
                                      <a:pt x="6784" y="13552"/>
                                      <a:pt x="6803" y="13552"/>
                                      <a:pt x="6822" y="13552"/>
                                    </a:cubicBezTo>
                                    <a:cubicBezTo>
                                      <a:pt x="6840" y="13552"/>
                                      <a:pt x="6849" y="13552"/>
                                      <a:pt x="6849" y="13552"/>
                                    </a:cubicBezTo>
                                    <a:close/>
                                    <a:moveTo>
                                      <a:pt x="6803" y="13922"/>
                                    </a:moveTo>
                                    <a:cubicBezTo>
                                      <a:pt x="6794" y="13968"/>
                                      <a:pt x="6775" y="14015"/>
                                      <a:pt x="6775" y="13968"/>
                                    </a:cubicBezTo>
                                    <a:cubicBezTo>
                                      <a:pt x="6766" y="13968"/>
                                      <a:pt x="6775" y="13922"/>
                                      <a:pt x="6794" y="13876"/>
                                    </a:cubicBezTo>
                                    <a:cubicBezTo>
                                      <a:pt x="6822" y="13830"/>
                                      <a:pt x="6831" y="13830"/>
                                      <a:pt x="6803" y="13922"/>
                                    </a:cubicBezTo>
                                    <a:close/>
                                    <a:moveTo>
                                      <a:pt x="6877" y="14061"/>
                                    </a:moveTo>
                                    <a:cubicBezTo>
                                      <a:pt x="6840" y="14061"/>
                                      <a:pt x="6822" y="14015"/>
                                      <a:pt x="6822" y="14015"/>
                                    </a:cubicBezTo>
                                    <a:cubicBezTo>
                                      <a:pt x="6822" y="13922"/>
                                      <a:pt x="6868" y="13922"/>
                                      <a:pt x="6905" y="14015"/>
                                    </a:cubicBezTo>
                                    <a:cubicBezTo>
                                      <a:pt x="6933" y="14061"/>
                                      <a:pt x="6933" y="14061"/>
                                      <a:pt x="6877" y="14061"/>
                                    </a:cubicBezTo>
                                    <a:close/>
                                    <a:moveTo>
                                      <a:pt x="7436" y="12211"/>
                                    </a:moveTo>
                                    <a:cubicBezTo>
                                      <a:pt x="7426" y="12164"/>
                                      <a:pt x="7445" y="12072"/>
                                      <a:pt x="7464" y="12072"/>
                                    </a:cubicBezTo>
                                    <a:cubicBezTo>
                                      <a:pt x="7473" y="12072"/>
                                      <a:pt x="7482" y="12118"/>
                                      <a:pt x="7482" y="12118"/>
                                    </a:cubicBezTo>
                                    <a:lnTo>
                                      <a:pt x="7482" y="12118"/>
                                    </a:lnTo>
                                    <a:cubicBezTo>
                                      <a:pt x="7473" y="12164"/>
                                      <a:pt x="7445" y="12257"/>
                                      <a:pt x="7436" y="12211"/>
                                    </a:cubicBezTo>
                                    <a:close/>
                                    <a:moveTo>
                                      <a:pt x="7640" y="11101"/>
                                    </a:moveTo>
                                    <a:lnTo>
                                      <a:pt x="7640" y="11101"/>
                                    </a:lnTo>
                                    <a:cubicBezTo>
                                      <a:pt x="7640" y="11147"/>
                                      <a:pt x="7622" y="11286"/>
                                      <a:pt x="7603" y="11332"/>
                                    </a:cubicBezTo>
                                    <a:cubicBezTo>
                                      <a:pt x="7585" y="11378"/>
                                      <a:pt x="7575" y="11471"/>
                                      <a:pt x="7575" y="11517"/>
                                    </a:cubicBezTo>
                                    <a:cubicBezTo>
                                      <a:pt x="7575" y="11609"/>
                                      <a:pt x="7426" y="12164"/>
                                      <a:pt x="7408" y="12164"/>
                                    </a:cubicBezTo>
                                    <a:cubicBezTo>
                                      <a:pt x="7399" y="12164"/>
                                      <a:pt x="7389" y="12211"/>
                                      <a:pt x="7389" y="12257"/>
                                    </a:cubicBezTo>
                                    <a:cubicBezTo>
                                      <a:pt x="7389" y="12303"/>
                                      <a:pt x="7399" y="12349"/>
                                      <a:pt x="7408" y="12303"/>
                                    </a:cubicBezTo>
                                    <a:cubicBezTo>
                                      <a:pt x="7417" y="12303"/>
                                      <a:pt x="7436" y="12303"/>
                                      <a:pt x="7445" y="12349"/>
                                    </a:cubicBezTo>
                                    <a:cubicBezTo>
                                      <a:pt x="7464" y="12442"/>
                                      <a:pt x="7408" y="12720"/>
                                      <a:pt x="7343" y="12812"/>
                                    </a:cubicBezTo>
                                    <a:cubicBezTo>
                                      <a:pt x="7305" y="12858"/>
                                      <a:pt x="7278" y="12951"/>
                                      <a:pt x="7278" y="12997"/>
                                    </a:cubicBezTo>
                                    <a:cubicBezTo>
                                      <a:pt x="7278" y="13043"/>
                                      <a:pt x="7259" y="13090"/>
                                      <a:pt x="7240" y="13136"/>
                                    </a:cubicBezTo>
                                    <a:cubicBezTo>
                                      <a:pt x="7203" y="13182"/>
                                      <a:pt x="7212" y="13182"/>
                                      <a:pt x="7250" y="13182"/>
                                    </a:cubicBezTo>
                                    <a:cubicBezTo>
                                      <a:pt x="7296" y="13136"/>
                                      <a:pt x="7296" y="13136"/>
                                      <a:pt x="7259" y="13228"/>
                                    </a:cubicBezTo>
                                    <a:cubicBezTo>
                                      <a:pt x="7231" y="13275"/>
                                      <a:pt x="7222" y="13321"/>
                                      <a:pt x="7240" y="13321"/>
                                    </a:cubicBezTo>
                                    <a:cubicBezTo>
                                      <a:pt x="7259" y="13321"/>
                                      <a:pt x="7240" y="13367"/>
                                      <a:pt x="7203" y="13413"/>
                                    </a:cubicBezTo>
                                    <a:cubicBezTo>
                                      <a:pt x="7147" y="13506"/>
                                      <a:pt x="7147" y="13506"/>
                                      <a:pt x="7194" y="13460"/>
                                    </a:cubicBezTo>
                                    <a:cubicBezTo>
                                      <a:pt x="7222" y="13460"/>
                                      <a:pt x="7240" y="13460"/>
                                      <a:pt x="7240" y="13506"/>
                                    </a:cubicBezTo>
                                    <a:cubicBezTo>
                                      <a:pt x="7240" y="13552"/>
                                      <a:pt x="7212" y="13552"/>
                                      <a:pt x="7184" y="13552"/>
                                    </a:cubicBezTo>
                                    <a:cubicBezTo>
                                      <a:pt x="7138" y="13552"/>
                                      <a:pt x="7138" y="13552"/>
                                      <a:pt x="7175" y="13598"/>
                                    </a:cubicBezTo>
                                    <a:lnTo>
                                      <a:pt x="7212" y="13645"/>
                                    </a:lnTo>
                                    <a:lnTo>
                                      <a:pt x="7166" y="13737"/>
                                    </a:lnTo>
                                    <a:cubicBezTo>
                                      <a:pt x="7091" y="13922"/>
                                      <a:pt x="7045" y="13830"/>
                                      <a:pt x="7101" y="13645"/>
                                    </a:cubicBezTo>
                                    <a:cubicBezTo>
                                      <a:pt x="7110" y="13598"/>
                                      <a:pt x="7129" y="13506"/>
                                      <a:pt x="7129" y="13413"/>
                                    </a:cubicBezTo>
                                    <a:cubicBezTo>
                                      <a:pt x="7129" y="13321"/>
                                      <a:pt x="7147" y="13228"/>
                                      <a:pt x="7157" y="13228"/>
                                    </a:cubicBezTo>
                                    <a:cubicBezTo>
                                      <a:pt x="7166" y="13228"/>
                                      <a:pt x="7175" y="13090"/>
                                      <a:pt x="7184" y="12997"/>
                                    </a:cubicBezTo>
                                    <a:cubicBezTo>
                                      <a:pt x="7184" y="12858"/>
                                      <a:pt x="7184" y="12858"/>
                                      <a:pt x="7147" y="13090"/>
                                    </a:cubicBezTo>
                                    <a:cubicBezTo>
                                      <a:pt x="7129" y="13228"/>
                                      <a:pt x="7110" y="13367"/>
                                      <a:pt x="7110" y="13413"/>
                                    </a:cubicBezTo>
                                    <a:cubicBezTo>
                                      <a:pt x="7110" y="13460"/>
                                      <a:pt x="7091" y="13506"/>
                                      <a:pt x="7073" y="13552"/>
                                    </a:cubicBezTo>
                                    <a:cubicBezTo>
                                      <a:pt x="7045" y="13598"/>
                                      <a:pt x="7045" y="13598"/>
                                      <a:pt x="7064" y="13645"/>
                                    </a:cubicBezTo>
                                    <a:cubicBezTo>
                                      <a:pt x="7091" y="13737"/>
                                      <a:pt x="7064" y="13830"/>
                                      <a:pt x="7026" y="13783"/>
                                    </a:cubicBezTo>
                                    <a:cubicBezTo>
                                      <a:pt x="6989" y="13737"/>
                                      <a:pt x="6989" y="13737"/>
                                      <a:pt x="7026" y="13830"/>
                                    </a:cubicBezTo>
                                    <a:cubicBezTo>
                                      <a:pt x="7054" y="13922"/>
                                      <a:pt x="7054" y="13922"/>
                                      <a:pt x="7026" y="13922"/>
                                    </a:cubicBezTo>
                                    <a:cubicBezTo>
                                      <a:pt x="7008" y="13922"/>
                                      <a:pt x="6980" y="13922"/>
                                      <a:pt x="6961" y="13968"/>
                                    </a:cubicBezTo>
                                    <a:cubicBezTo>
                                      <a:pt x="6943" y="14015"/>
                                      <a:pt x="6915" y="13968"/>
                                      <a:pt x="6905" y="13922"/>
                                    </a:cubicBezTo>
                                    <a:cubicBezTo>
                                      <a:pt x="6887" y="13876"/>
                                      <a:pt x="6896" y="13830"/>
                                      <a:pt x="6943" y="13645"/>
                                    </a:cubicBezTo>
                                    <a:cubicBezTo>
                                      <a:pt x="6980" y="13506"/>
                                      <a:pt x="7054" y="13228"/>
                                      <a:pt x="7101" y="12997"/>
                                    </a:cubicBezTo>
                                    <a:cubicBezTo>
                                      <a:pt x="7147" y="12766"/>
                                      <a:pt x="7194" y="12535"/>
                                      <a:pt x="7203" y="12535"/>
                                    </a:cubicBezTo>
                                    <a:cubicBezTo>
                                      <a:pt x="7212" y="12535"/>
                                      <a:pt x="7222" y="12581"/>
                                      <a:pt x="7231" y="12581"/>
                                    </a:cubicBezTo>
                                    <a:cubicBezTo>
                                      <a:pt x="7240" y="12627"/>
                                      <a:pt x="7259" y="12627"/>
                                      <a:pt x="7278" y="12627"/>
                                    </a:cubicBezTo>
                                    <a:cubicBezTo>
                                      <a:pt x="7296" y="12581"/>
                                      <a:pt x="7296" y="12581"/>
                                      <a:pt x="7287" y="12488"/>
                                    </a:cubicBezTo>
                                    <a:cubicBezTo>
                                      <a:pt x="7278" y="12396"/>
                                      <a:pt x="7287" y="12350"/>
                                      <a:pt x="7352" y="12118"/>
                                    </a:cubicBezTo>
                                    <a:cubicBezTo>
                                      <a:pt x="7426" y="11887"/>
                                      <a:pt x="7473" y="11748"/>
                                      <a:pt x="7594" y="11147"/>
                                    </a:cubicBezTo>
                                    <a:cubicBezTo>
                                      <a:pt x="7622" y="10869"/>
                                      <a:pt x="7659" y="10869"/>
                                      <a:pt x="7640" y="11101"/>
                                    </a:cubicBezTo>
                                    <a:close/>
                                    <a:moveTo>
                                      <a:pt x="7640" y="9112"/>
                                    </a:moveTo>
                                    <a:cubicBezTo>
                                      <a:pt x="7640" y="9158"/>
                                      <a:pt x="7631" y="9204"/>
                                      <a:pt x="7613" y="9204"/>
                                    </a:cubicBezTo>
                                    <a:cubicBezTo>
                                      <a:pt x="7603" y="9204"/>
                                      <a:pt x="7585" y="9158"/>
                                      <a:pt x="7585" y="9158"/>
                                    </a:cubicBezTo>
                                    <a:cubicBezTo>
                                      <a:pt x="7585" y="9158"/>
                                      <a:pt x="7594" y="9066"/>
                                      <a:pt x="7613" y="9066"/>
                                    </a:cubicBezTo>
                                    <a:cubicBezTo>
                                      <a:pt x="7622" y="9066"/>
                                      <a:pt x="7640" y="8973"/>
                                      <a:pt x="7640" y="8927"/>
                                    </a:cubicBezTo>
                                    <a:cubicBezTo>
                                      <a:pt x="7640" y="8881"/>
                                      <a:pt x="7650" y="8834"/>
                                      <a:pt x="7668" y="8834"/>
                                    </a:cubicBezTo>
                                    <a:cubicBezTo>
                                      <a:pt x="7678" y="8834"/>
                                      <a:pt x="7696" y="8881"/>
                                      <a:pt x="7696" y="8881"/>
                                    </a:cubicBezTo>
                                    <a:cubicBezTo>
                                      <a:pt x="7696" y="8927"/>
                                      <a:pt x="7687" y="8973"/>
                                      <a:pt x="7668" y="8973"/>
                                    </a:cubicBezTo>
                                    <a:cubicBezTo>
                                      <a:pt x="7650" y="9019"/>
                                      <a:pt x="7640" y="9066"/>
                                      <a:pt x="7640" y="9112"/>
                                    </a:cubicBezTo>
                                    <a:close/>
                                    <a:moveTo>
                                      <a:pt x="7678" y="11609"/>
                                    </a:moveTo>
                                    <a:cubicBezTo>
                                      <a:pt x="7668" y="11609"/>
                                      <a:pt x="7650" y="11563"/>
                                      <a:pt x="7640" y="11563"/>
                                    </a:cubicBezTo>
                                    <a:cubicBezTo>
                                      <a:pt x="7631" y="11517"/>
                                      <a:pt x="7640" y="11517"/>
                                      <a:pt x="7659" y="11517"/>
                                    </a:cubicBezTo>
                                    <a:cubicBezTo>
                                      <a:pt x="7668" y="11517"/>
                                      <a:pt x="7687" y="11563"/>
                                      <a:pt x="7696" y="11563"/>
                                    </a:cubicBezTo>
                                    <a:cubicBezTo>
                                      <a:pt x="7696" y="11609"/>
                                      <a:pt x="7696" y="11609"/>
                                      <a:pt x="7678" y="11609"/>
                                    </a:cubicBezTo>
                                    <a:close/>
                                    <a:moveTo>
                                      <a:pt x="7520" y="14107"/>
                                    </a:moveTo>
                                    <a:cubicBezTo>
                                      <a:pt x="7417" y="14338"/>
                                      <a:pt x="7399" y="14338"/>
                                      <a:pt x="7436" y="14107"/>
                                    </a:cubicBezTo>
                                    <a:cubicBezTo>
                                      <a:pt x="7445" y="14015"/>
                                      <a:pt x="7454" y="13922"/>
                                      <a:pt x="7454" y="13876"/>
                                    </a:cubicBezTo>
                                    <a:cubicBezTo>
                                      <a:pt x="7454" y="13830"/>
                                      <a:pt x="7482" y="13737"/>
                                      <a:pt x="7557" y="13645"/>
                                    </a:cubicBezTo>
                                    <a:cubicBezTo>
                                      <a:pt x="7668" y="13460"/>
                                      <a:pt x="7687" y="13460"/>
                                      <a:pt x="7687" y="13506"/>
                                    </a:cubicBezTo>
                                    <a:cubicBezTo>
                                      <a:pt x="7687" y="13598"/>
                                      <a:pt x="7603" y="13922"/>
                                      <a:pt x="7520" y="14107"/>
                                    </a:cubicBezTo>
                                    <a:close/>
                                    <a:moveTo>
                                      <a:pt x="7659" y="13321"/>
                                    </a:moveTo>
                                    <a:cubicBezTo>
                                      <a:pt x="7640" y="13367"/>
                                      <a:pt x="7613" y="13413"/>
                                      <a:pt x="7603" y="13413"/>
                                    </a:cubicBezTo>
                                    <a:cubicBezTo>
                                      <a:pt x="7594" y="13413"/>
                                      <a:pt x="7557" y="13460"/>
                                      <a:pt x="7529" y="13552"/>
                                    </a:cubicBezTo>
                                    <a:cubicBezTo>
                                      <a:pt x="7501" y="13598"/>
                                      <a:pt x="7473" y="13645"/>
                                      <a:pt x="7464" y="13645"/>
                                    </a:cubicBezTo>
                                    <a:cubicBezTo>
                                      <a:pt x="7464" y="13645"/>
                                      <a:pt x="7482" y="13460"/>
                                      <a:pt x="7520" y="13228"/>
                                    </a:cubicBezTo>
                                    <a:cubicBezTo>
                                      <a:pt x="7585" y="12812"/>
                                      <a:pt x="7622" y="12720"/>
                                      <a:pt x="7668" y="12951"/>
                                    </a:cubicBezTo>
                                    <a:cubicBezTo>
                                      <a:pt x="7696" y="13090"/>
                                      <a:pt x="7678" y="13090"/>
                                      <a:pt x="7622" y="12997"/>
                                    </a:cubicBezTo>
                                    <a:cubicBezTo>
                                      <a:pt x="7603" y="12951"/>
                                      <a:pt x="7594" y="12951"/>
                                      <a:pt x="7594" y="12997"/>
                                    </a:cubicBezTo>
                                    <a:cubicBezTo>
                                      <a:pt x="7594" y="13043"/>
                                      <a:pt x="7613" y="13090"/>
                                      <a:pt x="7640" y="13136"/>
                                    </a:cubicBezTo>
                                    <a:lnTo>
                                      <a:pt x="7687" y="13228"/>
                                    </a:lnTo>
                                    <a:lnTo>
                                      <a:pt x="7659" y="13321"/>
                                    </a:lnTo>
                                    <a:close/>
                                    <a:moveTo>
                                      <a:pt x="7659" y="12720"/>
                                    </a:moveTo>
                                    <a:cubicBezTo>
                                      <a:pt x="7631" y="12673"/>
                                      <a:pt x="7631" y="12673"/>
                                      <a:pt x="7678" y="12627"/>
                                    </a:cubicBezTo>
                                    <a:cubicBezTo>
                                      <a:pt x="7743" y="12534"/>
                                      <a:pt x="7752" y="12534"/>
                                      <a:pt x="7780" y="12627"/>
                                    </a:cubicBezTo>
                                    <a:cubicBezTo>
                                      <a:pt x="7789" y="12673"/>
                                      <a:pt x="7799" y="12720"/>
                                      <a:pt x="7799" y="12720"/>
                                    </a:cubicBezTo>
                                    <a:cubicBezTo>
                                      <a:pt x="7799" y="12766"/>
                                      <a:pt x="7696" y="12766"/>
                                      <a:pt x="7659" y="12720"/>
                                    </a:cubicBezTo>
                                    <a:close/>
                                    <a:moveTo>
                                      <a:pt x="7752" y="13460"/>
                                    </a:moveTo>
                                    <a:cubicBezTo>
                                      <a:pt x="7743" y="13413"/>
                                      <a:pt x="7771" y="13182"/>
                                      <a:pt x="7789" y="13182"/>
                                    </a:cubicBezTo>
                                    <a:cubicBezTo>
                                      <a:pt x="7799" y="13182"/>
                                      <a:pt x="7808" y="13182"/>
                                      <a:pt x="7808" y="13228"/>
                                    </a:cubicBezTo>
                                    <a:cubicBezTo>
                                      <a:pt x="7808" y="13321"/>
                                      <a:pt x="7771" y="13506"/>
                                      <a:pt x="7752" y="13460"/>
                                    </a:cubicBezTo>
                                    <a:close/>
                                    <a:moveTo>
                                      <a:pt x="7882" y="12627"/>
                                    </a:moveTo>
                                    <a:cubicBezTo>
                                      <a:pt x="7817" y="12581"/>
                                      <a:pt x="7780" y="12488"/>
                                      <a:pt x="7789" y="12396"/>
                                    </a:cubicBezTo>
                                    <a:cubicBezTo>
                                      <a:pt x="7808" y="12303"/>
                                      <a:pt x="7845" y="12349"/>
                                      <a:pt x="7892" y="12488"/>
                                    </a:cubicBezTo>
                                    <a:lnTo>
                                      <a:pt x="7938" y="12627"/>
                                    </a:lnTo>
                                    <a:lnTo>
                                      <a:pt x="7882" y="12627"/>
                                    </a:lnTo>
                                    <a:close/>
                                    <a:moveTo>
                                      <a:pt x="7873" y="11841"/>
                                    </a:moveTo>
                                    <a:cubicBezTo>
                                      <a:pt x="7892" y="11794"/>
                                      <a:pt x="7901" y="11794"/>
                                      <a:pt x="7901" y="11887"/>
                                    </a:cubicBezTo>
                                    <a:cubicBezTo>
                                      <a:pt x="7901" y="11933"/>
                                      <a:pt x="7892" y="11979"/>
                                      <a:pt x="7892" y="11979"/>
                                    </a:cubicBezTo>
                                    <a:cubicBezTo>
                                      <a:pt x="7873" y="11979"/>
                                      <a:pt x="7864" y="11887"/>
                                      <a:pt x="7873" y="11841"/>
                                    </a:cubicBezTo>
                                    <a:close/>
                                    <a:moveTo>
                                      <a:pt x="7966" y="12303"/>
                                    </a:moveTo>
                                    <a:cubicBezTo>
                                      <a:pt x="7985" y="12349"/>
                                      <a:pt x="8003" y="12396"/>
                                      <a:pt x="8003" y="12396"/>
                                    </a:cubicBezTo>
                                    <a:cubicBezTo>
                                      <a:pt x="8003" y="12442"/>
                                      <a:pt x="8022" y="12442"/>
                                      <a:pt x="8031" y="12396"/>
                                    </a:cubicBezTo>
                                    <a:cubicBezTo>
                                      <a:pt x="8059" y="12349"/>
                                      <a:pt x="8059" y="12349"/>
                                      <a:pt x="8031" y="12581"/>
                                    </a:cubicBezTo>
                                    <a:lnTo>
                                      <a:pt x="8003" y="12766"/>
                                    </a:lnTo>
                                    <a:lnTo>
                                      <a:pt x="7985" y="12581"/>
                                    </a:lnTo>
                                    <a:cubicBezTo>
                                      <a:pt x="7976" y="12488"/>
                                      <a:pt x="7966" y="12396"/>
                                      <a:pt x="7957" y="12396"/>
                                    </a:cubicBezTo>
                                    <a:cubicBezTo>
                                      <a:pt x="7948" y="12396"/>
                                      <a:pt x="7938" y="12349"/>
                                      <a:pt x="7929" y="12257"/>
                                    </a:cubicBezTo>
                                    <a:cubicBezTo>
                                      <a:pt x="7929" y="12257"/>
                                      <a:pt x="7929" y="12257"/>
                                      <a:pt x="7966" y="12303"/>
                                    </a:cubicBezTo>
                                    <a:close/>
                                    <a:moveTo>
                                      <a:pt x="7948" y="12118"/>
                                    </a:moveTo>
                                    <a:cubicBezTo>
                                      <a:pt x="7957" y="12072"/>
                                      <a:pt x="7966" y="12072"/>
                                      <a:pt x="7976" y="12072"/>
                                    </a:cubicBezTo>
                                    <a:cubicBezTo>
                                      <a:pt x="7985" y="12072"/>
                                      <a:pt x="7994" y="12118"/>
                                      <a:pt x="8003" y="12118"/>
                                    </a:cubicBezTo>
                                    <a:cubicBezTo>
                                      <a:pt x="8013" y="12164"/>
                                      <a:pt x="7994" y="12164"/>
                                      <a:pt x="7976" y="12164"/>
                                    </a:cubicBezTo>
                                    <a:cubicBezTo>
                                      <a:pt x="7957" y="12164"/>
                                      <a:pt x="7938" y="12164"/>
                                      <a:pt x="7948" y="12118"/>
                                    </a:cubicBezTo>
                                    <a:close/>
                                    <a:moveTo>
                                      <a:pt x="8003" y="13691"/>
                                    </a:moveTo>
                                    <a:cubicBezTo>
                                      <a:pt x="7994" y="13691"/>
                                      <a:pt x="7966" y="13691"/>
                                      <a:pt x="7948" y="13783"/>
                                    </a:cubicBezTo>
                                    <a:lnTo>
                                      <a:pt x="7901" y="13876"/>
                                    </a:lnTo>
                                    <a:lnTo>
                                      <a:pt x="7920" y="13737"/>
                                    </a:lnTo>
                                    <a:cubicBezTo>
                                      <a:pt x="7938" y="13598"/>
                                      <a:pt x="7985" y="13367"/>
                                      <a:pt x="7994" y="13367"/>
                                    </a:cubicBezTo>
                                    <a:cubicBezTo>
                                      <a:pt x="7994" y="13367"/>
                                      <a:pt x="7994" y="13413"/>
                                      <a:pt x="7994" y="13506"/>
                                    </a:cubicBezTo>
                                    <a:cubicBezTo>
                                      <a:pt x="7985" y="13645"/>
                                      <a:pt x="7985" y="13645"/>
                                      <a:pt x="8013" y="13552"/>
                                    </a:cubicBezTo>
                                    <a:cubicBezTo>
                                      <a:pt x="8041" y="13460"/>
                                      <a:pt x="8106" y="13413"/>
                                      <a:pt x="8106" y="13506"/>
                                    </a:cubicBezTo>
                                    <a:cubicBezTo>
                                      <a:pt x="8115" y="13552"/>
                                      <a:pt x="8022" y="13737"/>
                                      <a:pt x="8003" y="13691"/>
                                    </a:cubicBezTo>
                                    <a:close/>
                                    <a:moveTo>
                                      <a:pt x="8069" y="11794"/>
                                    </a:moveTo>
                                    <a:cubicBezTo>
                                      <a:pt x="8059" y="11748"/>
                                      <a:pt x="8059" y="11748"/>
                                      <a:pt x="8069" y="11702"/>
                                    </a:cubicBezTo>
                                    <a:cubicBezTo>
                                      <a:pt x="8097" y="11656"/>
                                      <a:pt x="8115" y="11656"/>
                                      <a:pt x="8115" y="11702"/>
                                    </a:cubicBezTo>
                                    <a:cubicBezTo>
                                      <a:pt x="8115" y="11748"/>
                                      <a:pt x="8087" y="11841"/>
                                      <a:pt x="8069" y="11794"/>
                                    </a:cubicBezTo>
                                    <a:close/>
                                    <a:moveTo>
                                      <a:pt x="8097" y="11239"/>
                                    </a:moveTo>
                                    <a:cubicBezTo>
                                      <a:pt x="8078" y="11239"/>
                                      <a:pt x="8059" y="11286"/>
                                      <a:pt x="8050" y="11332"/>
                                    </a:cubicBezTo>
                                    <a:cubicBezTo>
                                      <a:pt x="8050" y="11378"/>
                                      <a:pt x="8022" y="11424"/>
                                      <a:pt x="7994" y="11424"/>
                                    </a:cubicBezTo>
                                    <a:cubicBezTo>
                                      <a:pt x="7966" y="11424"/>
                                      <a:pt x="7948" y="11471"/>
                                      <a:pt x="7948" y="11471"/>
                                    </a:cubicBezTo>
                                    <a:cubicBezTo>
                                      <a:pt x="7948" y="11609"/>
                                      <a:pt x="7873" y="11517"/>
                                      <a:pt x="7799" y="11286"/>
                                    </a:cubicBezTo>
                                    <a:cubicBezTo>
                                      <a:pt x="7734" y="11101"/>
                                      <a:pt x="7724" y="11054"/>
                                      <a:pt x="7724" y="11147"/>
                                    </a:cubicBezTo>
                                    <a:cubicBezTo>
                                      <a:pt x="7724" y="11193"/>
                                      <a:pt x="7734" y="11239"/>
                                      <a:pt x="7743" y="11239"/>
                                    </a:cubicBezTo>
                                    <a:cubicBezTo>
                                      <a:pt x="7752" y="11239"/>
                                      <a:pt x="7761" y="11239"/>
                                      <a:pt x="7752" y="11286"/>
                                    </a:cubicBezTo>
                                    <a:cubicBezTo>
                                      <a:pt x="7743" y="11332"/>
                                      <a:pt x="7761" y="11378"/>
                                      <a:pt x="7780" y="11378"/>
                                    </a:cubicBezTo>
                                    <a:cubicBezTo>
                                      <a:pt x="7808" y="11378"/>
                                      <a:pt x="7855" y="11517"/>
                                      <a:pt x="7836" y="11563"/>
                                    </a:cubicBezTo>
                                    <a:cubicBezTo>
                                      <a:pt x="7827" y="11609"/>
                                      <a:pt x="7743" y="11471"/>
                                      <a:pt x="7724" y="11378"/>
                                    </a:cubicBezTo>
                                    <a:cubicBezTo>
                                      <a:pt x="7706" y="11286"/>
                                      <a:pt x="7706" y="11286"/>
                                      <a:pt x="7687" y="11378"/>
                                    </a:cubicBezTo>
                                    <a:cubicBezTo>
                                      <a:pt x="7678" y="11424"/>
                                      <a:pt x="7668" y="11424"/>
                                      <a:pt x="7659" y="11424"/>
                                    </a:cubicBezTo>
                                    <a:cubicBezTo>
                                      <a:pt x="7650" y="11378"/>
                                      <a:pt x="7659" y="11286"/>
                                      <a:pt x="7678" y="11101"/>
                                    </a:cubicBezTo>
                                    <a:cubicBezTo>
                                      <a:pt x="7696" y="10916"/>
                                      <a:pt x="7715" y="10777"/>
                                      <a:pt x="7715" y="10777"/>
                                    </a:cubicBezTo>
                                    <a:cubicBezTo>
                                      <a:pt x="7715" y="10777"/>
                                      <a:pt x="7734" y="10638"/>
                                      <a:pt x="7752" y="10546"/>
                                    </a:cubicBezTo>
                                    <a:cubicBezTo>
                                      <a:pt x="7771" y="10407"/>
                                      <a:pt x="7799" y="10361"/>
                                      <a:pt x="7817" y="10407"/>
                                    </a:cubicBezTo>
                                    <a:cubicBezTo>
                                      <a:pt x="7845" y="10453"/>
                                      <a:pt x="7855" y="10361"/>
                                      <a:pt x="7827" y="10314"/>
                                    </a:cubicBezTo>
                                    <a:cubicBezTo>
                                      <a:pt x="7817" y="10314"/>
                                      <a:pt x="7817" y="10268"/>
                                      <a:pt x="7827" y="10314"/>
                                    </a:cubicBezTo>
                                    <a:cubicBezTo>
                                      <a:pt x="7836" y="10314"/>
                                      <a:pt x="7882" y="10453"/>
                                      <a:pt x="7920" y="10592"/>
                                    </a:cubicBezTo>
                                    <a:lnTo>
                                      <a:pt x="7920" y="10592"/>
                                    </a:lnTo>
                                    <a:lnTo>
                                      <a:pt x="8003" y="10869"/>
                                    </a:lnTo>
                                    <a:lnTo>
                                      <a:pt x="7948" y="10916"/>
                                    </a:lnTo>
                                    <a:cubicBezTo>
                                      <a:pt x="7901" y="10962"/>
                                      <a:pt x="7901" y="10962"/>
                                      <a:pt x="7966" y="10962"/>
                                    </a:cubicBezTo>
                                    <a:cubicBezTo>
                                      <a:pt x="8013" y="10916"/>
                                      <a:pt x="8050" y="10962"/>
                                      <a:pt x="8078" y="11054"/>
                                    </a:cubicBezTo>
                                    <a:cubicBezTo>
                                      <a:pt x="8152" y="11147"/>
                                      <a:pt x="8152" y="11239"/>
                                      <a:pt x="8097" y="11239"/>
                                    </a:cubicBezTo>
                                    <a:close/>
                                    <a:moveTo>
                                      <a:pt x="8097" y="10823"/>
                                    </a:moveTo>
                                    <a:cubicBezTo>
                                      <a:pt x="8134" y="10731"/>
                                      <a:pt x="8134" y="10731"/>
                                      <a:pt x="8171" y="10869"/>
                                    </a:cubicBezTo>
                                    <a:cubicBezTo>
                                      <a:pt x="8199" y="10962"/>
                                      <a:pt x="8199" y="10962"/>
                                      <a:pt x="8162" y="10962"/>
                                    </a:cubicBezTo>
                                    <a:cubicBezTo>
                                      <a:pt x="8078" y="10916"/>
                                      <a:pt x="8078" y="10916"/>
                                      <a:pt x="8097" y="10823"/>
                                    </a:cubicBezTo>
                                    <a:close/>
                                    <a:moveTo>
                                      <a:pt x="8236" y="11656"/>
                                    </a:moveTo>
                                    <a:cubicBezTo>
                                      <a:pt x="8171" y="11702"/>
                                      <a:pt x="8152" y="11656"/>
                                      <a:pt x="8180" y="11517"/>
                                    </a:cubicBezTo>
                                    <a:cubicBezTo>
                                      <a:pt x="8199" y="11424"/>
                                      <a:pt x="8208" y="11424"/>
                                      <a:pt x="8255" y="11471"/>
                                    </a:cubicBezTo>
                                    <a:cubicBezTo>
                                      <a:pt x="8311" y="11563"/>
                                      <a:pt x="8301" y="11609"/>
                                      <a:pt x="8236" y="11656"/>
                                    </a:cubicBezTo>
                                    <a:close/>
                                    <a:moveTo>
                                      <a:pt x="8273" y="11008"/>
                                    </a:moveTo>
                                    <a:cubicBezTo>
                                      <a:pt x="8292" y="10962"/>
                                      <a:pt x="8329" y="11008"/>
                                      <a:pt x="8329" y="11054"/>
                                    </a:cubicBezTo>
                                    <a:cubicBezTo>
                                      <a:pt x="8329" y="11101"/>
                                      <a:pt x="8311" y="11101"/>
                                      <a:pt x="8292" y="11147"/>
                                    </a:cubicBezTo>
                                    <a:cubicBezTo>
                                      <a:pt x="8264" y="11147"/>
                                      <a:pt x="8245" y="11101"/>
                                      <a:pt x="8273" y="11008"/>
                                    </a:cubicBezTo>
                                    <a:close/>
                                    <a:moveTo>
                                      <a:pt x="8357" y="12673"/>
                                    </a:moveTo>
                                    <a:cubicBezTo>
                                      <a:pt x="8348" y="12673"/>
                                      <a:pt x="8338" y="12627"/>
                                      <a:pt x="8338" y="12627"/>
                                    </a:cubicBezTo>
                                    <a:cubicBezTo>
                                      <a:pt x="8338" y="12581"/>
                                      <a:pt x="8348" y="12581"/>
                                      <a:pt x="8366" y="12581"/>
                                    </a:cubicBezTo>
                                    <a:cubicBezTo>
                                      <a:pt x="8376" y="12581"/>
                                      <a:pt x="8385" y="12627"/>
                                      <a:pt x="8385" y="12627"/>
                                    </a:cubicBezTo>
                                    <a:cubicBezTo>
                                      <a:pt x="8376" y="12627"/>
                                      <a:pt x="8366" y="12673"/>
                                      <a:pt x="8357" y="12673"/>
                                    </a:cubicBezTo>
                                    <a:close/>
                                    <a:moveTo>
                                      <a:pt x="8385" y="11378"/>
                                    </a:moveTo>
                                    <a:cubicBezTo>
                                      <a:pt x="8376" y="11424"/>
                                      <a:pt x="8348" y="11424"/>
                                      <a:pt x="8338" y="11378"/>
                                    </a:cubicBezTo>
                                    <a:cubicBezTo>
                                      <a:pt x="8311" y="11332"/>
                                      <a:pt x="8311" y="11286"/>
                                      <a:pt x="8338" y="11239"/>
                                    </a:cubicBezTo>
                                    <a:cubicBezTo>
                                      <a:pt x="8357" y="11193"/>
                                      <a:pt x="8366" y="11193"/>
                                      <a:pt x="8385" y="11239"/>
                                    </a:cubicBezTo>
                                    <a:cubicBezTo>
                                      <a:pt x="8404" y="11332"/>
                                      <a:pt x="8413" y="11332"/>
                                      <a:pt x="8385" y="11378"/>
                                    </a:cubicBezTo>
                                    <a:close/>
                                    <a:moveTo>
                                      <a:pt x="8432" y="11193"/>
                                    </a:moveTo>
                                    <a:cubicBezTo>
                                      <a:pt x="8432" y="11193"/>
                                      <a:pt x="8422" y="11147"/>
                                      <a:pt x="8413" y="11147"/>
                                    </a:cubicBezTo>
                                    <a:cubicBezTo>
                                      <a:pt x="8404" y="11101"/>
                                      <a:pt x="8413" y="11101"/>
                                      <a:pt x="8422" y="11101"/>
                                    </a:cubicBezTo>
                                    <a:cubicBezTo>
                                      <a:pt x="8432" y="11101"/>
                                      <a:pt x="8441" y="11147"/>
                                      <a:pt x="8441" y="11147"/>
                                    </a:cubicBezTo>
                                    <a:cubicBezTo>
                                      <a:pt x="8432" y="11193"/>
                                      <a:pt x="8432" y="11193"/>
                                      <a:pt x="8432" y="11193"/>
                                    </a:cubicBezTo>
                                    <a:close/>
                                    <a:moveTo>
                                      <a:pt x="8413" y="8927"/>
                                    </a:moveTo>
                                    <a:cubicBezTo>
                                      <a:pt x="8357" y="9019"/>
                                      <a:pt x="8301" y="8834"/>
                                      <a:pt x="8338" y="8696"/>
                                    </a:cubicBezTo>
                                    <a:cubicBezTo>
                                      <a:pt x="8357" y="8649"/>
                                      <a:pt x="8376" y="8649"/>
                                      <a:pt x="8376" y="8696"/>
                                    </a:cubicBezTo>
                                    <a:cubicBezTo>
                                      <a:pt x="8376" y="8742"/>
                                      <a:pt x="8394" y="8742"/>
                                      <a:pt x="8404" y="8742"/>
                                    </a:cubicBezTo>
                                    <a:cubicBezTo>
                                      <a:pt x="8441" y="8742"/>
                                      <a:pt x="8450" y="8881"/>
                                      <a:pt x="8413" y="8927"/>
                                    </a:cubicBezTo>
                                    <a:close/>
                                    <a:moveTo>
                                      <a:pt x="8450" y="9574"/>
                                    </a:moveTo>
                                    <a:cubicBezTo>
                                      <a:pt x="8459" y="9574"/>
                                      <a:pt x="8469" y="9621"/>
                                      <a:pt x="8478" y="9713"/>
                                    </a:cubicBezTo>
                                    <a:cubicBezTo>
                                      <a:pt x="8497" y="9806"/>
                                      <a:pt x="8497" y="9852"/>
                                      <a:pt x="8469" y="9759"/>
                                    </a:cubicBezTo>
                                    <a:cubicBezTo>
                                      <a:pt x="8441" y="9667"/>
                                      <a:pt x="8422" y="9574"/>
                                      <a:pt x="8450" y="9574"/>
                                    </a:cubicBezTo>
                                    <a:close/>
                                    <a:moveTo>
                                      <a:pt x="8478" y="11101"/>
                                    </a:moveTo>
                                    <a:cubicBezTo>
                                      <a:pt x="8450" y="11101"/>
                                      <a:pt x="8432" y="11008"/>
                                      <a:pt x="8450" y="10962"/>
                                    </a:cubicBezTo>
                                    <a:cubicBezTo>
                                      <a:pt x="8469" y="10869"/>
                                      <a:pt x="8506" y="10916"/>
                                      <a:pt x="8506" y="11008"/>
                                    </a:cubicBezTo>
                                    <a:cubicBezTo>
                                      <a:pt x="8497" y="11054"/>
                                      <a:pt x="8487" y="11101"/>
                                      <a:pt x="8478" y="11101"/>
                                    </a:cubicBezTo>
                                    <a:close/>
                                    <a:moveTo>
                                      <a:pt x="8478" y="6198"/>
                                    </a:moveTo>
                                    <a:cubicBezTo>
                                      <a:pt x="8459" y="6152"/>
                                      <a:pt x="8459" y="6059"/>
                                      <a:pt x="8459" y="6013"/>
                                    </a:cubicBezTo>
                                    <a:cubicBezTo>
                                      <a:pt x="8478" y="5920"/>
                                      <a:pt x="8497" y="6013"/>
                                      <a:pt x="8497" y="6152"/>
                                    </a:cubicBezTo>
                                    <a:cubicBezTo>
                                      <a:pt x="8497" y="6290"/>
                                      <a:pt x="8497" y="6290"/>
                                      <a:pt x="8478" y="6198"/>
                                    </a:cubicBezTo>
                                    <a:close/>
                                    <a:moveTo>
                                      <a:pt x="8506" y="5782"/>
                                    </a:moveTo>
                                    <a:lnTo>
                                      <a:pt x="8450" y="5920"/>
                                    </a:lnTo>
                                    <a:lnTo>
                                      <a:pt x="8450" y="5782"/>
                                    </a:lnTo>
                                    <a:cubicBezTo>
                                      <a:pt x="8450" y="5597"/>
                                      <a:pt x="8506" y="5134"/>
                                      <a:pt x="8525" y="5134"/>
                                    </a:cubicBezTo>
                                    <a:cubicBezTo>
                                      <a:pt x="8543" y="5134"/>
                                      <a:pt x="8543" y="5180"/>
                                      <a:pt x="8534" y="5227"/>
                                    </a:cubicBezTo>
                                    <a:cubicBezTo>
                                      <a:pt x="8515" y="5365"/>
                                      <a:pt x="8506" y="5597"/>
                                      <a:pt x="8515" y="5504"/>
                                    </a:cubicBezTo>
                                    <a:cubicBezTo>
                                      <a:pt x="8534" y="5412"/>
                                      <a:pt x="8590" y="5412"/>
                                      <a:pt x="8580" y="5504"/>
                                    </a:cubicBezTo>
                                    <a:cubicBezTo>
                                      <a:pt x="8571" y="5550"/>
                                      <a:pt x="8580" y="5597"/>
                                      <a:pt x="8590" y="5597"/>
                                    </a:cubicBezTo>
                                    <a:cubicBezTo>
                                      <a:pt x="8599" y="5597"/>
                                      <a:pt x="8608" y="5643"/>
                                      <a:pt x="8599" y="5643"/>
                                    </a:cubicBezTo>
                                    <a:cubicBezTo>
                                      <a:pt x="8590" y="5689"/>
                                      <a:pt x="8580" y="5689"/>
                                      <a:pt x="8571" y="5689"/>
                                    </a:cubicBezTo>
                                    <a:cubicBezTo>
                                      <a:pt x="8571" y="5689"/>
                                      <a:pt x="8543" y="5735"/>
                                      <a:pt x="8506" y="5782"/>
                                    </a:cubicBezTo>
                                    <a:close/>
                                    <a:moveTo>
                                      <a:pt x="8608" y="12026"/>
                                    </a:moveTo>
                                    <a:cubicBezTo>
                                      <a:pt x="8608" y="12026"/>
                                      <a:pt x="8599" y="12072"/>
                                      <a:pt x="8590" y="12072"/>
                                    </a:cubicBezTo>
                                    <a:cubicBezTo>
                                      <a:pt x="8580" y="12072"/>
                                      <a:pt x="8571" y="12072"/>
                                      <a:pt x="8571" y="12026"/>
                                    </a:cubicBezTo>
                                    <a:cubicBezTo>
                                      <a:pt x="8571" y="11979"/>
                                      <a:pt x="8580" y="11979"/>
                                      <a:pt x="8590" y="11979"/>
                                    </a:cubicBezTo>
                                    <a:cubicBezTo>
                                      <a:pt x="8608" y="11979"/>
                                      <a:pt x="8608" y="12026"/>
                                      <a:pt x="8608" y="12026"/>
                                    </a:cubicBezTo>
                                    <a:close/>
                                    <a:moveTo>
                                      <a:pt x="8553" y="5967"/>
                                    </a:moveTo>
                                    <a:cubicBezTo>
                                      <a:pt x="8525" y="6152"/>
                                      <a:pt x="8525" y="6152"/>
                                      <a:pt x="8515" y="6013"/>
                                    </a:cubicBezTo>
                                    <a:cubicBezTo>
                                      <a:pt x="8506" y="5874"/>
                                      <a:pt x="8534" y="5689"/>
                                      <a:pt x="8562" y="5689"/>
                                    </a:cubicBezTo>
                                    <a:cubicBezTo>
                                      <a:pt x="8571" y="5689"/>
                                      <a:pt x="8580" y="5689"/>
                                      <a:pt x="8580" y="5689"/>
                                    </a:cubicBezTo>
                                    <a:cubicBezTo>
                                      <a:pt x="8580" y="5782"/>
                                      <a:pt x="8571" y="5874"/>
                                      <a:pt x="8553" y="5967"/>
                                    </a:cubicBezTo>
                                    <a:close/>
                                    <a:moveTo>
                                      <a:pt x="8655" y="13275"/>
                                    </a:moveTo>
                                    <a:cubicBezTo>
                                      <a:pt x="8627" y="13367"/>
                                      <a:pt x="8580" y="13460"/>
                                      <a:pt x="8543" y="13552"/>
                                    </a:cubicBezTo>
                                    <a:lnTo>
                                      <a:pt x="8478" y="13691"/>
                                    </a:lnTo>
                                    <a:lnTo>
                                      <a:pt x="8525" y="13506"/>
                                    </a:lnTo>
                                    <a:cubicBezTo>
                                      <a:pt x="8553" y="13413"/>
                                      <a:pt x="8590" y="13321"/>
                                      <a:pt x="8599" y="13321"/>
                                    </a:cubicBezTo>
                                    <a:cubicBezTo>
                                      <a:pt x="8608" y="13321"/>
                                      <a:pt x="8627" y="13321"/>
                                      <a:pt x="8627" y="13275"/>
                                    </a:cubicBezTo>
                                    <a:cubicBezTo>
                                      <a:pt x="8627" y="13182"/>
                                      <a:pt x="8627" y="13136"/>
                                      <a:pt x="8664" y="13136"/>
                                    </a:cubicBezTo>
                                    <a:cubicBezTo>
                                      <a:pt x="8692" y="13136"/>
                                      <a:pt x="8692" y="13136"/>
                                      <a:pt x="8655" y="13275"/>
                                    </a:cubicBezTo>
                                    <a:close/>
                                    <a:moveTo>
                                      <a:pt x="8720" y="12766"/>
                                    </a:moveTo>
                                    <a:cubicBezTo>
                                      <a:pt x="8720" y="12812"/>
                                      <a:pt x="8701" y="12858"/>
                                      <a:pt x="8692" y="12858"/>
                                    </a:cubicBezTo>
                                    <a:cubicBezTo>
                                      <a:pt x="8683" y="12858"/>
                                      <a:pt x="8674" y="12858"/>
                                      <a:pt x="8683" y="12766"/>
                                    </a:cubicBezTo>
                                    <a:cubicBezTo>
                                      <a:pt x="8692" y="12720"/>
                                      <a:pt x="8729" y="12673"/>
                                      <a:pt x="8720" y="12766"/>
                                    </a:cubicBezTo>
                                    <a:close/>
                                    <a:moveTo>
                                      <a:pt x="8739" y="12581"/>
                                    </a:moveTo>
                                    <a:cubicBezTo>
                                      <a:pt x="8720" y="12581"/>
                                      <a:pt x="8701" y="12534"/>
                                      <a:pt x="8701" y="12534"/>
                                    </a:cubicBezTo>
                                    <a:cubicBezTo>
                                      <a:pt x="8701" y="12488"/>
                                      <a:pt x="8711" y="12488"/>
                                      <a:pt x="8720" y="12488"/>
                                    </a:cubicBezTo>
                                    <a:cubicBezTo>
                                      <a:pt x="8729" y="12488"/>
                                      <a:pt x="8748" y="12534"/>
                                      <a:pt x="8757" y="12534"/>
                                    </a:cubicBezTo>
                                    <a:cubicBezTo>
                                      <a:pt x="8767" y="12581"/>
                                      <a:pt x="8757" y="12581"/>
                                      <a:pt x="8739" y="12581"/>
                                    </a:cubicBezTo>
                                    <a:close/>
                                    <a:moveTo>
                                      <a:pt x="8739" y="11332"/>
                                    </a:moveTo>
                                    <a:cubicBezTo>
                                      <a:pt x="8739" y="11286"/>
                                      <a:pt x="8767" y="11286"/>
                                      <a:pt x="8794" y="11286"/>
                                    </a:cubicBezTo>
                                    <a:cubicBezTo>
                                      <a:pt x="8822" y="11286"/>
                                      <a:pt x="8860" y="11239"/>
                                      <a:pt x="8878" y="11239"/>
                                    </a:cubicBezTo>
                                    <a:cubicBezTo>
                                      <a:pt x="8897" y="11193"/>
                                      <a:pt x="8925" y="11193"/>
                                      <a:pt x="8943" y="11193"/>
                                    </a:cubicBezTo>
                                    <a:cubicBezTo>
                                      <a:pt x="8971" y="11193"/>
                                      <a:pt x="8971" y="11193"/>
                                      <a:pt x="8953" y="11286"/>
                                    </a:cubicBezTo>
                                    <a:lnTo>
                                      <a:pt x="8953" y="11286"/>
                                    </a:lnTo>
                                    <a:cubicBezTo>
                                      <a:pt x="8915" y="11378"/>
                                      <a:pt x="8739" y="11424"/>
                                      <a:pt x="8739" y="11332"/>
                                    </a:cubicBezTo>
                                    <a:close/>
                                    <a:moveTo>
                                      <a:pt x="8878" y="12349"/>
                                    </a:moveTo>
                                    <a:cubicBezTo>
                                      <a:pt x="8888" y="12349"/>
                                      <a:pt x="8897" y="12396"/>
                                      <a:pt x="8897" y="12396"/>
                                    </a:cubicBezTo>
                                    <a:cubicBezTo>
                                      <a:pt x="8897" y="12442"/>
                                      <a:pt x="8888" y="12442"/>
                                      <a:pt x="8878" y="12442"/>
                                    </a:cubicBezTo>
                                    <a:cubicBezTo>
                                      <a:pt x="8869" y="12442"/>
                                      <a:pt x="8860" y="12396"/>
                                      <a:pt x="8860" y="12396"/>
                                    </a:cubicBezTo>
                                    <a:cubicBezTo>
                                      <a:pt x="8869" y="12396"/>
                                      <a:pt x="8878" y="12349"/>
                                      <a:pt x="8878" y="12349"/>
                                    </a:cubicBezTo>
                                    <a:close/>
                                    <a:moveTo>
                                      <a:pt x="8841" y="12257"/>
                                    </a:moveTo>
                                    <a:cubicBezTo>
                                      <a:pt x="8832" y="12257"/>
                                      <a:pt x="8822" y="12211"/>
                                      <a:pt x="8822" y="12211"/>
                                    </a:cubicBezTo>
                                    <a:cubicBezTo>
                                      <a:pt x="8822" y="12211"/>
                                      <a:pt x="8841" y="12164"/>
                                      <a:pt x="8860" y="12164"/>
                                    </a:cubicBezTo>
                                    <a:cubicBezTo>
                                      <a:pt x="8878" y="12164"/>
                                      <a:pt x="8888" y="12211"/>
                                      <a:pt x="8878" y="12211"/>
                                    </a:cubicBezTo>
                                    <a:cubicBezTo>
                                      <a:pt x="8869" y="12211"/>
                                      <a:pt x="8850" y="12257"/>
                                      <a:pt x="8841" y="12257"/>
                                    </a:cubicBezTo>
                                    <a:close/>
                                    <a:moveTo>
                                      <a:pt x="8776" y="12303"/>
                                    </a:moveTo>
                                    <a:cubicBezTo>
                                      <a:pt x="8785" y="12257"/>
                                      <a:pt x="8804" y="12211"/>
                                      <a:pt x="8832" y="12303"/>
                                    </a:cubicBezTo>
                                    <a:cubicBezTo>
                                      <a:pt x="8850" y="12349"/>
                                      <a:pt x="8850" y="12349"/>
                                      <a:pt x="8822" y="12396"/>
                                    </a:cubicBezTo>
                                    <a:cubicBezTo>
                                      <a:pt x="8794" y="12442"/>
                                      <a:pt x="8767" y="12349"/>
                                      <a:pt x="8776" y="12303"/>
                                    </a:cubicBezTo>
                                    <a:close/>
                                    <a:moveTo>
                                      <a:pt x="8804" y="12720"/>
                                    </a:moveTo>
                                    <a:cubicBezTo>
                                      <a:pt x="8832" y="12627"/>
                                      <a:pt x="8841" y="12581"/>
                                      <a:pt x="8850" y="12673"/>
                                    </a:cubicBezTo>
                                    <a:cubicBezTo>
                                      <a:pt x="8850" y="12720"/>
                                      <a:pt x="8850" y="12812"/>
                                      <a:pt x="8832" y="12858"/>
                                    </a:cubicBezTo>
                                    <a:cubicBezTo>
                                      <a:pt x="8785" y="12997"/>
                                      <a:pt x="8767" y="12858"/>
                                      <a:pt x="8804" y="12720"/>
                                    </a:cubicBezTo>
                                    <a:close/>
                                    <a:moveTo>
                                      <a:pt x="8860" y="13182"/>
                                    </a:moveTo>
                                    <a:cubicBezTo>
                                      <a:pt x="8813" y="13275"/>
                                      <a:pt x="8804" y="13275"/>
                                      <a:pt x="8804" y="13182"/>
                                    </a:cubicBezTo>
                                    <a:cubicBezTo>
                                      <a:pt x="8804" y="13136"/>
                                      <a:pt x="8822" y="13136"/>
                                      <a:pt x="8850" y="13136"/>
                                    </a:cubicBezTo>
                                    <a:cubicBezTo>
                                      <a:pt x="8888" y="13136"/>
                                      <a:pt x="8888" y="13136"/>
                                      <a:pt x="8860" y="13182"/>
                                    </a:cubicBezTo>
                                    <a:lnTo>
                                      <a:pt x="8860" y="13182"/>
                                    </a:lnTo>
                                    <a:close/>
                                    <a:moveTo>
                                      <a:pt x="9148" y="12442"/>
                                    </a:moveTo>
                                    <a:cubicBezTo>
                                      <a:pt x="9157" y="12534"/>
                                      <a:pt x="9111" y="12534"/>
                                      <a:pt x="9074" y="12442"/>
                                    </a:cubicBezTo>
                                    <a:cubicBezTo>
                                      <a:pt x="9046" y="12396"/>
                                      <a:pt x="9046" y="12396"/>
                                      <a:pt x="9055" y="12442"/>
                                    </a:cubicBezTo>
                                    <a:cubicBezTo>
                                      <a:pt x="9064" y="12488"/>
                                      <a:pt x="9055" y="12488"/>
                                      <a:pt x="9046" y="12534"/>
                                    </a:cubicBezTo>
                                    <a:cubicBezTo>
                                      <a:pt x="9036" y="12534"/>
                                      <a:pt x="9046" y="12581"/>
                                      <a:pt x="9064" y="12581"/>
                                    </a:cubicBezTo>
                                    <a:lnTo>
                                      <a:pt x="9102" y="12627"/>
                                    </a:lnTo>
                                    <a:lnTo>
                                      <a:pt x="9046" y="12720"/>
                                    </a:lnTo>
                                    <a:cubicBezTo>
                                      <a:pt x="9018" y="12766"/>
                                      <a:pt x="8990" y="12858"/>
                                      <a:pt x="8981" y="12905"/>
                                    </a:cubicBezTo>
                                    <a:cubicBezTo>
                                      <a:pt x="8971" y="12951"/>
                                      <a:pt x="8953" y="12997"/>
                                      <a:pt x="8915" y="12997"/>
                                    </a:cubicBezTo>
                                    <a:lnTo>
                                      <a:pt x="8860" y="12997"/>
                                    </a:lnTo>
                                    <a:lnTo>
                                      <a:pt x="8897" y="12720"/>
                                    </a:lnTo>
                                    <a:cubicBezTo>
                                      <a:pt x="8925" y="12535"/>
                                      <a:pt x="8943" y="12488"/>
                                      <a:pt x="8971" y="12488"/>
                                    </a:cubicBezTo>
                                    <a:cubicBezTo>
                                      <a:pt x="8999" y="12488"/>
                                      <a:pt x="8999" y="12488"/>
                                      <a:pt x="8990" y="12442"/>
                                    </a:cubicBezTo>
                                    <a:cubicBezTo>
                                      <a:pt x="8971" y="12396"/>
                                      <a:pt x="8971" y="12396"/>
                                      <a:pt x="8999" y="12349"/>
                                    </a:cubicBezTo>
                                    <a:cubicBezTo>
                                      <a:pt x="9018" y="12349"/>
                                      <a:pt x="9018" y="12303"/>
                                      <a:pt x="8981" y="12303"/>
                                    </a:cubicBezTo>
                                    <a:cubicBezTo>
                                      <a:pt x="8943" y="12303"/>
                                      <a:pt x="8934" y="12257"/>
                                      <a:pt x="8953" y="12211"/>
                                    </a:cubicBezTo>
                                    <a:cubicBezTo>
                                      <a:pt x="8962" y="12164"/>
                                      <a:pt x="8971" y="12118"/>
                                      <a:pt x="8962" y="12072"/>
                                    </a:cubicBezTo>
                                    <a:cubicBezTo>
                                      <a:pt x="8953" y="11979"/>
                                      <a:pt x="9074" y="11979"/>
                                      <a:pt x="9148" y="12072"/>
                                    </a:cubicBezTo>
                                    <a:cubicBezTo>
                                      <a:pt x="9204" y="12118"/>
                                      <a:pt x="9204" y="12211"/>
                                      <a:pt x="9157" y="12303"/>
                                    </a:cubicBezTo>
                                    <a:cubicBezTo>
                                      <a:pt x="9148" y="12349"/>
                                      <a:pt x="9139" y="12396"/>
                                      <a:pt x="9148" y="12442"/>
                                    </a:cubicBezTo>
                                    <a:close/>
                                    <a:moveTo>
                                      <a:pt x="9241" y="12534"/>
                                    </a:moveTo>
                                    <a:cubicBezTo>
                                      <a:pt x="9213" y="12534"/>
                                      <a:pt x="9185" y="12488"/>
                                      <a:pt x="9185" y="12488"/>
                                    </a:cubicBezTo>
                                    <a:cubicBezTo>
                                      <a:pt x="9185" y="12396"/>
                                      <a:pt x="9241" y="12257"/>
                                      <a:pt x="9269" y="12211"/>
                                    </a:cubicBezTo>
                                    <a:cubicBezTo>
                                      <a:pt x="9316" y="12164"/>
                                      <a:pt x="9325" y="12164"/>
                                      <a:pt x="9334" y="12211"/>
                                    </a:cubicBezTo>
                                    <a:cubicBezTo>
                                      <a:pt x="9353" y="12349"/>
                                      <a:pt x="9288" y="12534"/>
                                      <a:pt x="9241" y="12534"/>
                                    </a:cubicBezTo>
                                    <a:close/>
                                    <a:moveTo>
                                      <a:pt x="9371" y="11979"/>
                                    </a:moveTo>
                                    <a:cubicBezTo>
                                      <a:pt x="9306" y="12026"/>
                                      <a:pt x="9288" y="11979"/>
                                      <a:pt x="9316" y="11887"/>
                                    </a:cubicBezTo>
                                    <a:cubicBezTo>
                                      <a:pt x="9325" y="11841"/>
                                      <a:pt x="9353" y="11794"/>
                                      <a:pt x="9371" y="11841"/>
                                    </a:cubicBezTo>
                                    <a:cubicBezTo>
                                      <a:pt x="9390" y="11841"/>
                                      <a:pt x="9418" y="11887"/>
                                      <a:pt x="9427" y="11887"/>
                                    </a:cubicBezTo>
                                    <a:cubicBezTo>
                                      <a:pt x="9465" y="11887"/>
                                      <a:pt x="9437" y="11933"/>
                                      <a:pt x="9371" y="11979"/>
                                    </a:cubicBezTo>
                                    <a:close/>
                                    <a:moveTo>
                                      <a:pt x="9390" y="11702"/>
                                    </a:moveTo>
                                    <a:cubicBezTo>
                                      <a:pt x="9371" y="11609"/>
                                      <a:pt x="9446" y="11563"/>
                                      <a:pt x="9502" y="11609"/>
                                    </a:cubicBezTo>
                                    <a:lnTo>
                                      <a:pt x="9502" y="11609"/>
                                    </a:lnTo>
                                    <a:cubicBezTo>
                                      <a:pt x="9511" y="11609"/>
                                      <a:pt x="9530" y="11656"/>
                                      <a:pt x="9530" y="11702"/>
                                    </a:cubicBezTo>
                                    <a:cubicBezTo>
                                      <a:pt x="9520" y="11794"/>
                                      <a:pt x="9399" y="11794"/>
                                      <a:pt x="9390" y="11702"/>
                                    </a:cubicBezTo>
                                    <a:close/>
                                    <a:moveTo>
                                      <a:pt x="9455" y="11517"/>
                                    </a:moveTo>
                                    <a:cubicBezTo>
                                      <a:pt x="9390" y="11517"/>
                                      <a:pt x="9381" y="11517"/>
                                      <a:pt x="9409" y="11471"/>
                                    </a:cubicBezTo>
                                    <a:cubicBezTo>
                                      <a:pt x="9427" y="11424"/>
                                      <a:pt x="9446" y="11378"/>
                                      <a:pt x="9455" y="11378"/>
                                    </a:cubicBezTo>
                                    <a:cubicBezTo>
                                      <a:pt x="9465" y="11286"/>
                                      <a:pt x="9530" y="11332"/>
                                      <a:pt x="9548" y="11378"/>
                                    </a:cubicBezTo>
                                    <a:cubicBezTo>
                                      <a:pt x="9558" y="11471"/>
                                      <a:pt x="9539" y="11517"/>
                                      <a:pt x="9455" y="11517"/>
                                    </a:cubicBezTo>
                                    <a:close/>
                                    <a:moveTo>
                                      <a:pt x="9539" y="11101"/>
                                    </a:moveTo>
                                    <a:cubicBezTo>
                                      <a:pt x="9520" y="11054"/>
                                      <a:pt x="9520" y="11054"/>
                                      <a:pt x="9558" y="11054"/>
                                    </a:cubicBezTo>
                                    <a:cubicBezTo>
                                      <a:pt x="9586" y="11054"/>
                                      <a:pt x="9604" y="11101"/>
                                      <a:pt x="9604" y="11101"/>
                                    </a:cubicBezTo>
                                    <a:cubicBezTo>
                                      <a:pt x="9604" y="11193"/>
                                      <a:pt x="9567" y="11193"/>
                                      <a:pt x="9539" y="11101"/>
                                    </a:cubicBezTo>
                                    <a:close/>
                                    <a:moveTo>
                                      <a:pt x="9576" y="10962"/>
                                    </a:moveTo>
                                    <a:cubicBezTo>
                                      <a:pt x="9567" y="10962"/>
                                      <a:pt x="9558" y="10916"/>
                                      <a:pt x="9558" y="10916"/>
                                    </a:cubicBezTo>
                                    <a:cubicBezTo>
                                      <a:pt x="9567" y="10869"/>
                                      <a:pt x="9576" y="10869"/>
                                      <a:pt x="9586" y="10869"/>
                                    </a:cubicBezTo>
                                    <a:cubicBezTo>
                                      <a:pt x="9595" y="10869"/>
                                      <a:pt x="9604" y="10916"/>
                                      <a:pt x="9604" y="10916"/>
                                    </a:cubicBezTo>
                                    <a:cubicBezTo>
                                      <a:pt x="9604" y="10962"/>
                                      <a:pt x="9595" y="10962"/>
                                      <a:pt x="9576" y="10962"/>
                                    </a:cubicBezTo>
                                    <a:close/>
                                    <a:moveTo>
                                      <a:pt x="9651" y="10176"/>
                                    </a:moveTo>
                                    <a:cubicBezTo>
                                      <a:pt x="9641" y="10222"/>
                                      <a:pt x="9623" y="10268"/>
                                      <a:pt x="9604" y="10268"/>
                                    </a:cubicBezTo>
                                    <a:cubicBezTo>
                                      <a:pt x="9586" y="10268"/>
                                      <a:pt x="9586" y="10314"/>
                                      <a:pt x="9595" y="10361"/>
                                    </a:cubicBezTo>
                                    <a:cubicBezTo>
                                      <a:pt x="9604" y="10453"/>
                                      <a:pt x="9604" y="10453"/>
                                      <a:pt x="9576" y="10361"/>
                                    </a:cubicBezTo>
                                    <a:cubicBezTo>
                                      <a:pt x="9558" y="10268"/>
                                      <a:pt x="9548" y="10222"/>
                                      <a:pt x="9567" y="10176"/>
                                    </a:cubicBezTo>
                                    <a:cubicBezTo>
                                      <a:pt x="9576" y="10129"/>
                                      <a:pt x="9604" y="10083"/>
                                      <a:pt x="9632" y="10083"/>
                                    </a:cubicBezTo>
                                    <a:cubicBezTo>
                                      <a:pt x="9660" y="10083"/>
                                      <a:pt x="9669" y="10083"/>
                                      <a:pt x="9651" y="10176"/>
                                    </a:cubicBezTo>
                                    <a:close/>
                                    <a:moveTo>
                                      <a:pt x="9790" y="10684"/>
                                    </a:moveTo>
                                    <a:cubicBezTo>
                                      <a:pt x="9744" y="10916"/>
                                      <a:pt x="9707" y="10916"/>
                                      <a:pt x="9679" y="10777"/>
                                    </a:cubicBezTo>
                                    <a:cubicBezTo>
                                      <a:pt x="9651" y="10592"/>
                                      <a:pt x="9679" y="10499"/>
                                      <a:pt x="9753" y="10499"/>
                                    </a:cubicBezTo>
                                    <a:lnTo>
                                      <a:pt x="9827" y="10499"/>
                                    </a:lnTo>
                                    <a:lnTo>
                                      <a:pt x="9790" y="10684"/>
                                    </a:lnTo>
                                    <a:close/>
                                    <a:moveTo>
                                      <a:pt x="9865" y="10129"/>
                                    </a:moveTo>
                                    <a:cubicBezTo>
                                      <a:pt x="9846" y="10176"/>
                                      <a:pt x="9837" y="10222"/>
                                      <a:pt x="9846" y="10268"/>
                                    </a:cubicBezTo>
                                    <a:cubicBezTo>
                                      <a:pt x="9846" y="10314"/>
                                      <a:pt x="9827" y="10361"/>
                                      <a:pt x="9772" y="10361"/>
                                    </a:cubicBezTo>
                                    <a:cubicBezTo>
                                      <a:pt x="9688" y="10361"/>
                                      <a:pt x="9688" y="10361"/>
                                      <a:pt x="9716" y="10083"/>
                                    </a:cubicBezTo>
                                    <a:cubicBezTo>
                                      <a:pt x="9734" y="9898"/>
                                      <a:pt x="9734" y="9898"/>
                                      <a:pt x="9800" y="9944"/>
                                    </a:cubicBezTo>
                                    <a:cubicBezTo>
                                      <a:pt x="9837" y="9944"/>
                                      <a:pt x="9874" y="9991"/>
                                      <a:pt x="9883" y="10037"/>
                                    </a:cubicBezTo>
                                    <a:cubicBezTo>
                                      <a:pt x="9883" y="10037"/>
                                      <a:pt x="9883" y="10083"/>
                                      <a:pt x="9865" y="10129"/>
                                    </a:cubicBezTo>
                                    <a:close/>
                                    <a:moveTo>
                                      <a:pt x="9958" y="9667"/>
                                    </a:moveTo>
                                    <a:cubicBezTo>
                                      <a:pt x="9930" y="9759"/>
                                      <a:pt x="9874" y="9806"/>
                                      <a:pt x="9827" y="9713"/>
                                    </a:cubicBezTo>
                                    <a:cubicBezTo>
                                      <a:pt x="9790" y="9667"/>
                                      <a:pt x="9790" y="9621"/>
                                      <a:pt x="9827" y="9574"/>
                                    </a:cubicBezTo>
                                    <a:cubicBezTo>
                                      <a:pt x="9865" y="9482"/>
                                      <a:pt x="9930" y="9482"/>
                                      <a:pt x="9958" y="9528"/>
                                    </a:cubicBezTo>
                                    <a:cubicBezTo>
                                      <a:pt x="9967" y="9574"/>
                                      <a:pt x="9967" y="9621"/>
                                      <a:pt x="9958" y="9667"/>
                                    </a:cubicBezTo>
                                    <a:close/>
                                    <a:moveTo>
                                      <a:pt x="10023" y="10083"/>
                                    </a:moveTo>
                                    <a:cubicBezTo>
                                      <a:pt x="9995" y="10129"/>
                                      <a:pt x="9986" y="10083"/>
                                      <a:pt x="9995" y="9991"/>
                                    </a:cubicBezTo>
                                    <a:cubicBezTo>
                                      <a:pt x="10004" y="9852"/>
                                      <a:pt x="10014" y="9852"/>
                                      <a:pt x="10051" y="9944"/>
                                    </a:cubicBezTo>
                                    <a:cubicBezTo>
                                      <a:pt x="10079" y="10037"/>
                                      <a:pt x="10069" y="10037"/>
                                      <a:pt x="10023" y="10083"/>
                                    </a:cubicBezTo>
                                    <a:close/>
                                    <a:moveTo>
                                      <a:pt x="10097" y="9944"/>
                                    </a:moveTo>
                                    <a:cubicBezTo>
                                      <a:pt x="10088" y="9991"/>
                                      <a:pt x="10042" y="9898"/>
                                      <a:pt x="10042" y="9852"/>
                                    </a:cubicBezTo>
                                    <a:cubicBezTo>
                                      <a:pt x="10042" y="9759"/>
                                      <a:pt x="10088" y="9806"/>
                                      <a:pt x="10097" y="9852"/>
                                    </a:cubicBezTo>
                                    <a:lnTo>
                                      <a:pt x="10097" y="9852"/>
                                    </a:lnTo>
                                    <a:cubicBezTo>
                                      <a:pt x="10097" y="9898"/>
                                      <a:pt x="10097" y="9898"/>
                                      <a:pt x="10097" y="9944"/>
                                    </a:cubicBezTo>
                                    <a:close/>
                                    <a:moveTo>
                                      <a:pt x="10172" y="9713"/>
                                    </a:moveTo>
                                    <a:cubicBezTo>
                                      <a:pt x="10135" y="9713"/>
                                      <a:pt x="10079" y="9574"/>
                                      <a:pt x="10079" y="9436"/>
                                    </a:cubicBezTo>
                                    <a:cubicBezTo>
                                      <a:pt x="10079" y="9297"/>
                                      <a:pt x="10144" y="9343"/>
                                      <a:pt x="10172" y="9528"/>
                                    </a:cubicBezTo>
                                    <a:lnTo>
                                      <a:pt x="10209" y="9713"/>
                                    </a:lnTo>
                                    <a:lnTo>
                                      <a:pt x="10172" y="9713"/>
                                    </a:lnTo>
                                    <a:close/>
                                    <a:moveTo>
                                      <a:pt x="10256" y="9389"/>
                                    </a:moveTo>
                                    <a:cubicBezTo>
                                      <a:pt x="10228" y="9482"/>
                                      <a:pt x="10218" y="9482"/>
                                      <a:pt x="10181" y="9389"/>
                                    </a:cubicBezTo>
                                    <a:cubicBezTo>
                                      <a:pt x="10163" y="9343"/>
                                      <a:pt x="10144" y="9297"/>
                                      <a:pt x="10144" y="9251"/>
                                    </a:cubicBezTo>
                                    <a:cubicBezTo>
                                      <a:pt x="10144" y="9204"/>
                                      <a:pt x="10265" y="9204"/>
                                      <a:pt x="10274" y="9251"/>
                                    </a:cubicBezTo>
                                    <a:cubicBezTo>
                                      <a:pt x="10283" y="9297"/>
                                      <a:pt x="10274" y="9343"/>
                                      <a:pt x="10256" y="9389"/>
                                    </a:cubicBezTo>
                                    <a:close/>
                                    <a:moveTo>
                                      <a:pt x="10237" y="4394"/>
                                    </a:moveTo>
                                    <a:cubicBezTo>
                                      <a:pt x="10209" y="4348"/>
                                      <a:pt x="10218" y="4255"/>
                                      <a:pt x="10265" y="4255"/>
                                    </a:cubicBezTo>
                                    <a:cubicBezTo>
                                      <a:pt x="10283" y="4255"/>
                                      <a:pt x="10293" y="4302"/>
                                      <a:pt x="10293" y="4348"/>
                                    </a:cubicBezTo>
                                    <a:cubicBezTo>
                                      <a:pt x="10293" y="4440"/>
                                      <a:pt x="10274" y="4440"/>
                                      <a:pt x="10237" y="4394"/>
                                    </a:cubicBezTo>
                                    <a:close/>
                                    <a:moveTo>
                                      <a:pt x="10293" y="3608"/>
                                    </a:moveTo>
                                    <a:cubicBezTo>
                                      <a:pt x="10274" y="3469"/>
                                      <a:pt x="10265" y="3423"/>
                                      <a:pt x="10293" y="3376"/>
                                    </a:cubicBezTo>
                                    <a:cubicBezTo>
                                      <a:pt x="10311" y="3330"/>
                                      <a:pt x="10321" y="3330"/>
                                      <a:pt x="10339" y="3376"/>
                                    </a:cubicBezTo>
                                    <a:cubicBezTo>
                                      <a:pt x="10358" y="3423"/>
                                      <a:pt x="10358" y="3469"/>
                                      <a:pt x="10339" y="3515"/>
                                    </a:cubicBezTo>
                                    <a:lnTo>
                                      <a:pt x="10339" y="3515"/>
                                    </a:lnTo>
                                    <a:cubicBezTo>
                                      <a:pt x="10321" y="3561"/>
                                      <a:pt x="10330" y="3561"/>
                                      <a:pt x="10358" y="3561"/>
                                    </a:cubicBezTo>
                                    <a:cubicBezTo>
                                      <a:pt x="10377" y="3561"/>
                                      <a:pt x="10395" y="3608"/>
                                      <a:pt x="10395" y="3608"/>
                                    </a:cubicBezTo>
                                    <a:cubicBezTo>
                                      <a:pt x="10395" y="3608"/>
                                      <a:pt x="10386" y="3654"/>
                                      <a:pt x="10367" y="3654"/>
                                    </a:cubicBezTo>
                                    <a:cubicBezTo>
                                      <a:pt x="10349" y="3608"/>
                                      <a:pt x="10349" y="3654"/>
                                      <a:pt x="10349" y="3700"/>
                                    </a:cubicBezTo>
                                    <a:cubicBezTo>
                                      <a:pt x="10358" y="3885"/>
                                      <a:pt x="10321" y="3793"/>
                                      <a:pt x="10293" y="3608"/>
                                    </a:cubicBezTo>
                                    <a:close/>
                                    <a:moveTo>
                                      <a:pt x="10358" y="9528"/>
                                    </a:moveTo>
                                    <a:cubicBezTo>
                                      <a:pt x="10349" y="9528"/>
                                      <a:pt x="10339" y="9482"/>
                                      <a:pt x="10339" y="9482"/>
                                    </a:cubicBezTo>
                                    <a:cubicBezTo>
                                      <a:pt x="10339" y="9482"/>
                                      <a:pt x="10339" y="9436"/>
                                      <a:pt x="10349" y="9436"/>
                                    </a:cubicBezTo>
                                    <a:cubicBezTo>
                                      <a:pt x="10358" y="9436"/>
                                      <a:pt x="10358" y="9482"/>
                                      <a:pt x="10367" y="9482"/>
                                    </a:cubicBezTo>
                                    <a:cubicBezTo>
                                      <a:pt x="10367" y="9528"/>
                                      <a:pt x="10367" y="9528"/>
                                      <a:pt x="10358" y="9528"/>
                                    </a:cubicBezTo>
                                    <a:close/>
                                    <a:moveTo>
                                      <a:pt x="10349" y="7493"/>
                                    </a:moveTo>
                                    <a:cubicBezTo>
                                      <a:pt x="10330" y="7447"/>
                                      <a:pt x="10311" y="7400"/>
                                      <a:pt x="10311" y="7400"/>
                                    </a:cubicBezTo>
                                    <a:cubicBezTo>
                                      <a:pt x="10311" y="7400"/>
                                      <a:pt x="10311" y="7354"/>
                                      <a:pt x="10321" y="7308"/>
                                    </a:cubicBezTo>
                                    <a:cubicBezTo>
                                      <a:pt x="10330" y="7215"/>
                                      <a:pt x="10358" y="7215"/>
                                      <a:pt x="10358" y="7308"/>
                                    </a:cubicBezTo>
                                    <a:cubicBezTo>
                                      <a:pt x="10358" y="7354"/>
                                      <a:pt x="10367" y="7354"/>
                                      <a:pt x="10377" y="7354"/>
                                    </a:cubicBezTo>
                                    <a:cubicBezTo>
                                      <a:pt x="10386" y="7354"/>
                                      <a:pt x="10404" y="7400"/>
                                      <a:pt x="10414" y="7447"/>
                                    </a:cubicBezTo>
                                    <a:cubicBezTo>
                                      <a:pt x="10432" y="7539"/>
                                      <a:pt x="10432" y="7539"/>
                                      <a:pt x="10404" y="7539"/>
                                    </a:cubicBezTo>
                                    <a:cubicBezTo>
                                      <a:pt x="10395" y="7539"/>
                                      <a:pt x="10367" y="7539"/>
                                      <a:pt x="10349" y="7493"/>
                                    </a:cubicBezTo>
                                    <a:close/>
                                    <a:moveTo>
                                      <a:pt x="10507" y="9759"/>
                                    </a:moveTo>
                                    <a:cubicBezTo>
                                      <a:pt x="10516" y="9806"/>
                                      <a:pt x="10498" y="9806"/>
                                      <a:pt x="10470" y="9852"/>
                                    </a:cubicBezTo>
                                    <a:cubicBezTo>
                                      <a:pt x="10423" y="9898"/>
                                      <a:pt x="10404" y="9806"/>
                                      <a:pt x="10451" y="9759"/>
                                    </a:cubicBezTo>
                                    <a:cubicBezTo>
                                      <a:pt x="10470" y="9759"/>
                                      <a:pt x="10470" y="9713"/>
                                      <a:pt x="10470" y="9667"/>
                                    </a:cubicBezTo>
                                    <a:cubicBezTo>
                                      <a:pt x="10451" y="9574"/>
                                      <a:pt x="10516" y="9436"/>
                                      <a:pt x="10572" y="9436"/>
                                    </a:cubicBezTo>
                                    <a:cubicBezTo>
                                      <a:pt x="10609" y="9436"/>
                                      <a:pt x="10637" y="9436"/>
                                      <a:pt x="10637" y="9482"/>
                                    </a:cubicBezTo>
                                    <a:cubicBezTo>
                                      <a:pt x="10637" y="9621"/>
                                      <a:pt x="10600" y="9759"/>
                                      <a:pt x="10553" y="9759"/>
                                    </a:cubicBezTo>
                                    <a:cubicBezTo>
                                      <a:pt x="10516" y="9713"/>
                                      <a:pt x="10498" y="9759"/>
                                      <a:pt x="10507" y="9759"/>
                                    </a:cubicBezTo>
                                    <a:close/>
                                    <a:moveTo>
                                      <a:pt x="10637" y="10222"/>
                                    </a:moveTo>
                                    <a:cubicBezTo>
                                      <a:pt x="10609" y="10222"/>
                                      <a:pt x="10600" y="10222"/>
                                      <a:pt x="10619" y="10268"/>
                                    </a:cubicBezTo>
                                    <a:cubicBezTo>
                                      <a:pt x="10656" y="10361"/>
                                      <a:pt x="10609" y="10407"/>
                                      <a:pt x="10572" y="10314"/>
                                    </a:cubicBezTo>
                                    <a:cubicBezTo>
                                      <a:pt x="10535" y="10222"/>
                                      <a:pt x="10535" y="10176"/>
                                      <a:pt x="10553" y="10083"/>
                                    </a:cubicBezTo>
                                    <a:cubicBezTo>
                                      <a:pt x="10581" y="10037"/>
                                      <a:pt x="10572" y="9898"/>
                                      <a:pt x="10544" y="9944"/>
                                    </a:cubicBezTo>
                                    <a:cubicBezTo>
                                      <a:pt x="10535" y="9944"/>
                                      <a:pt x="10516" y="9944"/>
                                      <a:pt x="10507" y="9898"/>
                                    </a:cubicBezTo>
                                    <a:cubicBezTo>
                                      <a:pt x="10498" y="9852"/>
                                      <a:pt x="10507" y="9852"/>
                                      <a:pt x="10535" y="9852"/>
                                    </a:cubicBezTo>
                                    <a:cubicBezTo>
                                      <a:pt x="10572" y="9898"/>
                                      <a:pt x="10581" y="9852"/>
                                      <a:pt x="10637" y="9574"/>
                                    </a:cubicBezTo>
                                    <a:cubicBezTo>
                                      <a:pt x="10693" y="9297"/>
                                      <a:pt x="10758" y="9158"/>
                                      <a:pt x="10795" y="9297"/>
                                    </a:cubicBezTo>
                                    <a:cubicBezTo>
                                      <a:pt x="10814" y="9343"/>
                                      <a:pt x="10823" y="9343"/>
                                      <a:pt x="10860" y="9251"/>
                                    </a:cubicBezTo>
                                    <a:cubicBezTo>
                                      <a:pt x="10907" y="9112"/>
                                      <a:pt x="10935" y="9066"/>
                                      <a:pt x="10935" y="9158"/>
                                    </a:cubicBezTo>
                                    <a:lnTo>
                                      <a:pt x="10935" y="9158"/>
                                    </a:lnTo>
                                    <a:cubicBezTo>
                                      <a:pt x="10935" y="9158"/>
                                      <a:pt x="10907" y="9297"/>
                                      <a:pt x="10879" y="9482"/>
                                    </a:cubicBezTo>
                                    <a:cubicBezTo>
                                      <a:pt x="10786" y="9991"/>
                                      <a:pt x="10712" y="10176"/>
                                      <a:pt x="10637" y="10222"/>
                                    </a:cubicBezTo>
                                    <a:close/>
                                    <a:moveTo>
                                      <a:pt x="11661" y="7955"/>
                                    </a:moveTo>
                                    <a:cubicBezTo>
                                      <a:pt x="11586" y="8464"/>
                                      <a:pt x="11419" y="9158"/>
                                      <a:pt x="11382" y="9158"/>
                                    </a:cubicBezTo>
                                    <a:cubicBezTo>
                                      <a:pt x="11372" y="9158"/>
                                      <a:pt x="11354" y="9204"/>
                                      <a:pt x="11344" y="9251"/>
                                    </a:cubicBezTo>
                                    <a:cubicBezTo>
                                      <a:pt x="11317" y="9389"/>
                                      <a:pt x="11205" y="9574"/>
                                      <a:pt x="11186" y="9528"/>
                                    </a:cubicBezTo>
                                    <a:cubicBezTo>
                                      <a:pt x="11177" y="9528"/>
                                      <a:pt x="11186" y="9436"/>
                                      <a:pt x="11205" y="9343"/>
                                    </a:cubicBezTo>
                                    <a:cubicBezTo>
                                      <a:pt x="11223" y="9251"/>
                                      <a:pt x="11205" y="9297"/>
                                      <a:pt x="11168" y="9436"/>
                                    </a:cubicBezTo>
                                    <a:cubicBezTo>
                                      <a:pt x="11130" y="9574"/>
                                      <a:pt x="11093" y="9667"/>
                                      <a:pt x="11075" y="9713"/>
                                    </a:cubicBezTo>
                                    <a:cubicBezTo>
                                      <a:pt x="11056" y="9759"/>
                                      <a:pt x="11047" y="9759"/>
                                      <a:pt x="11065" y="9806"/>
                                    </a:cubicBezTo>
                                    <a:cubicBezTo>
                                      <a:pt x="11084" y="9852"/>
                                      <a:pt x="11084" y="9852"/>
                                      <a:pt x="11065" y="9898"/>
                                    </a:cubicBezTo>
                                    <a:cubicBezTo>
                                      <a:pt x="11056" y="9944"/>
                                      <a:pt x="11037" y="10037"/>
                                      <a:pt x="11028" y="10129"/>
                                    </a:cubicBezTo>
                                    <a:cubicBezTo>
                                      <a:pt x="11019" y="10268"/>
                                      <a:pt x="11019" y="10268"/>
                                      <a:pt x="11065" y="10083"/>
                                    </a:cubicBezTo>
                                    <a:cubicBezTo>
                                      <a:pt x="11093" y="9944"/>
                                      <a:pt x="11149" y="9852"/>
                                      <a:pt x="11186" y="9759"/>
                                    </a:cubicBezTo>
                                    <a:lnTo>
                                      <a:pt x="11261" y="9667"/>
                                    </a:lnTo>
                                    <a:lnTo>
                                      <a:pt x="11214" y="9852"/>
                                    </a:lnTo>
                                    <a:cubicBezTo>
                                      <a:pt x="11168" y="10037"/>
                                      <a:pt x="10981" y="10407"/>
                                      <a:pt x="10935" y="10407"/>
                                    </a:cubicBezTo>
                                    <a:cubicBezTo>
                                      <a:pt x="10916" y="10407"/>
                                      <a:pt x="10907" y="10407"/>
                                      <a:pt x="10898" y="10453"/>
                                    </a:cubicBezTo>
                                    <a:cubicBezTo>
                                      <a:pt x="10888" y="10499"/>
                                      <a:pt x="10879" y="10499"/>
                                      <a:pt x="10860" y="10499"/>
                                    </a:cubicBezTo>
                                    <a:cubicBezTo>
                                      <a:pt x="10842" y="10499"/>
                                      <a:pt x="10851" y="10453"/>
                                      <a:pt x="10888" y="10314"/>
                                    </a:cubicBezTo>
                                    <a:cubicBezTo>
                                      <a:pt x="11000" y="9898"/>
                                      <a:pt x="11037" y="9621"/>
                                      <a:pt x="10935" y="9944"/>
                                    </a:cubicBezTo>
                                    <a:cubicBezTo>
                                      <a:pt x="10898" y="10083"/>
                                      <a:pt x="10795" y="10222"/>
                                      <a:pt x="10758" y="10222"/>
                                    </a:cubicBezTo>
                                    <a:cubicBezTo>
                                      <a:pt x="10749" y="10222"/>
                                      <a:pt x="10860" y="9806"/>
                                      <a:pt x="11000" y="9251"/>
                                    </a:cubicBezTo>
                                    <a:cubicBezTo>
                                      <a:pt x="11140" y="8742"/>
                                      <a:pt x="11261" y="8279"/>
                                      <a:pt x="11270" y="8279"/>
                                    </a:cubicBezTo>
                                    <a:cubicBezTo>
                                      <a:pt x="11279" y="8279"/>
                                      <a:pt x="11326" y="8141"/>
                                      <a:pt x="11372" y="7956"/>
                                    </a:cubicBezTo>
                                    <a:cubicBezTo>
                                      <a:pt x="11521" y="7447"/>
                                      <a:pt x="11642" y="7077"/>
                                      <a:pt x="11614" y="7262"/>
                                    </a:cubicBezTo>
                                    <a:cubicBezTo>
                                      <a:pt x="11605" y="7308"/>
                                      <a:pt x="11605" y="7308"/>
                                      <a:pt x="11624" y="7262"/>
                                    </a:cubicBezTo>
                                    <a:cubicBezTo>
                                      <a:pt x="11642" y="7215"/>
                                      <a:pt x="11642" y="7169"/>
                                      <a:pt x="11642" y="7123"/>
                                    </a:cubicBezTo>
                                    <a:cubicBezTo>
                                      <a:pt x="11633" y="7077"/>
                                      <a:pt x="11642" y="7077"/>
                                      <a:pt x="11652" y="7123"/>
                                    </a:cubicBezTo>
                                    <a:cubicBezTo>
                                      <a:pt x="11670" y="7169"/>
                                      <a:pt x="11661" y="7262"/>
                                      <a:pt x="11605" y="7585"/>
                                    </a:cubicBezTo>
                                    <a:lnTo>
                                      <a:pt x="11605" y="7585"/>
                                    </a:lnTo>
                                    <a:cubicBezTo>
                                      <a:pt x="11531" y="8002"/>
                                      <a:pt x="11475" y="8187"/>
                                      <a:pt x="11382" y="8372"/>
                                    </a:cubicBezTo>
                                    <a:cubicBezTo>
                                      <a:pt x="11326" y="8464"/>
                                      <a:pt x="11354" y="8464"/>
                                      <a:pt x="11419" y="8372"/>
                                    </a:cubicBezTo>
                                    <a:cubicBezTo>
                                      <a:pt x="11447" y="8326"/>
                                      <a:pt x="11447" y="8326"/>
                                      <a:pt x="11428" y="8418"/>
                                    </a:cubicBezTo>
                                    <a:cubicBezTo>
                                      <a:pt x="11419" y="8464"/>
                                      <a:pt x="11391" y="8557"/>
                                      <a:pt x="11372" y="8696"/>
                                    </a:cubicBezTo>
                                    <a:cubicBezTo>
                                      <a:pt x="11344" y="8881"/>
                                      <a:pt x="11344" y="8881"/>
                                      <a:pt x="11568" y="8048"/>
                                    </a:cubicBezTo>
                                    <a:cubicBezTo>
                                      <a:pt x="11679" y="7678"/>
                                      <a:pt x="11707" y="7632"/>
                                      <a:pt x="11661" y="7955"/>
                                    </a:cubicBezTo>
                                    <a:close/>
                                    <a:moveTo>
                                      <a:pt x="11875" y="6660"/>
                                    </a:moveTo>
                                    <a:cubicBezTo>
                                      <a:pt x="11847" y="6660"/>
                                      <a:pt x="11763" y="7123"/>
                                      <a:pt x="11773" y="7215"/>
                                    </a:cubicBezTo>
                                    <a:cubicBezTo>
                                      <a:pt x="11773" y="7262"/>
                                      <a:pt x="11745" y="7400"/>
                                      <a:pt x="11707" y="7493"/>
                                    </a:cubicBezTo>
                                    <a:cubicBezTo>
                                      <a:pt x="11670" y="7632"/>
                                      <a:pt x="11642" y="7678"/>
                                      <a:pt x="11642" y="7632"/>
                                    </a:cubicBezTo>
                                    <a:cubicBezTo>
                                      <a:pt x="11652" y="7585"/>
                                      <a:pt x="11661" y="7539"/>
                                      <a:pt x="11661" y="7539"/>
                                    </a:cubicBezTo>
                                    <a:cubicBezTo>
                                      <a:pt x="11670" y="7539"/>
                                      <a:pt x="11679" y="7493"/>
                                      <a:pt x="11689" y="7400"/>
                                    </a:cubicBezTo>
                                    <a:cubicBezTo>
                                      <a:pt x="11698" y="7354"/>
                                      <a:pt x="11707" y="7262"/>
                                      <a:pt x="11717" y="7215"/>
                                    </a:cubicBezTo>
                                    <a:cubicBezTo>
                                      <a:pt x="11726" y="7169"/>
                                      <a:pt x="11754" y="7030"/>
                                      <a:pt x="11773" y="6938"/>
                                    </a:cubicBezTo>
                                    <a:cubicBezTo>
                                      <a:pt x="11866" y="6290"/>
                                      <a:pt x="11884" y="6198"/>
                                      <a:pt x="11884" y="6475"/>
                                    </a:cubicBezTo>
                                    <a:cubicBezTo>
                                      <a:pt x="11884" y="6568"/>
                                      <a:pt x="11884" y="6660"/>
                                      <a:pt x="11875" y="6660"/>
                                    </a:cubicBezTo>
                                    <a:close/>
                                    <a:moveTo>
                                      <a:pt x="11875" y="5134"/>
                                    </a:moveTo>
                                    <a:cubicBezTo>
                                      <a:pt x="11838" y="5319"/>
                                      <a:pt x="11810" y="5412"/>
                                      <a:pt x="11838" y="5227"/>
                                    </a:cubicBezTo>
                                    <a:cubicBezTo>
                                      <a:pt x="11884" y="4995"/>
                                      <a:pt x="11893" y="4903"/>
                                      <a:pt x="11903" y="4903"/>
                                    </a:cubicBezTo>
                                    <a:cubicBezTo>
                                      <a:pt x="11903" y="4949"/>
                                      <a:pt x="11893" y="5042"/>
                                      <a:pt x="11875" y="5134"/>
                                    </a:cubicBezTo>
                                    <a:close/>
                                    <a:moveTo>
                                      <a:pt x="11921" y="6429"/>
                                    </a:moveTo>
                                    <a:cubicBezTo>
                                      <a:pt x="11912" y="6522"/>
                                      <a:pt x="11903" y="6475"/>
                                      <a:pt x="11903" y="6383"/>
                                    </a:cubicBezTo>
                                    <a:cubicBezTo>
                                      <a:pt x="11903" y="6290"/>
                                      <a:pt x="11912" y="6244"/>
                                      <a:pt x="11921" y="6244"/>
                                    </a:cubicBezTo>
                                    <a:cubicBezTo>
                                      <a:pt x="11931" y="6244"/>
                                      <a:pt x="11940" y="6244"/>
                                      <a:pt x="11940" y="6290"/>
                                    </a:cubicBezTo>
                                    <a:cubicBezTo>
                                      <a:pt x="11931" y="6290"/>
                                      <a:pt x="11931" y="6383"/>
                                      <a:pt x="11921" y="6429"/>
                                    </a:cubicBezTo>
                                    <a:close/>
                                    <a:moveTo>
                                      <a:pt x="11968" y="5319"/>
                                    </a:moveTo>
                                    <a:cubicBezTo>
                                      <a:pt x="11949" y="5412"/>
                                      <a:pt x="11931" y="5504"/>
                                      <a:pt x="11921" y="5458"/>
                                    </a:cubicBezTo>
                                    <a:cubicBezTo>
                                      <a:pt x="11912" y="5412"/>
                                      <a:pt x="11968" y="5134"/>
                                      <a:pt x="11987" y="5134"/>
                                    </a:cubicBezTo>
                                    <a:cubicBezTo>
                                      <a:pt x="11996" y="5134"/>
                                      <a:pt x="11987" y="5227"/>
                                      <a:pt x="11968" y="5319"/>
                                    </a:cubicBezTo>
                                    <a:close/>
                                    <a:moveTo>
                                      <a:pt x="12014" y="5042"/>
                                    </a:moveTo>
                                    <a:cubicBezTo>
                                      <a:pt x="12005" y="5088"/>
                                      <a:pt x="11996" y="5088"/>
                                      <a:pt x="11996" y="5042"/>
                                    </a:cubicBezTo>
                                    <a:cubicBezTo>
                                      <a:pt x="11996" y="4949"/>
                                      <a:pt x="12014" y="4903"/>
                                      <a:pt x="12024" y="4949"/>
                                    </a:cubicBezTo>
                                    <a:cubicBezTo>
                                      <a:pt x="12033" y="4949"/>
                                      <a:pt x="12024" y="4995"/>
                                      <a:pt x="12014" y="5042"/>
                                    </a:cubicBezTo>
                                    <a:close/>
                                    <a:moveTo>
                                      <a:pt x="12033" y="2683"/>
                                    </a:moveTo>
                                    <a:cubicBezTo>
                                      <a:pt x="12024" y="2683"/>
                                      <a:pt x="12014" y="2636"/>
                                      <a:pt x="12014" y="2590"/>
                                    </a:cubicBezTo>
                                    <a:cubicBezTo>
                                      <a:pt x="12014" y="2544"/>
                                      <a:pt x="12024" y="2498"/>
                                      <a:pt x="12033" y="2498"/>
                                    </a:cubicBezTo>
                                    <a:cubicBezTo>
                                      <a:pt x="12042" y="2498"/>
                                      <a:pt x="12052" y="2544"/>
                                      <a:pt x="12052" y="2590"/>
                                    </a:cubicBezTo>
                                    <a:cubicBezTo>
                                      <a:pt x="12052" y="2636"/>
                                      <a:pt x="12042" y="2683"/>
                                      <a:pt x="12033" y="2683"/>
                                    </a:cubicBezTo>
                                    <a:close/>
                                    <a:moveTo>
                                      <a:pt x="15774" y="5828"/>
                                    </a:moveTo>
                                    <a:cubicBezTo>
                                      <a:pt x="15784" y="5828"/>
                                      <a:pt x="15784" y="5874"/>
                                      <a:pt x="15774" y="5920"/>
                                    </a:cubicBezTo>
                                    <a:lnTo>
                                      <a:pt x="15774" y="5920"/>
                                    </a:lnTo>
                                    <a:cubicBezTo>
                                      <a:pt x="15765" y="5967"/>
                                      <a:pt x="15746" y="6013"/>
                                      <a:pt x="15746" y="5967"/>
                                    </a:cubicBezTo>
                                    <a:cubicBezTo>
                                      <a:pt x="15728" y="5967"/>
                                      <a:pt x="15756" y="5828"/>
                                      <a:pt x="15774" y="5828"/>
                                    </a:cubicBezTo>
                                    <a:close/>
                                    <a:moveTo>
                                      <a:pt x="15690" y="6244"/>
                                    </a:moveTo>
                                    <a:cubicBezTo>
                                      <a:pt x="15709" y="6244"/>
                                      <a:pt x="15718" y="6290"/>
                                      <a:pt x="15718" y="6290"/>
                                    </a:cubicBezTo>
                                    <a:cubicBezTo>
                                      <a:pt x="15718" y="6337"/>
                                      <a:pt x="15700" y="6337"/>
                                      <a:pt x="15690" y="6337"/>
                                    </a:cubicBezTo>
                                    <a:cubicBezTo>
                                      <a:pt x="15672" y="6337"/>
                                      <a:pt x="15663" y="6290"/>
                                      <a:pt x="15663" y="6290"/>
                                    </a:cubicBezTo>
                                    <a:cubicBezTo>
                                      <a:pt x="15653" y="6290"/>
                                      <a:pt x="15672" y="6244"/>
                                      <a:pt x="15690" y="6244"/>
                                    </a:cubicBezTo>
                                    <a:close/>
                                    <a:moveTo>
                                      <a:pt x="15681" y="7447"/>
                                    </a:moveTo>
                                    <a:cubicBezTo>
                                      <a:pt x="15690" y="7447"/>
                                      <a:pt x="15700" y="7493"/>
                                      <a:pt x="15700" y="7493"/>
                                    </a:cubicBezTo>
                                    <a:cubicBezTo>
                                      <a:pt x="15690" y="7539"/>
                                      <a:pt x="15681" y="7539"/>
                                      <a:pt x="15672" y="7539"/>
                                    </a:cubicBezTo>
                                    <a:cubicBezTo>
                                      <a:pt x="15663" y="7539"/>
                                      <a:pt x="15653" y="7493"/>
                                      <a:pt x="15653" y="7493"/>
                                    </a:cubicBezTo>
                                    <a:cubicBezTo>
                                      <a:pt x="15653" y="7493"/>
                                      <a:pt x="15663" y="7447"/>
                                      <a:pt x="15681" y="7447"/>
                                    </a:cubicBezTo>
                                    <a:close/>
                                    <a:moveTo>
                                      <a:pt x="15569" y="2636"/>
                                    </a:moveTo>
                                    <a:cubicBezTo>
                                      <a:pt x="15588" y="2544"/>
                                      <a:pt x="15625" y="2590"/>
                                      <a:pt x="15625" y="2683"/>
                                    </a:cubicBezTo>
                                    <a:cubicBezTo>
                                      <a:pt x="15625" y="2729"/>
                                      <a:pt x="15607" y="2775"/>
                                      <a:pt x="15597" y="2775"/>
                                    </a:cubicBezTo>
                                    <a:cubicBezTo>
                                      <a:pt x="15560" y="2775"/>
                                      <a:pt x="15551" y="2729"/>
                                      <a:pt x="15569" y="2636"/>
                                    </a:cubicBezTo>
                                    <a:close/>
                                    <a:moveTo>
                                      <a:pt x="15569" y="2914"/>
                                    </a:moveTo>
                                    <a:cubicBezTo>
                                      <a:pt x="15569" y="2914"/>
                                      <a:pt x="15569" y="3006"/>
                                      <a:pt x="15560" y="3053"/>
                                    </a:cubicBezTo>
                                    <a:cubicBezTo>
                                      <a:pt x="15551" y="3191"/>
                                      <a:pt x="15523" y="3238"/>
                                      <a:pt x="15523" y="3099"/>
                                    </a:cubicBezTo>
                                    <a:cubicBezTo>
                                      <a:pt x="15532" y="3053"/>
                                      <a:pt x="15560" y="2868"/>
                                      <a:pt x="15569" y="2914"/>
                                    </a:cubicBezTo>
                                    <a:close/>
                                    <a:moveTo>
                                      <a:pt x="15579" y="7400"/>
                                    </a:moveTo>
                                    <a:cubicBezTo>
                                      <a:pt x="15579" y="7447"/>
                                      <a:pt x="15504" y="7539"/>
                                      <a:pt x="15467" y="7493"/>
                                    </a:cubicBezTo>
                                    <a:cubicBezTo>
                                      <a:pt x="15411" y="7447"/>
                                      <a:pt x="15430" y="7354"/>
                                      <a:pt x="15504" y="7354"/>
                                    </a:cubicBezTo>
                                    <a:cubicBezTo>
                                      <a:pt x="15542" y="7354"/>
                                      <a:pt x="15579" y="7354"/>
                                      <a:pt x="15579" y="7400"/>
                                    </a:cubicBezTo>
                                    <a:close/>
                                    <a:moveTo>
                                      <a:pt x="15486" y="2544"/>
                                    </a:moveTo>
                                    <a:cubicBezTo>
                                      <a:pt x="15495" y="2498"/>
                                      <a:pt x="15495" y="2498"/>
                                      <a:pt x="15504" y="2498"/>
                                    </a:cubicBezTo>
                                    <a:cubicBezTo>
                                      <a:pt x="15514" y="2498"/>
                                      <a:pt x="15514" y="2544"/>
                                      <a:pt x="15514" y="2544"/>
                                    </a:cubicBezTo>
                                    <a:cubicBezTo>
                                      <a:pt x="15514" y="2590"/>
                                      <a:pt x="15504" y="2590"/>
                                      <a:pt x="15495" y="2590"/>
                                    </a:cubicBezTo>
                                    <a:cubicBezTo>
                                      <a:pt x="15486" y="2590"/>
                                      <a:pt x="15486" y="2544"/>
                                      <a:pt x="15486" y="2544"/>
                                    </a:cubicBezTo>
                                    <a:close/>
                                    <a:moveTo>
                                      <a:pt x="15449" y="2775"/>
                                    </a:moveTo>
                                    <a:cubicBezTo>
                                      <a:pt x="15458" y="2775"/>
                                      <a:pt x="15458" y="2821"/>
                                      <a:pt x="15449" y="2868"/>
                                    </a:cubicBezTo>
                                    <a:cubicBezTo>
                                      <a:pt x="15439" y="2960"/>
                                      <a:pt x="15411" y="3006"/>
                                      <a:pt x="15411" y="2914"/>
                                    </a:cubicBezTo>
                                    <a:cubicBezTo>
                                      <a:pt x="15421" y="2821"/>
                                      <a:pt x="15439" y="2775"/>
                                      <a:pt x="15449" y="2775"/>
                                    </a:cubicBezTo>
                                    <a:close/>
                                    <a:moveTo>
                                      <a:pt x="15225" y="1480"/>
                                    </a:moveTo>
                                    <a:cubicBezTo>
                                      <a:pt x="15234" y="1526"/>
                                      <a:pt x="15262" y="1573"/>
                                      <a:pt x="15290" y="1619"/>
                                    </a:cubicBezTo>
                                    <a:cubicBezTo>
                                      <a:pt x="15318" y="1665"/>
                                      <a:pt x="15337" y="1711"/>
                                      <a:pt x="15337" y="1758"/>
                                    </a:cubicBezTo>
                                    <a:cubicBezTo>
                                      <a:pt x="15337" y="1850"/>
                                      <a:pt x="15290" y="1850"/>
                                      <a:pt x="15262" y="1711"/>
                                    </a:cubicBezTo>
                                    <a:cubicBezTo>
                                      <a:pt x="15244" y="1665"/>
                                      <a:pt x="15216" y="1573"/>
                                      <a:pt x="15197" y="1526"/>
                                    </a:cubicBezTo>
                                    <a:cubicBezTo>
                                      <a:pt x="15169" y="1480"/>
                                      <a:pt x="15160" y="1480"/>
                                      <a:pt x="15151" y="1573"/>
                                    </a:cubicBezTo>
                                    <a:cubicBezTo>
                                      <a:pt x="15141" y="1619"/>
                                      <a:pt x="15151" y="1711"/>
                                      <a:pt x="15169" y="1711"/>
                                    </a:cubicBezTo>
                                    <a:cubicBezTo>
                                      <a:pt x="15179" y="1758"/>
                                      <a:pt x="15197" y="1804"/>
                                      <a:pt x="15197" y="1804"/>
                                    </a:cubicBezTo>
                                    <a:cubicBezTo>
                                      <a:pt x="15197" y="1896"/>
                                      <a:pt x="15160" y="1850"/>
                                      <a:pt x="15113" y="1711"/>
                                    </a:cubicBezTo>
                                    <a:cubicBezTo>
                                      <a:pt x="15076" y="1573"/>
                                      <a:pt x="15076" y="1573"/>
                                      <a:pt x="15095" y="1526"/>
                                    </a:cubicBezTo>
                                    <a:cubicBezTo>
                                      <a:pt x="15113" y="1480"/>
                                      <a:pt x="15123" y="1480"/>
                                      <a:pt x="15104" y="1434"/>
                                    </a:cubicBezTo>
                                    <a:cubicBezTo>
                                      <a:pt x="15086" y="1388"/>
                                      <a:pt x="15104" y="1388"/>
                                      <a:pt x="15151" y="1388"/>
                                    </a:cubicBezTo>
                                    <a:cubicBezTo>
                                      <a:pt x="15179" y="1388"/>
                                      <a:pt x="15216" y="1434"/>
                                      <a:pt x="15225" y="1480"/>
                                    </a:cubicBezTo>
                                    <a:lnTo>
                                      <a:pt x="15225" y="1480"/>
                                    </a:lnTo>
                                    <a:close/>
                                    <a:moveTo>
                                      <a:pt x="15328" y="10407"/>
                                    </a:moveTo>
                                    <a:cubicBezTo>
                                      <a:pt x="15337" y="10407"/>
                                      <a:pt x="15355" y="10499"/>
                                      <a:pt x="15383" y="10592"/>
                                    </a:cubicBezTo>
                                    <a:cubicBezTo>
                                      <a:pt x="15421" y="10731"/>
                                      <a:pt x="15430" y="10777"/>
                                      <a:pt x="15411" y="10823"/>
                                    </a:cubicBezTo>
                                    <a:cubicBezTo>
                                      <a:pt x="15393" y="10916"/>
                                      <a:pt x="15244" y="10962"/>
                                      <a:pt x="15216" y="10916"/>
                                    </a:cubicBezTo>
                                    <a:cubicBezTo>
                                      <a:pt x="15207" y="10916"/>
                                      <a:pt x="15309" y="10407"/>
                                      <a:pt x="15328" y="10407"/>
                                    </a:cubicBezTo>
                                    <a:close/>
                                    <a:moveTo>
                                      <a:pt x="15309" y="2451"/>
                                    </a:moveTo>
                                    <a:cubicBezTo>
                                      <a:pt x="15309" y="2405"/>
                                      <a:pt x="15318" y="2405"/>
                                      <a:pt x="15328" y="2405"/>
                                    </a:cubicBezTo>
                                    <a:cubicBezTo>
                                      <a:pt x="15337" y="2405"/>
                                      <a:pt x="15346" y="2451"/>
                                      <a:pt x="15346" y="2498"/>
                                    </a:cubicBezTo>
                                    <a:cubicBezTo>
                                      <a:pt x="15346" y="2544"/>
                                      <a:pt x="15337" y="2590"/>
                                      <a:pt x="15328" y="2544"/>
                                    </a:cubicBezTo>
                                    <a:cubicBezTo>
                                      <a:pt x="15309" y="2544"/>
                                      <a:pt x="15309" y="2498"/>
                                      <a:pt x="15309" y="2451"/>
                                    </a:cubicBezTo>
                                    <a:close/>
                                    <a:moveTo>
                                      <a:pt x="15244" y="2775"/>
                                    </a:moveTo>
                                    <a:cubicBezTo>
                                      <a:pt x="15207" y="2683"/>
                                      <a:pt x="15197" y="2636"/>
                                      <a:pt x="15225" y="2636"/>
                                    </a:cubicBezTo>
                                    <a:cubicBezTo>
                                      <a:pt x="15234" y="2636"/>
                                      <a:pt x="15253" y="2683"/>
                                      <a:pt x="15262" y="2729"/>
                                    </a:cubicBezTo>
                                    <a:cubicBezTo>
                                      <a:pt x="15281" y="2821"/>
                                      <a:pt x="15281" y="2821"/>
                                      <a:pt x="15244" y="2775"/>
                                    </a:cubicBezTo>
                                    <a:close/>
                                    <a:moveTo>
                                      <a:pt x="15151" y="4394"/>
                                    </a:moveTo>
                                    <a:cubicBezTo>
                                      <a:pt x="15141" y="4394"/>
                                      <a:pt x="15132" y="4348"/>
                                      <a:pt x="15123" y="4348"/>
                                    </a:cubicBezTo>
                                    <a:cubicBezTo>
                                      <a:pt x="15113" y="4302"/>
                                      <a:pt x="15123" y="4302"/>
                                      <a:pt x="15132" y="4302"/>
                                    </a:cubicBezTo>
                                    <a:cubicBezTo>
                                      <a:pt x="15141" y="4302"/>
                                      <a:pt x="15151" y="4348"/>
                                      <a:pt x="15160" y="4348"/>
                                    </a:cubicBezTo>
                                    <a:cubicBezTo>
                                      <a:pt x="15160" y="4348"/>
                                      <a:pt x="15160" y="4394"/>
                                      <a:pt x="15151" y="4394"/>
                                    </a:cubicBezTo>
                                    <a:close/>
                                    <a:moveTo>
                                      <a:pt x="15076" y="1064"/>
                                    </a:moveTo>
                                    <a:cubicBezTo>
                                      <a:pt x="15095" y="971"/>
                                      <a:pt x="15095" y="971"/>
                                      <a:pt x="15141" y="1156"/>
                                    </a:cubicBezTo>
                                    <a:cubicBezTo>
                                      <a:pt x="15179" y="1295"/>
                                      <a:pt x="15179" y="1295"/>
                                      <a:pt x="15151" y="1295"/>
                                    </a:cubicBezTo>
                                    <a:cubicBezTo>
                                      <a:pt x="15113" y="1341"/>
                                      <a:pt x="15058" y="1156"/>
                                      <a:pt x="15076" y="1064"/>
                                    </a:cubicBezTo>
                                    <a:close/>
                                    <a:moveTo>
                                      <a:pt x="15048" y="4209"/>
                                    </a:moveTo>
                                    <a:cubicBezTo>
                                      <a:pt x="15067" y="4255"/>
                                      <a:pt x="15076" y="4302"/>
                                      <a:pt x="15076" y="4348"/>
                                    </a:cubicBezTo>
                                    <a:cubicBezTo>
                                      <a:pt x="15076" y="4394"/>
                                      <a:pt x="15086" y="4440"/>
                                      <a:pt x="15104" y="4487"/>
                                    </a:cubicBezTo>
                                    <a:cubicBezTo>
                                      <a:pt x="15123" y="4533"/>
                                      <a:pt x="15123" y="4579"/>
                                      <a:pt x="15113" y="4579"/>
                                    </a:cubicBezTo>
                                    <a:cubicBezTo>
                                      <a:pt x="15095" y="4579"/>
                                      <a:pt x="15011" y="4302"/>
                                      <a:pt x="15011" y="4209"/>
                                    </a:cubicBezTo>
                                    <a:cubicBezTo>
                                      <a:pt x="15020" y="4163"/>
                                      <a:pt x="15030" y="4163"/>
                                      <a:pt x="15048" y="4209"/>
                                    </a:cubicBezTo>
                                    <a:close/>
                                    <a:moveTo>
                                      <a:pt x="15048" y="10222"/>
                                    </a:moveTo>
                                    <a:cubicBezTo>
                                      <a:pt x="15067" y="10222"/>
                                      <a:pt x="15086" y="10268"/>
                                      <a:pt x="15095" y="10314"/>
                                    </a:cubicBezTo>
                                    <a:cubicBezTo>
                                      <a:pt x="15104" y="10361"/>
                                      <a:pt x="15113" y="10407"/>
                                      <a:pt x="15123" y="10361"/>
                                    </a:cubicBezTo>
                                    <a:cubicBezTo>
                                      <a:pt x="15132" y="10314"/>
                                      <a:pt x="15169" y="10314"/>
                                      <a:pt x="15216" y="10314"/>
                                    </a:cubicBezTo>
                                    <a:cubicBezTo>
                                      <a:pt x="15281" y="10314"/>
                                      <a:pt x="15290" y="10314"/>
                                      <a:pt x="15281" y="10453"/>
                                    </a:cubicBezTo>
                                    <a:cubicBezTo>
                                      <a:pt x="15281" y="10499"/>
                                      <a:pt x="15262" y="10592"/>
                                      <a:pt x="15244" y="10592"/>
                                    </a:cubicBezTo>
                                    <a:cubicBezTo>
                                      <a:pt x="15225" y="10592"/>
                                      <a:pt x="15216" y="10638"/>
                                      <a:pt x="15225" y="10684"/>
                                    </a:cubicBezTo>
                                    <a:cubicBezTo>
                                      <a:pt x="15234" y="10731"/>
                                      <a:pt x="15225" y="10777"/>
                                      <a:pt x="15207" y="10869"/>
                                    </a:cubicBezTo>
                                    <a:cubicBezTo>
                                      <a:pt x="15179" y="10962"/>
                                      <a:pt x="15179" y="10962"/>
                                      <a:pt x="15132" y="10916"/>
                                    </a:cubicBezTo>
                                    <a:cubicBezTo>
                                      <a:pt x="15095" y="10869"/>
                                      <a:pt x="15086" y="10777"/>
                                      <a:pt x="15086" y="10684"/>
                                    </a:cubicBezTo>
                                    <a:cubicBezTo>
                                      <a:pt x="15086" y="10592"/>
                                      <a:pt x="15076" y="10546"/>
                                      <a:pt x="15076" y="10592"/>
                                    </a:cubicBezTo>
                                    <a:cubicBezTo>
                                      <a:pt x="15067" y="10684"/>
                                      <a:pt x="15030" y="10684"/>
                                      <a:pt x="15011" y="10592"/>
                                    </a:cubicBezTo>
                                    <a:cubicBezTo>
                                      <a:pt x="14993" y="10407"/>
                                      <a:pt x="15020" y="10222"/>
                                      <a:pt x="15048" y="10222"/>
                                    </a:cubicBezTo>
                                    <a:close/>
                                    <a:moveTo>
                                      <a:pt x="14890" y="3608"/>
                                    </a:moveTo>
                                    <a:cubicBezTo>
                                      <a:pt x="14881" y="3330"/>
                                      <a:pt x="14909" y="3330"/>
                                      <a:pt x="14965" y="3561"/>
                                    </a:cubicBezTo>
                                    <a:cubicBezTo>
                                      <a:pt x="14983" y="3654"/>
                                      <a:pt x="15002" y="3793"/>
                                      <a:pt x="15002" y="3793"/>
                                    </a:cubicBezTo>
                                    <a:cubicBezTo>
                                      <a:pt x="15002" y="3885"/>
                                      <a:pt x="14946" y="3885"/>
                                      <a:pt x="14918" y="3793"/>
                                    </a:cubicBezTo>
                                    <a:cubicBezTo>
                                      <a:pt x="14890" y="3700"/>
                                      <a:pt x="14890" y="3700"/>
                                      <a:pt x="14909" y="3839"/>
                                    </a:cubicBezTo>
                                    <a:cubicBezTo>
                                      <a:pt x="14918" y="3932"/>
                                      <a:pt x="14918" y="3978"/>
                                      <a:pt x="14918" y="3978"/>
                                    </a:cubicBezTo>
                                    <a:cubicBezTo>
                                      <a:pt x="14909" y="3978"/>
                                      <a:pt x="14918" y="4070"/>
                                      <a:pt x="14937" y="4163"/>
                                    </a:cubicBezTo>
                                    <a:cubicBezTo>
                                      <a:pt x="14974" y="4394"/>
                                      <a:pt x="14946" y="4348"/>
                                      <a:pt x="14890" y="4117"/>
                                    </a:cubicBezTo>
                                    <a:cubicBezTo>
                                      <a:pt x="14862" y="3978"/>
                                      <a:pt x="14844" y="3978"/>
                                      <a:pt x="14853" y="4024"/>
                                    </a:cubicBezTo>
                                    <a:cubicBezTo>
                                      <a:pt x="14862" y="4117"/>
                                      <a:pt x="14862" y="4117"/>
                                      <a:pt x="14834" y="4070"/>
                                    </a:cubicBezTo>
                                    <a:cubicBezTo>
                                      <a:pt x="14816" y="3978"/>
                                      <a:pt x="14816" y="3931"/>
                                      <a:pt x="14825" y="3793"/>
                                    </a:cubicBezTo>
                                    <a:cubicBezTo>
                                      <a:pt x="14834" y="3700"/>
                                      <a:pt x="14853" y="3654"/>
                                      <a:pt x="14862" y="3654"/>
                                    </a:cubicBezTo>
                                    <a:cubicBezTo>
                                      <a:pt x="14881" y="3654"/>
                                      <a:pt x="14890" y="3654"/>
                                      <a:pt x="14890" y="3608"/>
                                    </a:cubicBezTo>
                                    <a:close/>
                                    <a:moveTo>
                                      <a:pt x="14732" y="4070"/>
                                    </a:moveTo>
                                    <a:cubicBezTo>
                                      <a:pt x="14685" y="3746"/>
                                      <a:pt x="14685" y="3654"/>
                                      <a:pt x="14723" y="3793"/>
                                    </a:cubicBezTo>
                                    <a:cubicBezTo>
                                      <a:pt x="14741" y="3839"/>
                                      <a:pt x="14751" y="3931"/>
                                      <a:pt x="14751" y="4024"/>
                                    </a:cubicBezTo>
                                    <a:cubicBezTo>
                                      <a:pt x="14751" y="4117"/>
                                      <a:pt x="14760" y="4117"/>
                                      <a:pt x="14769" y="4117"/>
                                    </a:cubicBezTo>
                                    <a:cubicBezTo>
                                      <a:pt x="14778" y="4117"/>
                                      <a:pt x="14788" y="4209"/>
                                      <a:pt x="14806" y="4302"/>
                                    </a:cubicBezTo>
                                    <a:cubicBezTo>
                                      <a:pt x="14816" y="4394"/>
                                      <a:pt x="14834" y="4487"/>
                                      <a:pt x="14844" y="4487"/>
                                    </a:cubicBezTo>
                                    <a:cubicBezTo>
                                      <a:pt x="14853" y="4487"/>
                                      <a:pt x="14862" y="4533"/>
                                      <a:pt x="14862" y="4579"/>
                                    </a:cubicBezTo>
                                    <a:cubicBezTo>
                                      <a:pt x="14862" y="4718"/>
                                      <a:pt x="14778" y="4348"/>
                                      <a:pt x="14732" y="4070"/>
                                    </a:cubicBezTo>
                                    <a:close/>
                                    <a:moveTo>
                                      <a:pt x="14806" y="12812"/>
                                    </a:moveTo>
                                    <a:cubicBezTo>
                                      <a:pt x="14797" y="12812"/>
                                      <a:pt x="14788" y="12812"/>
                                      <a:pt x="14778" y="12812"/>
                                    </a:cubicBezTo>
                                    <a:cubicBezTo>
                                      <a:pt x="14769" y="12812"/>
                                      <a:pt x="14769" y="12766"/>
                                      <a:pt x="14788" y="12766"/>
                                    </a:cubicBezTo>
                                    <a:cubicBezTo>
                                      <a:pt x="14797" y="12766"/>
                                      <a:pt x="14806" y="12766"/>
                                      <a:pt x="14806" y="12812"/>
                                    </a:cubicBezTo>
                                    <a:close/>
                                    <a:moveTo>
                                      <a:pt x="14788" y="2636"/>
                                    </a:moveTo>
                                    <a:cubicBezTo>
                                      <a:pt x="14788" y="2683"/>
                                      <a:pt x="14806" y="2775"/>
                                      <a:pt x="14825" y="2868"/>
                                    </a:cubicBezTo>
                                    <a:lnTo>
                                      <a:pt x="14825" y="2868"/>
                                    </a:lnTo>
                                    <a:cubicBezTo>
                                      <a:pt x="14872" y="3099"/>
                                      <a:pt x="14872" y="3284"/>
                                      <a:pt x="14844" y="3330"/>
                                    </a:cubicBezTo>
                                    <a:cubicBezTo>
                                      <a:pt x="14825" y="3330"/>
                                      <a:pt x="14816" y="3376"/>
                                      <a:pt x="14825" y="3423"/>
                                    </a:cubicBezTo>
                                    <a:cubicBezTo>
                                      <a:pt x="14834" y="3469"/>
                                      <a:pt x="14844" y="3469"/>
                                      <a:pt x="14853" y="3423"/>
                                    </a:cubicBezTo>
                                    <a:cubicBezTo>
                                      <a:pt x="14872" y="3376"/>
                                      <a:pt x="14872" y="3376"/>
                                      <a:pt x="14853" y="3515"/>
                                    </a:cubicBezTo>
                                    <a:cubicBezTo>
                                      <a:pt x="14825" y="3700"/>
                                      <a:pt x="14778" y="3885"/>
                                      <a:pt x="14769" y="3793"/>
                                    </a:cubicBezTo>
                                    <a:cubicBezTo>
                                      <a:pt x="14760" y="3747"/>
                                      <a:pt x="14769" y="3747"/>
                                      <a:pt x="14778" y="3700"/>
                                    </a:cubicBezTo>
                                    <a:cubicBezTo>
                                      <a:pt x="14788" y="3700"/>
                                      <a:pt x="14788" y="3654"/>
                                      <a:pt x="14769" y="3561"/>
                                    </a:cubicBezTo>
                                    <a:cubicBezTo>
                                      <a:pt x="14741" y="3423"/>
                                      <a:pt x="14741" y="3423"/>
                                      <a:pt x="14751" y="3561"/>
                                    </a:cubicBezTo>
                                    <a:cubicBezTo>
                                      <a:pt x="14769" y="3747"/>
                                      <a:pt x="14732" y="3608"/>
                                      <a:pt x="14685" y="3284"/>
                                    </a:cubicBezTo>
                                    <a:cubicBezTo>
                                      <a:pt x="14657" y="3145"/>
                                      <a:pt x="14648" y="3006"/>
                                      <a:pt x="14648" y="2960"/>
                                    </a:cubicBezTo>
                                    <a:cubicBezTo>
                                      <a:pt x="14648" y="2960"/>
                                      <a:pt x="14685" y="2868"/>
                                      <a:pt x="14713" y="2729"/>
                                    </a:cubicBezTo>
                                    <a:cubicBezTo>
                                      <a:pt x="14769" y="2636"/>
                                      <a:pt x="14788" y="2590"/>
                                      <a:pt x="14788" y="2636"/>
                                    </a:cubicBezTo>
                                    <a:close/>
                                    <a:moveTo>
                                      <a:pt x="14676" y="3654"/>
                                    </a:moveTo>
                                    <a:cubicBezTo>
                                      <a:pt x="14657" y="3654"/>
                                      <a:pt x="14648" y="3608"/>
                                      <a:pt x="14648" y="3561"/>
                                    </a:cubicBezTo>
                                    <a:cubicBezTo>
                                      <a:pt x="14648" y="3469"/>
                                      <a:pt x="14657" y="3515"/>
                                      <a:pt x="14676" y="3608"/>
                                    </a:cubicBezTo>
                                    <a:cubicBezTo>
                                      <a:pt x="14704" y="3654"/>
                                      <a:pt x="14695" y="3654"/>
                                      <a:pt x="14676" y="3654"/>
                                    </a:cubicBezTo>
                                    <a:close/>
                                    <a:moveTo>
                                      <a:pt x="14583" y="1850"/>
                                    </a:moveTo>
                                    <a:cubicBezTo>
                                      <a:pt x="14630" y="1758"/>
                                      <a:pt x="14657" y="1711"/>
                                      <a:pt x="14667" y="1850"/>
                                    </a:cubicBezTo>
                                    <a:cubicBezTo>
                                      <a:pt x="14676" y="1943"/>
                                      <a:pt x="14639" y="2035"/>
                                      <a:pt x="14620" y="1943"/>
                                    </a:cubicBezTo>
                                    <a:cubicBezTo>
                                      <a:pt x="14611" y="1896"/>
                                      <a:pt x="14592" y="1896"/>
                                      <a:pt x="14574" y="1896"/>
                                    </a:cubicBezTo>
                                    <a:cubicBezTo>
                                      <a:pt x="14555" y="1943"/>
                                      <a:pt x="14555" y="1896"/>
                                      <a:pt x="14583" y="1850"/>
                                    </a:cubicBezTo>
                                    <a:close/>
                                    <a:moveTo>
                                      <a:pt x="14611" y="3238"/>
                                    </a:moveTo>
                                    <a:cubicBezTo>
                                      <a:pt x="14620" y="3330"/>
                                      <a:pt x="14639" y="3515"/>
                                      <a:pt x="14648" y="3654"/>
                                    </a:cubicBezTo>
                                    <a:lnTo>
                                      <a:pt x="14657" y="3885"/>
                                    </a:lnTo>
                                    <a:lnTo>
                                      <a:pt x="14620" y="3654"/>
                                    </a:lnTo>
                                    <a:cubicBezTo>
                                      <a:pt x="14602" y="3515"/>
                                      <a:pt x="14574" y="3376"/>
                                      <a:pt x="14555" y="3238"/>
                                    </a:cubicBezTo>
                                    <a:lnTo>
                                      <a:pt x="14527" y="3053"/>
                                    </a:lnTo>
                                    <a:lnTo>
                                      <a:pt x="14564" y="3053"/>
                                    </a:lnTo>
                                    <a:cubicBezTo>
                                      <a:pt x="14574" y="3053"/>
                                      <a:pt x="14592" y="3145"/>
                                      <a:pt x="14611" y="3238"/>
                                    </a:cubicBezTo>
                                    <a:close/>
                                    <a:moveTo>
                                      <a:pt x="14416" y="231"/>
                                    </a:moveTo>
                                    <a:cubicBezTo>
                                      <a:pt x="14434" y="231"/>
                                      <a:pt x="14453" y="278"/>
                                      <a:pt x="14462" y="370"/>
                                    </a:cubicBezTo>
                                    <a:cubicBezTo>
                                      <a:pt x="14471" y="463"/>
                                      <a:pt x="14471" y="509"/>
                                      <a:pt x="14462" y="509"/>
                                    </a:cubicBezTo>
                                    <a:cubicBezTo>
                                      <a:pt x="14453" y="509"/>
                                      <a:pt x="14434" y="463"/>
                                      <a:pt x="14416" y="370"/>
                                    </a:cubicBezTo>
                                    <a:cubicBezTo>
                                      <a:pt x="14397" y="231"/>
                                      <a:pt x="14397" y="231"/>
                                      <a:pt x="14416" y="231"/>
                                    </a:cubicBezTo>
                                    <a:close/>
                                    <a:moveTo>
                                      <a:pt x="14425" y="2359"/>
                                    </a:moveTo>
                                    <a:cubicBezTo>
                                      <a:pt x="14443" y="2359"/>
                                      <a:pt x="14471" y="2405"/>
                                      <a:pt x="14490" y="2451"/>
                                    </a:cubicBezTo>
                                    <a:cubicBezTo>
                                      <a:pt x="14527" y="2590"/>
                                      <a:pt x="14527" y="2775"/>
                                      <a:pt x="14499" y="2775"/>
                                    </a:cubicBezTo>
                                    <a:cubicBezTo>
                                      <a:pt x="14481" y="2775"/>
                                      <a:pt x="14471" y="2729"/>
                                      <a:pt x="14471" y="2544"/>
                                    </a:cubicBezTo>
                                    <a:cubicBezTo>
                                      <a:pt x="14471" y="2498"/>
                                      <a:pt x="14453" y="2451"/>
                                      <a:pt x="14425" y="2405"/>
                                    </a:cubicBezTo>
                                    <a:cubicBezTo>
                                      <a:pt x="14388" y="2359"/>
                                      <a:pt x="14388" y="2359"/>
                                      <a:pt x="14425" y="2359"/>
                                    </a:cubicBezTo>
                                    <a:close/>
                                    <a:moveTo>
                                      <a:pt x="14332" y="601"/>
                                    </a:moveTo>
                                    <a:cubicBezTo>
                                      <a:pt x="14341" y="601"/>
                                      <a:pt x="14350" y="648"/>
                                      <a:pt x="14350" y="648"/>
                                    </a:cubicBezTo>
                                    <a:cubicBezTo>
                                      <a:pt x="14350" y="694"/>
                                      <a:pt x="14350" y="694"/>
                                      <a:pt x="14341" y="694"/>
                                    </a:cubicBezTo>
                                    <a:cubicBezTo>
                                      <a:pt x="14332" y="694"/>
                                      <a:pt x="14332" y="648"/>
                                      <a:pt x="14322" y="648"/>
                                    </a:cubicBezTo>
                                    <a:cubicBezTo>
                                      <a:pt x="14322" y="601"/>
                                      <a:pt x="14322" y="601"/>
                                      <a:pt x="14332" y="601"/>
                                    </a:cubicBezTo>
                                    <a:close/>
                                    <a:moveTo>
                                      <a:pt x="14276" y="1018"/>
                                    </a:moveTo>
                                    <a:cubicBezTo>
                                      <a:pt x="14313" y="879"/>
                                      <a:pt x="14313" y="879"/>
                                      <a:pt x="14360" y="1064"/>
                                    </a:cubicBezTo>
                                    <a:lnTo>
                                      <a:pt x="14360" y="1064"/>
                                    </a:lnTo>
                                    <a:cubicBezTo>
                                      <a:pt x="14406" y="1249"/>
                                      <a:pt x="14397" y="1480"/>
                                      <a:pt x="14350" y="1341"/>
                                    </a:cubicBezTo>
                                    <a:cubicBezTo>
                                      <a:pt x="14332" y="1295"/>
                                      <a:pt x="14332" y="1295"/>
                                      <a:pt x="14332" y="1388"/>
                                    </a:cubicBezTo>
                                    <a:cubicBezTo>
                                      <a:pt x="14350" y="1573"/>
                                      <a:pt x="14295" y="1480"/>
                                      <a:pt x="14267" y="1295"/>
                                    </a:cubicBezTo>
                                    <a:cubicBezTo>
                                      <a:pt x="14257" y="1110"/>
                                      <a:pt x="14257" y="1064"/>
                                      <a:pt x="14276" y="1018"/>
                                    </a:cubicBezTo>
                                    <a:close/>
                                    <a:moveTo>
                                      <a:pt x="14229" y="2313"/>
                                    </a:moveTo>
                                    <a:cubicBezTo>
                                      <a:pt x="14239" y="2451"/>
                                      <a:pt x="14239" y="2451"/>
                                      <a:pt x="14211" y="2405"/>
                                    </a:cubicBezTo>
                                    <a:cubicBezTo>
                                      <a:pt x="14201" y="2405"/>
                                      <a:pt x="14183" y="2313"/>
                                      <a:pt x="14183" y="2266"/>
                                    </a:cubicBezTo>
                                    <a:cubicBezTo>
                                      <a:pt x="14192" y="2174"/>
                                      <a:pt x="14211" y="2174"/>
                                      <a:pt x="14229" y="2313"/>
                                    </a:cubicBezTo>
                                    <a:close/>
                                    <a:moveTo>
                                      <a:pt x="14201" y="6429"/>
                                    </a:moveTo>
                                    <a:cubicBezTo>
                                      <a:pt x="14220" y="6614"/>
                                      <a:pt x="14229" y="6845"/>
                                      <a:pt x="14201" y="6753"/>
                                    </a:cubicBezTo>
                                    <a:cubicBezTo>
                                      <a:pt x="14183" y="6707"/>
                                      <a:pt x="14062" y="6013"/>
                                      <a:pt x="14062" y="5920"/>
                                    </a:cubicBezTo>
                                    <a:cubicBezTo>
                                      <a:pt x="14062" y="5828"/>
                                      <a:pt x="14183" y="6244"/>
                                      <a:pt x="14201" y="6429"/>
                                    </a:cubicBezTo>
                                    <a:close/>
                                    <a:moveTo>
                                      <a:pt x="14183" y="7215"/>
                                    </a:moveTo>
                                    <a:cubicBezTo>
                                      <a:pt x="14174" y="7262"/>
                                      <a:pt x="14164" y="7215"/>
                                      <a:pt x="14155" y="7169"/>
                                    </a:cubicBezTo>
                                    <a:cubicBezTo>
                                      <a:pt x="14127" y="7030"/>
                                      <a:pt x="14136" y="6938"/>
                                      <a:pt x="14164" y="7077"/>
                                    </a:cubicBezTo>
                                    <a:cubicBezTo>
                                      <a:pt x="14183" y="7123"/>
                                      <a:pt x="14183" y="7169"/>
                                      <a:pt x="14183" y="7215"/>
                                    </a:cubicBezTo>
                                    <a:close/>
                                    <a:moveTo>
                                      <a:pt x="14118" y="6892"/>
                                    </a:moveTo>
                                    <a:cubicBezTo>
                                      <a:pt x="14108" y="6892"/>
                                      <a:pt x="14099" y="6845"/>
                                      <a:pt x="14099" y="6799"/>
                                    </a:cubicBezTo>
                                    <a:cubicBezTo>
                                      <a:pt x="14099" y="6707"/>
                                      <a:pt x="14108" y="6753"/>
                                      <a:pt x="14118" y="6845"/>
                                    </a:cubicBezTo>
                                    <a:cubicBezTo>
                                      <a:pt x="14136" y="6892"/>
                                      <a:pt x="14127" y="6892"/>
                                      <a:pt x="14118" y="6892"/>
                                    </a:cubicBezTo>
                                    <a:close/>
                                    <a:moveTo>
                                      <a:pt x="14080" y="5550"/>
                                    </a:moveTo>
                                    <a:cubicBezTo>
                                      <a:pt x="14090" y="5550"/>
                                      <a:pt x="14108" y="5597"/>
                                      <a:pt x="14118" y="5689"/>
                                    </a:cubicBezTo>
                                    <a:cubicBezTo>
                                      <a:pt x="14136" y="5874"/>
                                      <a:pt x="14127" y="5874"/>
                                      <a:pt x="14090" y="5735"/>
                                    </a:cubicBezTo>
                                    <a:cubicBezTo>
                                      <a:pt x="14053" y="5597"/>
                                      <a:pt x="14053" y="5550"/>
                                      <a:pt x="14080" y="5550"/>
                                    </a:cubicBezTo>
                                    <a:close/>
                                    <a:moveTo>
                                      <a:pt x="14118" y="648"/>
                                    </a:moveTo>
                                    <a:cubicBezTo>
                                      <a:pt x="14127" y="648"/>
                                      <a:pt x="14136" y="694"/>
                                      <a:pt x="14146" y="694"/>
                                    </a:cubicBezTo>
                                    <a:cubicBezTo>
                                      <a:pt x="14155" y="694"/>
                                      <a:pt x="14146" y="740"/>
                                      <a:pt x="14136" y="740"/>
                                    </a:cubicBezTo>
                                    <a:cubicBezTo>
                                      <a:pt x="14127" y="740"/>
                                      <a:pt x="14118" y="694"/>
                                      <a:pt x="14108" y="694"/>
                                    </a:cubicBezTo>
                                    <a:cubicBezTo>
                                      <a:pt x="14108" y="694"/>
                                      <a:pt x="14118" y="648"/>
                                      <a:pt x="14118" y="648"/>
                                    </a:cubicBezTo>
                                    <a:close/>
                                    <a:moveTo>
                                      <a:pt x="14099" y="3006"/>
                                    </a:moveTo>
                                    <a:cubicBezTo>
                                      <a:pt x="14108" y="3006"/>
                                      <a:pt x="14127" y="2960"/>
                                      <a:pt x="14127" y="2960"/>
                                    </a:cubicBezTo>
                                    <a:cubicBezTo>
                                      <a:pt x="14127" y="2821"/>
                                      <a:pt x="14164" y="2960"/>
                                      <a:pt x="14174" y="3099"/>
                                    </a:cubicBezTo>
                                    <a:cubicBezTo>
                                      <a:pt x="14174" y="3238"/>
                                      <a:pt x="14174" y="3284"/>
                                      <a:pt x="14146" y="3284"/>
                                    </a:cubicBezTo>
                                    <a:cubicBezTo>
                                      <a:pt x="14127" y="3330"/>
                                      <a:pt x="14108" y="3284"/>
                                      <a:pt x="14099" y="3238"/>
                                    </a:cubicBezTo>
                                    <a:cubicBezTo>
                                      <a:pt x="14071" y="3099"/>
                                      <a:pt x="14071" y="3006"/>
                                      <a:pt x="14099" y="3006"/>
                                    </a:cubicBezTo>
                                    <a:close/>
                                    <a:moveTo>
                                      <a:pt x="14053" y="5273"/>
                                    </a:moveTo>
                                    <a:cubicBezTo>
                                      <a:pt x="14080" y="5365"/>
                                      <a:pt x="14080" y="5365"/>
                                      <a:pt x="14053" y="5365"/>
                                    </a:cubicBezTo>
                                    <a:cubicBezTo>
                                      <a:pt x="14025" y="5365"/>
                                      <a:pt x="13987" y="5273"/>
                                      <a:pt x="13987" y="5180"/>
                                    </a:cubicBezTo>
                                    <a:cubicBezTo>
                                      <a:pt x="13978" y="5134"/>
                                      <a:pt x="14025" y="5180"/>
                                      <a:pt x="14053" y="5273"/>
                                    </a:cubicBezTo>
                                    <a:close/>
                                    <a:moveTo>
                                      <a:pt x="13950" y="4995"/>
                                    </a:moveTo>
                                    <a:cubicBezTo>
                                      <a:pt x="13959" y="4995"/>
                                      <a:pt x="13969" y="5042"/>
                                      <a:pt x="13969" y="5042"/>
                                    </a:cubicBezTo>
                                    <a:cubicBezTo>
                                      <a:pt x="13969" y="5088"/>
                                      <a:pt x="13969" y="5088"/>
                                      <a:pt x="13959" y="5088"/>
                                    </a:cubicBezTo>
                                    <a:cubicBezTo>
                                      <a:pt x="13959" y="5088"/>
                                      <a:pt x="13950" y="5042"/>
                                      <a:pt x="13941" y="5042"/>
                                    </a:cubicBezTo>
                                    <a:cubicBezTo>
                                      <a:pt x="13932" y="4995"/>
                                      <a:pt x="13941" y="4995"/>
                                      <a:pt x="13950" y="4995"/>
                                    </a:cubicBezTo>
                                    <a:close/>
                                    <a:moveTo>
                                      <a:pt x="13941" y="5550"/>
                                    </a:moveTo>
                                    <a:cubicBezTo>
                                      <a:pt x="13950" y="5550"/>
                                      <a:pt x="13969" y="5735"/>
                                      <a:pt x="13997" y="5920"/>
                                    </a:cubicBezTo>
                                    <a:cubicBezTo>
                                      <a:pt x="14025" y="6105"/>
                                      <a:pt x="14053" y="6337"/>
                                      <a:pt x="14062" y="6337"/>
                                    </a:cubicBezTo>
                                    <a:cubicBezTo>
                                      <a:pt x="14090" y="6429"/>
                                      <a:pt x="14108" y="6892"/>
                                      <a:pt x="14080" y="6845"/>
                                    </a:cubicBezTo>
                                    <a:cubicBezTo>
                                      <a:pt x="14071" y="6799"/>
                                      <a:pt x="14062" y="6753"/>
                                      <a:pt x="14062" y="6707"/>
                                    </a:cubicBezTo>
                                    <a:cubicBezTo>
                                      <a:pt x="14062" y="6660"/>
                                      <a:pt x="14043" y="6522"/>
                                      <a:pt x="14025" y="6429"/>
                                    </a:cubicBezTo>
                                    <a:cubicBezTo>
                                      <a:pt x="14006" y="6337"/>
                                      <a:pt x="13987" y="6152"/>
                                      <a:pt x="13987" y="6059"/>
                                    </a:cubicBezTo>
                                    <a:cubicBezTo>
                                      <a:pt x="13987" y="5967"/>
                                      <a:pt x="13978" y="5874"/>
                                      <a:pt x="13960" y="5874"/>
                                    </a:cubicBezTo>
                                    <a:cubicBezTo>
                                      <a:pt x="13932" y="5828"/>
                                      <a:pt x="13922" y="5550"/>
                                      <a:pt x="13941" y="5550"/>
                                    </a:cubicBezTo>
                                    <a:close/>
                                    <a:moveTo>
                                      <a:pt x="13922" y="5458"/>
                                    </a:moveTo>
                                    <a:cubicBezTo>
                                      <a:pt x="13913" y="5504"/>
                                      <a:pt x="13904" y="5504"/>
                                      <a:pt x="13894" y="5458"/>
                                    </a:cubicBezTo>
                                    <a:cubicBezTo>
                                      <a:pt x="13876" y="5365"/>
                                      <a:pt x="13894" y="5273"/>
                                      <a:pt x="13913" y="5319"/>
                                    </a:cubicBezTo>
                                    <a:cubicBezTo>
                                      <a:pt x="13932" y="5365"/>
                                      <a:pt x="13932" y="5412"/>
                                      <a:pt x="13922" y="5458"/>
                                    </a:cubicBezTo>
                                    <a:close/>
                                    <a:moveTo>
                                      <a:pt x="13866" y="7354"/>
                                    </a:moveTo>
                                    <a:cubicBezTo>
                                      <a:pt x="13848" y="7308"/>
                                      <a:pt x="13848" y="7262"/>
                                      <a:pt x="13866" y="7354"/>
                                    </a:cubicBezTo>
                                    <a:cubicBezTo>
                                      <a:pt x="13885" y="7308"/>
                                      <a:pt x="13904" y="7354"/>
                                      <a:pt x="13904" y="7400"/>
                                    </a:cubicBezTo>
                                    <a:cubicBezTo>
                                      <a:pt x="13904" y="7447"/>
                                      <a:pt x="13894" y="7493"/>
                                      <a:pt x="13885" y="7493"/>
                                    </a:cubicBezTo>
                                    <a:cubicBezTo>
                                      <a:pt x="13876" y="7539"/>
                                      <a:pt x="13866" y="7493"/>
                                      <a:pt x="13876" y="7493"/>
                                    </a:cubicBezTo>
                                    <a:cubicBezTo>
                                      <a:pt x="13876" y="7447"/>
                                      <a:pt x="13876" y="7400"/>
                                      <a:pt x="13866" y="7354"/>
                                    </a:cubicBezTo>
                                    <a:close/>
                                    <a:moveTo>
                                      <a:pt x="13801" y="6475"/>
                                    </a:moveTo>
                                    <a:cubicBezTo>
                                      <a:pt x="13839" y="6753"/>
                                      <a:pt x="13885" y="7215"/>
                                      <a:pt x="13866" y="7215"/>
                                    </a:cubicBezTo>
                                    <a:cubicBezTo>
                                      <a:pt x="13848" y="7215"/>
                                      <a:pt x="13773" y="6568"/>
                                      <a:pt x="13773" y="6429"/>
                                    </a:cubicBezTo>
                                    <a:cubicBezTo>
                                      <a:pt x="13773" y="6337"/>
                                      <a:pt x="13783" y="6383"/>
                                      <a:pt x="13801" y="6475"/>
                                    </a:cubicBezTo>
                                    <a:close/>
                                    <a:moveTo>
                                      <a:pt x="13755" y="6290"/>
                                    </a:moveTo>
                                    <a:cubicBezTo>
                                      <a:pt x="13745" y="6290"/>
                                      <a:pt x="13736" y="6244"/>
                                      <a:pt x="13736" y="6198"/>
                                    </a:cubicBezTo>
                                    <a:cubicBezTo>
                                      <a:pt x="13736" y="6152"/>
                                      <a:pt x="13745" y="6152"/>
                                      <a:pt x="13755" y="6152"/>
                                    </a:cubicBezTo>
                                    <a:cubicBezTo>
                                      <a:pt x="13764" y="6152"/>
                                      <a:pt x="13773" y="6198"/>
                                      <a:pt x="13773" y="6244"/>
                                    </a:cubicBezTo>
                                    <a:cubicBezTo>
                                      <a:pt x="13773" y="6290"/>
                                      <a:pt x="13764" y="6290"/>
                                      <a:pt x="13755" y="6290"/>
                                    </a:cubicBezTo>
                                    <a:close/>
                                    <a:moveTo>
                                      <a:pt x="13792" y="3330"/>
                                    </a:moveTo>
                                    <a:cubicBezTo>
                                      <a:pt x="13783" y="3330"/>
                                      <a:pt x="13773" y="3284"/>
                                      <a:pt x="13773" y="3238"/>
                                    </a:cubicBezTo>
                                    <a:cubicBezTo>
                                      <a:pt x="13773" y="3191"/>
                                      <a:pt x="13783" y="3191"/>
                                      <a:pt x="13792" y="3238"/>
                                    </a:cubicBezTo>
                                    <a:cubicBezTo>
                                      <a:pt x="13801" y="3238"/>
                                      <a:pt x="13811" y="3284"/>
                                      <a:pt x="13811" y="3330"/>
                                    </a:cubicBezTo>
                                    <a:cubicBezTo>
                                      <a:pt x="13811" y="3376"/>
                                      <a:pt x="13801" y="3330"/>
                                      <a:pt x="13792" y="3330"/>
                                    </a:cubicBezTo>
                                    <a:close/>
                                    <a:moveTo>
                                      <a:pt x="13839" y="4949"/>
                                    </a:moveTo>
                                    <a:cubicBezTo>
                                      <a:pt x="13839" y="4857"/>
                                      <a:pt x="13885" y="5088"/>
                                      <a:pt x="13885" y="5227"/>
                                    </a:cubicBezTo>
                                    <a:cubicBezTo>
                                      <a:pt x="13885" y="5273"/>
                                      <a:pt x="13876" y="5227"/>
                                      <a:pt x="13857" y="5180"/>
                                    </a:cubicBezTo>
                                    <a:cubicBezTo>
                                      <a:pt x="13848" y="5088"/>
                                      <a:pt x="13839" y="4995"/>
                                      <a:pt x="13839" y="4949"/>
                                    </a:cubicBezTo>
                                    <a:close/>
                                    <a:moveTo>
                                      <a:pt x="13913" y="1804"/>
                                    </a:moveTo>
                                    <a:cubicBezTo>
                                      <a:pt x="13922" y="1804"/>
                                      <a:pt x="13922" y="1896"/>
                                      <a:pt x="13913" y="1896"/>
                                    </a:cubicBezTo>
                                    <a:lnTo>
                                      <a:pt x="13913" y="1896"/>
                                    </a:lnTo>
                                    <a:cubicBezTo>
                                      <a:pt x="13904" y="1943"/>
                                      <a:pt x="13904" y="1943"/>
                                      <a:pt x="13904" y="1850"/>
                                    </a:cubicBezTo>
                                    <a:cubicBezTo>
                                      <a:pt x="13904" y="1850"/>
                                      <a:pt x="13904" y="1804"/>
                                      <a:pt x="13913" y="1804"/>
                                    </a:cubicBezTo>
                                    <a:close/>
                                    <a:moveTo>
                                      <a:pt x="13755" y="1295"/>
                                    </a:moveTo>
                                    <a:cubicBezTo>
                                      <a:pt x="13764" y="1295"/>
                                      <a:pt x="13773" y="1341"/>
                                      <a:pt x="13783" y="1341"/>
                                    </a:cubicBezTo>
                                    <a:cubicBezTo>
                                      <a:pt x="13792" y="1388"/>
                                      <a:pt x="13783" y="1388"/>
                                      <a:pt x="13773" y="1388"/>
                                    </a:cubicBezTo>
                                    <a:cubicBezTo>
                                      <a:pt x="13764" y="1388"/>
                                      <a:pt x="13755" y="1341"/>
                                      <a:pt x="13745" y="1341"/>
                                    </a:cubicBezTo>
                                    <a:cubicBezTo>
                                      <a:pt x="13745" y="1341"/>
                                      <a:pt x="13745" y="1295"/>
                                      <a:pt x="13755" y="1295"/>
                                    </a:cubicBezTo>
                                    <a:close/>
                                    <a:moveTo>
                                      <a:pt x="13550" y="601"/>
                                    </a:moveTo>
                                    <a:cubicBezTo>
                                      <a:pt x="13550" y="555"/>
                                      <a:pt x="13578" y="555"/>
                                      <a:pt x="13597" y="648"/>
                                    </a:cubicBezTo>
                                    <a:cubicBezTo>
                                      <a:pt x="13606" y="694"/>
                                      <a:pt x="13615" y="740"/>
                                      <a:pt x="13606" y="740"/>
                                    </a:cubicBezTo>
                                    <a:cubicBezTo>
                                      <a:pt x="13597" y="740"/>
                                      <a:pt x="13606" y="786"/>
                                      <a:pt x="13615" y="833"/>
                                    </a:cubicBezTo>
                                    <a:cubicBezTo>
                                      <a:pt x="13624" y="879"/>
                                      <a:pt x="13624" y="925"/>
                                      <a:pt x="13615" y="925"/>
                                    </a:cubicBezTo>
                                    <a:cubicBezTo>
                                      <a:pt x="13606" y="971"/>
                                      <a:pt x="13550" y="694"/>
                                      <a:pt x="13550" y="601"/>
                                    </a:cubicBezTo>
                                    <a:close/>
                                    <a:moveTo>
                                      <a:pt x="13652" y="1989"/>
                                    </a:moveTo>
                                    <a:cubicBezTo>
                                      <a:pt x="13606" y="1619"/>
                                      <a:pt x="13606" y="1573"/>
                                      <a:pt x="13634" y="1526"/>
                                    </a:cubicBezTo>
                                    <a:cubicBezTo>
                                      <a:pt x="13662" y="1480"/>
                                      <a:pt x="13839" y="1989"/>
                                      <a:pt x="13820" y="2035"/>
                                    </a:cubicBezTo>
                                    <a:cubicBezTo>
                                      <a:pt x="13811" y="2035"/>
                                      <a:pt x="13792" y="2035"/>
                                      <a:pt x="13783" y="1989"/>
                                    </a:cubicBezTo>
                                    <a:cubicBezTo>
                                      <a:pt x="13764" y="1896"/>
                                      <a:pt x="13708" y="1896"/>
                                      <a:pt x="13708" y="1989"/>
                                    </a:cubicBezTo>
                                    <a:cubicBezTo>
                                      <a:pt x="13708" y="2035"/>
                                      <a:pt x="13745" y="2128"/>
                                      <a:pt x="13792" y="2220"/>
                                    </a:cubicBezTo>
                                    <a:cubicBezTo>
                                      <a:pt x="13876" y="2405"/>
                                      <a:pt x="13894" y="2498"/>
                                      <a:pt x="13848" y="2498"/>
                                    </a:cubicBezTo>
                                    <a:cubicBezTo>
                                      <a:pt x="13829" y="2498"/>
                                      <a:pt x="13829" y="2498"/>
                                      <a:pt x="13857" y="2544"/>
                                    </a:cubicBezTo>
                                    <a:cubicBezTo>
                                      <a:pt x="13876" y="2590"/>
                                      <a:pt x="13894" y="2683"/>
                                      <a:pt x="13904" y="2775"/>
                                    </a:cubicBezTo>
                                    <a:cubicBezTo>
                                      <a:pt x="13913" y="2868"/>
                                      <a:pt x="13913" y="2960"/>
                                      <a:pt x="13922" y="3006"/>
                                    </a:cubicBezTo>
                                    <a:cubicBezTo>
                                      <a:pt x="13922" y="3053"/>
                                      <a:pt x="13922" y="3099"/>
                                      <a:pt x="13913" y="3099"/>
                                    </a:cubicBezTo>
                                    <a:cubicBezTo>
                                      <a:pt x="13894" y="3145"/>
                                      <a:pt x="13820" y="2868"/>
                                      <a:pt x="13783" y="2683"/>
                                    </a:cubicBezTo>
                                    <a:cubicBezTo>
                                      <a:pt x="13764" y="2544"/>
                                      <a:pt x="13764" y="2544"/>
                                      <a:pt x="13783" y="2498"/>
                                    </a:cubicBezTo>
                                    <a:cubicBezTo>
                                      <a:pt x="13801" y="2451"/>
                                      <a:pt x="13801" y="2451"/>
                                      <a:pt x="13773" y="2451"/>
                                    </a:cubicBezTo>
                                    <a:cubicBezTo>
                                      <a:pt x="13755" y="2451"/>
                                      <a:pt x="13745" y="2405"/>
                                      <a:pt x="13745" y="2405"/>
                                    </a:cubicBezTo>
                                    <a:cubicBezTo>
                                      <a:pt x="13745" y="2359"/>
                                      <a:pt x="13736" y="2359"/>
                                      <a:pt x="13718" y="2359"/>
                                    </a:cubicBezTo>
                                    <a:cubicBezTo>
                                      <a:pt x="13699" y="2313"/>
                                      <a:pt x="13680" y="2266"/>
                                      <a:pt x="13652" y="1989"/>
                                    </a:cubicBezTo>
                                    <a:close/>
                                    <a:moveTo>
                                      <a:pt x="13736" y="2451"/>
                                    </a:moveTo>
                                    <a:cubicBezTo>
                                      <a:pt x="13736" y="2498"/>
                                      <a:pt x="13736" y="2498"/>
                                      <a:pt x="13727" y="2498"/>
                                    </a:cubicBezTo>
                                    <a:cubicBezTo>
                                      <a:pt x="13718" y="2498"/>
                                      <a:pt x="13718" y="2451"/>
                                      <a:pt x="13708" y="2451"/>
                                    </a:cubicBezTo>
                                    <a:cubicBezTo>
                                      <a:pt x="13699" y="2405"/>
                                      <a:pt x="13708" y="2405"/>
                                      <a:pt x="13718" y="2405"/>
                                    </a:cubicBezTo>
                                    <a:cubicBezTo>
                                      <a:pt x="13736" y="2405"/>
                                      <a:pt x="13736" y="2405"/>
                                      <a:pt x="13736" y="2451"/>
                                    </a:cubicBezTo>
                                    <a:close/>
                                    <a:moveTo>
                                      <a:pt x="13699" y="5134"/>
                                    </a:moveTo>
                                    <a:cubicBezTo>
                                      <a:pt x="13708" y="5088"/>
                                      <a:pt x="13718" y="4995"/>
                                      <a:pt x="13718" y="4949"/>
                                    </a:cubicBezTo>
                                    <a:cubicBezTo>
                                      <a:pt x="13718" y="4857"/>
                                      <a:pt x="13718" y="4857"/>
                                      <a:pt x="13745" y="4949"/>
                                    </a:cubicBezTo>
                                    <a:cubicBezTo>
                                      <a:pt x="13755" y="4995"/>
                                      <a:pt x="13773" y="5088"/>
                                      <a:pt x="13773" y="5134"/>
                                    </a:cubicBezTo>
                                    <a:lnTo>
                                      <a:pt x="13773" y="5134"/>
                                    </a:lnTo>
                                    <a:cubicBezTo>
                                      <a:pt x="13773" y="5180"/>
                                      <a:pt x="13783" y="5273"/>
                                      <a:pt x="13792" y="5319"/>
                                    </a:cubicBezTo>
                                    <a:cubicBezTo>
                                      <a:pt x="13801" y="5365"/>
                                      <a:pt x="13801" y="5412"/>
                                      <a:pt x="13792" y="5458"/>
                                    </a:cubicBezTo>
                                    <a:cubicBezTo>
                                      <a:pt x="13783" y="5504"/>
                                      <a:pt x="13783" y="5597"/>
                                      <a:pt x="13783" y="5689"/>
                                    </a:cubicBezTo>
                                    <a:cubicBezTo>
                                      <a:pt x="13783" y="5782"/>
                                      <a:pt x="13783" y="5828"/>
                                      <a:pt x="13773" y="5828"/>
                                    </a:cubicBezTo>
                                    <a:cubicBezTo>
                                      <a:pt x="13764" y="5828"/>
                                      <a:pt x="13755" y="5689"/>
                                      <a:pt x="13745" y="5550"/>
                                    </a:cubicBezTo>
                                    <a:cubicBezTo>
                                      <a:pt x="13736" y="5273"/>
                                      <a:pt x="13708" y="5134"/>
                                      <a:pt x="13699" y="5365"/>
                                    </a:cubicBezTo>
                                    <a:cubicBezTo>
                                      <a:pt x="13699" y="5504"/>
                                      <a:pt x="13699" y="5504"/>
                                      <a:pt x="13690" y="5365"/>
                                    </a:cubicBezTo>
                                    <a:cubicBezTo>
                                      <a:pt x="13690" y="5227"/>
                                      <a:pt x="13690" y="5180"/>
                                      <a:pt x="13699" y="5134"/>
                                    </a:cubicBezTo>
                                    <a:close/>
                                    <a:moveTo>
                                      <a:pt x="13718" y="6290"/>
                                    </a:moveTo>
                                    <a:lnTo>
                                      <a:pt x="13718" y="6290"/>
                                    </a:lnTo>
                                    <a:cubicBezTo>
                                      <a:pt x="13727" y="6429"/>
                                      <a:pt x="13727" y="6429"/>
                                      <a:pt x="13708" y="6337"/>
                                    </a:cubicBezTo>
                                    <a:cubicBezTo>
                                      <a:pt x="13699" y="6290"/>
                                      <a:pt x="13680" y="6198"/>
                                      <a:pt x="13680" y="6152"/>
                                    </a:cubicBezTo>
                                    <a:cubicBezTo>
                                      <a:pt x="13671" y="6013"/>
                                      <a:pt x="13699" y="6105"/>
                                      <a:pt x="13718" y="6290"/>
                                    </a:cubicBezTo>
                                    <a:close/>
                                    <a:moveTo>
                                      <a:pt x="13690" y="7262"/>
                                    </a:moveTo>
                                    <a:cubicBezTo>
                                      <a:pt x="13708" y="7400"/>
                                      <a:pt x="13745" y="7632"/>
                                      <a:pt x="13764" y="7817"/>
                                    </a:cubicBezTo>
                                    <a:lnTo>
                                      <a:pt x="13764" y="7817"/>
                                    </a:lnTo>
                                    <a:cubicBezTo>
                                      <a:pt x="13857" y="8603"/>
                                      <a:pt x="13913" y="8973"/>
                                      <a:pt x="13959" y="9297"/>
                                    </a:cubicBezTo>
                                    <a:cubicBezTo>
                                      <a:pt x="13987" y="9482"/>
                                      <a:pt x="14015" y="9667"/>
                                      <a:pt x="14015" y="9667"/>
                                    </a:cubicBezTo>
                                    <a:cubicBezTo>
                                      <a:pt x="14015" y="9713"/>
                                      <a:pt x="14025" y="9759"/>
                                      <a:pt x="14043" y="9806"/>
                                    </a:cubicBezTo>
                                    <a:cubicBezTo>
                                      <a:pt x="14071" y="9898"/>
                                      <a:pt x="14080" y="10083"/>
                                      <a:pt x="14053" y="10037"/>
                                    </a:cubicBezTo>
                                    <a:cubicBezTo>
                                      <a:pt x="14043" y="10037"/>
                                      <a:pt x="14034" y="10037"/>
                                      <a:pt x="14015" y="10083"/>
                                    </a:cubicBezTo>
                                    <a:cubicBezTo>
                                      <a:pt x="13997" y="10129"/>
                                      <a:pt x="13997" y="10129"/>
                                      <a:pt x="14025" y="10129"/>
                                    </a:cubicBezTo>
                                    <a:cubicBezTo>
                                      <a:pt x="14080" y="10129"/>
                                      <a:pt x="14108" y="10176"/>
                                      <a:pt x="14108" y="10268"/>
                                    </a:cubicBezTo>
                                    <a:cubicBezTo>
                                      <a:pt x="14108" y="10361"/>
                                      <a:pt x="14025" y="10361"/>
                                      <a:pt x="13997" y="10268"/>
                                    </a:cubicBezTo>
                                    <a:cubicBezTo>
                                      <a:pt x="13987" y="10222"/>
                                      <a:pt x="13978" y="10129"/>
                                      <a:pt x="13978" y="10037"/>
                                    </a:cubicBezTo>
                                    <a:cubicBezTo>
                                      <a:pt x="13978" y="9944"/>
                                      <a:pt x="13960" y="9852"/>
                                      <a:pt x="13950" y="9759"/>
                                    </a:cubicBezTo>
                                    <a:cubicBezTo>
                                      <a:pt x="13932" y="9713"/>
                                      <a:pt x="13913" y="9528"/>
                                      <a:pt x="13904" y="9436"/>
                                    </a:cubicBezTo>
                                    <a:cubicBezTo>
                                      <a:pt x="13885" y="9204"/>
                                      <a:pt x="13866" y="9158"/>
                                      <a:pt x="13848" y="9251"/>
                                    </a:cubicBezTo>
                                    <a:cubicBezTo>
                                      <a:pt x="13839" y="9297"/>
                                      <a:pt x="13848" y="9297"/>
                                      <a:pt x="13857" y="9343"/>
                                    </a:cubicBezTo>
                                    <a:cubicBezTo>
                                      <a:pt x="13866" y="9343"/>
                                      <a:pt x="13876" y="9436"/>
                                      <a:pt x="13876" y="9574"/>
                                    </a:cubicBezTo>
                                    <a:cubicBezTo>
                                      <a:pt x="13876" y="9852"/>
                                      <a:pt x="13866" y="9759"/>
                                      <a:pt x="13783" y="9019"/>
                                    </a:cubicBezTo>
                                    <a:cubicBezTo>
                                      <a:pt x="13634" y="7632"/>
                                      <a:pt x="13606" y="7354"/>
                                      <a:pt x="13624" y="7169"/>
                                    </a:cubicBezTo>
                                    <a:lnTo>
                                      <a:pt x="13643" y="7030"/>
                                    </a:lnTo>
                                    <a:lnTo>
                                      <a:pt x="13690" y="7262"/>
                                    </a:lnTo>
                                    <a:close/>
                                    <a:moveTo>
                                      <a:pt x="13950" y="10222"/>
                                    </a:moveTo>
                                    <a:cubicBezTo>
                                      <a:pt x="13941" y="10268"/>
                                      <a:pt x="13894" y="10037"/>
                                      <a:pt x="13894" y="9944"/>
                                    </a:cubicBezTo>
                                    <a:cubicBezTo>
                                      <a:pt x="13894" y="9898"/>
                                      <a:pt x="13913" y="9944"/>
                                      <a:pt x="13922" y="10037"/>
                                    </a:cubicBezTo>
                                    <a:cubicBezTo>
                                      <a:pt x="13950" y="10129"/>
                                      <a:pt x="13959" y="10176"/>
                                      <a:pt x="13950" y="10222"/>
                                    </a:cubicBezTo>
                                    <a:close/>
                                    <a:moveTo>
                                      <a:pt x="13829" y="10684"/>
                                    </a:moveTo>
                                    <a:cubicBezTo>
                                      <a:pt x="13829" y="10731"/>
                                      <a:pt x="13811" y="10684"/>
                                      <a:pt x="13801" y="10638"/>
                                    </a:cubicBezTo>
                                    <a:cubicBezTo>
                                      <a:pt x="13783" y="10592"/>
                                      <a:pt x="13773" y="10546"/>
                                      <a:pt x="13773" y="10499"/>
                                    </a:cubicBezTo>
                                    <a:cubicBezTo>
                                      <a:pt x="13773" y="10453"/>
                                      <a:pt x="13792" y="10499"/>
                                      <a:pt x="13801" y="10546"/>
                                    </a:cubicBezTo>
                                    <a:cubicBezTo>
                                      <a:pt x="13820" y="10592"/>
                                      <a:pt x="13829" y="10638"/>
                                      <a:pt x="13829" y="10684"/>
                                    </a:cubicBezTo>
                                    <a:close/>
                                    <a:moveTo>
                                      <a:pt x="13615" y="5412"/>
                                    </a:moveTo>
                                    <a:cubicBezTo>
                                      <a:pt x="13634" y="5273"/>
                                      <a:pt x="13652" y="5319"/>
                                      <a:pt x="13662" y="5597"/>
                                    </a:cubicBezTo>
                                    <a:cubicBezTo>
                                      <a:pt x="13671" y="5735"/>
                                      <a:pt x="13671" y="5874"/>
                                      <a:pt x="13662" y="5874"/>
                                    </a:cubicBezTo>
                                    <a:cubicBezTo>
                                      <a:pt x="13652" y="5920"/>
                                      <a:pt x="13606" y="5504"/>
                                      <a:pt x="13615" y="5412"/>
                                    </a:cubicBezTo>
                                    <a:close/>
                                    <a:moveTo>
                                      <a:pt x="13503" y="4857"/>
                                    </a:moveTo>
                                    <a:cubicBezTo>
                                      <a:pt x="13513" y="4857"/>
                                      <a:pt x="13522" y="4903"/>
                                      <a:pt x="13531" y="4995"/>
                                    </a:cubicBezTo>
                                    <a:cubicBezTo>
                                      <a:pt x="13541" y="5088"/>
                                      <a:pt x="13550" y="5180"/>
                                      <a:pt x="13559" y="5273"/>
                                    </a:cubicBezTo>
                                    <a:cubicBezTo>
                                      <a:pt x="13569" y="5412"/>
                                      <a:pt x="13569" y="5412"/>
                                      <a:pt x="13550" y="5319"/>
                                    </a:cubicBezTo>
                                    <a:cubicBezTo>
                                      <a:pt x="13513" y="5180"/>
                                      <a:pt x="13494" y="4857"/>
                                      <a:pt x="13503" y="4857"/>
                                    </a:cubicBezTo>
                                    <a:close/>
                                    <a:moveTo>
                                      <a:pt x="13550" y="5967"/>
                                    </a:moveTo>
                                    <a:cubicBezTo>
                                      <a:pt x="13550" y="6059"/>
                                      <a:pt x="13531" y="6059"/>
                                      <a:pt x="13513" y="6013"/>
                                    </a:cubicBezTo>
                                    <a:cubicBezTo>
                                      <a:pt x="13494" y="5967"/>
                                      <a:pt x="13522" y="5782"/>
                                      <a:pt x="13531" y="5828"/>
                                    </a:cubicBezTo>
                                    <a:cubicBezTo>
                                      <a:pt x="13541" y="5874"/>
                                      <a:pt x="13550" y="5920"/>
                                      <a:pt x="13550" y="5967"/>
                                    </a:cubicBezTo>
                                    <a:close/>
                                    <a:moveTo>
                                      <a:pt x="13503" y="6059"/>
                                    </a:moveTo>
                                    <a:lnTo>
                                      <a:pt x="13503" y="6059"/>
                                    </a:lnTo>
                                    <a:cubicBezTo>
                                      <a:pt x="13503" y="6105"/>
                                      <a:pt x="13513" y="6105"/>
                                      <a:pt x="13531" y="6105"/>
                                    </a:cubicBezTo>
                                    <a:cubicBezTo>
                                      <a:pt x="13541" y="6105"/>
                                      <a:pt x="13559" y="6152"/>
                                      <a:pt x="13559" y="6198"/>
                                    </a:cubicBezTo>
                                    <a:cubicBezTo>
                                      <a:pt x="13559" y="6244"/>
                                      <a:pt x="13569" y="6290"/>
                                      <a:pt x="13578" y="6337"/>
                                    </a:cubicBezTo>
                                    <a:cubicBezTo>
                                      <a:pt x="13606" y="6383"/>
                                      <a:pt x="13624" y="6614"/>
                                      <a:pt x="13624" y="6845"/>
                                    </a:cubicBezTo>
                                    <a:cubicBezTo>
                                      <a:pt x="13624" y="7030"/>
                                      <a:pt x="13624" y="7030"/>
                                      <a:pt x="13597" y="6892"/>
                                    </a:cubicBezTo>
                                    <a:cubicBezTo>
                                      <a:pt x="13559" y="6753"/>
                                      <a:pt x="13550" y="6845"/>
                                      <a:pt x="13569" y="6984"/>
                                    </a:cubicBezTo>
                                    <a:cubicBezTo>
                                      <a:pt x="13587" y="7123"/>
                                      <a:pt x="13662" y="8141"/>
                                      <a:pt x="13680" y="8372"/>
                                    </a:cubicBezTo>
                                    <a:cubicBezTo>
                                      <a:pt x="13690" y="8511"/>
                                      <a:pt x="13680" y="8511"/>
                                      <a:pt x="13662" y="8511"/>
                                    </a:cubicBezTo>
                                    <a:cubicBezTo>
                                      <a:pt x="13652" y="8511"/>
                                      <a:pt x="13634" y="8511"/>
                                      <a:pt x="13634" y="8557"/>
                                    </a:cubicBezTo>
                                    <a:cubicBezTo>
                                      <a:pt x="13624" y="8603"/>
                                      <a:pt x="13634" y="8649"/>
                                      <a:pt x="13634" y="8603"/>
                                    </a:cubicBezTo>
                                    <a:cubicBezTo>
                                      <a:pt x="13652" y="8557"/>
                                      <a:pt x="13671" y="8742"/>
                                      <a:pt x="13718" y="9251"/>
                                    </a:cubicBezTo>
                                    <a:cubicBezTo>
                                      <a:pt x="13736" y="9482"/>
                                      <a:pt x="13764" y="9713"/>
                                      <a:pt x="13773" y="9759"/>
                                    </a:cubicBezTo>
                                    <a:cubicBezTo>
                                      <a:pt x="13783" y="9806"/>
                                      <a:pt x="13792" y="9898"/>
                                      <a:pt x="13801" y="9991"/>
                                    </a:cubicBezTo>
                                    <a:cubicBezTo>
                                      <a:pt x="13801" y="10083"/>
                                      <a:pt x="13820" y="10176"/>
                                      <a:pt x="13829" y="10222"/>
                                    </a:cubicBezTo>
                                    <a:cubicBezTo>
                                      <a:pt x="13848" y="10314"/>
                                      <a:pt x="13829" y="10314"/>
                                      <a:pt x="13792" y="10268"/>
                                    </a:cubicBezTo>
                                    <a:cubicBezTo>
                                      <a:pt x="13764" y="10222"/>
                                      <a:pt x="13699" y="9759"/>
                                      <a:pt x="13699" y="9574"/>
                                    </a:cubicBezTo>
                                    <a:cubicBezTo>
                                      <a:pt x="13699" y="9436"/>
                                      <a:pt x="13652" y="9158"/>
                                      <a:pt x="13643" y="9204"/>
                                    </a:cubicBezTo>
                                    <a:cubicBezTo>
                                      <a:pt x="13634" y="9204"/>
                                      <a:pt x="13643" y="9251"/>
                                      <a:pt x="13652" y="9297"/>
                                    </a:cubicBezTo>
                                    <a:cubicBezTo>
                                      <a:pt x="13662" y="9343"/>
                                      <a:pt x="13671" y="9482"/>
                                      <a:pt x="13680" y="9621"/>
                                    </a:cubicBezTo>
                                    <a:lnTo>
                                      <a:pt x="13690" y="9852"/>
                                    </a:lnTo>
                                    <a:lnTo>
                                      <a:pt x="13643" y="9621"/>
                                    </a:lnTo>
                                    <a:cubicBezTo>
                                      <a:pt x="13578" y="9297"/>
                                      <a:pt x="13503" y="8649"/>
                                      <a:pt x="13457" y="8187"/>
                                    </a:cubicBezTo>
                                    <a:cubicBezTo>
                                      <a:pt x="13438" y="7956"/>
                                      <a:pt x="13410" y="7817"/>
                                      <a:pt x="13410" y="7817"/>
                                    </a:cubicBezTo>
                                    <a:cubicBezTo>
                                      <a:pt x="13401" y="7863"/>
                                      <a:pt x="13466" y="8696"/>
                                      <a:pt x="13513" y="8973"/>
                                    </a:cubicBezTo>
                                    <a:cubicBezTo>
                                      <a:pt x="13522" y="9019"/>
                                      <a:pt x="13531" y="9112"/>
                                      <a:pt x="13522" y="9158"/>
                                    </a:cubicBezTo>
                                    <a:cubicBezTo>
                                      <a:pt x="13522" y="9204"/>
                                      <a:pt x="13522" y="9251"/>
                                      <a:pt x="13541" y="9297"/>
                                    </a:cubicBezTo>
                                    <a:cubicBezTo>
                                      <a:pt x="13550" y="9343"/>
                                      <a:pt x="13559" y="9389"/>
                                      <a:pt x="13550" y="9436"/>
                                    </a:cubicBezTo>
                                    <a:cubicBezTo>
                                      <a:pt x="13541" y="9482"/>
                                      <a:pt x="13550" y="9482"/>
                                      <a:pt x="13550" y="9482"/>
                                    </a:cubicBezTo>
                                    <a:cubicBezTo>
                                      <a:pt x="13559" y="9482"/>
                                      <a:pt x="13587" y="9574"/>
                                      <a:pt x="13606" y="9759"/>
                                    </a:cubicBezTo>
                                    <a:cubicBezTo>
                                      <a:pt x="13643" y="10037"/>
                                      <a:pt x="13643" y="10083"/>
                                      <a:pt x="13624" y="10037"/>
                                    </a:cubicBezTo>
                                    <a:cubicBezTo>
                                      <a:pt x="13578" y="9944"/>
                                      <a:pt x="13494" y="9574"/>
                                      <a:pt x="13494" y="9436"/>
                                    </a:cubicBezTo>
                                    <a:cubicBezTo>
                                      <a:pt x="13494" y="9389"/>
                                      <a:pt x="13485" y="9297"/>
                                      <a:pt x="13476" y="9297"/>
                                    </a:cubicBezTo>
                                    <a:cubicBezTo>
                                      <a:pt x="13466" y="9297"/>
                                      <a:pt x="13457" y="9204"/>
                                      <a:pt x="13457" y="9112"/>
                                    </a:cubicBezTo>
                                    <a:cubicBezTo>
                                      <a:pt x="13457" y="9019"/>
                                      <a:pt x="13448" y="8927"/>
                                      <a:pt x="13438" y="8881"/>
                                    </a:cubicBezTo>
                                    <a:cubicBezTo>
                                      <a:pt x="13429" y="8834"/>
                                      <a:pt x="13429" y="8834"/>
                                      <a:pt x="13429" y="8973"/>
                                    </a:cubicBezTo>
                                    <a:cubicBezTo>
                                      <a:pt x="13438" y="9158"/>
                                      <a:pt x="13438" y="9158"/>
                                      <a:pt x="13355" y="8834"/>
                                    </a:cubicBezTo>
                                    <a:cubicBezTo>
                                      <a:pt x="13308" y="8649"/>
                                      <a:pt x="13280" y="8557"/>
                                      <a:pt x="13289" y="8603"/>
                                    </a:cubicBezTo>
                                    <a:cubicBezTo>
                                      <a:pt x="13299" y="8649"/>
                                      <a:pt x="13308" y="8742"/>
                                      <a:pt x="13299" y="8742"/>
                                    </a:cubicBezTo>
                                    <a:cubicBezTo>
                                      <a:pt x="13289" y="8788"/>
                                      <a:pt x="13252" y="8649"/>
                                      <a:pt x="13252" y="8511"/>
                                    </a:cubicBezTo>
                                    <a:cubicBezTo>
                                      <a:pt x="13252" y="8464"/>
                                      <a:pt x="13234" y="8279"/>
                                      <a:pt x="13206" y="8141"/>
                                    </a:cubicBezTo>
                                    <a:cubicBezTo>
                                      <a:pt x="13187" y="8002"/>
                                      <a:pt x="13159" y="7817"/>
                                      <a:pt x="13159" y="7724"/>
                                    </a:cubicBezTo>
                                    <a:cubicBezTo>
                                      <a:pt x="13150" y="7632"/>
                                      <a:pt x="13150" y="7632"/>
                                      <a:pt x="13150" y="7678"/>
                                    </a:cubicBezTo>
                                    <a:cubicBezTo>
                                      <a:pt x="13150" y="7724"/>
                                      <a:pt x="13141" y="7771"/>
                                      <a:pt x="13131" y="7771"/>
                                    </a:cubicBezTo>
                                    <a:cubicBezTo>
                                      <a:pt x="13122" y="7771"/>
                                      <a:pt x="12992" y="6799"/>
                                      <a:pt x="13001" y="6799"/>
                                    </a:cubicBezTo>
                                    <a:cubicBezTo>
                                      <a:pt x="13001" y="6799"/>
                                      <a:pt x="13122" y="6707"/>
                                      <a:pt x="13224" y="6660"/>
                                    </a:cubicBezTo>
                                    <a:cubicBezTo>
                                      <a:pt x="13252" y="6660"/>
                                      <a:pt x="13262" y="6707"/>
                                      <a:pt x="13280" y="6984"/>
                                    </a:cubicBezTo>
                                    <a:cubicBezTo>
                                      <a:pt x="13355" y="8187"/>
                                      <a:pt x="13410" y="8973"/>
                                      <a:pt x="13410" y="8788"/>
                                    </a:cubicBezTo>
                                    <a:cubicBezTo>
                                      <a:pt x="13410" y="8742"/>
                                      <a:pt x="13364" y="8002"/>
                                      <a:pt x="13355" y="7817"/>
                                    </a:cubicBezTo>
                                    <a:cubicBezTo>
                                      <a:pt x="13345" y="7724"/>
                                      <a:pt x="13355" y="7724"/>
                                      <a:pt x="13364" y="7771"/>
                                    </a:cubicBezTo>
                                    <a:cubicBezTo>
                                      <a:pt x="13383" y="7817"/>
                                      <a:pt x="13383" y="7771"/>
                                      <a:pt x="13364" y="7678"/>
                                    </a:cubicBezTo>
                                    <a:cubicBezTo>
                                      <a:pt x="13355" y="7632"/>
                                      <a:pt x="13336" y="7539"/>
                                      <a:pt x="13327" y="7539"/>
                                    </a:cubicBezTo>
                                    <a:cubicBezTo>
                                      <a:pt x="13317" y="7539"/>
                                      <a:pt x="13308" y="7447"/>
                                      <a:pt x="13308" y="7354"/>
                                    </a:cubicBezTo>
                                    <a:cubicBezTo>
                                      <a:pt x="13308" y="7262"/>
                                      <a:pt x="13299" y="7077"/>
                                      <a:pt x="13289" y="6892"/>
                                    </a:cubicBezTo>
                                    <a:cubicBezTo>
                                      <a:pt x="13271" y="6614"/>
                                      <a:pt x="13271" y="6568"/>
                                      <a:pt x="13299" y="6475"/>
                                    </a:cubicBezTo>
                                    <a:cubicBezTo>
                                      <a:pt x="13317" y="6429"/>
                                      <a:pt x="13345" y="6337"/>
                                      <a:pt x="13373" y="6290"/>
                                    </a:cubicBezTo>
                                    <a:cubicBezTo>
                                      <a:pt x="13420" y="6198"/>
                                      <a:pt x="13420" y="6198"/>
                                      <a:pt x="13438" y="6290"/>
                                    </a:cubicBezTo>
                                    <a:cubicBezTo>
                                      <a:pt x="13448" y="6383"/>
                                      <a:pt x="13457" y="6337"/>
                                      <a:pt x="13448" y="6198"/>
                                    </a:cubicBezTo>
                                    <a:cubicBezTo>
                                      <a:pt x="13438" y="6059"/>
                                      <a:pt x="13448" y="6013"/>
                                      <a:pt x="13466" y="6013"/>
                                    </a:cubicBezTo>
                                    <a:cubicBezTo>
                                      <a:pt x="13485" y="6013"/>
                                      <a:pt x="13503" y="6013"/>
                                      <a:pt x="13503" y="6059"/>
                                    </a:cubicBezTo>
                                    <a:close/>
                                    <a:moveTo>
                                      <a:pt x="13215" y="9019"/>
                                    </a:moveTo>
                                    <a:cubicBezTo>
                                      <a:pt x="13159" y="8788"/>
                                      <a:pt x="13103" y="8418"/>
                                      <a:pt x="13103" y="8279"/>
                                    </a:cubicBezTo>
                                    <a:cubicBezTo>
                                      <a:pt x="13103" y="8233"/>
                                      <a:pt x="13094" y="8187"/>
                                      <a:pt x="13085" y="8140"/>
                                    </a:cubicBezTo>
                                    <a:cubicBezTo>
                                      <a:pt x="13075" y="8094"/>
                                      <a:pt x="13047" y="7909"/>
                                      <a:pt x="13038" y="7724"/>
                                    </a:cubicBezTo>
                                    <a:cubicBezTo>
                                      <a:pt x="13010" y="7354"/>
                                      <a:pt x="13010" y="7308"/>
                                      <a:pt x="12982" y="6984"/>
                                    </a:cubicBezTo>
                                    <a:cubicBezTo>
                                      <a:pt x="12945" y="6522"/>
                                      <a:pt x="12982" y="6707"/>
                                      <a:pt x="13047" y="7308"/>
                                    </a:cubicBezTo>
                                    <a:cubicBezTo>
                                      <a:pt x="13075" y="7539"/>
                                      <a:pt x="13131" y="8002"/>
                                      <a:pt x="13168" y="8233"/>
                                    </a:cubicBezTo>
                                    <a:cubicBezTo>
                                      <a:pt x="13206" y="8464"/>
                                      <a:pt x="13243" y="8788"/>
                                      <a:pt x="13252" y="8881"/>
                                    </a:cubicBezTo>
                                    <a:cubicBezTo>
                                      <a:pt x="13262" y="8973"/>
                                      <a:pt x="13271" y="9066"/>
                                      <a:pt x="13271" y="9158"/>
                                    </a:cubicBezTo>
                                    <a:cubicBezTo>
                                      <a:pt x="13262" y="9158"/>
                                      <a:pt x="13243" y="9112"/>
                                      <a:pt x="13215" y="9019"/>
                                    </a:cubicBezTo>
                                    <a:close/>
                                    <a:moveTo>
                                      <a:pt x="13336" y="5874"/>
                                    </a:moveTo>
                                    <a:cubicBezTo>
                                      <a:pt x="13345" y="5874"/>
                                      <a:pt x="13364" y="5874"/>
                                      <a:pt x="13373" y="5967"/>
                                    </a:cubicBezTo>
                                    <a:cubicBezTo>
                                      <a:pt x="13392" y="6105"/>
                                      <a:pt x="13392" y="6152"/>
                                      <a:pt x="13373" y="6152"/>
                                    </a:cubicBezTo>
                                    <a:cubicBezTo>
                                      <a:pt x="13364" y="6152"/>
                                      <a:pt x="13364" y="6152"/>
                                      <a:pt x="13364" y="6105"/>
                                    </a:cubicBezTo>
                                    <a:cubicBezTo>
                                      <a:pt x="13364" y="6059"/>
                                      <a:pt x="13355" y="6013"/>
                                      <a:pt x="13327" y="6013"/>
                                    </a:cubicBezTo>
                                    <a:cubicBezTo>
                                      <a:pt x="13289" y="5967"/>
                                      <a:pt x="13280" y="5967"/>
                                      <a:pt x="13289" y="6013"/>
                                    </a:cubicBezTo>
                                    <a:cubicBezTo>
                                      <a:pt x="13299" y="6059"/>
                                      <a:pt x="13308" y="6105"/>
                                      <a:pt x="13308" y="6105"/>
                                    </a:cubicBezTo>
                                    <a:cubicBezTo>
                                      <a:pt x="13308" y="6105"/>
                                      <a:pt x="13327" y="6152"/>
                                      <a:pt x="13327" y="6198"/>
                                    </a:cubicBezTo>
                                    <a:cubicBezTo>
                                      <a:pt x="13327" y="6383"/>
                                      <a:pt x="13280" y="6290"/>
                                      <a:pt x="13262" y="6059"/>
                                    </a:cubicBezTo>
                                    <a:cubicBezTo>
                                      <a:pt x="13234" y="5828"/>
                                      <a:pt x="13187" y="5088"/>
                                      <a:pt x="13187" y="4949"/>
                                    </a:cubicBezTo>
                                    <a:cubicBezTo>
                                      <a:pt x="13187" y="4810"/>
                                      <a:pt x="13215" y="4903"/>
                                      <a:pt x="13252" y="5134"/>
                                    </a:cubicBezTo>
                                    <a:cubicBezTo>
                                      <a:pt x="13317" y="5550"/>
                                      <a:pt x="13345" y="5782"/>
                                      <a:pt x="13336" y="5874"/>
                                    </a:cubicBezTo>
                                    <a:cubicBezTo>
                                      <a:pt x="13327" y="5874"/>
                                      <a:pt x="13327" y="5874"/>
                                      <a:pt x="13336" y="5874"/>
                                    </a:cubicBezTo>
                                    <a:close/>
                                    <a:moveTo>
                                      <a:pt x="13457" y="5504"/>
                                    </a:moveTo>
                                    <a:cubicBezTo>
                                      <a:pt x="13485" y="5597"/>
                                      <a:pt x="13485" y="5597"/>
                                      <a:pt x="13466" y="5689"/>
                                    </a:cubicBezTo>
                                    <a:cubicBezTo>
                                      <a:pt x="13457" y="5735"/>
                                      <a:pt x="13448" y="5782"/>
                                      <a:pt x="13448" y="5828"/>
                                    </a:cubicBezTo>
                                    <a:cubicBezTo>
                                      <a:pt x="13457" y="5920"/>
                                      <a:pt x="13429" y="5920"/>
                                      <a:pt x="13401" y="5828"/>
                                    </a:cubicBezTo>
                                    <a:cubicBezTo>
                                      <a:pt x="13392" y="5782"/>
                                      <a:pt x="13392" y="5689"/>
                                      <a:pt x="13401" y="5597"/>
                                    </a:cubicBezTo>
                                    <a:cubicBezTo>
                                      <a:pt x="13429" y="5412"/>
                                      <a:pt x="13429" y="5412"/>
                                      <a:pt x="13457" y="5504"/>
                                    </a:cubicBezTo>
                                    <a:close/>
                                    <a:moveTo>
                                      <a:pt x="12992" y="2544"/>
                                    </a:moveTo>
                                    <a:lnTo>
                                      <a:pt x="13010" y="2683"/>
                                    </a:lnTo>
                                    <a:cubicBezTo>
                                      <a:pt x="13057" y="3099"/>
                                      <a:pt x="13057" y="3099"/>
                                      <a:pt x="13047" y="2868"/>
                                    </a:cubicBezTo>
                                    <a:cubicBezTo>
                                      <a:pt x="13038" y="2729"/>
                                      <a:pt x="13038" y="2544"/>
                                      <a:pt x="13029" y="2451"/>
                                    </a:cubicBezTo>
                                    <a:cubicBezTo>
                                      <a:pt x="13020" y="2266"/>
                                      <a:pt x="13020" y="2266"/>
                                      <a:pt x="13085" y="2313"/>
                                    </a:cubicBezTo>
                                    <a:cubicBezTo>
                                      <a:pt x="13122" y="2313"/>
                                      <a:pt x="13159" y="2359"/>
                                      <a:pt x="13168" y="2359"/>
                                    </a:cubicBezTo>
                                    <a:lnTo>
                                      <a:pt x="13168" y="2359"/>
                                    </a:lnTo>
                                    <a:cubicBezTo>
                                      <a:pt x="13187" y="2359"/>
                                      <a:pt x="13206" y="2498"/>
                                      <a:pt x="13215" y="2683"/>
                                    </a:cubicBezTo>
                                    <a:cubicBezTo>
                                      <a:pt x="13234" y="2960"/>
                                      <a:pt x="13289" y="3654"/>
                                      <a:pt x="13308" y="3839"/>
                                    </a:cubicBezTo>
                                    <a:cubicBezTo>
                                      <a:pt x="13317" y="3885"/>
                                      <a:pt x="13317" y="3978"/>
                                      <a:pt x="13317" y="3978"/>
                                    </a:cubicBezTo>
                                    <a:cubicBezTo>
                                      <a:pt x="13317" y="4024"/>
                                      <a:pt x="13327" y="4070"/>
                                      <a:pt x="13336" y="4117"/>
                                    </a:cubicBezTo>
                                    <a:cubicBezTo>
                                      <a:pt x="13345" y="4163"/>
                                      <a:pt x="13364" y="4302"/>
                                      <a:pt x="13373" y="4487"/>
                                    </a:cubicBezTo>
                                    <a:cubicBezTo>
                                      <a:pt x="13383" y="4625"/>
                                      <a:pt x="13401" y="4810"/>
                                      <a:pt x="13410" y="4810"/>
                                    </a:cubicBezTo>
                                    <a:cubicBezTo>
                                      <a:pt x="13420" y="4857"/>
                                      <a:pt x="13420" y="4903"/>
                                      <a:pt x="13410" y="4903"/>
                                    </a:cubicBezTo>
                                    <a:cubicBezTo>
                                      <a:pt x="13401" y="4903"/>
                                      <a:pt x="13392" y="4857"/>
                                      <a:pt x="13392" y="4857"/>
                                    </a:cubicBezTo>
                                    <a:cubicBezTo>
                                      <a:pt x="13392" y="4764"/>
                                      <a:pt x="13364" y="4810"/>
                                      <a:pt x="13355" y="4903"/>
                                    </a:cubicBezTo>
                                    <a:cubicBezTo>
                                      <a:pt x="13345" y="4949"/>
                                      <a:pt x="13355" y="5042"/>
                                      <a:pt x="13383" y="5134"/>
                                    </a:cubicBezTo>
                                    <a:cubicBezTo>
                                      <a:pt x="13410" y="5273"/>
                                      <a:pt x="13410" y="5273"/>
                                      <a:pt x="13392" y="5412"/>
                                    </a:cubicBezTo>
                                    <a:cubicBezTo>
                                      <a:pt x="13364" y="5597"/>
                                      <a:pt x="13345" y="5550"/>
                                      <a:pt x="13289" y="5227"/>
                                    </a:cubicBezTo>
                                    <a:cubicBezTo>
                                      <a:pt x="13262" y="5088"/>
                                      <a:pt x="13234" y="4903"/>
                                      <a:pt x="13206" y="4810"/>
                                    </a:cubicBezTo>
                                    <a:cubicBezTo>
                                      <a:pt x="13150" y="4579"/>
                                      <a:pt x="13141" y="4394"/>
                                      <a:pt x="13178" y="4394"/>
                                    </a:cubicBezTo>
                                    <a:cubicBezTo>
                                      <a:pt x="13196" y="4394"/>
                                      <a:pt x="13234" y="4348"/>
                                      <a:pt x="13262" y="4255"/>
                                    </a:cubicBezTo>
                                    <a:lnTo>
                                      <a:pt x="13317" y="4163"/>
                                    </a:lnTo>
                                    <a:lnTo>
                                      <a:pt x="13262" y="4209"/>
                                    </a:lnTo>
                                    <a:cubicBezTo>
                                      <a:pt x="13215" y="4255"/>
                                      <a:pt x="13196" y="4209"/>
                                      <a:pt x="13159" y="4070"/>
                                    </a:cubicBezTo>
                                    <a:cubicBezTo>
                                      <a:pt x="13131" y="3978"/>
                                      <a:pt x="13113" y="3839"/>
                                      <a:pt x="13103" y="3793"/>
                                    </a:cubicBezTo>
                                    <a:cubicBezTo>
                                      <a:pt x="13075" y="3284"/>
                                      <a:pt x="13057" y="3145"/>
                                      <a:pt x="13047" y="3145"/>
                                    </a:cubicBezTo>
                                    <a:cubicBezTo>
                                      <a:pt x="13029" y="3145"/>
                                      <a:pt x="13029" y="3238"/>
                                      <a:pt x="13047" y="3377"/>
                                    </a:cubicBezTo>
                                    <a:cubicBezTo>
                                      <a:pt x="13057" y="3423"/>
                                      <a:pt x="13066" y="3654"/>
                                      <a:pt x="13075" y="3839"/>
                                    </a:cubicBezTo>
                                    <a:lnTo>
                                      <a:pt x="13085" y="4209"/>
                                    </a:lnTo>
                                    <a:lnTo>
                                      <a:pt x="12964" y="3747"/>
                                    </a:lnTo>
                                    <a:lnTo>
                                      <a:pt x="13001" y="3978"/>
                                    </a:lnTo>
                                    <a:lnTo>
                                      <a:pt x="13038" y="4209"/>
                                    </a:lnTo>
                                    <a:lnTo>
                                      <a:pt x="13001" y="4163"/>
                                    </a:lnTo>
                                    <a:cubicBezTo>
                                      <a:pt x="12982" y="4117"/>
                                      <a:pt x="12964" y="4117"/>
                                      <a:pt x="12964" y="4117"/>
                                    </a:cubicBezTo>
                                    <a:cubicBezTo>
                                      <a:pt x="12964" y="4117"/>
                                      <a:pt x="12945" y="4024"/>
                                      <a:pt x="12917" y="3885"/>
                                    </a:cubicBezTo>
                                    <a:cubicBezTo>
                                      <a:pt x="12861" y="3608"/>
                                      <a:pt x="12861" y="3376"/>
                                      <a:pt x="12908" y="3423"/>
                                    </a:cubicBezTo>
                                    <a:cubicBezTo>
                                      <a:pt x="12936" y="3469"/>
                                      <a:pt x="12936" y="3423"/>
                                      <a:pt x="12917" y="3284"/>
                                    </a:cubicBezTo>
                                    <a:cubicBezTo>
                                      <a:pt x="12899" y="3145"/>
                                      <a:pt x="12899" y="3145"/>
                                      <a:pt x="12917" y="3099"/>
                                    </a:cubicBezTo>
                                    <a:cubicBezTo>
                                      <a:pt x="12926" y="3099"/>
                                      <a:pt x="12936" y="3006"/>
                                      <a:pt x="12936" y="2960"/>
                                    </a:cubicBezTo>
                                    <a:cubicBezTo>
                                      <a:pt x="12936" y="2914"/>
                                      <a:pt x="12945" y="2868"/>
                                      <a:pt x="12954" y="2868"/>
                                    </a:cubicBezTo>
                                    <a:cubicBezTo>
                                      <a:pt x="12964" y="2868"/>
                                      <a:pt x="12973" y="2821"/>
                                      <a:pt x="12982" y="2729"/>
                                    </a:cubicBezTo>
                                    <a:lnTo>
                                      <a:pt x="12992" y="2544"/>
                                    </a:lnTo>
                                    <a:close/>
                                    <a:moveTo>
                                      <a:pt x="12861" y="2313"/>
                                    </a:moveTo>
                                    <a:cubicBezTo>
                                      <a:pt x="12889" y="2313"/>
                                      <a:pt x="12917" y="2313"/>
                                      <a:pt x="12917" y="2266"/>
                                    </a:cubicBezTo>
                                    <a:cubicBezTo>
                                      <a:pt x="12926" y="2220"/>
                                      <a:pt x="12917" y="2220"/>
                                      <a:pt x="12908" y="2220"/>
                                    </a:cubicBezTo>
                                    <a:cubicBezTo>
                                      <a:pt x="12880" y="2266"/>
                                      <a:pt x="12861" y="2220"/>
                                      <a:pt x="12871" y="2081"/>
                                    </a:cubicBezTo>
                                    <a:cubicBezTo>
                                      <a:pt x="12880" y="2035"/>
                                      <a:pt x="12880" y="1989"/>
                                      <a:pt x="12889" y="2035"/>
                                    </a:cubicBezTo>
                                    <a:cubicBezTo>
                                      <a:pt x="12889" y="2081"/>
                                      <a:pt x="12917" y="2128"/>
                                      <a:pt x="12936" y="2128"/>
                                    </a:cubicBezTo>
                                    <a:cubicBezTo>
                                      <a:pt x="12982" y="2128"/>
                                      <a:pt x="12982" y="2174"/>
                                      <a:pt x="12926" y="2775"/>
                                    </a:cubicBezTo>
                                    <a:cubicBezTo>
                                      <a:pt x="12899" y="3053"/>
                                      <a:pt x="12880" y="3284"/>
                                      <a:pt x="12880" y="3330"/>
                                    </a:cubicBezTo>
                                    <a:cubicBezTo>
                                      <a:pt x="12880" y="3330"/>
                                      <a:pt x="12871" y="3330"/>
                                      <a:pt x="12852" y="3284"/>
                                    </a:cubicBezTo>
                                    <a:cubicBezTo>
                                      <a:pt x="12833" y="3238"/>
                                      <a:pt x="12824" y="3238"/>
                                      <a:pt x="12824" y="3284"/>
                                    </a:cubicBezTo>
                                    <a:cubicBezTo>
                                      <a:pt x="12824" y="3330"/>
                                      <a:pt x="12833" y="3376"/>
                                      <a:pt x="12833" y="3376"/>
                                    </a:cubicBezTo>
                                    <a:cubicBezTo>
                                      <a:pt x="12833" y="3376"/>
                                      <a:pt x="12843" y="3423"/>
                                      <a:pt x="12843" y="3515"/>
                                    </a:cubicBezTo>
                                    <a:cubicBezTo>
                                      <a:pt x="12843" y="3608"/>
                                      <a:pt x="12824" y="3654"/>
                                      <a:pt x="12815" y="3654"/>
                                    </a:cubicBezTo>
                                    <a:cubicBezTo>
                                      <a:pt x="12740" y="3654"/>
                                      <a:pt x="12945" y="4209"/>
                                      <a:pt x="13047" y="4302"/>
                                    </a:cubicBezTo>
                                    <a:cubicBezTo>
                                      <a:pt x="13085" y="4348"/>
                                      <a:pt x="13103" y="4394"/>
                                      <a:pt x="13113" y="4487"/>
                                    </a:cubicBezTo>
                                    <a:cubicBezTo>
                                      <a:pt x="13150" y="4810"/>
                                      <a:pt x="13206" y="5689"/>
                                      <a:pt x="13206" y="5967"/>
                                    </a:cubicBezTo>
                                    <a:cubicBezTo>
                                      <a:pt x="13206" y="6198"/>
                                      <a:pt x="13206" y="6244"/>
                                      <a:pt x="13168" y="6198"/>
                                    </a:cubicBezTo>
                                    <a:cubicBezTo>
                                      <a:pt x="13141" y="6198"/>
                                      <a:pt x="13122" y="6198"/>
                                      <a:pt x="13122" y="6244"/>
                                    </a:cubicBezTo>
                                    <a:cubicBezTo>
                                      <a:pt x="13122" y="6290"/>
                                      <a:pt x="13141" y="6290"/>
                                      <a:pt x="13168" y="6290"/>
                                    </a:cubicBezTo>
                                    <a:cubicBezTo>
                                      <a:pt x="13196" y="6290"/>
                                      <a:pt x="13215" y="6337"/>
                                      <a:pt x="13215" y="6383"/>
                                    </a:cubicBezTo>
                                    <a:cubicBezTo>
                                      <a:pt x="13215" y="6429"/>
                                      <a:pt x="13187" y="6475"/>
                                      <a:pt x="13168" y="6475"/>
                                    </a:cubicBezTo>
                                    <a:cubicBezTo>
                                      <a:pt x="13150" y="6475"/>
                                      <a:pt x="13122" y="6475"/>
                                      <a:pt x="13113" y="6522"/>
                                    </a:cubicBezTo>
                                    <a:cubicBezTo>
                                      <a:pt x="13103" y="6522"/>
                                      <a:pt x="13094" y="6522"/>
                                      <a:pt x="13085" y="6475"/>
                                    </a:cubicBezTo>
                                    <a:cubicBezTo>
                                      <a:pt x="13066" y="6429"/>
                                      <a:pt x="13066" y="6429"/>
                                      <a:pt x="13066" y="6475"/>
                                    </a:cubicBezTo>
                                    <a:cubicBezTo>
                                      <a:pt x="13066" y="6614"/>
                                      <a:pt x="13010" y="6568"/>
                                      <a:pt x="12964" y="6383"/>
                                    </a:cubicBezTo>
                                    <a:cubicBezTo>
                                      <a:pt x="12945" y="6290"/>
                                      <a:pt x="12917" y="6152"/>
                                      <a:pt x="12908" y="6059"/>
                                    </a:cubicBezTo>
                                    <a:cubicBezTo>
                                      <a:pt x="12899" y="5967"/>
                                      <a:pt x="12871" y="5550"/>
                                      <a:pt x="12833" y="5180"/>
                                    </a:cubicBezTo>
                                    <a:cubicBezTo>
                                      <a:pt x="12768" y="4440"/>
                                      <a:pt x="12759" y="4255"/>
                                      <a:pt x="12787" y="4209"/>
                                    </a:cubicBezTo>
                                    <a:cubicBezTo>
                                      <a:pt x="12796" y="4209"/>
                                      <a:pt x="12806" y="4163"/>
                                      <a:pt x="12806" y="4117"/>
                                    </a:cubicBezTo>
                                    <a:cubicBezTo>
                                      <a:pt x="12806" y="4070"/>
                                      <a:pt x="12796" y="4070"/>
                                      <a:pt x="12787" y="4117"/>
                                    </a:cubicBezTo>
                                    <a:cubicBezTo>
                                      <a:pt x="12768" y="4163"/>
                                      <a:pt x="12759" y="4163"/>
                                      <a:pt x="12750" y="3978"/>
                                    </a:cubicBezTo>
                                    <a:cubicBezTo>
                                      <a:pt x="12731" y="3747"/>
                                      <a:pt x="12740" y="3608"/>
                                      <a:pt x="12768" y="3608"/>
                                    </a:cubicBezTo>
                                    <a:cubicBezTo>
                                      <a:pt x="12778" y="3608"/>
                                      <a:pt x="12787" y="3515"/>
                                      <a:pt x="12787" y="3423"/>
                                    </a:cubicBezTo>
                                    <a:cubicBezTo>
                                      <a:pt x="12787" y="3284"/>
                                      <a:pt x="12787" y="3284"/>
                                      <a:pt x="12768" y="3330"/>
                                    </a:cubicBezTo>
                                    <a:cubicBezTo>
                                      <a:pt x="12740" y="3469"/>
                                      <a:pt x="12722" y="3423"/>
                                      <a:pt x="12722" y="3238"/>
                                    </a:cubicBezTo>
                                    <a:cubicBezTo>
                                      <a:pt x="12722" y="3053"/>
                                      <a:pt x="12750" y="2821"/>
                                      <a:pt x="12778" y="2729"/>
                                    </a:cubicBezTo>
                                    <a:cubicBezTo>
                                      <a:pt x="12787" y="2729"/>
                                      <a:pt x="12796" y="2636"/>
                                      <a:pt x="12796" y="2590"/>
                                    </a:cubicBezTo>
                                    <a:cubicBezTo>
                                      <a:pt x="12806" y="2313"/>
                                      <a:pt x="12806" y="2313"/>
                                      <a:pt x="12861" y="2313"/>
                                    </a:cubicBezTo>
                                    <a:close/>
                                    <a:moveTo>
                                      <a:pt x="12768" y="1665"/>
                                    </a:moveTo>
                                    <a:cubicBezTo>
                                      <a:pt x="12778" y="1665"/>
                                      <a:pt x="12787" y="1711"/>
                                      <a:pt x="12787" y="1758"/>
                                    </a:cubicBezTo>
                                    <a:cubicBezTo>
                                      <a:pt x="12787" y="1804"/>
                                      <a:pt x="12778" y="1850"/>
                                      <a:pt x="12768" y="1850"/>
                                    </a:cubicBezTo>
                                    <a:cubicBezTo>
                                      <a:pt x="12759" y="1850"/>
                                      <a:pt x="12750" y="1804"/>
                                      <a:pt x="12750" y="1758"/>
                                    </a:cubicBezTo>
                                    <a:cubicBezTo>
                                      <a:pt x="12750" y="1711"/>
                                      <a:pt x="12759" y="1665"/>
                                      <a:pt x="12768" y="1665"/>
                                    </a:cubicBezTo>
                                    <a:close/>
                                    <a:moveTo>
                                      <a:pt x="12740" y="2035"/>
                                    </a:moveTo>
                                    <a:cubicBezTo>
                                      <a:pt x="12796" y="1896"/>
                                      <a:pt x="12815" y="1896"/>
                                      <a:pt x="12815" y="1989"/>
                                    </a:cubicBezTo>
                                    <a:cubicBezTo>
                                      <a:pt x="12815" y="2035"/>
                                      <a:pt x="12806" y="2035"/>
                                      <a:pt x="12796" y="2035"/>
                                    </a:cubicBezTo>
                                    <a:cubicBezTo>
                                      <a:pt x="12787" y="2035"/>
                                      <a:pt x="12778" y="2128"/>
                                      <a:pt x="12768" y="2266"/>
                                    </a:cubicBezTo>
                                    <a:cubicBezTo>
                                      <a:pt x="12759" y="2451"/>
                                      <a:pt x="12750" y="2544"/>
                                      <a:pt x="12731" y="2544"/>
                                    </a:cubicBezTo>
                                    <a:cubicBezTo>
                                      <a:pt x="12694" y="2590"/>
                                      <a:pt x="12694" y="2636"/>
                                      <a:pt x="12722" y="2683"/>
                                    </a:cubicBezTo>
                                    <a:cubicBezTo>
                                      <a:pt x="12740" y="2729"/>
                                      <a:pt x="12722" y="2960"/>
                                      <a:pt x="12703" y="2960"/>
                                    </a:cubicBezTo>
                                    <a:cubicBezTo>
                                      <a:pt x="12694" y="2960"/>
                                      <a:pt x="12685" y="2868"/>
                                      <a:pt x="12675" y="2775"/>
                                    </a:cubicBezTo>
                                    <a:cubicBezTo>
                                      <a:pt x="12647" y="2498"/>
                                      <a:pt x="12675" y="2174"/>
                                      <a:pt x="12740" y="2035"/>
                                    </a:cubicBezTo>
                                    <a:close/>
                                    <a:moveTo>
                                      <a:pt x="12657" y="5597"/>
                                    </a:moveTo>
                                    <a:cubicBezTo>
                                      <a:pt x="12675" y="5504"/>
                                      <a:pt x="12685" y="5504"/>
                                      <a:pt x="12675" y="5643"/>
                                    </a:cubicBezTo>
                                    <a:cubicBezTo>
                                      <a:pt x="12666" y="5689"/>
                                      <a:pt x="12666" y="5735"/>
                                      <a:pt x="12657" y="5689"/>
                                    </a:cubicBezTo>
                                    <a:cubicBezTo>
                                      <a:pt x="12657" y="5643"/>
                                      <a:pt x="12657" y="5597"/>
                                      <a:pt x="12657" y="5597"/>
                                    </a:cubicBezTo>
                                    <a:close/>
                                    <a:moveTo>
                                      <a:pt x="12591" y="3978"/>
                                    </a:moveTo>
                                    <a:cubicBezTo>
                                      <a:pt x="12582" y="4024"/>
                                      <a:pt x="12564" y="4070"/>
                                      <a:pt x="12564" y="4024"/>
                                    </a:cubicBezTo>
                                    <a:cubicBezTo>
                                      <a:pt x="12554" y="3978"/>
                                      <a:pt x="12573" y="3885"/>
                                      <a:pt x="12591" y="3885"/>
                                    </a:cubicBezTo>
                                    <a:cubicBezTo>
                                      <a:pt x="12601" y="3885"/>
                                      <a:pt x="12601" y="3932"/>
                                      <a:pt x="12591" y="3978"/>
                                    </a:cubicBezTo>
                                    <a:close/>
                                    <a:moveTo>
                                      <a:pt x="12582" y="5042"/>
                                    </a:moveTo>
                                    <a:cubicBezTo>
                                      <a:pt x="12564" y="5227"/>
                                      <a:pt x="12554" y="5227"/>
                                      <a:pt x="12554" y="5134"/>
                                    </a:cubicBezTo>
                                    <a:cubicBezTo>
                                      <a:pt x="12545" y="4949"/>
                                      <a:pt x="12573" y="4718"/>
                                      <a:pt x="12591" y="4810"/>
                                    </a:cubicBezTo>
                                    <a:cubicBezTo>
                                      <a:pt x="12601" y="4810"/>
                                      <a:pt x="12601" y="4903"/>
                                      <a:pt x="12582" y="5042"/>
                                    </a:cubicBezTo>
                                    <a:close/>
                                    <a:moveTo>
                                      <a:pt x="12526" y="3376"/>
                                    </a:moveTo>
                                    <a:cubicBezTo>
                                      <a:pt x="12545" y="3238"/>
                                      <a:pt x="12573" y="3191"/>
                                      <a:pt x="12573" y="3284"/>
                                    </a:cubicBezTo>
                                    <a:lnTo>
                                      <a:pt x="12573" y="3284"/>
                                    </a:lnTo>
                                    <a:cubicBezTo>
                                      <a:pt x="12573" y="3330"/>
                                      <a:pt x="12564" y="3376"/>
                                      <a:pt x="12554" y="3469"/>
                                    </a:cubicBezTo>
                                    <a:cubicBezTo>
                                      <a:pt x="12545" y="3561"/>
                                      <a:pt x="12536" y="3608"/>
                                      <a:pt x="12536" y="3654"/>
                                    </a:cubicBezTo>
                                    <a:cubicBezTo>
                                      <a:pt x="12536" y="3700"/>
                                      <a:pt x="12536" y="3700"/>
                                      <a:pt x="12526" y="3654"/>
                                    </a:cubicBezTo>
                                    <a:cubicBezTo>
                                      <a:pt x="12508" y="3561"/>
                                      <a:pt x="12508" y="3469"/>
                                      <a:pt x="12526" y="3376"/>
                                    </a:cubicBezTo>
                                    <a:close/>
                                    <a:moveTo>
                                      <a:pt x="12424" y="4255"/>
                                    </a:moveTo>
                                    <a:cubicBezTo>
                                      <a:pt x="12461" y="4163"/>
                                      <a:pt x="12461" y="4163"/>
                                      <a:pt x="12452" y="4255"/>
                                    </a:cubicBezTo>
                                    <a:cubicBezTo>
                                      <a:pt x="12443" y="4302"/>
                                      <a:pt x="12452" y="4348"/>
                                      <a:pt x="12470" y="4348"/>
                                    </a:cubicBezTo>
                                    <a:cubicBezTo>
                                      <a:pt x="12498" y="4348"/>
                                      <a:pt x="12498" y="4487"/>
                                      <a:pt x="12470" y="4949"/>
                                    </a:cubicBezTo>
                                    <a:cubicBezTo>
                                      <a:pt x="12461" y="5134"/>
                                      <a:pt x="12452" y="5134"/>
                                      <a:pt x="12443" y="5042"/>
                                    </a:cubicBezTo>
                                    <a:cubicBezTo>
                                      <a:pt x="12433" y="4995"/>
                                      <a:pt x="12424" y="4764"/>
                                      <a:pt x="12415" y="4625"/>
                                    </a:cubicBezTo>
                                    <a:cubicBezTo>
                                      <a:pt x="12396" y="4394"/>
                                      <a:pt x="12396" y="4302"/>
                                      <a:pt x="12424" y="4255"/>
                                    </a:cubicBezTo>
                                    <a:close/>
                                    <a:moveTo>
                                      <a:pt x="12312" y="4255"/>
                                    </a:moveTo>
                                    <a:cubicBezTo>
                                      <a:pt x="12312" y="4255"/>
                                      <a:pt x="12312" y="4302"/>
                                      <a:pt x="12303" y="4394"/>
                                    </a:cubicBezTo>
                                    <a:cubicBezTo>
                                      <a:pt x="12294" y="4487"/>
                                      <a:pt x="12266" y="4533"/>
                                      <a:pt x="12266" y="4440"/>
                                    </a:cubicBezTo>
                                    <a:cubicBezTo>
                                      <a:pt x="12275" y="4394"/>
                                      <a:pt x="12303" y="4255"/>
                                      <a:pt x="12312" y="4255"/>
                                    </a:cubicBezTo>
                                    <a:close/>
                                    <a:moveTo>
                                      <a:pt x="12145" y="6290"/>
                                    </a:moveTo>
                                    <a:cubicBezTo>
                                      <a:pt x="12117" y="6198"/>
                                      <a:pt x="12117" y="6105"/>
                                      <a:pt x="12126" y="6059"/>
                                    </a:cubicBezTo>
                                    <a:cubicBezTo>
                                      <a:pt x="12154" y="5920"/>
                                      <a:pt x="12163" y="5920"/>
                                      <a:pt x="12182" y="6198"/>
                                    </a:cubicBezTo>
                                    <a:cubicBezTo>
                                      <a:pt x="12201" y="6475"/>
                                      <a:pt x="12191" y="6475"/>
                                      <a:pt x="12145" y="6290"/>
                                    </a:cubicBezTo>
                                    <a:close/>
                                    <a:moveTo>
                                      <a:pt x="12219" y="6892"/>
                                    </a:moveTo>
                                    <a:cubicBezTo>
                                      <a:pt x="12210" y="6938"/>
                                      <a:pt x="12191" y="6984"/>
                                      <a:pt x="12191" y="6938"/>
                                    </a:cubicBezTo>
                                    <a:cubicBezTo>
                                      <a:pt x="12182" y="6892"/>
                                      <a:pt x="12201" y="6799"/>
                                      <a:pt x="12219" y="6799"/>
                                    </a:cubicBezTo>
                                    <a:cubicBezTo>
                                      <a:pt x="12238" y="6799"/>
                                      <a:pt x="12238" y="6799"/>
                                      <a:pt x="12219" y="6892"/>
                                    </a:cubicBezTo>
                                    <a:close/>
                                    <a:moveTo>
                                      <a:pt x="12238" y="7262"/>
                                    </a:moveTo>
                                    <a:cubicBezTo>
                                      <a:pt x="12229" y="7215"/>
                                      <a:pt x="12229" y="7123"/>
                                      <a:pt x="12247" y="7077"/>
                                    </a:cubicBezTo>
                                    <a:cubicBezTo>
                                      <a:pt x="12266" y="6984"/>
                                      <a:pt x="12266" y="6984"/>
                                      <a:pt x="12275" y="7077"/>
                                    </a:cubicBezTo>
                                    <a:cubicBezTo>
                                      <a:pt x="12275" y="7123"/>
                                      <a:pt x="12275" y="7215"/>
                                      <a:pt x="12266" y="7262"/>
                                    </a:cubicBezTo>
                                    <a:cubicBezTo>
                                      <a:pt x="12256" y="7354"/>
                                      <a:pt x="12247" y="7354"/>
                                      <a:pt x="12238" y="7262"/>
                                    </a:cubicBezTo>
                                    <a:close/>
                                    <a:moveTo>
                                      <a:pt x="12275" y="7493"/>
                                    </a:moveTo>
                                    <a:cubicBezTo>
                                      <a:pt x="12275" y="7493"/>
                                      <a:pt x="12266" y="7447"/>
                                      <a:pt x="12256" y="7447"/>
                                    </a:cubicBezTo>
                                    <a:cubicBezTo>
                                      <a:pt x="12247" y="7400"/>
                                      <a:pt x="12256" y="7400"/>
                                      <a:pt x="12266" y="7400"/>
                                    </a:cubicBezTo>
                                    <a:cubicBezTo>
                                      <a:pt x="12275" y="7400"/>
                                      <a:pt x="12284" y="7447"/>
                                      <a:pt x="12284" y="7447"/>
                                    </a:cubicBezTo>
                                    <a:cubicBezTo>
                                      <a:pt x="12284" y="7493"/>
                                      <a:pt x="12284" y="7493"/>
                                      <a:pt x="12275" y="7493"/>
                                    </a:cubicBezTo>
                                    <a:close/>
                                    <a:moveTo>
                                      <a:pt x="12256" y="6059"/>
                                    </a:moveTo>
                                    <a:cubicBezTo>
                                      <a:pt x="12247" y="5920"/>
                                      <a:pt x="12229" y="5643"/>
                                      <a:pt x="12210" y="5504"/>
                                    </a:cubicBezTo>
                                    <a:cubicBezTo>
                                      <a:pt x="12191" y="5273"/>
                                      <a:pt x="12191" y="5180"/>
                                      <a:pt x="12201" y="5088"/>
                                    </a:cubicBezTo>
                                    <a:cubicBezTo>
                                      <a:pt x="12210" y="4995"/>
                                      <a:pt x="12229" y="4949"/>
                                      <a:pt x="12229" y="4949"/>
                                    </a:cubicBezTo>
                                    <a:cubicBezTo>
                                      <a:pt x="12238" y="4949"/>
                                      <a:pt x="12238" y="4903"/>
                                      <a:pt x="12238" y="4857"/>
                                    </a:cubicBezTo>
                                    <a:cubicBezTo>
                                      <a:pt x="12238" y="4764"/>
                                      <a:pt x="12256" y="4672"/>
                                      <a:pt x="12294" y="4672"/>
                                    </a:cubicBezTo>
                                    <a:cubicBezTo>
                                      <a:pt x="12303" y="4672"/>
                                      <a:pt x="12284" y="4810"/>
                                      <a:pt x="12256" y="4949"/>
                                    </a:cubicBezTo>
                                    <a:cubicBezTo>
                                      <a:pt x="12229" y="5088"/>
                                      <a:pt x="12210" y="5273"/>
                                      <a:pt x="12210" y="5273"/>
                                    </a:cubicBezTo>
                                    <a:cubicBezTo>
                                      <a:pt x="12210" y="5319"/>
                                      <a:pt x="12238" y="5227"/>
                                      <a:pt x="12256" y="5088"/>
                                    </a:cubicBezTo>
                                    <a:cubicBezTo>
                                      <a:pt x="12294" y="4857"/>
                                      <a:pt x="12350" y="4672"/>
                                      <a:pt x="12359" y="4718"/>
                                    </a:cubicBezTo>
                                    <a:cubicBezTo>
                                      <a:pt x="12377" y="4810"/>
                                      <a:pt x="12415" y="5458"/>
                                      <a:pt x="12396" y="5504"/>
                                    </a:cubicBezTo>
                                    <a:cubicBezTo>
                                      <a:pt x="12387" y="5550"/>
                                      <a:pt x="12377" y="5597"/>
                                      <a:pt x="12377" y="5689"/>
                                    </a:cubicBezTo>
                                    <a:cubicBezTo>
                                      <a:pt x="12377" y="5874"/>
                                      <a:pt x="12294" y="6429"/>
                                      <a:pt x="12275" y="6383"/>
                                    </a:cubicBezTo>
                                    <a:cubicBezTo>
                                      <a:pt x="12284" y="6337"/>
                                      <a:pt x="12266" y="6198"/>
                                      <a:pt x="12256" y="6059"/>
                                    </a:cubicBezTo>
                                    <a:close/>
                                    <a:moveTo>
                                      <a:pt x="12350" y="7678"/>
                                    </a:moveTo>
                                    <a:cubicBezTo>
                                      <a:pt x="12340" y="7678"/>
                                      <a:pt x="12331" y="7632"/>
                                      <a:pt x="12331" y="7632"/>
                                    </a:cubicBezTo>
                                    <a:cubicBezTo>
                                      <a:pt x="12331" y="7632"/>
                                      <a:pt x="12331" y="7585"/>
                                      <a:pt x="12340" y="7585"/>
                                    </a:cubicBezTo>
                                    <a:cubicBezTo>
                                      <a:pt x="12350" y="7585"/>
                                      <a:pt x="12350" y="7632"/>
                                      <a:pt x="12359" y="7632"/>
                                    </a:cubicBezTo>
                                    <a:cubicBezTo>
                                      <a:pt x="12359" y="7678"/>
                                      <a:pt x="12359" y="7678"/>
                                      <a:pt x="12350" y="7678"/>
                                    </a:cubicBezTo>
                                    <a:close/>
                                    <a:moveTo>
                                      <a:pt x="12322" y="6799"/>
                                    </a:moveTo>
                                    <a:cubicBezTo>
                                      <a:pt x="12294" y="6429"/>
                                      <a:pt x="12331" y="6244"/>
                                      <a:pt x="12377" y="6568"/>
                                    </a:cubicBezTo>
                                    <a:cubicBezTo>
                                      <a:pt x="12396" y="6660"/>
                                      <a:pt x="12396" y="6799"/>
                                      <a:pt x="12387" y="6892"/>
                                    </a:cubicBezTo>
                                    <a:cubicBezTo>
                                      <a:pt x="12359" y="7077"/>
                                      <a:pt x="12340" y="7077"/>
                                      <a:pt x="12322" y="6799"/>
                                    </a:cubicBezTo>
                                    <a:close/>
                                    <a:moveTo>
                                      <a:pt x="12387" y="8187"/>
                                    </a:moveTo>
                                    <a:cubicBezTo>
                                      <a:pt x="12368" y="8279"/>
                                      <a:pt x="12359" y="8140"/>
                                      <a:pt x="12377" y="7955"/>
                                    </a:cubicBezTo>
                                    <a:cubicBezTo>
                                      <a:pt x="12387" y="7863"/>
                                      <a:pt x="12387" y="7863"/>
                                      <a:pt x="12396" y="8002"/>
                                    </a:cubicBezTo>
                                    <a:cubicBezTo>
                                      <a:pt x="12396" y="8048"/>
                                      <a:pt x="12396" y="8140"/>
                                      <a:pt x="12387" y="8187"/>
                                    </a:cubicBezTo>
                                    <a:close/>
                                    <a:moveTo>
                                      <a:pt x="12368" y="7308"/>
                                    </a:moveTo>
                                    <a:cubicBezTo>
                                      <a:pt x="12368" y="7215"/>
                                      <a:pt x="12368" y="7215"/>
                                      <a:pt x="12387" y="7262"/>
                                    </a:cubicBezTo>
                                    <a:cubicBezTo>
                                      <a:pt x="12396" y="7308"/>
                                      <a:pt x="12405" y="7354"/>
                                      <a:pt x="12405" y="7400"/>
                                    </a:cubicBezTo>
                                    <a:cubicBezTo>
                                      <a:pt x="12387" y="7539"/>
                                      <a:pt x="12368" y="7447"/>
                                      <a:pt x="12368" y="7308"/>
                                    </a:cubicBezTo>
                                    <a:close/>
                                    <a:moveTo>
                                      <a:pt x="12443" y="6984"/>
                                    </a:moveTo>
                                    <a:cubicBezTo>
                                      <a:pt x="12433" y="6984"/>
                                      <a:pt x="12424" y="6984"/>
                                      <a:pt x="12424" y="6938"/>
                                    </a:cubicBezTo>
                                    <a:cubicBezTo>
                                      <a:pt x="12424" y="6845"/>
                                      <a:pt x="12433" y="6799"/>
                                      <a:pt x="12452" y="6892"/>
                                    </a:cubicBezTo>
                                    <a:cubicBezTo>
                                      <a:pt x="12461" y="6938"/>
                                      <a:pt x="12452" y="6984"/>
                                      <a:pt x="12443" y="6984"/>
                                    </a:cubicBezTo>
                                    <a:close/>
                                    <a:moveTo>
                                      <a:pt x="12443" y="6614"/>
                                    </a:moveTo>
                                    <a:lnTo>
                                      <a:pt x="12405" y="6753"/>
                                    </a:lnTo>
                                    <a:lnTo>
                                      <a:pt x="12396" y="6568"/>
                                    </a:lnTo>
                                    <a:cubicBezTo>
                                      <a:pt x="12387" y="6429"/>
                                      <a:pt x="12396" y="6290"/>
                                      <a:pt x="12405" y="6198"/>
                                    </a:cubicBezTo>
                                    <a:cubicBezTo>
                                      <a:pt x="12415" y="6105"/>
                                      <a:pt x="12433" y="5967"/>
                                      <a:pt x="12433" y="5874"/>
                                    </a:cubicBezTo>
                                    <a:cubicBezTo>
                                      <a:pt x="12433" y="5643"/>
                                      <a:pt x="12461" y="5874"/>
                                      <a:pt x="12470" y="6152"/>
                                    </a:cubicBezTo>
                                    <a:cubicBezTo>
                                      <a:pt x="12480" y="6429"/>
                                      <a:pt x="12470" y="6475"/>
                                      <a:pt x="12443" y="6614"/>
                                    </a:cubicBezTo>
                                    <a:close/>
                                    <a:moveTo>
                                      <a:pt x="12461" y="5735"/>
                                    </a:moveTo>
                                    <a:lnTo>
                                      <a:pt x="12498" y="5458"/>
                                    </a:lnTo>
                                    <a:cubicBezTo>
                                      <a:pt x="12536" y="5180"/>
                                      <a:pt x="12536" y="5180"/>
                                      <a:pt x="12554" y="5319"/>
                                    </a:cubicBezTo>
                                    <a:cubicBezTo>
                                      <a:pt x="12564" y="5412"/>
                                      <a:pt x="12564" y="5504"/>
                                      <a:pt x="12554" y="5550"/>
                                    </a:cubicBezTo>
                                    <a:cubicBezTo>
                                      <a:pt x="12526" y="5689"/>
                                      <a:pt x="12526" y="5735"/>
                                      <a:pt x="12564" y="5689"/>
                                    </a:cubicBezTo>
                                    <a:cubicBezTo>
                                      <a:pt x="12591" y="5643"/>
                                      <a:pt x="12591" y="5782"/>
                                      <a:pt x="12564" y="5920"/>
                                    </a:cubicBezTo>
                                    <a:cubicBezTo>
                                      <a:pt x="12545" y="6013"/>
                                      <a:pt x="12545" y="6013"/>
                                      <a:pt x="12508" y="5874"/>
                                    </a:cubicBezTo>
                                    <a:lnTo>
                                      <a:pt x="12461" y="5735"/>
                                    </a:lnTo>
                                    <a:close/>
                                    <a:moveTo>
                                      <a:pt x="12489" y="6105"/>
                                    </a:moveTo>
                                    <a:cubicBezTo>
                                      <a:pt x="12480" y="5967"/>
                                      <a:pt x="12498" y="5874"/>
                                      <a:pt x="12517" y="6013"/>
                                    </a:cubicBezTo>
                                    <a:cubicBezTo>
                                      <a:pt x="12526" y="6059"/>
                                      <a:pt x="12517" y="6105"/>
                                      <a:pt x="12508" y="6152"/>
                                    </a:cubicBezTo>
                                    <a:cubicBezTo>
                                      <a:pt x="12498" y="6244"/>
                                      <a:pt x="12498" y="6244"/>
                                      <a:pt x="12489" y="6105"/>
                                    </a:cubicBezTo>
                                    <a:close/>
                                    <a:moveTo>
                                      <a:pt x="12564" y="7447"/>
                                    </a:moveTo>
                                    <a:cubicBezTo>
                                      <a:pt x="12564" y="7447"/>
                                      <a:pt x="12554" y="7447"/>
                                      <a:pt x="12545" y="7400"/>
                                    </a:cubicBezTo>
                                    <a:cubicBezTo>
                                      <a:pt x="12536" y="7354"/>
                                      <a:pt x="12536" y="7354"/>
                                      <a:pt x="12517" y="7400"/>
                                    </a:cubicBezTo>
                                    <a:cubicBezTo>
                                      <a:pt x="12498" y="7447"/>
                                      <a:pt x="12498" y="7447"/>
                                      <a:pt x="12508" y="7262"/>
                                    </a:cubicBezTo>
                                    <a:cubicBezTo>
                                      <a:pt x="12526" y="6938"/>
                                      <a:pt x="12536" y="6938"/>
                                      <a:pt x="12554" y="7169"/>
                                    </a:cubicBezTo>
                                    <a:cubicBezTo>
                                      <a:pt x="12564" y="7308"/>
                                      <a:pt x="12564" y="7447"/>
                                      <a:pt x="12564" y="7447"/>
                                    </a:cubicBezTo>
                                    <a:close/>
                                    <a:moveTo>
                                      <a:pt x="12759" y="10037"/>
                                    </a:moveTo>
                                    <a:cubicBezTo>
                                      <a:pt x="12703" y="9204"/>
                                      <a:pt x="12712" y="9251"/>
                                      <a:pt x="12861" y="10314"/>
                                    </a:cubicBezTo>
                                    <a:cubicBezTo>
                                      <a:pt x="12936" y="10916"/>
                                      <a:pt x="13029" y="11517"/>
                                      <a:pt x="13057" y="11656"/>
                                    </a:cubicBezTo>
                                    <a:cubicBezTo>
                                      <a:pt x="13085" y="11794"/>
                                      <a:pt x="13122" y="11979"/>
                                      <a:pt x="13131" y="12072"/>
                                    </a:cubicBezTo>
                                    <a:cubicBezTo>
                                      <a:pt x="13141" y="12164"/>
                                      <a:pt x="13187" y="12396"/>
                                      <a:pt x="13243" y="12627"/>
                                    </a:cubicBezTo>
                                    <a:cubicBezTo>
                                      <a:pt x="13289" y="12858"/>
                                      <a:pt x="13327" y="13090"/>
                                      <a:pt x="13327" y="13136"/>
                                    </a:cubicBezTo>
                                    <a:cubicBezTo>
                                      <a:pt x="13327" y="13228"/>
                                      <a:pt x="13308" y="13182"/>
                                      <a:pt x="13271" y="12951"/>
                                    </a:cubicBezTo>
                                    <a:cubicBezTo>
                                      <a:pt x="13243" y="12812"/>
                                      <a:pt x="13187" y="12581"/>
                                      <a:pt x="13150" y="12396"/>
                                    </a:cubicBezTo>
                                    <a:cubicBezTo>
                                      <a:pt x="12982" y="11887"/>
                                      <a:pt x="12806" y="10731"/>
                                      <a:pt x="12759" y="10037"/>
                                    </a:cubicBezTo>
                                    <a:close/>
                                    <a:moveTo>
                                      <a:pt x="12926" y="12026"/>
                                    </a:moveTo>
                                    <a:cubicBezTo>
                                      <a:pt x="12926" y="12026"/>
                                      <a:pt x="12954" y="12118"/>
                                      <a:pt x="12982" y="12303"/>
                                    </a:cubicBezTo>
                                    <a:cubicBezTo>
                                      <a:pt x="13010" y="12488"/>
                                      <a:pt x="13066" y="12720"/>
                                      <a:pt x="13103" y="12858"/>
                                    </a:cubicBezTo>
                                    <a:cubicBezTo>
                                      <a:pt x="13141" y="12997"/>
                                      <a:pt x="13206" y="13275"/>
                                      <a:pt x="13243" y="13460"/>
                                    </a:cubicBezTo>
                                    <a:cubicBezTo>
                                      <a:pt x="13289" y="13645"/>
                                      <a:pt x="13317" y="13783"/>
                                      <a:pt x="13317" y="13830"/>
                                    </a:cubicBezTo>
                                    <a:cubicBezTo>
                                      <a:pt x="13308" y="13830"/>
                                      <a:pt x="13280" y="13783"/>
                                      <a:pt x="13243" y="13691"/>
                                    </a:cubicBezTo>
                                    <a:cubicBezTo>
                                      <a:pt x="13196" y="13552"/>
                                      <a:pt x="13187" y="13552"/>
                                      <a:pt x="13206" y="13645"/>
                                    </a:cubicBezTo>
                                    <a:cubicBezTo>
                                      <a:pt x="13252" y="13830"/>
                                      <a:pt x="13243" y="13876"/>
                                      <a:pt x="13196" y="13737"/>
                                    </a:cubicBezTo>
                                    <a:cubicBezTo>
                                      <a:pt x="13178" y="13645"/>
                                      <a:pt x="13150" y="13552"/>
                                      <a:pt x="13150" y="13460"/>
                                    </a:cubicBezTo>
                                    <a:cubicBezTo>
                                      <a:pt x="13141" y="13413"/>
                                      <a:pt x="13113" y="13228"/>
                                      <a:pt x="13085" y="13090"/>
                                    </a:cubicBezTo>
                                    <a:cubicBezTo>
                                      <a:pt x="13020" y="12905"/>
                                      <a:pt x="12926" y="12164"/>
                                      <a:pt x="12926" y="12026"/>
                                    </a:cubicBezTo>
                                    <a:close/>
                                    <a:moveTo>
                                      <a:pt x="13438" y="15125"/>
                                    </a:moveTo>
                                    <a:cubicBezTo>
                                      <a:pt x="13355" y="15171"/>
                                      <a:pt x="13336" y="15125"/>
                                      <a:pt x="13271" y="14986"/>
                                    </a:cubicBezTo>
                                    <a:cubicBezTo>
                                      <a:pt x="13206" y="14847"/>
                                      <a:pt x="13075" y="14292"/>
                                      <a:pt x="13047" y="14107"/>
                                    </a:cubicBezTo>
                                    <a:cubicBezTo>
                                      <a:pt x="13038" y="14061"/>
                                      <a:pt x="13094" y="14153"/>
                                      <a:pt x="13159" y="14292"/>
                                    </a:cubicBezTo>
                                    <a:cubicBezTo>
                                      <a:pt x="13262" y="14523"/>
                                      <a:pt x="13289" y="14570"/>
                                      <a:pt x="13383" y="14570"/>
                                    </a:cubicBezTo>
                                    <a:cubicBezTo>
                                      <a:pt x="13476" y="14570"/>
                                      <a:pt x="13513" y="14662"/>
                                      <a:pt x="13503" y="14801"/>
                                    </a:cubicBezTo>
                                    <a:cubicBezTo>
                                      <a:pt x="13503" y="14847"/>
                                      <a:pt x="13513" y="14893"/>
                                      <a:pt x="13531" y="14940"/>
                                    </a:cubicBezTo>
                                    <a:cubicBezTo>
                                      <a:pt x="13569" y="15078"/>
                                      <a:pt x="13550" y="15125"/>
                                      <a:pt x="13438" y="15125"/>
                                    </a:cubicBezTo>
                                    <a:close/>
                                    <a:moveTo>
                                      <a:pt x="13578" y="14662"/>
                                    </a:moveTo>
                                    <a:cubicBezTo>
                                      <a:pt x="13587" y="14662"/>
                                      <a:pt x="13587" y="14708"/>
                                      <a:pt x="13569" y="14662"/>
                                    </a:cubicBezTo>
                                    <a:cubicBezTo>
                                      <a:pt x="13550" y="14662"/>
                                      <a:pt x="13522" y="14616"/>
                                      <a:pt x="13513" y="14616"/>
                                    </a:cubicBezTo>
                                    <a:cubicBezTo>
                                      <a:pt x="13494" y="14570"/>
                                      <a:pt x="13494" y="14570"/>
                                      <a:pt x="13522" y="14523"/>
                                    </a:cubicBezTo>
                                    <a:cubicBezTo>
                                      <a:pt x="13559" y="14477"/>
                                      <a:pt x="13578" y="14523"/>
                                      <a:pt x="13569" y="14570"/>
                                    </a:cubicBezTo>
                                    <a:cubicBezTo>
                                      <a:pt x="13569" y="14570"/>
                                      <a:pt x="13569" y="14616"/>
                                      <a:pt x="13578" y="14662"/>
                                    </a:cubicBezTo>
                                    <a:close/>
                                    <a:moveTo>
                                      <a:pt x="13448" y="13691"/>
                                    </a:moveTo>
                                    <a:cubicBezTo>
                                      <a:pt x="13448" y="13645"/>
                                      <a:pt x="13438" y="13598"/>
                                      <a:pt x="13429" y="13645"/>
                                    </a:cubicBezTo>
                                    <a:cubicBezTo>
                                      <a:pt x="13420" y="13691"/>
                                      <a:pt x="13401" y="13552"/>
                                      <a:pt x="13383" y="13460"/>
                                    </a:cubicBezTo>
                                    <a:lnTo>
                                      <a:pt x="13345" y="13228"/>
                                    </a:lnTo>
                                    <a:lnTo>
                                      <a:pt x="13383" y="13228"/>
                                    </a:lnTo>
                                    <a:cubicBezTo>
                                      <a:pt x="13401" y="13228"/>
                                      <a:pt x="13429" y="13275"/>
                                      <a:pt x="13438" y="13367"/>
                                    </a:cubicBezTo>
                                    <a:cubicBezTo>
                                      <a:pt x="13448" y="13460"/>
                                      <a:pt x="13466" y="13506"/>
                                      <a:pt x="13466" y="13506"/>
                                    </a:cubicBezTo>
                                    <a:cubicBezTo>
                                      <a:pt x="13466" y="13506"/>
                                      <a:pt x="13494" y="13645"/>
                                      <a:pt x="13522" y="13783"/>
                                    </a:cubicBezTo>
                                    <a:cubicBezTo>
                                      <a:pt x="13559" y="13922"/>
                                      <a:pt x="13578" y="14015"/>
                                      <a:pt x="13578" y="14015"/>
                                    </a:cubicBezTo>
                                    <a:cubicBezTo>
                                      <a:pt x="13578" y="14061"/>
                                      <a:pt x="13448" y="13783"/>
                                      <a:pt x="13448" y="13691"/>
                                    </a:cubicBezTo>
                                    <a:close/>
                                    <a:moveTo>
                                      <a:pt x="13624" y="14940"/>
                                    </a:moveTo>
                                    <a:cubicBezTo>
                                      <a:pt x="13587" y="15032"/>
                                      <a:pt x="13550" y="14986"/>
                                      <a:pt x="13550" y="14847"/>
                                    </a:cubicBezTo>
                                    <a:cubicBezTo>
                                      <a:pt x="13550" y="14755"/>
                                      <a:pt x="13550" y="14755"/>
                                      <a:pt x="13606" y="14801"/>
                                    </a:cubicBezTo>
                                    <a:cubicBezTo>
                                      <a:pt x="13643" y="14847"/>
                                      <a:pt x="13643" y="14893"/>
                                      <a:pt x="13624" y="14940"/>
                                    </a:cubicBezTo>
                                    <a:close/>
                                    <a:moveTo>
                                      <a:pt x="13652" y="13876"/>
                                    </a:moveTo>
                                    <a:cubicBezTo>
                                      <a:pt x="13671" y="13922"/>
                                      <a:pt x="13690" y="13968"/>
                                      <a:pt x="13690" y="14015"/>
                                    </a:cubicBezTo>
                                    <a:cubicBezTo>
                                      <a:pt x="13690" y="14107"/>
                                      <a:pt x="13671" y="14107"/>
                                      <a:pt x="13624" y="13968"/>
                                    </a:cubicBezTo>
                                    <a:cubicBezTo>
                                      <a:pt x="13578" y="13830"/>
                                      <a:pt x="13587" y="13830"/>
                                      <a:pt x="13652" y="13876"/>
                                    </a:cubicBezTo>
                                    <a:close/>
                                    <a:moveTo>
                                      <a:pt x="13680" y="14477"/>
                                    </a:moveTo>
                                    <a:cubicBezTo>
                                      <a:pt x="13671" y="14477"/>
                                      <a:pt x="13652" y="14431"/>
                                      <a:pt x="13652" y="14385"/>
                                    </a:cubicBezTo>
                                    <a:cubicBezTo>
                                      <a:pt x="13652" y="14338"/>
                                      <a:pt x="13662" y="14338"/>
                                      <a:pt x="13680" y="14385"/>
                                    </a:cubicBezTo>
                                    <a:cubicBezTo>
                                      <a:pt x="13690" y="14385"/>
                                      <a:pt x="13708" y="14431"/>
                                      <a:pt x="13708" y="14477"/>
                                    </a:cubicBezTo>
                                    <a:cubicBezTo>
                                      <a:pt x="13708" y="14477"/>
                                      <a:pt x="13690" y="14477"/>
                                      <a:pt x="13680" y="14477"/>
                                    </a:cubicBezTo>
                                    <a:close/>
                                    <a:moveTo>
                                      <a:pt x="13615" y="13598"/>
                                    </a:moveTo>
                                    <a:cubicBezTo>
                                      <a:pt x="13587" y="13506"/>
                                      <a:pt x="13578" y="13460"/>
                                      <a:pt x="13587" y="13506"/>
                                    </a:cubicBezTo>
                                    <a:cubicBezTo>
                                      <a:pt x="13634" y="13737"/>
                                      <a:pt x="13578" y="13737"/>
                                      <a:pt x="13531" y="13552"/>
                                    </a:cubicBezTo>
                                    <a:cubicBezTo>
                                      <a:pt x="13476" y="13321"/>
                                      <a:pt x="13503" y="13275"/>
                                      <a:pt x="13597" y="13367"/>
                                    </a:cubicBezTo>
                                    <a:cubicBezTo>
                                      <a:pt x="13652" y="13413"/>
                                      <a:pt x="13680" y="13506"/>
                                      <a:pt x="13680" y="13552"/>
                                    </a:cubicBezTo>
                                    <a:cubicBezTo>
                                      <a:pt x="13680" y="13691"/>
                                      <a:pt x="13708" y="13737"/>
                                      <a:pt x="13783" y="13737"/>
                                    </a:cubicBezTo>
                                    <a:cubicBezTo>
                                      <a:pt x="13811" y="13737"/>
                                      <a:pt x="13839" y="13783"/>
                                      <a:pt x="13829" y="13783"/>
                                    </a:cubicBezTo>
                                    <a:cubicBezTo>
                                      <a:pt x="13811" y="13922"/>
                                      <a:pt x="13671" y="13783"/>
                                      <a:pt x="13615" y="13598"/>
                                    </a:cubicBezTo>
                                    <a:close/>
                                    <a:moveTo>
                                      <a:pt x="13662" y="13367"/>
                                    </a:moveTo>
                                    <a:cubicBezTo>
                                      <a:pt x="13680" y="13321"/>
                                      <a:pt x="13745" y="13413"/>
                                      <a:pt x="13736" y="13460"/>
                                    </a:cubicBezTo>
                                    <a:cubicBezTo>
                                      <a:pt x="13736" y="13460"/>
                                      <a:pt x="13708" y="13460"/>
                                      <a:pt x="13690" y="13460"/>
                                    </a:cubicBezTo>
                                    <a:cubicBezTo>
                                      <a:pt x="13652" y="13413"/>
                                      <a:pt x="13643" y="13367"/>
                                      <a:pt x="13662" y="13367"/>
                                    </a:cubicBezTo>
                                    <a:close/>
                                    <a:moveTo>
                                      <a:pt x="13829" y="14153"/>
                                    </a:moveTo>
                                    <a:cubicBezTo>
                                      <a:pt x="13820" y="14200"/>
                                      <a:pt x="13811" y="14200"/>
                                      <a:pt x="13801" y="14200"/>
                                    </a:cubicBezTo>
                                    <a:cubicBezTo>
                                      <a:pt x="13792" y="14200"/>
                                      <a:pt x="13792" y="14153"/>
                                      <a:pt x="13792" y="14153"/>
                                    </a:cubicBezTo>
                                    <a:cubicBezTo>
                                      <a:pt x="13801" y="14107"/>
                                      <a:pt x="13811" y="14107"/>
                                      <a:pt x="13820" y="14107"/>
                                    </a:cubicBezTo>
                                    <a:cubicBezTo>
                                      <a:pt x="13829" y="14061"/>
                                      <a:pt x="13829" y="14107"/>
                                      <a:pt x="13829" y="14153"/>
                                    </a:cubicBezTo>
                                    <a:close/>
                                    <a:moveTo>
                                      <a:pt x="13978" y="13691"/>
                                    </a:moveTo>
                                    <a:cubicBezTo>
                                      <a:pt x="13969" y="13691"/>
                                      <a:pt x="13959" y="13691"/>
                                      <a:pt x="13959" y="13645"/>
                                    </a:cubicBezTo>
                                    <a:cubicBezTo>
                                      <a:pt x="13959" y="13598"/>
                                      <a:pt x="13969" y="13598"/>
                                      <a:pt x="13978" y="13598"/>
                                    </a:cubicBezTo>
                                    <a:cubicBezTo>
                                      <a:pt x="13987" y="13598"/>
                                      <a:pt x="13997" y="13598"/>
                                      <a:pt x="13997" y="13645"/>
                                    </a:cubicBezTo>
                                    <a:cubicBezTo>
                                      <a:pt x="13997" y="13645"/>
                                      <a:pt x="13987" y="13691"/>
                                      <a:pt x="13978" y="13691"/>
                                    </a:cubicBezTo>
                                    <a:close/>
                                    <a:moveTo>
                                      <a:pt x="14062" y="12997"/>
                                    </a:moveTo>
                                    <a:cubicBezTo>
                                      <a:pt x="14053" y="12997"/>
                                      <a:pt x="14034" y="12997"/>
                                      <a:pt x="14034" y="12951"/>
                                    </a:cubicBezTo>
                                    <a:cubicBezTo>
                                      <a:pt x="14025" y="12905"/>
                                      <a:pt x="14015" y="12905"/>
                                      <a:pt x="13997" y="12905"/>
                                    </a:cubicBezTo>
                                    <a:cubicBezTo>
                                      <a:pt x="13969" y="12905"/>
                                      <a:pt x="13959" y="12997"/>
                                      <a:pt x="13969" y="13228"/>
                                    </a:cubicBezTo>
                                    <a:cubicBezTo>
                                      <a:pt x="13969" y="13275"/>
                                      <a:pt x="13959" y="13321"/>
                                      <a:pt x="13950" y="13321"/>
                                    </a:cubicBezTo>
                                    <a:cubicBezTo>
                                      <a:pt x="13941" y="13321"/>
                                      <a:pt x="13932" y="13367"/>
                                      <a:pt x="13932" y="13367"/>
                                    </a:cubicBezTo>
                                    <a:cubicBezTo>
                                      <a:pt x="13941" y="13413"/>
                                      <a:pt x="13932" y="13460"/>
                                      <a:pt x="13913" y="13460"/>
                                    </a:cubicBezTo>
                                    <a:cubicBezTo>
                                      <a:pt x="13885" y="13506"/>
                                      <a:pt x="13857" y="13367"/>
                                      <a:pt x="13773" y="12905"/>
                                    </a:cubicBezTo>
                                    <a:cubicBezTo>
                                      <a:pt x="13745" y="12766"/>
                                      <a:pt x="13727" y="12673"/>
                                      <a:pt x="13727" y="12720"/>
                                    </a:cubicBezTo>
                                    <a:cubicBezTo>
                                      <a:pt x="13727" y="12812"/>
                                      <a:pt x="13773" y="13228"/>
                                      <a:pt x="13792" y="13228"/>
                                    </a:cubicBezTo>
                                    <a:cubicBezTo>
                                      <a:pt x="13801" y="13228"/>
                                      <a:pt x="13811" y="13275"/>
                                      <a:pt x="13811" y="13367"/>
                                    </a:cubicBezTo>
                                    <a:cubicBezTo>
                                      <a:pt x="13820" y="13506"/>
                                      <a:pt x="13801" y="13506"/>
                                      <a:pt x="13736" y="13413"/>
                                    </a:cubicBezTo>
                                    <a:cubicBezTo>
                                      <a:pt x="13699" y="13367"/>
                                      <a:pt x="13680" y="13321"/>
                                      <a:pt x="13652" y="13367"/>
                                    </a:cubicBezTo>
                                    <a:cubicBezTo>
                                      <a:pt x="13624" y="13413"/>
                                      <a:pt x="13606" y="13413"/>
                                      <a:pt x="13569" y="13367"/>
                                    </a:cubicBezTo>
                                    <a:cubicBezTo>
                                      <a:pt x="13531" y="13321"/>
                                      <a:pt x="13522" y="13275"/>
                                      <a:pt x="13531" y="13182"/>
                                    </a:cubicBezTo>
                                    <a:cubicBezTo>
                                      <a:pt x="13541" y="13043"/>
                                      <a:pt x="13541" y="13043"/>
                                      <a:pt x="13522" y="13182"/>
                                    </a:cubicBezTo>
                                    <a:cubicBezTo>
                                      <a:pt x="13513" y="13228"/>
                                      <a:pt x="13503" y="13321"/>
                                      <a:pt x="13503" y="13367"/>
                                    </a:cubicBezTo>
                                    <a:cubicBezTo>
                                      <a:pt x="13513" y="13413"/>
                                      <a:pt x="13503" y="13413"/>
                                      <a:pt x="13494" y="13413"/>
                                    </a:cubicBezTo>
                                    <a:cubicBezTo>
                                      <a:pt x="13485" y="13413"/>
                                      <a:pt x="13476" y="13367"/>
                                      <a:pt x="13476" y="13321"/>
                                    </a:cubicBezTo>
                                    <a:cubicBezTo>
                                      <a:pt x="13476" y="13275"/>
                                      <a:pt x="13476" y="13275"/>
                                      <a:pt x="13466" y="13275"/>
                                    </a:cubicBezTo>
                                    <a:cubicBezTo>
                                      <a:pt x="13457" y="13321"/>
                                      <a:pt x="13438" y="13275"/>
                                      <a:pt x="13420" y="13228"/>
                                    </a:cubicBezTo>
                                    <a:cubicBezTo>
                                      <a:pt x="13401" y="13182"/>
                                      <a:pt x="13383" y="13136"/>
                                      <a:pt x="13383" y="13136"/>
                                    </a:cubicBezTo>
                                    <a:cubicBezTo>
                                      <a:pt x="13373" y="13136"/>
                                      <a:pt x="13373" y="13090"/>
                                      <a:pt x="13373" y="13090"/>
                                    </a:cubicBezTo>
                                    <a:cubicBezTo>
                                      <a:pt x="13383" y="12997"/>
                                      <a:pt x="13345" y="12858"/>
                                      <a:pt x="13327" y="12905"/>
                                    </a:cubicBezTo>
                                    <a:cubicBezTo>
                                      <a:pt x="13317" y="12905"/>
                                      <a:pt x="13308" y="12905"/>
                                      <a:pt x="13308" y="12812"/>
                                    </a:cubicBezTo>
                                    <a:cubicBezTo>
                                      <a:pt x="13308" y="12673"/>
                                      <a:pt x="13234" y="12118"/>
                                      <a:pt x="13224" y="12164"/>
                                    </a:cubicBezTo>
                                    <a:cubicBezTo>
                                      <a:pt x="13215" y="12211"/>
                                      <a:pt x="13243" y="12534"/>
                                      <a:pt x="13262" y="12534"/>
                                    </a:cubicBezTo>
                                    <a:cubicBezTo>
                                      <a:pt x="13271" y="12534"/>
                                      <a:pt x="13271" y="12581"/>
                                      <a:pt x="13271" y="12627"/>
                                    </a:cubicBezTo>
                                    <a:cubicBezTo>
                                      <a:pt x="13271" y="12766"/>
                                      <a:pt x="13187" y="12442"/>
                                      <a:pt x="13122" y="11979"/>
                                    </a:cubicBezTo>
                                    <a:cubicBezTo>
                                      <a:pt x="13094" y="11794"/>
                                      <a:pt x="13057" y="11609"/>
                                      <a:pt x="13038" y="11563"/>
                                    </a:cubicBezTo>
                                    <a:cubicBezTo>
                                      <a:pt x="13020" y="11517"/>
                                      <a:pt x="12973" y="11193"/>
                                      <a:pt x="12936" y="10916"/>
                                    </a:cubicBezTo>
                                    <a:cubicBezTo>
                                      <a:pt x="12899" y="10638"/>
                                      <a:pt x="12843" y="10222"/>
                                      <a:pt x="12815" y="10037"/>
                                    </a:cubicBezTo>
                                    <a:cubicBezTo>
                                      <a:pt x="12740" y="9574"/>
                                      <a:pt x="12666" y="8834"/>
                                      <a:pt x="12619" y="8279"/>
                                    </a:cubicBezTo>
                                    <a:cubicBezTo>
                                      <a:pt x="12591" y="7863"/>
                                      <a:pt x="12591" y="7863"/>
                                      <a:pt x="12629" y="7863"/>
                                    </a:cubicBezTo>
                                    <a:cubicBezTo>
                                      <a:pt x="12647" y="7863"/>
                                      <a:pt x="12675" y="7863"/>
                                      <a:pt x="12694" y="7817"/>
                                    </a:cubicBezTo>
                                    <a:cubicBezTo>
                                      <a:pt x="12731" y="7770"/>
                                      <a:pt x="12731" y="7770"/>
                                      <a:pt x="12685" y="7770"/>
                                    </a:cubicBezTo>
                                    <a:cubicBezTo>
                                      <a:pt x="12657" y="7770"/>
                                      <a:pt x="12629" y="7724"/>
                                      <a:pt x="12619" y="7678"/>
                                    </a:cubicBezTo>
                                    <a:cubicBezTo>
                                      <a:pt x="12610" y="7632"/>
                                      <a:pt x="12610" y="7400"/>
                                      <a:pt x="12610" y="7123"/>
                                    </a:cubicBezTo>
                                    <a:cubicBezTo>
                                      <a:pt x="12610" y="6753"/>
                                      <a:pt x="12610" y="6660"/>
                                      <a:pt x="12591" y="6707"/>
                                    </a:cubicBezTo>
                                    <a:cubicBezTo>
                                      <a:pt x="12564" y="6753"/>
                                      <a:pt x="12564" y="6938"/>
                                      <a:pt x="12582" y="6984"/>
                                    </a:cubicBezTo>
                                    <a:cubicBezTo>
                                      <a:pt x="12591" y="7030"/>
                                      <a:pt x="12591" y="7169"/>
                                      <a:pt x="12591" y="7354"/>
                                    </a:cubicBezTo>
                                    <a:lnTo>
                                      <a:pt x="12582" y="7632"/>
                                    </a:lnTo>
                                    <a:lnTo>
                                      <a:pt x="12554" y="7262"/>
                                    </a:lnTo>
                                    <a:cubicBezTo>
                                      <a:pt x="12536" y="7077"/>
                                      <a:pt x="12526" y="6845"/>
                                      <a:pt x="12526" y="6753"/>
                                    </a:cubicBezTo>
                                    <a:cubicBezTo>
                                      <a:pt x="12526" y="6660"/>
                                      <a:pt x="12517" y="6568"/>
                                      <a:pt x="12508" y="6522"/>
                                    </a:cubicBezTo>
                                    <a:cubicBezTo>
                                      <a:pt x="12498" y="6475"/>
                                      <a:pt x="12498" y="6383"/>
                                      <a:pt x="12536" y="6198"/>
                                    </a:cubicBezTo>
                                    <a:cubicBezTo>
                                      <a:pt x="12582" y="5967"/>
                                      <a:pt x="12601" y="5920"/>
                                      <a:pt x="12582" y="6105"/>
                                    </a:cubicBezTo>
                                    <a:cubicBezTo>
                                      <a:pt x="12573" y="6152"/>
                                      <a:pt x="12564" y="6198"/>
                                      <a:pt x="12554" y="6198"/>
                                    </a:cubicBezTo>
                                    <a:cubicBezTo>
                                      <a:pt x="12526" y="6198"/>
                                      <a:pt x="12545" y="6290"/>
                                      <a:pt x="12591" y="6383"/>
                                    </a:cubicBezTo>
                                    <a:cubicBezTo>
                                      <a:pt x="12619" y="6429"/>
                                      <a:pt x="12638" y="6522"/>
                                      <a:pt x="12638" y="6568"/>
                                    </a:cubicBezTo>
                                    <a:cubicBezTo>
                                      <a:pt x="12638" y="6660"/>
                                      <a:pt x="12638" y="6660"/>
                                      <a:pt x="12657" y="6568"/>
                                    </a:cubicBezTo>
                                    <a:cubicBezTo>
                                      <a:pt x="12675" y="6475"/>
                                      <a:pt x="12675" y="6475"/>
                                      <a:pt x="12657" y="6429"/>
                                    </a:cubicBezTo>
                                    <a:cubicBezTo>
                                      <a:pt x="12582" y="6244"/>
                                      <a:pt x="12582" y="6244"/>
                                      <a:pt x="12601" y="6198"/>
                                    </a:cubicBezTo>
                                    <a:cubicBezTo>
                                      <a:pt x="12610" y="6198"/>
                                      <a:pt x="12619" y="6152"/>
                                      <a:pt x="12619" y="6105"/>
                                    </a:cubicBezTo>
                                    <a:cubicBezTo>
                                      <a:pt x="12619" y="6059"/>
                                      <a:pt x="12629" y="5967"/>
                                      <a:pt x="12647" y="5874"/>
                                    </a:cubicBezTo>
                                    <a:lnTo>
                                      <a:pt x="12675" y="5735"/>
                                    </a:lnTo>
                                    <a:lnTo>
                                      <a:pt x="12722" y="6105"/>
                                    </a:lnTo>
                                    <a:cubicBezTo>
                                      <a:pt x="12750" y="6290"/>
                                      <a:pt x="12778" y="6614"/>
                                      <a:pt x="12787" y="6799"/>
                                    </a:cubicBezTo>
                                    <a:cubicBezTo>
                                      <a:pt x="12796" y="6984"/>
                                      <a:pt x="12815" y="7123"/>
                                      <a:pt x="12824" y="7123"/>
                                    </a:cubicBezTo>
                                    <a:cubicBezTo>
                                      <a:pt x="12833" y="7123"/>
                                      <a:pt x="12833" y="7215"/>
                                      <a:pt x="12824" y="7262"/>
                                    </a:cubicBezTo>
                                    <a:cubicBezTo>
                                      <a:pt x="12815" y="7354"/>
                                      <a:pt x="12824" y="7400"/>
                                      <a:pt x="12833" y="7400"/>
                                    </a:cubicBezTo>
                                    <a:cubicBezTo>
                                      <a:pt x="12843" y="7400"/>
                                      <a:pt x="12861" y="7539"/>
                                      <a:pt x="12880" y="7724"/>
                                    </a:cubicBezTo>
                                    <a:cubicBezTo>
                                      <a:pt x="12899" y="7909"/>
                                      <a:pt x="12917" y="8140"/>
                                      <a:pt x="12917" y="8233"/>
                                    </a:cubicBezTo>
                                    <a:cubicBezTo>
                                      <a:pt x="12926" y="8326"/>
                                      <a:pt x="12936" y="8418"/>
                                      <a:pt x="12936" y="8464"/>
                                    </a:cubicBezTo>
                                    <a:cubicBezTo>
                                      <a:pt x="12936" y="8603"/>
                                      <a:pt x="12973" y="8881"/>
                                      <a:pt x="12982" y="8834"/>
                                    </a:cubicBezTo>
                                    <a:cubicBezTo>
                                      <a:pt x="13001" y="8788"/>
                                      <a:pt x="13075" y="9389"/>
                                      <a:pt x="13066" y="9436"/>
                                    </a:cubicBezTo>
                                    <a:cubicBezTo>
                                      <a:pt x="13047" y="9482"/>
                                      <a:pt x="13187" y="10361"/>
                                      <a:pt x="13252" y="10684"/>
                                    </a:cubicBezTo>
                                    <a:cubicBezTo>
                                      <a:pt x="13289" y="10823"/>
                                      <a:pt x="13317" y="10962"/>
                                      <a:pt x="13317" y="11008"/>
                                    </a:cubicBezTo>
                                    <a:cubicBezTo>
                                      <a:pt x="13317" y="11054"/>
                                      <a:pt x="13364" y="11193"/>
                                      <a:pt x="13420" y="11424"/>
                                    </a:cubicBezTo>
                                    <a:cubicBezTo>
                                      <a:pt x="13476" y="11609"/>
                                      <a:pt x="13531" y="11887"/>
                                      <a:pt x="13541" y="11979"/>
                                    </a:cubicBezTo>
                                    <a:cubicBezTo>
                                      <a:pt x="13569" y="12211"/>
                                      <a:pt x="13680" y="12534"/>
                                      <a:pt x="13811" y="12673"/>
                                    </a:cubicBezTo>
                                    <a:cubicBezTo>
                                      <a:pt x="13876" y="12766"/>
                                      <a:pt x="13894" y="12812"/>
                                      <a:pt x="13876" y="12812"/>
                                    </a:cubicBezTo>
                                    <a:cubicBezTo>
                                      <a:pt x="13857" y="12812"/>
                                      <a:pt x="13866" y="12858"/>
                                      <a:pt x="13904" y="12858"/>
                                    </a:cubicBezTo>
                                    <a:cubicBezTo>
                                      <a:pt x="13932" y="12858"/>
                                      <a:pt x="13969" y="12858"/>
                                      <a:pt x="13969" y="12858"/>
                                    </a:cubicBezTo>
                                    <a:cubicBezTo>
                                      <a:pt x="13987" y="12766"/>
                                      <a:pt x="14080" y="12951"/>
                                      <a:pt x="14062" y="12997"/>
                                    </a:cubicBezTo>
                                    <a:close/>
                                    <a:moveTo>
                                      <a:pt x="14071" y="10731"/>
                                    </a:moveTo>
                                    <a:cubicBezTo>
                                      <a:pt x="14034" y="10499"/>
                                      <a:pt x="14034" y="10499"/>
                                      <a:pt x="14071" y="10453"/>
                                    </a:cubicBezTo>
                                    <a:cubicBezTo>
                                      <a:pt x="14127" y="10407"/>
                                      <a:pt x="14136" y="10407"/>
                                      <a:pt x="14183" y="10684"/>
                                    </a:cubicBezTo>
                                    <a:lnTo>
                                      <a:pt x="14183" y="10684"/>
                                    </a:lnTo>
                                    <a:cubicBezTo>
                                      <a:pt x="14211" y="10823"/>
                                      <a:pt x="14229" y="10962"/>
                                      <a:pt x="14229" y="11008"/>
                                    </a:cubicBezTo>
                                    <a:cubicBezTo>
                                      <a:pt x="14201" y="11101"/>
                                      <a:pt x="14099" y="10869"/>
                                      <a:pt x="14071" y="10731"/>
                                    </a:cubicBezTo>
                                    <a:close/>
                                    <a:moveTo>
                                      <a:pt x="14239" y="5412"/>
                                    </a:moveTo>
                                    <a:cubicBezTo>
                                      <a:pt x="14229" y="5412"/>
                                      <a:pt x="14220" y="5365"/>
                                      <a:pt x="14211" y="5319"/>
                                    </a:cubicBezTo>
                                    <a:cubicBezTo>
                                      <a:pt x="14201" y="5273"/>
                                      <a:pt x="14201" y="5227"/>
                                      <a:pt x="14211" y="5227"/>
                                    </a:cubicBezTo>
                                    <a:cubicBezTo>
                                      <a:pt x="14211" y="5227"/>
                                      <a:pt x="14229" y="5273"/>
                                      <a:pt x="14239" y="5319"/>
                                    </a:cubicBezTo>
                                    <a:cubicBezTo>
                                      <a:pt x="14248" y="5365"/>
                                      <a:pt x="14248" y="5412"/>
                                      <a:pt x="14239" y="5412"/>
                                    </a:cubicBezTo>
                                    <a:close/>
                                    <a:moveTo>
                                      <a:pt x="14229" y="3053"/>
                                    </a:moveTo>
                                    <a:cubicBezTo>
                                      <a:pt x="14239" y="2960"/>
                                      <a:pt x="14350" y="3053"/>
                                      <a:pt x="14369" y="3145"/>
                                    </a:cubicBezTo>
                                    <a:cubicBezTo>
                                      <a:pt x="14378" y="3191"/>
                                      <a:pt x="14378" y="3191"/>
                                      <a:pt x="14360" y="3191"/>
                                    </a:cubicBezTo>
                                    <a:cubicBezTo>
                                      <a:pt x="14341" y="3191"/>
                                      <a:pt x="14332" y="3238"/>
                                      <a:pt x="14332" y="3284"/>
                                    </a:cubicBezTo>
                                    <a:cubicBezTo>
                                      <a:pt x="14332" y="3330"/>
                                      <a:pt x="14322" y="3377"/>
                                      <a:pt x="14304" y="3377"/>
                                    </a:cubicBezTo>
                                    <a:cubicBezTo>
                                      <a:pt x="14285" y="3377"/>
                                      <a:pt x="14285" y="3377"/>
                                      <a:pt x="14295" y="3423"/>
                                    </a:cubicBezTo>
                                    <a:cubicBezTo>
                                      <a:pt x="14313" y="3469"/>
                                      <a:pt x="14313" y="3515"/>
                                      <a:pt x="14304" y="3608"/>
                                    </a:cubicBezTo>
                                    <a:cubicBezTo>
                                      <a:pt x="14295" y="3747"/>
                                      <a:pt x="14285" y="3700"/>
                                      <a:pt x="14257" y="3423"/>
                                    </a:cubicBezTo>
                                    <a:cubicBezTo>
                                      <a:pt x="14239" y="3284"/>
                                      <a:pt x="14220" y="3099"/>
                                      <a:pt x="14229" y="3053"/>
                                    </a:cubicBezTo>
                                    <a:close/>
                                    <a:moveTo>
                                      <a:pt x="14248" y="8418"/>
                                    </a:moveTo>
                                    <a:cubicBezTo>
                                      <a:pt x="14248" y="8372"/>
                                      <a:pt x="14267" y="8418"/>
                                      <a:pt x="14304" y="8557"/>
                                    </a:cubicBezTo>
                                    <a:cubicBezTo>
                                      <a:pt x="14332" y="8696"/>
                                      <a:pt x="14350" y="8788"/>
                                      <a:pt x="14350" y="8834"/>
                                    </a:cubicBezTo>
                                    <a:cubicBezTo>
                                      <a:pt x="14341" y="8881"/>
                                      <a:pt x="14248" y="8511"/>
                                      <a:pt x="14248" y="8418"/>
                                    </a:cubicBezTo>
                                    <a:close/>
                                    <a:moveTo>
                                      <a:pt x="14360" y="9204"/>
                                    </a:moveTo>
                                    <a:cubicBezTo>
                                      <a:pt x="14341" y="9158"/>
                                      <a:pt x="14332" y="9112"/>
                                      <a:pt x="14332" y="9112"/>
                                    </a:cubicBezTo>
                                    <a:cubicBezTo>
                                      <a:pt x="14332" y="9066"/>
                                      <a:pt x="14341" y="9112"/>
                                      <a:pt x="14360" y="9204"/>
                                    </a:cubicBezTo>
                                    <a:cubicBezTo>
                                      <a:pt x="14388" y="9297"/>
                                      <a:pt x="14378" y="9297"/>
                                      <a:pt x="14360" y="9204"/>
                                    </a:cubicBezTo>
                                    <a:close/>
                                    <a:moveTo>
                                      <a:pt x="14397" y="9389"/>
                                    </a:moveTo>
                                    <a:cubicBezTo>
                                      <a:pt x="14397" y="9343"/>
                                      <a:pt x="14397" y="9343"/>
                                      <a:pt x="14416" y="9343"/>
                                    </a:cubicBezTo>
                                    <a:cubicBezTo>
                                      <a:pt x="14425" y="9343"/>
                                      <a:pt x="14443" y="9389"/>
                                      <a:pt x="14443" y="9436"/>
                                    </a:cubicBezTo>
                                    <a:cubicBezTo>
                                      <a:pt x="14443" y="9528"/>
                                      <a:pt x="14406" y="9482"/>
                                      <a:pt x="14397" y="9389"/>
                                    </a:cubicBezTo>
                                    <a:close/>
                                    <a:moveTo>
                                      <a:pt x="14443" y="4810"/>
                                    </a:moveTo>
                                    <a:cubicBezTo>
                                      <a:pt x="14425" y="4672"/>
                                      <a:pt x="14388" y="4440"/>
                                      <a:pt x="14360" y="4255"/>
                                    </a:cubicBezTo>
                                    <a:cubicBezTo>
                                      <a:pt x="14322" y="4070"/>
                                      <a:pt x="14313" y="3885"/>
                                      <a:pt x="14313" y="3839"/>
                                    </a:cubicBezTo>
                                    <a:cubicBezTo>
                                      <a:pt x="14322" y="3793"/>
                                      <a:pt x="14341" y="3654"/>
                                      <a:pt x="14350" y="3469"/>
                                    </a:cubicBezTo>
                                    <a:cubicBezTo>
                                      <a:pt x="14369" y="3330"/>
                                      <a:pt x="14388" y="3191"/>
                                      <a:pt x="14388" y="3191"/>
                                    </a:cubicBezTo>
                                    <a:cubicBezTo>
                                      <a:pt x="14388" y="3191"/>
                                      <a:pt x="14425" y="3376"/>
                                      <a:pt x="14462" y="3561"/>
                                    </a:cubicBezTo>
                                    <a:lnTo>
                                      <a:pt x="14462" y="3561"/>
                                    </a:lnTo>
                                    <a:cubicBezTo>
                                      <a:pt x="14536" y="4024"/>
                                      <a:pt x="14555" y="4348"/>
                                      <a:pt x="14481" y="3978"/>
                                    </a:cubicBezTo>
                                    <a:cubicBezTo>
                                      <a:pt x="14425" y="3746"/>
                                      <a:pt x="14434" y="3839"/>
                                      <a:pt x="14481" y="4117"/>
                                    </a:cubicBezTo>
                                    <a:cubicBezTo>
                                      <a:pt x="14518" y="4302"/>
                                      <a:pt x="14527" y="4394"/>
                                      <a:pt x="14509" y="4440"/>
                                    </a:cubicBezTo>
                                    <a:cubicBezTo>
                                      <a:pt x="14499" y="4487"/>
                                      <a:pt x="14499" y="4533"/>
                                      <a:pt x="14527" y="4672"/>
                                    </a:cubicBezTo>
                                    <a:cubicBezTo>
                                      <a:pt x="14546" y="4764"/>
                                      <a:pt x="14564" y="4857"/>
                                      <a:pt x="14574" y="4857"/>
                                    </a:cubicBezTo>
                                    <a:cubicBezTo>
                                      <a:pt x="14583" y="4857"/>
                                      <a:pt x="14592" y="4903"/>
                                      <a:pt x="14602" y="4995"/>
                                    </a:cubicBezTo>
                                    <a:cubicBezTo>
                                      <a:pt x="14611" y="5088"/>
                                      <a:pt x="14630" y="5180"/>
                                      <a:pt x="14648" y="5227"/>
                                    </a:cubicBezTo>
                                    <a:cubicBezTo>
                                      <a:pt x="14667" y="5273"/>
                                      <a:pt x="14685" y="5412"/>
                                      <a:pt x="14685" y="5458"/>
                                    </a:cubicBezTo>
                                    <a:cubicBezTo>
                                      <a:pt x="14685" y="5504"/>
                                      <a:pt x="14695" y="5643"/>
                                      <a:pt x="14704" y="5643"/>
                                    </a:cubicBezTo>
                                    <a:cubicBezTo>
                                      <a:pt x="14723" y="5689"/>
                                      <a:pt x="14723" y="5735"/>
                                      <a:pt x="14704" y="5735"/>
                                    </a:cubicBezTo>
                                    <a:cubicBezTo>
                                      <a:pt x="14695" y="5735"/>
                                      <a:pt x="14667" y="5643"/>
                                      <a:pt x="14648" y="5504"/>
                                    </a:cubicBezTo>
                                    <a:cubicBezTo>
                                      <a:pt x="14630" y="5365"/>
                                      <a:pt x="14602" y="5273"/>
                                      <a:pt x="14592" y="5273"/>
                                    </a:cubicBezTo>
                                    <a:cubicBezTo>
                                      <a:pt x="14583" y="5273"/>
                                      <a:pt x="14555" y="5088"/>
                                      <a:pt x="14518" y="4903"/>
                                    </a:cubicBezTo>
                                    <a:cubicBezTo>
                                      <a:pt x="14490" y="4718"/>
                                      <a:pt x="14453" y="4533"/>
                                      <a:pt x="14453" y="4533"/>
                                    </a:cubicBezTo>
                                    <a:cubicBezTo>
                                      <a:pt x="14453" y="4533"/>
                                      <a:pt x="14453" y="4625"/>
                                      <a:pt x="14471" y="4764"/>
                                    </a:cubicBezTo>
                                    <a:cubicBezTo>
                                      <a:pt x="14518" y="5134"/>
                                      <a:pt x="14481" y="5134"/>
                                      <a:pt x="14443" y="4810"/>
                                    </a:cubicBezTo>
                                    <a:close/>
                                    <a:moveTo>
                                      <a:pt x="14490" y="6984"/>
                                    </a:moveTo>
                                    <a:cubicBezTo>
                                      <a:pt x="14499" y="6984"/>
                                      <a:pt x="14509" y="7030"/>
                                      <a:pt x="14509" y="7030"/>
                                    </a:cubicBezTo>
                                    <a:cubicBezTo>
                                      <a:pt x="14509" y="7077"/>
                                      <a:pt x="14509" y="7077"/>
                                      <a:pt x="14499" y="7077"/>
                                    </a:cubicBezTo>
                                    <a:cubicBezTo>
                                      <a:pt x="14490" y="7077"/>
                                      <a:pt x="14490" y="7030"/>
                                      <a:pt x="14481" y="7030"/>
                                    </a:cubicBezTo>
                                    <a:cubicBezTo>
                                      <a:pt x="14481" y="6984"/>
                                      <a:pt x="14481" y="6984"/>
                                      <a:pt x="14490" y="6984"/>
                                    </a:cubicBezTo>
                                    <a:close/>
                                    <a:moveTo>
                                      <a:pt x="14536" y="12812"/>
                                    </a:moveTo>
                                    <a:cubicBezTo>
                                      <a:pt x="14518" y="12858"/>
                                      <a:pt x="14509" y="12858"/>
                                      <a:pt x="14499" y="12812"/>
                                    </a:cubicBezTo>
                                    <a:cubicBezTo>
                                      <a:pt x="14481" y="12766"/>
                                      <a:pt x="14490" y="12719"/>
                                      <a:pt x="14518" y="12719"/>
                                    </a:cubicBezTo>
                                    <a:cubicBezTo>
                                      <a:pt x="14546" y="12719"/>
                                      <a:pt x="14555" y="12766"/>
                                      <a:pt x="14536" y="12812"/>
                                    </a:cubicBezTo>
                                    <a:close/>
                                    <a:moveTo>
                                      <a:pt x="14564" y="7955"/>
                                    </a:moveTo>
                                    <a:cubicBezTo>
                                      <a:pt x="14611" y="7863"/>
                                      <a:pt x="14630" y="7863"/>
                                      <a:pt x="14657" y="8094"/>
                                    </a:cubicBezTo>
                                    <a:cubicBezTo>
                                      <a:pt x="14685" y="8325"/>
                                      <a:pt x="14676" y="8372"/>
                                      <a:pt x="14602" y="8233"/>
                                    </a:cubicBezTo>
                                    <a:cubicBezTo>
                                      <a:pt x="14527" y="8094"/>
                                      <a:pt x="14527" y="8048"/>
                                      <a:pt x="14564" y="7955"/>
                                    </a:cubicBezTo>
                                    <a:close/>
                                    <a:moveTo>
                                      <a:pt x="14611" y="8418"/>
                                    </a:moveTo>
                                    <a:cubicBezTo>
                                      <a:pt x="14648" y="8511"/>
                                      <a:pt x="14667" y="8557"/>
                                      <a:pt x="14657" y="8649"/>
                                    </a:cubicBezTo>
                                    <a:cubicBezTo>
                                      <a:pt x="14657" y="8696"/>
                                      <a:pt x="14657" y="8788"/>
                                      <a:pt x="14667" y="8834"/>
                                    </a:cubicBezTo>
                                    <a:cubicBezTo>
                                      <a:pt x="14685" y="8927"/>
                                      <a:pt x="14676" y="8927"/>
                                      <a:pt x="14657" y="8881"/>
                                    </a:cubicBezTo>
                                    <a:cubicBezTo>
                                      <a:pt x="14630" y="8834"/>
                                      <a:pt x="14555" y="8464"/>
                                      <a:pt x="14555" y="8372"/>
                                    </a:cubicBezTo>
                                    <a:cubicBezTo>
                                      <a:pt x="14555" y="8326"/>
                                      <a:pt x="14574" y="8372"/>
                                      <a:pt x="14611" y="8418"/>
                                    </a:cubicBezTo>
                                    <a:close/>
                                    <a:moveTo>
                                      <a:pt x="14611" y="12349"/>
                                    </a:moveTo>
                                    <a:cubicBezTo>
                                      <a:pt x="14602" y="12349"/>
                                      <a:pt x="14583" y="12349"/>
                                      <a:pt x="14574" y="12303"/>
                                    </a:cubicBezTo>
                                    <a:cubicBezTo>
                                      <a:pt x="14564" y="12257"/>
                                      <a:pt x="14564" y="12211"/>
                                      <a:pt x="14583" y="12164"/>
                                    </a:cubicBezTo>
                                    <a:cubicBezTo>
                                      <a:pt x="14602" y="12118"/>
                                      <a:pt x="14611" y="12118"/>
                                      <a:pt x="14620" y="12211"/>
                                    </a:cubicBezTo>
                                    <a:cubicBezTo>
                                      <a:pt x="14620" y="12257"/>
                                      <a:pt x="14620" y="12303"/>
                                      <a:pt x="14611" y="12349"/>
                                    </a:cubicBezTo>
                                    <a:close/>
                                    <a:moveTo>
                                      <a:pt x="14630" y="13737"/>
                                    </a:moveTo>
                                    <a:cubicBezTo>
                                      <a:pt x="14602" y="13737"/>
                                      <a:pt x="14583" y="13691"/>
                                      <a:pt x="14592" y="13645"/>
                                    </a:cubicBezTo>
                                    <a:cubicBezTo>
                                      <a:pt x="14602" y="13598"/>
                                      <a:pt x="14667" y="13552"/>
                                      <a:pt x="14685" y="13645"/>
                                    </a:cubicBezTo>
                                    <a:cubicBezTo>
                                      <a:pt x="14704" y="13737"/>
                                      <a:pt x="14676" y="13783"/>
                                      <a:pt x="14630" y="13737"/>
                                    </a:cubicBezTo>
                                    <a:close/>
                                    <a:moveTo>
                                      <a:pt x="15597" y="13090"/>
                                    </a:moveTo>
                                    <a:cubicBezTo>
                                      <a:pt x="15551" y="13275"/>
                                      <a:pt x="15542" y="13321"/>
                                      <a:pt x="15486" y="13275"/>
                                    </a:cubicBezTo>
                                    <a:cubicBezTo>
                                      <a:pt x="15439" y="13228"/>
                                      <a:pt x="15439" y="13228"/>
                                      <a:pt x="15458" y="13321"/>
                                    </a:cubicBezTo>
                                    <a:cubicBezTo>
                                      <a:pt x="15514" y="13460"/>
                                      <a:pt x="15458" y="13691"/>
                                      <a:pt x="15355" y="13691"/>
                                    </a:cubicBezTo>
                                    <a:cubicBezTo>
                                      <a:pt x="15337" y="13691"/>
                                      <a:pt x="15300" y="13737"/>
                                      <a:pt x="15281" y="13783"/>
                                    </a:cubicBezTo>
                                    <a:cubicBezTo>
                                      <a:pt x="15244" y="13876"/>
                                      <a:pt x="15244" y="13876"/>
                                      <a:pt x="15300" y="13922"/>
                                    </a:cubicBezTo>
                                    <a:cubicBezTo>
                                      <a:pt x="15337" y="13968"/>
                                      <a:pt x="15328" y="13968"/>
                                      <a:pt x="15262" y="13922"/>
                                    </a:cubicBezTo>
                                    <a:cubicBezTo>
                                      <a:pt x="15169" y="13876"/>
                                      <a:pt x="15169" y="13922"/>
                                      <a:pt x="15216" y="13968"/>
                                    </a:cubicBezTo>
                                    <a:cubicBezTo>
                                      <a:pt x="15244" y="14015"/>
                                      <a:pt x="15253" y="14061"/>
                                      <a:pt x="15244" y="14061"/>
                                    </a:cubicBezTo>
                                    <a:cubicBezTo>
                                      <a:pt x="15234" y="14061"/>
                                      <a:pt x="15188" y="14015"/>
                                      <a:pt x="15160" y="13922"/>
                                    </a:cubicBezTo>
                                    <a:cubicBezTo>
                                      <a:pt x="15123" y="13830"/>
                                      <a:pt x="15113" y="13830"/>
                                      <a:pt x="15132" y="13830"/>
                                    </a:cubicBezTo>
                                    <a:cubicBezTo>
                                      <a:pt x="15160" y="13876"/>
                                      <a:pt x="15169" y="13830"/>
                                      <a:pt x="15151" y="13783"/>
                                    </a:cubicBezTo>
                                    <a:cubicBezTo>
                                      <a:pt x="15141" y="13737"/>
                                      <a:pt x="15113" y="13737"/>
                                      <a:pt x="15104" y="13737"/>
                                    </a:cubicBezTo>
                                    <a:cubicBezTo>
                                      <a:pt x="15095" y="13737"/>
                                      <a:pt x="15067" y="13737"/>
                                      <a:pt x="15058" y="13691"/>
                                    </a:cubicBezTo>
                                    <a:cubicBezTo>
                                      <a:pt x="15048" y="13645"/>
                                      <a:pt x="15020" y="13598"/>
                                      <a:pt x="14993" y="13552"/>
                                    </a:cubicBezTo>
                                    <a:cubicBezTo>
                                      <a:pt x="14955" y="13506"/>
                                      <a:pt x="14955" y="13506"/>
                                      <a:pt x="15002" y="13598"/>
                                    </a:cubicBezTo>
                                    <a:cubicBezTo>
                                      <a:pt x="15030" y="13645"/>
                                      <a:pt x="15048" y="13737"/>
                                      <a:pt x="15048" y="13830"/>
                                    </a:cubicBezTo>
                                    <a:cubicBezTo>
                                      <a:pt x="15048" y="13876"/>
                                      <a:pt x="15067" y="13968"/>
                                      <a:pt x="15104" y="14061"/>
                                    </a:cubicBezTo>
                                    <a:cubicBezTo>
                                      <a:pt x="15151" y="14153"/>
                                      <a:pt x="15160" y="14153"/>
                                      <a:pt x="15132" y="14200"/>
                                    </a:cubicBezTo>
                                    <a:cubicBezTo>
                                      <a:pt x="15113" y="14200"/>
                                      <a:pt x="15095" y="14200"/>
                                      <a:pt x="15095" y="14153"/>
                                    </a:cubicBezTo>
                                    <a:cubicBezTo>
                                      <a:pt x="15095" y="14107"/>
                                      <a:pt x="15076" y="14107"/>
                                      <a:pt x="15048" y="14107"/>
                                    </a:cubicBezTo>
                                    <a:cubicBezTo>
                                      <a:pt x="15030" y="14107"/>
                                      <a:pt x="15002" y="14061"/>
                                      <a:pt x="15002" y="14061"/>
                                    </a:cubicBezTo>
                                    <a:cubicBezTo>
                                      <a:pt x="15002" y="14061"/>
                                      <a:pt x="14983" y="14015"/>
                                      <a:pt x="14974" y="14015"/>
                                    </a:cubicBezTo>
                                    <a:cubicBezTo>
                                      <a:pt x="14965" y="14015"/>
                                      <a:pt x="14965" y="14061"/>
                                      <a:pt x="14965" y="14061"/>
                                    </a:cubicBezTo>
                                    <a:cubicBezTo>
                                      <a:pt x="14974" y="14107"/>
                                      <a:pt x="14955" y="14107"/>
                                      <a:pt x="14937" y="14107"/>
                                    </a:cubicBezTo>
                                    <a:cubicBezTo>
                                      <a:pt x="14890" y="14107"/>
                                      <a:pt x="14816" y="13830"/>
                                      <a:pt x="14834" y="13691"/>
                                    </a:cubicBezTo>
                                    <a:cubicBezTo>
                                      <a:pt x="14844" y="13645"/>
                                      <a:pt x="14834" y="13598"/>
                                      <a:pt x="14806" y="13598"/>
                                    </a:cubicBezTo>
                                    <a:cubicBezTo>
                                      <a:pt x="14769" y="13598"/>
                                      <a:pt x="14769" y="13598"/>
                                      <a:pt x="14778" y="13413"/>
                                    </a:cubicBezTo>
                                    <a:cubicBezTo>
                                      <a:pt x="14788" y="13321"/>
                                      <a:pt x="14788" y="13228"/>
                                      <a:pt x="14778" y="13228"/>
                                    </a:cubicBezTo>
                                    <a:cubicBezTo>
                                      <a:pt x="14769" y="13182"/>
                                      <a:pt x="14723" y="13321"/>
                                      <a:pt x="14723" y="13413"/>
                                    </a:cubicBezTo>
                                    <a:cubicBezTo>
                                      <a:pt x="14723" y="13506"/>
                                      <a:pt x="14695" y="13506"/>
                                      <a:pt x="14676" y="13367"/>
                                    </a:cubicBezTo>
                                    <a:cubicBezTo>
                                      <a:pt x="14667" y="13321"/>
                                      <a:pt x="14648" y="13228"/>
                                      <a:pt x="14639" y="13228"/>
                                    </a:cubicBezTo>
                                    <a:cubicBezTo>
                                      <a:pt x="14630" y="13228"/>
                                      <a:pt x="14602" y="13182"/>
                                      <a:pt x="14583" y="13136"/>
                                    </a:cubicBezTo>
                                    <a:cubicBezTo>
                                      <a:pt x="14555" y="13043"/>
                                      <a:pt x="14555" y="12997"/>
                                      <a:pt x="14574" y="12904"/>
                                    </a:cubicBezTo>
                                    <a:cubicBezTo>
                                      <a:pt x="14592" y="12719"/>
                                      <a:pt x="14620" y="12719"/>
                                      <a:pt x="14704" y="12904"/>
                                    </a:cubicBezTo>
                                    <a:lnTo>
                                      <a:pt x="14704" y="12904"/>
                                    </a:lnTo>
                                    <a:cubicBezTo>
                                      <a:pt x="14797" y="13090"/>
                                      <a:pt x="14890" y="13413"/>
                                      <a:pt x="14881" y="13552"/>
                                    </a:cubicBezTo>
                                    <a:cubicBezTo>
                                      <a:pt x="14872" y="13645"/>
                                      <a:pt x="14881" y="13645"/>
                                      <a:pt x="14899" y="13552"/>
                                    </a:cubicBezTo>
                                    <a:cubicBezTo>
                                      <a:pt x="14937" y="13460"/>
                                      <a:pt x="14927" y="13275"/>
                                      <a:pt x="14881" y="13182"/>
                                    </a:cubicBezTo>
                                    <a:cubicBezTo>
                                      <a:pt x="14834" y="13090"/>
                                      <a:pt x="14834" y="12997"/>
                                      <a:pt x="14881" y="13043"/>
                                    </a:cubicBezTo>
                                    <a:cubicBezTo>
                                      <a:pt x="14899" y="13043"/>
                                      <a:pt x="14974" y="13090"/>
                                      <a:pt x="15039" y="13090"/>
                                    </a:cubicBezTo>
                                    <a:cubicBezTo>
                                      <a:pt x="15123" y="13090"/>
                                      <a:pt x="15169" y="13090"/>
                                      <a:pt x="15179" y="13182"/>
                                    </a:cubicBezTo>
                                    <a:cubicBezTo>
                                      <a:pt x="15188" y="13228"/>
                                      <a:pt x="15225" y="13275"/>
                                      <a:pt x="15300" y="13228"/>
                                    </a:cubicBezTo>
                                    <a:cubicBezTo>
                                      <a:pt x="15402" y="13228"/>
                                      <a:pt x="15402" y="13228"/>
                                      <a:pt x="15374" y="13321"/>
                                    </a:cubicBezTo>
                                    <a:cubicBezTo>
                                      <a:pt x="15328" y="13460"/>
                                      <a:pt x="15383" y="13367"/>
                                      <a:pt x="15439" y="13182"/>
                                    </a:cubicBezTo>
                                    <a:cubicBezTo>
                                      <a:pt x="15476" y="13090"/>
                                      <a:pt x="15653" y="12812"/>
                                      <a:pt x="15653" y="12905"/>
                                    </a:cubicBezTo>
                                    <a:cubicBezTo>
                                      <a:pt x="15653" y="12858"/>
                                      <a:pt x="15625" y="12997"/>
                                      <a:pt x="15597" y="13090"/>
                                    </a:cubicBezTo>
                                    <a:close/>
                                    <a:moveTo>
                                      <a:pt x="15793" y="9343"/>
                                    </a:moveTo>
                                    <a:lnTo>
                                      <a:pt x="15793" y="9343"/>
                                    </a:lnTo>
                                    <a:cubicBezTo>
                                      <a:pt x="15737" y="9621"/>
                                      <a:pt x="15635" y="9991"/>
                                      <a:pt x="15635" y="9944"/>
                                    </a:cubicBezTo>
                                    <a:cubicBezTo>
                                      <a:pt x="15635" y="9898"/>
                                      <a:pt x="15616" y="9944"/>
                                      <a:pt x="15597" y="10083"/>
                                    </a:cubicBezTo>
                                    <a:cubicBezTo>
                                      <a:pt x="15579" y="10176"/>
                                      <a:pt x="15560" y="10314"/>
                                      <a:pt x="15560" y="10361"/>
                                    </a:cubicBezTo>
                                    <a:cubicBezTo>
                                      <a:pt x="15560" y="10453"/>
                                      <a:pt x="15504" y="10592"/>
                                      <a:pt x="15467" y="10638"/>
                                    </a:cubicBezTo>
                                    <a:cubicBezTo>
                                      <a:pt x="15439" y="10638"/>
                                      <a:pt x="15411" y="10592"/>
                                      <a:pt x="15383" y="10453"/>
                                    </a:cubicBezTo>
                                    <a:cubicBezTo>
                                      <a:pt x="15355" y="10314"/>
                                      <a:pt x="15346" y="10268"/>
                                      <a:pt x="15365" y="10268"/>
                                    </a:cubicBezTo>
                                    <a:cubicBezTo>
                                      <a:pt x="15402" y="10268"/>
                                      <a:pt x="15542" y="9991"/>
                                      <a:pt x="15588" y="9806"/>
                                    </a:cubicBezTo>
                                    <a:cubicBezTo>
                                      <a:pt x="15607" y="9713"/>
                                      <a:pt x="15644" y="9667"/>
                                      <a:pt x="15653" y="9667"/>
                                    </a:cubicBezTo>
                                    <a:cubicBezTo>
                                      <a:pt x="15672" y="9667"/>
                                      <a:pt x="15690" y="9621"/>
                                      <a:pt x="15718" y="9482"/>
                                    </a:cubicBezTo>
                                    <a:cubicBezTo>
                                      <a:pt x="15756" y="9297"/>
                                      <a:pt x="15774" y="9204"/>
                                      <a:pt x="15811" y="9204"/>
                                    </a:cubicBezTo>
                                    <a:cubicBezTo>
                                      <a:pt x="15811" y="9204"/>
                                      <a:pt x="15811" y="9251"/>
                                      <a:pt x="15793" y="9343"/>
                                    </a:cubicBezTo>
                                    <a:close/>
                                    <a:moveTo>
                                      <a:pt x="15886" y="6660"/>
                                    </a:moveTo>
                                    <a:cubicBezTo>
                                      <a:pt x="15849" y="6707"/>
                                      <a:pt x="15839" y="6707"/>
                                      <a:pt x="15867" y="6614"/>
                                    </a:cubicBezTo>
                                    <a:cubicBezTo>
                                      <a:pt x="15886" y="6522"/>
                                      <a:pt x="15914" y="6475"/>
                                      <a:pt x="15914" y="6568"/>
                                    </a:cubicBezTo>
                                    <a:cubicBezTo>
                                      <a:pt x="15914" y="6568"/>
                                      <a:pt x="15895" y="6614"/>
                                      <a:pt x="15886" y="6660"/>
                                    </a:cubicBezTo>
                                    <a:close/>
                                    <a:moveTo>
                                      <a:pt x="16379" y="11332"/>
                                    </a:moveTo>
                                    <a:cubicBezTo>
                                      <a:pt x="16351" y="11286"/>
                                      <a:pt x="16351" y="11193"/>
                                      <a:pt x="16370" y="11193"/>
                                    </a:cubicBezTo>
                                    <a:cubicBezTo>
                                      <a:pt x="16379" y="11193"/>
                                      <a:pt x="16388" y="11239"/>
                                      <a:pt x="16388" y="11286"/>
                                    </a:cubicBezTo>
                                    <a:lnTo>
                                      <a:pt x="16388" y="11286"/>
                                    </a:lnTo>
                                    <a:cubicBezTo>
                                      <a:pt x="16398" y="11332"/>
                                      <a:pt x="16398" y="11378"/>
                                      <a:pt x="16379" y="11332"/>
                                    </a:cubicBezTo>
                                    <a:close/>
                                    <a:moveTo>
                                      <a:pt x="16519" y="11286"/>
                                    </a:moveTo>
                                    <a:cubicBezTo>
                                      <a:pt x="16500" y="11424"/>
                                      <a:pt x="16500" y="11424"/>
                                      <a:pt x="16482" y="11332"/>
                                    </a:cubicBezTo>
                                    <a:cubicBezTo>
                                      <a:pt x="16454" y="11147"/>
                                      <a:pt x="16500" y="10962"/>
                                      <a:pt x="16528" y="11101"/>
                                    </a:cubicBezTo>
                                    <a:cubicBezTo>
                                      <a:pt x="16528" y="11101"/>
                                      <a:pt x="16528" y="11193"/>
                                      <a:pt x="16519" y="11286"/>
                                    </a:cubicBezTo>
                                    <a:close/>
                                    <a:moveTo>
                                      <a:pt x="16491" y="10684"/>
                                    </a:moveTo>
                                    <a:cubicBezTo>
                                      <a:pt x="16500" y="10684"/>
                                      <a:pt x="16509" y="10731"/>
                                      <a:pt x="16500" y="10777"/>
                                    </a:cubicBezTo>
                                    <a:cubicBezTo>
                                      <a:pt x="16491" y="10823"/>
                                      <a:pt x="16491" y="10869"/>
                                      <a:pt x="16491" y="10869"/>
                                    </a:cubicBezTo>
                                    <a:cubicBezTo>
                                      <a:pt x="16491" y="10869"/>
                                      <a:pt x="16482" y="10823"/>
                                      <a:pt x="16482" y="10777"/>
                                    </a:cubicBezTo>
                                    <a:cubicBezTo>
                                      <a:pt x="16472" y="10684"/>
                                      <a:pt x="16482" y="10684"/>
                                      <a:pt x="16491" y="10684"/>
                                    </a:cubicBezTo>
                                    <a:close/>
                                    <a:moveTo>
                                      <a:pt x="16528" y="11008"/>
                                    </a:moveTo>
                                    <a:cubicBezTo>
                                      <a:pt x="16519" y="11008"/>
                                      <a:pt x="16509" y="10962"/>
                                      <a:pt x="16509" y="10916"/>
                                    </a:cubicBezTo>
                                    <a:cubicBezTo>
                                      <a:pt x="16509" y="10869"/>
                                      <a:pt x="16519" y="10869"/>
                                      <a:pt x="16528" y="10869"/>
                                    </a:cubicBezTo>
                                    <a:cubicBezTo>
                                      <a:pt x="16537" y="10869"/>
                                      <a:pt x="16547" y="10916"/>
                                      <a:pt x="16547" y="10962"/>
                                    </a:cubicBezTo>
                                    <a:cubicBezTo>
                                      <a:pt x="16547" y="11008"/>
                                      <a:pt x="16537" y="11008"/>
                                      <a:pt x="16528" y="11008"/>
                                    </a:cubicBezTo>
                                    <a:close/>
                                    <a:moveTo>
                                      <a:pt x="16509" y="10407"/>
                                    </a:moveTo>
                                    <a:cubicBezTo>
                                      <a:pt x="16500" y="10361"/>
                                      <a:pt x="16500" y="10407"/>
                                      <a:pt x="16509" y="10453"/>
                                    </a:cubicBezTo>
                                    <a:cubicBezTo>
                                      <a:pt x="16519" y="10546"/>
                                      <a:pt x="16509" y="10592"/>
                                      <a:pt x="16491" y="10592"/>
                                    </a:cubicBezTo>
                                    <a:cubicBezTo>
                                      <a:pt x="16454" y="10592"/>
                                      <a:pt x="16416" y="10407"/>
                                      <a:pt x="16379" y="10129"/>
                                    </a:cubicBezTo>
                                    <a:cubicBezTo>
                                      <a:pt x="16351" y="9898"/>
                                      <a:pt x="16351" y="9898"/>
                                      <a:pt x="16388" y="9667"/>
                                    </a:cubicBezTo>
                                    <a:lnTo>
                                      <a:pt x="16426" y="9436"/>
                                    </a:lnTo>
                                    <a:lnTo>
                                      <a:pt x="16444" y="9667"/>
                                    </a:lnTo>
                                    <a:cubicBezTo>
                                      <a:pt x="16454" y="9806"/>
                                      <a:pt x="16472" y="9898"/>
                                      <a:pt x="16482" y="9944"/>
                                    </a:cubicBezTo>
                                    <a:cubicBezTo>
                                      <a:pt x="16491" y="9991"/>
                                      <a:pt x="16491" y="10083"/>
                                      <a:pt x="16482" y="10176"/>
                                    </a:cubicBezTo>
                                    <a:cubicBezTo>
                                      <a:pt x="16472" y="10314"/>
                                      <a:pt x="16472" y="10314"/>
                                      <a:pt x="16482" y="10268"/>
                                    </a:cubicBezTo>
                                    <a:cubicBezTo>
                                      <a:pt x="16500" y="10222"/>
                                      <a:pt x="16509" y="10222"/>
                                      <a:pt x="16519" y="10268"/>
                                    </a:cubicBezTo>
                                    <a:cubicBezTo>
                                      <a:pt x="16528" y="10314"/>
                                      <a:pt x="16537" y="10361"/>
                                      <a:pt x="16537" y="10407"/>
                                    </a:cubicBezTo>
                                    <a:cubicBezTo>
                                      <a:pt x="16547" y="10499"/>
                                      <a:pt x="16519" y="10499"/>
                                      <a:pt x="16509" y="10407"/>
                                    </a:cubicBezTo>
                                    <a:close/>
                                    <a:moveTo>
                                      <a:pt x="16575" y="10453"/>
                                    </a:moveTo>
                                    <a:lnTo>
                                      <a:pt x="16584" y="10592"/>
                                    </a:lnTo>
                                    <a:cubicBezTo>
                                      <a:pt x="16584" y="10684"/>
                                      <a:pt x="16584" y="10731"/>
                                      <a:pt x="16584" y="10777"/>
                                    </a:cubicBezTo>
                                    <a:cubicBezTo>
                                      <a:pt x="16565" y="10823"/>
                                      <a:pt x="16556" y="10777"/>
                                      <a:pt x="16575" y="10592"/>
                                    </a:cubicBezTo>
                                    <a:lnTo>
                                      <a:pt x="16575" y="10453"/>
                                    </a:lnTo>
                                    <a:close/>
                                    <a:moveTo>
                                      <a:pt x="16547" y="9621"/>
                                    </a:moveTo>
                                    <a:cubicBezTo>
                                      <a:pt x="16537" y="9621"/>
                                      <a:pt x="16537" y="9667"/>
                                      <a:pt x="16537" y="9667"/>
                                    </a:cubicBezTo>
                                    <a:cubicBezTo>
                                      <a:pt x="16547" y="9713"/>
                                      <a:pt x="16537" y="9759"/>
                                      <a:pt x="16528" y="9759"/>
                                    </a:cubicBezTo>
                                    <a:cubicBezTo>
                                      <a:pt x="16519" y="9759"/>
                                      <a:pt x="16509" y="9713"/>
                                      <a:pt x="16500" y="9574"/>
                                    </a:cubicBezTo>
                                    <a:cubicBezTo>
                                      <a:pt x="16491" y="9436"/>
                                      <a:pt x="16482" y="9297"/>
                                      <a:pt x="16472" y="9251"/>
                                    </a:cubicBezTo>
                                    <a:cubicBezTo>
                                      <a:pt x="16463" y="9204"/>
                                      <a:pt x="16472" y="9112"/>
                                      <a:pt x="16509" y="8973"/>
                                    </a:cubicBezTo>
                                    <a:cubicBezTo>
                                      <a:pt x="16537" y="8881"/>
                                      <a:pt x="16556" y="8742"/>
                                      <a:pt x="16556" y="8696"/>
                                    </a:cubicBezTo>
                                    <a:cubicBezTo>
                                      <a:pt x="16556" y="8603"/>
                                      <a:pt x="16593" y="8464"/>
                                      <a:pt x="16621" y="8464"/>
                                    </a:cubicBezTo>
                                    <a:cubicBezTo>
                                      <a:pt x="16630" y="8464"/>
                                      <a:pt x="16649" y="8557"/>
                                      <a:pt x="16649" y="8603"/>
                                    </a:cubicBezTo>
                                    <a:cubicBezTo>
                                      <a:pt x="16668" y="8834"/>
                                      <a:pt x="16565" y="9621"/>
                                      <a:pt x="16547" y="9621"/>
                                    </a:cubicBezTo>
                                    <a:close/>
                                    <a:moveTo>
                                      <a:pt x="16705" y="8603"/>
                                    </a:moveTo>
                                    <a:cubicBezTo>
                                      <a:pt x="16705" y="8603"/>
                                      <a:pt x="16696" y="8557"/>
                                      <a:pt x="16686" y="8557"/>
                                    </a:cubicBezTo>
                                    <a:cubicBezTo>
                                      <a:pt x="16677" y="8511"/>
                                      <a:pt x="16686" y="8511"/>
                                      <a:pt x="16696" y="8511"/>
                                    </a:cubicBezTo>
                                    <a:cubicBezTo>
                                      <a:pt x="16705" y="8511"/>
                                      <a:pt x="16714" y="8557"/>
                                      <a:pt x="16714" y="8557"/>
                                    </a:cubicBezTo>
                                    <a:cubicBezTo>
                                      <a:pt x="16705" y="8603"/>
                                      <a:pt x="16705" y="8603"/>
                                      <a:pt x="16705" y="8603"/>
                                    </a:cubicBezTo>
                                    <a:close/>
                                    <a:moveTo>
                                      <a:pt x="16761" y="8649"/>
                                    </a:moveTo>
                                    <a:cubicBezTo>
                                      <a:pt x="16751" y="8696"/>
                                      <a:pt x="16751" y="8742"/>
                                      <a:pt x="16742" y="8742"/>
                                    </a:cubicBezTo>
                                    <a:cubicBezTo>
                                      <a:pt x="16742" y="8742"/>
                                      <a:pt x="16733" y="8696"/>
                                      <a:pt x="16733" y="8649"/>
                                    </a:cubicBezTo>
                                    <a:cubicBezTo>
                                      <a:pt x="16733" y="8603"/>
                                      <a:pt x="16742" y="8557"/>
                                      <a:pt x="16751" y="8557"/>
                                    </a:cubicBezTo>
                                    <a:cubicBezTo>
                                      <a:pt x="16761" y="8557"/>
                                      <a:pt x="16770" y="8603"/>
                                      <a:pt x="16761" y="8649"/>
                                    </a:cubicBezTo>
                                    <a:close/>
                                    <a:moveTo>
                                      <a:pt x="16742" y="8279"/>
                                    </a:moveTo>
                                    <a:cubicBezTo>
                                      <a:pt x="16668" y="8511"/>
                                      <a:pt x="16630" y="8326"/>
                                      <a:pt x="16696" y="8094"/>
                                    </a:cubicBezTo>
                                    <a:cubicBezTo>
                                      <a:pt x="16723" y="7955"/>
                                      <a:pt x="16733" y="7955"/>
                                      <a:pt x="16751" y="8048"/>
                                    </a:cubicBezTo>
                                    <a:cubicBezTo>
                                      <a:pt x="16779" y="8140"/>
                                      <a:pt x="16779" y="8140"/>
                                      <a:pt x="16742" y="8279"/>
                                    </a:cubicBezTo>
                                    <a:close/>
                                    <a:moveTo>
                                      <a:pt x="16844" y="7493"/>
                                    </a:moveTo>
                                    <a:cubicBezTo>
                                      <a:pt x="16844" y="7632"/>
                                      <a:pt x="16835" y="7678"/>
                                      <a:pt x="16826" y="7678"/>
                                    </a:cubicBezTo>
                                    <a:cubicBezTo>
                                      <a:pt x="16817" y="7678"/>
                                      <a:pt x="16807" y="7678"/>
                                      <a:pt x="16807" y="7724"/>
                                    </a:cubicBezTo>
                                    <a:cubicBezTo>
                                      <a:pt x="16807" y="7770"/>
                                      <a:pt x="16817" y="7770"/>
                                      <a:pt x="16826" y="7770"/>
                                    </a:cubicBezTo>
                                    <a:cubicBezTo>
                                      <a:pt x="16835" y="7770"/>
                                      <a:pt x="16835" y="7817"/>
                                      <a:pt x="16826" y="7863"/>
                                    </a:cubicBezTo>
                                    <a:cubicBezTo>
                                      <a:pt x="16807" y="7955"/>
                                      <a:pt x="16770" y="7955"/>
                                      <a:pt x="16742" y="7863"/>
                                    </a:cubicBezTo>
                                    <a:cubicBezTo>
                                      <a:pt x="16723" y="7770"/>
                                      <a:pt x="16807" y="7215"/>
                                      <a:pt x="16826" y="7215"/>
                                    </a:cubicBezTo>
                                    <a:cubicBezTo>
                                      <a:pt x="16835" y="7262"/>
                                      <a:pt x="16844" y="7354"/>
                                      <a:pt x="16844" y="7493"/>
                                    </a:cubicBezTo>
                                    <a:lnTo>
                                      <a:pt x="16844" y="7493"/>
                                    </a:lnTo>
                                    <a:close/>
                                    <a:moveTo>
                                      <a:pt x="19757" y="971"/>
                                    </a:moveTo>
                                    <a:cubicBezTo>
                                      <a:pt x="19767" y="925"/>
                                      <a:pt x="19785" y="879"/>
                                      <a:pt x="19804" y="879"/>
                                    </a:cubicBezTo>
                                    <a:cubicBezTo>
                                      <a:pt x="19832" y="833"/>
                                      <a:pt x="19850" y="879"/>
                                      <a:pt x="19841" y="925"/>
                                    </a:cubicBezTo>
                                    <a:cubicBezTo>
                                      <a:pt x="19841" y="925"/>
                                      <a:pt x="19813" y="971"/>
                                      <a:pt x="19785" y="971"/>
                                    </a:cubicBezTo>
                                    <a:cubicBezTo>
                                      <a:pt x="19757" y="1018"/>
                                      <a:pt x="19739" y="971"/>
                                      <a:pt x="19757" y="971"/>
                                    </a:cubicBezTo>
                                    <a:close/>
                                    <a:moveTo>
                                      <a:pt x="19618" y="1295"/>
                                    </a:moveTo>
                                    <a:cubicBezTo>
                                      <a:pt x="19655" y="1203"/>
                                      <a:pt x="19683" y="1249"/>
                                      <a:pt x="19692" y="1341"/>
                                    </a:cubicBezTo>
                                    <a:cubicBezTo>
                                      <a:pt x="19692" y="1388"/>
                                      <a:pt x="19683" y="1434"/>
                                      <a:pt x="19674" y="1434"/>
                                    </a:cubicBezTo>
                                    <a:cubicBezTo>
                                      <a:pt x="19664" y="1434"/>
                                      <a:pt x="19636" y="1480"/>
                                      <a:pt x="19618" y="1526"/>
                                    </a:cubicBezTo>
                                    <a:cubicBezTo>
                                      <a:pt x="19571" y="1573"/>
                                      <a:pt x="19581" y="1388"/>
                                      <a:pt x="19618" y="1295"/>
                                    </a:cubicBezTo>
                                    <a:close/>
                                    <a:moveTo>
                                      <a:pt x="19729" y="5042"/>
                                    </a:moveTo>
                                    <a:cubicBezTo>
                                      <a:pt x="19729" y="5088"/>
                                      <a:pt x="19627" y="5412"/>
                                      <a:pt x="19618" y="5412"/>
                                    </a:cubicBezTo>
                                    <a:cubicBezTo>
                                      <a:pt x="19599" y="5365"/>
                                      <a:pt x="19618" y="5227"/>
                                      <a:pt x="19636" y="5088"/>
                                    </a:cubicBezTo>
                                    <a:cubicBezTo>
                                      <a:pt x="19655" y="5042"/>
                                      <a:pt x="19729" y="4995"/>
                                      <a:pt x="19729" y="5042"/>
                                    </a:cubicBezTo>
                                    <a:close/>
                                    <a:moveTo>
                                      <a:pt x="19664" y="2729"/>
                                    </a:moveTo>
                                    <a:cubicBezTo>
                                      <a:pt x="19664" y="2683"/>
                                      <a:pt x="19664" y="2683"/>
                                      <a:pt x="19674" y="2683"/>
                                    </a:cubicBezTo>
                                    <a:cubicBezTo>
                                      <a:pt x="19674" y="2683"/>
                                      <a:pt x="19683" y="2729"/>
                                      <a:pt x="19692" y="2729"/>
                                    </a:cubicBezTo>
                                    <a:cubicBezTo>
                                      <a:pt x="19702" y="2775"/>
                                      <a:pt x="19692" y="2775"/>
                                      <a:pt x="19683" y="2775"/>
                                    </a:cubicBezTo>
                                    <a:cubicBezTo>
                                      <a:pt x="19674" y="2821"/>
                                      <a:pt x="19664" y="2775"/>
                                      <a:pt x="19664" y="2729"/>
                                    </a:cubicBezTo>
                                    <a:close/>
                                    <a:moveTo>
                                      <a:pt x="19590" y="4764"/>
                                    </a:moveTo>
                                    <a:cubicBezTo>
                                      <a:pt x="19581" y="4764"/>
                                      <a:pt x="19590" y="4672"/>
                                      <a:pt x="19599" y="4579"/>
                                    </a:cubicBezTo>
                                    <a:cubicBezTo>
                                      <a:pt x="19618" y="4440"/>
                                      <a:pt x="19636" y="4440"/>
                                      <a:pt x="19627" y="4533"/>
                                    </a:cubicBezTo>
                                    <a:cubicBezTo>
                                      <a:pt x="19636" y="4672"/>
                                      <a:pt x="19608" y="4810"/>
                                      <a:pt x="19590" y="4764"/>
                                    </a:cubicBezTo>
                                    <a:close/>
                                    <a:moveTo>
                                      <a:pt x="19506" y="6244"/>
                                    </a:moveTo>
                                    <a:cubicBezTo>
                                      <a:pt x="19525" y="6059"/>
                                      <a:pt x="19562" y="6059"/>
                                      <a:pt x="19562" y="6244"/>
                                    </a:cubicBezTo>
                                    <a:cubicBezTo>
                                      <a:pt x="19562" y="6429"/>
                                      <a:pt x="19534" y="6568"/>
                                      <a:pt x="19506" y="6475"/>
                                    </a:cubicBezTo>
                                    <a:cubicBezTo>
                                      <a:pt x="19497" y="6429"/>
                                      <a:pt x="19497" y="6383"/>
                                      <a:pt x="19506" y="6244"/>
                                    </a:cubicBezTo>
                                    <a:close/>
                                    <a:moveTo>
                                      <a:pt x="19478" y="5412"/>
                                    </a:moveTo>
                                    <a:cubicBezTo>
                                      <a:pt x="19487" y="5319"/>
                                      <a:pt x="19497" y="5319"/>
                                      <a:pt x="19515" y="5412"/>
                                    </a:cubicBezTo>
                                    <a:cubicBezTo>
                                      <a:pt x="19534" y="5458"/>
                                      <a:pt x="19543" y="5504"/>
                                      <a:pt x="19543" y="5550"/>
                                    </a:cubicBezTo>
                                    <a:cubicBezTo>
                                      <a:pt x="19543" y="5597"/>
                                      <a:pt x="19525" y="5597"/>
                                      <a:pt x="19506" y="5597"/>
                                    </a:cubicBezTo>
                                    <a:cubicBezTo>
                                      <a:pt x="19469" y="5550"/>
                                      <a:pt x="19469" y="5550"/>
                                      <a:pt x="19478" y="5412"/>
                                    </a:cubicBezTo>
                                    <a:close/>
                                    <a:moveTo>
                                      <a:pt x="19543" y="5134"/>
                                    </a:moveTo>
                                    <a:cubicBezTo>
                                      <a:pt x="19534" y="5134"/>
                                      <a:pt x="19515" y="5134"/>
                                      <a:pt x="19515" y="5088"/>
                                    </a:cubicBezTo>
                                    <a:cubicBezTo>
                                      <a:pt x="19515" y="5042"/>
                                      <a:pt x="19525" y="5042"/>
                                      <a:pt x="19543" y="5042"/>
                                    </a:cubicBezTo>
                                    <a:cubicBezTo>
                                      <a:pt x="19553" y="5042"/>
                                      <a:pt x="19571" y="5042"/>
                                      <a:pt x="19571" y="5088"/>
                                    </a:cubicBezTo>
                                    <a:cubicBezTo>
                                      <a:pt x="19571" y="5088"/>
                                      <a:pt x="19562" y="5088"/>
                                      <a:pt x="19543" y="5134"/>
                                    </a:cubicBezTo>
                                    <a:close/>
                                    <a:moveTo>
                                      <a:pt x="19543" y="4672"/>
                                    </a:moveTo>
                                    <a:cubicBezTo>
                                      <a:pt x="19562" y="4533"/>
                                      <a:pt x="19590" y="4440"/>
                                      <a:pt x="19599" y="4440"/>
                                    </a:cubicBezTo>
                                    <a:cubicBezTo>
                                      <a:pt x="19608" y="4440"/>
                                      <a:pt x="19590" y="4533"/>
                                      <a:pt x="19571" y="4625"/>
                                    </a:cubicBezTo>
                                    <a:cubicBezTo>
                                      <a:pt x="19553" y="4718"/>
                                      <a:pt x="19534" y="4718"/>
                                      <a:pt x="19543" y="4672"/>
                                    </a:cubicBezTo>
                                    <a:close/>
                                    <a:moveTo>
                                      <a:pt x="19525" y="4440"/>
                                    </a:moveTo>
                                    <a:cubicBezTo>
                                      <a:pt x="19562" y="4302"/>
                                      <a:pt x="19571" y="4255"/>
                                      <a:pt x="19571" y="4348"/>
                                    </a:cubicBezTo>
                                    <a:cubicBezTo>
                                      <a:pt x="19571" y="4440"/>
                                      <a:pt x="19497" y="4764"/>
                                      <a:pt x="19487" y="4672"/>
                                    </a:cubicBezTo>
                                    <a:cubicBezTo>
                                      <a:pt x="19487" y="4625"/>
                                      <a:pt x="19506" y="4533"/>
                                      <a:pt x="19525" y="4440"/>
                                    </a:cubicBezTo>
                                    <a:close/>
                                    <a:moveTo>
                                      <a:pt x="19487" y="4348"/>
                                    </a:moveTo>
                                    <a:cubicBezTo>
                                      <a:pt x="19497" y="4348"/>
                                      <a:pt x="19497" y="4394"/>
                                      <a:pt x="19487" y="4440"/>
                                    </a:cubicBezTo>
                                    <a:lnTo>
                                      <a:pt x="19487" y="4440"/>
                                    </a:lnTo>
                                    <a:cubicBezTo>
                                      <a:pt x="19478" y="4533"/>
                                      <a:pt x="19450" y="4579"/>
                                      <a:pt x="19450" y="4487"/>
                                    </a:cubicBezTo>
                                    <a:cubicBezTo>
                                      <a:pt x="19460" y="4440"/>
                                      <a:pt x="19478" y="4348"/>
                                      <a:pt x="19487" y="4348"/>
                                    </a:cubicBezTo>
                                    <a:close/>
                                    <a:moveTo>
                                      <a:pt x="19450" y="6059"/>
                                    </a:moveTo>
                                    <a:cubicBezTo>
                                      <a:pt x="19441" y="6059"/>
                                      <a:pt x="19432" y="6013"/>
                                      <a:pt x="19432" y="6013"/>
                                    </a:cubicBezTo>
                                    <a:cubicBezTo>
                                      <a:pt x="19441" y="5967"/>
                                      <a:pt x="19450" y="5967"/>
                                      <a:pt x="19460" y="5967"/>
                                    </a:cubicBezTo>
                                    <a:cubicBezTo>
                                      <a:pt x="19469" y="5967"/>
                                      <a:pt x="19478" y="6013"/>
                                      <a:pt x="19478" y="6013"/>
                                    </a:cubicBezTo>
                                    <a:cubicBezTo>
                                      <a:pt x="19469" y="6013"/>
                                      <a:pt x="19460" y="6059"/>
                                      <a:pt x="19450" y="6059"/>
                                    </a:cubicBezTo>
                                    <a:close/>
                                    <a:moveTo>
                                      <a:pt x="19450" y="6337"/>
                                    </a:moveTo>
                                    <a:lnTo>
                                      <a:pt x="19450" y="6337"/>
                                    </a:lnTo>
                                    <a:cubicBezTo>
                                      <a:pt x="19432" y="6383"/>
                                      <a:pt x="19422" y="6290"/>
                                      <a:pt x="19432" y="6244"/>
                                    </a:cubicBezTo>
                                    <a:cubicBezTo>
                                      <a:pt x="19441" y="6198"/>
                                      <a:pt x="19441" y="6198"/>
                                      <a:pt x="19450" y="6244"/>
                                    </a:cubicBezTo>
                                    <a:cubicBezTo>
                                      <a:pt x="19460" y="6244"/>
                                      <a:pt x="19460" y="6337"/>
                                      <a:pt x="19450" y="6337"/>
                                    </a:cubicBezTo>
                                    <a:close/>
                                    <a:moveTo>
                                      <a:pt x="19422" y="3330"/>
                                    </a:moveTo>
                                    <a:cubicBezTo>
                                      <a:pt x="19432" y="3330"/>
                                      <a:pt x="19441" y="3423"/>
                                      <a:pt x="19441" y="3469"/>
                                    </a:cubicBezTo>
                                    <a:cubicBezTo>
                                      <a:pt x="19441" y="3515"/>
                                      <a:pt x="19432" y="3561"/>
                                      <a:pt x="19422" y="3515"/>
                                    </a:cubicBezTo>
                                    <a:cubicBezTo>
                                      <a:pt x="19413" y="3515"/>
                                      <a:pt x="19404" y="3423"/>
                                      <a:pt x="19404" y="3376"/>
                                    </a:cubicBezTo>
                                    <a:cubicBezTo>
                                      <a:pt x="19413" y="3330"/>
                                      <a:pt x="19413" y="3284"/>
                                      <a:pt x="19422" y="3330"/>
                                    </a:cubicBezTo>
                                    <a:close/>
                                    <a:moveTo>
                                      <a:pt x="19404" y="4024"/>
                                    </a:moveTo>
                                    <a:lnTo>
                                      <a:pt x="19404" y="4024"/>
                                    </a:lnTo>
                                    <a:cubicBezTo>
                                      <a:pt x="19385" y="4255"/>
                                      <a:pt x="19366" y="4302"/>
                                      <a:pt x="19366" y="4117"/>
                                    </a:cubicBezTo>
                                    <a:cubicBezTo>
                                      <a:pt x="19366" y="3978"/>
                                      <a:pt x="19376" y="3885"/>
                                      <a:pt x="19404" y="3885"/>
                                    </a:cubicBezTo>
                                    <a:cubicBezTo>
                                      <a:pt x="19404" y="3885"/>
                                      <a:pt x="19404" y="3932"/>
                                      <a:pt x="19404" y="4024"/>
                                    </a:cubicBezTo>
                                    <a:close/>
                                    <a:moveTo>
                                      <a:pt x="19404" y="5920"/>
                                    </a:moveTo>
                                    <a:cubicBezTo>
                                      <a:pt x="19385" y="6013"/>
                                      <a:pt x="19366" y="5967"/>
                                      <a:pt x="19376" y="5874"/>
                                    </a:cubicBezTo>
                                    <a:cubicBezTo>
                                      <a:pt x="19385" y="5828"/>
                                      <a:pt x="19394" y="5782"/>
                                      <a:pt x="19404" y="5828"/>
                                    </a:cubicBezTo>
                                    <a:cubicBezTo>
                                      <a:pt x="19413" y="5874"/>
                                      <a:pt x="19404" y="5920"/>
                                      <a:pt x="19404" y="5920"/>
                                    </a:cubicBezTo>
                                    <a:close/>
                                    <a:moveTo>
                                      <a:pt x="19394" y="3099"/>
                                    </a:moveTo>
                                    <a:cubicBezTo>
                                      <a:pt x="19394" y="3145"/>
                                      <a:pt x="19394" y="3145"/>
                                      <a:pt x="19385" y="3145"/>
                                    </a:cubicBezTo>
                                    <a:cubicBezTo>
                                      <a:pt x="19385" y="3145"/>
                                      <a:pt x="19376" y="3099"/>
                                      <a:pt x="19366" y="3099"/>
                                    </a:cubicBezTo>
                                    <a:cubicBezTo>
                                      <a:pt x="19357" y="3099"/>
                                      <a:pt x="19366" y="3053"/>
                                      <a:pt x="19376" y="3053"/>
                                    </a:cubicBezTo>
                                    <a:cubicBezTo>
                                      <a:pt x="19385" y="3053"/>
                                      <a:pt x="19394" y="3053"/>
                                      <a:pt x="19394" y="3099"/>
                                    </a:cubicBezTo>
                                    <a:close/>
                                    <a:moveTo>
                                      <a:pt x="19320" y="2544"/>
                                    </a:moveTo>
                                    <a:cubicBezTo>
                                      <a:pt x="19329" y="2451"/>
                                      <a:pt x="19339" y="2451"/>
                                      <a:pt x="19357" y="2683"/>
                                    </a:cubicBezTo>
                                    <a:cubicBezTo>
                                      <a:pt x="19366" y="2821"/>
                                      <a:pt x="19376" y="2960"/>
                                      <a:pt x="19366" y="2960"/>
                                    </a:cubicBezTo>
                                    <a:cubicBezTo>
                                      <a:pt x="19348" y="3053"/>
                                      <a:pt x="19329" y="2960"/>
                                      <a:pt x="19329" y="2821"/>
                                    </a:cubicBezTo>
                                    <a:cubicBezTo>
                                      <a:pt x="19329" y="2775"/>
                                      <a:pt x="19329" y="2683"/>
                                      <a:pt x="19320" y="2683"/>
                                    </a:cubicBezTo>
                                    <a:cubicBezTo>
                                      <a:pt x="19311" y="2636"/>
                                      <a:pt x="19311" y="2590"/>
                                      <a:pt x="19320" y="2544"/>
                                    </a:cubicBezTo>
                                    <a:close/>
                                    <a:moveTo>
                                      <a:pt x="19311" y="3099"/>
                                    </a:moveTo>
                                    <a:cubicBezTo>
                                      <a:pt x="19320" y="3145"/>
                                      <a:pt x="19329" y="3330"/>
                                      <a:pt x="19339" y="3469"/>
                                    </a:cubicBezTo>
                                    <a:lnTo>
                                      <a:pt x="19339" y="3469"/>
                                    </a:lnTo>
                                    <a:cubicBezTo>
                                      <a:pt x="19348" y="3654"/>
                                      <a:pt x="19348" y="3700"/>
                                      <a:pt x="19329" y="3700"/>
                                    </a:cubicBezTo>
                                    <a:cubicBezTo>
                                      <a:pt x="19320" y="3654"/>
                                      <a:pt x="19311" y="3608"/>
                                      <a:pt x="19320" y="3561"/>
                                    </a:cubicBezTo>
                                    <a:cubicBezTo>
                                      <a:pt x="19329" y="3469"/>
                                      <a:pt x="19320" y="3469"/>
                                      <a:pt x="19311" y="3469"/>
                                    </a:cubicBezTo>
                                    <a:cubicBezTo>
                                      <a:pt x="19283" y="3469"/>
                                      <a:pt x="19273" y="3330"/>
                                      <a:pt x="19292" y="3145"/>
                                    </a:cubicBezTo>
                                    <a:cubicBezTo>
                                      <a:pt x="19301" y="3006"/>
                                      <a:pt x="19301" y="3006"/>
                                      <a:pt x="19311" y="3099"/>
                                    </a:cubicBezTo>
                                    <a:close/>
                                    <a:moveTo>
                                      <a:pt x="19273" y="3053"/>
                                    </a:moveTo>
                                    <a:cubicBezTo>
                                      <a:pt x="19255" y="3145"/>
                                      <a:pt x="19245" y="3145"/>
                                      <a:pt x="19236" y="2960"/>
                                    </a:cubicBezTo>
                                    <a:cubicBezTo>
                                      <a:pt x="19218" y="2729"/>
                                      <a:pt x="19218" y="2775"/>
                                      <a:pt x="19245" y="2729"/>
                                    </a:cubicBezTo>
                                    <a:cubicBezTo>
                                      <a:pt x="19283" y="2683"/>
                                      <a:pt x="19301" y="2914"/>
                                      <a:pt x="19273" y="3053"/>
                                    </a:cubicBezTo>
                                    <a:lnTo>
                                      <a:pt x="19273" y="3053"/>
                                    </a:lnTo>
                                    <a:close/>
                                    <a:moveTo>
                                      <a:pt x="19245" y="5550"/>
                                    </a:moveTo>
                                    <a:cubicBezTo>
                                      <a:pt x="19255" y="5550"/>
                                      <a:pt x="19273" y="5550"/>
                                      <a:pt x="19273" y="5597"/>
                                    </a:cubicBezTo>
                                    <a:cubicBezTo>
                                      <a:pt x="19273" y="5689"/>
                                      <a:pt x="19255" y="5828"/>
                                      <a:pt x="19236" y="5782"/>
                                    </a:cubicBezTo>
                                    <a:cubicBezTo>
                                      <a:pt x="19208" y="5735"/>
                                      <a:pt x="19218" y="5550"/>
                                      <a:pt x="19245" y="5550"/>
                                    </a:cubicBezTo>
                                    <a:close/>
                                    <a:moveTo>
                                      <a:pt x="19236" y="4440"/>
                                    </a:moveTo>
                                    <a:cubicBezTo>
                                      <a:pt x="19245" y="4440"/>
                                      <a:pt x="19255" y="4487"/>
                                      <a:pt x="19264" y="4487"/>
                                    </a:cubicBezTo>
                                    <a:cubicBezTo>
                                      <a:pt x="19273" y="4533"/>
                                      <a:pt x="19264" y="4533"/>
                                      <a:pt x="19255" y="4533"/>
                                    </a:cubicBezTo>
                                    <a:cubicBezTo>
                                      <a:pt x="19245" y="4533"/>
                                      <a:pt x="19236" y="4487"/>
                                      <a:pt x="19227" y="4487"/>
                                    </a:cubicBezTo>
                                    <a:cubicBezTo>
                                      <a:pt x="19218" y="4440"/>
                                      <a:pt x="19227" y="4440"/>
                                      <a:pt x="19236" y="4440"/>
                                    </a:cubicBezTo>
                                    <a:close/>
                                    <a:moveTo>
                                      <a:pt x="19236" y="1156"/>
                                    </a:moveTo>
                                    <a:cubicBezTo>
                                      <a:pt x="19255" y="1203"/>
                                      <a:pt x="19264" y="1295"/>
                                      <a:pt x="19264" y="1341"/>
                                    </a:cubicBezTo>
                                    <a:cubicBezTo>
                                      <a:pt x="19264" y="1388"/>
                                      <a:pt x="19264" y="1388"/>
                                      <a:pt x="19273" y="1341"/>
                                    </a:cubicBezTo>
                                    <a:cubicBezTo>
                                      <a:pt x="19283" y="1295"/>
                                      <a:pt x="19292" y="1295"/>
                                      <a:pt x="19292" y="1388"/>
                                    </a:cubicBezTo>
                                    <a:cubicBezTo>
                                      <a:pt x="19301" y="1573"/>
                                      <a:pt x="19273" y="1619"/>
                                      <a:pt x="19245" y="1480"/>
                                    </a:cubicBezTo>
                                    <a:cubicBezTo>
                                      <a:pt x="19227" y="1388"/>
                                      <a:pt x="19227" y="1388"/>
                                      <a:pt x="19236" y="1480"/>
                                    </a:cubicBezTo>
                                    <a:cubicBezTo>
                                      <a:pt x="19245" y="1526"/>
                                      <a:pt x="19255" y="1619"/>
                                      <a:pt x="19264" y="1665"/>
                                    </a:cubicBezTo>
                                    <a:cubicBezTo>
                                      <a:pt x="19273" y="1711"/>
                                      <a:pt x="19273" y="1758"/>
                                      <a:pt x="19264" y="1804"/>
                                    </a:cubicBezTo>
                                    <a:cubicBezTo>
                                      <a:pt x="19255" y="1850"/>
                                      <a:pt x="19245" y="1804"/>
                                      <a:pt x="19236" y="1758"/>
                                    </a:cubicBezTo>
                                    <a:cubicBezTo>
                                      <a:pt x="19227" y="1665"/>
                                      <a:pt x="19218" y="1665"/>
                                      <a:pt x="19208" y="1711"/>
                                    </a:cubicBezTo>
                                    <a:cubicBezTo>
                                      <a:pt x="19199" y="1758"/>
                                      <a:pt x="19190" y="1758"/>
                                      <a:pt x="19190" y="1665"/>
                                    </a:cubicBezTo>
                                    <a:cubicBezTo>
                                      <a:pt x="19180" y="1619"/>
                                      <a:pt x="19190" y="1573"/>
                                      <a:pt x="19199" y="1619"/>
                                    </a:cubicBezTo>
                                    <a:cubicBezTo>
                                      <a:pt x="19208" y="1665"/>
                                      <a:pt x="19208" y="1619"/>
                                      <a:pt x="19208" y="1480"/>
                                    </a:cubicBezTo>
                                    <a:cubicBezTo>
                                      <a:pt x="19199" y="1388"/>
                                      <a:pt x="19208" y="1341"/>
                                      <a:pt x="19218" y="1341"/>
                                    </a:cubicBezTo>
                                    <a:cubicBezTo>
                                      <a:pt x="19227" y="1341"/>
                                      <a:pt x="19227" y="1295"/>
                                      <a:pt x="19199" y="1295"/>
                                    </a:cubicBezTo>
                                    <a:cubicBezTo>
                                      <a:pt x="19171" y="1295"/>
                                      <a:pt x="19162" y="1203"/>
                                      <a:pt x="19162" y="1156"/>
                                    </a:cubicBezTo>
                                    <a:cubicBezTo>
                                      <a:pt x="19171" y="1018"/>
                                      <a:pt x="19199" y="1018"/>
                                      <a:pt x="19236" y="1156"/>
                                    </a:cubicBezTo>
                                    <a:close/>
                                    <a:moveTo>
                                      <a:pt x="19199" y="1943"/>
                                    </a:moveTo>
                                    <a:cubicBezTo>
                                      <a:pt x="19199" y="1989"/>
                                      <a:pt x="19190" y="1943"/>
                                      <a:pt x="19180" y="1896"/>
                                    </a:cubicBezTo>
                                    <a:cubicBezTo>
                                      <a:pt x="19171" y="1850"/>
                                      <a:pt x="19162" y="1758"/>
                                      <a:pt x="19162" y="1758"/>
                                    </a:cubicBezTo>
                                    <a:cubicBezTo>
                                      <a:pt x="19162" y="1711"/>
                                      <a:pt x="19171" y="1758"/>
                                      <a:pt x="19180" y="1804"/>
                                    </a:cubicBezTo>
                                    <a:cubicBezTo>
                                      <a:pt x="19199" y="1804"/>
                                      <a:pt x="19199" y="1896"/>
                                      <a:pt x="19199" y="1943"/>
                                    </a:cubicBezTo>
                                    <a:close/>
                                    <a:moveTo>
                                      <a:pt x="19190" y="4903"/>
                                    </a:moveTo>
                                    <a:cubicBezTo>
                                      <a:pt x="19199" y="4903"/>
                                      <a:pt x="19208" y="4949"/>
                                      <a:pt x="19208" y="4995"/>
                                    </a:cubicBezTo>
                                    <a:cubicBezTo>
                                      <a:pt x="19208" y="5042"/>
                                      <a:pt x="19199" y="5088"/>
                                      <a:pt x="19190" y="5088"/>
                                    </a:cubicBezTo>
                                    <a:cubicBezTo>
                                      <a:pt x="19180" y="5088"/>
                                      <a:pt x="19171" y="5042"/>
                                      <a:pt x="19171" y="4995"/>
                                    </a:cubicBezTo>
                                    <a:cubicBezTo>
                                      <a:pt x="19171" y="4949"/>
                                      <a:pt x="19180" y="4903"/>
                                      <a:pt x="19190" y="4903"/>
                                    </a:cubicBezTo>
                                    <a:close/>
                                    <a:moveTo>
                                      <a:pt x="19162" y="9436"/>
                                    </a:moveTo>
                                    <a:cubicBezTo>
                                      <a:pt x="19152" y="9482"/>
                                      <a:pt x="19143" y="9482"/>
                                      <a:pt x="19134" y="9482"/>
                                    </a:cubicBezTo>
                                    <a:cubicBezTo>
                                      <a:pt x="19125" y="9482"/>
                                      <a:pt x="19125" y="9436"/>
                                      <a:pt x="19125" y="9436"/>
                                    </a:cubicBezTo>
                                    <a:cubicBezTo>
                                      <a:pt x="19125" y="9436"/>
                                      <a:pt x="19143" y="9389"/>
                                      <a:pt x="19152" y="9389"/>
                                    </a:cubicBezTo>
                                    <a:cubicBezTo>
                                      <a:pt x="19162" y="9343"/>
                                      <a:pt x="19162" y="9389"/>
                                      <a:pt x="19162" y="9436"/>
                                    </a:cubicBezTo>
                                    <a:close/>
                                    <a:moveTo>
                                      <a:pt x="19134" y="3885"/>
                                    </a:moveTo>
                                    <a:cubicBezTo>
                                      <a:pt x="19134" y="3885"/>
                                      <a:pt x="19134" y="3978"/>
                                      <a:pt x="19134" y="4024"/>
                                    </a:cubicBezTo>
                                    <a:cubicBezTo>
                                      <a:pt x="19125" y="4070"/>
                                      <a:pt x="19115" y="4117"/>
                                      <a:pt x="19115" y="4117"/>
                                    </a:cubicBezTo>
                                    <a:cubicBezTo>
                                      <a:pt x="19115" y="4117"/>
                                      <a:pt x="19115" y="4024"/>
                                      <a:pt x="19115" y="3978"/>
                                    </a:cubicBezTo>
                                    <a:cubicBezTo>
                                      <a:pt x="19125" y="3932"/>
                                      <a:pt x="19134" y="3885"/>
                                      <a:pt x="19134" y="3885"/>
                                    </a:cubicBezTo>
                                    <a:close/>
                                    <a:moveTo>
                                      <a:pt x="19125" y="3284"/>
                                    </a:moveTo>
                                    <a:cubicBezTo>
                                      <a:pt x="19125" y="3330"/>
                                      <a:pt x="19115" y="3330"/>
                                      <a:pt x="19106" y="3330"/>
                                    </a:cubicBezTo>
                                    <a:cubicBezTo>
                                      <a:pt x="19097" y="3330"/>
                                      <a:pt x="19087" y="3284"/>
                                      <a:pt x="19087" y="3284"/>
                                    </a:cubicBezTo>
                                    <a:cubicBezTo>
                                      <a:pt x="19087" y="3238"/>
                                      <a:pt x="19097" y="3238"/>
                                      <a:pt x="19106" y="3238"/>
                                    </a:cubicBezTo>
                                    <a:cubicBezTo>
                                      <a:pt x="19115" y="3238"/>
                                      <a:pt x="19125" y="3238"/>
                                      <a:pt x="19125" y="3284"/>
                                    </a:cubicBezTo>
                                    <a:close/>
                                    <a:moveTo>
                                      <a:pt x="19087" y="9343"/>
                                    </a:moveTo>
                                    <a:cubicBezTo>
                                      <a:pt x="19097" y="9343"/>
                                      <a:pt x="19106" y="9343"/>
                                      <a:pt x="19106" y="9389"/>
                                    </a:cubicBezTo>
                                    <a:cubicBezTo>
                                      <a:pt x="19106" y="9389"/>
                                      <a:pt x="19097" y="9436"/>
                                      <a:pt x="19087" y="9436"/>
                                    </a:cubicBezTo>
                                    <a:cubicBezTo>
                                      <a:pt x="19078" y="9436"/>
                                      <a:pt x="19069" y="9436"/>
                                      <a:pt x="19069" y="9389"/>
                                    </a:cubicBezTo>
                                    <a:cubicBezTo>
                                      <a:pt x="19069" y="9389"/>
                                      <a:pt x="19078" y="9343"/>
                                      <a:pt x="19087" y="9343"/>
                                    </a:cubicBezTo>
                                    <a:close/>
                                    <a:moveTo>
                                      <a:pt x="19059" y="3469"/>
                                    </a:moveTo>
                                    <a:cubicBezTo>
                                      <a:pt x="19059" y="3423"/>
                                      <a:pt x="19069" y="3423"/>
                                      <a:pt x="19078" y="3423"/>
                                    </a:cubicBezTo>
                                    <a:cubicBezTo>
                                      <a:pt x="19087" y="3423"/>
                                      <a:pt x="19097" y="3469"/>
                                      <a:pt x="19097" y="3469"/>
                                    </a:cubicBezTo>
                                    <a:cubicBezTo>
                                      <a:pt x="19097" y="3469"/>
                                      <a:pt x="19087" y="3515"/>
                                      <a:pt x="19078" y="3515"/>
                                    </a:cubicBezTo>
                                    <a:cubicBezTo>
                                      <a:pt x="19069" y="3515"/>
                                      <a:pt x="19059" y="3515"/>
                                      <a:pt x="19059" y="3469"/>
                                    </a:cubicBezTo>
                                    <a:close/>
                                    <a:moveTo>
                                      <a:pt x="19087" y="1341"/>
                                    </a:moveTo>
                                    <a:cubicBezTo>
                                      <a:pt x="19097" y="1480"/>
                                      <a:pt x="19097" y="1526"/>
                                      <a:pt x="19069" y="1480"/>
                                    </a:cubicBezTo>
                                    <a:cubicBezTo>
                                      <a:pt x="19059" y="1480"/>
                                      <a:pt x="19041" y="1388"/>
                                      <a:pt x="19031" y="1295"/>
                                    </a:cubicBezTo>
                                    <a:cubicBezTo>
                                      <a:pt x="19022" y="1203"/>
                                      <a:pt x="19022" y="1110"/>
                                      <a:pt x="19013" y="1064"/>
                                    </a:cubicBezTo>
                                    <a:cubicBezTo>
                                      <a:pt x="19004" y="925"/>
                                      <a:pt x="19031" y="925"/>
                                      <a:pt x="19050" y="1064"/>
                                    </a:cubicBezTo>
                                    <a:cubicBezTo>
                                      <a:pt x="19069" y="1110"/>
                                      <a:pt x="19078" y="1249"/>
                                      <a:pt x="19087" y="1341"/>
                                    </a:cubicBezTo>
                                    <a:close/>
                                    <a:moveTo>
                                      <a:pt x="19004" y="416"/>
                                    </a:moveTo>
                                    <a:cubicBezTo>
                                      <a:pt x="19050" y="324"/>
                                      <a:pt x="19050" y="324"/>
                                      <a:pt x="19031" y="416"/>
                                    </a:cubicBezTo>
                                    <a:cubicBezTo>
                                      <a:pt x="19022" y="463"/>
                                      <a:pt x="19031" y="509"/>
                                      <a:pt x="19041" y="463"/>
                                    </a:cubicBezTo>
                                    <a:cubicBezTo>
                                      <a:pt x="19059" y="416"/>
                                      <a:pt x="19050" y="648"/>
                                      <a:pt x="19041" y="833"/>
                                    </a:cubicBezTo>
                                    <a:cubicBezTo>
                                      <a:pt x="19031" y="971"/>
                                      <a:pt x="18994" y="833"/>
                                      <a:pt x="18985" y="648"/>
                                    </a:cubicBezTo>
                                    <a:cubicBezTo>
                                      <a:pt x="18966" y="555"/>
                                      <a:pt x="18976" y="463"/>
                                      <a:pt x="19004" y="416"/>
                                    </a:cubicBezTo>
                                    <a:close/>
                                    <a:moveTo>
                                      <a:pt x="18892" y="648"/>
                                    </a:moveTo>
                                    <a:cubicBezTo>
                                      <a:pt x="18892" y="648"/>
                                      <a:pt x="18910" y="833"/>
                                      <a:pt x="18929" y="1018"/>
                                    </a:cubicBezTo>
                                    <a:cubicBezTo>
                                      <a:pt x="18957" y="1295"/>
                                      <a:pt x="18957" y="1341"/>
                                      <a:pt x="18938" y="1341"/>
                                    </a:cubicBezTo>
                                    <a:cubicBezTo>
                                      <a:pt x="18920" y="1341"/>
                                      <a:pt x="18929" y="1388"/>
                                      <a:pt x="18957" y="1573"/>
                                    </a:cubicBezTo>
                                    <a:cubicBezTo>
                                      <a:pt x="18985" y="1711"/>
                                      <a:pt x="19004" y="1896"/>
                                      <a:pt x="19004" y="2035"/>
                                    </a:cubicBezTo>
                                    <a:cubicBezTo>
                                      <a:pt x="19004" y="2174"/>
                                      <a:pt x="19013" y="2220"/>
                                      <a:pt x="19022" y="2220"/>
                                    </a:cubicBezTo>
                                    <a:cubicBezTo>
                                      <a:pt x="19050" y="2174"/>
                                      <a:pt x="19115" y="2821"/>
                                      <a:pt x="19097" y="3006"/>
                                    </a:cubicBezTo>
                                    <a:cubicBezTo>
                                      <a:pt x="19078" y="3191"/>
                                      <a:pt x="19050" y="3376"/>
                                      <a:pt x="19041" y="3284"/>
                                    </a:cubicBezTo>
                                    <a:cubicBezTo>
                                      <a:pt x="19013" y="3099"/>
                                      <a:pt x="18985" y="2636"/>
                                      <a:pt x="18985" y="2451"/>
                                    </a:cubicBezTo>
                                    <a:cubicBezTo>
                                      <a:pt x="18994" y="2359"/>
                                      <a:pt x="18985" y="2313"/>
                                      <a:pt x="18976" y="2313"/>
                                    </a:cubicBezTo>
                                    <a:cubicBezTo>
                                      <a:pt x="18957" y="2359"/>
                                      <a:pt x="18920" y="2128"/>
                                      <a:pt x="18929" y="1943"/>
                                    </a:cubicBezTo>
                                    <a:cubicBezTo>
                                      <a:pt x="18929" y="1850"/>
                                      <a:pt x="18929" y="1758"/>
                                      <a:pt x="18920" y="1711"/>
                                    </a:cubicBezTo>
                                    <a:cubicBezTo>
                                      <a:pt x="18892" y="1619"/>
                                      <a:pt x="18845" y="925"/>
                                      <a:pt x="18855" y="879"/>
                                    </a:cubicBezTo>
                                    <a:cubicBezTo>
                                      <a:pt x="18864" y="879"/>
                                      <a:pt x="18873" y="925"/>
                                      <a:pt x="18892" y="1018"/>
                                    </a:cubicBezTo>
                                    <a:cubicBezTo>
                                      <a:pt x="18920" y="1156"/>
                                      <a:pt x="18920" y="1156"/>
                                      <a:pt x="18910" y="1018"/>
                                    </a:cubicBezTo>
                                    <a:cubicBezTo>
                                      <a:pt x="18901" y="925"/>
                                      <a:pt x="18892" y="833"/>
                                      <a:pt x="18892" y="833"/>
                                    </a:cubicBezTo>
                                    <a:cubicBezTo>
                                      <a:pt x="18873" y="786"/>
                                      <a:pt x="18883" y="601"/>
                                      <a:pt x="18892" y="648"/>
                                    </a:cubicBezTo>
                                    <a:close/>
                                    <a:moveTo>
                                      <a:pt x="18994" y="9436"/>
                                    </a:moveTo>
                                    <a:cubicBezTo>
                                      <a:pt x="18994" y="9528"/>
                                      <a:pt x="18966" y="9667"/>
                                      <a:pt x="18948" y="9667"/>
                                    </a:cubicBezTo>
                                    <a:cubicBezTo>
                                      <a:pt x="18929" y="9667"/>
                                      <a:pt x="18929" y="9528"/>
                                      <a:pt x="18957" y="9436"/>
                                    </a:cubicBezTo>
                                    <a:cubicBezTo>
                                      <a:pt x="18976" y="9343"/>
                                      <a:pt x="18994" y="9343"/>
                                      <a:pt x="18994" y="9436"/>
                                    </a:cubicBezTo>
                                    <a:close/>
                                    <a:moveTo>
                                      <a:pt x="18864" y="463"/>
                                    </a:moveTo>
                                    <a:cubicBezTo>
                                      <a:pt x="18855" y="463"/>
                                      <a:pt x="18845" y="416"/>
                                      <a:pt x="18845" y="416"/>
                                    </a:cubicBezTo>
                                    <a:cubicBezTo>
                                      <a:pt x="18845" y="370"/>
                                      <a:pt x="18845" y="370"/>
                                      <a:pt x="18855" y="370"/>
                                    </a:cubicBezTo>
                                    <a:cubicBezTo>
                                      <a:pt x="18855" y="370"/>
                                      <a:pt x="18864" y="416"/>
                                      <a:pt x="18873" y="416"/>
                                    </a:cubicBezTo>
                                    <a:cubicBezTo>
                                      <a:pt x="18883" y="416"/>
                                      <a:pt x="18873" y="463"/>
                                      <a:pt x="18864" y="463"/>
                                    </a:cubicBezTo>
                                    <a:close/>
                                    <a:moveTo>
                                      <a:pt x="18827" y="231"/>
                                    </a:moveTo>
                                    <a:cubicBezTo>
                                      <a:pt x="18864" y="139"/>
                                      <a:pt x="18864" y="139"/>
                                      <a:pt x="18864" y="185"/>
                                    </a:cubicBezTo>
                                    <a:cubicBezTo>
                                      <a:pt x="18864" y="231"/>
                                      <a:pt x="18845" y="231"/>
                                      <a:pt x="18827" y="278"/>
                                    </a:cubicBezTo>
                                    <a:cubicBezTo>
                                      <a:pt x="18799" y="324"/>
                                      <a:pt x="18799" y="324"/>
                                      <a:pt x="18827" y="231"/>
                                    </a:cubicBezTo>
                                    <a:close/>
                                    <a:moveTo>
                                      <a:pt x="18855" y="648"/>
                                    </a:moveTo>
                                    <a:cubicBezTo>
                                      <a:pt x="18855" y="694"/>
                                      <a:pt x="18845" y="740"/>
                                      <a:pt x="18836" y="694"/>
                                    </a:cubicBezTo>
                                    <a:cubicBezTo>
                                      <a:pt x="18827" y="694"/>
                                      <a:pt x="18817" y="648"/>
                                      <a:pt x="18817" y="601"/>
                                    </a:cubicBezTo>
                                    <a:cubicBezTo>
                                      <a:pt x="18817" y="555"/>
                                      <a:pt x="18827" y="555"/>
                                      <a:pt x="18836" y="555"/>
                                    </a:cubicBezTo>
                                    <a:cubicBezTo>
                                      <a:pt x="18845" y="555"/>
                                      <a:pt x="18855" y="601"/>
                                      <a:pt x="18855" y="648"/>
                                    </a:cubicBezTo>
                                    <a:close/>
                                    <a:moveTo>
                                      <a:pt x="18752" y="10407"/>
                                    </a:moveTo>
                                    <a:cubicBezTo>
                                      <a:pt x="18771" y="10222"/>
                                      <a:pt x="18799" y="10222"/>
                                      <a:pt x="18817" y="10361"/>
                                    </a:cubicBezTo>
                                    <a:cubicBezTo>
                                      <a:pt x="18827" y="10407"/>
                                      <a:pt x="18827" y="10499"/>
                                      <a:pt x="18827" y="10592"/>
                                    </a:cubicBezTo>
                                    <a:cubicBezTo>
                                      <a:pt x="18817" y="10684"/>
                                      <a:pt x="18817" y="10731"/>
                                      <a:pt x="18836" y="10592"/>
                                    </a:cubicBezTo>
                                    <a:cubicBezTo>
                                      <a:pt x="18855" y="10499"/>
                                      <a:pt x="18855" y="10499"/>
                                      <a:pt x="18901" y="10592"/>
                                    </a:cubicBezTo>
                                    <a:cubicBezTo>
                                      <a:pt x="18929" y="10638"/>
                                      <a:pt x="18957" y="10777"/>
                                      <a:pt x="18966" y="10916"/>
                                    </a:cubicBezTo>
                                    <a:cubicBezTo>
                                      <a:pt x="18985" y="11054"/>
                                      <a:pt x="18994" y="11101"/>
                                      <a:pt x="19013" y="11054"/>
                                    </a:cubicBezTo>
                                    <a:cubicBezTo>
                                      <a:pt x="19041" y="11008"/>
                                      <a:pt x="19050" y="11008"/>
                                      <a:pt x="19125" y="11008"/>
                                    </a:cubicBezTo>
                                    <a:cubicBezTo>
                                      <a:pt x="19162" y="11008"/>
                                      <a:pt x="19180" y="11054"/>
                                      <a:pt x="19180" y="11147"/>
                                    </a:cubicBezTo>
                                    <a:cubicBezTo>
                                      <a:pt x="19180" y="11286"/>
                                      <a:pt x="19087" y="11656"/>
                                      <a:pt x="19041" y="11656"/>
                                    </a:cubicBezTo>
                                    <a:cubicBezTo>
                                      <a:pt x="18985" y="11656"/>
                                      <a:pt x="18929" y="11424"/>
                                      <a:pt x="18883" y="11054"/>
                                    </a:cubicBezTo>
                                    <a:cubicBezTo>
                                      <a:pt x="18845" y="10731"/>
                                      <a:pt x="18827" y="10731"/>
                                      <a:pt x="18855" y="11054"/>
                                    </a:cubicBezTo>
                                    <a:cubicBezTo>
                                      <a:pt x="18873" y="11378"/>
                                      <a:pt x="18836" y="11286"/>
                                      <a:pt x="18789" y="10869"/>
                                    </a:cubicBezTo>
                                    <a:cubicBezTo>
                                      <a:pt x="18743" y="10592"/>
                                      <a:pt x="18734" y="10546"/>
                                      <a:pt x="18752" y="10407"/>
                                    </a:cubicBezTo>
                                    <a:close/>
                                    <a:moveTo>
                                      <a:pt x="18799" y="11933"/>
                                    </a:moveTo>
                                    <a:cubicBezTo>
                                      <a:pt x="18808" y="12026"/>
                                      <a:pt x="18836" y="12118"/>
                                      <a:pt x="18883" y="12164"/>
                                    </a:cubicBezTo>
                                    <a:cubicBezTo>
                                      <a:pt x="18920" y="12211"/>
                                      <a:pt x="18948" y="12257"/>
                                      <a:pt x="18948" y="12257"/>
                                    </a:cubicBezTo>
                                    <a:cubicBezTo>
                                      <a:pt x="18948" y="12257"/>
                                      <a:pt x="18910" y="12442"/>
                                      <a:pt x="18873" y="12627"/>
                                    </a:cubicBezTo>
                                    <a:lnTo>
                                      <a:pt x="18799" y="12997"/>
                                    </a:lnTo>
                                    <a:lnTo>
                                      <a:pt x="18743" y="12766"/>
                                    </a:lnTo>
                                    <a:cubicBezTo>
                                      <a:pt x="18706" y="12627"/>
                                      <a:pt x="18687" y="12534"/>
                                      <a:pt x="18696" y="12627"/>
                                    </a:cubicBezTo>
                                    <a:cubicBezTo>
                                      <a:pt x="18715" y="12812"/>
                                      <a:pt x="18650" y="12673"/>
                                      <a:pt x="18529" y="12257"/>
                                    </a:cubicBezTo>
                                    <a:cubicBezTo>
                                      <a:pt x="18510" y="12211"/>
                                      <a:pt x="18520" y="12072"/>
                                      <a:pt x="18575" y="11702"/>
                                    </a:cubicBezTo>
                                    <a:cubicBezTo>
                                      <a:pt x="18613" y="11424"/>
                                      <a:pt x="18650" y="11239"/>
                                      <a:pt x="18650" y="11239"/>
                                    </a:cubicBezTo>
                                    <a:cubicBezTo>
                                      <a:pt x="18650" y="11239"/>
                                      <a:pt x="18687" y="11378"/>
                                      <a:pt x="18724" y="11517"/>
                                    </a:cubicBezTo>
                                    <a:cubicBezTo>
                                      <a:pt x="18752" y="11609"/>
                                      <a:pt x="18789" y="11841"/>
                                      <a:pt x="18799" y="11933"/>
                                    </a:cubicBezTo>
                                    <a:close/>
                                    <a:moveTo>
                                      <a:pt x="18696" y="3145"/>
                                    </a:moveTo>
                                    <a:cubicBezTo>
                                      <a:pt x="18696" y="3191"/>
                                      <a:pt x="18696" y="3238"/>
                                      <a:pt x="18687" y="3238"/>
                                    </a:cubicBezTo>
                                    <a:cubicBezTo>
                                      <a:pt x="18678" y="3238"/>
                                      <a:pt x="18669" y="3145"/>
                                      <a:pt x="18669" y="3099"/>
                                    </a:cubicBezTo>
                                    <a:cubicBezTo>
                                      <a:pt x="18678" y="3006"/>
                                      <a:pt x="18687" y="3006"/>
                                      <a:pt x="18696" y="3145"/>
                                    </a:cubicBezTo>
                                    <a:close/>
                                    <a:moveTo>
                                      <a:pt x="18641" y="2544"/>
                                    </a:moveTo>
                                    <a:cubicBezTo>
                                      <a:pt x="18650" y="2544"/>
                                      <a:pt x="18659" y="2636"/>
                                      <a:pt x="18659" y="2683"/>
                                    </a:cubicBezTo>
                                    <a:cubicBezTo>
                                      <a:pt x="18659" y="2775"/>
                                      <a:pt x="18659" y="2775"/>
                                      <a:pt x="18641" y="2683"/>
                                    </a:cubicBezTo>
                                    <a:cubicBezTo>
                                      <a:pt x="18622" y="2544"/>
                                      <a:pt x="18622" y="2498"/>
                                      <a:pt x="18641" y="2544"/>
                                    </a:cubicBezTo>
                                    <a:close/>
                                    <a:moveTo>
                                      <a:pt x="18603" y="2174"/>
                                    </a:moveTo>
                                    <a:lnTo>
                                      <a:pt x="18613" y="2359"/>
                                    </a:lnTo>
                                    <a:lnTo>
                                      <a:pt x="18594" y="2174"/>
                                    </a:lnTo>
                                    <a:cubicBezTo>
                                      <a:pt x="18585" y="2081"/>
                                      <a:pt x="18566" y="1943"/>
                                      <a:pt x="18566" y="1850"/>
                                    </a:cubicBezTo>
                                    <a:lnTo>
                                      <a:pt x="18557" y="1711"/>
                                    </a:lnTo>
                                    <a:lnTo>
                                      <a:pt x="18575" y="1850"/>
                                    </a:lnTo>
                                    <a:cubicBezTo>
                                      <a:pt x="18585" y="1896"/>
                                      <a:pt x="18594" y="2081"/>
                                      <a:pt x="18603" y="2174"/>
                                    </a:cubicBezTo>
                                    <a:close/>
                                    <a:moveTo>
                                      <a:pt x="18538" y="1480"/>
                                    </a:moveTo>
                                    <a:lnTo>
                                      <a:pt x="18548" y="1711"/>
                                    </a:lnTo>
                                    <a:lnTo>
                                      <a:pt x="18529" y="1480"/>
                                    </a:lnTo>
                                    <a:cubicBezTo>
                                      <a:pt x="18501" y="1203"/>
                                      <a:pt x="18501" y="1110"/>
                                      <a:pt x="18520" y="1203"/>
                                    </a:cubicBezTo>
                                    <a:cubicBezTo>
                                      <a:pt x="18520" y="1249"/>
                                      <a:pt x="18538" y="1341"/>
                                      <a:pt x="18538" y="1480"/>
                                    </a:cubicBezTo>
                                    <a:close/>
                                    <a:moveTo>
                                      <a:pt x="18492" y="648"/>
                                    </a:moveTo>
                                    <a:cubicBezTo>
                                      <a:pt x="18492" y="648"/>
                                      <a:pt x="18501" y="694"/>
                                      <a:pt x="18510" y="694"/>
                                    </a:cubicBezTo>
                                    <a:cubicBezTo>
                                      <a:pt x="18520" y="740"/>
                                      <a:pt x="18510" y="740"/>
                                      <a:pt x="18501" y="740"/>
                                    </a:cubicBezTo>
                                    <a:cubicBezTo>
                                      <a:pt x="18492" y="740"/>
                                      <a:pt x="18482" y="694"/>
                                      <a:pt x="18482" y="694"/>
                                    </a:cubicBezTo>
                                    <a:cubicBezTo>
                                      <a:pt x="18482" y="648"/>
                                      <a:pt x="18492" y="648"/>
                                      <a:pt x="18492" y="648"/>
                                    </a:cubicBezTo>
                                    <a:close/>
                                    <a:moveTo>
                                      <a:pt x="18482" y="1110"/>
                                    </a:moveTo>
                                    <a:cubicBezTo>
                                      <a:pt x="18473" y="1110"/>
                                      <a:pt x="18464" y="1064"/>
                                      <a:pt x="18464" y="1018"/>
                                    </a:cubicBezTo>
                                    <a:cubicBezTo>
                                      <a:pt x="18464" y="971"/>
                                      <a:pt x="18464" y="879"/>
                                      <a:pt x="18454" y="833"/>
                                    </a:cubicBezTo>
                                    <a:cubicBezTo>
                                      <a:pt x="18445" y="740"/>
                                      <a:pt x="18445" y="740"/>
                                      <a:pt x="18473" y="833"/>
                                    </a:cubicBezTo>
                                    <a:cubicBezTo>
                                      <a:pt x="18482" y="879"/>
                                      <a:pt x="18501" y="971"/>
                                      <a:pt x="18501" y="1018"/>
                                    </a:cubicBezTo>
                                    <a:cubicBezTo>
                                      <a:pt x="18501" y="1064"/>
                                      <a:pt x="18492" y="1110"/>
                                      <a:pt x="18482" y="1110"/>
                                    </a:cubicBezTo>
                                    <a:close/>
                                    <a:moveTo>
                                      <a:pt x="18501" y="9574"/>
                                    </a:moveTo>
                                    <a:cubicBezTo>
                                      <a:pt x="18501" y="9667"/>
                                      <a:pt x="18492" y="9713"/>
                                      <a:pt x="18482" y="9713"/>
                                    </a:cubicBezTo>
                                    <a:cubicBezTo>
                                      <a:pt x="18464" y="9713"/>
                                      <a:pt x="18464" y="9528"/>
                                      <a:pt x="18473" y="9436"/>
                                    </a:cubicBezTo>
                                    <a:cubicBezTo>
                                      <a:pt x="18492" y="9389"/>
                                      <a:pt x="18501" y="9389"/>
                                      <a:pt x="18501" y="9574"/>
                                    </a:cubicBezTo>
                                    <a:close/>
                                    <a:moveTo>
                                      <a:pt x="18464" y="370"/>
                                    </a:moveTo>
                                    <a:cubicBezTo>
                                      <a:pt x="18473" y="370"/>
                                      <a:pt x="18482" y="416"/>
                                      <a:pt x="18482" y="463"/>
                                    </a:cubicBezTo>
                                    <a:cubicBezTo>
                                      <a:pt x="18482" y="509"/>
                                      <a:pt x="18473" y="509"/>
                                      <a:pt x="18464" y="463"/>
                                    </a:cubicBezTo>
                                    <a:cubicBezTo>
                                      <a:pt x="18454" y="463"/>
                                      <a:pt x="18445" y="416"/>
                                      <a:pt x="18445" y="370"/>
                                    </a:cubicBezTo>
                                    <a:cubicBezTo>
                                      <a:pt x="18445" y="324"/>
                                      <a:pt x="18464" y="324"/>
                                      <a:pt x="18464" y="370"/>
                                    </a:cubicBezTo>
                                    <a:close/>
                                    <a:moveTo>
                                      <a:pt x="18427" y="10962"/>
                                    </a:moveTo>
                                    <a:cubicBezTo>
                                      <a:pt x="18436" y="10962"/>
                                      <a:pt x="18445" y="11008"/>
                                      <a:pt x="18436" y="11054"/>
                                    </a:cubicBezTo>
                                    <a:cubicBezTo>
                                      <a:pt x="18427" y="11101"/>
                                      <a:pt x="18436" y="11101"/>
                                      <a:pt x="18445" y="11101"/>
                                    </a:cubicBezTo>
                                    <a:cubicBezTo>
                                      <a:pt x="18454" y="11054"/>
                                      <a:pt x="18464" y="11008"/>
                                      <a:pt x="18464" y="10962"/>
                                    </a:cubicBezTo>
                                    <a:cubicBezTo>
                                      <a:pt x="18464" y="10869"/>
                                      <a:pt x="18473" y="10916"/>
                                      <a:pt x="18510" y="11008"/>
                                    </a:cubicBezTo>
                                    <a:cubicBezTo>
                                      <a:pt x="18548" y="11147"/>
                                      <a:pt x="18548" y="11193"/>
                                      <a:pt x="18529" y="11286"/>
                                    </a:cubicBezTo>
                                    <a:cubicBezTo>
                                      <a:pt x="18492" y="11424"/>
                                      <a:pt x="18492" y="11517"/>
                                      <a:pt x="18529" y="11424"/>
                                    </a:cubicBezTo>
                                    <a:cubicBezTo>
                                      <a:pt x="18548" y="11378"/>
                                      <a:pt x="18557" y="11286"/>
                                      <a:pt x="18557" y="11239"/>
                                    </a:cubicBezTo>
                                    <a:cubicBezTo>
                                      <a:pt x="18557" y="11101"/>
                                      <a:pt x="18585" y="10962"/>
                                      <a:pt x="18603" y="11054"/>
                                    </a:cubicBezTo>
                                    <a:cubicBezTo>
                                      <a:pt x="18613" y="11101"/>
                                      <a:pt x="18603" y="11147"/>
                                      <a:pt x="18585" y="11193"/>
                                    </a:cubicBezTo>
                                    <a:cubicBezTo>
                                      <a:pt x="18575" y="11239"/>
                                      <a:pt x="18566" y="11286"/>
                                      <a:pt x="18566" y="11286"/>
                                    </a:cubicBezTo>
                                    <a:cubicBezTo>
                                      <a:pt x="18575" y="11286"/>
                                      <a:pt x="18501" y="11887"/>
                                      <a:pt x="18482" y="11933"/>
                                    </a:cubicBezTo>
                                    <a:cubicBezTo>
                                      <a:pt x="18473" y="11933"/>
                                      <a:pt x="18464" y="11933"/>
                                      <a:pt x="18464" y="11887"/>
                                    </a:cubicBezTo>
                                    <a:cubicBezTo>
                                      <a:pt x="18464" y="11841"/>
                                      <a:pt x="18454" y="11794"/>
                                      <a:pt x="18445" y="11794"/>
                                    </a:cubicBezTo>
                                    <a:cubicBezTo>
                                      <a:pt x="18436" y="11794"/>
                                      <a:pt x="18417" y="11702"/>
                                      <a:pt x="18408" y="11563"/>
                                    </a:cubicBezTo>
                                    <a:cubicBezTo>
                                      <a:pt x="18399" y="11424"/>
                                      <a:pt x="18389" y="11378"/>
                                      <a:pt x="18380" y="11424"/>
                                    </a:cubicBezTo>
                                    <a:cubicBezTo>
                                      <a:pt x="18380" y="11471"/>
                                      <a:pt x="18389" y="11609"/>
                                      <a:pt x="18399" y="11702"/>
                                    </a:cubicBezTo>
                                    <a:cubicBezTo>
                                      <a:pt x="18417" y="11794"/>
                                      <a:pt x="18417" y="11933"/>
                                      <a:pt x="18417" y="11933"/>
                                    </a:cubicBezTo>
                                    <a:cubicBezTo>
                                      <a:pt x="18408" y="11979"/>
                                      <a:pt x="18417" y="11979"/>
                                      <a:pt x="18427" y="12026"/>
                                    </a:cubicBezTo>
                                    <a:cubicBezTo>
                                      <a:pt x="18445" y="12026"/>
                                      <a:pt x="18445" y="12072"/>
                                      <a:pt x="18427" y="12164"/>
                                    </a:cubicBezTo>
                                    <a:cubicBezTo>
                                      <a:pt x="18399" y="12349"/>
                                      <a:pt x="18380" y="12349"/>
                                      <a:pt x="18315" y="12118"/>
                                    </a:cubicBezTo>
                                    <a:cubicBezTo>
                                      <a:pt x="18278" y="11979"/>
                                      <a:pt x="18250" y="11887"/>
                                      <a:pt x="18240" y="11887"/>
                                    </a:cubicBezTo>
                                    <a:cubicBezTo>
                                      <a:pt x="18231" y="11887"/>
                                      <a:pt x="18250" y="11794"/>
                                      <a:pt x="18278" y="11609"/>
                                    </a:cubicBezTo>
                                    <a:cubicBezTo>
                                      <a:pt x="18306" y="11424"/>
                                      <a:pt x="18343" y="11286"/>
                                      <a:pt x="18361" y="11147"/>
                                    </a:cubicBezTo>
                                    <a:cubicBezTo>
                                      <a:pt x="18389" y="11054"/>
                                      <a:pt x="18417" y="10962"/>
                                      <a:pt x="18427" y="10962"/>
                                    </a:cubicBezTo>
                                    <a:close/>
                                    <a:moveTo>
                                      <a:pt x="18361" y="12534"/>
                                    </a:moveTo>
                                    <a:cubicBezTo>
                                      <a:pt x="18352" y="12581"/>
                                      <a:pt x="18287" y="12349"/>
                                      <a:pt x="18287" y="12257"/>
                                    </a:cubicBezTo>
                                    <a:cubicBezTo>
                                      <a:pt x="18287" y="12211"/>
                                      <a:pt x="18306" y="12257"/>
                                      <a:pt x="18324" y="12349"/>
                                    </a:cubicBezTo>
                                    <a:cubicBezTo>
                                      <a:pt x="18352" y="12442"/>
                                      <a:pt x="18361" y="12534"/>
                                      <a:pt x="18361" y="12534"/>
                                    </a:cubicBezTo>
                                    <a:close/>
                                    <a:moveTo>
                                      <a:pt x="18203" y="11239"/>
                                    </a:moveTo>
                                    <a:cubicBezTo>
                                      <a:pt x="18231" y="11054"/>
                                      <a:pt x="18259" y="10962"/>
                                      <a:pt x="18287" y="10962"/>
                                    </a:cubicBezTo>
                                    <a:cubicBezTo>
                                      <a:pt x="18324" y="10962"/>
                                      <a:pt x="18324" y="10962"/>
                                      <a:pt x="18259" y="11239"/>
                                    </a:cubicBezTo>
                                    <a:lnTo>
                                      <a:pt x="18259" y="11239"/>
                                    </a:lnTo>
                                    <a:cubicBezTo>
                                      <a:pt x="18222" y="11378"/>
                                      <a:pt x="18194" y="11563"/>
                                      <a:pt x="18185" y="11563"/>
                                    </a:cubicBezTo>
                                    <a:cubicBezTo>
                                      <a:pt x="18147" y="11702"/>
                                      <a:pt x="18157" y="11517"/>
                                      <a:pt x="18203" y="11239"/>
                                    </a:cubicBezTo>
                                    <a:close/>
                                    <a:moveTo>
                                      <a:pt x="18194" y="7955"/>
                                    </a:moveTo>
                                    <a:cubicBezTo>
                                      <a:pt x="18231" y="7817"/>
                                      <a:pt x="18240" y="7817"/>
                                      <a:pt x="18250" y="7955"/>
                                    </a:cubicBezTo>
                                    <a:cubicBezTo>
                                      <a:pt x="18268" y="8233"/>
                                      <a:pt x="18259" y="8418"/>
                                      <a:pt x="18231" y="8418"/>
                                    </a:cubicBezTo>
                                    <a:cubicBezTo>
                                      <a:pt x="18166" y="8464"/>
                                      <a:pt x="18138" y="8187"/>
                                      <a:pt x="18194" y="7955"/>
                                    </a:cubicBezTo>
                                    <a:close/>
                                    <a:moveTo>
                                      <a:pt x="18222" y="12026"/>
                                    </a:moveTo>
                                    <a:cubicBezTo>
                                      <a:pt x="18231" y="11933"/>
                                      <a:pt x="18278" y="12118"/>
                                      <a:pt x="18278" y="12211"/>
                                    </a:cubicBezTo>
                                    <a:cubicBezTo>
                                      <a:pt x="18278" y="12257"/>
                                      <a:pt x="18268" y="12257"/>
                                      <a:pt x="18259" y="12257"/>
                                    </a:cubicBezTo>
                                    <a:cubicBezTo>
                                      <a:pt x="18250" y="12257"/>
                                      <a:pt x="18240" y="12211"/>
                                      <a:pt x="18240" y="12164"/>
                                    </a:cubicBezTo>
                                    <a:cubicBezTo>
                                      <a:pt x="18240" y="12118"/>
                                      <a:pt x="18240" y="12118"/>
                                      <a:pt x="18231" y="12118"/>
                                    </a:cubicBezTo>
                                    <a:cubicBezTo>
                                      <a:pt x="18212" y="12072"/>
                                      <a:pt x="18212" y="12026"/>
                                      <a:pt x="18222" y="12026"/>
                                    </a:cubicBezTo>
                                    <a:close/>
                                    <a:moveTo>
                                      <a:pt x="18352" y="11101"/>
                                    </a:moveTo>
                                    <a:lnTo>
                                      <a:pt x="18352" y="11101"/>
                                    </a:lnTo>
                                    <a:cubicBezTo>
                                      <a:pt x="18333" y="11193"/>
                                      <a:pt x="18296" y="11378"/>
                                      <a:pt x="18268" y="11471"/>
                                    </a:cubicBezTo>
                                    <a:lnTo>
                                      <a:pt x="18222" y="11656"/>
                                    </a:lnTo>
                                    <a:lnTo>
                                      <a:pt x="18278" y="11378"/>
                                    </a:lnTo>
                                    <a:cubicBezTo>
                                      <a:pt x="18361" y="10916"/>
                                      <a:pt x="18361" y="10916"/>
                                      <a:pt x="18380" y="10916"/>
                                    </a:cubicBezTo>
                                    <a:cubicBezTo>
                                      <a:pt x="18380" y="10916"/>
                                      <a:pt x="18371" y="11008"/>
                                      <a:pt x="18352" y="11101"/>
                                    </a:cubicBezTo>
                                    <a:close/>
                                    <a:moveTo>
                                      <a:pt x="18333" y="8140"/>
                                    </a:moveTo>
                                    <a:cubicBezTo>
                                      <a:pt x="18324" y="8140"/>
                                      <a:pt x="18315" y="8094"/>
                                      <a:pt x="18315" y="8048"/>
                                    </a:cubicBezTo>
                                    <a:cubicBezTo>
                                      <a:pt x="18315" y="8002"/>
                                      <a:pt x="18306" y="7909"/>
                                      <a:pt x="18296" y="7817"/>
                                    </a:cubicBezTo>
                                    <a:cubicBezTo>
                                      <a:pt x="18287" y="7678"/>
                                      <a:pt x="18306" y="7678"/>
                                      <a:pt x="18333" y="7770"/>
                                    </a:cubicBezTo>
                                    <a:lnTo>
                                      <a:pt x="18333" y="7770"/>
                                    </a:lnTo>
                                    <a:cubicBezTo>
                                      <a:pt x="18352" y="7909"/>
                                      <a:pt x="18352" y="8140"/>
                                      <a:pt x="18333" y="8140"/>
                                    </a:cubicBezTo>
                                    <a:close/>
                                    <a:moveTo>
                                      <a:pt x="18306" y="7354"/>
                                    </a:moveTo>
                                    <a:cubicBezTo>
                                      <a:pt x="18315" y="7354"/>
                                      <a:pt x="18324" y="7400"/>
                                      <a:pt x="18333" y="7447"/>
                                    </a:cubicBezTo>
                                    <a:cubicBezTo>
                                      <a:pt x="18352" y="7632"/>
                                      <a:pt x="18343" y="7678"/>
                                      <a:pt x="18315" y="7585"/>
                                    </a:cubicBezTo>
                                    <a:cubicBezTo>
                                      <a:pt x="18287" y="7539"/>
                                      <a:pt x="18278" y="7354"/>
                                      <a:pt x="18306" y="7354"/>
                                    </a:cubicBezTo>
                                    <a:close/>
                                    <a:moveTo>
                                      <a:pt x="18287" y="8927"/>
                                    </a:moveTo>
                                    <a:cubicBezTo>
                                      <a:pt x="18287" y="8973"/>
                                      <a:pt x="18278" y="8973"/>
                                      <a:pt x="18278" y="9019"/>
                                    </a:cubicBezTo>
                                    <a:cubicBezTo>
                                      <a:pt x="18259" y="9066"/>
                                      <a:pt x="18203" y="8881"/>
                                      <a:pt x="18222" y="8788"/>
                                    </a:cubicBezTo>
                                    <a:cubicBezTo>
                                      <a:pt x="18231" y="8742"/>
                                      <a:pt x="18287" y="8834"/>
                                      <a:pt x="18287" y="8927"/>
                                    </a:cubicBezTo>
                                    <a:close/>
                                    <a:moveTo>
                                      <a:pt x="18240" y="6522"/>
                                    </a:moveTo>
                                    <a:cubicBezTo>
                                      <a:pt x="18240" y="6568"/>
                                      <a:pt x="18250" y="6753"/>
                                      <a:pt x="18268" y="6892"/>
                                    </a:cubicBezTo>
                                    <a:cubicBezTo>
                                      <a:pt x="18296" y="7169"/>
                                      <a:pt x="18287" y="7447"/>
                                      <a:pt x="18259" y="7262"/>
                                    </a:cubicBezTo>
                                    <a:cubicBezTo>
                                      <a:pt x="18250" y="7169"/>
                                      <a:pt x="18194" y="6522"/>
                                      <a:pt x="18194" y="6475"/>
                                    </a:cubicBezTo>
                                    <a:cubicBezTo>
                                      <a:pt x="18194" y="6475"/>
                                      <a:pt x="18203" y="6429"/>
                                      <a:pt x="18222" y="6429"/>
                                    </a:cubicBezTo>
                                    <a:cubicBezTo>
                                      <a:pt x="18231" y="6383"/>
                                      <a:pt x="18240" y="6429"/>
                                      <a:pt x="18240" y="6522"/>
                                    </a:cubicBezTo>
                                    <a:close/>
                                    <a:moveTo>
                                      <a:pt x="18185" y="6198"/>
                                    </a:moveTo>
                                    <a:cubicBezTo>
                                      <a:pt x="18194" y="6152"/>
                                      <a:pt x="18194" y="6105"/>
                                      <a:pt x="18203" y="6105"/>
                                    </a:cubicBezTo>
                                    <a:cubicBezTo>
                                      <a:pt x="18212" y="6105"/>
                                      <a:pt x="18212" y="6152"/>
                                      <a:pt x="18212" y="6198"/>
                                    </a:cubicBezTo>
                                    <a:cubicBezTo>
                                      <a:pt x="18212" y="6244"/>
                                      <a:pt x="18203" y="6290"/>
                                      <a:pt x="18194" y="6290"/>
                                    </a:cubicBezTo>
                                    <a:cubicBezTo>
                                      <a:pt x="18185" y="6290"/>
                                      <a:pt x="18185" y="6244"/>
                                      <a:pt x="18185" y="6198"/>
                                    </a:cubicBezTo>
                                    <a:close/>
                                    <a:moveTo>
                                      <a:pt x="18157" y="5458"/>
                                    </a:moveTo>
                                    <a:cubicBezTo>
                                      <a:pt x="18166" y="5504"/>
                                      <a:pt x="18185" y="5643"/>
                                      <a:pt x="18185" y="5735"/>
                                    </a:cubicBezTo>
                                    <a:lnTo>
                                      <a:pt x="18185" y="5735"/>
                                    </a:lnTo>
                                    <a:cubicBezTo>
                                      <a:pt x="18185" y="6013"/>
                                      <a:pt x="18157" y="5874"/>
                                      <a:pt x="18147" y="5550"/>
                                    </a:cubicBezTo>
                                    <a:cubicBezTo>
                                      <a:pt x="18129" y="5365"/>
                                      <a:pt x="18129" y="5365"/>
                                      <a:pt x="18157" y="5458"/>
                                    </a:cubicBezTo>
                                    <a:close/>
                                    <a:moveTo>
                                      <a:pt x="18092" y="4672"/>
                                    </a:moveTo>
                                    <a:cubicBezTo>
                                      <a:pt x="18101" y="4718"/>
                                      <a:pt x="18119" y="4857"/>
                                      <a:pt x="18119" y="4903"/>
                                    </a:cubicBezTo>
                                    <a:lnTo>
                                      <a:pt x="18119" y="4903"/>
                                    </a:lnTo>
                                    <a:cubicBezTo>
                                      <a:pt x="18119" y="4949"/>
                                      <a:pt x="18110" y="4995"/>
                                      <a:pt x="18110" y="4995"/>
                                    </a:cubicBezTo>
                                    <a:cubicBezTo>
                                      <a:pt x="18092" y="4995"/>
                                      <a:pt x="18073" y="4857"/>
                                      <a:pt x="18073" y="4672"/>
                                    </a:cubicBezTo>
                                    <a:cubicBezTo>
                                      <a:pt x="18064" y="4579"/>
                                      <a:pt x="18064" y="4579"/>
                                      <a:pt x="18092" y="4672"/>
                                    </a:cubicBezTo>
                                    <a:close/>
                                    <a:moveTo>
                                      <a:pt x="18082" y="5597"/>
                                    </a:moveTo>
                                    <a:cubicBezTo>
                                      <a:pt x="18092" y="5782"/>
                                      <a:pt x="18092" y="5967"/>
                                      <a:pt x="18092" y="6013"/>
                                    </a:cubicBezTo>
                                    <a:cubicBezTo>
                                      <a:pt x="18092" y="6059"/>
                                      <a:pt x="18101" y="6059"/>
                                      <a:pt x="18110" y="6059"/>
                                    </a:cubicBezTo>
                                    <a:cubicBezTo>
                                      <a:pt x="18129" y="6013"/>
                                      <a:pt x="18129" y="6105"/>
                                      <a:pt x="18129" y="6337"/>
                                    </a:cubicBezTo>
                                    <a:cubicBezTo>
                                      <a:pt x="18129" y="6522"/>
                                      <a:pt x="18119" y="6707"/>
                                      <a:pt x="18110" y="6753"/>
                                    </a:cubicBezTo>
                                    <a:cubicBezTo>
                                      <a:pt x="18101" y="6799"/>
                                      <a:pt x="18092" y="6892"/>
                                      <a:pt x="18082" y="6984"/>
                                    </a:cubicBezTo>
                                    <a:cubicBezTo>
                                      <a:pt x="18064" y="7215"/>
                                      <a:pt x="18036" y="7030"/>
                                      <a:pt x="17998" y="6568"/>
                                    </a:cubicBezTo>
                                    <a:cubicBezTo>
                                      <a:pt x="17980" y="6290"/>
                                      <a:pt x="17952" y="5967"/>
                                      <a:pt x="17943" y="5874"/>
                                    </a:cubicBezTo>
                                    <a:cubicBezTo>
                                      <a:pt x="17905" y="5597"/>
                                      <a:pt x="17915" y="5458"/>
                                      <a:pt x="17971" y="5365"/>
                                    </a:cubicBezTo>
                                    <a:cubicBezTo>
                                      <a:pt x="18054" y="5227"/>
                                      <a:pt x="18064" y="5227"/>
                                      <a:pt x="18082" y="5597"/>
                                    </a:cubicBezTo>
                                    <a:close/>
                                    <a:moveTo>
                                      <a:pt x="17701" y="9528"/>
                                    </a:moveTo>
                                    <a:cubicBezTo>
                                      <a:pt x="17701" y="9574"/>
                                      <a:pt x="17691" y="9621"/>
                                      <a:pt x="17682" y="9574"/>
                                    </a:cubicBezTo>
                                    <a:cubicBezTo>
                                      <a:pt x="17673" y="9574"/>
                                      <a:pt x="17663" y="9528"/>
                                      <a:pt x="17663" y="9482"/>
                                    </a:cubicBezTo>
                                    <a:cubicBezTo>
                                      <a:pt x="17663" y="9436"/>
                                      <a:pt x="17673" y="9436"/>
                                      <a:pt x="17682" y="9436"/>
                                    </a:cubicBezTo>
                                    <a:cubicBezTo>
                                      <a:pt x="17691" y="9389"/>
                                      <a:pt x="17701" y="9436"/>
                                      <a:pt x="17701" y="9528"/>
                                    </a:cubicBezTo>
                                    <a:close/>
                                    <a:moveTo>
                                      <a:pt x="17682" y="9158"/>
                                    </a:moveTo>
                                    <a:cubicBezTo>
                                      <a:pt x="17682" y="9112"/>
                                      <a:pt x="17682" y="9112"/>
                                      <a:pt x="17691" y="9112"/>
                                    </a:cubicBezTo>
                                    <a:cubicBezTo>
                                      <a:pt x="17691" y="9112"/>
                                      <a:pt x="17701" y="9158"/>
                                      <a:pt x="17710" y="9158"/>
                                    </a:cubicBezTo>
                                    <a:cubicBezTo>
                                      <a:pt x="17719" y="9158"/>
                                      <a:pt x="17710" y="9204"/>
                                      <a:pt x="17701" y="9204"/>
                                    </a:cubicBezTo>
                                    <a:cubicBezTo>
                                      <a:pt x="17691" y="9251"/>
                                      <a:pt x="17682" y="9204"/>
                                      <a:pt x="17682" y="9158"/>
                                    </a:cubicBezTo>
                                    <a:close/>
                                    <a:moveTo>
                                      <a:pt x="17710" y="10314"/>
                                    </a:moveTo>
                                    <a:cubicBezTo>
                                      <a:pt x="17747" y="10314"/>
                                      <a:pt x="17756" y="10361"/>
                                      <a:pt x="17756" y="10499"/>
                                    </a:cubicBezTo>
                                    <a:lnTo>
                                      <a:pt x="17756" y="10499"/>
                                    </a:lnTo>
                                    <a:cubicBezTo>
                                      <a:pt x="17756" y="10592"/>
                                      <a:pt x="17775" y="10731"/>
                                      <a:pt x="17784" y="10777"/>
                                    </a:cubicBezTo>
                                    <a:cubicBezTo>
                                      <a:pt x="17803" y="10869"/>
                                      <a:pt x="17803" y="10869"/>
                                      <a:pt x="17775" y="10869"/>
                                    </a:cubicBezTo>
                                    <a:cubicBezTo>
                                      <a:pt x="17756" y="10869"/>
                                      <a:pt x="17738" y="10869"/>
                                      <a:pt x="17738" y="10869"/>
                                    </a:cubicBezTo>
                                    <a:cubicBezTo>
                                      <a:pt x="17738" y="10869"/>
                                      <a:pt x="17738" y="10731"/>
                                      <a:pt x="17729" y="10592"/>
                                    </a:cubicBezTo>
                                    <a:cubicBezTo>
                                      <a:pt x="17719" y="10314"/>
                                      <a:pt x="17710" y="10222"/>
                                      <a:pt x="17710" y="10499"/>
                                    </a:cubicBezTo>
                                    <a:cubicBezTo>
                                      <a:pt x="17710" y="10684"/>
                                      <a:pt x="17710" y="10684"/>
                                      <a:pt x="17682" y="10546"/>
                                    </a:cubicBezTo>
                                    <a:cubicBezTo>
                                      <a:pt x="17654" y="10407"/>
                                      <a:pt x="17663" y="10314"/>
                                      <a:pt x="17710" y="10314"/>
                                    </a:cubicBezTo>
                                    <a:close/>
                                    <a:moveTo>
                                      <a:pt x="17803" y="4487"/>
                                    </a:moveTo>
                                    <a:cubicBezTo>
                                      <a:pt x="17822" y="4533"/>
                                      <a:pt x="17840" y="4625"/>
                                      <a:pt x="17850" y="4764"/>
                                    </a:cubicBezTo>
                                    <a:cubicBezTo>
                                      <a:pt x="17859" y="4995"/>
                                      <a:pt x="17850" y="5088"/>
                                      <a:pt x="17831" y="4949"/>
                                    </a:cubicBezTo>
                                    <a:cubicBezTo>
                                      <a:pt x="17822" y="4903"/>
                                      <a:pt x="17803" y="4810"/>
                                      <a:pt x="17794" y="4764"/>
                                    </a:cubicBezTo>
                                    <a:cubicBezTo>
                                      <a:pt x="17766" y="4672"/>
                                      <a:pt x="17766" y="4394"/>
                                      <a:pt x="17784" y="4302"/>
                                    </a:cubicBezTo>
                                    <a:cubicBezTo>
                                      <a:pt x="17803" y="4209"/>
                                      <a:pt x="17831" y="4255"/>
                                      <a:pt x="17831" y="4348"/>
                                    </a:cubicBezTo>
                                    <a:cubicBezTo>
                                      <a:pt x="17831" y="4394"/>
                                      <a:pt x="17822" y="4394"/>
                                      <a:pt x="17803" y="4394"/>
                                    </a:cubicBezTo>
                                    <a:cubicBezTo>
                                      <a:pt x="17775" y="4440"/>
                                      <a:pt x="17775" y="4440"/>
                                      <a:pt x="17803" y="4487"/>
                                    </a:cubicBezTo>
                                    <a:close/>
                                    <a:moveTo>
                                      <a:pt x="17775" y="9806"/>
                                    </a:moveTo>
                                    <a:cubicBezTo>
                                      <a:pt x="17766" y="9806"/>
                                      <a:pt x="17756" y="9713"/>
                                      <a:pt x="17756" y="9621"/>
                                    </a:cubicBezTo>
                                    <a:cubicBezTo>
                                      <a:pt x="17756" y="9436"/>
                                      <a:pt x="17784" y="9482"/>
                                      <a:pt x="17794" y="9713"/>
                                    </a:cubicBezTo>
                                    <a:cubicBezTo>
                                      <a:pt x="17803" y="9806"/>
                                      <a:pt x="17812" y="9898"/>
                                      <a:pt x="17822" y="9944"/>
                                    </a:cubicBezTo>
                                    <a:cubicBezTo>
                                      <a:pt x="17850" y="9991"/>
                                      <a:pt x="17840" y="10083"/>
                                      <a:pt x="17803" y="10037"/>
                                    </a:cubicBezTo>
                                    <a:cubicBezTo>
                                      <a:pt x="17784" y="10037"/>
                                      <a:pt x="17775" y="9991"/>
                                      <a:pt x="17775" y="9944"/>
                                    </a:cubicBezTo>
                                    <a:cubicBezTo>
                                      <a:pt x="17794" y="9852"/>
                                      <a:pt x="17784" y="9806"/>
                                      <a:pt x="17775" y="9806"/>
                                    </a:cubicBezTo>
                                    <a:close/>
                                    <a:moveTo>
                                      <a:pt x="17822" y="5504"/>
                                    </a:moveTo>
                                    <a:cubicBezTo>
                                      <a:pt x="17831" y="5504"/>
                                      <a:pt x="17850" y="5550"/>
                                      <a:pt x="17850" y="5597"/>
                                    </a:cubicBezTo>
                                    <a:cubicBezTo>
                                      <a:pt x="17850" y="5643"/>
                                      <a:pt x="17840" y="5689"/>
                                      <a:pt x="17831" y="5689"/>
                                    </a:cubicBezTo>
                                    <a:cubicBezTo>
                                      <a:pt x="17822" y="5689"/>
                                      <a:pt x="17812" y="5643"/>
                                      <a:pt x="17803" y="5597"/>
                                    </a:cubicBezTo>
                                    <a:cubicBezTo>
                                      <a:pt x="17803" y="5550"/>
                                      <a:pt x="17803" y="5504"/>
                                      <a:pt x="17822" y="5504"/>
                                    </a:cubicBezTo>
                                    <a:close/>
                                    <a:moveTo>
                                      <a:pt x="17840" y="10684"/>
                                    </a:moveTo>
                                    <a:cubicBezTo>
                                      <a:pt x="17850" y="10731"/>
                                      <a:pt x="17859" y="10823"/>
                                      <a:pt x="17859" y="10869"/>
                                    </a:cubicBezTo>
                                    <a:cubicBezTo>
                                      <a:pt x="17850" y="11008"/>
                                      <a:pt x="17850" y="11008"/>
                                      <a:pt x="17822" y="10823"/>
                                    </a:cubicBezTo>
                                    <a:cubicBezTo>
                                      <a:pt x="17794" y="10638"/>
                                      <a:pt x="17803" y="10592"/>
                                      <a:pt x="17840" y="10684"/>
                                    </a:cubicBezTo>
                                    <a:close/>
                                    <a:moveTo>
                                      <a:pt x="17766" y="4070"/>
                                    </a:moveTo>
                                    <a:cubicBezTo>
                                      <a:pt x="17756" y="4163"/>
                                      <a:pt x="17729" y="4209"/>
                                      <a:pt x="17729" y="4117"/>
                                    </a:cubicBezTo>
                                    <a:cubicBezTo>
                                      <a:pt x="17729" y="4070"/>
                                      <a:pt x="17747" y="3978"/>
                                      <a:pt x="17766" y="3978"/>
                                    </a:cubicBezTo>
                                    <a:cubicBezTo>
                                      <a:pt x="17775" y="3978"/>
                                      <a:pt x="17775" y="4024"/>
                                      <a:pt x="17766" y="4070"/>
                                    </a:cubicBezTo>
                                    <a:close/>
                                    <a:moveTo>
                                      <a:pt x="17812" y="11101"/>
                                    </a:moveTo>
                                    <a:cubicBezTo>
                                      <a:pt x="17822" y="11101"/>
                                      <a:pt x="17840" y="11147"/>
                                      <a:pt x="17840" y="11239"/>
                                    </a:cubicBezTo>
                                    <a:cubicBezTo>
                                      <a:pt x="17859" y="11471"/>
                                      <a:pt x="17850" y="11517"/>
                                      <a:pt x="17822" y="11332"/>
                                    </a:cubicBezTo>
                                    <a:cubicBezTo>
                                      <a:pt x="17784" y="11147"/>
                                      <a:pt x="17784" y="11101"/>
                                      <a:pt x="17812" y="11101"/>
                                    </a:cubicBezTo>
                                    <a:close/>
                                    <a:moveTo>
                                      <a:pt x="17868" y="11979"/>
                                    </a:moveTo>
                                    <a:cubicBezTo>
                                      <a:pt x="17877" y="11979"/>
                                      <a:pt x="17896" y="12026"/>
                                      <a:pt x="17896" y="12026"/>
                                    </a:cubicBezTo>
                                    <a:cubicBezTo>
                                      <a:pt x="17896" y="12072"/>
                                      <a:pt x="17887" y="12072"/>
                                      <a:pt x="17868" y="12072"/>
                                    </a:cubicBezTo>
                                    <a:cubicBezTo>
                                      <a:pt x="17859" y="12072"/>
                                      <a:pt x="17840" y="12026"/>
                                      <a:pt x="17840" y="12026"/>
                                    </a:cubicBezTo>
                                    <a:cubicBezTo>
                                      <a:pt x="17840" y="12026"/>
                                      <a:pt x="17850" y="11979"/>
                                      <a:pt x="17868" y="11979"/>
                                    </a:cubicBezTo>
                                    <a:close/>
                                    <a:moveTo>
                                      <a:pt x="17924" y="6105"/>
                                    </a:moveTo>
                                    <a:cubicBezTo>
                                      <a:pt x="17933" y="6152"/>
                                      <a:pt x="17933" y="6244"/>
                                      <a:pt x="17924" y="6290"/>
                                    </a:cubicBezTo>
                                    <a:cubicBezTo>
                                      <a:pt x="17915" y="6383"/>
                                      <a:pt x="17915" y="6383"/>
                                      <a:pt x="17896" y="6244"/>
                                    </a:cubicBezTo>
                                    <a:cubicBezTo>
                                      <a:pt x="17887" y="6152"/>
                                      <a:pt x="17877" y="5967"/>
                                      <a:pt x="17868" y="5874"/>
                                    </a:cubicBezTo>
                                    <a:cubicBezTo>
                                      <a:pt x="17859" y="5689"/>
                                      <a:pt x="17859" y="5643"/>
                                      <a:pt x="17877" y="5643"/>
                                    </a:cubicBezTo>
                                    <a:cubicBezTo>
                                      <a:pt x="17887" y="5643"/>
                                      <a:pt x="17905" y="5689"/>
                                      <a:pt x="17915" y="5782"/>
                                    </a:cubicBezTo>
                                    <a:lnTo>
                                      <a:pt x="17915" y="5782"/>
                                    </a:lnTo>
                                    <a:cubicBezTo>
                                      <a:pt x="17924" y="5828"/>
                                      <a:pt x="17924" y="5920"/>
                                      <a:pt x="17915" y="5967"/>
                                    </a:cubicBezTo>
                                    <a:cubicBezTo>
                                      <a:pt x="17905" y="6013"/>
                                      <a:pt x="17915" y="6059"/>
                                      <a:pt x="17924" y="6105"/>
                                    </a:cubicBezTo>
                                    <a:close/>
                                    <a:moveTo>
                                      <a:pt x="17943" y="6475"/>
                                    </a:moveTo>
                                    <a:cubicBezTo>
                                      <a:pt x="17952" y="6475"/>
                                      <a:pt x="17961" y="6568"/>
                                      <a:pt x="17961" y="6614"/>
                                    </a:cubicBezTo>
                                    <a:cubicBezTo>
                                      <a:pt x="17961" y="6707"/>
                                      <a:pt x="17952" y="6753"/>
                                      <a:pt x="17943" y="6753"/>
                                    </a:cubicBezTo>
                                    <a:cubicBezTo>
                                      <a:pt x="17933" y="6753"/>
                                      <a:pt x="17924" y="6660"/>
                                      <a:pt x="17924" y="6614"/>
                                    </a:cubicBezTo>
                                    <a:cubicBezTo>
                                      <a:pt x="17924" y="6522"/>
                                      <a:pt x="17933" y="6475"/>
                                      <a:pt x="17943" y="6475"/>
                                    </a:cubicBezTo>
                                    <a:close/>
                                    <a:moveTo>
                                      <a:pt x="17905" y="4625"/>
                                    </a:moveTo>
                                    <a:cubicBezTo>
                                      <a:pt x="17905" y="4764"/>
                                      <a:pt x="17905" y="4764"/>
                                      <a:pt x="17877" y="4718"/>
                                    </a:cubicBezTo>
                                    <a:cubicBezTo>
                                      <a:pt x="17868" y="4672"/>
                                      <a:pt x="17850" y="4625"/>
                                      <a:pt x="17850" y="4579"/>
                                    </a:cubicBezTo>
                                    <a:cubicBezTo>
                                      <a:pt x="17850" y="4533"/>
                                      <a:pt x="17859" y="4487"/>
                                      <a:pt x="17877" y="4487"/>
                                    </a:cubicBezTo>
                                    <a:cubicBezTo>
                                      <a:pt x="17896" y="4487"/>
                                      <a:pt x="17905" y="4533"/>
                                      <a:pt x="17905" y="4625"/>
                                    </a:cubicBezTo>
                                    <a:lnTo>
                                      <a:pt x="17905" y="4625"/>
                                    </a:lnTo>
                                    <a:close/>
                                    <a:moveTo>
                                      <a:pt x="17877" y="12349"/>
                                    </a:moveTo>
                                    <a:cubicBezTo>
                                      <a:pt x="17877" y="12349"/>
                                      <a:pt x="17887" y="12396"/>
                                      <a:pt x="17896" y="12396"/>
                                    </a:cubicBezTo>
                                    <a:cubicBezTo>
                                      <a:pt x="17905" y="12396"/>
                                      <a:pt x="17896" y="12442"/>
                                      <a:pt x="17887" y="12442"/>
                                    </a:cubicBezTo>
                                    <a:cubicBezTo>
                                      <a:pt x="17877" y="12442"/>
                                      <a:pt x="17868" y="12396"/>
                                      <a:pt x="17868" y="12396"/>
                                    </a:cubicBezTo>
                                    <a:cubicBezTo>
                                      <a:pt x="17877" y="12396"/>
                                      <a:pt x="17877" y="12349"/>
                                      <a:pt x="17877" y="12349"/>
                                    </a:cubicBezTo>
                                    <a:close/>
                                    <a:moveTo>
                                      <a:pt x="17877" y="11239"/>
                                    </a:moveTo>
                                    <a:cubicBezTo>
                                      <a:pt x="17859" y="11008"/>
                                      <a:pt x="17877" y="11008"/>
                                      <a:pt x="17905" y="11193"/>
                                    </a:cubicBezTo>
                                    <a:cubicBezTo>
                                      <a:pt x="17924" y="11378"/>
                                      <a:pt x="17924" y="11378"/>
                                      <a:pt x="17905" y="11378"/>
                                    </a:cubicBezTo>
                                    <a:cubicBezTo>
                                      <a:pt x="17896" y="11378"/>
                                      <a:pt x="17887" y="11332"/>
                                      <a:pt x="17877" y="11239"/>
                                    </a:cubicBezTo>
                                    <a:close/>
                                    <a:moveTo>
                                      <a:pt x="17924" y="10916"/>
                                    </a:moveTo>
                                    <a:cubicBezTo>
                                      <a:pt x="17933" y="10916"/>
                                      <a:pt x="17943" y="10962"/>
                                      <a:pt x="17943" y="11008"/>
                                    </a:cubicBezTo>
                                    <a:cubicBezTo>
                                      <a:pt x="17952" y="11147"/>
                                      <a:pt x="17952" y="11239"/>
                                      <a:pt x="17943" y="11193"/>
                                    </a:cubicBezTo>
                                    <a:cubicBezTo>
                                      <a:pt x="17924" y="11147"/>
                                      <a:pt x="17905" y="10916"/>
                                      <a:pt x="17924" y="10916"/>
                                    </a:cubicBezTo>
                                    <a:close/>
                                    <a:moveTo>
                                      <a:pt x="17943" y="8742"/>
                                    </a:moveTo>
                                    <a:cubicBezTo>
                                      <a:pt x="17943" y="8696"/>
                                      <a:pt x="17952" y="8696"/>
                                      <a:pt x="17961" y="8696"/>
                                    </a:cubicBezTo>
                                    <a:cubicBezTo>
                                      <a:pt x="17971" y="8696"/>
                                      <a:pt x="17980" y="8742"/>
                                      <a:pt x="17980" y="8742"/>
                                    </a:cubicBezTo>
                                    <a:cubicBezTo>
                                      <a:pt x="17980" y="8788"/>
                                      <a:pt x="17971" y="8788"/>
                                      <a:pt x="17961" y="8788"/>
                                    </a:cubicBezTo>
                                    <a:cubicBezTo>
                                      <a:pt x="17943" y="8788"/>
                                      <a:pt x="17943" y="8788"/>
                                      <a:pt x="17943" y="8742"/>
                                    </a:cubicBezTo>
                                    <a:close/>
                                    <a:moveTo>
                                      <a:pt x="17952" y="6892"/>
                                    </a:moveTo>
                                    <a:cubicBezTo>
                                      <a:pt x="17952" y="6845"/>
                                      <a:pt x="17961" y="6799"/>
                                      <a:pt x="17971" y="6845"/>
                                    </a:cubicBezTo>
                                    <a:cubicBezTo>
                                      <a:pt x="17980" y="6845"/>
                                      <a:pt x="17989" y="6938"/>
                                      <a:pt x="17989" y="6984"/>
                                    </a:cubicBezTo>
                                    <a:cubicBezTo>
                                      <a:pt x="17989" y="7030"/>
                                      <a:pt x="17980" y="7077"/>
                                      <a:pt x="17971" y="7030"/>
                                    </a:cubicBezTo>
                                    <a:cubicBezTo>
                                      <a:pt x="17961" y="7030"/>
                                      <a:pt x="17952" y="6938"/>
                                      <a:pt x="17952" y="6892"/>
                                    </a:cubicBezTo>
                                    <a:close/>
                                    <a:moveTo>
                                      <a:pt x="17980" y="10684"/>
                                    </a:moveTo>
                                    <a:cubicBezTo>
                                      <a:pt x="17989" y="10592"/>
                                      <a:pt x="18026" y="10592"/>
                                      <a:pt x="18036" y="10684"/>
                                    </a:cubicBezTo>
                                    <a:cubicBezTo>
                                      <a:pt x="18036" y="10731"/>
                                      <a:pt x="18036" y="10777"/>
                                      <a:pt x="18026" y="10823"/>
                                    </a:cubicBezTo>
                                    <a:cubicBezTo>
                                      <a:pt x="17998" y="10962"/>
                                      <a:pt x="17961" y="10869"/>
                                      <a:pt x="17980" y="10684"/>
                                    </a:cubicBezTo>
                                    <a:close/>
                                    <a:moveTo>
                                      <a:pt x="17998" y="8649"/>
                                    </a:moveTo>
                                    <a:cubicBezTo>
                                      <a:pt x="18008" y="8649"/>
                                      <a:pt x="18017" y="8742"/>
                                      <a:pt x="18026" y="8927"/>
                                    </a:cubicBezTo>
                                    <a:cubicBezTo>
                                      <a:pt x="18045" y="9204"/>
                                      <a:pt x="18036" y="9297"/>
                                      <a:pt x="18017" y="9066"/>
                                    </a:cubicBezTo>
                                    <a:cubicBezTo>
                                      <a:pt x="17989" y="8742"/>
                                      <a:pt x="17989" y="8649"/>
                                      <a:pt x="17998" y="8649"/>
                                    </a:cubicBezTo>
                                    <a:close/>
                                    <a:moveTo>
                                      <a:pt x="18036" y="11101"/>
                                    </a:moveTo>
                                    <a:cubicBezTo>
                                      <a:pt x="18045" y="11008"/>
                                      <a:pt x="18054" y="10962"/>
                                      <a:pt x="18064" y="11008"/>
                                    </a:cubicBezTo>
                                    <a:cubicBezTo>
                                      <a:pt x="18064" y="11008"/>
                                      <a:pt x="18064" y="11101"/>
                                      <a:pt x="18054" y="11147"/>
                                    </a:cubicBezTo>
                                    <a:cubicBezTo>
                                      <a:pt x="18045" y="11239"/>
                                      <a:pt x="18036" y="11286"/>
                                      <a:pt x="18026" y="11239"/>
                                    </a:cubicBezTo>
                                    <a:cubicBezTo>
                                      <a:pt x="18017" y="11239"/>
                                      <a:pt x="18026" y="11193"/>
                                      <a:pt x="18036" y="11101"/>
                                    </a:cubicBezTo>
                                    <a:close/>
                                    <a:moveTo>
                                      <a:pt x="18026" y="4995"/>
                                    </a:moveTo>
                                    <a:cubicBezTo>
                                      <a:pt x="18036" y="4995"/>
                                      <a:pt x="18045" y="5042"/>
                                      <a:pt x="18045" y="5088"/>
                                    </a:cubicBezTo>
                                    <a:cubicBezTo>
                                      <a:pt x="18054" y="5227"/>
                                      <a:pt x="17989" y="5227"/>
                                      <a:pt x="17971" y="5088"/>
                                    </a:cubicBezTo>
                                    <a:cubicBezTo>
                                      <a:pt x="17952" y="4949"/>
                                      <a:pt x="17961" y="4903"/>
                                      <a:pt x="17989" y="4949"/>
                                    </a:cubicBezTo>
                                    <a:cubicBezTo>
                                      <a:pt x="18008" y="4949"/>
                                      <a:pt x="18017" y="4995"/>
                                      <a:pt x="18026" y="4995"/>
                                    </a:cubicBezTo>
                                    <a:lnTo>
                                      <a:pt x="18026" y="4995"/>
                                    </a:lnTo>
                                    <a:close/>
                                    <a:moveTo>
                                      <a:pt x="18017" y="3747"/>
                                    </a:moveTo>
                                    <a:cubicBezTo>
                                      <a:pt x="18026" y="3747"/>
                                      <a:pt x="18026" y="3839"/>
                                      <a:pt x="18017" y="3839"/>
                                    </a:cubicBezTo>
                                    <a:cubicBezTo>
                                      <a:pt x="18008" y="3885"/>
                                      <a:pt x="18008" y="3885"/>
                                      <a:pt x="18008" y="3793"/>
                                    </a:cubicBezTo>
                                    <a:cubicBezTo>
                                      <a:pt x="18008" y="3793"/>
                                      <a:pt x="18008" y="3747"/>
                                      <a:pt x="18017" y="3747"/>
                                    </a:cubicBezTo>
                                    <a:close/>
                                    <a:moveTo>
                                      <a:pt x="18017" y="4533"/>
                                    </a:moveTo>
                                    <a:cubicBezTo>
                                      <a:pt x="18017" y="4579"/>
                                      <a:pt x="18008" y="4672"/>
                                      <a:pt x="17989" y="4718"/>
                                    </a:cubicBezTo>
                                    <a:cubicBezTo>
                                      <a:pt x="17943" y="4903"/>
                                      <a:pt x="17924" y="4810"/>
                                      <a:pt x="17971" y="4625"/>
                                    </a:cubicBezTo>
                                    <a:cubicBezTo>
                                      <a:pt x="17998" y="4533"/>
                                      <a:pt x="18017" y="4487"/>
                                      <a:pt x="18017" y="4533"/>
                                    </a:cubicBezTo>
                                    <a:close/>
                                    <a:moveTo>
                                      <a:pt x="17952" y="3099"/>
                                    </a:moveTo>
                                    <a:cubicBezTo>
                                      <a:pt x="17961" y="3099"/>
                                      <a:pt x="17971" y="3191"/>
                                      <a:pt x="17971" y="3238"/>
                                    </a:cubicBezTo>
                                    <a:cubicBezTo>
                                      <a:pt x="17971" y="3330"/>
                                      <a:pt x="17971" y="3330"/>
                                      <a:pt x="17952" y="3238"/>
                                    </a:cubicBezTo>
                                    <a:cubicBezTo>
                                      <a:pt x="17933" y="3145"/>
                                      <a:pt x="17933" y="3053"/>
                                      <a:pt x="17952" y="3099"/>
                                    </a:cubicBezTo>
                                    <a:close/>
                                    <a:moveTo>
                                      <a:pt x="17952" y="3932"/>
                                    </a:moveTo>
                                    <a:cubicBezTo>
                                      <a:pt x="17980" y="4163"/>
                                      <a:pt x="17980" y="4255"/>
                                      <a:pt x="17924" y="4348"/>
                                    </a:cubicBezTo>
                                    <a:cubicBezTo>
                                      <a:pt x="17877" y="4440"/>
                                      <a:pt x="17868" y="4440"/>
                                      <a:pt x="17850" y="4348"/>
                                    </a:cubicBezTo>
                                    <a:cubicBezTo>
                                      <a:pt x="17822" y="4209"/>
                                      <a:pt x="17822" y="4024"/>
                                      <a:pt x="17859" y="3885"/>
                                    </a:cubicBezTo>
                                    <a:cubicBezTo>
                                      <a:pt x="17896" y="3700"/>
                                      <a:pt x="17933" y="3747"/>
                                      <a:pt x="17952" y="3932"/>
                                    </a:cubicBezTo>
                                    <a:close/>
                                    <a:moveTo>
                                      <a:pt x="17812" y="2590"/>
                                    </a:moveTo>
                                    <a:cubicBezTo>
                                      <a:pt x="17822" y="2590"/>
                                      <a:pt x="17831" y="2636"/>
                                      <a:pt x="17840" y="2729"/>
                                    </a:cubicBezTo>
                                    <a:cubicBezTo>
                                      <a:pt x="17850" y="2821"/>
                                      <a:pt x="17850" y="2868"/>
                                      <a:pt x="17840" y="2868"/>
                                    </a:cubicBezTo>
                                    <a:cubicBezTo>
                                      <a:pt x="17831" y="2868"/>
                                      <a:pt x="17822" y="2821"/>
                                      <a:pt x="17822" y="2775"/>
                                    </a:cubicBezTo>
                                    <a:cubicBezTo>
                                      <a:pt x="17822" y="2636"/>
                                      <a:pt x="17794" y="2868"/>
                                      <a:pt x="17794" y="3053"/>
                                    </a:cubicBezTo>
                                    <a:cubicBezTo>
                                      <a:pt x="17794" y="3238"/>
                                      <a:pt x="17756" y="3238"/>
                                      <a:pt x="17747" y="3053"/>
                                    </a:cubicBezTo>
                                    <a:cubicBezTo>
                                      <a:pt x="17747" y="2914"/>
                                      <a:pt x="17794" y="2590"/>
                                      <a:pt x="17812" y="2590"/>
                                    </a:cubicBezTo>
                                    <a:close/>
                                    <a:moveTo>
                                      <a:pt x="17747" y="2266"/>
                                    </a:moveTo>
                                    <a:cubicBezTo>
                                      <a:pt x="17756" y="2266"/>
                                      <a:pt x="17766" y="2266"/>
                                      <a:pt x="17766" y="2313"/>
                                    </a:cubicBezTo>
                                    <a:cubicBezTo>
                                      <a:pt x="17766" y="2313"/>
                                      <a:pt x="17756" y="2359"/>
                                      <a:pt x="17747" y="2359"/>
                                    </a:cubicBezTo>
                                    <a:cubicBezTo>
                                      <a:pt x="17738" y="2359"/>
                                      <a:pt x="17729" y="2359"/>
                                      <a:pt x="17729" y="2313"/>
                                    </a:cubicBezTo>
                                    <a:cubicBezTo>
                                      <a:pt x="17729" y="2266"/>
                                      <a:pt x="17738" y="2266"/>
                                      <a:pt x="17747" y="2266"/>
                                    </a:cubicBezTo>
                                    <a:close/>
                                    <a:moveTo>
                                      <a:pt x="17729" y="2405"/>
                                    </a:moveTo>
                                    <a:cubicBezTo>
                                      <a:pt x="17738" y="2405"/>
                                      <a:pt x="17747" y="2451"/>
                                      <a:pt x="17747" y="2451"/>
                                    </a:cubicBezTo>
                                    <a:cubicBezTo>
                                      <a:pt x="17747" y="2498"/>
                                      <a:pt x="17738" y="2544"/>
                                      <a:pt x="17729" y="2544"/>
                                    </a:cubicBezTo>
                                    <a:cubicBezTo>
                                      <a:pt x="17719" y="2544"/>
                                      <a:pt x="17710" y="2544"/>
                                      <a:pt x="17710" y="2498"/>
                                    </a:cubicBezTo>
                                    <a:cubicBezTo>
                                      <a:pt x="17719" y="2451"/>
                                      <a:pt x="17729" y="2405"/>
                                      <a:pt x="17729" y="2405"/>
                                    </a:cubicBezTo>
                                    <a:close/>
                                    <a:moveTo>
                                      <a:pt x="17719" y="3006"/>
                                    </a:moveTo>
                                    <a:cubicBezTo>
                                      <a:pt x="17729" y="3006"/>
                                      <a:pt x="17738" y="3099"/>
                                      <a:pt x="17747" y="3145"/>
                                    </a:cubicBezTo>
                                    <a:cubicBezTo>
                                      <a:pt x="17756" y="3330"/>
                                      <a:pt x="17710" y="3561"/>
                                      <a:pt x="17701" y="3376"/>
                                    </a:cubicBezTo>
                                    <a:cubicBezTo>
                                      <a:pt x="17682" y="3284"/>
                                      <a:pt x="17701" y="3006"/>
                                      <a:pt x="17719" y="3006"/>
                                    </a:cubicBezTo>
                                    <a:close/>
                                    <a:moveTo>
                                      <a:pt x="17682" y="2729"/>
                                    </a:moveTo>
                                    <a:cubicBezTo>
                                      <a:pt x="17691" y="2729"/>
                                      <a:pt x="17701" y="2775"/>
                                      <a:pt x="17701" y="2868"/>
                                    </a:cubicBezTo>
                                    <a:cubicBezTo>
                                      <a:pt x="17701" y="2914"/>
                                      <a:pt x="17691" y="3006"/>
                                      <a:pt x="17682" y="3006"/>
                                    </a:cubicBezTo>
                                    <a:cubicBezTo>
                                      <a:pt x="17673" y="3006"/>
                                      <a:pt x="17663" y="2960"/>
                                      <a:pt x="17663" y="2868"/>
                                    </a:cubicBezTo>
                                    <a:cubicBezTo>
                                      <a:pt x="17673" y="2775"/>
                                      <a:pt x="17673" y="2729"/>
                                      <a:pt x="17682" y="2729"/>
                                    </a:cubicBezTo>
                                    <a:close/>
                                    <a:moveTo>
                                      <a:pt x="17673" y="3608"/>
                                    </a:moveTo>
                                    <a:cubicBezTo>
                                      <a:pt x="17682" y="3654"/>
                                      <a:pt x="17673" y="3700"/>
                                      <a:pt x="17663" y="3700"/>
                                    </a:cubicBezTo>
                                    <a:cubicBezTo>
                                      <a:pt x="17654" y="3700"/>
                                      <a:pt x="17645" y="3700"/>
                                      <a:pt x="17645" y="3654"/>
                                    </a:cubicBezTo>
                                    <a:cubicBezTo>
                                      <a:pt x="17654" y="3561"/>
                                      <a:pt x="17663" y="3561"/>
                                      <a:pt x="17673" y="3608"/>
                                    </a:cubicBezTo>
                                    <a:close/>
                                    <a:moveTo>
                                      <a:pt x="17617" y="3145"/>
                                    </a:moveTo>
                                    <a:cubicBezTo>
                                      <a:pt x="17626" y="3053"/>
                                      <a:pt x="17645" y="3099"/>
                                      <a:pt x="17635" y="3191"/>
                                    </a:cubicBezTo>
                                    <a:cubicBezTo>
                                      <a:pt x="17635" y="3238"/>
                                      <a:pt x="17626" y="3284"/>
                                      <a:pt x="17617" y="3238"/>
                                    </a:cubicBezTo>
                                    <a:cubicBezTo>
                                      <a:pt x="17608" y="3238"/>
                                      <a:pt x="17608" y="3191"/>
                                      <a:pt x="17617" y="3145"/>
                                    </a:cubicBezTo>
                                    <a:close/>
                                    <a:moveTo>
                                      <a:pt x="17570" y="7724"/>
                                    </a:moveTo>
                                    <a:cubicBezTo>
                                      <a:pt x="17570" y="7817"/>
                                      <a:pt x="17505" y="8094"/>
                                      <a:pt x="17496" y="8048"/>
                                    </a:cubicBezTo>
                                    <a:cubicBezTo>
                                      <a:pt x="17487" y="8002"/>
                                      <a:pt x="17533" y="7632"/>
                                      <a:pt x="17552" y="7632"/>
                                    </a:cubicBezTo>
                                    <a:cubicBezTo>
                                      <a:pt x="17561" y="7678"/>
                                      <a:pt x="17570" y="7678"/>
                                      <a:pt x="17570" y="7724"/>
                                    </a:cubicBezTo>
                                    <a:close/>
                                    <a:moveTo>
                                      <a:pt x="17515" y="9991"/>
                                    </a:moveTo>
                                    <a:cubicBezTo>
                                      <a:pt x="17496" y="9944"/>
                                      <a:pt x="17496" y="9852"/>
                                      <a:pt x="17505" y="9806"/>
                                    </a:cubicBezTo>
                                    <a:cubicBezTo>
                                      <a:pt x="17515" y="9713"/>
                                      <a:pt x="17542" y="9852"/>
                                      <a:pt x="17542" y="9991"/>
                                    </a:cubicBezTo>
                                    <a:cubicBezTo>
                                      <a:pt x="17542" y="10083"/>
                                      <a:pt x="17533" y="10083"/>
                                      <a:pt x="17515" y="9991"/>
                                    </a:cubicBezTo>
                                    <a:close/>
                                    <a:moveTo>
                                      <a:pt x="17533" y="10268"/>
                                    </a:moveTo>
                                    <a:cubicBezTo>
                                      <a:pt x="17524" y="10268"/>
                                      <a:pt x="17524" y="10268"/>
                                      <a:pt x="17515" y="10176"/>
                                    </a:cubicBezTo>
                                    <a:cubicBezTo>
                                      <a:pt x="17505" y="10083"/>
                                      <a:pt x="17505" y="10083"/>
                                      <a:pt x="17524" y="10129"/>
                                    </a:cubicBezTo>
                                    <a:cubicBezTo>
                                      <a:pt x="17533" y="10222"/>
                                      <a:pt x="17542" y="10268"/>
                                      <a:pt x="17533" y="10268"/>
                                    </a:cubicBezTo>
                                    <a:close/>
                                    <a:moveTo>
                                      <a:pt x="17496" y="8464"/>
                                    </a:moveTo>
                                    <a:cubicBezTo>
                                      <a:pt x="17496" y="8418"/>
                                      <a:pt x="17496" y="8372"/>
                                      <a:pt x="17515" y="8372"/>
                                    </a:cubicBezTo>
                                    <a:cubicBezTo>
                                      <a:pt x="17524" y="8372"/>
                                      <a:pt x="17533" y="8418"/>
                                      <a:pt x="17533" y="8464"/>
                                    </a:cubicBezTo>
                                    <a:cubicBezTo>
                                      <a:pt x="17533" y="8603"/>
                                      <a:pt x="17496" y="8603"/>
                                      <a:pt x="17496" y="8464"/>
                                    </a:cubicBezTo>
                                    <a:close/>
                                    <a:moveTo>
                                      <a:pt x="17449" y="5967"/>
                                    </a:moveTo>
                                    <a:cubicBezTo>
                                      <a:pt x="17468" y="5874"/>
                                      <a:pt x="17487" y="5874"/>
                                      <a:pt x="17496" y="6013"/>
                                    </a:cubicBezTo>
                                    <a:cubicBezTo>
                                      <a:pt x="17505" y="6152"/>
                                      <a:pt x="17505" y="6152"/>
                                      <a:pt x="17487" y="6152"/>
                                    </a:cubicBezTo>
                                    <a:cubicBezTo>
                                      <a:pt x="17459" y="6152"/>
                                      <a:pt x="17440" y="6059"/>
                                      <a:pt x="17449" y="5967"/>
                                    </a:cubicBezTo>
                                    <a:close/>
                                    <a:moveTo>
                                      <a:pt x="17319" y="6152"/>
                                    </a:moveTo>
                                    <a:cubicBezTo>
                                      <a:pt x="17338" y="6013"/>
                                      <a:pt x="17366" y="6013"/>
                                      <a:pt x="17366" y="6105"/>
                                    </a:cubicBezTo>
                                    <a:cubicBezTo>
                                      <a:pt x="17366" y="6152"/>
                                      <a:pt x="17356" y="6244"/>
                                      <a:pt x="17347" y="6290"/>
                                    </a:cubicBezTo>
                                    <a:cubicBezTo>
                                      <a:pt x="17338" y="6383"/>
                                      <a:pt x="17328" y="6383"/>
                                      <a:pt x="17319" y="6337"/>
                                    </a:cubicBezTo>
                                    <a:cubicBezTo>
                                      <a:pt x="17310" y="6290"/>
                                      <a:pt x="17310" y="6198"/>
                                      <a:pt x="17319" y="6152"/>
                                    </a:cubicBezTo>
                                    <a:close/>
                                    <a:moveTo>
                                      <a:pt x="17300" y="7308"/>
                                    </a:moveTo>
                                    <a:cubicBezTo>
                                      <a:pt x="17310" y="7308"/>
                                      <a:pt x="17319" y="7354"/>
                                      <a:pt x="17319" y="7400"/>
                                    </a:cubicBezTo>
                                    <a:cubicBezTo>
                                      <a:pt x="17319" y="7447"/>
                                      <a:pt x="17310" y="7447"/>
                                      <a:pt x="17300" y="7447"/>
                                    </a:cubicBezTo>
                                    <a:cubicBezTo>
                                      <a:pt x="17291" y="7447"/>
                                      <a:pt x="17282" y="7400"/>
                                      <a:pt x="17282" y="7354"/>
                                    </a:cubicBezTo>
                                    <a:cubicBezTo>
                                      <a:pt x="17282" y="7354"/>
                                      <a:pt x="17291" y="7308"/>
                                      <a:pt x="17300" y="7308"/>
                                    </a:cubicBezTo>
                                    <a:close/>
                                    <a:moveTo>
                                      <a:pt x="17282" y="8603"/>
                                    </a:moveTo>
                                    <a:cubicBezTo>
                                      <a:pt x="17310" y="8649"/>
                                      <a:pt x="17310" y="8927"/>
                                      <a:pt x="17282" y="8973"/>
                                    </a:cubicBezTo>
                                    <a:cubicBezTo>
                                      <a:pt x="17254" y="9019"/>
                                      <a:pt x="17198" y="8742"/>
                                      <a:pt x="17198" y="8603"/>
                                    </a:cubicBezTo>
                                    <a:cubicBezTo>
                                      <a:pt x="17189" y="8511"/>
                                      <a:pt x="17245" y="8511"/>
                                      <a:pt x="17282" y="8603"/>
                                    </a:cubicBezTo>
                                    <a:lnTo>
                                      <a:pt x="17282" y="8603"/>
                                    </a:lnTo>
                                    <a:close/>
                                    <a:moveTo>
                                      <a:pt x="17189" y="7770"/>
                                    </a:moveTo>
                                    <a:cubicBezTo>
                                      <a:pt x="17170" y="7909"/>
                                      <a:pt x="17152" y="8002"/>
                                      <a:pt x="17142" y="8002"/>
                                    </a:cubicBezTo>
                                    <a:cubicBezTo>
                                      <a:pt x="17114" y="8002"/>
                                      <a:pt x="17142" y="7493"/>
                                      <a:pt x="17170" y="7447"/>
                                    </a:cubicBezTo>
                                    <a:cubicBezTo>
                                      <a:pt x="17217" y="7308"/>
                                      <a:pt x="17226" y="7493"/>
                                      <a:pt x="17189" y="7770"/>
                                    </a:cubicBezTo>
                                    <a:close/>
                                    <a:moveTo>
                                      <a:pt x="17217" y="8048"/>
                                    </a:moveTo>
                                    <a:lnTo>
                                      <a:pt x="17217" y="8048"/>
                                    </a:lnTo>
                                    <a:cubicBezTo>
                                      <a:pt x="17207" y="8048"/>
                                      <a:pt x="17198" y="8048"/>
                                      <a:pt x="17189" y="8048"/>
                                    </a:cubicBezTo>
                                    <a:cubicBezTo>
                                      <a:pt x="17179" y="8048"/>
                                      <a:pt x="17179" y="8002"/>
                                      <a:pt x="17198" y="8002"/>
                                    </a:cubicBezTo>
                                    <a:cubicBezTo>
                                      <a:pt x="17207" y="8002"/>
                                      <a:pt x="17217" y="8048"/>
                                      <a:pt x="17217" y="8048"/>
                                    </a:cubicBezTo>
                                    <a:close/>
                                    <a:moveTo>
                                      <a:pt x="17152" y="7030"/>
                                    </a:moveTo>
                                    <a:cubicBezTo>
                                      <a:pt x="17170" y="7077"/>
                                      <a:pt x="17189" y="7169"/>
                                      <a:pt x="17189" y="7169"/>
                                    </a:cubicBezTo>
                                    <a:lnTo>
                                      <a:pt x="17189" y="7169"/>
                                    </a:lnTo>
                                    <a:cubicBezTo>
                                      <a:pt x="17189" y="7215"/>
                                      <a:pt x="17133" y="7354"/>
                                      <a:pt x="17114" y="7354"/>
                                    </a:cubicBezTo>
                                    <a:cubicBezTo>
                                      <a:pt x="17086" y="7354"/>
                                      <a:pt x="17077" y="7169"/>
                                      <a:pt x="17096" y="7030"/>
                                    </a:cubicBezTo>
                                    <a:cubicBezTo>
                                      <a:pt x="17105" y="6938"/>
                                      <a:pt x="17114" y="6938"/>
                                      <a:pt x="17152" y="7030"/>
                                    </a:cubicBezTo>
                                    <a:close/>
                                    <a:moveTo>
                                      <a:pt x="17124" y="7493"/>
                                    </a:moveTo>
                                    <a:cubicBezTo>
                                      <a:pt x="17124" y="7493"/>
                                      <a:pt x="17114" y="7539"/>
                                      <a:pt x="17105" y="7539"/>
                                    </a:cubicBezTo>
                                    <a:cubicBezTo>
                                      <a:pt x="17096" y="7539"/>
                                      <a:pt x="17086" y="7539"/>
                                      <a:pt x="17086" y="7493"/>
                                    </a:cubicBezTo>
                                    <a:cubicBezTo>
                                      <a:pt x="17086" y="7447"/>
                                      <a:pt x="17096" y="7447"/>
                                      <a:pt x="17105" y="7447"/>
                                    </a:cubicBezTo>
                                    <a:cubicBezTo>
                                      <a:pt x="17114" y="7493"/>
                                      <a:pt x="17124" y="7493"/>
                                      <a:pt x="17124" y="7493"/>
                                    </a:cubicBezTo>
                                    <a:close/>
                                    <a:moveTo>
                                      <a:pt x="17040" y="5735"/>
                                    </a:moveTo>
                                    <a:cubicBezTo>
                                      <a:pt x="17049" y="5689"/>
                                      <a:pt x="17096" y="5689"/>
                                      <a:pt x="17096" y="5735"/>
                                    </a:cubicBezTo>
                                    <a:cubicBezTo>
                                      <a:pt x="17096" y="5828"/>
                                      <a:pt x="17059" y="6013"/>
                                      <a:pt x="17049" y="6013"/>
                                    </a:cubicBezTo>
                                    <a:cubicBezTo>
                                      <a:pt x="17031" y="5967"/>
                                      <a:pt x="17021" y="5782"/>
                                      <a:pt x="17040" y="5735"/>
                                    </a:cubicBezTo>
                                    <a:close/>
                                    <a:moveTo>
                                      <a:pt x="16993" y="7863"/>
                                    </a:moveTo>
                                    <a:cubicBezTo>
                                      <a:pt x="17003" y="7817"/>
                                      <a:pt x="17003" y="7770"/>
                                      <a:pt x="17012" y="7770"/>
                                    </a:cubicBezTo>
                                    <a:cubicBezTo>
                                      <a:pt x="17012" y="7770"/>
                                      <a:pt x="17021" y="7817"/>
                                      <a:pt x="17021" y="7863"/>
                                    </a:cubicBezTo>
                                    <a:cubicBezTo>
                                      <a:pt x="17021" y="7909"/>
                                      <a:pt x="17012" y="7955"/>
                                      <a:pt x="17003" y="7955"/>
                                    </a:cubicBezTo>
                                    <a:cubicBezTo>
                                      <a:pt x="16993" y="7955"/>
                                      <a:pt x="16984" y="7909"/>
                                      <a:pt x="16993" y="7863"/>
                                    </a:cubicBezTo>
                                    <a:close/>
                                    <a:moveTo>
                                      <a:pt x="16928" y="6938"/>
                                    </a:moveTo>
                                    <a:cubicBezTo>
                                      <a:pt x="16938" y="6938"/>
                                      <a:pt x="16928" y="6984"/>
                                      <a:pt x="16910" y="6984"/>
                                    </a:cubicBezTo>
                                    <a:cubicBezTo>
                                      <a:pt x="16854" y="7123"/>
                                      <a:pt x="16844" y="6938"/>
                                      <a:pt x="16891" y="6614"/>
                                    </a:cubicBezTo>
                                    <a:cubicBezTo>
                                      <a:pt x="16938" y="6244"/>
                                      <a:pt x="16956" y="6198"/>
                                      <a:pt x="16956" y="6383"/>
                                    </a:cubicBezTo>
                                    <a:cubicBezTo>
                                      <a:pt x="16956" y="6429"/>
                                      <a:pt x="16947" y="6614"/>
                                      <a:pt x="16938" y="6707"/>
                                    </a:cubicBezTo>
                                    <a:cubicBezTo>
                                      <a:pt x="16928" y="6845"/>
                                      <a:pt x="16928" y="6938"/>
                                      <a:pt x="16928" y="6938"/>
                                    </a:cubicBezTo>
                                    <a:close/>
                                    <a:moveTo>
                                      <a:pt x="16984" y="8557"/>
                                    </a:moveTo>
                                    <a:cubicBezTo>
                                      <a:pt x="16975" y="8557"/>
                                      <a:pt x="16965" y="8511"/>
                                      <a:pt x="16965" y="8511"/>
                                    </a:cubicBezTo>
                                    <a:cubicBezTo>
                                      <a:pt x="16965" y="8511"/>
                                      <a:pt x="16965" y="8464"/>
                                      <a:pt x="16975" y="8464"/>
                                    </a:cubicBezTo>
                                    <a:cubicBezTo>
                                      <a:pt x="16984" y="8464"/>
                                      <a:pt x="16984" y="8511"/>
                                      <a:pt x="16993" y="8511"/>
                                    </a:cubicBezTo>
                                    <a:cubicBezTo>
                                      <a:pt x="16993" y="8557"/>
                                      <a:pt x="16993" y="8557"/>
                                      <a:pt x="16984" y="8557"/>
                                    </a:cubicBezTo>
                                    <a:close/>
                                    <a:moveTo>
                                      <a:pt x="16984" y="8048"/>
                                    </a:moveTo>
                                    <a:cubicBezTo>
                                      <a:pt x="16984" y="8002"/>
                                      <a:pt x="16993" y="8048"/>
                                      <a:pt x="17012" y="8094"/>
                                    </a:cubicBezTo>
                                    <a:cubicBezTo>
                                      <a:pt x="17021" y="8140"/>
                                      <a:pt x="17031" y="8233"/>
                                      <a:pt x="17031" y="8233"/>
                                    </a:cubicBezTo>
                                    <a:cubicBezTo>
                                      <a:pt x="17012" y="8279"/>
                                      <a:pt x="16984" y="8140"/>
                                      <a:pt x="16984" y="8048"/>
                                    </a:cubicBezTo>
                                    <a:close/>
                                    <a:moveTo>
                                      <a:pt x="17012" y="6152"/>
                                    </a:moveTo>
                                    <a:cubicBezTo>
                                      <a:pt x="17003" y="6152"/>
                                      <a:pt x="16993" y="6105"/>
                                      <a:pt x="16993" y="6013"/>
                                    </a:cubicBezTo>
                                    <a:cubicBezTo>
                                      <a:pt x="16993" y="5920"/>
                                      <a:pt x="16993" y="5874"/>
                                      <a:pt x="17012" y="5967"/>
                                    </a:cubicBezTo>
                                    <a:cubicBezTo>
                                      <a:pt x="17021" y="6013"/>
                                      <a:pt x="17031" y="6059"/>
                                      <a:pt x="17031" y="6105"/>
                                    </a:cubicBezTo>
                                    <a:cubicBezTo>
                                      <a:pt x="17031" y="6152"/>
                                      <a:pt x="17021" y="6152"/>
                                      <a:pt x="17012" y="6152"/>
                                    </a:cubicBezTo>
                                    <a:close/>
                                    <a:moveTo>
                                      <a:pt x="17133" y="9158"/>
                                    </a:moveTo>
                                    <a:cubicBezTo>
                                      <a:pt x="17105" y="9158"/>
                                      <a:pt x="17021" y="8881"/>
                                      <a:pt x="17021" y="8788"/>
                                    </a:cubicBezTo>
                                    <a:cubicBezTo>
                                      <a:pt x="17021" y="8742"/>
                                      <a:pt x="17021" y="8742"/>
                                      <a:pt x="17031" y="8788"/>
                                    </a:cubicBezTo>
                                    <a:cubicBezTo>
                                      <a:pt x="17040" y="8834"/>
                                      <a:pt x="17068" y="8927"/>
                                      <a:pt x="17096" y="9019"/>
                                    </a:cubicBezTo>
                                    <a:cubicBezTo>
                                      <a:pt x="17133" y="9112"/>
                                      <a:pt x="17152" y="9158"/>
                                      <a:pt x="17133" y="9158"/>
                                    </a:cubicBezTo>
                                    <a:close/>
                                    <a:moveTo>
                                      <a:pt x="17245" y="8140"/>
                                    </a:moveTo>
                                    <a:cubicBezTo>
                                      <a:pt x="17254" y="8140"/>
                                      <a:pt x="17263" y="8187"/>
                                      <a:pt x="17263" y="8279"/>
                                    </a:cubicBezTo>
                                    <a:cubicBezTo>
                                      <a:pt x="17263" y="8464"/>
                                      <a:pt x="17254" y="8464"/>
                                      <a:pt x="17189" y="8372"/>
                                    </a:cubicBezTo>
                                    <a:cubicBezTo>
                                      <a:pt x="17133" y="8279"/>
                                      <a:pt x="17152" y="8187"/>
                                      <a:pt x="17245" y="8140"/>
                                    </a:cubicBezTo>
                                    <a:close/>
                                    <a:moveTo>
                                      <a:pt x="17105" y="10823"/>
                                    </a:moveTo>
                                    <a:cubicBezTo>
                                      <a:pt x="17077" y="10731"/>
                                      <a:pt x="17059" y="10638"/>
                                      <a:pt x="17059" y="10592"/>
                                    </a:cubicBezTo>
                                    <a:cubicBezTo>
                                      <a:pt x="17059" y="10546"/>
                                      <a:pt x="17040" y="10453"/>
                                      <a:pt x="17031" y="10361"/>
                                    </a:cubicBezTo>
                                    <a:cubicBezTo>
                                      <a:pt x="17012" y="10268"/>
                                      <a:pt x="16993" y="10129"/>
                                      <a:pt x="16993" y="9991"/>
                                    </a:cubicBezTo>
                                    <a:cubicBezTo>
                                      <a:pt x="16984" y="9806"/>
                                      <a:pt x="16984" y="9806"/>
                                      <a:pt x="17068" y="9759"/>
                                    </a:cubicBezTo>
                                    <a:cubicBezTo>
                                      <a:pt x="17124" y="9713"/>
                                      <a:pt x="17152" y="9667"/>
                                      <a:pt x="17170" y="9621"/>
                                    </a:cubicBezTo>
                                    <a:cubicBezTo>
                                      <a:pt x="17189" y="9482"/>
                                      <a:pt x="17217" y="9482"/>
                                      <a:pt x="17217" y="9574"/>
                                    </a:cubicBezTo>
                                    <a:lnTo>
                                      <a:pt x="17217" y="9574"/>
                                    </a:lnTo>
                                    <a:cubicBezTo>
                                      <a:pt x="17217" y="9621"/>
                                      <a:pt x="17189" y="9713"/>
                                      <a:pt x="17142" y="9806"/>
                                    </a:cubicBezTo>
                                    <a:cubicBezTo>
                                      <a:pt x="17096" y="9944"/>
                                      <a:pt x="17077" y="10037"/>
                                      <a:pt x="17086" y="10083"/>
                                    </a:cubicBezTo>
                                    <a:cubicBezTo>
                                      <a:pt x="17096" y="10129"/>
                                      <a:pt x="17105" y="10129"/>
                                      <a:pt x="17114" y="10083"/>
                                    </a:cubicBezTo>
                                    <a:cubicBezTo>
                                      <a:pt x="17133" y="9991"/>
                                      <a:pt x="17235" y="9806"/>
                                      <a:pt x="17245" y="9898"/>
                                    </a:cubicBezTo>
                                    <a:cubicBezTo>
                                      <a:pt x="17245" y="9944"/>
                                      <a:pt x="17263" y="9991"/>
                                      <a:pt x="17273" y="10037"/>
                                    </a:cubicBezTo>
                                    <a:cubicBezTo>
                                      <a:pt x="17282" y="10083"/>
                                      <a:pt x="17291" y="10129"/>
                                      <a:pt x="17291" y="10176"/>
                                    </a:cubicBezTo>
                                    <a:cubicBezTo>
                                      <a:pt x="17282" y="10222"/>
                                      <a:pt x="17198" y="10268"/>
                                      <a:pt x="17152" y="10268"/>
                                    </a:cubicBezTo>
                                    <a:cubicBezTo>
                                      <a:pt x="17124" y="10268"/>
                                      <a:pt x="17124" y="10314"/>
                                      <a:pt x="17152" y="10546"/>
                                    </a:cubicBezTo>
                                    <a:cubicBezTo>
                                      <a:pt x="17170" y="10962"/>
                                      <a:pt x="17161" y="11008"/>
                                      <a:pt x="17105" y="10823"/>
                                    </a:cubicBezTo>
                                    <a:close/>
                                    <a:moveTo>
                                      <a:pt x="17300" y="10361"/>
                                    </a:moveTo>
                                    <a:cubicBezTo>
                                      <a:pt x="17291" y="10361"/>
                                      <a:pt x="17282" y="10407"/>
                                      <a:pt x="17282" y="10453"/>
                                    </a:cubicBezTo>
                                    <a:cubicBezTo>
                                      <a:pt x="17282" y="10546"/>
                                      <a:pt x="17282" y="10546"/>
                                      <a:pt x="17254" y="10453"/>
                                    </a:cubicBezTo>
                                    <a:cubicBezTo>
                                      <a:pt x="17226" y="10314"/>
                                      <a:pt x="17226" y="10314"/>
                                      <a:pt x="17235" y="10453"/>
                                    </a:cubicBezTo>
                                    <a:cubicBezTo>
                                      <a:pt x="17245" y="10592"/>
                                      <a:pt x="17189" y="11101"/>
                                      <a:pt x="17170" y="10962"/>
                                    </a:cubicBezTo>
                                    <a:cubicBezTo>
                                      <a:pt x="17161" y="10823"/>
                                      <a:pt x="17133" y="10407"/>
                                      <a:pt x="17133" y="10361"/>
                                    </a:cubicBezTo>
                                    <a:cubicBezTo>
                                      <a:pt x="17133" y="10361"/>
                                      <a:pt x="17161" y="10314"/>
                                      <a:pt x="17198" y="10314"/>
                                    </a:cubicBezTo>
                                    <a:cubicBezTo>
                                      <a:pt x="17235" y="10314"/>
                                      <a:pt x="17273" y="10268"/>
                                      <a:pt x="17273" y="10268"/>
                                    </a:cubicBezTo>
                                    <a:cubicBezTo>
                                      <a:pt x="17282" y="10268"/>
                                      <a:pt x="17291" y="10268"/>
                                      <a:pt x="17291" y="10314"/>
                                    </a:cubicBezTo>
                                    <a:cubicBezTo>
                                      <a:pt x="17310" y="10361"/>
                                      <a:pt x="17310" y="10361"/>
                                      <a:pt x="17300" y="10361"/>
                                    </a:cubicBezTo>
                                    <a:close/>
                                    <a:moveTo>
                                      <a:pt x="17347" y="9991"/>
                                    </a:moveTo>
                                    <a:cubicBezTo>
                                      <a:pt x="17319" y="9991"/>
                                      <a:pt x="17282" y="9759"/>
                                      <a:pt x="17282" y="9667"/>
                                    </a:cubicBezTo>
                                    <a:cubicBezTo>
                                      <a:pt x="17282" y="9482"/>
                                      <a:pt x="17338" y="9482"/>
                                      <a:pt x="17366" y="9667"/>
                                    </a:cubicBezTo>
                                    <a:lnTo>
                                      <a:pt x="17366" y="9667"/>
                                    </a:lnTo>
                                    <a:cubicBezTo>
                                      <a:pt x="17375" y="9806"/>
                                      <a:pt x="17375" y="9991"/>
                                      <a:pt x="17347" y="9991"/>
                                    </a:cubicBezTo>
                                    <a:close/>
                                    <a:moveTo>
                                      <a:pt x="17412" y="7400"/>
                                    </a:moveTo>
                                    <a:cubicBezTo>
                                      <a:pt x="17403" y="7400"/>
                                      <a:pt x="17394" y="7262"/>
                                      <a:pt x="17375" y="7123"/>
                                    </a:cubicBezTo>
                                    <a:cubicBezTo>
                                      <a:pt x="17347" y="6845"/>
                                      <a:pt x="17347" y="6845"/>
                                      <a:pt x="17384" y="6568"/>
                                    </a:cubicBezTo>
                                    <a:cubicBezTo>
                                      <a:pt x="17421" y="6244"/>
                                      <a:pt x="17459" y="6198"/>
                                      <a:pt x="17477" y="6429"/>
                                    </a:cubicBezTo>
                                    <a:cubicBezTo>
                                      <a:pt x="17487" y="6522"/>
                                      <a:pt x="17505" y="6568"/>
                                      <a:pt x="17515" y="6568"/>
                                    </a:cubicBezTo>
                                    <a:cubicBezTo>
                                      <a:pt x="17533" y="6568"/>
                                      <a:pt x="17542" y="6568"/>
                                      <a:pt x="17542" y="6614"/>
                                    </a:cubicBezTo>
                                    <a:cubicBezTo>
                                      <a:pt x="17542" y="6660"/>
                                      <a:pt x="17533" y="6707"/>
                                      <a:pt x="17524" y="6660"/>
                                    </a:cubicBezTo>
                                    <a:cubicBezTo>
                                      <a:pt x="17515" y="6660"/>
                                      <a:pt x="17505" y="6660"/>
                                      <a:pt x="17505" y="6753"/>
                                    </a:cubicBezTo>
                                    <a:cubicBezTo>
                                      <a:pt x="17505" y="6799"/>
                                      <a:pt x="17496" y="6892"/>
                                      <a:pt x="17487" y="6892"/>
                                    </a:cubicBezTo>
                                    <a:cubicBezTo>
                                      <a:pt x="17468" y="6892"/>
                                      <a:pt x="17468" y="6892"/>
                                      <a:pt x="17487" y="6938"/>
                                    </a:cubicBezTo>
                                    <a:cubicBezTo>
                                      <a:pt x="17496" y="6984"/>
                                      <a:pt x="17496" y="7077"/>
                                      <a:pt x="17459" y="7215"/>
                                    </a:cubicBezTo>
                                    <a:cubicBezTo>
                                      <a:pt x="17440" y="7308"/>
                                      <a:pt x="17412" y="7400"/>
                                      <a:pt x="17412" y="7400"/>
                                    </a:cubicBezTo>
                                    <a:close/>
                                    <a:moveTo>
                                      <a:pt x="17449" y="7400"/>
                                    </a:moveTo>
                                    <a:cubicBezTo>
                                      <a:pt x="17477" y="7262"/>
                                      <a:pt x="17533" y="7215"/>
                                      <a:pt x="17533" y="7308"/>
                                    </a:cubicBezTo>
                                    <a:cubicBezTo>
                                      <a:pt x="17533" y="7400"/>
                                      <a:pt x="17468" y="7678"/>
                                      <a:pt x="17440" y="7678"/>
                                    </a:cubicBezTo>
                                    <a:cubicBezTo>
                                      <a:pt x="17421" y="7678"/>
                                      <a:pt x="17421" y="7585"/>
                                      <a:pt x="17449" y="7400"/>
                                    </a:cubicBezTo>
                                    <a:close/>
                                    <a:moveTo>
                                      <a:pt x="17449" y="10314"/>
                                    </a:moveTo>
                                    <a:cubicBezTo>
                                      <a:pt x="17431" y="10268"/>
                                      <a:pt x="17431" y="10176"/>
                                      <a:pt x="17431" y="10129"/>
                                    </a:cubicBezTo>
                                    <a:cubicBezTo>
                                      <a:pt x="17440" y="10037"/>
                                      <a:pt x="17440" y="10037"/>
                                      <a:pt x="17459" y="10129"/>
                                    </a:cubicBezTo>
                                    <a:cubicBezTo>
                                      <a:pt x="17468" y="10176"/>
                                      <a:pt x="17477" y="10268"/>
                                      <a:pt x="17477" y="10314"/>
                                    </a:cubicBezTo>
                                    <a:cubicBezTo>
                                      <a:pt x="17477" y="10407"/>
                                      <a:pt x="17477" y="10407"/>
                                      <a:pt x="17449" y="10314"/>
                                    </a:cubicBezTo>
                                    <a:close/>
                                    <a:moveTo>
                                      <a:pt x="17533" y="11008"/>
                                    </a:moveTo>
                                    <a:cubicBezTo>
                                      <a:pt x="17524" y="11008"/>
                                      <a:pt x="17515" y="11008"/>
                                      <a:pt x="17515" y="10962"/>
                                    </a:cubicBezTo>
                                    <a:cubicBezTo>
                                      <a:pt x="17515" y="10962"/>
                                      <a:pt x="17505" y="10823"/>
                                      <a:pt x="17487" y="10731"/>
                                    </a:cubicBezTo>
                                    <a:cubicBezTo>
                                      <a:pt x="17468" y="10638"/>
                                      <a:pt x="17459" y="10499"/>
                                      <a:pt x="17468" y="10453"/>
                                    </a:cubicBezTo>
                                    <a:cubicBezTo>
                                      <a:pt x="17477" y="10407"/>
                                      <a:pt x="17487" y="10407"/>
                                      <a:pt x="17487" y="10499"/>
                                    </a:cubicBezTo>
                                    <a:cubicBezTo>
                                      <a:pt x="17487" y="10592"/>
                                      <a:pt x="17496" y="10638"/>
                                      <a:pt x="17505" y="10638"/>
                                    </a:cubicBezTo>
                                    <a:cubicBezTo>
                                      <a:pt x="17515" y="10638"/>
                                      <a:pt x="17552" y="10916"/>
                                      <a:pt x="17552" y="10962"/>
                                    </a:cubicBezTo>
                                    <a:cubicBezTo>
                                      <a:pt x="17552" y="11008"/>
                                      <a:pt x="17542" y="11008"/>
                                      <a:pt x="17533" y="11008"/>
                                    </a:cubicBezTo>
                                    <a:close/>
                                    <a:moveTo>
                                      <a:pt x="17580" y="8834"/>
                                    </a:moveTo>
                                    <a:cubicBezTo>
                                      <a:pt x="17598" y="8649"/>
                                      <a:pt x="17617" y="8649"/>
                                      <a:pt x="17626" y="8696"/>
                                    </a:cubicBezTo>
                                    <a:cubicBezTo>
                                      <a:pt x="17635" y="8742"/>
                                      <a:pt x="17635" y="8788"/>
                                      <a:pt x="17626" y="8927"/>
                                    </a:cubicBezTo>
                                    <a:lnTo>
                                      <a:pt x="17626" y="8927"/>
                                    </a:lnTo>
                                    <a:cubicBezTo>
                                      <a:pt x="17608" y="9066"/>
                                      <a:pt x="17617" y="9066"/>
                                      <a:pt x="17626" y="9066"/>
                                    </a:cubicBezTo>
                                    <a:cubicBezTo>
                                      <a:pt x="17635" y="9066"/>
                                      <a:pt x="17654" y="8973"/>
                                      <a:pt x="17654" y="8927"/>
                                    </a:cubicBezTo>
                                    <a:cubicBezTo>
                                      <a:pt x="17663" y="8834"/>
                                      <a:pt x="17673" y="8834"/>
                                      <a:pt x="17673" y="8834"/>
                                    </a:cubicBezTo>
                                    <a:cubicBezTo>
                                      <a:pt x="17682" y="8881"/>
                                      <a:pt x="17673" y="8927"/>
                                      <a:pt x="17663" y="9019"/>
                                    </a:cubicBezTo>
                                    <a:cubicBezTo>
                                      <a:pt x="17654" y="9112"/>
                                      <a:pt x="17645" y="9204"/>
                                      <a:pt x="17645" y="9297"/>
                                    </a:cubicBezTo>
                                    <a:cubicBezTo>
                                      <a:pt x="17645" y="9389"/>
                                      <a:pt x="17626" y="9436"/>
                                      <a:pt x="17598" y="9436"/>
                                    </a:cubicBezTo>
                                    <a:cubicBezTo>
                                      <a:pt x="17570" y="9436"/>
                                      <a:pt x="17561" y="9436"/>
                                      <a:pt x="17570" y="9343"/>
                                    </a:cubicBezTo>
                                    <a:cubicBezTo>
                                      <a:pt x="17580" y="9297"/>
                                      <a:pt x="17570" y="9204"/>
                                      <a:pt x="17561" y="9204"/>
                                    </a:cubicBezTo>
                                    <a:cubicBezTo>
                                      <a:pt x="17552" y="9066"/>
                                      <a:pt x="17552" y="9019"/>
                                      <a:pt x="17580" y="8834"/>
                                    </a:cubicBezTo>
                                    <a:close/>
                                    <a:moveTo>
                                      <a:pt x="17626" y="9667"/>
                                    </a:moveTo>
                                    <a:cubicBezTo>
                                      <a:pt x="17617" y="9667"/>
                                      <a:pt x="17608" y="9621"/>
                                      <a:pt x="17608" y="9528"/>
                                    </a:cubicBezTo>
                                    <a:cubicBezTo>
                                      <a:pt x="17608" y="9482"/>
                                      <a:pt x="17617" y="9389"/>
                                      <a:pt x="17626" y="9389"/>
                                    </a:cubicBezTo>
                                    <a:cubicBezTo>
                                      <a:pt x="17635" y="9389"/>
                                      <a:pt x="17645" y="9436"/>
                                      <a:pt x="17645" y="9528"/>
                                    </a:cubicBezTo>
                                    <a:cubicBezTo>
                                      <a:pt x="17654" y="9574"/>
                                      <a:pt x="17645" y="9667"/>
                                      <a:pt x="17626" y="9667"/>
                                    </a:cubicBezTo>
                                    <a:close/>
                                    <a:moveTo>
                                      <a:pt x="17617" y="11101"/>
                                    </a:moveTo>
                                    <a:cubicBezTo>
                                      <a:pt x="17608" y="11101"/>
                                      <a:pt x="17598" y="11054"/>
                                      <a:pt x="17598" y="11008"/>
                                    </a:cubicBezTo>
                                    <a:cubicBezTo>
                                      <a:pt x="17598" y="10962"/>
                                      <a:pt x="17589" y="10869"/>
                                      <a:pt x="17580" y="10823"/>
                                    </a:cubicBezTo>
                                    <a:cubicBezTo>
                                      <a:pt x="17570" y="10777"/>
                                      <a:pt x="17570" y="10731"/>
                                      <a:pt x="17570" y="10731"/>
                                    </a:cubicBezTo>
                                    <a:cubicBezTo>
                                      <a:pt x="17570" y="10731"/>
                                      <a:pt x="17589" y="10777"/>
                                      <a:pt x="17608" y="10823"/>
                                    </a:cubicBezTo>
                                    <a:cubicBezTo>
                                      <a:pt x="17635" y="10916"/>
                                      <a:pt x="17645" y="11101"/>
                                      <a:pt x="17617" y="11101"/>
                                    </a:cubicBezTo>
                                    <a:close/>
                                    <a:moveTo>
                                      <a:pt x="17598" y="11378"/>
                                    </a:moveTo>
                                    <a:cubicBezTo>
                                      <a:pt x="17589" y="11378"/>
                                      <a:pt x="17570" y="11286"/>
                                      <a:pt x="17570" y="11239"/>
                                    </a:cubicBezTo>
                                    <a:cubicBezTo>
                                      <a:pt x="17570" y="11101"/>
                                      <a:pt x="17580" y="11147"/>
                                      <a:pt x="17598" y="11286"/>
                                    </a:cubicBezTo>
                                    <a:cubicBezTo>
                                      <a:pt x="17617" y="11378"/>
                                      <a:pt x="17617" y="11378"/>
                                      <a:pt x="17598" y="11378"/>
                                    </a:cubicBezTo>
                                    <a:close/>
                                    <a:moveTo>
                                      <a:pt x="17617" y="11702"/>
                                    </a:moveTo>
                                    <a:cubicBezTo>
                                      <a:pt x="17589" y="11517"/>
                                      <a:pt x="17598" y="11471"/>
                                      <a:pt x="17645" y="11656"/>
                                    </a:cubicBezTo>
                                    <a:cubicBezTo>
                                      <a:pt x="17663" y="11702"/>
                                      <a:pt x="17673" y="11794"/>
                                      <a:pt x="17673" y="11841"/>
                                    </a:cubicBezTo>
                                    <a:cubicBezTo>
                                      <a:pt x="17663" y="11933"/>
                                      <a:pt x="17645" y="11887"/>
                                      <a:pt x="17617" y="11702"/>
                                    </a:cubicBezTo>
                                    <a:close/>
                                    <a:moveTo>
                                      <a:pt x="17747" y="12720"/>
                                    </a:moveTo>
                                    <a:cubicBezTo>
                                      <a:pt x="17719" y="12720"/>
                                      <a:pt x="17654" y="12534"/>
                                      <a:pt x="17663" y="12488"/>
                                    </a:cubicBezTo>
                                    <a:cubicBezTo>
                                      <a:pt x="17673" y="12442"/>
                                      <a:pt x="17663" y="12442"/>
                                      <a:pt x="17654" y="12442"/>
                                    </a:cubicBezTo>
                                    <a:cubicBezTo>
                                      <a:pt x="17645" y="12442"/>
                                      <a:pt x="17635" y="12396"/>
                                      <a:pt x="17626" y="12349"/>
                                    </a:cubicBezTo>
                                    <a:cubicBezTo>
                                      <a:pt x="17608" y="12164"/>
                                      <a:pt x="17654" y="12257"/>
                                      <a:pt x="17710" y="12488"/>
                                    </a:cubicBezTo>
                                    <a:cubicBezTo>
                                      <a:pt x="17738" y="12627"/>
                                      <a:pt x="17756" y="12720"/>
                                      <a:pt x="17747" y="12720"/>
                                    </a:cubicBezTo>
                                    <a:close/>
                                    <a:moveTo>
                                      <a:pt x="17794" y="12488"/>
                                    </a:moveTo>
                                    <a:cubicBezTo>
                                      <a:pt x="17784" y="12442"/>
                                      <a:pt x="17775" y="12396"/>
                                      <a:pt x="17766" y="12303"/>
                                    </a:cubicBezTo>
                                    <a:cubicBezTo>
                                      <a:pt x="17756" y="12211"/>
                                      <a:pt x="17766" y="12164"/>
                                      <a:pt x="17784" y="12164"/>
                                    </a:cubicBezTo>
                                    <a:cubicBezTo>
                                      <a:pt x="17803" y="12164"/>
                                      <a:pt x="17822" y="12211"/>
                                      <a:pt x="17822" y="12211"/>
                                    </a:cubicBezTo>
                                    <a:lnTo>
                                      <a:pt x="17822" y="12211"/>
                                    </a:lnTo>
                                    <a:cubicBezTo>
                                      <a:pt x="17850" y="12303"/>
                                      <a:pt x="17812" y="12581"/>
                                      <a:pt x="17794" y="12488"/>
                                    </a:cubicBezTo>
                                    <a:close/>
                                    <a:moveTo>
                                      <a:pt x="17831" y="12534"/>
                                    </a:moveTo>
                                    <a:cubicBezTo>
                                      <a:pt x="17840" y="12488"/>
                                      <a:pt x="17850" y="12488"/>
                                      <a:pt x="17859" y="12488"/>
                                    </a:cubicBezTo>
                                    <a:cubicBezTo>
                                      <a:pt x="17868" y="12534"/>
                                      <a:pt x="17868" y="12534"/>
                                      <a:pt x="17850" y="12581"/>
                                    </a:cubicBezTo>
                                    <a:cubicBezTo>
                                      <a:pt x="17831" y="12673"/>
                                      <a:pt x="17822" y="12627"/>
                                      <a:pt x="17831" y="12534"/>
                                    </a:cubicBezTo>
                                    <a:close/>
                                    <a:moveTo>
                                      <a:pt x="17933" y="13182"/>
                                    </a:moveTo>
                                    <a:cubicBezTo>
                                      <a:pt x="17905" y="13321"/>
                                      <a:pt x="17905" y="13321"/>
                                      <a:pt x="17887" y="13182"/>
                                    </a:cubicBezTo>
                                    <a:cubicBezTo>
                                      <a:pt x="17850" y="12997"/>
                                      <a:pt x="17868" y="12905"/>
                                      <a:pt x="17924" y="12812"/>
                                    </a:cubicBezTo>
                                    <a:cubicBezTo>
                                      <a:pt x="17952" y="12766"/>
                                      <a:pt x="17971" y="12720"/>
                                      <a:pt x="17952" y="12720"/>
                                    </a:cubicBezTo>
                                    <a:cubicBezTo>
                                      <a:pt x="17924" y="12720"/>
                                      <a:pt x="17924" y="12720"/>
                                      <a:pt x="17952" y="12581"/>
                                    </a:cubicBezTo>
                                    <a:cubicBezTo>
                                      <a:pt x="17980" y="12442"/>
                                      <a:pt x="18026" y="12442"/>
                                      <a:pt x="18045" y="12488"/>
                                    </a:cubicBezTo>
                                    <a:lnTo>
                                      <a:pt x="18045" y="12488"/>
                                    </a:lnTo>
                                    <a:cubicBezTo>
                                      <a:pt x="18045" y="12534"/>
                                      <a:pt x="17998" y="12858"/>
                                      <a:pt x="17933" y="13182"/>
                                    </a:cubicBezTo>
                                    <a:close/>
                                    <a:moveTo>
                                      <a:pt x="18073" y="12303"/>
                                    </a:moveTo>
                                    <a:cubicBezTo>
                                      <a:pt x="18064" y="12303"/>
                                      <a:pt x="18045" y="12257"/>
                                      <a:pt x="18045" y="12211"/>
                                    </a:cubicBezTo>
                                    <a:cubicBezTo>
                                      <a:pt x="18045" y="12164"/>
                                      <a:pt x="18054" y="12118"/>
                                      <a:pt x="18073" y="12164"/>
                                    </a:cubicBezTo>
                                    <a:cubicBezTo>
                                      <a:pt x="18082" y="12164"/>
                                      <a:pt x="18101" y="12211"/>
                                      <a:pt x="18101" y="12257"/>
                                    </a:cubicBezTo>
                                    <a:cubicBezTo>
                                      <a:pt x="18101" y="12303"/>
                                      <a:pt x="18082" y="12303"/>
                                      <a:pt x="18073" y="12303"/>
                                    </a:cubicBezTo>
                                    <a:close/>
                                    <a:moveTo>
                                      <a:pt x="18110" y="7077"/>
                                    </a:moveTo>
                                    <a:cubicBezTo>
                                      <a:pt x="18138" y="6845"/>
                                      <a:pt x="18157" y="6799"/>
                                      <a:pt x="18175" y="7030"/>
                                    </a:cubicBezTo>
                                    <a:cubicBezTo>
                                      <a:pt x="18185" y="7123"/>
                                      <a:pt x="18194" y="7262"/>
                                      <a:pt x="18203" y="7354"/>
                                    </a:cubicBezTo>
                                    <a:cubicBezTo>
                                      <a:pt x="18222" y="7632"/>
                                      <a:pt x="18222" y="7632"/>
                                      <a:pt x="18175" y="7632"/>
                                    </a:cubicBezTo>
                                    <a:cubicBezTo>
                                      <a:pt x="18147" y="7632"/>
                                      <a:pt x="18129" y="7585"/>
                                      <a:pt x="18138" y="7539"/>
                                    </a:cubicBezTo>
                                    <a:cubicBezTo>
                                      <a:pt x="18138" y="7493"/>
                                      <a:pt x="18138" y="7447"/>
                                      <a:pt x="18129" y="7447"/>
                                    </a:cubicBezTo>
                                    <a:cubicBezTo>
                                      <a:pt x="18092" y="7493"/>
                                      <a:pt x="18082" y="7308"/>
                                      <a:pt x="18110" y="7077"/>
                                    </a:cubicBezTo>
                                    <a:close/>
                                    <a:moveTo>
                                      <a:pt x="18110" y="12026"/>
                                    </a:moveTo>
                                    <a:cubicBezTo>
                                      <a:pt x="18101" y="12026"/>
                                      <a:pt x="18101" y="11979"/>
                                      <a:pt x="18101" y="11979"/>
                                    </a:cubicBezTo>
                                    <a:cubicBezTo>
                                      <a:pt x="18110" y="11933"/>
                                      <a:pt x="18110" y="11933"/>
                                      <a:pt x="18119" y="11933"/>
                                    </a:cubicBezTo>
                                    <a:cubicBezTo>
                                      <a:pt x="18129" y="11933"/>
                                      <a:pt x="18129" y="11979"/>
                                      <a:pt x="18129" y="11979"/>
                                    </a:cubicBezTo>
                                    <a:cubicBezTo>
                                      <a:pt x="18129" y="11979"/>
                                      <a:pt x="18119" y="12026"/>
                                      <a:pt x="18110" y="12026"/>
                                    </a:cubicBezTo>
                                    <a:close/>
                                    <a:moveTo>
                                      <a:pt x="18166" y="11008"/>
                                    </a:moveTo>
                                    <a:cubicBezTo>
                                      <a:pt x="18157" y="11101"/>
                                      <a:pt x="18138" y="11147"/>
                                      <a:pt x="18129" y="11147"/>
                                    </a:cubicBezTo>
                                    <a:cubicBezTo>
                                      <a:pt x="18119" y="11147"/>
                                      <a:pt x="18129" y="11054"/>
                                      <a:pt x="18138" y="10962"/>
                                    </a:cubicBezTo>
                                    <a:cubicBezTo>
                                      <a:pt x="18157" y="10869"/>
                                      <a:pt x="18166" y="10777"/>
                                      <a:pt x="18175" y="10823"/>
                                    </a:cubicBezTo>
                                    <a:cubicBezTo>
                                      <a:pt x="18175" y="10823"/>
                                      <a:pt x="18175" y="10916"/>
                                      <a:pt x="18166" y="11008"/>
                                    </a:cubicBezTo>
                                    <a:close/>
                                    <a:moveTo>
                                      <a:pt x="18212" y="12534"/>
                                    </a:moveTo>
                                    <a:cubicBezTo>
                                      <a:pt x="18157" y="12211"/>
                                      <a:pt x="18157" y="12211"/>
                                      <a:pt x="18194" y="12211"/>
                                    </a:cubicBezTo>
                                    <a:cubicBezTo>
                                      <a:pt x="18212" y="12211"/>
                                      <a:pt x="18222" y="12257"/>
                                      <a:pt x="18222" y="12303"/>
                                    </a:cubicBezTo>
                                    <a:cubicBezTo>
                                      <a:pt x="18222" y="12349"/>
                                      <a:pt x="18231" y="12396"/>
                                      <a:pt x="18240" y="12349"/>
                                    </a:cubicBezTo>
                                    <a:cubicBezTo>
                                      <a:pt x="18250" y="12349"/>
                                      <a:pt x="18250" y="12349"/>
                                      <a:pt x="18250" y="12396"/>
                                    </a:cubicBezTo>
                                    <a:cubicBezTo>
                                      <a:pt x="18240" y="12442"/>
                                      <a:pt x="18250" y="12534"/>
                                      <a:pt x="18268" y="12627"/>
                                    </a:cubicBezTo>
                                    <a:cubicBezTo>
                                      <a:pt x="18315" y="12905"/>
                                      <a:pt x="18268" y="12812"/>
                                      <a:pt x="18212" y="12534"/>
                                    </a:cubicBezTo>
                                    <a:close/>
                                    <a:moveTo>
                                      <a:pt x="18306" y="12951"/>
                                    </a:moveTo>
                                    <a:cubicBezTo>
                                      <a:pt x="18296" y="12951"/>
                                      <a:pt x="18287" y="12905"/>
                                      <a:pt x="18287" y="12905"/>
                                    </a:cubicBezTo>
                                    <a:cubicBezTo>
                                      <a:pt x="18287" y="12905"/>
                                      <a:pt x="18287" y="12858"/>
                                      <a:pt x="18296" y="12858"/>
                                    </a:cubicBezTo>
                                    <a:cubicBezTo>
                                      <a:pt x="18306" y="12858"/>
                                      <a:pt x="18306" y="12905"/>
                                      <a:pt x="18315" y="12905"/>
                                    </a:cubicBezTo>
                                    <a:cubicBezTo>
                                      <a:pt x="18315" y="12951"/>
                                      <a:pt x="18315" y="12951"/>
                                      <a:pt x="18306" y="12951"/>
                                    </a:cubicBezTo>
                                    <a:close/>
                                    <a:moveTo>
                                      <a:pt x="18343" y="12812"/>
                                    </a:moveTo>
                                    <a:cubicBezTo>
                                      <a:pt x="18333" y="12858"/>
                                      <a:pt x="18296" y="12719"/>
                                      <a:pt x="18268" y="12534"/>
                                    </a:cubicBezTo>
                                    <a:cubicBezTo>
                                      <a:pt x="18259" y="12442"/>
                                      <a:pt x="18259" y="12442"/>
                                      <a:pt x="18268" y="12442"/>
                                    </a:cubicBezTo>
                                    <a:cubicBezTo>
                                      <a:pt x="18278" y="12442"/>
                                      <a:pt x="18287" y="12488"/>
                                      <a:pt x="18287" y="12488"/>
                                    </a:cubicBezTo>
                                    <a:lnTo>
                                      <a:pt x="18287" y="12488"/>
                                    </a:lnTo>
                                    <a:cubicBezTo>
                                      <a:pt x="18287" y="12534"/>
                                      <a:pt x="18306" y="12581"/>
                                      <a:pt x="18324" y="12673"/>
                                    </a:cubicBezTo>
                                    <a:cubicBezTo>
                                      <a:pt x="18343" y="12766"/>
                                      <a:pt x="18352" y="12812"/>
                                      <a:pt x="18343" y="12812"/>
                                    </a:cubicBezTo>
                                    <a:close/>
                                    <a:moveTo>
                                      <a:pt x="18352" y="12997"/>
                                    </a:moveTo>
                                    <a:cubicBezTo>
                                      <a:pt x="18352" y="12858"/>
                                      <a:pt x="18389" y="12951"/>
                                      <a:pt x="18417" y="13136"/>
                                    </a:cubicBezTo>
                                    <a:cubicBezTo>
                                      <a:pt x="18436" y="13228"/>
                                      <a:pt x="18436" y="13321"/>
                                      <a:pt x="18427" y="13321"/>
                                    </a:cubicBezTo>
                                    <a:cubicBezTo>
                                      <a:pt x="18408" y="13321"/>
                                      <a:pt x="18352" y="13090"/>
                                      <a:pt x="18352" y="12997"/>
                                    </a:cubicBezTo>
                                    <a:close/>
                                    <a:moveTo>
                                      <a:pt x="18492" y="13691"/>
                                    </a:moveTo>
                                    <a:cubicBezTo>
                                      <a:pt x="18492" y="13876"/>
                                      <a:pt x="18464" y="13876"/>
                                      <a:pt x="18436" y="13691"/>
                                    </a:cubicBezTo>
                                    <a:cubicBezTo>
                                      <a:pt x="18399" y="13460"/>
                                      <a:pt x="18408" y="13413"/>
                                      <a:pt x="18454" y="13506"/>
                                    </a:cubicBezTo>
                                    <a:cubicBezTo>
                                      <a:pt x="18482" y="13552"/>
                                      <a:pt x="18492" y="13645"/>
                                      <a:pt x="18492" y="13691"/>
                                    </a:cubicBezTo>
                                    <a:lnTo>
                                      <a:pt x="18492" y="13691"/>
                                    </a:lnTo>
                                    <a:close/>
                                    <a:moveTo>
                                      <a:pt x="18510" y="14061"/>
                                    </a:moveTo>
                                    <a:cubicBezTo>
                                      <a:pt x="18492" y="14015"/>
                                      <a:pt x="18510" y="13922"/>
                                      <a:pt x="18529" y="13922"/>
                                    </a:cubicBezTo>
                                    <a:cubicBezTo>
                                      <a:pt x="18538" y="13922"/>
                                      <a:pt x="18548" y="13922"/>
                                      <a:pt x="18548" y="13968"/>
                                    </a:cubicBezTo>
                                    <a:cubicBezTo>
                                      <a:pt x="18548" y="14061"/>
                                      <a:pt x="18529" y="14107"/>
                                      <a:pt x="18510" y="14061"/>
                                    </a:cubicBezTo>
                                    <a:close/>
                                    <a:moveTo>
                                      <a:pt x="18659" y="14153"/>
                                    </a:moveTo>
                                    <a:cubicBezTo>
                                      <a:pt x="18641" y="14153"/>
                                      <a:pt x="18613" y="14153"/>
                                      <a:pt x="18594" y="14153"/>
                                    </a:cubicBezTo>
                                    <a:cubicBezTo>
                                      <a:pt x="18566" y="14107"/>
                                      <a:pt x="18566" y="14107"/>
                                      <a:pt x="18594" y="14015"/>
                                    </a:cubicBezTo>
                                    <a:cubicBezTo>
                                      <a:pt x="18613" y="13968"/>
                                      <a:pt x="18631" y="13922"/>
                                      <a:pt x="18631" y="13922"/>
                                    </a:cubicBezTo>
                                    <a:cubicBezTo>
                                      <a:pt x="18631" y="13922"/>
                                      <a:pt x="18650" y="13968"/>
                                      <a:pt x="18669" y="14015"/>
                                    </a:cubicBezTo>
                                    <a:cubicBezTo>
                                      <a:pt x="18687" y="14107"/>
                                      <a:pt x="18687" y="14107"/>
                                      <a:pt x="18659" y="14153"/>
                                    </a:cubicBezTo>
                                    <a:close/>
                                    <a:moveTo>
                                      <a:pt x="18669" y="13460"/>
                                    </a:moveTo>
                                    <a:cubicBezTo>
                                      <a:pt x="18659" y="13460"/>
                                      <a:pt x="18641" y="13460"/>
                                      <a:pt x="18622" y="13506"/>
                                    </a:cubicBezTo>
                                    <a:cubicBezTo>
                                      <a:pt x="18603" y="13552"/>
                                      <a:pt x="18575" y="13506"/>
                                      <a:pt x="18557" y="13506"/>
                                    </a:cubicBezTo>
                                    <a:cubicBezTo>
                                      <a:pt x="18510" y="13413"/>
                                      <a:pt x="18408" y="12905"/>
                                      <a:pt x="18408" y="12766"/>
                                    </a:cubicBezTo>
                                    <a:cubicBezTo>
                                      <a:pt x="18408" y="12627"/>
                                      <a:pt x="18492" y="12627"/>
                                      <a:pt x="18520" y="12766"/>
                                    </a:cubicBezTo>
                                    <a:cubicBezTo>
                                      <a:pt x="18529" y="12812"/>
                                      <a:pt x="18548" y="12905"/>
                                      <a:pt x="18557" y="12905"/>
                                    </a:cubicBezTo>
                                    <a:cubicBezTo>
                                      <a:pt x="18613" y="12951"/>
                                      <a:pt x="18706" y="13043"/>
                                      <a:pt x="18715" y="13090"/>
                                    </a:cubicBezTo>
                                    <a:cubicBezTo>
                                      <a:pt x="18715" y="13136"/>
                                      <a:pt x="18687" y="13460"/>
                                      <a:pt x="18669" y="13460"/>
                                    </a:cubicBezTo>
                                    <a:close/>
                                    <a:moveTo>
                                      <a:pt x="18752" y="13968"/>
                                    </a:moveTo>
                                    <a:cubicBezTo>
                                      <a:pt x="18734" y="13968"/>
                                      <a:pt x="18724" y="13968"/>
                                      <a:pt x="18724" y="14015"/>
                                    </a:cubicBezTo>
                                    <a:cubicBezTo>
                                      <a:pt x="18724" y="14061"/>
                                      <a:pt x="18715" y="14061"/>
                                      <a:pt x="18706" y="14015"/>
                                    </a:cubicBezTo>
                                    <a:cubicBezTo>
                                      <a:pt x="18696" y="13968"/>
                                      <a:pt x="18696" y="13968"/>
                                      <a:pt x="18706" y="13922"/>
                                    </a:cubicBezTo>
                                    <a:cubicBezTo>
                                      <a:pt x="18734" y="13830"/>
                                      <a:pt x="18780" y="13876"/>
                                      <a:pt x="18780" y="13922"/>
                                    </a:cubicBezTo>
                                    <a:cubicBezTo>
                                      <a:pt x="18780" y="13968"/>
                                      <a:pt x="18771" y="14015"/>
                                      <a:pt x="18752" y="13968"/>
                                    </a:cubicBezTo>
                                    <a:close/>
                                    <a:moveTo>
                                      <a:pt x="18808" y="13691"/>
                                    </a:moveTo>
                                    <a:cubicBezTo>
                                      <a:pt x="18715" y="13783"/>
                                      <a:pt x="18669" y="13645"/>
                                      <a:pt x="18752" y="13506"/>
                                    </a:cubicBezTo>
                                    <a:cubicBezTo>
                                      <a:pt x="18799" y="13413"/>
                                      <a:pt x="18827" y="13413"/>
                                      <a:pt x="18817" y="13506"/>
                                    </a:cubicBezTo>
                                    <a:cubicBezTo>
                                      <a:pt x="18808" y="13552"/>
                                      <a:pt x="18817" y="13552"/>
                                      <a:pt x="18836" y="13552"/>
                                    </a:cubicBezTo>
                                    <a:cubicBezTo>
                                      <a:pt x="18855" y="13552"/>
                                      <a:pt x="18864" y="13552"/>
                                      <a:pt x="18864" y="13552"/>
                                    </a:cubicBezTo>
                                    <a:cubicBezTo>
                                      <a:pt x="18864" y="13598"/>
                                      <a:pt x="18836" y="13645"/>
                                      <a:pt x="18808" y="13691"/>
                                    </a:cubicBezTo>
                                    <a:close/>
                                    <a:moveTo>
                                      <a:pt x="18836" y="13136"/>
                                    </a:moveTo>
                                    <a:cubicBezTo>
                                      <a:pt x="18808" y="13043"/>
                                      <a:pt x="18808" y="13043"/>
                                      <a:pt x="18864" y="12766"/>
                                    </a:cubicBezTo>
                                    <a:cubicBezTo>
                                      <a:pt x="18892" y="12627"/>
                                      <a:pt x="18929" y="12442"/>
                                      <a:pt x="18938" y="12396"/>
                                    </a:cubicBezTo>
                                    <a:cubicBezTo>
                                      <a:pt x="18957" y="12303"/>
                                      <a:pt x="19087" y="12257"/>
                                      <a:pt x="19087" y="12349"/>
                                    </a:cubicBezTo>
                                    <a:cubicBezTo>
                                      <a:pt x="19087" y="12488"/>
                                      <a:pt x="19022" y="12673"/>
                                      <a:pt x="18994" y="12673"/>
                                    </a:cubicBezTo>
                                    <a:cubicBezTo>
                                      <a:pt x="18976" y="12627"/>
                                      <a:pt x="18966" y="12673"/>
                                      <a:pt x="18976" y="12766"/>
                                    </a:cubicBezTo>
                                    <a:cubicBezTo>
                                      <a:pt x="18985" y="12858"/>
                                      <a:pt x="18976" y="12951"/>
                                      <a:pt x="18948" y="13090"/>
                                    </a:cubicBezTo>
                                    <a:cubicBezTo>
                                      <a:pt x="18920" y="13228"/>
                                      <a:pt x="18883" y="13275"/>
                                      <a:pt x="18836" y="13136"/>
                                    </a:cubicBezTo>
                                    <a:close/>
                                    <a:moveTo>
                                      <a:pt x="19059" y="13413"/>
                                    </a:moveTo>
                                    <a:cubicBezTo>
                                      <a:pt x="19031" y="13460"/>
                                      <a:pt x="19004" y="13552"/>
                                      <a:pt x="18985" y="13552"/>
                                    </a:cubicBezTo>
                                    <a:cubicBezTo>
                                      <a:pt x="18948" y="13552"/>
                                      <a:pt x="18994" y="13367"/>
                                      <a:pt x="19031" y="13367"/>
                                    </a:cubicBezTo>
                                    <a:cubicBezTo>
                                      <a:pt x="19106" y="13275"/>
                                      <a:pt x="19115" y="13275"/>
                                      <a:pt x="19059" y="13413"/>
                                    </a:cubicBezTo>
                                    <a:close/>
                                    <a:moveTo>
                                      <a:pt x="19134" y="12442"/>
                                    </a:moveTo>
                                    <a:cubicBezTo>
                                      <a:pt x="19152" y="12303"/>
                                      <a:pt x="19190" y="12118"/>
                                      <a:pt x="19208" y="11979"/>
                                    </a:cubicBezTo>
                                    <a:cubicBezTo>
                                      <a:pt x="19227" y="11841"/>
                                      <a:pt x="19264" y="11609"/>
                                      <a:pt x="19273" y="11517"/>
                                    </a:cubicBezTo>
                                    <a:cubicBezTo>
                                      <a:pt x="19301" y="11286"/>
                                      <a:pt x="19329" y="11193"/>
                                      <a:pt x="19404" y="11101"/>
                                    </a:cubicBezTo>
                                    <a:cubicBezTo>
                                      <a:pt x="19469" y="11008"/>
                                      <a:pt x="19478" y="11054"/>
                                      <a:pt x="19450" y="11193"/>
                                    </a:cubicBezTo>
                                    <a:cubicBezTo>
                                      <a:pt x="19441" y="11239"/>
                                      <a:pt x="19413" y="11378"/>
                                      <a:pt x="19385" y="11471"/>
                                    </a:cubicBezTo>
                                    <a:cubicBezTo>
                                      <a:pt x="19366" y="11563"/>
                                      <a:pt x="19320" y="11748"/>
                                      <a:pt x="19292" y="11887"/>
                                    </a:cubicBezTo>
                                    <a:cubicBezTo>
                                      <a:pt x="19264" y="12026"/>
                                      <a:pt x="19245" y="12118"/>
                                      <a:pt x="19255" y="12118"/>
                                    </a:cubicBezTo>
                                    <a:cubicBezTo>
                                      <a:pt x="19283" y="12164"/>
                                      <a:pt x="19245" y="12488"/>
                                      <a:pt x="19218" y="12488"/>
                                    </a:cubicBezTo>
                                    <a:cubicBezTo>
                                      <a:pt x="19199" y="12488"/>
                                      <a:pt x="19199" y="12442"/>
                                      <a:pt x="19208" y="12349"/>
                                    </a:cubicBezTo>
                                    <a:cubicBezTo>
                                      <a:pt x="19218" y="12257"/>
                                      <a:pt x="19208" y="12303"/>
                                      <a:pt x="19162" y="12442"/>
                                    </a:cubicBezTo>
                                    <a:lnTo>
                                      <a:pt x="19097" y="12673"/>
                                    </a:lnTo>
                                    <a:lnTo>
                                      <a:pt x="19134" y="12442"/>
                                    </a:lnTo>
                                    <a:close/>
                                    <a:moveTo>
                                      <a:pt x="19125" y="12858"/>
                                    </a:moveTo>
                                    <a:cubicBezTo>
                                      <a:pt x="19106" y="12812"/>
                                      <a:pt x="19106" y="12766"/>
                                      <a:pt x="19134" y="12673"/>
                                    </a:cubicBezTo>
                                    <a:cubicBezTo>
                                      <a:pt x="19171" y="12534"/>
                                      <a:pt x="19199" y="12534"/>
                                      <a:pt x="19199" y="12720"/>
                                    </a:cubicBezTo>
                                    <a:cubicBezTo>
                                      <a:pt x="19190" y="12905"/>
                                      <a:pt x="19162" y="12951"/>
                                      <a:pt x="19125" y="12858"/>
                                    </a:cubicBezTo>
                                    <a:close/>
                                    <a:moveTo>
                                      <a:pt x="19180" y="13413"/>
                                    </a:moveTo>
                                    <a:cubicBezTo>
                                      <a:pt x="19162" y="13367"/>
                                      <a:pt x="19162" y="13367"/>
                                      <a:pt x="19180" y="13228"/>
                                    </a:cubicBezTo>
                                    <a:cubicBezTo>
                                      <a:pt x="19190" y="13136"/>
                                      <a:pt x="19218" y="13090"/>
                                      <a:pt x="19236" y="13090"/>
                                    </a:cubicBezTo>
                                    <a:cubicBezTo>
                                      <a:pt x="19264" y="13090"/>
                                      <a:pt x="19366" y="13228"/>
                                      <a:pt x="19366" y="13275"/>
                                    </a:cubicBezTo>
                                    <a:lnTo>
                                      <a:pt x="19366" y="13275"/>
                                    </a:lnTo>
                                    <a:cubicBezTo>
                                      <a:pt x="19357" y="13413"/>
                                      <a:pt x="19236" y="13506"/>
                                      <a:pt x="19180" y="13413"/>
                                    </a:cubicBezTo>
                                    <a:close/>
                                    <a:moveTo>
                                      <a:pt x="19413" y="12858"/>
                                    </a:moveTo>
                                    <a:cubicBezTo>
                                      <a:pt x="19394" y="12997"/>
                                      <a:pt x="19376" y="13043"/>
                                      <a:pt x="19348" y="13043"/>
                                    </a:cubicBezTo>
                                    <a:cubicBezTo>
                                      <a:pt x="19301" y="13043"/>
                                      <a:pt x="19301" y="12997"/>
                                      <a:pt x="19366" y="12812"/>
                                    </a:cubicBezTo>
                                    <a:cubicBezTo>
                                      <a:pt x="19432" y="12627"/>
                                      <a:pt x="19441" y="12627"/>
                                      <a:pt x="19413" y="12858"/>
                                    </a:cubicBezTo>
                                    <a:close/>
                                    <a:moveTo>
                                      <a:pt x="19441" y="12627"/>
                                    </a:moveTo>
                                    <a:cubicBezTo>
                                      <a:pt x="19422" y="12627"/>
                                      <a:pt x="19385" y="12673"/>
                                      <a:pt x="19357" y="12720"/>
                                    </a:cubicBezTo>
                                    <a:cubicBezTo>
                                      <a:pt x="19273" y="12858"/>
                                      <a:pt x="19245" y="12812"/>
                                      <a:pt x="19301" y="12627"/>
                                    </a:cubicBezTo>
                                    <a:cubicBezTo>
                                      <a:pt x="19329" y="12534"/>
                                      <a:pt x="19339" y="12488"/>
                                      <a:pt x="19329" y="12488"/>
                                    </a:cubicBezTo>
                                    <a:cubicBezTo>
                                      <a:pt x="19320" y="12488"/>
                                      <a:pt x="19329" y="12442"/>
                                      <a:pt x="19339" y="12442"/>
                                    </a:cubicBezTo>
                                    <a:cubicBezTo>
                                      <a:pt x="19366" y="12396"/>
                                      <a:pt x="19497" y="12349"/>
                                      <a:pt x="19497" y="12396"/>
                                    </a:cubicBezTo>
                                    <a:cubicBezTo>
                                      <a:pt x="19506" y="12442"/>
                                      <a:pt x="19469" y="12627"/>
                                      <a:pt x="19441" y="12627"/>
                                    </a:cubicBezTo>
                                    <a:close/>
                                    <a:moveTo>
                                      <a:pt x="19720" y="11193"/>
                                    </a:moveTo>
                                    <a:cubicBezTo>
                                      <a:pt x="19692" y="11378"/>
                                      <a:pt x="19655" y="11563"/>
                                      <a:pt x="19646" y="11609"/>
                                    </a:cubicBezTo>
                                    <a:cubicBezTo>
                                      <a:pt x="19636" y="11656"/>
                                      <a:pt x="19627" y="11702"/>
                                      <a:pt x="19627" y="11748"/>
                                    </a:cubicBezTo>
                                    <a:cubicBezTo>
                                      <a:pt x="19627" y="11841"/>
                                      <a:pt x="19506" y="12072"/>
                                      <a:pt x="19450" y="12072"/>
                                    </a:cubicBezTo>
                                    <a:cubicBezTo>
                                      <a:pt x="19404" y="12072"/>
                                      <a:pt x="19404" y="12072"/>
                                      <a:pt x="19422" y="11979"/>
                                    </a:cubicBezTo>
                                    <a:cubicBezTo>
                                      <a:pt x="19432" y="11933"/>
                                      <a:pt x="19478" y="11656"/>
                                      <a:pt x="19515" y="11332"/>
                                    </a:cubicBezTo>
                                    <a:cubicBezTo>
                                      <a:pt x="19571" y="10916"/>
                                      <a:pt x="19599" y="10777"/>
                                      <a:pt x="19627" y="10731"/>
                                    </a:cubicBezTo>
                                    <a:cubicBezTo>
                                      <a:pt x="19692" y="10684"/>
                                      <a:pt x="19748" y="10684"/>
                                      <a:pt x="19767" y="10731"/>
                                    </a:cubicBezTo>
                                    <a:cubicBezTo>
                                      <a:pt x="19767" y="10823"/>
                                      <a:pt x="19757" y="10916"/>
                                      <a:pt x="19720" y="11193"/>
                                    </a:cubicBezTo>
                                    <a:close/>
                                    <a:moveTo>
                                      <a:pt x="19804" y="9806"/>
                                    </a:moveTo>
                                    <a:cubicBezTo>
                                      <a:pt x="19729" y="10129"/>
                                      <a:pt x="19655" y="10361"/>
                                      <a:pt x="19636" y="10361"/>
                                    </a:cubicBezTo>
                                    <a:cubicBezTo>
                                      <a:pt x="19608" y="10361"/>
                                      <a:pt x="19608" y="10268"/>
                                      <a:pt x="19646" y="10176"/>
                                    </a:cubicBezTo>
                                    <a:cubicBezTo>
                                      <a:pt x="19664" y="10129"/>
                                      <a:pt x="19674" y="10083"/>
                                      <a:pt x="19674" y="10037"/>
                                    </a:cubicBezTo>
                                    <a:cubicBezTo>
                                      <a:pt x="19674" y="9991"/>
                                      <a:pt x="19795" y="9667"/>
                                      <a:pt x="19822" y="9667"/>
                                    </a:cubicBezTo>
                                    <a:cubicBezTo>
                                      <a:pt x="19841" y="9667"/>
                                      <a:pt x="19822" y="9759"/>
                                      <a:pt x="19804" y="9806"/>
                                    </a:cubicBezTo>
                                    <a:close/>
                                    <a:moveTo>
                                      <a:pt x="19748" y="4533"/>
                                    </a:moveTo>
                                    <a:cubicBezTo>
                                      <a:pt x="19748" y="4440"/>
                                      <a:pt x="19767" y="4394"/>
                                      <a:pt x="19804" y="4394"/>
                                    </a:cubicBezTo>
                                    <a:cubicBezTo>
                                      <a:pt x="19813" y="4394"/>
                                      <a:pt x="19813" y="4440"/>
                                      <a:pt x="19813" y="4487"/>
                                    </a:cubicBezTo>
                                    <a:cubicBezTo>
                                      <a:pt x="19795" y="4625"/>
                                      <a:pt x="19748" y="4672"/>
                                      <a:pt x="19748" y="4533"/>
                                    </a:cubicBezTo>
                                    <a:close/>
                                    <a:moveTo>
                                      <a:pt x="19813" y="9112"/>
                                    </a:moveTo>
                                    <a:cubicBezTo>
                                      <a:pt x="19804" y="9158"/>
                                      <a:pt x="19795" y="9158"/>
                                      <a:pt x="19785" y="9158"/>
                                    </a:cubicBezTo>
                                    <a:cubicBezTo>
                                      <a:pt x="19776" y="9158"/>
                                      <a:pt x="19776" y="9112"/>
                                      <a:pt x="19785" y="9066"/>
                                    </a:cubicBezTo>
                                    <a:cubicBezTo>
                                      <a:pt x="19813" y="8973"/>
                                      <a:pt x="19832" y="9019"/>
                                      <a:pt x="19813" y="9112"/>
                                    </a:cubicBezTo>
                                    <a:close/>
                                    <a:moveTo>
                                      <a:pt x="19748" y="2821"/>
                                    </a:moveTo>
                                    <a:cubicBezTo>
                                      <a:pt x="19739" y="2868"/>
                                      <a:pt x="19729" y="2868"/>
                                      <a:pt x="19729" y="2821"/>
                                    </a:cubicBezTo>
                                    <a:cubicBezTo>
                                      <a:pt x="19729" y="2729"/>
                                      <a:pt x="19748" y="2683"/>
                                      <a:pt x="19757" y="2729"/>
                                    </a:cubicBezTo>
                                    <a:cubicBezTo>
                                      <a:pt x="19767" y="2729"/>
                                      <a:pt x="19757" y="2775"/>
                                      <a:pt x="19748" y="2821"/>
                                    </a:cubicBezTo>
                                    <a:close/>
                                    <a:moveTo>
                                      <a:pt x="19888" y="11239"/>
                                    </a:moveTo>
                                    <a:cubicBezTo>
                                      <a:pt x="19878" y="11286"/>
                                      <a:pt x="19860" y="11378"/>
                                      <a:pt x="19860" y="11378"/>
                                    </a:cubicBezTo>
                                    <a:cubicBezTo>
                                      <a:pt x="19841" y="11424"/>
                                      <a:pt x="19841" y="11286"/>
                                      <a:pt x="19860" y="11193"/>
                                    </a:cubicBezTo>
                                    <a:cubicBezTo>
                                      <a:pt x="19888" y="11054"/>
                                      <a:pt x="19906" y="11101"/>
                                      <a:pt x="19888" y="11239"/>
                                    </a:cubicBezTo>
                                    <a:close/>
                                    <a:moveTo>
                                      <a:pt x="19850" y="8788"/>
                                    </a:moveTo>
                                    <a:cubicBezTo>
                                      <a:pt x="19860" y="8742"/>
                                      <a:pt x="19869" y="8742"/>
                                      <a:pt x="19878" y="8742"/>
                                    </a:cubicBezTo>
                                    <a:cubicBezTo>
                                      <a:pt x="19888" y="8788"/>
                                      <a:pt x="19888" y="8788"/>
                                      <a:pt x="19878" y="8834"/>
                                    </a:cubicBezTo>
                                    <a:lnTo>
                                      <a:pt x="19878" y="8834"/>
                                    </a:lnTo>
                                    <a:cubicBezTo>
                                      <a:pt x="19850" y="8927"/>
                                      <a:pt x="19832" y="8881"/>
                                      <a:pt x="19850" y="8788"/>
                                    </a:cubicBezTo>
                                    <a:close/>
                                    <a:moveTo>
                                      <a:pt x="19906" y="8649"/>
                                    </a:moveTo>
                                    <a:cubicBezTo>
                                      <a:pt x="19888" y="8649"/>
                                      <a:pt x="19888" y="8603"/>
                                      <a:pt x="19916" y="8511"/>
                                    </a:cubicBezTo>
                                    <a:cubicBezTo>
                                      <a:pt x="19953" y="8372"/>
                                      <a:pt x="19962" y="8372"/>
                                      <a:pt x="19934" y="8557"/>
                                    </a:cubicBezTo>
                                    <a:cubicBezTo>
                                      <a:pt x="19925" y="8603"/>
                                      <a:pt x="19916" y="8649"/>
                                      <a:pt x="19906" y="8649"/>
                                    </a:cubicBezTo>
                                    <a:close/>
                                    <a:moveTo>
                                      <a:pt x="19981" y="8140"/>
                                    </a:moveTo>
                                    <a:cubicBezTo>
                                      <a:pt x="19981" y="8187"/>
                                      <a:pt x="19971" y="8187"/>
                                      <a:pt x="19953" y="8233"/>
                                    </a:cubicBezTo>
                                    <a:cubicBezTo>
                                      <a:pt x="19925" y="8279"/>
                                      <a:pt x="19916" y="8187"/>
                                      <a:pt x="19943" y="8140"/>
                                    </a:cubicBezTo>
                                    <a:cubicBezTo>
                                      <a:pt x="19962" y="8094"/>
                                      <a:pt x="19981" y="8094"/>
                                      <a:pt x="19981" y="8140"/>
                                    </a:cubicBezTo>
                                    <a:close/>
                                    <a:moveTo>
                                      <a:pt x="19962" y="2220"/>
                                    </a:moveTo>
                                    <a:cubicBezTo>
                                      <a:pt x="19971" y="2174"/>
                                      <a:pt x="19981" y="2128"/>
                                      <a:pt x="19999" y="2128"/>
                                    </a:cubicBezTo>
                                    <a:cubicBezTo>
                                      <a:pt x="20018" y="2128"/>
                                      <a:pt x="20018" y="2128"/>
                                      <a:pt x="19999" y="2220"/>
                                    </a:cubicBezTo>
                                    <a:lnTo>
                                      <a:pt x="19999" y="2220"/>
                                    </a:lnTo>
                                    <a:cubicBezTo>
                                      <a:pt x="19990" y="2266"/>
                                      <a:pt x="19971" y="2313"/>
                                      <a:pt x="19962" y="2313"/>
                                    </a:cubicBezTo>
                                    <a:cubicBezTo>
                                      <a:pt x="19962" y="2313"/>
                                      <a:pt x="19962" y="2266"/>
                                      <a:pt x="19962" y="2220"/>
                                    </a:cubicBezTo>
                                    <a:close/>
                                    <a:moveTo>
                                      <a:pt x="19934" y="2174"/>
                                    </a:moveTo>
                                    <a:lnTo>
                                      <a:pt x="19906" y="2313"/>
                                    </a:lnTo>
                                    <a:lnTo>
                                      <a:pt x="19906" y="2174"/>
                                    </a:lnTo>
                                    <a:cubicBezTo>
                                      <a:pt x="19906" y="1896"/>
                                      <a:pt x="19943" y="1758"/>
                                      <a:pt x="19962" y="1943"/>
                                    </a:cubicBezTo>
                                    <a:cubicBezTo>
                                      <a:pt x="19962" y="1989"/>
                                      <a:pt x="19953" y="2081"/>
                                      <a:pt x="19934" y="2174"/>
                                    </a:cubicBezTo>
                                    <a:close/>
                                    <a:moveTo>
                                      <a:pt x="20009" y="10823"/>
                                    </a:moveTo>
                                    <a:cubicBezTo>
                                      <a:pt x="19925" y="11193"/>
                                      <a:pt x="19897" y="11101"/>
                                      <a:pt x="19971" y="10684"/>
                                    </a:cubicBezTo>
                                    <a:cubicBezTo>
                                      <a:pt x="19990" y="10592"/>
                                      <a:pt x="20018" y="10407"/>
                                      <a:pt x="20037" y="10268"/>
                                    </a:cubicBezTo>
                                    <a:cubicBezTo>
                                      <a:pt x="20074" y="9991"/>
                                      <a:pt x="20130" y="9898"/>
                                      <a:pt x="20130" y="10037"/>
                                    </a:cubicBezTo>
                                    <a:cubicBezTo>
                                      <a:pt x="20130" y="10129"/>
                                      <a:pt x="20055" y="10592"/>
                                      <a:pt x="20009" y="10823"/>
                                    </a:cubicBezTo>
                                    <a:close/>
                                    <a:moveTo>
                                      <a:pt x="20102" y="8002"/>
                                    </a:moveTo>
                                    <a:cubicBezTo>
                                      <a:pt x="20074" y="8140"/>
                                      <a:pt x="20055" y="8279"/>
                                      <a:pt x="20046" y="8279"/>
                                    </a:cubicBezTo>
                                    <a:cubicBezTo>
                                      <a:pt x="20037" y="8279"/>
                                      <a:pt x="20037" y="8326"/>
                                      <a:pt x="20037" y="8372"/>
                                    </a:cubicBezTo>
                                    <a:cubicBezTo>
                                      <a:pt x="20037" y="8418"/>
                                      <a:pt x="20018" y="8511"/>
                                      <a:pt x="19999" y="8557"/>
                                    </a:cubicBezTo>
                                    <a:cubicBezTo>
                                      <a:pt x="19971" y="8649"/>
                                      <a:pt x="19981" y="8557"/>
                                      <a:pt x="20027" y="8233"/>
                                    </a:cubicBezTo>
                                    <a:cubicBezTo>
                                      <a:pt x="20083" y="7817"/>
                                      <a:pt x="20102" y="7770"/>
                                      <a:pt x="20139" y="7724"/>
                                    </a:cubicBezTo>
                                    <a:cubicBezTo>
                                      <a:pt x="20139" y="7724"/>
                                      <a:pt x="20120" y="7863"/>
                                      <a:pt x="20102" y="8002"/>
                                    </a:cubicBezTo>
                                    <a:close/>
                                    <a:moveTo>
                                      <a:pt x="20092" y="7215"/>
                                    </a:moveTo>
                                    <a:cubicBezTo>
                                      <a:pt x="20092" y="7169"/>
                                      <a:pt x="20092" y="7123"/>
                                      <a:pt x="20102" y="7123"/>
                                    </a:cubicBezTo>
                                    <a:cubicBezTo>
                                      <a:pt x="20111" y="7123"/>
                                      <a:pt x="20111" y="7215"/>
                                      <a:pt x="20102" y="7215"/>
                                    </a:cubicBezTo>
                                    <a:lnTo>
                                      <a:pt x="20102" y="7215"/>
                                    </a:lnTo>
                                    <a:cubicBezTo>
                                      <a:pt x="20102" y="7308"/>
                                      <a:pt x="20102" y="7308"/>
                                      <a:pt x="20092" y="7215"/>
                                    </a:cubicBezTo>
                                    <a:close/>
                                    <a:moveTo>
                                      <a:pt x="20167" y="1341"/>
                                    </a:moveTo>
                                    <a:cubicBezTo>
                                      <a:pt x="20148" y="1434"/>
                                      <a:pt x="20130" y="1480"/>
                                      <a:pt x="20139" y="1434"/>
                                    </a:cubicBezTo>
                                    <a:cubicBezTo>
                                      <a:pt x="20158" y="1249"/>
                                      <a:pt x="20102" y="1388"/>
                                      <a:pt x="20064" y="1619"/>
                                    </a:cubicBezTo>
                                    <a:cubicBezTo>
                                      <a:pt x="20018" y="1896"/>
                                      <a:pt x="19962" y="1943"/>
                                      <a:pt x="19934" y="1665"/>
                                    </a:cubicBezTo>
                                    <a:cubicBezTo>
                                      <a:pt x="19925" y="1573"/>
                                      <a:pt x="19916" y="1434"/>
                                      <a:pt x="19916" y="1388"/>
                                    </a:cubicBezTo>
                                    <a:cubicBezTo>
                                      <a:pt x="19916" y="1295"/>
                                      <a:pt x="19916" y="1295"/>
                                      <a:pt x="19897" y="1295"/>
                                    </a:cubicBezTo>
                                    <a:cubicBezTo>
                                      <a:pt x="19888" y="1295"/>
                                      <a:pt x="19878" y="1388"/>
                                      <a:pt x="19878" y="1480"/>
                                    </a:cubicBezTo>
                                    <a:cubicBezTo>
                                      <a:pt x="19878" y="1665"/>
                                      <a:pt x="19860" y="1989"/>
                                      <a:pt x="19850" y="2128"/>
                                    </a:cubicBezTo>
                                    <a:cubicBezTo>
                                      <a:pt x="19832" y="2266"/>
                                      <a:pt x="19748" y="2266"/>
                                      <a:pt x="19720" y="2081"/>
                                    </a:cubicBezTo>
                                    <a:cubicBezTo>
                                      <a:pt x="19702" y="1989"/>
                                      <a:pt x="19692" y="1989"/>
                                      <a:pt x="19683" y="2035"/>
                                    </a:cubicBezTo>
                                    <a:cubicBezTo>
                                      <a:pt x="19674" y="2081"/>
                                      <a:pt x="19683" y="2174"/>
                                      <a:pt x="19692" y="2220"/>
                                    </a:cubicBezTo>
                                    <a:cubicBezTo>
                                      <a:pt x="19711" y="2266"/>
                                      <a:pt x="19711" y="2359"/>
                                      <a:pt x="19702" y="2359"/>
                                    </a:cubicBezTo>
                                    <a:cubicBezTo>
                                      <a:pt x="19683" y="2405"/>
                                      <a:pt x="19627" y="2128"/>
                                      <a:pt x="19636" y="2035"/>
                                    </a:cubicBezTo>
                                    <a:cubicBezTo>
                                      <a:pt x="19636" y="1989"/>
                                      <a:pt x="19636" y="1943"/>
                                      <a:pt x="19618" y="1896"/>
                                    </a:cubicBezTo>
                                    <a:cubicBezTo>
                                      <a:pt x="19581" y="1850"/>
                                      <a:pt x="19590" y="1573"/>
                                      <a:pt x="19627" y="1480"/>
                                    </a:cubicBezTo>
                                    <a:cubicBezTo>
                                      <a:pt x="19683" y="1341"/>
                                      <a:pt x="19795" y="1295"/>
                                      <a:pt x="19795" y="1388"/>
                                    </a:cubicBezTo>
                                    <a:cubicBezTo>
                                      <a:pt x="19795" y="1480"/>
                                      <a:pt x="19832" y="1341"/>
                                      <a:pt x="19832" y="1249"/>
                                    </a:cubicBezTo>
                                    <a:cubicBezTo>
                                      <a:pt x="19832" y="1203"/>
                                      <a:pt x="19832" y="1110"/>
                                      <a:pt x="19832" y="1064"/>
                                    </a:cubicBezTo>
                                    <a:cubicBezTo>
                                      <a:pt x="19832" y="1018"/>
                                      <a:pt x="19850" y="971"/>
                                      <a:pt x="19869" y="925"/>
                                    </a:cubicBezTo>
                                    <a:cubicBezTo>
                                      <a:pt x="19888" y="925"/>
                                      <a:pt x="19925" y="786"/>
                                      <a:pt x="19962" y="601"/>
                                    </a:cubicBezTo>
                                    <a:cubicBezTo>
                                      <a:pt x="19999" y="416"/>
                                      <a:pt x="20018" y="324"/>
                                      <a:pt x="20027" y="370"/>
                                    </a:cubicBezTo>
                                    <a:cubicBezTo>
                                      <a:pt x="20037" y="416"/>
                                      <a:pt x="20027" y="416"/>
                                      <a:pt x="20018" y="463"/>
                                    </a:cubicBezTo>
                                    <a:lnTo>
                                      <a:pt x="20018" y="463"/>
                                    </a:lnTo>
                                    <a:cubicBezTo>
                                      <a:pt x="20009" y="463"/>
                                      <a:pt x="19999" y="509"/>
                                      <a:pt x="20009" y="555"/>
                                    </a:cubicBezTo>
                                    <a:cubicBezTo>
                                      <a:pt x="20027" y="648"/>
                                      <a:pt x="19981" y="971"/>
                                      <a:pt x="19953" y="925"/>
                                    </a:cubicBezTo>
                                    <a:cubicBezTo>
                                      <a:pt x="19934" y="879"/>
                                      <a:pt x="19934" y="925"/>
                                      <a:pt x="19943" y="971"/>
                                    </a:cubicBezTo>
                                    <a:cubicBezTo>
                                      <a:pt x="19953" y="1018"/>
                                      <a:pt x="19962" y="1064"/>
                                      <a:pt x="19953" y="1110"/>
                                    </a:cubicBezTo>
                                    <a:cubicBezTo>
                                      <a:pt x="19943" y="1156"/>
                                      <a:pt x="19953" y="1203"/>
                                      <a:pt x="19962" y="1203"/>
                                    </a:cubicBezTo>
                                    <a:cubicBezTo>
                                      <a:pt x="19971" y="1203"/>
                                      <a:pt x="19981" y="1156"/>
                                      <a:pt x="19981" y="1110"/>
                                    </a:cubicBezTo>
                                    <a:cubicBezTo>
                                      <a:pt x="19981" y="1018"/>
                                      <a:pt x="20027" y="971"/>
                                      <a:pt x="20092" y="1018"/>
                                    </a:cubicBezTo>
                                    <a:cubicBezTo>
                                      <a:pt x="20120" y="1018"/>
                                      <a:pt x="20130" y="1064"/>
                                      <a:pt x="20130" y="1110"/>
                                    </a:cubicBezTo>
                                    <a:cubicBezTo>
                                      <a:pt x="20120" y="1156"/>
                                      <a:pt x="20130" y="1156"/>
                                      <a:pt x="20148" y="1110"/>
                                    </a:cubicBezTo>
                                    <a:cubicBezTo>
                                      <a:pt x="20213" y="1064"/>
                                      <a:pt x="20213" y="1156"/>
                                      <a:pt x="20167" y="1341"/>
                                    </a:cubicBezTo>
                                    <a:close/>
                                    <a:moveTo>
                                      <a:pt x="20213" y="9112"/>
                                    </a:moveTo>
                                    <a:cubicBezTo>
                                      <a:pt x="20204" y="9204"/>
                                      <a:pt x="20185" y="9251"/>
                                      <a:pt x="20185" y="9204"/>
                                    </a:cubicBezTo>
                                    <a:cubicBezTo>
                                      <a:pt x="20185" y="9112"/>
                                      <a:pt x="20223" y="8881"/>
                                      <a:pt x="20232" y="8927"/>
                                    </a:cubicBezTo>
                                    <a:cubicBezTo>
                                      <a:pt x="20241" y="8927"/>
                                      <a:pt x="20232" y="9019"/>
                                      <a:pt x="20213" y="9112"/>
                                    </a:cubicBezTo>
                                    <a:close/>
                                    <a:moveTo>
                                      <a:pt x="20223" y="1434"/>
                                    </a:moveTo>
                                    <a:cubicBezTo>
                                      <a:pt x="20213" y="1480"/>
                                      <a:pt x="20195" y="1526"/>
                                      <a:pt x="20195" y="1480"/>
                                    </a:cubicBezTo>
                                    <a:cubicBezTo>
                                      <a:pt x="20195" y="1480"/>
                                      <a:pt x="20195" y="1388"/>
                                      <a:pt x="20204" y="1341"/>
                                    </a:cubicBezTo>
                                    <a:cubicBezTo>
                                      <a:pt x="20213" y="1295"/>
                                      <a:pt x="20232" y="1249"/>
                                      <a:pt x="20232" y="1295"/>
                                    </a:cubicBezTo>
                                    <a:cubicBezTo>
                                      <a:pt x="20241" y="1341"/>
                                      <a:pt x="20232" y="1388"/>
                                      <a:pt x="20223" y="1434"/>
                                    </a:cubicBezTo>
                                    <a:close/>
                                    <a:moveTo>
                                      <a:pt x="20260" y="925"/>
                                    </a:moveTo>
                                    <a:cubicBezTo>
                                      <a:pt x="20241" y="971"/>
                                      <a:pt x="20195" y="1018"/>
                                      <a:pt x="20130" y="1018"/>
                                    </a:cubicBezTo>
                                    <a:lnTo>
                                      <a:pt x="20027" y="1018"/>
                                    </a:lnTo>
                                    <a:lnTo>
                                      <a:pt x="20046" y="833"/>
                                    </a:lnTo>
                                    <a:cubicBezTo>
                                      <a:pt x="20064" y="648"/>
                                      <a:pt x="20074" y="648"/>
                                      <a:pt x="20111" y="694"/>
                                    </a:cubicBezTo>
                                    <a:lnTo>
                                      <a:pt x="20111" y="694"/>
                                    </a:lnTo>
                                    <a:cubicBezTo>
                                      <a:pt x="20130" y="740"/>
                                      <a:pt x="20130" y="740"/>
                                      <a:pt x="20120" y="833"/>
                                    </a:cubicBezTo>
                                    <a:cubicBezTo>
                                      <a:pt x="20102" y="925"/>
                                      <a:pt x="20102" y="925"/>
                                      <a:pt x="20120" y="879"/>
                                    </a:cubicBezTo>
                                    <a:cubicBezTo>
                                      <a:pt x="20130" y="833"/>
                                      <a:pt x="20176" y="833"/>
                                      <a:pt x="20213" y="786"/>
                                    </a:cubicBezTo>
                                    <a:cubicBezTo>
                                      <a:pt x="20269" y="833"/>
                                      <a:pt x="20278" y="833"/>
                                      <a:pt x="20260" y="925"/>
                                    </a:cubicBezTo>
                                    <a:close/>
                                    <a:moveTo>
                                      <a:pt x="20483" y="4903"/>
                                    </a:moveTo>
                                    <a:cubicBezTo>
                                      <a:pt x="20465" y="5227"/>
                                      <a:pt x="20455" y="5273"/>
                                      <a:pt x="20437" y="5180"/>
                                    </a:cubicBezTo>
                                    <a:cubicBezTo>
                                      <a:pt x="20418" y="5134"/>
                                      <a:pt x="20418" y="5042"/>
                                      <a:pt x="20446" y="4810"/>
                                    </a:cubicBezTo>
                                    <a:cubicBezTo>
                                      <a:pt x="20465" y="4672"/>
                                      <a:pt x="20483" y="4533"/>
                                      <a:pt x="20493" y="4533"/>
                                    </a:cubicBezTo>
                                    <a:cubicBezTo>
                                      <a:pt x="20502" y="4533"/>
                                      <a:pt x="20493" y="4718"/>
                                      <a:pt x="20483" y="4903"/>
                                    </a:cubicBezTo>
                                    <a:close/>
                                    <a:moveTo>
                                      <a:pt x="20586" y="4117"/>
                                    </a:moveTo>
                                    <a:cubicBezTo>
                                      <a:pt x="20558" y="4117"/>
                                      <a:pt x="20558" y="3885"/>
                                      <a:pt x="20604" y="3561"/>
                                    </a:cubicBezTo>
                                    <a:cubicBezTo>
                                      <a:pt x="20632" y="3376"/>
                                      <a:pt x="20660" y="3053"/>
                                      <a:pt x="20679" y="2914"/>
                                    </a:cubicBezTo>
                                    <a:cubicBezTo>
                                      <a:pt x="20707" y="2683"/>
                                      <a:pt x="20735" y="2544"/>
                                      <a:pt x="20735" y="2683"/>
                                    </a:cubicBezTo>
                                    <a:cubicBezTo>
                                      <a:pt x="20735" y="2683"/>
                                      <a:pt x="20725" y="2821"/>
                                      <a:pt x="20707" y="2960"/>
                                    </a:cubicBezTo>
                                    <a:cubicBezTo>
                                      <a:pt x="20688" y="3099"/>
                                      <a:pt x="20660" y="3423"/>
                                      <a:pt x="20641" y="3654"/>
                                    </a:cubicBezTo>
                                    <a:cubicBezTo>
                                      <a:pt x="20623" y="3885"/>
                                      <a:pt x="20595" y="4117"/>
                                      <a:pt x="20586" y="4117"/>
                                    </a:cubicBezTo>
                                    <a:close/>
                                    <a:moveTo>
                                      <a:pt x="20669" y="5458"/>
                                    </a:moveTo>
                                    <a:cubicBezTo>
                                      <a:pt x="20651" y="5550"/>
                                      <a:pt x="20641" y="5458"/>
                                      <a:pt x="20660" y="5273"/>
                                    </a:cubicBezTo>
                                    <a:cubicBezTo>
                                      <a:pt x="20669" y="5180"/>
                                      <a:pt x="20669" y="5180"/>
                                      <a:pt x="20679" y="5273"/>
                                    </a:cubicBezTo>
                                    <a:cubicBezTo>
                                      <a:pt x="20688" y="5365"/>
                                      <a:pt x="20679" y="5458"/>
                                      <a:pt x="20669" y="5458"/>
                                    </a:cubicBezTo>
                                    <a:close/>
                                    <a:moveTo>
                                      <a:pt x="20818" y="4070"/>
                                    </a:moveTo>
                                    <a:cubicBezTo>
                                      <a:pt x="20828" y="4024"/>
                                      <a:pt x="20828" y="4024"/>
                                      <a:pt x="20837" y="4024"/>
                                    </a:cubicBezTo>
                                    <a:cubicBezTo>
                                      <a:pt x="20837" y="4024"/>
                                      <a:pt x="20846" y="4070"/>
                                      <a:pt x="20846" y="4070"/>
                                    </a:cubicBezTo>
                                    <a:cubicBezTo>
                                      <a:pt x="20846" y="4070"/>
                                      <a:pt x="20837" y="4117"/>
                                      <a:pt x="20828" y="4117"/>
                                    </a:cubicBezTo>
                                    <a:cubicBezTo>
                                      <a:pt x="20818" y="4117"/>
                                      <a:pt x="20818" y="4117"/>
                                      <a:pt x="20818" y="4070"/>
                                    </a:cubicBezTo>
                                    <a:close/>
                                    <a:moveTo>
                                      <a:pt x="20762" y="4857"/>
                                    </a:moveTo>
                                    <a:cubicBezTo>
                                      <a:pt x="20744" y="5042"/>
                                      <a:pt x="20725" y="5134"/>
                                      <a:pt x="20725" y="4995"/>
                                    </a:cubicBezTo>
                                    <a:cubicBezTo>
                                      <a:pt x="20725" y="4857"/>
                                      <a:pt x="20744" y="4718"/>
                                      <a:pt x="20762" y="4718"/>
                                    </a:cubicBezTo>
                                    <a:cubicBezTo>
                                      <a:pt x="20762" y="4718"/>
                                      <a:pt x="20762" y="4810"/>
                                      <a:pt x="20762" y="4857"/>
                                    </a:cubicBezTo>
                                    <a:close/>
                                    <a:moveTo>
                                      <a:pt x="20753" y="3885"/>
                                    </a:moveTo>
                                    <a:lnTo>
                                      <a:pt x="20753" y="3885"/>
                                    </a:lnTo>
                                    <a:cubicBezTo>
                                      <a:pt x="20707" y="4209"/>
                                      <a:pt x="20697" y="4209"/>
                                      <a:pt x="20735" y="3793"/>
                                    </a:cubicBezTo>
                                    <a:cubicBezTo>
                                      <a:pt x="20753" y="3608"/>
                                      <a:pt x="20772" y="3469"/>
                                      <a:pt x="20772" y="3469"/>
                                    </a:cubicBezTo>
                                    <a:cubicBezTo>
                                      <a:pt x="20772" y="3469"/>
                                      <a:pt x="20781" y="3469"/>
                                      <a:pt x="20781" y="3561"/>
                                    </a:cubicBezTo>
                                    <a:cubicBezTo>
                                      <a:pt x="20781" y="3608"/>
                                      <a:pt x="20772" y="3747"/>
                                      <a:pt x="20753" y="3885"/>
                                    </a:cubicBezTo>
                                    <a:close/>
                                    <a:moveTo>
                                      <a:pt x="16612" y="9898"/>
                                    </a:moveTo>
                                    <a:cubicBezTo>
                                      <a:pt x="16602" y="9898"/>
                                      <a:pt x="16602" y="9944"/>
                                      <a:pt x="16602" y="9944"/>
                                    </a:cubicBezTo>
                                    <a:cubicBezTo>
                                      <a:pt x="16612" y="9991"/>
                                      <a:pt x="16612" y="9991"/>
                                      <a:pt x="16621" y="9991"/>
                                    </a:cubicBezTo>
                                    <a:cubicBezTo>
                                      <a:pt x="16630" y="9991"/>
                                      <a:pt x="16630" y="9944"/>
                                      <a:pt x="16630" y="9944"/>
                                    </a:cubicBezTo>
                                    <a:cubicBezTo>
                                      <a:pt x="16630" y="9898"/>
                                      <a:pt x="16621" y="9898"/>
                                      <a:pt x="16612" y="9898"/>
                                    </a:cubicBezTo>
                                    <a:close/>
                                    <a:moveTo>
                                      <a:pt x="16714" y="10129"/>
                                    </a:moveTo>
                                    <a:cubicBezTo>
                                      <a:pt x="16723" y="10176"/>
                                      <a:pt x="16723" y="10176"/>
                                      <a:pt x="16733" y="10176"/>
                                    </a:cubicBezTo>
                                    <a:cubicBezTo>
                                      <a:pt x="16742" y="10176"/>
                                      <a:pt x="16742" y="10129"/>
                                      <a:pt x="16742" y="10129"/>
                                    </a:cubicBezTo>
                                    <a:cubicBezTo>
                                      <a:pt x="16742" y="10083"/>
                                      <a:pt x="16733" y="10083"/>
                                      <a:pt x="16723" y="10083"/>
                                    </a:cubicBezTo>
                                    <a:cubicBezTo>
                                      <a:pt x="16714" y="10083"/>
                                      <a:pt x="16714" y="10083"/>
                                      <a:pt x="16714" y="10129"/>
                                    </a:cubicBezTo>
                                    <a:close/>
                                    <a:moveTo>
                                      <a:pt x="16919" y="9482"/>
                                    </a:moveTo>
                                    <a:cubicBezTo>
                                      <a:pt x="16910" y="9389"/>
                                      <a:pt x="16900" y="9343"/>
                                      <a:pt x="16900" y="9436"/>
                                    </a:cubicBezTo>
                                    <a:cubicBezTo>
                                      <a:pt x="16900" y="9482"/>
                                      <a:pt x="16910" y="9528"/>
                                      <a:pt x="16919" y="9528"/>
                                    </a:cubicBezTo>
                                    <a:cubicBezTo>
                                      <a:pt x="16928" y="9574"/>
                                      <a:pt x="16928" y="9574"/>
                                      <a:pt x="16919" y="9482"/>
                                    </a:cubicBezTo>
                                    <a:close/>
                                    <a:moveTo>
                                      <a:pt x="13178" y="11378"/>
                                    </a:moveTo>
                                    <a:cubicBezTo>
                                      <a:pt x="13168" y="11378"/>
                                      <a:pt x="13178" y="11517"/>
                                      <a:pt x="13196" y="11656"/>
                                    </a:cubicBezTo>
                                    <a:cubicBezTo>
                                      <a:pt x="13215" y="11794"/>
                                      <a:pt x="13234" y="11933"/>
                                      <a:pt x="13234" y="11887"/>
                                    </a:cubicBezTo>
                                    <a:cubicBezTo>
                                      <a:pt x="13243" y="11841"/>
                                      <a:pt x="13187" y="11378"/>
                                      <a:pt x="13178" y="11378"/>
                                    </a:cubicBezTo>
                                    <a:close/>
                                    <a:moveTo>
                                      <a:pt x="16379" y="10407"/>
                                    </a:moveTo>
                                    <a:cubicBezTo>
                                      <a:pt x="16370" y="10361"/>
                                      <a:pt x="16361" y="10361"/>
                                      <a:pt x="16351" y="10361"/>
                                    </a:cubicBezTo>
                                    <a:cubicBezTo>
                                      <a:pt x="16342" y="10361"/>
                                      <a:pt x="16333" y="10407"/>
                                      <a:pt x="16333" y="10407"/>
                                    </a:cubicBezTo>
                                    <a:cubicBezTo>
                                      <a:pt x="16333" y="10407"/>
                                      <a:pt x="16342" y="10453"/>
                                      <a:pt x="16361" y="10453"/>
                                    </a:cubicBezTo>
                                    <a:cubicBezTo>
                                      <a:pt x="16379" y="10499"/>
                                      <a:pt x="16388" y="10453"/>
                                      <a:pt x="16379" y="10407"/>
                                    </a:cubicBezTo>
                                    <a:close/>
                                    <a:moveTo>
                                      <a:pt x="7287" y="8187"/>
                                    </a:moveTo>
                                    <a:cubicBezTo>
                                      <a:pt x="7287" y="8140"/>
                                      <a:pt x="7287" y="8140"/>
                                      <a:pt x="7278" y="8140"/>
                                    </a:cubicBezTo>
                                    <a:cubicBezTo>
                                      <a:pt x="7278" y="8140"/>
                                      <a:pt x="7268" y="8187"/>
                                      <a:pt x="7259" y="8187"/>
                                    </a:cubicBezTo>
                                    <a:cubicBezTo>
                                      <a:pt x="7250" y="8233"/>
                                      <a:pt x="7259" y="8233"/>
                                      <a:pt x="7268" y="8233"/>
                                    </a:cubicBezTo>
                                    <a:cubicBezTo>
                                      <a:pt x="7278" y="8233"/>
                                      <a:pt x="7287" y="8233"/>
                                      <a:pt x="7287" y="8187"/>
                                    </a:cubicBezTo>
                                    <a:close/>
                                    <a:moveTo>
                                      <a:pt x="16509" y="9297"/>
                                    </a:moveTo>
                                    <a:lnTo>
                                      <a:pt x="16509" y="9297"/>
                                    </a:lnTo>
                                    <a:cubicBezTo>
                                      <a:pt x="16528" y="9528"/>
                                      <a:pt x="16537" y="9574"/>
                                      <a:pt x="16547" y="9436"/>
                                    </a:cubicBezTo>
                                    <a:cubicBezTo>
                                      <a:pt x="16547" y="9343"/>
                                      <a:pt x="16537" y="9251"/>
                                      <a:pt x="16528" y="9204"/>
                                    </a:cubicBezTo>
                                    <a:cubicBezTo>
                                      <a:pt x="16500" y="9158"/>
                                      <a:pt x="16500" y="9158"/>
                                      <a:pt x="16509" y="9297"/>
                                    </a:cubicBezTo>
                                    <a:close/>
                                    <a:moveTo>
                                      <a:pt x="19664" y="1804"/>
                                    </a:moveTo>
                                    <a:cubicBezTo>
                                      <a:pt x="19655" y="1804"/>
                                      <a:pt x="19646" y="1804"/>
                                      <a:pt x="19646" y="1850"/>
                                    </a:cubicBezTo>
                                    <a:cubicBezTo>
                                      <a:pt x="19646" y="1896"/>
                                      <a:pt x="19655" y="1943"/>
                                      <a:pt x="19664" y="1943"/>
                                    </a:cubicBezTo>
                                    <a:cubicBezTo>
                                      <a:pt x="19674" y="1943"/>
                                      <a:pt x="19683" y="1896"/>
                                      <a:pt x="19683" y="1896"/>
                                    </a:cubicBezTo>
                                    <a:cubicBezTo>
                                      <a:pt x="19683" y="1850"/>
                                      <a:pt x="19674" y="1850"/>
                                      <a:pt x="19664" y="1804"/>
                                    </a:cubicBezTo>
                                    <a:close/>
                                    <a:moveTo>
                                      <a:pt x="13559" y="12720"/>
                                    </a:moveTo>
                                    <a:cubicBezTo>
                                      <a:pt x="13541" y="12858"/>
                                      <a:pt x="13559" y="12858"/>
                                      <a:pt x="13578" y="12720"/>
                                    </a:cubicBezTo>
                                    <a:cubicBezTo>
                                      <a:pt x="13587" y="12673"/>
                                      <a:pt x="13587" y="12581"/>
                                      <a:pt x="13587" y="12581"/>
                                    </a:cubicBezTo>
                                    <a:cubicBezTo>
                                      <a:pt x="13587" y="12581"/>
                                      <a:pt x="13559" y="12673"/>
                                      <a:pt x="13559" y="12720"/>
                                    </a:cubicBezTo>
                                    <a:close/>
                                    <a:moveTo>
                                      <a:pt x="9893" y="2868"/>
                                    </a:moveTo>
                                    <a:cubicBezTo>
                                      <a:pt x="9893" y="2821"/>
                                      <a:pt x="9883" y="2821"/>
                                      <a:pt x="9865" y="2821"/>
                                    </a:cubicBezTo>
                                    <a:cubicBezTo>
                                      <a:pt x="9855" y="2821"/>
                                      <a:pt x="9837" y="2821"/>
                                      <a:pt x="9837" y="2868"/>
                                    </a:cubicBezTo>
                                    <a:cubicBezTo>
                                      <a:pt x="9837" y="2914"/>
                                      <a:pt x="9846" y="2914"/>
                                      <a:pt x="9865" y="2914"/>
                                    </a:cubicBezTo>
                                    <a:cubicBezTo>
                                      <a:pt x="9883" y="2914"/>
                                      <a:pt x="9893" y="2868"/>
                                      <a:pt x="9893" y="2868"/>
                                    </a:cubicBezTo>
                                    <a:close/>
                                    <a:moveTo>
                                      <a:pt x="18408" y="12164"/>
                                    </a:moveTo>
                                    <a:cubicBezTo>
                                      <a:pt x="18417" y="12072"/>
                                      <a:pt x="18408" y="12026"/>
                                      <a:pt x="18389" y="12118"/>
                                    </a:cubicBezTo>
                                    <a:cubicBezTo>
                                      <a:pt x="18380" y="12164"/>
                                      <a:pt x="18380" y="12211"/>
                                      <a:pt x="18389" y="12211"/>
                                    </a:cubicBezTo>
                                    <a:cubicBezTo>
                                      <a:pt x="18389" y="12257"/>
                                      <a:pt x="18399" y="12211"/>
                                      <a:pt x="18408" y="12164"/>
                                    </a:cubicBezTo>
                                    <a:close/>
                                    <a:moveTo>
                                      <a:pt x="18659" y="12211"/>
                                    </a:moveTo>
                                    <a:cubicBezTo>
                                      <a:pt x="18669" y="12211"/>
                                      <a:pt x="18669" y="12164"/>
                                      <a:pt x="18669" y="12164"/>
                                    </a:cubicBezTo>
                                    <a:cubicBezTo>
                                      <a:pt x="18659" y="12118"/>
                                      <a:pt x="18659" y="12118"/>
                                      <a:pt x="18650" y="12118"/>
                                    </a:cubicBezTo>
                                    <a:cubicBezTo>
                                      <a:pt x="18641" y="12118"/>
                                      <a:pt x="18641" y="12164"/>
                                      <a:pt x="18641" y="12164"/>
                                    </a:cubicBezTo>
                                    <a:cubicBezTo>
                                      <a:pt x="18641" y="12164"/>
                                      <a:pt x="18650" y="12211"/>
                                      <a:pt x="18659" y="12211"/>
                                    </a:cubicBezTo>
                                    <a:close/>
                                    <a:moveTo>
                                      <a:pt x="18492" y="11563"/>
                                    </a:moveTo>
                                    <a:cubicBezTo>
                                      <a:pt x="18482" y="11563"/>
                                      <a:pt x="18482" y="11563"/>
                                      <a:pt x="18473" y="11656"/>
                                    </a:cubicBezTo>
                                    <a:cubicBezTo>
                                      <a:pt x="18464" y="11748"/>
                                      <a:pt x="18464" y="11748"/>
                                      <a:pt x="18482" y="11702"/>
                                    </a:cubicBezTo>
                                    <a:cubicBezTo>
                                      <a:pt x="18492" y="11609"/>
                                      <a:pt x="18501" y="11563"/>
                                      <a:pt x="18492" y="11563"/>
                                    </a:cubicBezTo>
                                    <a:close/>
                                    <a:moveTo>
                                      <a:pt x="7073" y="7770"/>
                                    </a:moveTo>
                                    <a:cubicBezTo>
                                      <a:pt x="7054" y="7817"/>
                                      <a:pt x="7064" y="8094"/>
                                      <a:pt x="7073" y="8048"/>
                                    </a:cubicBezTo>
                                    <a:cubicBezTo>
                                      <a:pt x="7091" y="8002"/>
                                      <a:pt x="7110" y="7770"/>
                                      <a:pt x="7091" y="7724"/>
                                    </a:cubicBezTo>
                                    <a:cubicBezTo>
                                      <a:pt x="7091" y="7724"/>
                                      <a:pt x="7082" y="7724"/>
                                      <a:pt x="7073" y="7770"/>
                                    </a:cubicBezTo>
                                    <a:close/>
                                    <a:moveTo>
                                      <a:pt x="4523" y="16836"/>
                                    </a:moveTo>
                                    <a:cubicBezTo>
                                      <a:pt x="4523" y="16743"/>
                                      <a:pt x="4514" y="16790"/>
                                      <a:pt x="4495" y="16882"/>
                                    </a:cubicBezTo>
                                    <a:cubicBezTo>
                                      <a:pt x="4476" y="16975"/>
                                      <a:pt x="4476" y="16975"/>
                                      <a:pt x="4504" y="16928"/>
                                    </a:cubicBezTo>
                                    <a:cubicBezTo>
                                      <a:pt x="4514" y="16882"/>
                                      <a:pt x="4523" y="16882"/>
                                      <a:pt x="4523" y="16836"/>
                                    </a:cubicBezTo>
                                    <a:close/>
                                    <a:moveTo>
                                      <a:pt x="4569" y="16697"/>
                                    </a:moveTo>
                                    <a:cubicBezTo>
                                      <a:pt x="4579" y="16697"/>
                                      <a:pt x="4569" y="16651"/>
                                      <a:pt x="4551" y="16651"/>
                                    </a:cubicBezTo>
                                    <a:cubicBezTo>
                                      <a:pt x="4532" y="16651"/>
                                      <a:pt x="4532" y="16651"/>
                                      <a:pt x="4541" y="16697"/>
                                    </a:cubicBezTo>
                                    <a:cubicBezTo>
                                      <a:pt x="4541" y="16697"/>
                                      <a:pt x="4560" y="16697"/>
                                      <a:pt x="4569" y="16697"/>
                                    </a:cubicBezTo>
                                    <a:close/>
                                    <a:moveTo>
                                      <a:pt x="7864" y="13691"/>
                                    </a:moveTo>
                                    <a:cubicBezTo>
                                      <a:pt x="7864" y="13645"/>
                                      <a:pt x="7864" y="13645"/>
                                      <a:pt x="7855" y="13645"/>
                                    </a:cubicBezTo>
                                    <a:cubicBezTo>
                                      <a:pt x="7845" y="13645"/>
                                      <a:pt x="7845" y="13691"/>
                                      <a:pt x="7836" y="13691"/>
                                    </a:cubicBezTo>
                                    <a:cubicBezTo>
                                      <a:pt x="7827" y="13737"/>
                                      <a:pt x="7836" y="13737"/>
                                      <a:pt x="7845" y="13737"/>
                                    </a:cubicBezTo>
                                    <a:cubicBezTo>
                                      <a:pt x="7855" y="13737"/>
                                      <a:pt x="7864" y="13691"/>
                                      <a:pt x="7864" y="13691"/>
                                    </a:cubicBezTo>
                                    <a:close/>
                                    <a:moveTo>
                                      <a:pt x="3676" y="10592"/>
                                    </a:moveTo>
                                    <a:cubicBezTo>
                                      <a:pt x="3639" y="10638"/>
                                      <a:pt x="3685" y="10777"/>
                                      <a:pt x="3760" y="10777"/>
                                    </a:cubicBezTo>
                                    <a:cubicBezTo>
                                      <a:pt x="3797" y="10777"/>
                                      <a:pt x="3825" y="10823"/>
                                      <a:pt x="3816" y="10869"/>
                                    </a:cubicBezTo>
                                    <a:cubicBezTo>
                                      <a:pt x="3806" y="10962"/>
                                      <a:pt x="3825" y="10916"/>
                                      <a:pt x="3862" y="10823"/>
                                    </a:cubicBezTo>
                                    <a:cubicBezTo>
                                      <a:pt x="3890" y="10731"/>
                                      <a:pt x="3890" y="10731"/>
                                      <a:pt x="3844" y="10684"/>
                                    </a:cubicBezTo>
                                    <a:cubicBezTo>
                                      <a:pt x="3769" y="10638"/>
                                      <a:pt x="3732" y="10546"/>
                                      <a:pt x="3723" y="10407"/>
                                    </a:cubicBezTo>
                                    <a:cubicBezTo>
                                      <a:pt x="3713" y="10314"/>
                                      <a:pt x="3704" y="10222"/>
                                      <a:pt x="3685" y="10176"/>
                                    </a:cubicBezTo>
                                    <a:cubicBezTo>
                                      <a:pt x="3657" y="10037"/>
                                      <a:pt x="3657" y="10037"/>
                                      <a:pt x="3676" y="10176"/>
                                    </a:cubicBezTo>
                                    <a:cubicBezTo>
                                      <a:pt x="3695" y="10361"/>
                                      <a:pt x="3695" y="10546"/>
                                      <a:pt x="3676" y="10592"/>
                                    </a:cubicBezTo>
                                    <a:close/>
                                    <a:moveTo>
                                      <a:pt x="14416" y="13228"/>
                                    </a:moveTo>
                                    <a:cubicBezTo>
                                      <a:pt x="14416" y="13228"/>
                                      <a:pt x="14406" y="13275"/>
                                      <a:pt x="14406" y="13275"/>
                                    </a:cubicBezTo>
                                    <a:cubicBezTo>
                                      <a:pt x="14406" y="13275"/>
                                      <a:pt x="14416" y="13321"/>
                                      <a:pt x="14425" y="13321"/>
                                    </a:cubicBezTo>
                                    <a:cubicBezTo>
                                      <a:pt x="14434" y="13321"/>
                                      <a:pt x="14434" y="13275"/>
                                      <a:pt x="14434" y="13275"/>
                                    </a:cubicBezTo>
                                    <a:cubicBezTo>
                                      <a:pt x="14434" y="13275"/>
                                      <a:pt x="14416" y="13228"/>
                                      <a:pt x="14416" y="13228"/>
                                    </a:cubicBezTo>
                                    <a:close/>
                                    <a:moveTo>
                                      <a:pt x="4635" y="15957"/>
                                    </a:moveTo>
                                    <a:cubicBezTo>
                                      <a:pt x="4625" y="15957"/>
                                      <a:pt x="4607" y="16003"/>
                                      <a:pt x="4597" y="16096"/>
                                    </a:cubicBezTo>
                                    <a:cubicBezTo>
                                      <a:pt x="4560" y="16281"/>
                                      <a:pt x="4579" y="16281"/>
                                      <a:pt x="4616" y="16142"/>
                                    </a:cubicBezTo>
                                    <a:cubicBezTo>
                                      <a:pt x="4635" y="16050"/>
                                      <a:pt x="4644" y="16003"/>
                                      <a:pt x="4635" y="15957"/>
                                    </a:cubicBezTo>
                                    <a:close/>
                                    <a:moveTo>
                                      <a:pt x="4569" y="16373"/>
                                    </a:moveTo>
                                    <a:cubicBezTo>
                                      <a:pt x="4569" y="16420"/>
                                      <a:pt x="4579" y="16420"/>
                                      <a:pt x="4588" y="16420"/>
                                    </a:cubicBezTo>
                                    <a:cubicBezTo>
                                      <a:pt x="4597" y="16420"/>
                                      <a:pt x="4607" y="16373"/>
                                      <a:pt x="4607" y="16373"/>
                                    </a:cubicBezTo>
                                    <a:cubicBezTo>
                                      <a:pt x="4607" y="16373"/>
                                      <a:pt x="4597" y="16327"/>
                                      <a:pt x="4588" y="16327"/>
                                    </a:cubicBezTo>
                                    <a:cubicBezTo>
                                      <a:pt x="4579" y="16281"/>
                                      <a:pt x="4569" y="16327"/>
                                      <a:pt x="4569" y="16373"/>
                                    </a:cubicBezTo>
                                    <a:close/>
                                    <a:moveTo>
                                      <a:pt x="5174" y="16096"/>
                                    </a:moveTo>
                                    <a:cubicBezTo>
                                      <a:pt x="5174" y="16096"/>
                                      <a:pt x="5165" y="16050"/>
                                      <a:pt x="5156" y="16050"/>
                                    </a:cubicBezTo>
                                    <a:cubicBezTo>
                                      <a:pt x="5146" y="16050"/>
                                      <a:pt x="5137" y="16096"/>
                                      <a:pt x="5137" y="16096"/>
                                    </a:cubicBezTo>
                                    <a:cubicBezTo>
                                      <a:pt x="5137" y="16142"/>
                                      <a:pt x="5146" y="16142"/>
                                      <a:pt x="5156" y="16142"/>
                                    </a:cubicBezTo>
                                    <a:cubicBezTo>
                                      <a:pt x="5165" y="16142"/>
                                      <a:pt x="5174" y="16096"/>
                                      <a:pt x="5174" y="16096"/>
                                    </a:cubicBezTo>
                                    <a:close/>
                                    <a:moveTo>
                                      <a:pt x="11437" y="2729"/>
                                    </a:moveTo>
                                    <a:cubicBezTo>
                                      <a:pt x="11437" y="2683"/>
                                      <a:pt x="11428" y="2636"/>
                                      <a:pt x="11419" y="2636"/>
                                    </a:cubicBezTo>
                                    <a:cubicBezTo>
                                      <a:pt x="11410" y="2636"/>
                                      <a:pt x="11400" y="2683"/>
                                      <a:pt x="11391" y="2729"/>
                                    </a:cubicBezTo>
                                    <a:cubicBezTo>
                                      <a:pt x="11382" y="2775"/>
                                      <a:pt x="11391" y="2821"/>
                                      <a:pt x="11410" y="2821"/>
                                    </a:cubicBezTo>
                                    <a:cubicBezTo>
                                      <a:pt x="11428" y="2821"/>
                                      <a:pt x="11437" y="2775"/>
                                      <a:pt x="11437" y="2729"/>
                                    </a:cubicBezTo>
                                    <a:close/>
                                    <a:moveTo>
                                      <a:pt x="4458" y="16235"/>
                                    </a:moveTo>
                                    <a:cubicBezTo>
                                      <a:pt x="4458" y="16188"/>
                                      <a:pt x="4448" y="16188"/>
                                      <a:pt x="4439" y="16188"/>
                                    </a:cubicBezTo>
                                    <a:cubicBezTo>
                                      <a:pt x="4430" y="16188"/>
                                      <a:pt x="4421" y="16235"/>
                                      <a:pt x="4421" y="16235"/>
                                    </a:cubicBezTo>
                                    <a:cubicBezTo>
                                      <a:pt x="4421" y="16281"/>
                                      <a:pt x="4430" y="16281"/>
                                      <a:pt x="4439" y="16281"/>
                                    </a:cubicBezTo>
                                    <a:cubicBezTo>
                                      <a:pt x="4448" y="16281"/>
                                      <a:pt x="4458" y="16281"/>
                                      <a:pt x="4458" y="16235"/>
                                    </a:cubicBezTo>
                                    <a:close/>
                                    <a:moveTo>
                                      <a:pt x="12573" y="10222"/>
                                    </a:moveTo>
                                    <a:cubicBezTo>
                                      <a:pt x="12582" y="10176"/>
                                      <a:pt x="12582" y="10129"/>
                                      <a:pt x="12582" y="10037"/>
                                    </a:cubicBezTo>
                                    <a:cubicBezTo>
                                      <a:pt x="12582" y="9944"/>
                                      <a:pt x="12573" y="9991"/>
                                      <a:pt x="12564" y="10083"/>
                                    </a:cubicBezTo>
                                    <a:cubicBezTo>
                                      <a:pt x="12564" y="10222"/>
                                      <a:pt x="12564" y="10268"/>
                                      <a:pt x="12573" y="10222"/>
                                    </a:cubicBezTo>
                                    <a:close/>
                                    <a:moveTo>
                                      <a:pt x="11586" y="10453"/>
                                    </a:moveTo>
                                    <a:cubicBezTo>
                                      <a:pt x="11586" y="10499"/>
                                      <a:pt x="11596" y="10592"/>
                                      <a:pt x="11605" y="10592"/>
                                    </a:cubicBezTo>
                                    <a:cubicBezTo>
                                      <a:pt x="11614" y="10592"/>
                                      <a:pt x="11624" y="10546"/>
                                      <a:pt x="11624" y="10499"/>
                                    </a:cubicBezTo>
                                    <a:cubicBezTo>
                                      <a:pt x="11624" y="10453"/>
                                      <a:pt x="11614" y="10407"/>
                                      <a:pt x="11605" y="10361"/>
                                    </a:cubicBezTo>
                                    <a:cubicBezTo>
                                      <a:pt x="11586" y="10361"/>
                                      <a:pt x="11586" y="10361"/>
                                      <a:pt x="11586" y="10453"/>
                                    </a:cubicBezTo>
                                    <a:close/>
                                    <a:moveTo>
                                      <a:pt x="12536" y="10731"/>
                                    </a:moveTo>
                                    <a:cubicBezTo>
                                      <a:pt x="12536" y="10777"/>
                                      <a:pt x="12545" y="10869"/>
                                      <a:pt x="12554" y="10869"/>
                                    </a:cubicBezTo>
                                    <a:cubicBezTo>
                                      <a:pt x="12582" y="10916"/>
                                      <a:pt x="12582" y="10869"/>
                                      <a:pt x="12564" y="10731"/>
                                    </a:cubicBezTo>
                                    <a:cubicBezTo>
                                      <a:pt x="12545" y="10638"/>
                                      <a:pt x="12536" y="10638"/>
                                      <a:pt x="12536" y="10731"/>
                                    </a:cubicBezTo>
                                    <a:close/>
                                    <a:moveTo>
                                      <a:pt x="10432" y="11378"/>
                                    </a:moveTo>
                                    <a:cubicBezTo>
                                      <a:pt x="10395" y="11378"/>
                                      <a:pt x="10367" y="11378"/>
                                      <a:pt x="10377" y="11378"/>
                                    </a:cubicBezTo>
                                    <a:cubicBezTo>
                                      <a:pt x="10404" y="11517"/>
                                      <a:pt x="10665" y="11424"/>
                                      <a:pt x="10712" y="11286"/>
                                    </a:cubicBezTo>
                                    <a:cubicBezTo>
                                      <a:pt x="10730" y="11193"/>
                                      <a:pt x="10721" y="11193"/>
                                      <a:pt x="10646" y="11286"/>
                                    </a:cubicBezTo>
                                    <a:cubicBezTo>
                                      <a:pt x="10619" y="11332"/>
                                      <a:pt x="10563" y="11332"/>
                                      <a:pt x="10535" y="11286"/>
                                    </a:cubicBezTo>
                                    <a:cubicBezTo>
                                      <a:pt x="10498" y="11239"/>
                                      <a:pt x="10488" y="11286"/>
                                      <a:pt x="10498" y="11332"/>
                                    </a:cubicBezTo>
                                    <a:cubicBezTo>
                                      <a:pt x="10498" y="11424"/>
                                      <a:pt x="10488" y="11424"/>
                                      <a:pt x="10432" y="11378"/>
                                    </a:cubicBezTo>
                                    <a:close/>
                                    <a:moveTo>
                                      <a:pt x="8432" y="13367"/>
                                    </a:moveTo>
                                    <a:cubicBezTo>
                                      <a:pt x="8422" y="13367"/>
                                      <a:pt x="8413" y="13413"/>
                                      <a:pt x="8404" y="13413"/>
                                    </a:cubicBezTo>
                                    <a:cubicBezTo>
                                      <a:pt x="8394" y="13460"/>
                                      <a:pt x="8404" y="13460"/>
                                      <a:pt x="8422" y="13460"/>
                                    </a:cubicBezTo>
                                    <a:cubicBezTo>
                                      <a:pt x="8450" y="13413"/>
                                      <a:pt x="8459" y="13367"/>
                                      <a:pt x="8432" y="13367"/>
                                    </a:cubicBezTo>
                                    <a:close/>
                                    <a:moveTo>
                                      <a:pt x="9855" y="11748"/>
                                    </a:moveTo>
                                    <a:cubicBezTo>
                                      <a:pt x="9855" y="11702"/>
                                      <a:pt x="9846" y="11702"/>
                                      <a:pt x="9837" y="11702"/>
                                    </a:cubicBezTo>
                                    <a:cubicBezTo>
                                      <a:pt x="9827" y="11702"/>
                                      <a:pt x="9827" y="11748"/>
                                      <a:pt x="9827" y="11748"/>
                                    </a:cubicBezTo>
                                    <a:cubicBezTo>
                                      <a:pt x="9837" y="11794"/>
                                      <a:pt x="9837" y="11794"/>
                                      <a:pt x="9846" y="11794"/>
                                    </a:cubicBezTo>
                                    <a:cubicBezTo>
                                      <a:pt x="9855" y="11794"/>
                                      <a:pt x="9855" y="11794"/>
                                      <a:pt x="9855" y="11748"/>
                                    </a:cubicBezTo>
                                    <a:close/>
                                    <a:moveTo>
                                      <a:pt x="9930" y="10869"/>
                                    </a:moveTo>
                                    <a:cubicBezTo>
                                      <a:pt x="9939" y="10869"/>
                                      <a:pt x="9958" y="10823"/>
                                      <a:pt x="9976" y="10777"/>
                                    </a:cubicBezTo>
                                    <a:cubicBezTo>
                                      <a:pt x="9995" y="10731"/>
                                      <a:pt x="10004" y="10684"/>
                                      <a:pt x="9995" y="10684"/>
                                    </a:cubicBezTo>
                                    <a:cubicBezTo>
                                      <a:pt x="9986" y="10684"/>
                                      <a:pt x="9967" y="10731"/>
                                      <a:pt x="9948" y="10777"/>
                                    </a:cubicBezTo>
                                    <a:cubicBezTo>
                                      <a:pt x="9930" y="10823"/>
                                      <a:pt x="9921" y="10869"/>
                                      <a:pt x="9930" y="10869"/>
                                    </a:cubicBezTo>
                                    <a:close/>
                                    <a:moveTo>
                                      <a:pt x="10014" y="10638"/>
                                    </a:moveTo>
                                    <a:cubicBezTo>
                                      <a:pt x="10032" y="10638"/>
                                      <a:pt x="10051" y="10546"/>
                                      <a:pt x="10042" y="10499"/>
                                    </a:cubicBezTo>
                                    <a:cubicBezTo>
                                      <a:pt x="10042" y="10499"/>
                                      <a:pt x="10023" y="10499"/>
                                      <a:pt x="10014" y="10546"/>
                                    </a:cubicBezTo>
                                    <a:cubicBezTo>
                                      <a:pt x="10004" y="10592"/>
                                      <a:pt x="10004" y="10638"/>
                                      <a:pt x="10014" y="10638"/>
                                    </a:cubicBezTo>
                                    <a:close/>
                                    <a:moveTo>
                                      <a:pt x="5640" y="15032"/>
                                    </a:moveTo>
                                    <a:cubicBezTo>
                                      <a:pt x="5640" y="15078"/>
                                      <a:pt x="5658" y="15125"/>
                                      <a:pt x="5668" y="15171"/>
                                    </a:cubicBezTo>
                                    <a:cubicBezTo>
                                      <a:pt x="5677" y="15217"/>
                                      <a:pt x="5695" y="15217"/>
                                      <a:pt x="5695" y="15171"/>
                                    </a:cubicBezTo>
                                    <a:cubicBezTo>
                                      <a:pt x="5695" y="15125"/>
                                      <a:pt x="5677" y="15078"/>
                                      <a:pt x="5668" y="15032"/>
                                    </a:cubicBezTo>
                                    <a:cubicBezTo>
                                      <a:pt x="5658" y="15032"/>
                                      <a:pt x="5640" y="14986"/>
                                      <a:pt x="5640" y="15032"/>
                                    </a:cubicBezTo>
                                    <a:close/>
                                    <a:moveTo>
                                      <a:pt x="13680" y="1711"/>
                                    </a:moveTo>
                                    <a:cubicBezTo>
                                      <a:pt x="13671" y="1711"/>
                                      <a:pt x="13662" y="1758"/>
                                      <a:pt x="13662" y="1758"/>
                                    </a:cubicBezTo>
                                    <a:cubicBezTo>
                                      <a:pt x="13671" y="1804"/>
                                      <a:pt x="13680" y="1804"/>
                                      <a:pt x="13690" y="1804"/>
                                    </a:cubicBezTo>
                                    <a:cubicBezTo>
                                      <a:pt x="13699" y="1804"/>
                                      <a:pt x="13708" y="1758"/>
                                      <a:pt x="13708" y="1758"/>
                                    </a:cubicBezTo>
                                    <a:cubicBezTo>
                                      <a:pt x="13708" y="1758"/>
                                      <a:pt x="13699" y="1711"/>
                                      <a:pt x="13680" y="1711"/>
                                    </a:cubicBezTo>
                                    <a:close/>
                                    <a:moveTo>
                                      <a:pt x="5547" y="8881"/>
                                    </a:moveTo>
                                    <a:cubicBezTo>
                                      <a:pt x="5537" y="8881"/>
                                      <a:pt x="5537" y="8927"/>
                                      <a:pt x="5537" y="8927"/>
                                    </a:cubicBezTo>
                                    <a:cubicBezTo>
                                      <a:pt x="5547" y="8973"/>
                                      <a:pt x="5547" y="8973"/>
                                      <a:pt x="5556" y="8973"/>
                                    </a:cubicBezTo>
                                    <a:cubicBezTo>
                                      <a:pt x="5556" y="8973"/>
                                      <a:pt x="5565" y="8927"/>
                                      <a:pt x="5565" y="8927"/>
                                    </a:cubicBezTo>
                                    <a:cubicBezTo>
                                      <a:pt x="5565" y="8927"/>
                                      <a:pt x="5556" y="8881"/>
                                      <a:pt x="5547" y="8881"/>
                                    </a:cubicBezTo>
                                    <a:close/>
                                    <a:moveTo>
                                      <a:pt x="6114" y="5643"/>
                                    </a:moveTo>
                                    <a:cubicBezTo>
                                      <a:pt x="6124" y="5597"/>
                                      <a:pt x="6114" y="5597"/>
                                      <a:pt x="6105" y="5550"/>
                                    </a:cubicBezTo>
                                    <a:cubicBezTo>
                                      <a:pt x="6096" y="5550"/>
                                      <a:pt x="6086" y="5458"/>
                                      <a:pt x="6077" y="5412"/>
                                    </a:cubicBezTo>
                                    <a:cubicBezTo>
                                      <a:pt x="6068" y="5319"/>
                                      <a:pt x="6068" y="5319"/>
                                      <a:pt x="6058" y="5412"/>
                                    </a:cubicBezTo>
                                    <a:cubicBezTo>
                                      <a:pt x="6049" y="5504"/>
                                      <a:pt x="6096" y="5689"/>
                                      <a:pt x="6114" y="5643"/>
                                    </a:cubicBezTo>
                                    <a:close/>
                                    <a:moveTo>
                                      <a:pt x="11028" y="9574"/>
                                    </a:moveTo>
                                    <a:cubicBezTo>
                                      <a:pt x="11000" y="9667"/>
                                      <a:pt x="11000" y="9713"/>
                                      <a:pt x="11019" y="9713"/>
                                    </a:cubicBezTo>
                                    <a:cubicBezTo>
                                      <a:pt x="11028" y="9713"/>
                                      <a:pt x="11056" y="9528"/>
                                      <a:pt x="11047" y="9482"/>
                                    </a:cubicBezTo>
                                    <a:cubicBezTo>
                                      <a:pt x="11047" y="9482"/>
                                      <a:pt x="11037" y="9528"/>
                                      <a:pt x="11028" y="9574"/>
                                    </a:cubicBezTo>
                                    <a:close/>
                                    <a:moveTo>
                                      <a:pt x="5193" y="7678"/>
                                    </a:moveTo>
                                    <a:cubicBezTo>
                                      <a:pt x="5202" y="7678"/>
                                      <a:pt x="5212" y="7632"/>
                                      <a:pt x="5212" y="7632"/>
                                    </a:cubicBezTo>
                                    <a:cubicBezTo>
                                      <a:pt x="5212" y="7632"/>
                                      <a:pt x="5202" y="7585"/>
                                      <a:pt x="5193" y="7585"/>
                                    </a:cubicBezTo>
                                    <a:cubicBezTo>
                                      <a:pt x="5184" y="7585"/>
                                      <a:pt x="5174" y="7632"/>
                                      <a:pt x="5174" y="7632"/>
                                    </a:cubicBezTo>
                                    <a:cubicBezTo>
                                      <a:pt x="5174" y="7678"/>
                                      <a:pt x="5184" y="7678"/>
                                      <a:pt x="5193" y="7678"/>
                                    </a:cubicBezTo>
                                    <a:close/>
                                    <a:moveTo>
                                      <a:pt x="13550" y="7863"/>
                                    </a:moveTo>
                                    <a:cubicBezTo>
                                      <a:pt x="13550" y="8048"/>
                                      <a:pt x="13550" y="8140"/>
                                      <a:pt x="13522" y="8140"/>
                                    </a:cubicBezTo>
                                    <a:cubicBezTo>
                                      <a:pt x="13503" y="8140"/>
                                      <a:pt x="13503" y="8187"/>
                                      <a:pt x="13531" y="8140"/>
                                    </a:cubicBezTo>
                                    <a:cubicBezTo>
                                      <a:pt x="13550" y="8140"/>
                                      <a:pt x="13578" y="8140"/>
                                      <a:pt x="13587" y="8187"/>
                                    </a:cubicBezTo>
                                    <a:cubicBezTo>
                                      <a:pt x="13606" y="8233"/>
                                      <a:pt x="13597" y="8048"/>
                                      <a:pt x="13559" y="7724"/>
                                    </a:cubicBezTo>
                                    <a:cubicBezTo>
                                      <a:pt x="13550" y="7632"/>
                                      <a:pt x="13550" y="7632"/>
                                      <a:pt x="13550" y="7863"/>
                                    </a:cubicBezTo>
                                    <a:close/>
                                    <a:moveTo>
                                      <a:pt x="13448" y="7678"/>
                                    </a:moveTo>
                                    <a:cubicBezTo>
                                      <a:pt x="13438" y="7724"/>
                                      <a:pt x="13448" y="7724"/>
                                      <a:pt x="13457" y="7724"/>
                                    </a:cubicBezTo>
                                    <a:cubicBezTo>
                                      <a:pt x="13466" y="7724"/>
                                      <a:pt x="13476" y="7678"/>
                                      <a:pt x="13485" y="7678"/>
                                    </a:cubicBezTo>
                                    <a:cubicBezTo>
                                      <a:pt x="13494" y="7632"/>
                                      <a:pt x="13485" y="7632"/>
                                      <a:pt x="13476" y="7632"/>
                                    </a:cubicBezTo>
                                    <a:cubicBezTo>
                                      <a:pt x="13457" y="7632"/>
                                      <a:pt x="13448" y="7678"/>
                                      <a:pt x="13448" y="7678"/>
                                    </a:cubicBezTo>
                                    <a:close/>
                                    <a:moveTo>
                                      <a:pt x="13522" y="7400"/>
                                    </a:moveTo>
                                    <a:cubicBezTo>
                                      <a:pt x="13513" y="7447"/>
                                      <a:pt x="13522" y="7493"/>
                                      <a:pt x="13531" y="7539"/>
                                    </a:cubicBezTo>
                                    <a:cubicBezTo>
                                      <a:pt x="13541" y="7585"/>
                                      <a:pt x="13550" y="7539"/>
                                      <a:pt x="13559" y="7493"/>
                                    </a:cubicBezTo>
                                    <a:cubicBezTo>
                                      <a:pt x="13559" y="7308"/>
                                      <a:pt x="13541" y="7308"/>
                                      <a:pt x="13522" y="7400"/>
                                    </a:cubicBezTo>
                                    <a:close/>
                                    <a:moveTo>
                                      <a:pt x="13401" y="6892"/>
                                    </a:moveTo>
                                    <a:lnTo>
                                      <a:pt x="13401" y="6892"/>
                                    </a:lnTo>
                                    <a:cubicBezTo>
                                      <a:pt x="13392" y="6938"/>
                                      <a:pt x="13392" y="6984"/>
                                      <a:pt x="13401" y="6984"/>
                                    </a:cubicBezTo>
                                    <a:cubicBezTo>
                                      <a:pt x="13420" y="7030"/>
                                      <a:pt x="13429" y="6938"/>
                                      <a:pt x="13420" y="6892"/>
                                    </a:cubicBezTo>
                                    <a:cubicBezTo>
                                      <a:pt x="13410" y="6845"/>
                                      <a:pt x="13410" y="6845"/>
                                      <a:pt x="13401" y="6892"/>
                                    </a:cubicBezTo>
                                    <a:close/>
                                    <a:moveTo>
                                      <a:pt x="13755" y="7955"/>
                                    </a:moveTo>
                                    <a:cubicBezTo>
                                      <a:pt x="13764" y="7955"/>
                                      <a:pt x="13755" y="7863"/>
                                      <a:pt x="13736" y="7817"/>
                                    </a:cubicBezTo>
                                    <a:cubicBezTo>
                                      <a:pt x="13708" y="7724"/>
                                      <a:pt x="13708" y="7724"/>
                                      <a:pt x="13727" y="7863"/>
                                    </a:cubicBezTo>
                                    <a:cubicBezTo>
                                      <a:pt x="13736" y="7955"/>
                                      <a:pt x="13745" y="8002"/>
                                      <a:pt x="13755" y="7955"/>
                                    </a:cubicBezTo>
                                    <a:close/>
                                    <a:moveTo>
                                      <a:pt x="4644" y="3793"/>
                                    </a:moveTo>
                                    <a:cubicBezTo>
                                      <a:pt x="4653" y="3839"/>
                                      <a:pt x="4662" y="3885"/>
                                      <a:pt x="4662" y="3885"/>
                                    </a:cubicBezTo>
                                    <a:cubicBezTo>
                                      <a:pt x="4672" y="3839"/>
                                      <a:pt x="4662" y="3793"/>
                                      <a:pt x="4644" y="3793"/>
                                    </a:cubicBezTo>
                                    <a:cubicBezTo>
                                      <a:pt x="4635" y="3700"/>
                                      <a:pt x="4635" y="3700"/>
                                      <a:pt x="4644" y="3793"/>
                                    </a:cubicBezTo>
                                    <a:close/>
                                    <a:moveTo>
                                      <a:pt x="2736" y="2636"/>
                                    </a:moveTo>
                                    <a:cubicBezTo>
                                      <a:pt x="2727" y="2729"/>
                                      <a:pt x="2717" y="2821"/>
                                      <a:pt x="2708" y="2914"/>
                                    </a:cubicBezTo>
                                    <a:cubicBezTo>
                                      <a:pt x="2699" y="3006"/>
                                      <a:pt x="2717" y="2960"/>
                                      <a:pt x="2736" y="2821"/>
                                    </a:cubicBezTo>
                                    <a:cubicBezTo>
                                      <a:pt x="2755" y="2683"/>
                                      <a:pt x="2764" y="2544"/>
                                      <a:pt x="2764" y="2544"/>
                                    </a:cubicBezTo>
                                    <a:cubicBezTo>
                                      <a:pt x="2764" y="2544"/>
                                      <a:pt x="2755" y="2544"/>
                                      <a:pt x="2736" y="2636"/>
                                    </a:cubicBezTo>
                                    <a:close/>
                                    <a:moveTo>
                                      <a:pt x="13150" y="10823"/>
                                    </a:moveTo>
                                    <a:cubicBezTo>
                                      <a:pt x="13150" y="10823"/>
                                      <a:pt x="13141" y="10869"/>
                                      <a:pt x="13141" y="10916"/>
                                    </a:cubicBezTo>
                                    <a:cubicBezTo>
                                      <a:pt x="13141" y="10962"/>
                                      <a:pt x="13150" y="11008"/>
                                      <a:pt x="13159" y="11008"/>
                                    </a:cubicBezTo>
                                    <a:cubicBezTo>
                                      <a:pt x="13168" y="11008"/>
                                      <a:pt x="13168" y="10962"/>
                                      <a:pt x="13168" y="10916"/>
                                    </a:cubicBezTo>
                                    <a:cubicBezTo>
                                      <a:pt x="13168" y="10869"/>
                                      <a:pt x="13159" y="10823"/>
                                      <a:pt x="13150" y="10823"/>
                                    </a:cubicBezTo>
                                    <a:close/>
                                    <a:moveTo>
                                      <a:pt x="4830" y="5782"/>
                                    </a:moveTo>
                                    <a:cubicBezTo>
                                      <a:pt x="4830" y="5828"/>
                                      <a:pt x="4839" y="5874"/>
                                      <a:pt x="4849" y="5920"/>
                                    </a:cubicBezTo>
                                    <a:cubicBezTo>
                                      <a:pt x="4858" y="5920"/>
                                      <a:pt x="4867" y="5920"/>
                                      <a:pt x="4867" y="5874"/>
                                    </a:cubicBezTo>
                                    <a:cubicBezTo>
                                      <a:pt x="4867" y="5828"/>
                                      <a:pt x="4858" y="5782"/>
                                      <a:pt x="4849" y="5735"/>
                                    </a:cubicBezTo>
                                    <a:cubicBezTo>
                                      <a:pt x="4839" y="5689"/>
                                      <a:pt x="4830" y="5735"/>
                                      <a:pt x="4830" y="5782"/>
                                    </a:cubicBezTo>
                                    <a:close/>
                                    <a:moveTo>
                                      <a:pt x="4951" y="6198"/>
                                    </a:moveTo>
                                    <a:cubicBezTo>
                                      <a:pt x="4942" y="6244"/>
                                      <a:pt x="4942" y="6290"/>
                                      <a:pt x="4951" y="6290"/>
                                    </a:cubicBezTo>
                                    <a:cubicBezTo>
                                      <a:pt x="4960" y="6290"/>
                                      <a:pt x="4960" y="6290"/>
                                      <a:pt x="4970" y="6244"/>
                                    </a:cubicBezTo>
                                    <a:cubicBezTo>
                                      <a:pt x="4970" y="6105"/>
                                      <a:pt x="4960" y="6105"/>
                                      <a:pt x="4951" y="6198"/>
                                    </a:cubicBezTo>
                                    <a:close/>
                                    <a:moveTo>
                                      <a:pt x="6170" y="13228"/>
                                    </a:moveTo>
                                    <a:cubicBezTo>
                                      <a:pt x="6161" y="13228"/>
                                      <a:pt x="6151" y="13275"/>
                                      <a:pt x="6142" y="13275"/>
                                    </a:cubicBezTo>
                                    <a:cubicBezTo>
                                      <a:pt x="6133" y="13321"/>
                                      <a:pt x="6142" y="13321"/>
                                      <a:pt x="6161" y="13321"/>
                                    </a:cubicBezTo>
                                    <a:cubicBezTo>
                                      <a:pt x="6189" y="13275"/>
                                      <a:pt x="6189" y="13228"/>
                                      <a:pt x="6170" y="13228"/>
                                    </a:cubicBezTo>
                                    <a:close/>
                                    <a:moveTo>
                                      <a:pt x="8487" y="5689"/>
                                    </a:moveTo>
                                    <a:cubicBezTo>
                                      <a:pt x="8469" y="5735"/>
                                      <a:pt x="8469" y="5735"/>
                                      <a:pt x="8478" y="5735"/>
                                    </a:cubicBezTo>
                                    <a:cubicBezTo>
                                      <a:pt x="8487" y="5735"/>
                                      <a:pt x="8506" y="5689"/>
                                      <a:pt x="8506" y="5689"/>
                                    </a:cubicBezTo>
                                    <a:cubicBezTo>
                                      <a:pt x="8525" y="5597"/>
                                      <a:pt x="8515" y="5597"/>
                                      <a:pt x="8487" y="5689"/>
                                    </a:cubicBezTo>
                                    <a:close/>
                                    <a:moveTo>
                                      <a:pt x="6747" y="12997"/>
                                    </a:moveTo>
                                    <a:lnTo>
                                      <a:pt x="6701" y="13182"/>
                                    </a:lnTo>
                                    <a:lnTo>
                                      <a:pt x="6747" y="12997"/>
                                    </a:lnTo>
                                    <a:cubicBezTo>
                                      <a:pt x="6784" y="12905"/>
                                      <a:pt x="6803" y="12812"/>
                                      <a:pt x="6803" y="12812"/>
                                    </a:cubicBezTo>
                                    <a:cubicBezTo>
                                      <a:pt x="6803" y="12812"/>
                                      <a:pt x="6794" y="12858"/>
                                      <a:pt x="6747" y="12997"/>
                                    </a:cubicBezTo>
                                    <a:close/>
                                    <a:moveTo>
                                      <a:pt x="6589" y="13367"/>
                                    </a:moveTo>
                                    <a:cubicBezTo>
                                      <a:pt x="6589" y="13367"/>
                                      <a:pt x="6580" y="13413"/>
                                      <a:pt x="6570" y="13413"/>
                                    </a:cubicBezTo>
                                    <a:cubicBezTo>
                                      <a:pt x="6561" y="13460"/>
                                      <a:pt x="6570" y="13460"/>
                                      <a:pt x="6580" y="13460"/>
                                    </a:cubicBezTo>
                                    <a:cubicBezTo>
                                      <a:pt x="6589" y="13460"/>
                                      <a:pt x="6598" y="13413"/>
                                      <a:pt x="6598" y="13413"/>
                                    </a:cubicBezTo>
                                    <a:cubicBezTo>
                                      <a:pt x="6598" y="13413"/>
                                      <a:pt x="6598" y="13367"/>
                                      <a:pt x="6589" y="13367"/>
                                    </a:cubicBezTo>
                                    <a:close/>
                                    <a:moveTo>
                                      <a:pt x="3211" y="4209"/>
                                    </a:moveTo>
                                    <a:cubicBezTo>
                                      <a:pt x="3192" y="4348"/>
                                      <a:pt x="3192" y="4348"/>
                                      <a:pt x="3211" y="4209"/>
                                    </a:cubicBezTo>
                                    <a:cubicBezTo>
                                      <a:pt x="3248" y="4163"/>
                                      <a:pt x="3248" y="4117"/>
                                      <a:pt x="3239" y="4117"/>
                                    </a:cubicBezTo>
                                    <a:cubicBezTo>
                                      <a:pt x="3239" y="4117"/>
                                      <a:pt x="3229" y="4163"/>
                                      <a:pt x="3211" y="4209"/>
                                    </a:cubicBezTo>
                                    <a:close/>
                                    <a:moveTo>
                                      <a:pt x="12861" y="7678"/>
                                    </a:moveTo>
                                    <a:cubicBezTo>
                                      <a:pt x="12852" y="7678"/>
                                      <a:pt x="12843" y="7724"/>
                                      <a:pt x="12843" y="7724"/>
                                    </a:cubicBezTo>
                                    <a:cubicBezTo>
                                      <a:pt x="12843" y="7770"/>
                                      <a:pt x="12852" y="7817"/>
                                      <a:pt x="12861" y="7817"/>
                                    </a:cubicBezTo>
                                    <a:cubicBezTo>
                                      <a:pt x="12871" y="7817"/>
                                      <a:pt x="12880" y="7817"/>
                                      <a:pt x="12880" y="7770"/>
                                    </a:cubicBezTo>
                                    <a:cubicBezTo>
                                      <a:pt x="12880" y="7724"/>
                                      <a:pt x="12871" y="7678"/>
                                      <a:pt x="12861" y="7678"/>
                                    </a:cubicBezTo>
                                    <a:close/>
                                    <a:moveTo>
                                      <a:pt x="12899" y="8557"/>
                                    </a:moveTo>
                                    <a:cubicBezTo>
                                      <a:pt x="12889" y="8557"/>
                                      <a:pt x="12880" y="8557"/>
                                      <a:pt x="12880" y="8557"/>
                                    </a:cubicBezTo>
                                    <a:cubicBezTo>
                                      <a:pt x="12880" y="8649"/>
                                      <a:pt x="12926" y="8973"/>
                                      <a:pt x="12936" y="8927"/>
                                    </a:cubicBezTo>
                                    <a:cubicBezTo>
                                      <a:pt x="12945" y="8881"/>
                                      <a:pt x="12917" y="8603"/>
                                      <a:pt x="12899" y="8557"/>
                                    </a:cubicBezTo>
                                    <a:close/>
                                    <a:moveTo>
                                      <a:pt x="13047" y="9251"/>
                                    </a:moveTo>
                                    <a:cubicBezTo>
                                      <a:pt x="13047" y="9158"/>
                                      <a:pt x="13001" y="8881"/>
                                      <a:pt x="13001" y="8973"/>
                                    </a:cubicBezTo>
                                    <a:cubicBezTo>
                                      <a:pt x="13001" y="8973"/>
                                      <a:pt x="13010" y="9112"/>
                                      <a:pt x="13029" y="9204"/>
                                    </a:cubicBezTo>
                                    <a:cubicBezTo>
                                      <a:pt x="13038" y="9251"/>
                                      <a:pt x="13047" y="9297"/>
                                      <a:pt x="13047" y="9251"/>
                                    </a:cubicBezTo>
                                    <a:close/>
                                    <a:moveTo>
                                      <a:pt x="12712" y="7169"/>
                                    </a:moveTo>
                                    <a:cubicBezTo>
                                      <a:pt x="12703" y="7169"/>
                                      <a:pt x="12694" y="7169"/>
                                      <a:pt x="12694" y="7123"/>
                                    </a:cubicBezTo>
                                    <a:cubicBezTo>
                                      <a:pt x="12694" y="7077"/>
                                      <a:pt x="12675" y="7123"/>
                                      <a:pt x="12666" y="7215"/>
                                    </a:cubicBezTo>
                                    <a:lnTo>
                                      <a:pt x="12666" y="7215"/>
                                    </a:lnTo>
                                    <a:cubicBezTo>
                                      <a:pt x="12647" y="7354"/>
                                      <a:pt x="12647" y="7354"/>
                                      <a:pt x="12675" y="7262"/>
                                    </a:cubicBezTo>
                                    <a:cubicBezTo>
                                      <a:pt x="12703" y="7169"/>
                                      <a:pt x="12703" y="7169"/>
                                      <a:pt x="12694" y="7308"/>
                                    </a:cubicBezTo>
                                    <a:cubicBezTo>
                                      <a:pt x="12685" y="7400"/>
                                      <a:pt x="12685" y="7400"/>
                                      <a:pt x="12703" y="7354"/>
                                    </a:cubicBezTo>
                                    <a:cubicBezTo>
                                      <a:pt x="12722" y="7308"/>
                                      <a:pt x="12731" y="7308"/>
                                      <a:pt x="12759" y="7539"/>
                                    </a:cubicBezTo>
                                    <a:cubicBezTo>
                                      <a:pt x="12778" y="7678"/>
                                      <a:pt x="12806" y="7955"/>
                                      <a:pt x="12815" y="8140"/>
                                    </a:cubicBezTo>
                                    <a:cubicBezTo>
                                      <a:pt x="12824" y="8326"/>
                                      <a:pt x="12852" y="8464"/>
                                      <a:pt x="12852" y="8464"/>
                                    </a:cubicBezTo>
                                    <a:cubicBezTo>
                                      <a:pt x="12871" y="8511"/>
                                      <a:pt x="12759" y="7354"/>
                                      <a:pt x="12740" y="7262"/>
                                    </a:cubicBezTo>
                                    <a:cubicBezTo>
                                      <a:pt x="12740" y="7169"/>
                                      <a:pt x="12722" y="7169"/>
                                      <a:pt x="12712" y="7169"/>
                                    </a:cubicBezTo>
                                    <a:close/>
                                    <a:moveTo>
                                      <a:pt x="13103" y="10962"/>
                                    </a:moveTo>
                                    <a:cubicBezTo>
                                      <a:pt x="13094" y="10962"/>
                                      <a:pt x="13085" y="10962"/>
                                      <a:pt x="13085" y="11008"/>
                                    </a:cubicBezTo>
                                    <a:cubicBezTo>
                                      <a:pt x="13085" y="11054"/>
                                      <a:pt x="13103" y="11054"/>
                                      <a:pt x="13103" y="11054"/>
                                    </a:cubicBezTo>
                                    <a:cubicBezTo>
                                      <a:pt x="13113" y="11054"/>
                                      <a:pt x="13122" y="11054"/>
                                      <a:pt x="13122" y="11008"/>
                                    </a:cubicBezTo>
                                    <a:cubicBezTo>
                                      <a:pt x="13131" y="11008"/>
                                      <a:pt x="13122" y="10962"/>
                                      <a:pt x="13103" y="10962"/>
                                    </a:cubicBezTo>
                                    <a:close/>
                                    <a:moveTo>
                                      <a:pt x="13103" y="9944"/>
                                    </a:moveTo>
                                    <a:cubicBezTo>
                                      <a:pt x="13103" y="9898"/>
                                      <a:pt x="13094" y="9852"/>
                                      <a:pt x="13085" y="9852"/>
                                    </a:cubicBezTo>
                                    <a:cubicBezTo>
                                      <a:pt x="13075" y="9852"/>
                                      <a:pt x="13075" y="9898"/>
                                      <a:pt x="13075" y="9944"/>
                                    </a:cubicBezTo>
                                    <a:cubicBezTo>
                                      <a:pt x="13094" y="10083"/>
                                      <a:pt x="13113" y="10222"/>
                                      <a:pt x="13131" y="10222"/>
                                    </a:cubicBezTo>
                                    <a:cubicBezTo>
                                      <a:pt x="13141" y="10222"/>
                                      <a:pt x="13131" y="10176"/>
                                      <a:pt x="13122" y="10129"/>
                                    </a:cubicBezTo>
                                    <a:cubicBezTo>
                                      <a:pt x="13113" y="10037"/>
                                      <a:pt x="13103" y="9991"/>
                                      <a:pt x="13103" y="9944"/>
                                    </a:cubicBezTo>
                                    <a:close/>
                                    <a:moveTo>
                                      <a:pt x="13038" y="9806"/>
                                    </a:moveTo>
                                    <a:cubicBezTo>
                                      <a:pt x="13010" y="9621"/>
                                      <a:pt x="13020" y="9574"/>
                                      <a:pt x="13047" y="9713"/>
                                    </a:cubicBezTo>
                                    <a:cubicBezTo>
                                      <a:pt x="13066" y="9806"/>
                                      <a:pt x="13066" y="9806"/>
                                      <a:pt x="13047" y="9621"/>
                                    </a:cubicBezTo>
                                    <a:cubicBezTo>
                                      <a:pt x="13029" y="9389"/>
                                      <a:pt x="12982" y="9158"/>
                                      <a:pt x="12954" y="9158"/>
                                    </a:cubicBezTo>
                                    <a:cubicBezTo>
                                      <a:pt x="12945" y="9158"/>
                                      <a:pt x="12945" y="9204"/>
                                      <a:pt x="12954" y="9251"/>
                                    </a:cubicBezTo>
                                    <a:cubicBezTo>
                                      <a:pt x="12964" y="9297"/>
                                      <a:pt x="12973" y="9343"/>
                                      <a:pt x="12982" y="9297"/>
                                    </a:cubicBezTo>
                                    <a:cubicBezTo>
                                      <a:pt x="12992" y="9297"/>
                                      <a:pt x="13001" y="9343"/>
                                      <a:pt x="13010" y="9436"/>
                                    </a:cubicBezTo>
                                    <a:cubicBezTo>
                                      <a:pt x="13020" y="9528"/>
                                      <a:pt x="13020" y="9621"/>
                                      <a:pt x="13010" y="9621"/>
                                    </a:cubicBezTo>
                                    <a:cubicBezTo>
                                      <a:pt x="12992" y="9667"/>
                                      <a:pt x="13001" y="9852"/>
                                      <a:pt x="13038" y="9898"/>
                                    </a:cubicBezTo>
                                    <a:cubicBezTo>
                                      <a:pt x="13047" y="9898"/>
                                      <a:pt x="13047" y="9898"/>
                                      <a:pt x="13038" y="9806"/>
                                    </a:cubicBezTo>
                                    <a:close/>
                                    <a:moveTo>
                                      <a:pt x="12703" y="6938"/>
                                    </a:moveTo>
                                    <a:cubicBezTo>
                                      <a:pt x="12712" y="6938"/>
                                      <a:pt x="12722" y="6938"/>
                                      <a:pt x="12722" y="6938"/>
                                    </a:cubicBezTo>
                                    <a:cubicBezTo>
                                      <a:pt x="12722" y="6892"/>
                                      <a:pt x="12712" y="6845"/>
                                      <a:pt x="12703" y="6845"/>
                                    </a:cubicBezTo>
                                    <a:cubicBezTo>
                                      <a:pt x="12694" y="6845"/>
                                      <a:pt x="12685" y="6845"/>
                                      <a:pt x="12685" y="6845"/>
                                    </a:cubicBezTo>
                                    <a:cubicBezTo>
                                      <a:pt x="12685" y="6892"/>
                                      <a:pt x="12694" y="6892"/>
                                      <a:pt x="12703" y="6938"/>
                                    </a:cubicBezTo>
                                    <a:close/>
                                    <a:moveTo>
                                      <a:pt x="13057" y="10083"/>
                                    </a:moveTo>
                                    <a:cubicBezTo>
                                      <a:pt x="13057" y="9944"/>
                                      <a:pt x="13047" y="9944"/>
                                      <a:pt x="13038" y="10083"/>
                                    </a:cubicBezTo>
                                    <a:cubicBezTo>
                                      <a:pt x="13029" y="10129"/>
                                      <a:pt x="13038" y="10268"/>
                                      <a:pt x="13057" y="10361"/>
                                    </a:cubicBezTo>
                                    <a:cubicBezTo>
                                      <a:pt x="13085" y="10499"/>
                                      <a:pt x="13085" y="10499"/>
                                      <a:pt x="13075" y="10361"/>
                                    </a:cubicBezTo>
                                    <a:cubicBezTo>
                                      <a:pt x="13066" y="10268"/>
                                      <a:pt x="13057" y="10129"/>
                                      <a:pt x="13057" y="10083"/>
                                    </a:cubicBezTo>
                                    <a:close/>
                                    <a:moveTo>
                                      <a:pt x="5854" y="8279"/>
                                    </a:moveTo>
                                    <a:cubicBezTo>
                                      <a:pt x="5854" y="8326"/>
                                      <a:pt x="5863" y="8372"/>
                                      <a:pt x="5872" y="8418"/>
                                    </a:cubicBezTo>
                                    <a:cubicBezTo>
                                      <a:pt x="5891" y="8511"/>
                                      <a:pt x="5891" y="8511"/>
                                      <a:pt x="5891" y="8464"/>
                                    </a:cubicBezTo>
                                    <a:cubicBezTo>
                                      <a:pt x="5891" y="8418"/>
                                      <a:pt x="5882" y="8326"/>
                                      <a:pt x="5872" y="8326"/>
                                    </a:cubicBezTo>
                                    <a:cubicBezTo>
                                      <a:pt x="5863" y="8326"/>
                                      <a:pt x="5854" y="8279"/>
                                      <a:pt x="5854" y="8279"/>
                                    </a:cubicBezTo>
                                    <a:close/>
                                    <a:moveTo>
                                      <a:pt x="12833" y="2775"/>
                                    </a:moveTo>
                                    <a:cubicBezTo>
                                      <a:pt x="12843" y="2775"/>
                                      <a:pt x="12852" y="2775"/>
                                      <a:pt x="12852" y="2729"/>
                                    </a:cubicBezTo>
                                    <a:cubicBezTo>
                                      <a:pt x="12852" y="2683"/>
                                      <a:pt x="12843" y="2636"/>
                                      <a:pt x="12833" y="2636"/>
                                    </a:cubicBezTo>
                                    <a:cubicBezTo>
                                      <a:pt x="12824" y="2636"/>
                                      <a:pt x="12815" y="2683"/>
                                      <a:pt x="12815" y="2683"/>
                                    </a:cubicBezTo>
                                    <a:cubicBezTo>
                                      <a:pt x="12815" y="2683"/>
                                      <a:pt x="12824" y="2775"/>
                                      <a:pt x="12833" y="2775"/>
                                    </a:cubicBezTo>
                                    <a:close/>
                                    <a:moveTo>
                                      <a:pt x="13103" y="6152"/>
                                    </a:moveTo>
                                    <a:cubicBezTo>
                                      <a:pt x="13085" y="6059"/>
                                      <a:pt x="13066" y="6013"/>
                                      <a:pt x="13066" y="6059"/>
                                    </a:cubicBezTo>
                                    <a:cubicBezTo>
                                      <a:pt x="13066" y="6105"/>
                                      <a:pt x="13085" y="6152"/>
                                      <a:pt x="13103" y="6152"/>
                                    </a:cubicBezTo>
                                    <a:cubicBezTo>
                                      <a:pt x="13122" y="6290"/>
                                      <a:pt x="13122" y="6244"/>
                                      <a:pt x="13103" y="6152"/>
                                    </a:cubicBezTo>
                                    <a:close/>
                                    <a:moveTo>
                                      <a:pt x="4504" y="10407"/>
                                    </a:moveTo>
                                    <a:cubicBezTo>
                                      <a:pt x="4514" y="10407"/>
                                      <a:pt x="4504" y="10361"/>
                                      <a:pt x="4495" y="10314"/>
                                    </a:cubicBezTo>
                                    <a:cubicBezTo>
                                      <a:pt x="4476" y="10268"/>
                                      <a:pt x="4476" y="10268"/>
                                      <a:pt x="4486" y="10361"/>
                                    </a:cubicBezTo>
                                    <a:cubicBezTo>
                                      <a:pt x="4495" y="10407"/>
                                      <a:pt x="4495" y="10453"/>
                                      <a:pt x="4504" y="10407"/>
                                    </a:cubicBezTo>
                                    <a:close/>
                                    <a:moveTo>
                                      <a:pt x="13448" y="6614"/>
                                    </a:moveTo>
                                    <a:cubicBezTo>
                                      <a:pt x="13448" y="6660"/>
                                      <a:pt x="13457" y="6707"/>
                                      <a:pt x="13466" y="6707"/>
                                    </a:cubicBezTo>
                                    <a:cubicBezTo>
                                      <a:pt x="13476" y="6707"/>
                                      <a:pt x="13485" y="6707"/>
                                      <a:pt x="13485" y="6707"/>
                                    </a:cubicBezTo>
                                    <a:cubicBezTo>
                                      <a:pt x="13485" y="6707"/>
                                      <a:pt x="13476" y="6614"/>
                                      <a:pt x="13466" y="6614"/>
                                    </a:cubicBezTo>
                                    <a:cubicBezTo>
                                      <a:pt x="13457" y="6568"/>
                                      <a:pt x="13448" y="6568"/>
                                      <a:pt x="13448" y="6614"/>
                                    </a:cubicBezTo>
                                    <a:close/>
                                    <a:moveTo>
                                      <a:pt x="12266" y="5273"/>
                                    </a:moveTo>
                                    <a:cubicBezTo>
                                      <a:pt x="12256" y="5273"/>
                                      <a:pt x="12256" y="5319"/>
                                      <a:pt x="12256" y="5319"/>
                                    </a:cubicBezTo>
                                    <a:cubicBezTo>
                                      <a:pt x="12266" y="5365"/>
                                      <a:pt x="12266" y="5365"/>
                                      <a:pt x="12275" y="5365"/>
                                    </a:cubicBezTo>
                                    <a:cubicBezTo>
                                      <a:pt x="12284" y="5365"/>
                                      <a:pt x="12284" y="5319"/>
                                      <a:pt x="12284" y="5319"/>
                                    </a:cubicBezTo>
                                    <a:cubicBezTo>
                                      <a:pt x="12284" y="5319"/>
                                      <a:pt x="12275" y="5273"/>
                                      <a:pt x="12266" y="5273"/>
                                    </a:cubicBezTo>
                                    <a:close/>
                                    <a:moveTo>
                                      <a:pt x="13401" y="14986"/>
                                    </a:moveTo>
                                    <a:cubicBezTo>
                                      <a:pt x="13383" y="15032"/>
                                      <a:pt x="13383" y="15032"/>
                                      <a:pt x="13392" y="15032"/>
                                    </a:cubicBezTo>
                                    <a:cubicBezTo>
                                      <a:pt x="13401" y="15032"/>
                                      <a:pt x="13420" y="14986"/>
                                      <a:pt x="13420" y="14986"/>
                                    </a:cubicBezTo>
                                    <a:cubicBezTo>
                                      <a:pt x="13438" y="14893"/>
                                      <a:pt x="13429" y="14893"/>
                                      <a:pt x="13401" y="14986"/>
                                    </a:cubicBezTo>
                                    <a:close/>
                                    <a:moveTo>
                                      <a:pt x="4830" y="7447"/>
                                    </a:moveTo>
                                    <a:cubicBezTo>
                                      <a:pt x="4830" y="7493"/>
                                      <a:pt x="4839" y="7539"/>
                                      <a:pt x="4849" y="7539"/>
                                    </a:cubicBezTo>
                                    <a:cubicBezTo>
                                      <a:pt x="4858" y="7539"/>
                                      <a:pt x="4858" y="7493"/>
                                      <a:pt x="4858" y="7447"/>
                                    </a:cubicBezTo>
                                    <a:cubicBezTo>
                                      <a:pt x="4849" y="7354"/>
                                      <a:pt x="4830" y="7354"/>
                                      <a:pt x="4811" y="7400"/>
                                    </a:cubicBezTo>
                                    <a:cubicBezTo>
                                      <a:pt x="4802" y="7400"/>
                                      <a:pt x="4802" y="7493"/>
                                      <a:pt x="4802" y="7493"/>
                                    </a:cubicBezTo>
                                    <a:cubicBezTo>
                                      <a:pt x="4802" y="7539"/>
                                      <a:pt x="4811" y="7539"/>
                                      <a:pt x="4821" y="7447"/>
                                    </a:cubicBezTo>
                                    <a:cubicBezTo>
                                      <a:pt x="4821" y="7400"/>
                                      <a:pt x="4830" y="7400"/>
                                      <a:pt x="4830" y="7447"/>
                                    </a:cubicBezTo>
                                    <a:close/>
                                    <a:moveTo>
                                      <a:pt x="13503" y="6475"/>
                                    </a:moveTo>
                                    <a:cubicBezTo>
                                      <a:pt x="13513" y="6475"/>
                                      <a:pt x="13531" y="6522"/>
                                      <a:pt x="13541" y="6614"/>
                                    </a:cubicBezTo>
                                    <a:cubicBezTo>
                                      <a:pt x="13550" y="6707"/>
                                      <a:pt x="13569" y="6753"/>
                                      <a:pt x="13587" y="6799"/>
                                    </a:cubicBezTo>
                                    <a:cubicBezTo>
                                      <a:pt x="13606" y="6799"/>
                                      <a:pt x="13606" y="6799"/>
                                      <a:pt x="13569" y="6614"/>
                                    </a:cubicBezTo>
                                    <a:cubicBezTo>
                                      <a:pt x="13522" y="6383"/>
                                      <a:pt x="13494" y="6337"/>
                                      <a:pt x="13494" y="6429"/>
                                    </a:cubicBezTo>
                                    <a:cubicBezTo>
                                      <a:pt x="13485" y="6475"/>
                                      <a:pt x="13494" y="6475"/>
                                      <a:pt x="13503" y="6475"/>
                                    </a:cubicBezTo>
                                    <a:close/>
                                    <a:moveTo>
                                      <a:pt x="3611" y="9574"/>
                                    </a:moveTo>
                                    <a:cubicBezTo>
                                      <a:pt x="3611" y="9621"/>
                                      <a:pt x="3620" y="9713"/>
                                      <a:pt x="3639" y="9759"/>
                                    </a:cubicBezTo>
                                    <a:lnTo>
                                      <a:pt x="3667" y="9898"/>
                                    </a:lnTo>
                                    <a:lnTo>
                                      <a:pt x="3657" y="9759"/>
                                    </a:lnTo>
                                    <a:cubicBezTo>
                                      <a:pt x="3639" y="9621"/>
                                      <a:pt x="3611" y="9482"/>
                                      <a:pt x="3611" y="9574"/>
                                    </a:cubicBezTo>
                                    <a:close/>
                                    <a:moveTo>
                                      <a:pt x="20511" y="9482"/>
                                    </a:moveTo>
                                    <a:cubicBezTo>
                                      <a:pt x="20474" y="9806"/>
                                      <a:pt x="20465" y="9852"/>
                                      <a:pt x="20493" y="9713"/>
                                    </a:cubicBezTo>
                                    <a:cubicBezTo>
                                      <a:pt x="20520" y="9574"/>
                                      <a:pt x="20558" y="9251"/>
                                      <a:pt x="20539" y="9251"/>
                                    </a:cubicBezTo>
                                    <a:cubicBezTo>
                                      <a:pt x="20548" y="9251"/>
                                      <a:pt x="20530" y="9343"/>
                                      <a:pt x="20511" y="9482"/>
                                    </a:cubicBezTo>
                                    <a:close/>
                                    <a:moveTo>
                                      <a:pt x="20362" y="10684"/>
                                    </a:moveTo>
                                    <a:cubicBezTo>
                                      <a:pt x="20344" y="10777"/>
                                      <a:pt x="20334" y="10869"/>
                                      <a:pt x="20344" y="10869"/>
                                    </a:cubicBezTo>
                                    <a:cubicBezTo>
                                      <a:pt x="20344" y="10869"/>
                                      <a:pt x="20362" y="10823"/>
                                      <a:pt x="20381" y="10731"/>
                                    </a:cubicBezTo>
                                    <a:cubicBezTo>
                                      <a:pt x="20409" y="10453"/>
                                      <a:pt x="20399" y="10453"/>
                                      <a:pt x="20362" y="10684"/>
                                    </a:cubicBezTo>
                                    <a:close/>
                                    <a:moveTo>
                                      <a:pt x="20790" y="11702"/>
                                    </a:moveTo>
                                    <a:lnTo>
                                      <a:pt x="20781" y="11841"/>
                                    </a:lnTo>
                                    <a:cubicBezTo>
                                      <a:pt x="20772" y="11979"/>
                                      <a:pt x="20781" y="12072"/>
                                      <a:pt x="20790" y="12026"/>
                                    </a:cubicBezTo>
                                    <a:cubicBezTo>
                                      <a:pt x="20800" y="12026"/>
                                      <a:pt x="20800" y="11933"/>
                                      <a:pt x="20790" y="11841"/>
                                    </a:cubicBezTo>
                                    <a:lnTo>
                                      <a:pt x="20790" y="11702"/>
                                    </a:lnTo>
                                    <a:close/>
                                    <a:moveTo>
                                      <a:pt x="2159" y="7400"/>
                                    </a:moveTo>
                                    <a:cubicBezTo>
                                      <a:pt x="2131" y="7632"/>
                                      <a:pt x="2140" y="7678"/>
                                      <a:pt x="2168" y="7447"/>
                                    </a:cubicBezTo>
                                    <a:cubicBezTo>
                                      <a:pt x="2178" y="7354"/>
                                      <a:pt x="2187" y="7262"/>
                                      <a:pt x="2187" y="7262"/>
                                    </a:cubicBezTo>
                                    <a:cubicBezTo>
                                      <a:pt x="2187" y="7262"/>
                                      <a:pt x="2178" y="7308"/>
                                      <a:pt x="2159" y="7400"/>
                                    </a:cubicBezTo>
                                    <a:close/>
                                    <a:moveTo>
                                      <a:pt x="19515" y="13922"/>
                                    </a:moveTo>
                                    <a:cubicBezTo>
                                      <a:pt x="19515" y="13876"/>
                                      <a:pt x="19515" y="13876"/>
                                      <a:pt x="19506" y="13876"/>
                                    </a:cubicBezTo>
                                    <a:cubicBezTo>
                                      <a:pt x="19506" y="13876"/>
                                      <a:pt x="19497" y="13922"/>
                                      <a:pt x="19487" y="13922"/>
                                    </a:cubicBezTo>
                                    <a:cubicBezTo>
                                      <a:pt x="19478" y="13968"/>
                                      <a:pt x="19487" y="13968"/>
                                      <a:pt x="19497" y="13968"/>
                                    </a:cubicBezTo>
                                    <a:cubicBezTo>
                                      <a:pt x="19506" y="14015"/>
                                      <a:pt x="19515" y="13968"/>
                                      <a:pt x="19515" y="13922"/>
                                    </a:cubicBezTo>
                                    <a:close/>
                                    <a:moveTo>
                                      <a:pt x="20334" y="12396"/>
                                    </a:moveTo>
                                    <a:cubicBezTo>
                                      <a:pt x="20325" y="12396"/>
                                      <a:pt x="20316" y="12442"/>
                                      <a:pt x="20306" y="12488"/>
                                    </a:cubicBezTo>
                                    <a:cubicBezTo>
                                      <a:pt x="20297" y="12534"/>
                                      <a:pt x="20278" y="12673"/>
                                      <a:pt x="20269" y="12812"/>
                                    </a:cubicBezTo>
                                    <a:cubicBezTo>
                                      <a:pt x="20260" y="12951"/>
                                      <a:pt x="20232" y="13136"/>
                                      <a:pt x="20204" y="13228"/>
                                    </a:cubicBezTo>
                                    <a:cubicBezTo>
                                      <a:pt x="20176" y="13321"/>
                                      <a:pt x="20158" y="13460"/>
                                      <a:pt x="20158" y="13460"/>
                                    </a:cubicBezTo>
                                    <a:cubicBezTo>
                                      <a:pt x="20158" y="13506"/>
                                      <a:pt x="20120" y="13645"/>
                                      <a:pt x="20018" y="13968"/>
                                    </a:cubicBezTo>
                                    <a:cubicBezTo>
                                      <a:pt x="20009" y="14015"/>
                                      <a:pt x="19999" y="14061"/>
                                      <a:pt x="19999" y="14107"/>
                                    </a:cubicBezTo>
                                    <a:cubicBezTo>
                                      <a:pt x="19999" y="14292"/>
                                      <a:pt x="20232" y="13321"/>
                                      <a:pt x="20278" y="12951"/>
                                    </a:cubicBezTo>
                                    <a:cubicBezTo>
                                      <a:pt x="20288" y="12858"/>
                                      <a:pt x="20316" y="12720"/>
                                      <a:pt x="20325" y="12673"/>
                                    </a:cubicBezTo>
                                    <a:cubicBezTo>
                                      <a:pt x="20353" y="12581"/>
                                      <a:pt x="20362" y="12396"/>
                                      <a:pt x="20334" y="12396"/>
                                    </a:cubicBezTo>
                                    <a:close/>
                                    <a:moveTo>
                                      <a:pt x="20837" y="5874"/>
                                    </a:moveTo>
                                    <a:cubicBezTo>
                                      <a:pt x="20828" y="5782"/>
                                      <a:pt x="20828" y="5689"/>
                                      <a:pt x="20828" y="5597"/>
                                    </a:cubicBezTo>
                                    <a:cubicBezTo>
                                      <a:pt x="20828" y="5504"/>
                                      <a:pt x="20818" y="5458"/>
                                      <a:pt x="20818" y="5458"/>
                                    </a:cubicBezTo>
                                    <a:cubicBezTo>
                                      <a:pt x="20818" y="5458"/>
                                      <a:pt x="20809" y="5597"/>
                                      <a:pt x="20809" y="5735"/>
                                    </a:cubicBezTo>
                                    <a:cubicBezTo>
                                      <a:pt x="20809" y="6105"/>
                                      <a:pt x="20567" y="8326"/>
                                      <a:pt x="20399" y="9343"/>
                                    </a:cubicBezTo>
                                    <a:lnTo>
                                      <a:pt x="20372" y="9482"/>
                                    </a:lnTo>
                                    <a:lnTo>
                                      <a:pt x="20409" y="9343"/>
                                    </a:lnTo>
                                    <a:cubicBezTo>
                                      <a:pt x="20455" y="9158"/>
                                      <a:pt x="20567" y="8325"/>
                                      <a:pt x="20660" y="7493"/>
                                    </a:cubicBezTo>
                                    <a:cubicBezTo>
                                      <a:pt x="20697" y="7123"/>
                                      <a:pt x="20744" y="6753"/>
                                      <a:pt x="20762" y="6660"/>
                                    </a:cubicBezTo>
                                    <a:cubicBezTo>
                                      <a:pt x="20781" y="6522"/>
                                      <a:pt x="20790" y="6522"/>
                                      <a:pt x="20772" y="6753"/>
                                    </a:cubicBezTo>
                                    <a:cubicBezTo>
                                      <a:pt x="20753" y="7215"/>
                                      <a:pt x="20697" y="7770"/>
                                      <a:pt x="20669" y="7863"/>
                                    </a:cubicBezTo>
                                    <a:cubicBezTo>
                                      <a:pt x="20651" y="7909"/>
                                      <a:pt x="20641" y="8048"/>
                                      <a:pt x="20641" y="8140"/>
                                    </a:cubicBezTo>
                                    <a:cubicBezTo>
                                      <a:pt x="20641" y="8233"/>
                                      <a:pt x="20623" y="8464"/>
                                      <a:pt x="20604" y="8696"/>
                                    </a:cubicBezTo>
                                    <a:cubicBezTo>
                                      <a:pt x="20539" y="9251"/>
                                      <a:pt x="20567" y="9204"/>
                                      <a:pt x="20641" y="8603"/>
                                    </a:cubicBezTo>
                                    <a:cubicBezTo>
                                      <a:pt x="20697" y="8140"/>
                                      <a:pt x="20725" y="7909"/>
                                      <a:pt x="20790" y="7030"/>
                                    </a:cubicBezTo>
                                    <a:cubicBezTo>
                                      <a:pt x="20800" y="6892"/>
                                      <a:pt x="20809" y="6753"/>
                                      <a:pt x="20818" y="6707"/>
                                    </a:cubicBezTo>
                                    <a:cubicBezTo>
                                      <a:pt x="20828" y="6660"/>
                                      <a:pt x="20837" y="6475"/>
                                      <a:pt x="20846" y="6337"/>
                                    </a:cubicBezTo>
                                    <a:cubicBezTo>
                                      <a:pt x="20855" y="6198"/>
                                      <a:pt x="20865" y="6013"/>
                                      <a:pt x="20874" y="5967"/>
                                    </a:cubicBezTo>
                                    <a:cubicBezTo>
                                      <a:pt x="20883" y="5874"/>
                                      <a:pt x="20883" y="5874"/>
                                      <a:pt x="20865" y="5920"/>
                                    </a:cubicBezTo>
                                    <a:cubicBezTo>
                                      <a:pt x="20855" y="6013"/>
                                      <a:pt x="20846" y="5967"/>
                                      <a:pt x="20837" y="5874"/>
                                    </a:cubicBezTo>
                                    <a:close/>
                                    <a:moveTo>
                                      <a:pt x="19627" y="13783"/>
                                    </a:moveTo>
                                    <a:cubicBezTo>
                                      <a:pt x="19608" y="13876"/>
                                      <a:pt x="19599" y="13968"/>
                                      <a:pt x="19608" y="14015"/>
                                    </a:cubicBezTo>
                                    <a:cubicBezTo>
                                      <a:pt x="19618" y="14061"/>
                                      <a:pt x="19627" y="13968"/>
                                      <a:pt x="19646" y="13876"/>
                                    </a:cubicBezTo>
                                    <a:cubicBezTo>
                                      <a:pt x="19664" y="13783"/>
                                      <a:pt x="19674" y="13691"/>
                                      <a:pt x="19664" y="13645"/>
                                    </a:cubicBezTo>
                                    <a:cubicBezTo>
                                      <a:pt x="19655" y="13598"/>
                                      <a:pt x="19636" y="13691"/>
                                      <a:pt x="19627" y="13783"/>
                                    </a:cubicBezTo>
                                    <a:close/>
                                    <a:moveTo>
                                      <a:pt x="19767" y="13321"/>
                                    </a:moveTo>
                                    <a:cubicBezTo>
                                      <a:pt x="19757" y="13321"/>
                                      <a:pt x="19757" y="13413"/>
                                      <a:pt x="19757" y="13506"/>
                                    </a:cubicBezTo>
                                    <a:cubicBezTo>
                                      <a:pt x="19757" y="13598"/>
                                      <a:pt x="19757" y="13598"/>
                                      <a:pt x="19776" y="13506"/>
                                    </a:cubicBezTo>
                                    <a:cubicBezTo>
                                      <a:pt x="19795" y="13321"/>
                                      <a:pt x="19785" y="13228"/>
                                      <a:pt x="19767" y="13321"/>
                                    </a:cubicBezTo>
                                    <a:close/>
                                    <a:moveTo>
                                      <a:pt x="2224" y="2498"/>
                                    </a:moveTo>
                                    <a:cubicBezTo>
                                      <a:pt x="2224" y="2451"/>
                                      <a:pt x="2224" y="2405"/>
                                      <a:pt x="2224" y="2359"/>
                                    </a:cubicBezTo>
                                    <a:cubicBezTo>
                                      <a:pt x="2224" y="2313"/>
                                      <a:pt x="2215" y="2359"/>
                                      <a:pt x="2215" y="2451"/>
                                    </a:cubicBezTo>
                                    <a:cubicBezTo>
                                      <a:pt x="2215" y="2498"/>
                                      <a:pt x="2215" y="2544"/>
                                      <a:pt x="2224" y="2498"/>
                                    </a:cubicBezTo>
                                    <a:close/>
                                    <a:moveTo>
                                      <a:pt x="2168" y="2359"/>
                                    </a:moveTo>
                                    <a:cubicBezTo>
                                      <a:pt x="2178" y="2313"/>
                                      <a:pt x="2178" y="2266"/>
                                      <a:pt x="2168" y="2174"/>
                                    </a:cubicBezTo>
                                    <a:cubicBezTo>
                                      <a:pt x="2150" y="2035"/>
                                      <a:pt x="2150" y="2035"/>
                                      <a:pt x="2150" y="2220"/>
                                    </a:cubicBezTo>
                                    <a:cubicBezTo>
                                      <a:pt x="2150" y="2359"/>
                                      <a:pt x="2159" y="2405"/>
                                      <a:pt x="2168" y="2359"/>
                                    </a:cubicBezTo>
                                    <a:close/>
                                    <a:moveTo>
                                      <a:pt x="2438" y="1110"/>
                                    </a:moveTo>
                                    <a:cubicBezTo>
                                      <a:pt x="2429" y="1110"/>
                                      <a:pt x="2420" y="1203"/>
                                      <a:pt x="2420" y="1295"/>
                                    </a:cubicBezTo>
                                    <a:cubicBezTo>
                                      <a:pt x="2420" y="1388"/>
                                      <a:pt x="2410" y="1573"/>
                                      <a:pt x="2401" y="1711"/>
                                    </a:cubicBezTo>
                                    <a:cubicBezTo>
                                      <a:pt x="2392" y="1850"/>
                                      <a:pt x="2392" y="1943"/>
                                      <a:pt x="2401" y="1943"/>
                                    </a:cubicBezTo>
                                    <a:cubicBezTo>
                                      <a:pt x="2420" y="1943"/>
                                      <a:pt x="2448" y="1573"/>
                                      <a:pt x="2457" y="1295"/>
                                    </a:cubicBezTo>
                                    <a:cubicBezTo>
                                      <a:pt x="2457" y="1156"/>
                                      <a:pt x="2457" y="1110"/>
                                      <a:pt x="2438" y="1110"/>
                                    </a:cubicBezTo>
                                    <a:close/>
                                    <a:moveTo>
                                      <a:pt x="19469" y="14200"/>
                                    </a:moveTo>
                                    <a:cubicBezTo>
                                      <a:pt x="19469" y="14246"/>
                                      <a:pt x="19478" y="14246"/>
                                      <a:pt x="19487" y="14246"/>
                                    </a:cubicBezTo>
                                    <a:cubicBezTo>
                                      <a:pt x="19497" y="14246"/>
                                      <a:pt x="19506" y="14200"/>
                                      <a:pt x="19506" y="14200"/>
                                    </a:cubicBezTo>
                                    <a:cubicBezTo>
                                      <a:pt x="19506" y="14200"/>
                                      <a:pt x="19497" y="14153"/>
                                      <a:pt x="19487" y="14153"/>
                                    </a:cubicBezTo>
                                    <a:cubicBezTo>
                                      <a:pt x="19478" y="14107"/>
                                      <a:pt x="19469" y="14153"/>
                                      <a:pt x="19469" y="14200"/>
                                    </a:cubicBezTo>
                                    <a:close/>
                                    <a:moveTo>
                                      <a:pt x="2215" y="6984"/>
                                    </a:moveTo>
                                    <a:cubicBezTo>
                                      <a:pt x="2224" y="6938"/>
                                      <a:pt x="2215" y="6892"/>
                                      <a:pt x="2215" y="6892"/>
                                    </a:cubicBezTo>
                                    <a:cubicBezTo>
                                      <a:pt x="2215" y="6892"/>
                                      <a:pt x="2196" y="6938"/>
                                      <a:pt x="2196" y="6984"/>
                                    </a:cubicBezTo>
                                    <a:cubicBezTo>
                                      <a:pt x="2196" y="7030"/>
                                      <a:pt x="2196" y="7077"/>
                                      <a:pt x="2196" y="7077"/>
                                    </a:cubicBezTo>
                                    <a:cubicBezTo>
                                      <a:pt x="2196" y="7077"/>
                                      <a:pt x="2206" y="7030"/>
                                      <a:pt x="2215" y="6984"/>
                                    </a:cubicBezTo>
                                    <a:close/>
                                    <a:moveTo>
                                      <a:pt x="13178" y="648"/>
                                    </a:moveTo>
                                    <a:cubicBezTo>
                                      <a:pt x="13168" y="601"/>
                                      <a:pt x="13168" y="601"/>
                                      <a:pt x="13159" y="601"/>
                                    </a:cubicBezTo>
                                    <a:cubicBezTo>
                                      <a:pt x="13150" y="601"/>
                                      <a:pt x="13150" y="648"/>
                                      <a:pt x="13150" y="648"/>
                                    </a:cubicBezTo>
                                    <a:cubicBezTo>
                                      <a:pt x="13150" y="648"/>
                                      <a:pt x="13159" y="694"/>
                                      <a:pt x="13168" y="694"/>
                                    </a:cubicBezTo>
                                    <a:cubicBezTo>
                                      <a:pt x="13178" y="694"/>
                                      <a:pt x="13178" y="694"/>
                                      <a:pt x="13178" y="648"/>
                                    </a:cubicBezTo>
                                    <a:close/>
                                    <a:moveTo>
                                      <a:pt x="3732" y="9019"/>
                                    </a:moveTo>
                                    <a:cubicBezTo>
                                      <a:pt x="3760" y="9066"/>
                                      <a:pt x="3769" y="8973"/>
                                      <a:pt x="3741" y="8834"/>
                                    </a:cubicBezTo>
                                    <a:cubicBezTo>
                                      <a:pt x="3723" y="8742"/>
                                      <a:pt x="3723" y="8742"/>
                                      <a:pt x="3732" y="8834"/>
                                    </a:cubicBezTo>
                                    <a:cubicBezTo>
                                      <a:pt x="3741" y="8881"/>
                                      <a:pt x="3732" y="8927"/>
                                      <a:pt x="3723" y="8973"/>
                                    </a:cubicBezTo>
                                    <a:cubicBezTo>
                                      <a:pt x="3713" y="8973"/>
                                      <a:pt x="3713" y="9019"/>
                                      <a:pt x="3732" y="9019"/>
                                    </a:cubicBezTo>
                                    <a:close/>
                                    <a:moveTo>
                                      <a:pt x="21256" y="2220"/>
                                    </a:moveTo>
                                    <a:cubicBezTo>
                                      <a:pt x="21237" y="2220"/>
                                      <a:pt x="21191" y="2359"/>
                                      <a:pt x="21144" y="2544"/>
                                    </a:cubicBezTo>
                                    <a:lnTo>
                                      <a:pt x="21060" y="2868"/>
                                    </a:lnTo>
                                    <a:lnTo>
                                      <a:pt x="21144" y="2636"/>
                                    </a:lnTo>
                                    <a:cubicBezTo>
                                      <a:pt x="21191" y="2498"/>
                                      <a:pt x="21237" y="2405"/>
                                      <a:pt x="21246" y="2405"/>
                                    </a:cubicBezTo>
                                    <a:cubicBezTo>
                                      <a:pt x="21256" y="2405"/>
                                      <a:pt x="21265" y="2359"/>
                                      <a:pt x="21274" y="2359"/>
                                    </a:cubicBezTo>
                                    <a:cubicBezTo>
                                      <a:pt x="21274" y="2220"/>
                                      <a:pt x="21265" y="2220"/>
                                      <a:pt x="21256" y="2220"/>
                                    </a:cubicBezTo>
                                    <a:close/>
                                    <a:moveTo>
                                      <a:pt x="21535" y="6198"/>
                                    </a:moveTo>
                                    <a:cubicBezTo>
                                      <a:pt x="21526" y="6198"/>
                                      <a:pt x="21516" y="6244"/>
                                      <a:pt x="21516" y="6244"/>
                                    </a:cubicBezTo>
                                    <a:cubicBezTo>
                                      <a:pt x="21516" y="6290"/>
                                      <a:pt x="21526" y="6290"/>
                                      <a:pt x="21535" y="6290"/>
                                    </a:cubicBezTo>
                                    <a:cubicBezTo>
                                      <a:pt x="21544" y="6290"/>
                                      <a:pt x="21553" y="6244"/>
                                      <a:pt x="21553" y="6244"/>
                                    </a:cubicBezTo>
                                    <a:cubicBezTo>
                                      <a:pt x="21544" y="6198"/>
                                      <a:pt x="21544" y="6198"/>
                                      <a:pt x="21535" y="6198"/>
                                    </a:cubicBezTo>
                                    <a:close/>
                                    <a:moveTo>
                                      <a:pt x="2019" y="6614"/>
                                    </a:moveTo>
                                    <a:cubicBezTo>
                                      <a:pt x="2010" y="6660"/>
                                      <a:pt x="2001" y="6799"/>
                                      <a:pt x="2001" y="6845"/>
                                    </a:cubicBezTo>
                                    <a:cubicBezTo>
                                      <a:pt x="1992" y="6938"/>
                                      <a:pt x="1992" y="6984"/>
                                      <a:pt x="2001" y="6984"/>
                                    </a:cubicBezTo>
                                    <a:cubicBezTo>
                                      <a:pt x="2010" y="6984"/>
                                      <a:pt x="2019" y="6892"/>
                                      <a:pt x="2029" y="6753"/>
                                    </a:cubicBezTo>
                                    <a:cubicBezTo>
                                      <a:pt x="2047" y="6522"/>
                                      <a:pt x="2038" y="6429"/>
                                      <a:pt x="2019" y="6614"/>
                                    </a:cubicBezTo>
                                    <a:close/>
                                    <a:moveTo>
                                      <a:pt x="20185" y="11147"/>
                                    </a:moveTo>
                                    <a:cubicBezTo>
                                      <a:pt x="20195" y="11101"/>
                                      <a:pt x="20204" y="11008"/>
                                      <a:pt x="20204" y="11008"/>
                                    </a:cubicBezTo>
                                    <a:cubicBezTo>
                                      <a:pt x="20195" y="10962"/>
                                      <a:pt x="20204" y="10869"/>
                                      <a:pt x="20223" y="10823"/>
                                    </a:cubicBezTo>
                                    <a:cubicBezTo>
                                      <a:pt x="20241" y="10777"/>
                                      <a:pt x="20260" y="10638"/>
                                      <a:pt x="20269" y="10546"/>
                                    </a:cubicBezTo>
                                    <a:cubicBezTo>
                                      <a:pt x="20344" y="10037"/>
                                      <a:pt x="20390" y="9621"/>
                                      <a:pt x="20381" y="9574"/>
                                    </a:cubicBezTo>
                                    <a:cubicBezTo>
                                      <a:pt x="20381" y="9574"/>
                                      <a:pt x="20353" y="9667"/>
                                      <a:pt x="20334" y="9852"/>
                                    </a:cubicBezTo>
                                    <a:cubicBezTo>
                                      <a:pt x="20316" y="10037"/>
                                      <a:pt x="20288" y="10176"/>
                                      <a:pt x="20269" y="10222"/>
                                    </a:cubicBezTo>
                                    <a:cubicBezTo>
                                      <a:pt x="20251" y="10268"/>
                                      <a:pt x="20223" y="10453"/>
                                      <a:pt x="20195" y="10638"/>
                                    </a:cubicBezTo>
                                    <a:cubicBezTo>
                                      <a:pt x="20167" y="10823"/>
                                      <a:pt x="20120" y="11193"/>
                                      <a:pt x="20092" y="11378"/>
                                    </a:cubicBezTo>
                                    <a:cubicBezTo>
                                      <a:pt x="20064" y="11609"/>
                                      <a:pt x="20037" y="11794"/>
                                      <a:pt x="20046" y="11794"/>
                                    </a:cubicBezTo>
                                    <a:cubicBezTo>
                                      <a:pt x="20055" y="11841"/>
                                      <a:pt x="20158" y="11471"/>
                                      <a:pt x="20158" y="11332"/>
                                    </a:cubicBezTo>
                                    <a:cubicBezTo>
                                      <a:pt x="20158" y="11286"/>
                                      <a:pt x="20167" y="11193"/>
                                      <a:pt x="20185" y="11147"/>
                                    </a:cubicBezTo>
                                    <a:close/>
                                    <a:moveTo>
                                      <a:pt x="16081" y="18362"/>
                                    </a:moveTo>
                                    <a:cubicBezTo>
                                      <a:pt x="16081" y="18409"/>
                                      <a:pt x="16091" y="18409"/>
                                      <a:pt x="16100" y="18409"/>
                                    </a:cubicBezTo>
                                    <a:cubicBezTo>
                                      <a:pt x="16109" y="18409"/>
                                      <a:pt x="16119" y="18362"/>
                                      <a:pt x="16119" y="18362"/>
                                    </a:cubicBezTo>
                                    <a:cubicBezTo>
                                      <a:pt x="16119" y="18362"/>
                                      <a:pt x="16109" y="18316"/>
                                      <a:pt x="16100" y="18316"/>
                                    </a:cubicBezTo>
                                    <a:cubicBezTo>
                                      <a:pt x="16091" y="18316"/>
                                      <a:pt x="16081" y="18362"/>
                                      <a:pt x="16081" y="18362"/>
                                    </a:cubicBezTo>
                                    <a:close/>
                                    <a:moveTo>
                                      <a:pt x="16361" y="12766"/>
                                    </a:moveTo>
                                    <a:cubicBezTo>
                                      <a:pt x="16342" y="12766"/>
                                      <a:pt x="16333" y="12720"/>
                                      <a:pt x="16333" y="12720"/>
                                    </a:cubicBezTo>
                                    <a:cubicBezTo>
                                      <a:pt x="16342" y="12673"/>
                                      <a:pt x="16342" y="12673"/>
                                      <a:pt x="16333" y="12673"/>
                                    </a:cubicBezTo>
                                    <a:cubicBezTo>
                                      <a:pt x="16333" y="12673"/>
                                      <a:pt x="16323" y="12720"/>
                                      <a:pt x="16314" y="12720"/>
                                    </a:cubicBezTo>
                                    <a:lnTo>
                                      <a:pt x="16314" y="12720"/>
                                    </a:lnTo>
                                    <a:cubicBezTo>
                                      <a:pt x="16305" y="12812"/>
                                      <a:pt x="16342" y="12858"/>
                                      <a:pt x="16370" y="12812"/>
                                    </a:cubicBezTo>
                                    <a:cubicBezTo>
                                      <a:pt x="16388" y="12812"/>
                                      <a:pt x="16379" y="12766"/>
                                      <a:pt x="16361" y="12766"/>
                                    </a:cubicBezTo>
                                    <a:close/>
                                    <a:moveTo>
                                      <a:pt x="16928" y="14061"/>
                                    </a:moveTo>
                                    <a:cubicBezTo>
                                      <a:pt x="16919" y="14061"/>
                                      <a:pt x="16910" y="14061"/>
                                      <a:pt x="16910" y="14107"/>
                                    </a:cubicBezTo>
                                    <a:cubicBezTo>
                                      <a:pt x="16910" y="14153"/>
                                      <a:pt x="16919" y="14200"/>
                                      <a:pt x="16928" y="14200"/>
                                    </a:cubicBezTo>
                                    <a:cubicBezTo>
                                      <a:pt x="16938" y="14200"/>
                                      <a:pt x="16947" y="14153"/>
                                      <a:pt x="16947" y="14153"/>
                                    </a:cubicBezTo>
                                    <a:cubicBezTo>
                                      <a:pt x="16947" y="14153"/>
                                      <a:pt x="16938" y="14107"/>
                                      <a:pt x="16928" y="14061"/>
                                    </a:cubicBezTo>
                                    <a:close/>
                                    <a:moveTo>
                                      <a:pt x="19357" y="15032"/>
                                    </a:moveTo>
                                    <a:cubicBezTo>
                                      <a:pt x="19311" y="15171"/>
                                      <a:pt x="19273" y="15310"/>
                                      <a:pt x="19273" y="15310"/>
                                    </a:cubicBezTo>
                                    <a:cubicBezTo>
                                      <a:pt x="19283" y="15356"/>
                                      <a:pt x="19273" y="15402"/>
                                      <a:pt x="19255" y="15448"/>
                                    </a:cubicBezTo>
                                    <a:cubicBezTo>
                                      <a:pt x="19236" y="15495"/>
                                      <a:pt x="19227" y="15541"/>
                                      <a:pt x="19236" y="15541"/>
                                    </a:cubicBezTo>
                                    <a:cubicBezTo>
                                      <a:pt x="19264" y="15541"/>
                                      <a:pt x="19478" y="14708"/>
                                      <a:pt x="19543" y="14385"/>
                                    </a:cubicBezTo>
                                    <a:cubicBezTo>
                                      <a:pt x="19608" y="14061"/>
                                      <a:pt x="19599" y="14015"/>
                                      <a:pt x="19534" y="14338"/>
                                    </a:cubicBezTo>
                                    <a:cubicBezTo>
                                      <a:pt x="19460" y="14755"/>
                                      <a:pt x="19450" y="14801"/>
                                      <a:pt x="19357" y="15032"/>
                                    </a:cubicBezTo>
                                    <a:close/>
                                    <a:moveTo>
                                      <a:pt x="15616" y="14755"/>
                                    </a:moveTo>
                                    <a:cubicBezTo>
                                      <a:pt x="15625" y="14755"/>
                                      <a:pt x="15644" y="14755"/>
                                      <a:pt x="15644" y="14755"/>
                                    </a:cubicBezTo>
                                    <a:cubicBezTo>
                                      <a:pt x="15653" y="14755"/>
                                      <a:pt x="15644" y="14708"/>
                                      <a:pt x="15625" y="14708"/>
                                    </a:cubicBezTo>
                                    <a:cubicBezTo>
                                      <a:pt x="15607" y="14708"/>
                                      <a:pt x="15607" y="14708"/>
                                      <a:pt x="15616" y="14755"/>
                                    </a:cubicBezTo>
                                    <a:close/>
                                    <a:moveTo>
                                      <a:pt x="15058" y="18409"/>
                                    </a:moveTo>
                                    <a:cubicBezTo>
                                      <a:pt x="15048" y="18455"/>
                                      <a:pt x="15030" y="18501"/>
                                      <a:pt x="15011" y="18501"/>
                                    </a:cubicBezTo>
                                    <a:cubicBezTo>
                                      <a:pt x="14983" y="18501"/>
                                      <a:pt x="14983" y="18501"/>
                                      <a:pt x="15002" y="18547"/>
                                    </a:cubicBezTo>
                                    <a:cubicBezTo>
                                      <a:pt x="15020" y="18547"/>
                                      <a:pt x="15030" y="18594"/>
                                      <a:pt x="15020" y="18732"/>
                                    </a:cubicBezTo>
                                    <a:lnTo>
                                      <a:pt x="15011" y="18871"/>
                                    </a:lnTo>
                                    <a:lnTo>
                                      <a:pt x="15048" y="18732"/>
                                    </a:lnTo>
                                    <a:cubicBezTo>
                                      <a:pt x="15067" y="18640"/>
                                      <a:pt x="15086" y="18501"/>
                                      <a:pt x="15086" y="18455"/>
                                    </a:cubicBezTo>
                                    <a:cubicBezTo>
                                      <a:pt x="15076" y="18270"/>
                                      <a:pt x="15067" y="18270"/>
                                      <a:pt x="15058" y="18409"/>
                                    </a:cubicBezTo>
                                    <a:close/>
                                    <a:moveTo>
                                      <a:pt x="16947" y="12627"/>
                                    </a:moveTo>
                                    <a:cubicBezTo>
                                      <a:pt x="16947" y="12627"/>
                                      <a:pt x="16965" y="12581"/>
                                      <a:pt x="16984" y="12488"/>
                                    </a:cubicBezTo>
                                    <a:cubicBezTo>
                                      <a:pt x="17012" y="12303"/>
                                      <a:pt x="17012" y="12303"/>
                                      <a:pt x="16965" y="12442"/>
                                    </a:cubicBezTo>
                                    <a:cubicBezTo>
                                      <a:pt x="16956" y="12534"/>
                                      <a:pt x="16947" y="12627"/>
                                      <a:pt x="16947" y="12627"/>
                                    </a:cubicBezTo>
                                    <a:close/>
                                    <a:moveTo>
                                      <a:pt x="15132" y="16651"/>
                                    </a:moveTo>
                                    <a:cubicBezTo>
                                      <a:pt x="15123" y="16651"/>
                                      <a:pt x="15123" y="16743"/>
                                      <a:pt x="15123" y="16790"/>
                                    </a:cubicBezTo>
                                    <a:cubicBezTo>
                                      <a:pt x="15123" y="16882"/>
                                      <a:pt x="15123" y="16882"/>
                                      <a:pt x="15151" y="16790"/>
                                    </a:cubicBezTo>
                                    <a:cubicBezTo>
                                      <a:pt x="15160" y="16743"/>
                                      <a:pt x="15179" y="16697"/>
                                      <a:pt x="15179" y="16651"/>
                                    </a:cubicBezTo>
                                    <a:cubicBezTo>
                                      <a:pt x="15169" y="16605"/>
                                      <a:pt x="15151" y="16605"/>
                                      <a:pt x="15132" y="16651"/>
                                    </a:cubicBezTo>
                                    <a:close/>
                                    <a:moveTo>
                                      <a:pt x="15244" y="15356"/>
                                    </a:moveTo>
                                    <a:cubicBezTo>
                                      <a:pt x="15207" y="15495"/>
                                      <a:pt x="15207" y="15541"/>
                                      <a:pt x="15225" y="15495"/>
                                    </a:cubicBezTo>
                                    <a:cubicBezTo>
                                      <a:pt x="15262" y="15402"/>
                                      <a:pt x="15328" y="15171"/>
                                      <a:pt x="15300" y="15171"/>
                                    </a:cubicBezTo>
                                    <a:cubicBezTo>
                                      <a:pt x="15300" y="15171"/>
                                      <a:pt x="15272" y="15263"/>
                                      <a:pt x="15244" y="15356"/>
                                    </a:cubicBezTo>
                                    <a:close/>
                                    <a:moveTo>
                                      <a:pt x="16910" y="12812"/>
                                    </a:moveTo>
                                    <a:cubicBezTo>
                                      <a:pt x="16900" y="12858"/>
                                      <a:pt x="16854" y="12951"/>
                                      <a:pt x="16807" y="13043"/>
                                    </a:cubicBezTo>
                                    <a:cubicBezTo>
                                      <a:pt x="16751" y="13182"/>
                                      <a:pt x="16742" y="13182"/>
                                      <a:pt x="16770" y="13182"/>
                                    </a:cubicBezTo>
                                    <a:cubicBezTo>
                                      <a:pt x="16844" y="13136"/>
                                      <a:pt x="16854" y="13228"/>
                                      <a:pt x="16798" y="13460"/>
                                    </a:cubicBezTo>
                                    <a:cubicBezTo>
                                      <a:pt x="16742" y="13691"/>
                                      <a:pt x="16575" y="14246"/>
                                      <a:pt x="16500" y="14477"/>
                                    </a:cubicBezTo>
                                    <a:cubicBezTo>
                                      <a:pt x="16472" y="14523"/>
                                      <a:pt x="16491" y="14523"/>
                                      <a:pt x="16528" y="14431"/>
                                    </a:cubicBezTo>
                                    <a:cubicBezTo>
                                      <a:pt x="16621" y="14246"/>
                                      <a:pt x="16900" y="13228"/>
                                      <a:pt x="16900" y="13043"/>
                                    </a:cubicBezTo>
                                    <a:cubicBezTo>
                                      <a:pt x="16900" y="12997"/>
                                      <a:pt x="16919" y="12951"/>
                                      <a:pt x="16928" y="12858"/>
                                    </a:cubicBezTo>
                                    <a:cubicBezTo>
                                      <a:pt x="16938" y="12766"/>
                                      <a:pt x="16956" y="12720"/>
                                      <a:pt x="16947" y="12720"/>
                                    </a:cubicBezTo>
                                    <a:cubicBezTo>
                                      <a:pt x="16938" y="12720"/>
                                      <a:pt x="16928" y="12766"/>
                                      <a:pt x="16910" y="12812"/>
                                    </a:cubicBezTo>
                                    <a:close/>
                                    <a:moveTo>
                                      <a:pt x="17394" y="12118"/>
                                    </a:moveTo>
                                    <a:cubicBezTo>
                                      <a:pt x="17356" y="12118"/>
                                      <a:pt x="17328" y="12118"/>
                                      <a:pt x="17328" y="12072"/>
                                    </a:cubicBezTo>
                                    <a:cubicBezTo>
                                      <a:pt x="17319" y="12026"/>
                                      <a:pt x="17310" y="12026"/>
                                      <a:pt x="17300" y="12026"/>
                                    </a:cubicBezTo>
                                    <a:cubicBezTo>
                                      <a:pt x="17291" y="12026"/>
                                      <a:pt x="17300" y="12072"/>
                                      <a:pt x="17310" y="12118"/>
                                    </a:cubicBezTo>
                                    <a:cubicBezTo>
                                      <a:pt x="17338" y="12211"/>
                                      <a:pt x="17338" y="12211"/>
                                      <a:pt x="17263" y="12349"/>
                                    </a:cubicBezTo>
                                    <a:cubicBezTo>
                                      <a:pt x="17217" y="12442"/>
                                      <a:pt x="17179" y="12488"/>
                                      <a:pt x="17170" y="12534"/>
                                    </a:cubicBezTo>
                                    <a:cubicBezTo>
                                      <a:pt x="17161" y="12581"/>
                                      <a:pt x="17152" y="12581"/>
                                      <a:pt x="17133" y="12534"/>
                                    </a:cubicBezTo>
                                    <a:cubicBezTo>
                                      <a:pt x="17105" y="12488"/>
                                      <a:pt x="17105" y="12488"/>
                                      <a:pt x="17124" y="12581"/>
                                    </a:cubicBezTo>
                                    <a:cubicBezTo>
                                      <a:pt x="17142" y="12627"/>
                                      <a:pt x="17170" y="12627"/>
                                      <a:pt x="17235" y="12534"/>
                                    </a:cubicBezTo>
                                    <a:cubicBezTo>
                                      <a:pt x="17310" y="12442"/>
                                      <a:pt x="17328" y="12442"/>
                                      <a:pt x="17356" y="12488"/>
                                    </a:cubicBezTo>
                                    <a:cubicBezTo>
                                      <a:pt x="17384" y="12534"/>
                                      <a:pt x="17384" y="12534"/>
                                      <a:pt x="17366" y="12488"/>
                                    </a:cubicBezTo>
                                    <a:cubicBezTo>
                                      <a:pt x="17347" y="12396"/>
                                      <a:pt x="17347" y="12396"/>
                                      <a:pt x="17375" y="12303"/>
                                    </a:cubicBezTo>
                                    <a:cubicBezTo>
                                      <a:pt x="17394" y="12257"/>
                                      <a:pt x="17412" y="12211"/>
                                      <a:pt x="17431" y="12164"/>
                                    </a:cubicBezTo>
                                    <a:cubicBezTo>
                                      <a:pt x="17449" y="12118"/>
                                      <a:pt x="17421" y="12072"/>
                                      <a:pt x="17394" y="12118"/>
                                    </a:cubicBezTo>
                                    <a:close/>
                                    <a:moveTo>
                                      <a:pt x="18222" y="13275"/>
                                    </a:moveTo>
                                    <a:cubicBezTo>
                                      <a:pt x="18231" y="13228"/>
                                      <a:pt x="18231" y="13136"/>
                                      <a:pt x="18231" y="13136"/>
                                    </a:cubicBezTo>
                                    <a:cubicBezTo>
                                      <a:pt x="18231" y="13136"/>
                                      <a:pt x="18212" y="13182"/>
                                      <a:pt x="18203" y="13275"/>
                                    </a:cubicBezTo>
                                    <a:cubicBezTo>
                                      <a:pt x="18194" y="13321"/>
                                      <a:pt x="18194" y="13413"/>
                                      <a:pt x="18194" y="13413"/>
                                    </a:cubicBezTo>
                                    <a:cubicBezTo>
                                      <a:pt x="18203" y="13367"/>
                                      <a:pt x="18212" y="13321"/>
                                      <a:pt x="18222" y="13275"/>
                                    </a:cubicBezTo>
                                    <a:close/>
                                    <a:moveTo>
                                      <a:pt x="18119" y="13876"/>
                                    </a:moveTo>
                                    <a:cubicBezTo>
                                      <a:pt x="18147" y="13783"/>
                                      <a:pt x="18194" y="13460"/>
                                      <a:pt x="18185" y="13460"/>
                                    </a:cubicBezTo>
                                    <a:cubicBezTo>
                                      <a:pt x="18185" y="13460"/>
                                      <a:pt x="18175" y="13506"/>
                                      <a:pt x="18166" y="13506"/>
                                    </a:cubicBezTo>
                                    <a:cubicBezTo>
                                      <a:pt x="18157" y="13506"/>
                                      <a:pt x="18147" y="13552"/>
                                      <a:pt x="18138" y="13506"/>
                                    </a:cubicBezTo>
                                    <a:cubicBezTo>
                                      <a:pt x="18129" y="13460"/>
                                      <a:pt x="18119" y="13506"/>
                                      <a:pt x="18129" y="13552"/>
                                    </a:cubicBezTo>
                                    <a:cubicBezTo>
                                      <a:pt x="18138" y="13645"/>
                                      <a:pt x="18101" y="13830"/>
                                      <a:pt x="18064" y="13830"/>
                                    </a:cubicBezTo>
                                    <a:cubicBezTo>
                                      <a:pt x="18054" y="13830"/>
                                      <a:pt x="18045" y="13876"/>
                                      <a:pt x="18045" y="13876"/>
                                    </a:cubicBezTo>
                                    <a:cubicBezTo>
                                      <a:pt x="18054" y="13922"/>
                                      <a:pt x="18036" y="13968"/>
                                      <a:pt x="18017" y="14061"/>
                                    </a:cubicBezTo>
                                    <a:cubicBezTo>
                                      <a:pt x="17998" y="14107"/>
                                      <a:pt x="17980" y="14200"/>
                                      <a:pt x="17980" y="14246"/>
                                    </a:cubicBezTo>
                                    <a:cubicBezTo>
                                      <a:pt x="17980" y="14292"/>
                                      <a:pt x="17961" y="14338"/>
                                      <a:pt x="17933" y="14385"/>
                                    </a:cubicBezTo>
                                    <a:cubicBezTo>
                                      <a:pt x="17877" y="14431"/>
                                      <a:pt x="17868" y="14616"/>
                                      <a:pt x="17915" y="14662"/>
                                    </a:cubicBezTo>
                                    <a:cubicBezTo>
                                      <a:pt x="17952" y="14708"/>
                                      <a:pt x="17952" y="14708"/>
                                      <a:pt x="17961" y="14570"/>
                                    </a:cubicBezTo>
                                    <a:cubicBezTo>
                                      <a:pt x="17971" y="14477"/>
                                      <a:pt x="17998" y="14338"/>
                                      <a:pt x="18026" y="14246"/>
                                    </a:cubicBezTo>
                                    <a:cubicBezTo>
                                      <a:pt x="18082" y="14061"/>
                                      <a:pt x="18082" y="14061"/>
                                      <a:pt x="18119" y="14153"/>
                                    </a:cubicBezTo>
                                    <a:cubicBezTo>
                                      <a:pt x="18138" y="14200"/>
                                      <a:pt x="18166" y="14246"/>
                                      <a:pt x="18175" y="14246"/>
                                    </a:cubicBezTo>
                                    <a:cubicBezTo>
                                      <a:pt x="18185" y="14246"/>
                                      <a:pt x="18175" y="14200"/>
                                      <a:pt x="18147" y="14153"/>
                                    </a:cubicBezTo>
                                    <a:cubicBezTo>
                                      <a:pt x="18092" y="14015"/>
                                      <a:pt x="18082" y="13968"/>
                                      <a:pt x="18119" y="13876"/>
                                    </a:cubicBezTo>
                                    <a:close/>
                                    <a:moveTo>
                                      <a:pt x="19087" y="15680"/>
                                    </a:moveTo>
                                    <a:cubicBezTo>
                                      <a:pt x="19097" y="15680"/>
                                      <a:pt x="19115" y="15680"/>
                                      <a:pt x="19115" y="15680"/>
                                    </a:cubicBezTo>
                                    <a:cubicBezTo>
                                      <a:pt x="19125" y="15680"/>
                                      <a:pt x="19115" y="15633"/>
                                      <a:pt x="19097" y="15633"/>
                                    </a:cubicBezTo>
                                    <a:cubicBezTo>
                                      <a:pt x="19078" y="15633"/>
                                      <a:pt x="19069" y="15633"/>
                                      <a:pt x="19087" y="15680"/>
                                    </a:cubicBezTo>
                                    <a:close/>
                                    <a:moveTo>
                                      <a:pt x="18231" y="14200"/>
                                    </a:moveTo>
                                    <a:cubicBezTo>
                                      <a:pt x="18222" y="14153"/>
                                      <a:pt x="18203" y="14107"/>
                                      <a:pt x="18194" y="14015"/>
                                    </a:cubicBezTo>
                                    <a:cubicBezTo>
                                      <a:pt x="18185" y="13922"/>
                                      <a:pt x="18175" y="13922"/>
                                      <a:pt x="18175" y="13968"/>
                                    </a:cubicBezTo>
                                    <a:lnTo>
                                      <a:pt x="18175" y="13968"/>
                                    </a:lnTo>
                                    <a:cubicBezTo>
                                      <a:pt x="18175" y="14107"/>
                                      <a:pt x="18194" y="14246"/>
                                      <a:pt x="18231" y="14200"/>
                                    </a:cubicBezTo>
                                    <a:cubicBezTo>
                                      <a:pt x="18240" y="14246"/>
                                      <a:pt x="18240" y="14200"/>
                                      <a:pt x="18231" y="14200"/>
                                    </a:cubicBezTo>
                                    <a:close/>
                                    <a:moveTo>
                                      <a:pt x="17515" y="12720"/>
                                    </a:moveTo>
                                    <a:lnTo>
                                      <a:pt x="17515" y="12720"/>
                                    </a:lnTo>
                                    <a:cubicBezTo>
                                      <a:pt x="17496" y="12812"/>
                                      <a:pt x="17487" y="12812"/>
                                      <a:pt x="17459" y="12720"/>
                                    </a:cubicBezTo>
                                    <a:cubicBezTo>
                                      <a:pt x="17431" y="12627"/>
                                      <a:pt x="17431" y="12627"/>
                                      <a:pt x="17449" y="12720"/>
                                    </a:cubicBezTo>
                                    <a:cubicBezTo>
                                      <a:pt x="17468" y="12812"/>
                                      <a:pt x="17468" y="12858"/>
                                      <a:pt x="17449" y="12951"/>
                                    </a:cubicBezTo>
                                    <a:cubicBezTo>
                                      <a:pt x="17421" y="13136"/>
                                      <a:pt x="17431" y="13228"/>
                                      <a:pt x="17468" y="13043"/>
                                    </a:cubicBezTo>
                                    <a:cubicBezTo>
                                      <a:pt x="17487" y="12951"/>
                                      <a:pt x="17505" y="12905"/>
                                      <a:pt x="17515" y="12905"/>
                                    </a:cubicBezTo>
                                    <a:cubicBezTo>
                                      <a:pt x="17524" y="12951"/>
                                      <a:pt x="17524" y="12905"/>
                                      <a:pt x="17524" y="12858"/>
                                    </a:cubicBezTo>
                                    <a:cubicBezTo>
                                      <a:pt x="17515" y="12812"/>
                                      <a:pt x="17524" y="12766"/>
                                      <a:pt x="17533" y="12720"/>
                                    </a:cubicBezTo>
                                    <a:cubicBezTo>
                                      <a:pt x="17570" y="12627"/>
                                      <a:pt x="17552" y="12581"/>
                                      <a:pt x="17515" y="12720"/>
                                    </a:cubicBezTo>
                                    <a:close/>
                                    <a:moveTo>
                                      <a:pt x="17598" y="13043"/>
                                    </a:moveTo>
                                    <a:lnTo>
                                      <a:pt x="17552" y="12951"/>
                                    </a:lnTo>
                                    <a:lnTo>
                                      <a:pt x="17589" y="13090"/>
                                    </a:lnTo>
                                    <a:lnTo>
                                      <a:pt x="17589" y="13090"/>
                                    </a:lnTo>
                                    <a:cubicBezTo>
                                      <a:pt x="17608" y="13136"/>
                                      <a:pt x="17635" y="13228"/>
                                      <a:pt x="17654" y="13228"/>
                                    </a:cubicBezTo>
                                    <a:cubicBezTo>
                                      <a:pt x="17682" y="13182"/>
                                      <a:pt x="17654" y="13136"/>
                                      <a:pt x="17598" y="13043"/>
                                    </a:cubicBezTo>
                                    <a:close/>
                                    <a:moveTo>
                                      <a:pt x="17896" y="13968"/>
                                    </a:moveTo>
                                    <a:lnTo>
                                      <a:pt x="17850" y="14061"/>
                                    </a:lnTo>
                                    <a:lnTo>
                                      <a:pt x="17905" y="14061"/>
                                    </a:lnTo>
                                    <a:cubicBezTo>
                                      <a:pt x="17933" y="14061"/>
                                      <a:pt x="17961" y="14061"/>
                                      <a:pt x="17971" y="14015"/>
                                    </a:cubicBezTo>
                                    <a:cubicBezTo>
                                      <a:pt x="17971" y="13968"/>
                                      <a:pt x="17961" y="13968"/>
                                      <a:pt x="17943" y="14015"/>
                                    </a:cubicBezTo>
                                    <a:cubicBezTo>
                                      <a:pt x="17915" y="14061"/>
                                      <a:pt x="17924" y="14015"/>
                                      <a:pt x="17971" y="13876"/>
                                    </a:cubicBezTo>
                                    <a:cubicBezTo>
                                      <a:pt x="18008" y="13783"/>
                                      <a:pt x="18036" y="13645"/>
                                      <a:pt x="18036" y="13598"/>
                                    </a:cubicBezTo>
                                    <a:cubicBezTo>
                                      <a:pt x="18045" y="13552"/>
                                      <a:pt x="18064" y="13413"/>
                                      <a:pt x="18082" y="13367"/>
                                    </a:cubicBezTo>
                                    <a:cubicBezTo>
                                      <a:pt x="18101" y="13275"/>
                                      <a:pt x="18119" y="13182"/>
                                      <a:pt x="18129" y="13090"/>
                                    </a:cubicBezTo>
                                    <a:cubicBezTo>
                                      <a:pt x="18138" y="12905"/>
                                      <a:pt x="18129" y="12951"/>
                                      <a:pt x="18110" y="13090"/>
                                    </a:cubicBezTo>
                                    <a:lnTo>
                                      <a:pt x="18110" y="13090"/>
                                    </a:lnTo>
                                    <a:cubicBezTo>
                                      <a:pt x="18101" y="13182"/>
                                      <a:pt x="18082" y="13275"/>
                                      <a:pt x="18064" y="13275"/>
                                    </a:cubicBezTo>
                                    <a:cubicBezTo>
                                      <a:pt x="18054" y="13321"/>
                                      <a:pt x="18036" y="13367"/>
                                      <a:pt x="18036" y="13413"/>
                                    </a:cubicBezTo>
                                    <a:cubicBezTo>
                                      <a:pt x="18036" y="13460"/>
                                      <a:pt x="18026" y="13506"/>
                                      <a:pt x="18017" y="13460"/>
                                    </a:cubicBezTo>
                                    <a:cubicBezTo>
                                      <a:pt x="18008" y="13460"/>
                                      <a:pt x="17998" y="13460"/>
                                      <a:pt x="18008" y="13506"/>
                                    </a:cubicBezTo>
                                    <a:cubicBezTo>
                                      <a:pt x="17998" y="13645"/>
                                      <a:pt x="17952" y="13830"/>
                                      <a:pt x="17896" y="13968"/>
                                    </a:cubicBezTo>
                                    <a:close/>
                                    <a:moveTo>
                                      <a:pt x="21581" y="15680"/>
                                    </a:moveTo>
                                    <a:cubicBezTo>
                                      <a:pt x="21572" y="15680"/>
                                      <a:pt x="21563" y="15726"/>
                                      <a:pt x="21563" y="15726"/>
                                    </a:cubicBezTo>
                                    <a:cubicBezTo>
                                      <a:pt x="21563" y="15772"/>
                                      <a:pt x="21572" y="15772"/>
                                      <a:pt x="21581" y="15772"/>
                                    </a:cubicBezTo>
                                    <a:cubicBezTo>
                                      <a:pt x="21591" y="15772"/>
                                      <a:pt x="21600" y="15726"/>
                                      <a:pt x="21600" y="15726"/>
                                    </a:cubicBezTo>
                                    <a:cubicBezTo>
                                      <a:pt x="21591" y="15726"/>
                                      <a:pt x="21591" y="15680"/>
                                      <a:pt x="21581" y="15680"/>
                                    </a:cubicBezTo>
                                    <a:close/>
                                    <a:moveTo>
                                      <a:pt x="2010" y="8881"/>
                                    </a:moveTo>
                                    <a:cubicBezTo>
                                      <a:pt x="2010" y="8881"/>
                                      <a:pt x="2001" y="8881"/>
                                      <a:pt x="1992" y="8973"/>
                                    </a:cubicBezTo>
                                    <a:cubicBezTo>
                                      <a:pt x="1973" y="9112"/>
                                      <a:pt x="1982" y="9158"/>
                                      <a:pt x="2001" y="9019"/>
                                    </a:cubicBezTo>
                                    <a:cubicBezTo>
                                      <a:pt x="2010" y="8973"/>
                                      <a:pt x="2019" y="8927"/>
                                      <a:pt x="2010" y="8881"/>
                                    </a:cubicBezTo>
                                    <a:close/>
                                    <a:moveTo>
                                      <a:pt x="3574" y="9944"/>
                                    </a:moveTo>
                                    <a:cubicBezTo>
                                      <a:pt x="3564" y="10037"/>
                                      <a:pt x="3564" y="10037"/>
                                      <a:pt x="3574" y="9944"/>
                                    </a:cubicBezTo>
                                    <a:cubicBezTo>
                                      <a:pt x="3592" y="9944"/>
                                      <a:pt x="3602" y="9898"/>
                                      <a:pt x="3592" y="9852"/>
                                    </a:cubicBezTo>
                                    <a:cubicBezTo>
                                      <a:pt x="3592" y="9852"/>
                                      <a:pt x="3583" y="9898"/>
                                      <a:pt x="3574" y="9944"/>
                                    </a:cubicBezTo>
                                    <a:close/>
                                    <a:moveTo>
                                      <a:pt x="3564" y="13413"/>
                                    </a:moveTo>
                                    <a:cubicBezTo>
                                      <a:pt x="3564" y="13460"/>
                                      <a:pt x="3574" y="13552"/>
                                      <a:pt x="3592" y="13598"/>
                                    </a:cubicBezTo>
                                    <a:cubicBezTo>
                                      <a:pt x="3611" y="13691"/>
                                      <a:pt x="3611" y="13691"/>
                                      <a:pt x="3602" y="13506"/>
                                    </a:cubicBezTo>
                                    <a:cubicBezTo>
                                      <a:pt x="3574" y="13321"/>
                                      <a:pt x="3564" y="13275"/>
                                      <a:pt x="3564" y="13413"/>
                                    </a:cubicBezTo>
                                    <a:close/>
                                    <a:moveTo>
                                      <a:pt x="14983" y="16420"/>
                                    </a:moveTo>
                                    <a:cubicBezTo>
                                      <a:pt x="15002" y="16420"/>
                                      <a:pt x="14993" y="16373"/>
                                      <a:pt x="14946" y="16281"/>
                                    </a:cubicBezTo>
                                    <a:cubicBezTo>
                                      <a:pt x="14909" y="16235"/>
                                      <a:pt x="14909" y="16235"/>
                                      <a:pt x="14937" y="16281"/>
                                    </a:cubicBezTo>
                                    <a:cubicBezTo>
                                      <a:pt x="14955" y="16373"/>
                                      <a:pt x="14983" y="16420"/>
                                      <a:pt x="14983" y="16420"/>
                                    </a:cubicBezTo>
                                    <a:close/>
                                    <a:moveTo>
                                      <a:pt x="4206" y="14662"/>
                                    </a:moveTo>
                                    <a:cubicBezTo>
                                      <a:pt x="4197" y="14616"/>
                                      <a:pt x="4169" y="14570"/>
                                      <a:pt x="4169" y="14616"/>
                                    </a:cubicBezTo>
                                    <a:cubicBezTo>
                                      <a:pt x="4169" y="14616"/>
                                      <a:pt x="4179" y="14662"/>
                                      <a:pt x="4197" y="14662"/>
                                    </a:cubicBezTo>
                                    <a:cubicBezTo>
                                      <a:pt x="4206" y="14708"/>
                                      <a:pt x="4216" y="14708"/>
                                      <a:pt x="4206" y="14662"/>
                                    </a:cubicBezTo>
                                    <a:close/>
                                    <a:moveTo>
                                      <a:pt x="3834" y="11794"/>
                                    </a:moveTo>
                                    <a:cubicBezTo>
                                      <a:pt x="3825" y="11794"/>
                                      <a:pt x="3816" y="11794"/>
                                      <a:pt x="3816" y="11748"/>
                                    </a:cubicBezTo>
                                    <a:cubicBezTo>
                                      <a:pt x="3816" y="11702"/>
                                      <a:pt x="3806" y="11702"/>
                                      <a:pt x="3806" y="11748"/>
                                    </a:cubicBezTo>
                                    <a:cubicBezTo>
                                      <a:pt x="3806" y="11794"/>
                                      <a:pt x="3816" y="11841"/>
                                      <a:pt x="3834" y="11933"/>
                                    </a:cubicBezTo>
                                    <a:cubicBezTo>
                                      <a:pt x="3862" y="12026"/>
                                      <a:pt x="3862" y="12026"/>
                                      <a:pt x="3853" y="11933"/>
                                    </a:cubicBezTo>
                                    <a:cubicBezTo>
                                      <a:pt x="3853" y="11841"/>
                                      <a:pt x="3844" y="11794"/>
                                      <a:pt x="3834" y="11794"/>
                                    </a:cubicBezTo>
                                    <a:close/>
                                    <a:moveTo>
                                      <a:pt x="4216" y="15310"/>
                                    </a:moveTo>
                                    <a:cubicBezTo>
                                      <a:pt x="4206" y="15310"/>
                                      <a:pt x="4197" y="15356"/>
                                      <a:pt x="4188" y="15356"/>
                                    </a:cubicBezTo>
                                    <a:cubicBezTo>
                                      <a:pt x="4179" y="15402"/>
                                      <a:pt x="4188" y="15402"/>
                                      <a:pt x="4197" y="15402"/>
                                    </a:cubicBezTo>
                                    <a:cubicBezTo>
                                      <a:pt x="4206" y="15402"/>
                                      <a:pt x="4216" y="15356"/>
                                      <a:pt x="4225" y="15356"/>
                                    </a:cubicBezTo>
                                    <a:cubicBezTo>
                                      <a:pt x="4234" y="15356"/>
                                      <a:pt x="4225" y="15310"/>
                                      <a:pt x="4216" y="15310"/>
                                    </a:cubicBezTo>
                                    <a:close/>
                                    <a:moveTo>
                                      <a:pt x="3890" y="15078"/>
                                    </a:moveTo>
                                    <a:cubicBezTo>
                                      <a:pt x="3909" y="14986"/>
                                      <a:pt x="3927" y="14847"/>
                                      <a:pt x="3946" y="14755"/>
                                    </a:cubicBezTo>
                                    <a:cubicBezTo>
                                      <a:pt x="3974" y="14616"/>
                                      <a:pt x="3955" y="14616"/>
                                      <a:pt x="3909" y="14755"/>
                                    </a:cubicBezTo>
                                    <a:lnTo>
                                      <a:pt x="3909" y="14755"/>
                                    </a:lnTo>
                                    <a:cubicBezTo>
                                      <a:pt x="3890" y="14801"/>
                                      <a:pt x="3881" y="14893"/>
                                      <a:pt x="3881" y="14940"/>
                                    </a:cubicBezTo>
                                    <a:cubicBezTo>
                                      <a:pt x="3881" y="14986"/>
                                      <a:pt x="3881" y="15078"/>
                                      <a:pt x="3871" y="15125"/>
                                    </a:cubicBezTo>
                                    <a:cubicBezTo>
                                      <a:pt x="3862" y="15171"/>
                                      <a:pt x="3853" y="15217"/>
                                      <a:pt x="3862" y="15263"/>
                                    </a:cubicBezTo>
                                    <a:cubicBezTo>
                                      <a:pt x="3862" y="15263"/>
                                      <a:pt x="3881" y="15171"/>
                                      <a:pt x="3890" y="15078"/>
                                    </a:cubicBezTo>
                                    <a:close/>
                                    <a:moveTo>
                                      <a:pt x="3704" y="14015"/>
                                    </a:moveTo>
                                    <a:cubicBezTo>
                                      <a:pt x="3704" y="13922"/>
                                      <a:pt x="3685" y="13968"/>
                                      <a:pt x="3657" y="14061"/>
                                    </a:cubicBezTo>
                                    <a:cubicBezTo>
                                      <a:pt x="3639" y="14153"/>
                                      <a:pt x="3639" y="14200"/>
                                      <a:pt x="3667" y="14107"/>
                                    </a:cubicBezTo>
                                    <a:cubicBezTo>
                                      <a:pt x="3695" y="14107"/>
                                      <a:pt x="3704" y="14015"/>
                                      <a:pt x="3704" y="14015"/>
                                    </a:cubicBezTo>
                                    <a:close/>
                                    <a:moveTo>
                                      <a:pt x="3927" y="9251"/>
                                    </a:moveTo>
                                    <a:cubicBezTo>
                                      <a:pt x="3899" y="9343"/>
                                      <a:pt x="3899" y="9389"/>
                                      <a:pt x="3927" y="9389"/>
                                    </a:cubicBezTo>
                                    <a:cubicBezTo>
                                      <a:pt x="3946" y="9389"/>
                                      <a:pt x="3955" y="9343"/>
                                      <a:pt x="3964" y="9297"/>
                                    </a:cubicBezTo>
                                    <a:cubicBezTo>
                                      <a:pt x="3974" y="9112"/>
                                      <a:pt x="3955" y="9112"/>
                                      <a:pt x="3927" y="9251"/>
                                    </a:cubicBezTo>
                                    <a:close/>
                                    <a:moveTo>
                                      <a:pt x="3937" y="12164"/>
                                    </a:moveTo>
                                    <a:cubicBezTo>
                                      <a:pt x="3927" y="12303"/>
                                      <a:pt x="3909" y="12349"/>
                                      <a:pt x="3899" y="12303"/>
                                    </a:cubicBezTo>
                                    <a:cubicBezTo>
                                      <a:pt x="3881" y="12257"/>
                                      <a:pt x="3881" y="12303"/>
                                      <a:pt x="3881" y="12396"/>
                                    </a:cubicBezTo>
                                    <a:cubicBezTo>
                                      <a:pt x="3890" y="12534"/>
                                      <a:pt x="3918" y="12534"/>
                                      <a:pt x="3918" y="12442"/>
                                    </a:cubicBezTo>
                                    <a:cubicBezTo>
                                      <a:pt x="3918" y="12396"/>
                                      <a:pt x="3937" y="12303"/>
                                      <a:pt x="3946" y="12211"/>
                                    </a:cubicBezTo>
                                    <a:cubicBezTo>
                                      <a:pt x="3983" y="12072"/>
                                      <a:pt x="3983" y="11979"/>
                                      <a:pt x="3964" y="11979"/>
                                    </a:cubicBezTo>
                                    <a:cubicBezTo>
                                      <a:pt x="3964" y="11979"/>
                                      <a:pt x="3946" y="12026"/>
                                      <a:pt x="3937" y="12164"/>
                                    </a:cubicBezTo>
                                    <a:close/>
                                    <a:moveTo>
                                      <a:pt x="4300" y="14523"/>
                                    </a:moveTo>
                                    <a:cubicBezTo>
                                      <a:pt x="4300" y="14523"/>
                                      <a:pt x="4290" y="14431"/>
                                      <a:pt x="4281" y="14385"/>
                                    </a:cubicBezTo>
                                    <a:cubicBezTo>
                                      <a:pt x="4253" y="14292"/>
                                      <a:pt x="4253" y="14292"/>
                                      <a:pt x="4272" y="14431"/>
                                    </a:cubicBezTo>
                                    <a:cubicBezTo>
                                      <a:pt x="4281" y="14477"/>
                                      <a:pt x="4290" y="14523"/>
                                      <a:pt x="4300" y="14523"/>
                                    </a:cubicBezTo>
                                    <a:close/>
                                    <a:moveTo>
                                      <a:pt x="4011" y="9297"/>
                                    </a:moveTo>
                                    <a:cubicBezTo>
                                      <a:pt x="4011" y="9343"/>
                                      <a:pt x="4020" y="9436"/>
                                      <a:pt x="4030" y="9528"/>
                                    </a:cubicBezTo>
                                    <a:cubicBezTo>
                                      <a:pt x="4039" y="9667"/>
                                      <a:pt x="4039" y="9667"/>
                                      <a:pt x="4048" y="9528"/>
                                    </a:cubicBezTo>
                                    <a:cubicBezTo>
                                      <a:pt x="4048" y="9482"/>
                                      <a:pt x="4039" y="9389"/>
                                      <a:pt x="4030" y="9297"/>
                                    </a:cubicBezTo>
                                    <a:cubicBezTo>
                                      <a:pt x="4011" y="9251"/>
                                      <a:pt x="4011" y="9251"/>
                                      <a:pt x="4011" y="9297"/>
                                    </a:cubicBezTo>
                                    <a:close/>
                                    <a:moveTo>
                                      <a:pt x="3992" y="8788"/>
                                    </a:moveTo>
                                    <a:cubicBezTo>
                                      <a:pt x="3983" y="8788"/>
                                      <a:pt x="3974" y="8834"/>
                                      <a:pt x="3974" y="8927"/>
                                    </a:cubicBezTo>
                                    <a:cubicBezTo>
                                      <a:pt x="3974" y="9112"/>
                                      <a:pt x="4011" y="9251"/>
                                      <a:pt x="4030" y="9204"/>
                                    </a:cubicBezTo>
                                    <a:cubicBezTo>
                                      <a:pt x="4039" y="9204"/>
                                      <a:pt x="4039" y="9158"/>
                                      <a:pt x="4039" y="9112"/>
                                    </a:cubicBezTo>
                                    <a:cubicBezTo>
                                      <a:pt x="4030" y="9066"/>
                                      <a:pt x="4020" y="9066"/>
                                      <a:pt x="4011" y="9112"/>
                                    </a:cubicBezTo>
                                    <a:cubicBezTo>
                                      <a:pt x="4002" y="9112"/>
                                      <a:pt x="4002" y="9066"/>
                                      <a:pt x="4002" y="8973"/>
                                    </a:cubicBezTo>
                                    <a:cubicBezTo>
                                      <a:pt x="4011" y="8788"/>
                                      <a:pt x="4011" y="8788"/>
                                      <a:pt x="3992" y="8788"/>
                                    </a:cubicBezTo>
                                    <a:close/>
                                    <a:moveTo>
                                      <a:pt x="3825" y="8742"/>
                                    </a:moveTo>
                                    <a:cubicBezTo>
                                      <a:pt x="3797" y="8834"/>
                                      <a:pt x="3778" y="8881"/>
                                      <a:pt x="3788" y="8881"/>
                                    </a:cubicBezTo>
                                    <a:cubicBezTo>
                                      <a:pt x="3806" y="8881"/>
                                      <a:pt x="3909" y="8603"/>
                                      <a:pt x="3890" y="8603"/>
                                    </a:cubicBezTo>
                                    <a:cubicBezTo>
                                      <a:pt x="3881" y="8603"/>
                                      <a:pt x="3853" y="8649"/>
                                      <a:pt x="3825" y="8742"/>
                                    </a:cubicBezTo>
                                    <a:close/>
                                    <a:moveTo>
                                      <a:pt x="3760" y="10546"/>
                                    </a:moveTo>
                                    <a:cubicBezTo>
                                      <a:pt x="3769" y="10592"/>
                                      <a:pt x="3806" y="10314"/>
                                      <a:pt x="3797" y="10268"/>
                                    </a:cubicBezTo>
                                    <a:cubicBezTo>
                                      <a:pt x="3797" y="10222"/>
                                      <a:pt x="3788" y="10268"/>
                                      <a:pt x="3769" y="10361"/>
                                    </a:cubicBezTo>
                                    <a:cubicBezTo>
                                      <a:pt x="3769" y="10453"/>
                                      <a:pt x="3760" y="10546"/>
                                      <a:pt x="3760" y="10546"/>
                                    </a:cubicBezTo>
                                    <a:close/>
                                    <a:moveTo>
                                      <a:pt x="3890" y="9574"/>
                                    </a:moveTo>
                                    <a:cubicBezTo>
                                      <a:pt x="3881" y="9621"/>
                                      <a:pt x="3881" y="9667"/>
                                      <a:pt x="3890" y="9713"/>
                                    </a:cubicBezTo>
                                    <a:cubicBezTo>
                                      <a:pt x="3890" y="9713"/>
                                      <a:pt x="3899" y="9667"/>
                                      <a:pt x="3909" y="9621"/>
                                    </a:cubicBezTo>
                                    <a:cubicBezTo>
                                      <a:pt x="3918" y="9482"/>
                                      <a:pt x="3909" y="9436"/>
                                      <a:pt x="3890" y="9574"/>
                                    </a:cubicBezTo>
                                    <a:close/>
                                    <a:moveTo>
                                      <a:pt x="11614" y="5365"/>
                                    </a:moveTo>
                                    <a:cubicBezTo>
                                      <a:pt x="11624" y="5365"/>
                                      <a:pt x="11633" y="5319"/>
                                      <a:pt x="11633" y="5273"/>
                                    </a:cubicBezTo>
                                    <a:cubicBezTo>
                                      <a:pt x="11633" y="5227"/>
                                      <a:pt x="11624" y="5227"/>
                                      <a:pt x="11614" y="5227"/>
                                    </a:cubicBezTo>
                                    <a:cubicBezTo>
                                      <a:pt x="11605" y="5227"/>
                                      <a:pt x="11596" y="5273"/>
                                      <a:pt x="11596" y="5319"/>
                                    </a:cubicBezTo>
                                    <a:cubicBezTo>
                                      <a:pt x="11596" y="5365"/>
                                      <a:pt x="11605" y="5365"/>
                                      <a:pt x="11614" y="5365"/>
                                    </a:cubicBezTo>
                                    <a:close/>
                                    <a:moveTo>
                                      <a:pt x="3834" y="9944"/>
                                    </a:moveTo>
                                    <a:lnTo>
                                      <a:pt x="3844" y="10129"/>
                                    </a:lnTo>
                                    <a:cubicBezTo>
                                      <a:pt x="3853" y="10361"/>
                                      <a:pt x="3862" y="10361"/>
                                      <a:pt x="3881" y="10314"/>
                                    </a:cubicBezTo>
                                    <a:cubicBezTo>
                                      <a:pt x="3890" y="10314"/>
                                      <a:pt x="3881" y="10222"/>
                                      <a:pt x="3862" y="10129"/>
                                    </a:cubicBezTo>
                                    <a:lnTo>
                                      <a:pt x="3834" y="9944"/>
                                    </a:lnTo>
                                    <a:close/>
                                    <a:moveTo>
                                      <a:pt x="3602" y="12303"/>
                                    </a:moveTo>
                                    <a:cubicBezTo>
                                      <a:pt x="3611" y="12396"/>
                                      <a:pt x="3629" y="12442"/>
                                      <a:pt x="3629" y="12396"/>
                                    </a:cubicBezTo>
                                    <a:cubicBezTo>
                                      <a:pt x="3629" y="12349"/>
                                      <a:pt x="3620" y="12349"/>
                                      <a:pt x="3602" y="12303"/>
                                    </a:cubicBezTo>
                                    <a:cubicBezTo>
                                      <a:pt x="3574" y="12164"/>
                                      <a:pt x="3574" y="12164"/>
                                      <a:pt x="3602" y="12303"/>
                                    </a:cubicBezTo>
                                    <a:close/>
                                    <a:moveTo>
                                      <a:pt x="3025" y="9436"/>
                                    </a:moveTo>
                                    <a:cubicBezTo>
                                      <a:pt x="3015" y="9436"/>
                                      <a:pt x="3006" y="9482"/>
                                      <a:pt x="2997" y="9482"/>
                                    </a:cubicBezTo>
                                    <a:cubicBezTo>
                                      <a:pt x="2978" y="9574"/>
                                      <a:pt x="2997" y="9621"/>
                                      <a:pt x="3025" y="9528"/>
                                    </a:cubicBezTo>
                                    <a:cubicBezTo>
                                      <a:pt x="3034" y="9436"/>
                                      <a:pt x="3034" y="9436"/>
                                      <a:pt x="3025" y="9436"/>
                                    </a:cubicBezTo>
                                    <a:close/>
                                    <a:moveTo>
                                      <a:pt x="3080" y="8973"/>
                                    </a:moveTo>
                                    <a:cubicBezTo>
                                      <a:pt x="3090" y="8881"/>
                                      <a:pt x="3080" y="8834"/>
                                      <a:pt x="3062" y="8927"/>
                                    </a:cubicBezTo>
                                    <a:lnTo>
                                      <a:pt x="3062" y="8927"/>
                                    </a:lnTo>
                                    <a:cubicBezTo>
                                      <a:pt x="3052" y="8973"/>
                                      <a:pt x="3052" y="9019"/>
                                      <a:pt x="3062" y="9019"/>
                                    </a:cubicBezTo>
                                    <a:cubicBezTo>
                                      <a:pt x="3062" y="9066"/>
                                      <a:pt x="3071" y="9019"/>
                                      <a:pt x="3080" y="8973"/>
                                    </a:cubicBezTo>
                                    <a:close/>
                                    <a:moveTo>
                                      <a:pt x="2959" y="9667"/>
                                    </a:moveTo>
                                    <a:cubicBezTo>
                                      <a:pt x="2950" y="9528"/>
                                      <a:pt x="2941" y="9528"/>
                                      <a:pt x="2931" y="9621"/>
                                    </a:cubicBezTo>
                                    <a:cubicBezTo>
                                      <a:pt x="2931" y="9667"/>
                                      <a:pt x="2913" y="9852"/>
                                      <a:pt x="2894" y="10083"/>
                                    </a:cubicBezTo>
                                    <a:cubicBezTo>
                                      <a:pt x="2876" y="10314"/>
                                      <a:pt x="2866" y="10453"/>
                                      <a:pt x="2876" y="10407"/>
                                    </a:cubicBezTo>
                                    <a:cubicBezTo>
                                      <a:pt x="2885" y="10407"/>
                                      <a:pt x="2894" y="10268"/>
                                      <a:pt x="2913" y="10176"/>
                                    </a:cubicBezTo>
                                    <a:cubicBezTo>
                                      <a:pt x="2922" y="10083"/>
                                      <a:pt x="2941" y="9944"/>
                                      <a:pt x="2950" y="9944"/>
                                    </a:cubicBezTo>
                                    <a:cubicBezTo>
                                      <a:pt x="2959" y="9944"/>
                                      <a:pt x="2959" y="9898"/>
                                      <a:pt x="2959" y="9806"/>
                                    </a:cubicBezTo>
                                    <a:cubicBezTo>
                                      <a:pt x="2950" y="9713"/>
                                      <a:pt x="2950" y="9713"/>
                                      <a:pt x="2969" y="9713"/>
                                    </a:cubicBezTo>
                                    <a:cubicBezTo>
                                      <a:pt x="2969" y="9759"/>
                                      <a:pt x="2969" y="9713"/>
                                      <a:pt x="2959" y="9667"/>
                                    </a:cubicBezTo>
                                    <a:close/>
                                    <a:moveTo>
                                      <a:pt x="2811" y="11008"/>
                                    </a:moveTo>
                                    <a:cubicBezTo>
                                      <a:pt x="2811" y="11008"/>
                                      <a:pt x="2801" y="11008"/>
                                      <a:pt x="2792" y="11101"/>
                                    </a:cubicBezTo>
                                    <a:cubicBezTo>
                                      <a:pt x="2773" y="11239"/>
                                      <a:pt x="2783" y="11286"/>
                                      <a:pt x="2801" y="11147"/>
                                    </a:cubicBezTo>
                                    <a:cubicBezTo>
                                      <a:pt x="2811" y="11101"/>
                                      <a:pt x="2811" y="11008"/>
                                      <a:pt x="2811" y="11008"/>
                                    </a:cubicBezTo>
                                    <a:close/>
                                    <a:moveTo>
                                      <a:pt x="2838" y="10731"/>
                                    </a:moveTo>
                                    <a:cubicBezTo>
                                      <a:pt x="2838" y="10731"/>
                                      <a:pt x="2829" y="10731"/>
                                      <a:pt x="2820" y="10823"/>
                                    </a:cubicBezTo>
                                    <a:cubicBezTo>
                                      <a:pt x="2801" y="10962"/>
                                      <a:pt x="2811" y="11008"/>
                                      <a:pt x="2829" y="10869"/>
                                    </a:cubicBezTo>
                                    <a:cubicBezTo>
                                      <a:pt x="2838" y="10777"/>
                                      <a:pt x="2848" y="10731"/>
                                      <a:pt x="2838" y="10731"/>
                                    </a:cubicBezTo>
                                    <a:close/>
                                    <a:moveTo>
                                      <a:pt x="2671" y="6845"/>
                                    </a:moveTo>
                                    <a:cubicBezTo>
                                      <a:pt x="2671" y="6799"/>
                                      <a:pt x="2671" y="6753"/>
                                      <a:pt x="2671" y="6707"/>
                                    </a:cubicBezTo>
                                    <a:cubicBezTo>
                                      <a:pt x="2671" y="6660"/>
                                      <a:pt x="2662" y="6707"/>
                                      <a:pt x="2662" y="6799"/>
                                    </a:cubicBezTo>
                                    <a:cubicBezTo>
                                      <a:pt x="2662" y="6845"/>
                                      <a:pt x="2662" y="6892"/>
                                      <a:pt x="2671" y="6845"/>
                                    </a:cubicBezTo>
                                    <a:close/>
                                    <a:moveTo>
                                      <a:pt x="4151" y="12488"/>
                                    </a:moveTo>
                                    <a:cubicBezTo>
                                      <a:pt x="4151" y="12488"/>
                                      <a:pt x="4141" y="12534"/>
                                      <a:pt x="4141" y="12534"/>
                                    </a:cubicBezTo>
                                    <a:cubicBezTo>
                                      <a:pt x="4141" y="12581"/>
                                      <a:pt x="4151" y="12581"/>
                                      <a:pt x="4160" y="12581"/>
                                    </a:cubicBezTo>
                                    <a:cubicBezTo>
                                      <a:pt x="4169" y="12581"/>
                                      <a:pt x="4169" y="12534"/>
                                      <a:pt x="4169" y="12534"/>
                                    </a:cubicBezTo>
                                    <a:cubicBezTo>
                                      <a:pt x="4160" y="12534"/>
                                      <a:pt x="4151" y="12488"/>
                                      <a:pt x="4151" y="12488"/>
                                    </a:cubicBezTo>
                                    <a:close/>
                                    <a:moveTo>
                                      <a:pt x="2811" y="8279"/>
                                    </a:moveTo>
                                    <a:cubicBezTo>
                                      <a:pt x="2801" y="8279"/>
                                      <a:pt x="2801" y="8279"/>
                                      <a:pt x="2801" y="8372"/>
                                    </a:cubicBezTo>
                                    <a:cubicBezTo>
                                      <a:pt x="2801" y="8464"/>
                                      <a:pt x="2801" y="8464"/>
                                      <a:pt x="2811" y="8418"/>
                                    </a:cubicBezTo>
                                    <a:cubicBezTo>
                                      <a:pt x="2811" y="8372"/>
                                      <a:pt x="2811" y="8326"/>
                                      <a:pt x="2811" y="8279"/>
                                    </a:cubicBezTo>
                                    <a:close/>
                                    <a:moveTo>
                                      <a:pt x="2764" y="7770"/>
                                    </a:moveTo>
                                    <a:cubicBezTo>
                                      <a:pt x="2764" y="7678"/>
                                      <a:pt x="2755" y="7632"/>
                                      <a:pt x="2745" y="7585"/>
                                    </a:cubicBezTo>
                                    <a:cubicBezTo>
                                      <a:pt x="2736" y="7585"/>
                                      <a:pt x="2736" y="7585"/>
                                      <a:pt x="2736" y="7678"/>
                                    </a:cubicBezTo>
                                    <a:cubicBezTo>
                                      <a:pt x="2755" y="7863"/>
                                      <a:pt x="2764" y="7909"/>
                                      <a:pt x="2764" y="7770"/>
                                    </a:cubicBezTo>
                                    <a:close/>
                                    <a:moveTo>
                                      <a:pt x="3164" y="7539"/>
                                    </a:moveTo>
                                    <a:cubicBezTo>
                                      <a:pt x="3155" y="7539"/>
                                      <a:pt x="3155" y="7539"/>
                                      <a:pt x="3146" y="7632"/>
                                    </a:cubicBezTo>
                                    <a:cubicBezTo>
                                      <a:pt x="3136" y="7724"/>
                                      <a:pt x="3136" y="7724"/>
                                      <a:pt x="3155" y="7678"/>
                                    </a:cubicBezTo>
                                    <a:cubicBezTo>
                                      <a:pt x="3164" y="7585"/>
                                      <a:pt x="3164" y="7539"/>
                                      <a:pt x="3164" y="7539"/>
                                    </a:cubicBezTo>
                                    <a:close/>
                                    <a:moveTo>
                                      <a:pt x="4160" y="9574"/>
                                    </a:moveTo>
                                    <a:cubicBezTo>
                                      <a:pt x="4160" y="9528"/>
                                      <a:pt x="4151" y="9482"/>
                                      <a:pt x="4141" y="9436"/>
                                    </a:cubicBezTo>
                                    <a:cubicBezTo>
                                      <a:pt x="4132" y="9389"/>
                                      <a:pt x="4123" y="9389"/>
                                      <a:pt x="4123" y="9389"/>
                                    </a:cubicBezTo>
                                    <a:cubicBezTo>
                                      <a:pt x="4123" y="9436"/>
                                      <a:pt x="4132" y="9482"/>
                                      <a:pt x="4141" y="9528"/>
                                    </a:cubicBezTo>
                                    <a:cubicBezTo>
                                      <a:pt x="4151" y="9574"/>
                                      <a:pt x="4160" y="9621"/>
                                      <a:pt x="4160" y="9574"/>
                                    </a:cubicBezTo>
                                    <a:close/>
                                    <a:moveTo>
                                      <a:pt x="4104" y="9204"/>
                                    </a:moveTo>
                                    <a:cubicBezTo>
                                      <a:pt x="4085" y="9019"/>
                                      <a:pt x="4076" y="8973"/>
                                      <a:pt x="4076" y="9066"/>
                                    </a:cubicBezTo>
                                    <a:cubicBezTo>
                                      <a:pt x="4076" y="9066"/>
                                      <a:pt x="4085" y="9158"/>
                                      <a:pt x="4104" y="9204"/>
                                    </a:cubicBezTo>
                                    <a:cubicBezTo>
                                      <a:pt x="4123" y="9343"/>
                                      <a:pt x="4123" y="9343"/>
                                      <a:pt x="4104" y="9204"/>
                                    </a:cubicBezTo>
                                    <a:close/>
                                    <a:moveTo>
                                      <a:pt x="4188" y="12812"/>
                                    </a:moveTo>
                                    <a:cubicBezTo>
                                      <a:pt x="4225" y="12766"/>
                                      <a:pt x="4234" y="12719"/>
                                      <a:pt x="4197" y="12719"/>
                                    </a:cubicBezTo>
                                    <a:cubicBezTo>
                                      <a:pt x="4188" y="12719"/>
                                      <a:pt x="4169" y="12766"/>
                                      <a:pt x="4169" y="12766"/>
                                    </a:cubicBezTo>
                                    <a:cubicBezTo>
                                      <a:pt x="4160" y="12812"/>
                                      <a:pt x="4169" y="12858"/>
                                      <a:pt x="4188" y="12812"/>
                                    </a:cubicBezTo>
                                    <a:close/>
                                    <a:moveTo>
                                      <a:pt x="4197" y="9991"/>
                                    </a:moveTo>
                                    <a:cubicBezTo>
                                      <a:pt x="4206" y="9991"/>
                                      <a:pt x="4197" y="9944"/>
                                      <a:pt x="4188" y="9898"/>
                                    </a:cubicBezTo>
                                    <a:cubicBezTo>
                                      <a:pt x="4169" y="9852"/>
                                      <a:pt x="4169" y="9852"/>
                                      <a:pt x="4179" y="9944"/>
                                    </a:cubicBezTo>
                                    <a:cubicBezTo>
                                      <a:pt x="4188" y="9991"/>
                                      <a:pt x="4197" y="10037"/>
                                      <a:pt x="4197" y="9991"/>
                                    </a:cubicBezTo>
                                    <a:close/>
                                    <a:moveTo>
                                      <a:pt x="2783" y="11332"/>
                                    </a:moveTo>
                                    <a:cubicBezTo>
                                      <a:pt x="2773" y="11332"/>
                                      <a:pt x="2773" y="11332"/>
                                      <a:pt x="2764" y="11424"/>
                                    </a:cubicBezTo>
                                    <a:cubicBezTo>
                                      <a:pt x="2755" y="11517"/>
                                      <a:pt x="2755" y="11517"/>
                                      <a:pt x="2773" y="11471"/>
                                    </a:cubicBezTo>
                                    <a:cubicBezTo>
                                      <a:pt x="2783" y="11378"/>
                                      <a:pt x="2783" y="11332"/>
                                      <a:pt x="2783" y="11332"/>
                                    </a:cubicBezTo>
                                    <a:close/>
                                    <a:moveTo>
                                      <a:pt x="4020" y="7077"/>
                                    </a:moveTo>
                                    <a:cubicBezTo>
                                      <a:pt x="3992" y="7262"/>
                                      <a:pt x="3983" y="7354"/>
                                      <a:pt x="4020" y="7215"/>
                                    </a:cubicBezTo>
                                    <a:cubicBezTo>
                                      <a:pt x="4039" y="7123"/>
                                      <a:pt x="4048" y="7123"/>
                                      <a:pt x="4076" y="7169"/>
                                    </a:cubicBezTo>
                                    <a:cubicBezTo>
                                      <a:pt x="4095" y="7215"/>
                                      <a:pt x="4113" y="7215"/>
                                      <a:pt x="4123" y="7169"/>
                                    </a:cubicBezTo>
                                    <a:cubicBezTo>
                                      <a:pt x="4132" y="7123"/>
                                      <a:pt x="4113" y="7123"/>
                                      <a:pt x="4095" y="7077"/>
                                    </a:cubicBezTo>
                                    <a:cubicBezTo>
                                      <a:pt x="4076" y="7077"/>
                                      <a:pt x="4058" y="7030"/>
                                      <a:pt x="4067" y="6984"/>
                                    </a:cubicBezTo>
                                    <a:cubicBezTo>
                                      <a:pt x="4067" y="6938"/>
                                      <a:pt x="4048" y="6938"/>
                                      <a:pt x="4020" y="7077"/>
                                    </a:cubicBezTo>
                                    <a:close/>
                                    <a:moveTo>
                                      <a:pt x="3937" y="7585"/>
                                    </a:moveTo>
                                    <a:cubicBezTo>
                                      <a:pt x="3937" y="7539"/>
                                      <a:pt x="3927" y="7539"/>
                                      <a:pt x="3918" y="7539"/>
                                    </a:cubicBezTo>
                                    <a:cubicBezTo>
                                      <a:pt x="3909" y="7539"/>
                                      <a:pt x="3909" y="7585"/>
                                      <a:pt x="3909" y="7585"/>
                                    </a:cubicBezTo>
                                    <a:cubicBezTo>
                                      <a:pt x="3909" y="7585"/>
                                      <a:pt x="3918" y="7632"/>
                                      <a:pt x="3927" y="7632"/>
                                    </a:cubicBezTo>
                                    <a:cubicBezTo>
                                      <a:pt x="3937" y="7632"/>
                                      <a:pt x="3937" y="7585"/>
                                      <a:pt x="3937" y="7585"/>
                                    </a:cubicBezTo>
                                    <a:close/>
                                    <a:moveTo>
                                      <a:pt x="3964" y="7585"/>
                                    </a:moveTo>
                                    <a:cubicBezTo>
                                      <a:pt x="3955" y="7493"/>
                                      <a:pt x="3955" y="7493"/>
                                      <a:pt x="3946" y="7585"/>
                                    </a:cubicBezTo>
                                    <a:cubicBezTo>
                                      <a:pt x="3927" y="7724"/>
                                      <a:pt x="3937" y="7770"/>
                                      <a:pt x="3955" y="7770"/>
                                    </a:cubicBezTo>
                                    <a:cubicBezTo>
                                      <a:pt x="3983" y="7770"/>
                                      <a:pt x="3983" y="7770"/>
                                      <a:pt x="3964" y="7585"/>
                                    </a:cubicBezTo>
                                    <a:close/>
                                  </a:path>
                                </a:pathLst>
                              </a:custGeom>
                              <a:solidFill>
                                <a:schemeClr val="bg1"/>
                              </a:solidFill>
                              <a:ln w="12700">
                                <a:solidFill>
                                  <a:schemeClr val="accent1"/>
                                </a:solidFill>
                                <a:miter lim="400000"/>
                              </a:ln>
                            </wps:spPr>
                            <wps:bodyPr lIns="38100" tIns="38100" rIns="38100" bIns="38100" anchor="ctr"/>
                          </wps:wsp>
                        </a:graphicData>
                      </a:graphic>
                    </wp:inline>
                  </w:drawing>
                </mc:Choice>
                <mc:Fallback>
                  <w:pict>
                    <v:shape w14:anchorId="75B85952" id="Shape" o:spid="_x0000_s1026" style="width:232.1pt;height:46.7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" path="m7510,15495r-28,138l7510,15495v28,-47,37,-93,37,-93c7557,15310,7547,15356,7510,15495xm14527,14015v,,-18,46,-37,92l14490,14107v-19,46,-37,139,-37,231c14453,14431,14453,14431,14481,14338v28,-46,65,-323,46,-323xm6412,14523v9,-46,65,-416,56,-416c6468,14107,6449,14153,6431,14246v-19,46,-28,139,-19,139c6421,14385,6421,14431,6421,14477v-18,,-18,46,-9,46xm7631,15772r,c7640,15772,7659,15772,7659,15772v9,,,-46,-19,-46c7622,15726,7622,15726,7631,15772xm8124,14061v10,,28,,28,c8162,14061,8152,14015,8134,14015v-19,46,-19,46,-10,46xm10097,11656v-9,46,-18,92,-9,92c10097,11748,10107,11702,10125,11656v19,-47,19,-93,10,-93c10125,11563,10107,11609,10097,11656xm8329,14292v-9,,-37,93,-46,185c8245,14755,8264,14755,8311,14570v46,-232,55,-278,18,-278xm8338,15957v-18,46,-18,46,,93c8348,16050,8366,16050,8376,16050v18,-93,-10,-139,-38,-93xm15058,17160v-10,,-10,,-19,46l15039,17206v-9,,-56,46,-121,93l14806,17345r112,c14974,17345,15039,17299,15048,17252v10,-46,19,-92,10,-92xm9911,12442v-18,-93,-28,-93,-18,c9902,12534,9902,12534,9883,12534v-9,,-28,,-37,47c9818,12673,9855,12673,9902,12581v28,-47,28,-93,9,-139xm8208,14061v9,,28,,28,c8245,14061,8236,14015,8217,14015v-18,46,-18,46,-9,46xm8124,16373v-9,,-9,47,-9,47c8124,16466,8134,16466,8143,16466v9,,9,-46,9,-46c8152,16420,8134,16373,8124,16373xm6077,15865r37,-93c6151,15680,6161,15633,6142,15633v,,-18,47,-37,139l6077,15865xm6077,14616v-84,,-93,,-93,139c5984,14893,5984,14893,6012,14801v9,-46,56,-93,84,-93c6124,14708,6161,14662,6161,14662v,,-37,-46,-84,-46xm6003,19750v-28,46,-47,139,-47,185c5956,19981,5975,19981,6003,19889v28,-93,46,-139,46,-185c6049,19611,6058,19611,6003,19750xm5965,14986v-9,,-18,46,-37,139c5900,15310,5910,15310,5947,15125v18,-93,28,-139,18,-139xm6021,16975v,-47,-9,,-37,92l5984,17067r-28,139l5993,17113v10,-46,28,-92,28,-138xm6393,14755v,-47,,-47,-9,-47c6375,14708,6375,14755,6366,14755v-10,46,,46,9,46c6384,14801,6393,14801,6393,14755xm6151,16050v-18,,-27,46,-18,92c6133,16188,6133,16281,6114,16327v-18,46,-18,93,-9,93c6114,16420,6105,16466,6096,16512v-10,46,-19,93,-19,139c6077,16697,6105,16558,6133,16373v28,-185,56,-323,56,-323c6179,16050,6161,16050,6151,16050xm5602,17345v-37,92,-74,185,-93,185c5491,17530,5481,17576,5481,17576v,,-18,93,-37,93c5426,17669,5416,17715,5416,17715v10,46,112,-93,121,-139c5537,17576,5574,17437,5612,17345v37,-93,65,-185,56,-185c5668,17160,5640,17252,5602,17345xm5612,15865v,-47,-10,,-38,92l5547,16096r37,-93c5593,15911,5612,15865,5612,15865xm6049,16003v56,93,56,93,37,-46c6077,15911,6058,15865,6058,15911v-27,46,-9,-93,38,-278c6124,15541,6142,15402,6133,15402v-9,,,-92,9,-139c6161,15171,6151,15125,6133,15125v-9,,-19,,-19,46c6124,15263,6096,15495,6068,15495v-10,,-28,92,-28,185c6031,15818,6021,15865,5984,15818v-28,,-74,-92,-102,-138c5835,15587,5826,15587,5835,15633v9,47,19,93,19,93c5872,15726,5984,15957,5984,16003v,93,-214,555,-289,602c5649,16651,5612,16697,5602,16697v-9,46,93,,159,-46c5826,16605,5835,16743,5770,16929v-47,138,-47,138,-9,46c5826,16836,5910,16512,5965,16235v38,-278,47,-278,84,-232xm5779,16235v28,-93,56,-139,56,-139c5835,16050,5826,16050,5779,16235r,l5723,16373r56,-138xm5239,17854r-139,92l5221,17900v65,,139,-46,149,-93c5416,17761,5416,17761,5239,17854xm7175,17530v-9,,-18,46,-18,46c7157,17622,7166,17669,7175,17669v9,,19,,19,-47c7184,17576,7184,17530,7175,17530xm7091,16605v-27,185,-83,462,-111,647c6943,17437,6924,17576,6924,17622v,47,-37,185,-75,417c6784,18362,6784,18362,6831,18177v46,-185,233,-1110,251,-1295c7082,16836,7101,16790,7110,16743v19,-92,56,-416,47,-416c7147,16235,7119,16420,7091,16605xm6589,16651r-47,185l6589,16651v37,-93,56,-185,56,-185c6645,16420,6635,16466,6589,16651xm1238,9158v,46,9,46,18,46c1266,9204,1275,9158,1275,9158v,,-9,-46,-19,-46c1238,9112,1238,9158,1238,9158xm7259,14708v,,-28,47,-56,139l7203,14847v-28,93,-46,185,-37,231c7175,15171,7082,15541,7054,15541v-18,,-18,-46,10,-139l7101,15263r-37,93c7045,15402,7026,15495,7026,15541v10,139,-37,231,-65,185c6943,15726,6943,15726,6943,15772v9,93,-38,139,-112,139c6784,15911,6784,15911,6812,15818v37,-92,19,-138,-28,-46c6747,15865,6747,15772,6775,15633v9,-46,28,-138,28,-185c6803,15402,6784,15495,6766,15633v-28,232,-56,278,-93,324c6598,16050,6459,16003,6375,15865v-75,-139,-75,-139,-37,c6393,16050,6570,16235,6617,16188v37,-46,37,,28,93c6635,16373,6635,16373,6663,16281v19,-93,47,-93,112,-139c6822,16142,6877,16096,6887,16096v18,-46,28,,28,46c6915,16188,6887,16281,6831,16327v-56,93,-75,139,-56,139c6812,16512,6905,16327,6943,16096v18,-93,83,-370,139,-601c7184,15217,7287,14708,7259,14708xm6272,21507v,47,,93,10,93c6291,21600,6291,21554,6300,21507v10,-46,,-92,-9,-92c6282,21415,6272,21461,6272,21507xm6375,20027v-9,47,-47,185,-84,232c6226,20397,6161,20675,6189,20675v9,,46,-93,83,-231c6328,20259,6347,20259,6356,20305v10,46,19,46,28,46c6393,20305,6384,20259,6375,20259v-19,-47,-19,-93,9,-185c6403,20027,6412,19935,6403,19935v,,-19,46,-28,92xm6505,16975r-28,138l6505,16975v28,-47,37,-93,37,-93c6552,16836,6533,16882,6505,16975xm6217,14570v,-47,,-47,-10,-47c6207,14523,6198,14570,6189,14570v-10,46,,46,9,46c6207,14616,6217,14616,6217,14570xm6272,14570v,,-9,,-18,92c6235,14801,6245,14847,6263,14708v9,-46,19,-92,9,-138xm6533,19010v-9,,-19,46,-28,46c6496,19102,6505,19102,6524,19102v28,-46,37,-92,9,-92xm10330,11286v-9,-47,-9,-47,-19,-47c10302,11239,10302,11286,10302,11286v,46,9,46,19,46c10330,11332,10330,11332,10330,11286xm11130,13922v-9,46,-18,46,-18,93c11112,14015,11130,14015,11149,13968v47,-92,19,-138,-19,-46xm12014,7077r10,138l12024,7077v,-93,-10,-185,-10,-278c12005,6707,11996,6707,11977,6892v-9,92,-28,185,-37,185c11931,7077,11931,7123,11931,7215v,139,,93,37,-92c12005,6938,12005,6938,12014,7077xm11102,11841v-18,46,-27,138,-18,138c11093,11979,11112,11933,11130,11841v38,-139,19,-139,-28,xm8432,15125v9,46,9,92,9,185c8432,15402,8432,15402,8459,15310v38,-93,38,-185,-9,-185c8422,15078,8422,15078,8432,15125xm11745,9574v-10,47,-19,93,-10,139c11745,9759,11754,9667,11763,9621v19,-139,10,-185,-18,-47xm11782,9343v-9,93,-9,93,,c11800,9343,11810,9297,11800,9251v,,-9,46,-18,92xm9567,12720v9,,28,,28,c9604,12720,9595,12673,9576,12673v-18,,-18,,-9,47xm11838,8788v-19,185,-10,278,18,139c11875,8834,11875,8649,11866,8649v,,-19,47,-28,139xm11875,7909v18,-46,18,-416,9,-416c11875,7493,11866,7585,11866,7678v-10,231,,277,9,231xm11819,8279v,-46,,-92,-9,-139c11800,8094,11800,8140,11800,8233v10,93,19,93,19,46xm12005,9251v19,-93,37,-185,37,-185c12042,9066,12061,8927,12089,8834v37,-185,65,-370,46,-370c12135,8464,12108,8603,12080,8742v-28,139,-47,277,-47,324c12033,9112,11996,9251,11949,9436v-46,185,-83,323,-83,370c11875,9852,11800,10129,11726,10314v-19,47,-37,93,-28,139c11707,10499,11931,9759,11949,9621v10,-139,38,-278,56,-370xm10981,12905v-9,46,,92,10,92c11000,12997,11009,12951,11009,12905v,-47,,-93,-9,-93c11000,12812,10991,12812,10981,12905xm9502,13737v-19,46,-19,46,-10,46c9502,13783,9520,13737,9520,13737v19,-46,19,-46,-18,xm14518,15865v-112,-232,-158,-278,-158,-232c14360,15680,14416,15818,14499,15957v93,139,103,93,19,-92xm8515,14755v-28,46,-93,46,-130,92c8245,14893,8283,14986,8422,14940v84,-47,149,-93,158,-139c8599,14708,8599,14708,8515,14755xm4365,16373v18,-46,18,-46,-10,-46c4337,16327,4318,16373,4318,16373v,47,9,47,47,xm8701,17761v-9,46,,46,10,46c8720,17807,8729,17761,8739,17761v9,-46,,-46,-10,-46c8711,17715,8701,17761,8701,17761xm8664,14431v-28,,-56,46,-56,92c8608,14570,8711,14570,8729,14523v19,-92,-9,-92,-65,-92xm10265,12581r,c10274,12581,10293,12581,10293,12581v9,,,-47,-19,-47c10256,12534,10256,12581,10265,12581xm8720,14662v9,,28,,28,c8757,14662,8748,14616,8729,14616v-18,46,-18,46,-9,46xm9539,17299v,46,9,138,19,138c9576,17437,9595,17299,9576,17252v-28,-92,-37,-92,-37,47xm12629,13783v-19,-46,-19,,9,93c12666,14015,12685,14061,12666,13876v-9,,-28,-46,-37,-93xm13950,17761v-139,93,-149,139,-18,93c13997,17854,14053,17807,14071,17761v28,-92,19,-92,-121,xm11959,7770v-10,93,-10,139,,139c11968,7909,11968,7909,11968,7863v,-46,9,-46,19,-46c11996,7817,11996,7817,11996,7724v-19,-139,-28,-139,-37,46xm13299,16235v-19,-93,-56,-232,-84,-370c13187,15726,13159,15680,13159,15680v,46,177,786,177,740c13336,16420,13317,16327,13299,16235xm13745,17715v-46,-46,-55,,-37,c13718,17761,13755,17761,13783,17761v56,46,37,,-38,-46xm14220,15032v-9,,-65,231,-140,509c13904,16188,13913,16281,14090,15633v130,-462,167,-601,130,-601xm10181,10453v-18,,-28,46,-28,93c10153,10592,10135,10684,10097,10777v-37,92,-46,185,-37,185c10069,10962,10088,10962,10097,10869v19,-46,47,-185,75,-231c10218,10546,10218,10453,10181,10453xm13941,17067v9,,,-46,-19,-46c13904,17021,13904,17021,13913,17067v9,,19,,28,xm10097,10314v,-46,-9,-46,-18,-46c10069,10268,10060,10314,10060,10314v,47,9,47,19,47c10088,10361,10097,10361,10097,10314xm13401,18039v9,,28,,28,c13438,18039,13429,17992,13410,17992v-18,,-27,,-9,47xm12443,13460v-10,,-10,46,-10,46c12443,13552,12443,13552,12452,13552v,,9,-46,9,-46c12461,13506,12452,13460,12443,13460xm11968,9944v,-46,9,-138,19,-185c12014,9667,11996,9667,11959,9759r,c11931,9806,11931,9852,11949,9944v19,93,19,93,19,xm12498,10823v,,10,-46,10,-92c12508,10684,12498,10638,12489,10638v-9,,-9,46,-9,93c12489,10777,12498,10823,12498,10823xm12424,12905v-28,-93,-65,-324,-93,-509c12303,12211,12275,12072,12266,12026v-10,-47,-19,-93,-19,-139c12247,11841,12229,11702,12210,11609v-19,-92,-65,-416,-93,-740l12052,10314r9,370c12070,11101,12061,11147,11968,11748r-28,185l11987,11748v27,-92,46,-185,46,-231c12033,11517,12052,11424,12061,11332v9,-93,37,-185,37,-185c12108,11054,12108,11054,12210,11794v46,370,102,740,112,787c12350,12719,12498,13275,12517,13275v9,138,-37,-185,-93,-370xm12126,7262v19,,19,-47,,-232c12117,6938,12117,6938,12108,7077v,92,9,185,18,185xm12312,9713v-9,-46,-18,-46,-18,-46c12294,9713,12303,9759,12312,9806v10,46,19,46,19,46c12331,9852,12322,9759,12312,9713xm12461,12164v,-46,-9,-46,-18,-46c12433,12118,12433,12164,12433,12164v10,47,10,47,19,47c12461,12211,12461,12164,12461,12164xm9632,12118v-19,46,-19,93,-19,93c9632,12211,9679,12072,9679,12026v,-47,-19,,-47,92xm20669,324v10,-46,10,-139,10,-139c20679,185,20669,185,20660,278v-9,138,-9,185,9,46xm6338,14338v18,-92,28,-185,18,-185c6356,14153,6338,14200,6319,14292v-19,93,-28,185,-19,185c6300,14477,6319,14431,6338,14338xm577,12118v-9,93,-9,139,9,93c596,12164,596,12118,596,12072v-10,-93,-19,-46,-19,46xm1042,11239v19,-46,38,-138,38,-231c1080,10916,1107,10592,1126,10314v28,-277,37,-555,28,-601c1145,9667,1135,9759,1117,9898v-10,139,-28,278,-37,324c1070,10268,1070,10314,1070,10361v10,46,,46,-9,46c1052,10407,1052,10453,1052,10499v9,139,-19,509,-47,463c996,10962,977,11008,968,11054v-9,47,,93,18,47c1005,11054,1014,11101,1005,11147v9,185,9,185,37,92xm1442,185v,,,-46,10,-46l1433,139v,,,,,c1424,278,1415,370,1415,416v,,18,-92,27,-231xm1582,5920v,-46,,-92,,-92c1573,5828,1573,5828,1573,5920v,47,,47,9,xm921,10731v28,-93,65,-278,75,-370c1052,9944,1135,9528,1145,9528v9,,18,46,18,93c1163,9667,1173,9574,1173,9482v,-93,9,-231,18,-231c1201,9251,1210,9112,1219,8973v9,-139,19,-370,19,-462c1247,8372,1238,8326,1228,8326v-9,,-18,92,-18,185c1210,8603,1201,8788,1191,8927v-18,277,-139,1017,-167,1017c1014,9944,1005,9991,1005,10083v,139,-37,370,-93,601c847,10916,819,10823,875,10592v28,-139,46,-416,18,-416c884,10176,847,10499,819,10823v-9,93,-19,185,-37,185c763,11008,763,11147,763,11193v,46,9,46,28,-46c810,11054,838,10962,856,10916v37,-47,47,,28,92c875,10916,893,10869,921,10731xm782,12766v-10,,-19,92,-19,231c763,13275,772,13275,782,12951v9,-93,9,-185,,-185xm624,11517v-10,46,-10,139,-10,139c614,11656,633,11609,642,11517v9,-46,9,-139,9,-139c651,11378,633,11424,624,11517xm670,14015v,46,9,92,28,92c707,14107,717,14061,717,14015v-10,-93,-47,-93,-47,xm735,11378v-9,,-9,46,-9,93c726,11517,735,11517,745,11471v9,-47,18,-93,9,-93c745,11332,735,11332,735,11378xm986,12951v-9,46,,46,10,46c1005,12997,1014,12951,1024,12951v9,-46,,-46,-10,-46c1005,12905,986,12905,986,12951xm1228,11054v-9,-46,,-231,10,-370c1266,10314,1247,10176,1219,10546v-9,138,-28,323,-46,370c1154,10962,1154,11101,1154,11147v,46,-9,139,-28,185c1107,11378,1070,11609,1005,12211v-9,92,-28,185,-37,185c940,12396,912,12766,912,13043r,278l931,13043v9,-138,37,-370,55,-462c1005,12488,1024,12396,1024,12349v,-92,102,-832,102,-786c1135,11563,1117,11794,1089,12026v-28,277,-37,462,-28,601c1070,12812,1070,12812,1089,12673v9,-92,9,-185,,-231c1080,12396,1089,12349,1098,12396v9,,28,-93,47,-324c1163,11887,1191,11609,1201,11471v18,-185,27,-370,27,-417xm1657,6152v-10,46,,46,9,46c1675,6198,1684,6152,1684,6152v,,,-47,-9,-47c1666,6105,1666,6105,1657,6152xm1852,5550r9,185l1880,5550v18,-231,37,-462,37,-462c1917,5088,1898,5180,1880,5227v-28,92,-37,185,-28,323xm1052,13783v-10,93,-10,93,,c1070,13783,1080,13737,1070,13691v-9,,-18,46,-18,92xm1173,13552v,93,,93,9,46c1182,13552,1182,13506,1182,13506v-9,-46,-9,-46,-9,46xm1033,13968r,c1024,14015,1024,14061,1033,14061v19,46,28,-46,19,-93c1052,13922,1042,13922,1033,13968xm1787,5597v-19,,-28,46,-28,138c1759,5828,1750,5874,1740,5920v-9,,-18,93,-9,139c1731,6152,1750,6105,1778,5874v27,-185,46,-370,37,-416c1815,5365,1805,5365,1796,5412v-9,46,-9,92,,138c1805,5597,1796,5597,1787,5597xm1638,4163v9,,37,-139,65,-324c1731,3654,1759,3515,1768,3561v10,,10,139,19,324c1787,4117,1787,4117,1796,4024v9,-93,9,-231,,-370c1787,3469,1805,3006,1852,2451v37,-508,37,-693,-9,-416c1805,2266,1750,2775,1657,3747v-47,462,-47,416,-19,416xm1898,4024v,-46,,-93,,-139c1898,3839,1889,3885,1889,3978v,46,9,92,9,46xm1377,786v-9,,-9,,-18,93c1349,971,1349,971,1368,925v9,-92,9,-139,9,-139xm521,13922v,-46,,-92,,-92c521,13830,512,13830,512,13922v,46,9,46,9,xm1787,2174v,-46,9,-139,18,-185c1815,1943,1908,971,1982,93r-28,c1945,231,1926,463,1908,601v-19,185,-47,509,-65,740c1824,1573,1796,1896,1778,2081v-84,787,-103,972,-94,972c1684,3099,1778,2313,1787,2174xm503,15125v-38,323,-19,370,18,46c540,15032,549,14893,540,14893v-10,,-19,93,-37,232xm1238,11008v,,18,-139,46,-370c1321,10268,1387,9713,1424,9436v18,-139,130,-1296,205,-2128c1666,6938,1694,6614,1703,6522v9,-47,,-93,,-93c1694,6429,1675,6568,1666,6707v-9,138,-56,647,-103,1063c1517,8187,1480,8557,1480,8603v-19,278,-47,509,-65,509c1396,9112,1396,9158,1387,9297v,231,-56,740,-75,740c1303,10037,1284,10083,1284,10176v-18,185,-46,832,-46,832xm1638,7863v,46,9,,19,-93c1666,7678,1666,7632,1666,7585v,-46,-9,,-19,93c1638,7770,1638,7817,1638,7863xm1303,10869v-19,185,-19,185,9,93c1321,10916,1340,10823,1340,10777v-9,-139,-19,-93,-37,92xm810,10314v9,-46,18,-92,9,-92c810,10222,810,10222,800,10222v-9,,-9,46,-9,92c782,10361,791,10361,810,10314xm782,9806v,,-19,92,-28,231c735,10176,735,10314,745,10314v9,47,46,-462,37,-508xm1349,10407v-28,231,-18,277,10,46c1368,10361,1377,10268,1377,10268v-9,,-18,46,-28,139xm1610,8048v-19,139,-9,185,9,46c1629,8048,1629,7955,1629,7955v,,-10,47,-19,93xm503,12072v,,-10,92,-28,231l475,12303v-10,139,-28,370,-38,509c409,13136,409,13228,437,12997v38,-277,75,-879,66,-925xm465,12026v,-47,-28,92,-46,323c400,12581,372,12766,363,12766v-9,,-19,46,-28,92c326,12951,335,12951,354,12905v28,-93,28,-47,,277c344,13321,335,13460,335,13506v,,19,-139,37,-370c391,12905,419,12627,437,12442v19,-185,28,-370,28,-416xm233,14940v-19,185,-38,416,-47,508c177,15495,205,15402,242,15217v46,-277,65,-416,56,-509c279,14523,270,14570,233,14940xm493,13968v,-46,,-92,,-92c484,13876,484,13876,484,13968v,47,,93,9,xm1377,7354v10,-46,10,-139,10,-139c1387,7215,1377,7215,1368,7308v-9,139,-9,139,9,46xm1396,6799v9,,9,46,9,185c1405,7077,1405,7030,1424,6845v18,-185,37,-370,46,-370c1480,6475,1489,6383,1489,6383v,-93,-37,-46,-65,46c1396,6614,1377,6845,1396,6799xm,16651v,92,,92,9,46c9,16651,9,16605,9,16605v,-47,-9,,-9,46xm158,15680v-18,138,-9,185,10,46c177,15680,177,15587,177,15587v-9,46,-19,46,-19,93xm1880,10592v-9,139,-19,231,-19,231c1861,10823,1880,10731,1889,10592v37,-278,19,-278,-9,xm3508,15263v-46,-46,-204,-832,-251,-1202c3239,13876,3220,13830,3229,13876v10,92,19,231,38,370c3294,14477,3285,14570,3239,14431v-10,-46,28,139,93,324c3443,15171,3555,15495,3574,15495v18,,-28,-185,-66,-232xm2550,10361v-9,46,-9,92,,138c2559,10546,2559,10453,2569,10407v9,-185,-10,-185,-19,-46xm2438,10916v-9,46,-9,92,,138c2448,11101,2448,11054,2457,10962v9,-46,9,-93,,-139c2448,10777,2448,10823,2438,10916xm2587,9852v,-46,,-93,,-93c2578,9759,2578,9759,2578,9852r,c2578,9898,2578,9898,2587,9852xm2252,8233v-37,324,-46,463,-18,370c2252,8510,2299,8002,2289,8002v,-47,-18,92,-37,231xm2336,10222v-19,185,-28,324,-28,324c2317,10546,2382,9991,2373,9944v,-46,-18,93,-37,278xm2355,15726v-19,46,-28,277,-10,277c2355,16003,2364,15957,2373,15865v19,-185,19,-185,-18,-139xm2373,10546v-9,92,,92,,c2392,10546,2401,10499,2392,10453v,,-10,46,-19,93xm2438,5920v-9,,-18,47,-9,139c2438,6198,2401,6707,2355,7169v-47,463,-66,740,-56,740c2308,7909,2327,7770,2336,7632v9,-139,46,-509,74,-787c2466,6337,2475,5920,2438,5920xm2587,10083v-9,46,-9,93,,c2606,10083,2615,10037,2606,9991v-10,,-19,,-19,92xm3955,16188v-18,,-18,,-9,47l3946,16235v9,,28,,28,c3974,16235,3974,16188,3955,16188xm3909,16512v9,,28,,37,c3955,16512,3946,16466,3927,16466v-18,,-28,46,-18,46xm3778,16188v-37,-46,-46,-46,-28,c3760,16235,3797,16281,3834,16281v37,,47,,28,c3844,16235,3806,16188,3778,16188xm3434,12488v9,-46,9,-139,9,-139c3443,12349,3434,12349,3425,12442r,c3415,12581,3415,12581,3434,12488xm3992,17345v10,,28,,28,c4030,17345,4020,17299,4002,17299v-19,46,-19,46,-10,46xm3499,10638v9,93,9,93,9,c3508,10546,3518,10407,3536,10314v19,-138,19,-185,,-185c3527,10129,3508,10176,3508,10222v,46,-18,185,-37,277c3425,10731,3397,10962,3406,10962v,,19,-93,47,-231c3490,10546,3490,10546,3499,10638xm3732,17021v28,,-158,-648,-177,-648c3546,16373,3583,16512,3629,16697v47,185,94,324,103,324xm3620,17669r,c3629,17715,3639,17715,3648,17715v19,-46,19,-93,-9,-93c3620,17622,3611,17622,3620,17669xm3732,17576v-9,93,37,93,74,c3825,17530,3825,17530,3788,17530v-28,-46,-56,,-56,46xm1768,15078v-46,232,-74,463,-65,463c1703,15541,1722,15448,1740,15356v19,-139,38,-231,47,-231c1796,15125,1815,15078,1824,14986v28,-185,-19,-139,-56,92xm14899,14940v,-47,-9,-47,-27,-47c14853,14893,14853,14940,14853,14940v9,46,19,46,28,46c14899,14986,14899,14986,14899,14940xm1573,10684r,c1573,10916,1573,10962,1591,10777v10,-93,10,-185,,-278c1573,10407,1573,10453,1573,10684xm13001,648v9,,28,-47,28,-47c13038,509,13038,509,13001,601v-9,,-9,47,,47xm13075,1110v28,46,28,46,10,139c13057,1434,13066,1434,13103,1341v47,-138,47,-416,,-416c13085,925,13066,879,13066,833v,-47,-9,-93,-9,-93c13057,740,13038,786,13038,879v,139,19,185,37,231xm1619,15957v-9,46,-9,139,-9,139c1610,16096,1629,16050,1638,15957v9,-46,9,-139,9,-139c1647,15818,1629,15911,1619,15957xm3052,93r-9,c3043,139,3052,139,3052,93xm2587,416v,-46,,-92,,-92c2578,324,2578,324,2578,416r,c2578,416,2587,463,2587,416xm1554,11193v9,-92,9,-139,,-139c1545,11054,1536,11054,1536,11054v,,-19,139,-28,324c1480,11702,1489,11841,1517,11563v9,-92,19,-92,28,-46c1554,11563,1536,11702,1508,11841v-47,231,-103,647,-112,832c1396,12720,1387,12858,1368,12997v-19,139,-19,231,-19,278c1349,13321,1377,13136,1396,12905v46,-509,112,-972,130,-972c1536,11933,1545,11841,1563,11748v19,-139,19,-185,,-277c1536,11378,1536,11286,1554,11193xm3676,231v,-46,-9,-92,-9,-138l3648,93v,46,9,92,9,92c3676,278,3676,278,3676,231xm2047,12349v10,,19,,28,-92c2094,12118,2085,12072,2057,12211v-10,46,-10,92,-10,138xm1936,10268v,-46,,-46,-10,-46c1926,10222,1917,10268,1908,10268v-10,46,,46,9,46c1926,10314,1936,10268,1936,10268xm1936,13367v-10,46,-10,139,-19,139c1898,13598,1926,13552,1954,13413v19,-92,19,-138,10,-138c1954,13275,1945,13321,1936,13367xm4337,16790v9,-47,-19,-47,-56,-47c4225,16743,4197,16743,4151,16651v-38,-93,-56,-93,-47,-46c4113,16697,4104,16697,4048,16651v-28,-46,-37,-46,-18,-139c4039,16466,4076,16373,4104,16327v47,-92,130,-370,112,-370c4216,15957,4179,16050,4141,16142v-37,93,-83,185,-93,185c4011,16327,3992,16420,4020,16466v10,,10,46,-9,46c3946,16512,3974,16651,4058,16743v93,139,251,139,279,47xm2224,8696v-9,,-18,46,-18,46c2206,8788,2215,8834,2224,8834v10,,19,,19,-46c2243,8742,2234,8696,2224,8696xm1750,18131v-28,139,-38,231,-19,231c1759,18362,1815,18039,1796,17946v,-46,-18,46,-46,185xm1992,2220v9,-46,9,-92,9,-139c2001,2035,1992,2081,1982,2128v-9,92,-9,138,10,92xm1740,12396v38,-278,56,-509,56,-509c1778,11794,1759,11841,1759,11979v,93,-19,324,-37,509c1657,12951,1675,12951,1740,12396xm1768,13691v,-46,-28,185,-65,462c1647,14708,1638,14893,1694,14431v18,-139,46,-370,56,-463c1759,13876,1778,13737,1768,13691xm12312,11656v-9,,-9,46,-9,46c12312,11748,12312,11748,12322,11748v9,,9,-46,9,-46c12331,11702,12322,11656,12312,11656xm16900,9251v,-47,-9,-139,-18,-139c16872,9112,16863,9112,16863,9112v,46,9,92,19,139c16900,9343,16900,9343,16900,9251xm19953,11609v,,9,,18,-46c19981,11471,19971,11424,19953,11517v,46,,92,,92xm16733,11933r-56,-92l16714,11979v19,93,56,139,75,139c16807,12118,16807,12118,16798,12118v-9,,-19,46,-19,93c16779,12257,16798,12211,16826,12164v18,-46,56,-138,65,-138c16910,12026,16910,12026,16891,11933v-19,-46,-28,-46,-65,c16798,12026,16770,11979,16733,11933xm20037,10962v,,-10,139,-28,277l19981,11471r37,-139c20037,11239,20046,11147,20046,11054v-9,-92,-9,-138,-9,-92xm16770,12396v-9,-47,-9,-47,-9,c16761,12442,16770,12488,16770,12534v9,47,19,47,37,-46c16826,12396,16826,12396,16807,12442v-18,46,-28,,-37,-46xm20883,2266v19,-231,56,-555,66,-693c20986,1249,21032,833,21032,786v,,-9,,-18,47c20976,971,20855,2081,20762,3099v-18,231,-55,555,-83,740c20651,4024,20632,4209,20632,4255v,47,-9,93,-18,93c20595,4348,20586,4440,20660,3608v158,-1712,251,-2868,279,-3469l20911,139v-9,92,-9,139,-18,231c20874,555,20865,740,20865,786v9,47,-56,787,-84,1064c20772,1896,20725,2266,20688,2636v-47,370,-93,787,-102,879c20576,3654,20548,3746,20530,3793v-19,46,-37,185,-56,370c20455,4348,20437,4487,20437,4487v-10,,-19,138,-28,277c20399,4903,20381,5042,20372,5042v-19,,-19,-93,9,-324c20427,4302,20446,4163,20493,3700v242,-2590,232,-2497,204,-2682c20679,925,20688,833,20716,648v28,-185,28,-232,19,-324c20716,231,20716,231,20725,324v10,92,,139,-9,185c20707,555,20688,648,20679,740v-19,278,-38,139,-38,-324c20641,324,20641,231,20641,185r-158,c20455,324,20437,416,20427,463v-9,,-18,46,-18,c20409,416,20418,324,20437,185r-56,c20372,231,20372,324,20362,370v-18,278,-37,324,-111,370l20195,786r56,-323c20278,324,20306,185,20325,185r-47,c20213,509,20158,694,20120,694v-18,,-37,-46,-46,-46c20064,601,20083,416,20120,185r-940,c19180,278,19180,278,19171,185v,,,,,l18985,185v,,9,46,9,46c18994,278,18985,324,18976,370v-10,,-19,,-19,-92c18957,231,18957,185,18966,185r-4653,c14313,185,14304,185,14304,231v-28,47,-28,93,-19,139c14295,416,14295,463,14295,509v-10,92,-19,46,-56,-93c14220,324,14211,231,14201,185r-18,c14174,231,14164,231,14155,231v,,-9,,-9,-46l14099,185v28,185,47,416,47,463c14127,740,14053,555,14025,370r-28,-185l13997,185r-10,185c13978,555,13987,601,13941,185r-745,c13196,185,13187,231,13187,231v-37,139,-28,324,9,278c13224,463,13234,509,13252,648v10,92,19,185,19,277c13271,971,13280,1064,13280,1064v28,46,177,1387,177,1572c13457,2683,13466,2729,13476,2775v18,46,,278,-10,278c13448,3053,13410,2775,13410,2683v10,-93,-27,-185,-55,-185c13336,2498,13336,2775,13355,2914v9,46,28,139,46,139c13420,3053,13457,3145,13485,3238v28,92,56,138,74,138c13578,3376,13587,3423,13606,3469v18,92,65,555,84,925c13699,4486,13708,4579,13718,4579v9,,18,46,18,46c13736,4671,13727,4671,13718,4671v-10,,-19,,-19,93c13699,4903,13671,4903,13662,4764v,-46,-19,-139,-38,-139c13606,4625,13606,4625,13615,4718v19,92,28,555,9,555c13597,5319,13569,5042,13569,4810v,-138,-10,-185,-19,-185c13541,4625,13531,4625,13531,4672v10,185,-9,185,-28,l13485,4440r9,232c13503,4903,13503,4903,13485,4764v-47,-416,-65,-555,-65,-694c13420,3978,13410,3839,13401,3793v-28,-139,-93,-972,-102,-1203c13289,2359,13289,2359,13355,2266v74,-92,83,-231,18,-231c13345,2035,13336,1989,13336,1896v,-46,-9,-138,-19,-138c13308,1711,13299,1758,13308,1850v9,139,,324,-19,324c13280,2174,13271,2128,13271,2081v,-46,-9,-138,-28,-185c13224,1804,13215,1804,13196,1850v-9,46,-18,139,-18,185c13178,2220,13131,2128,13103,1804v-18,-185,-46,-370,-65,-416c13020,1341,13010,1295,13020,1249v,-46,,-93,-10,-139c12992,1018,12992,648,13020,648v9,,9,-47,9,-139c13029,416,13029,324,13047,278v10,-47,19,-139,28,-232l13020,46v,47,-10,93,-19,139c12982,231,12973,324,12982,416v10,139,,139,-46,139c12899,555,12889,509,12889,463v,-139,28,-278,75,-324c12973,139,12973,139,12982,93r-930,c12052,93,12052,139,12052,139v,46,-19,139,-28,185c11996,370,11996,370,11996,278v,-47,18,-139,28,-185l11726,93v,,,46,,46c11717,231,11707,324,11707,370v,46,-18,,-37,c11642,370,11633,416,11633,463v9,92,-28,323,-47,231c11568,555,11596,370,11633,370v28,-46,46,-92,46,-231c11679,139,11679,93,11679,93r-344,c11326,185,11298,231,11289,231v-19,,-28,-46,-19,-138l10377,93r46,138c10498,509,10525,648,10516,648v-37,46,-121,-232,-167,-556l10349,46r-261,c10088,92,10097,92,10097,139v38,231,47,324,38,416c10107,648,10042,648,10023,509v-19,-139,-37,-46,-19,92c10032,786,10023,833,9995,879v-19,,-37,-46,-56,-93c9921,694,9893,648,9883,694v-9,,-18,,-18,-46c9865,601,9855,555,9837,555v-19,,-37,-139,-47,-324c9790,185,9781,139,9772,46r-112,c9669,185,9669,231,9660,277v-9,47,,139,37,278c9772,879,9781,1110,9707,833,9651,648,9586,185,9613,185v10,,,-46,-18,-139l9371,46v,,,,,c9381,185,9371,185,9334,139v-28,,-46,-47,-56,-139l8580,v-9,93,-37,93,-37,46c8543,46,8543,46,8543,l7910,v,,-9,46,-18,93c7864,185,7864,185,7901,185v19,,37,,37,46c7938,324,7910,370,7882,324v-18,-46,-18,-185,,-278l6514,46v10,,10,47,19,47c6580,231,6607,324,6607,324v-9,46,-83,-139,-83,-185c6524,93,6514,93,6496,93v-19,,-28,,-28,-47c6468,46,6468,46,6468,l5826,v9,46,18,139,9,185c5835,231,5835,231,5844,231v19,,84,555,75,602c5900,925,5863,879,5826,740v-28,-92,-47,-139,-56,-92c5742,740,5751,648,5779,463v19,-139,19,-139,,-232c5761,139,5751,139,5742,324v-9,92,-19,185,-28,185c5705,509,5640,231,5602,93,5593,46,5584,,5584,r-28,c5565,,5565,46,5574,93v19,92,47,185,56,277c5649,463,5658,555,5668,648v,92,9,138,18,138c5695,786,5695,833,5695,879v-9,92,-37,46,-55,-93c5602,463,5547,185,5528,185v-9,,-19,,-19,-46c5509,93,5509,46,5519,46r-93,c5444,231,5463,416,5454,463v-10,46,-38,-47,-38,-139c5416,278,5407,231,5407,278v-9,,-9,-47,-9,-93c5398,139,5398,92,5388,92r-158,c5249,185,5258,278,5258,278v,,-28,,-56,c5174,278,5146,324,5137,324v-9,46,-28,-93,-46,-278l4988,46v19,185,28,370,19,370c4998,416,4960,231,4942,46r-1154,c3778,139,3769,185,3760,185v-10,46,-19,-46,-28,-139l3713,46v,,,,,c3741,278,3741,370,3732,648v,46,-9,46,-19,c3704,601,3695,601,3685,648v-9,46,-9,92,,92c3723,833,3713,971,3685,1249v-18,139,-37,277,-46,231c3629,1434,3629,1480,3639,1526v18,139,-10,139,-56,-46c3546,1341,3536,1110,3574,1110v18,,18,46,18,278c3592,1434,3592,1480,3602,1434v9,-46,18,-46,27,-46c3639,1434,3639,1388,3639,1341v-10,-46,,-138,9,-185c3657,1110,3667,1018,3667,971v,-46,-10,,-19,47c3629,1110,3629,1110,3592,1018v-18,-93,-46,-93,-56,-93c3518,925,3518,925,3527,879v9,-46,,-139,-28,-185c3471,601,3462,601,3481,694v9,46,9,139,9,139c3490,879,3508,925,3527,1018v47,185,19,277,-37,138c3471,1064,3434,1018,3406,971v-56,-92,-56,-138,-9,-416c3425,370,3434,370,3443,416v10,47,10,47,10,-92c3453,278,3453,185,3462,92r-149,c3304,185,3294,278,3276,370v-47,324,-56,416,-93,416c3146,786,3136,786,3146,648v9,-185,27,-370,46,-556l3155,92v-9,47,-9,139,-9,186c3127,694,3108,786,3043,833v-28,,-65,46,-65,c2978,833,2987,694,3006,555v28,-185,28,-277,19,-324c3015,185,3006,139,3015,92r-65,c2931,185,2922,231,2931,92r-111,c2820,231,2736,833,2717,833v-18,,,-602,19,-741c2736,92,2736,92,2736,92r-74,c2652,139,2643,185,2643,231v-19,139,-28,232,-37,232c2587,463,2513,1341,2513,1619v-10,462,-131,1896,-131,1526c2382,3099,2392,2821,2401,2544v28,-555,28,-555,,-463c2392,2128,2373,2220,2373,2313v,92,-9,277,-28,462c2336,2960,2327,3099,2327,3145v9,185,-10,185,-28,46c2280,3053,2280,3006,2289,2914v10,-46,10,-139,10,-139c2289,2775,2299,2683,2317,2590v10,-92,19,-231,19,-231c2336,2359,2336,2174,2355,1989v9,-185,37,-555,46,-786c2420,879,2429,740,2448,694v18,,27,-93,18,-370c2466,231,2466,139,2466,46r-214,c2252,92,2252,92,2243,139v-9,139,-28,324,-37,416c2187,694,2178,833,2187,971v9,93,,232,-9,324c2159,1434,2159,1480,2178,1480v9,,18,46,18,93c2196,1619,2206,1665,2215,1619v9,-46,9,-46,,-139c2206,1434,2206,1388,2234,1341v18,-46,37,-92,37,-138c2271,1156,2280,1110,2299,1110v9,,37,-92,56,-231c2401,555,2410,648,2382,1110v-27,324,-37,370,-55,370c2289,1434,2289,1480,2317,1619v19,46,19,92,,416c2308,2220,2280,2451,2271,2544v-19,185,-28,185,-65,92c2140,2498,2122,2544,2178,2683v28,46,56,138,56,185c2234,2914,2215,3099,2187,3330v-56,509,-177,1989,-205,2452c1973,5920,1964,6013,1954,6059v-9,46,-9,,-9,-139c1954,5782,1954,5782,1917,5782v-19,,-37,46,-37,92c1880,5920,1871,6059,1852,6152v-19,92,-37,277,-37,416c1815,6707,1796,7030,1778,7215v-38,509,-19,555,27,c1843,6799,1871,6614,1871,6799v,139,-47,694,-112,1249c1731,8279,1703,8557,1694,8649r-19,139l1666,8649v-19,-139,-37,-185,-56,-46c1601,8696,1610,8418,1619,8279v19,-231,-74,463,-102,787c1480,9436,1480,9482,1498,9436v38,-93,28,231,-28,740c1433,10453,1415,10731,1415,10731v,,18,-93,37,-278c1470,10268,1489,10129,1498,10129v19,,19,93,,139c1480,10361,1424,10916,1377,11424v-18,232,-46,509,-55,555c1303,12072,1201,13274,1210,13274v,,28,-231,56,-508c1294,12488,1322,12257,1331,12303v9,,9,-46,,-92c1322,12118,1331,12072,1349,12072v19,,28,-46,28,-93c1377,11841,1498,10962,1517,10962v9,,19,-46,19,-46c1536,10869,1545,10869,1554,10869v9,,19,-46,19,-231c1573,10499,1591,10268,1610,10129v19,-138,47,-462,74,-693c1703,9204,1731,8927,1750,8880v18,-92,55,-601,55,-693c1805,8187,1815,8140,1824,8094v9,-46,19,-92,19,-139c1843,7863,1908,7585,1908,7678v,46,-28,370,-65,694c1805,8742,1778,9019,1787,9065v9,47,46,-323,65,-555c1861,8372,1871,8372,1880,8418v9,92,9,139,-19,555c1852,9112,1852,9204,1861,9250v10,47,10,139,-18,324c1824,9713,1805,9944,1787,10037v-19,185,-19,231,,185c1796,10222,1815,10129,1815,10037v9,-93,18,-139,28,-139c1852,9898,1852,9944,1852,9991v-9,46,,92,9,46c1871,9991,1880,9991,1880,9944v,-46,37,-370,74,-740c1992,8834,2057,8279,2085,7955,2187,6938,2234,6522,2252,6568v9,,9,,9,-46c2252,6475,2261,6337,2271,6244v9,-139,28,-277,28,-324c2299,5874,2308,5782,2327,5782v18,-47,28,,28,92c2355,6059,2243,7308,2168,8002v-9,92,-37,323,-55,555c2094,8742,2057,9065,2038,9297v-19,185,-37,370,-37,416c2001,9852,2094,9019,2299,6984v28,-277,56,-555,65,-694c2373,6198,2382,6013,2401,5920v19,-92,19,-231,9,-323c2410,5504,2410,5458,2410,5504v10,46,19,93,38,93c2466,5597,2466,5643,2466,5689v-9,46,,93,9,46c2485,5735,2494,5643,2494,5504v,-185,28,-324,37,-185c2531,5365,2541,5365,2550,5273v9,-139,9,-139,19,c2569,5365,2559,5412,2550,5412v-9,,-9,46,9,46c2587,5458,2587,5504,2578,5643v-9,185,-9,185,18,92c2624,5643,2624,5643,2615,5782v-9,46,-19,185,-19,277c2587,6198,2596,6244,2615,6198v19,-46,19,-46,,46c2606,6290,2596,6383,2596,6475v,93,-9,139,-18,185c2569,6660,2569,6707,2569,6753v,46,,185,-19,324c2541,7215,2531,7354,2531,7354v10,46,75,-555,75,-647c2606,6660,2624,6568,2652,6475v28,-92,47,-185,47,-231c2699,6198,2727,6059,2755,5967r56,-232l2783,6059v-28,370,-28,370,,231c2801,6198,2801,6244,2792,6475v-9,185,-19,324,-28,370c2755,6845,2745,6892,2745,6938v,185,-83,1064,-121,1295c2615,8279,2615,8372,2615,8372v9,46,65,-278,75,-463c2690,7817,2708,7678,2727,7539v18,-185,37,-231,56,-231c2801,7308,2811,7308,2811,7215v,-92,-10,-92,-28,-92c2755,7169,2755,7169,2811,6660v65,-601,102,-740,46,-185c2848,6522,2857,6522,2866,6522v10,-47,19,-93,19,-139c2885,6337,2894,6290,2894,6290v,,28,-138,47,-277l2978,5735r-9,232c2969,6105,2959,6290,2950,6429v-9,185,-9,185,19,93c2997,6429,2997,6429,2987,6660v-9,139,-18,324,-28,370c2950,7077,2941,7169,2941,7215v,47,,93,-19,185c2904,7493,2913,7493,2922,7493v19,-46,19,,9,46c2913,7724,2931,7678,2997,7262v37,-185,74,-324,74,-324c3080,6984,2950,7909,2885,8325v-19,93,-37,185,-47,139c2829,8418,2829,8464,2838,8510v10,47,,93,,93c2829,8603,2811,8695,2801,8834v-28,278,-102,740,-121,740c2662,9574,2662,9621,2671,9713v9,93,93,-416,130,-694c2829,8788,2922,8233,2950,8094v9,-46,47,-231,75,-370c3062,7539,3080,7447,3090,7493v9,46,9,46,18,c3118,7447,3118,7447,3118,7493v,46,-19,139,-38,231c3052,7817,3043,7955,3043,8094v,185,-65,833,-112,1018c2922,9158,2913,9251,2913,9251v,46,-37,231,-75,508c2801,10037,2773,10222,2773,10222v10,46,140,-694,196,-1110c3015,8834,3062,8603,3025,8834v-10,93,-10,185,-10,185c3015,9019,3043,8927,3052,8695v10,-231,38,-416,47,-508c3108,8094,3118,8002,3127,7909v19,-139,19,-139,37,-92c3173,7909,3183,7909,3183,7817v,-47,-10,-139,-19,-185c3155,7585,3155,7539,3164,7539v9,,19,-46,9,-92c3164,7308,3257,6059,3276,6105v9,,18,,18,-46c3294,6013,3294,5920,3294,5874v,-92,10,-92,19,-46c3322,5874,3332,5874,3322,5735v-9,-138,,-231,38,-416c3388,5180,3406,5041,3406,4995v,-46,19,-92,28,-139c3453,4810,3462,4764,3462,4718v,-93,37,-93,65,c3546,4764,3536,4903,3490,5227v-28,231,-65,462,-84,508c3397,5782,3378,5874,3378,5920v,47,-18,93,-37,139c3322,6105,3313,6105,3322,6105v10,,-9,185,-46,463c3239,6845,3211,7077,3211,7077v,92,83,-417,139,-833c3443,5597,3508,5134,3536,5041v28,-92,28,-92,,93c3518,5273,3499,5365,3499,5458v-46,370,-149,1064,-177,1110c3313,6614,3304,6660,3313,6660v9,,,93,-9,185c3229,7354,3201,7585,3155,7909v-28,185,-65,463,-75,555c3062,8603,3062,8603,3090,8510v9,-46,28,-138,28,-185c3118,8279,3127,8279,3136,8279v10,,10,46,10,93c3127,8603,3201,8140,3276,7632v37,-278,102,-740,139,-925c3453,6475,3490,6244,3499,6198v9,-93,19,-139,28,-93c3536,6152,3546,6059,3555,5967v9,-93,19,-185,28,-139c3592,5828,3602,5828,3611,5735v18,-92,18,-92,18,93c3629,5967,3629,6013,3648,5920v9,-46,19,-92,19,-46c3667,5874,3667,5967,3676,6105v9,139,9,278,-9,463c3648,6707,3639,6845,3629,6845v-9,,-9,-185,-9,-416c3620,6105,3620,6059,3611,6152v-9,92,-19,323,-19,508c3592,6845,3583,7077,3574,7077v-10,46,-10,92,-10,138c3564,7262,3555,7400,3546,7493r-19,139l3490,7308v-19,-185,-37,-278,-47,-278c3434,7077,3471,7493,3490,7539v9,,-9,185,-28,324c3443,8002,3425,8187,3425,8233v,92,-196,1388,-242,1619c3164,9944,3108,10176,3062,10361v-75,277,-75,370,-10,138c3071,10407,3071,10453,3043,10638v-37,278,-167,694,-223,740c2792,11378,2764,11471,2755,11563v-28,185,-28,278,,185c2764,11702,2773,11748,2764,11794v-9,93,,47,37,-46c2829,11656,2857,11609,2876,11609v9,,46,-92,74,-185c3015,11193,3025,11193,2987,11378v-18,93,-37,185,-46,278c2931,11748,2904,11933,2866,12072v-65,277,-74,509,-18,231c2866,12211,2885,12118,2885,12072v,-46,,-46,9,-46c2904,12026,2894,12164,2876,12257v-19,92,-28,231,-19,277c2866,12581,2922,12211,3043,11332v37,-278,84,-509,103,-555c3164,10731,3173,10731,3155,10731v-19,,-19,-47,,-139c3173,10499,3192,10361,3211,10222v18,-139,46,-278,65,-324c3294,9852,3304,9759,3304,9759v,-46,18,-138,37,-231c3360,9435,3415,9204,3453,8973v37,-185,74,-370,83,-370c3564,8603,3583,8880,3564,8973v-9,,-28,185,-56,324c3490,9482,3453,9667,3425,9759v-75,324,-93,417,-37,278c3415,9944,3443,9852,3443,9852v19,,-149,1156,-195,1387c3220,11332,3220,11378,3229,11332v28,-93,28,-93,10,92c3229,11517,3201,11656,3192,11702v-9,46,-28,185,-28,231c3164,11979,3127,12211,3090,12442v-38,231,-65,462,-65,462c3025,12951,3034,12904,3043,12858v9,-92,19,-139,28,-139c3080,12719,3099,12627,3108,12534v10,-92,56,-370,93,-601c3239,11702,3304,11286,3341,11054v84,-601,102,-740,112,-740c3462,10314,3490,10129,3518,9944v28,-185,74,-462,93,-555c3629,9297,3648,9112,3657,9066v10,-93,19,-139,28,-139c3695,8927,3704,8880,3695,8834v,-46,,-139,18,-185c3723,8603,3741,8510,3741,8464v,-46,19,-139,37,-231c3797,8140,3825,7955,3844,7817v37,-324,46,-324,55,c3899,7909,3909,8002,3918,8048v19,46,19,-139,,-416c3899,7447,3909,7400,3983,6799v47,-324,84,-647,93,-647c4085,6152,4085,6244,4085,6337v,92,10,138,19,138c4113,6475,4123,6522,4113,6568v-9,92,,92,10,92c4151,6614,4169,6938,4151,7169v-10,139,-28,185,-47,185c4085,7354,4076,7354,4085,7447v10,138,-27,277,-93,323c3946,7817,3946,7817,3983,7863v37,46,47,46,19,185c3992,8094,3983,8094,3964,8094v-9,-46,-18,-46,-9,c3964,8140,3955,8187,3946,8279v-9,93,-19,139,-19,139c3946,8418,4011,8140,4039,8002v19,-93,37,-185,46,-185c4095,7817,4123,7770,4151,7724v28,-46,55,-92,65,-46c4244,7724,4244,7955,4216,7955v-10,,-10,47,,93c4234,8140,4234,8187,4206,8326v-18,185,-27,231,,370l4234,8881r-9,-232c4216,8464,4225,8372,4244,8279v28,-139,37,-139,37,-46c4281,8279,4290,8372,4309,8418v9,46,18,139,18,185c4318,8649,4318,8742,4309,8788v-9,46,,93,18,46c4374,8788,4402,8927,4374,9158v-28,185,-56,185,-84,-46c4262,8927,4244,8881,4253,9019v,47,-9,185,-28,324c4206,9436,4206,9528,4216,9528v9,,18,-46,18,-92c4234,9389,4244,9297,4253,9251v19,-93,19,-93,37,c4300,9297,4309,9389,4318,9389v9,47,-28,324,-84,555c4225,9991,4216,10083,4206,10176v-18,138,-46,185,-65,92c4141,10268,4113,10222,4095,10176v-37,-47,-37,-47,,46c4141,10314,4151,10546,4113,10777v-9,46,-28,92,-28,46c4085,10777,4076,10823,4058,10916v-19,92,-19,138,-10,185c4058,11101,4058,11193,4039,11286v-37,277,-56,508,-37,462c4011,11748,4020,11656,4020,11656v,-47,19,-185,47,-324c4095,11147,4113,11101,4123,11193v18,93,18,324,,278c4095,11378,4104,11517,4151,11656v37,138,37,138,18,138c4151,11794,4141,11748,4132,11748v-9,-46,-19,-46,-28,-46c4076,11702,4169,12026,4253,12211v37,92,74,185,74,231c4327,12488,4262,12442,4234,12349v-18,-46,-18,-46,-9,c4244,12488,4244,12719,4234,12766v-28,46,-18,138,10,138c4262,12858,4272,12904,4272,12997v,46,-10,139,-19,139c4244,13136,4253,13228,4281,13274v28,47,56,139,56,139c4337,13413,4327,13413,4327,13413v-9,,-27,47,-46,139c4253,13691,4234,13691,4197,13691v-28,,-37,,-28,c4197,13737,4197,13876,4160,13830v-19,-47,-19,,-19,46c4151,13968,4179,13968,4225,13876v19,-46,28,-46,19,46c4244,13968,4225,14015,4206,14015v-18,,-27,,-27,46c4179,14153,4216,14107,4244,14061v9,-46,18,-139,18,-185c4262,13830,4281,13737,4300,13691v55,-93,74,-93,65,c4355,13737,4365,13737,4383,13691v19,-46,38,-46,47,c4439,13737,4448,13737,4458,13691v9,-46,9,,9,46c4458,13783,4467,13876,4486,13968v18,93,37,278,37,417c4523,14523,4532,14662,4551,14708v18,93,18,93,,139c4541,14893,4532,14847,4523,14801v,-46,-28,-93,-65,-93c4421,14708,4402,14755,4411,14755v10,46,,46,-9,46c4355,14801,4327,14708,4327,14616v,-46,,-93,-9,-46c4318,14616,4290,14662,4272,14662v-28,,-28,,9,93c4309,14801,4327,14893,4327,14940v,46,,46,10,c4355,14847,4514,14893,4514,14986v,46,-47,92,-149,46c4290,15032,4132,14755,4132,14662v,-46,-9,-46,-19,-46c4076,14616,3816,13367,3816,13182v,-46,18,-185,46,-370c3890,12627,3899,12534,3881,12581v-19,46,-28,92,-28,138c3853,12766,3834,12858,3825,12904r-28,139l3732,12719v-37,-185,-75,-323,-75,-277c3657,12488,3685,12673,3723,12858r74,370l3760,13459v-19,139,-37,278,-28,278c3741,13737,3750,13691,3769,13552v28,-185,56,-231,84,-93c3909,13737,3946,13922,3983,14061v19,92,56,231,75,370c4104,14662,4216,14940,4300,15032v37,46,55,93,55,93c4355,15125,4318,15263,4272,15356v-47,92,-84,231,-84,231c4188,15633,4309,15356,4346,15263v37,-138,149,-185,140,-46c4486,15310,4439,15402,4318,15541v-93,139,-316,185,-298,46c4030,15541,4048,15541,4067,15541v37,,37,,,-46c4039,15448,4020,15448,4020,15495v-28,138,-186,,-167,-139c3862,15310,3853,15263,3834,15263v-37,,-65,-92,-65,-231c3769,14940,3750,14940,3667,14893v-56,,-112,-46,-131,-92c3508,14755,3508,14755,3536,14847v19,46,66,93,103,93c3695,14986,3713,14986,3713,15078v,93,10,93,28,93c3769,15171,3816,15310,3797,15402v-9,,-37,,-65,-46c3704,15310,3667,15310,3657,15356v-18,46,-9,46,28,92c3769,15541,3797,15587,3769,15680v-19,92,-9,92,28,c3816,15633,3844,15633,3899,15680v38,46,93,92,112,92c4030,15772,4048,15818,4048,15818v,47,10,47,28,c4095,15772,4141,15726,4188,15726v84,-46,158,-139,242,-324c4448,15356,4476,15310,4476,15356v,,19,-46,38,-139c4532,15078,4551,15078,4616,15078v65,,74,,102,185c4737,15356,4737,15448,4728,15448v-10,,-19,-46,-19,-46c4709,15356,4690,15356,4672,15402v-19,46,-56,46,-84,46c4569,15448,4551,15448,4551,15495v,46,28,46,56,46c4644,15541,4662,15541,4662,15587v,46,10,46,28,46c4718,15587,4718,15587,4690,15726v-28,92,-18,92,19,c4765,15587,4970,15587,4951,15680v-9,46,,46,19,-47c5007,15541,5025,15495,5025,15587v-9,185,,231,28,93c5081,15541,5137,15495,5184,15633v18,47,65,93,111,139c5342,15818,5379,15818,5379,15865v,46,-56,185,-84,185c5267,16050,5267,16050,5295,16142v28,93,28,93,,139c5286,16327,5258,16327,5249,16327v-19,,-19,,-19,46c5239,16420,5221,16420,5212,16420v-38,,-47,92,-10,185c5230,16651,5230,16651,5193,16651v-19,,-37,,-47,-46c5137,16558,5118,16558,5100,16512v-28,-46,-28,,9,139c5156,16836,5156,16975,5100,16790v-19,-47,-37,-93,-56,-93c5025,16697,5007,16651,4988,16605v-18,-47,-46,-139,-56,-139c4914,16420,4904,16420,4923,16373v9,-46,28,-46,37,c4979,16420,4988,16420,4997,16373v10,-46,,-92,-18,-92c4960,16235,4960,16235,4988,16142v19,-46,37,-139,37,-185c5025,15911,4997,16003,4960,16142v-46,185,-65,231,-83,185c4858,16281,4858,16235,4877,16142v46,-185,46,-277,9,-139c4867,16096,4839,16188,4830,16188v-9,,-19,47,-19,93c4811,16327,4793,16420,4774,16420v-18,46,-46,138,-56,185c4700,16790,4569,17021,4495,17021v-28,,-56,46,-56,46c4439,17067,4448,17113,4458,17067v9,,18,,18,46c4476,17160,4467,17160,4448,17160v-18,,-27,,-27,46c4421,17298,4327,17437,4225,17530v-65,46,-65,46,19,46c4300,17576,4337,17576,4337,17622v,46,18,,46,-46c4439,17437,4560,17206,4579,17206v9,,9,46,9,46c4579,17298,4588,17298,4616,17298v28,-46,37,,28,47c4607,17576,4746,17067,4793,16790r65,-324l4904,16558v28,47,75,185,103,278c5035,16928,5072,17067,5091,17067v27,46,18,46,-10,139c5035,17345,4932,17391,4942,17252v9,-46,,-46,-28,c4877,17298,4877,17345,4904,17345v19,,47,46,66,46c5007,17391,5007,17391,4979,17483v-19,47,-47,93,-75,47l4867,17483r47,93c4951,17669,4960,17669,5035,17530v46,-93,83,-185,93,-232c5137,17252,5156,17252,5165,17252v47,,242,-277,289,-370c5509,16743,5454,16790,5351,16928v-102,185,-167,139,-121,-46c5286,16697,5379,16235,5388,16096v19,-185,56,-324,103,-324c5519,15772,5565,15726,5593,15633v37,-92,65,-138,75,-138c5677,15495,5695,15448,5714,15356v37,-139,37,-139,75,-46c5816,15402,5816,15402,5798,15310v-28,-93,-28,-139,74,-463c5928,14662,5947,14570,5919,14662v-28,93,-56,139,-65,139c5844,14801,5816,14893,5779,14986v-56,231,-195,555,-260,555l5472,15541r47,-231c5602,14940,5640,14755,5640,14662v,-46,18,-92,46,-139c5714,14477,5751,14431,5779,14385v65,-139,84,-47,37,138c5798,14616,5779,14708,5789,14708v9,,27,-46,46,-138c5854,14477,5872,14431,5882,14431v9,46,18,46,18,-46c5910,14338,5900,14292,5900,14338v-9,,-28,,-46,-92l5816,14153r47,-46c5882,14107,5900,14061,5900,14061v,,-28,,-56,46c5807,14153,5779,14153,5761,14107v-19,-46,-38,-46,-56,93c5686,14292,5668,14385,5649,14385v-28,,-9,-93,37,-278c5705,14061,5723,13968,5723,13876v,-93,,-93,10,c5742,13968,5742,13968,5761,13876v9,-93,18,-185,9,-231c5761,13598,5770,13552,5779,13552v10,,19,-46,19,-139c5789,13228,5835,13043,5844,13228v10,47,,93,-9,93c5826,13321,5816,13321,5807,13367v-9,46,,46,28,c5854,13321,5872,13275,5872,13228v,-46,19,-138,28,-231l5928,12858r56,185c6012,13136,6040,13275,6040,13275v,46,-19,46,-103,138c5928,13413,5919,13413,5900,13413v-9,,-28,47,-28,47c5872,13506,5965,13460,6021,13321v37,-93,168,46,168,139c6189,13506,6189,13506,6198,13460v9,-47,28,-47,93,c6338,13506,6375,13552,6375,13552v,,,93,-9,139c6347,13830,6347,13830,6366,13737v9,-46,27,-92,27,-92c6393,13645,6412,13598,6431,13598v18,,37,,46,47c6496,13691,6505,13691,6514,13645v10,-93,84,-93,93,c6617,13691,6645,13691,6682,13691v56,,65,,46,92c6719,13830,6701,13876,6691,13876v-9,,-28,46,-28,46c6654,13968,6728,13968,6766,13876v28,-46,65,,65,92c6831,14015,6812,14061,6794,14061v-38,46,-38,46,9,46c6831,14107,6868,14061,6896,14015v65,-93,65,-93,37,46c6905,14200,6887,14385,6896,14385v,,19,-93,37,-232c6970,13876,7017,13737,7064,13830v37,46,27,92,-66,416c6943,14431,6896,14570,6896,14523v,-46,-19,,-37,93c6840,14708,6822,14801,6831,14801v,,,46,-9,92c6812,14893,6803,14940,6803,14986v,46,28,,56,-139c7073,14107,7129,13922,7119,13876v,-46,10,-93,28,-139c7194,13645,7250,13367,7315,13043v28,-185,84,-416,111,-555c7454,12350,7482,12211,7482,12211v,-47,10,-47,19,c7510,12257,7520,12211,7510,12164v-9,-46,10,-185,47,-370c7585,11656,7613,11471,7622,11424v9,-92,56,-92,56,c7678,11471,7696,11471,7715,11424v65,-46,130,278,93,463c7780,11979,7761,11979,7696,11748v-28,-139,-65,-185,-74,-185c7613,11563,7622,11656,7631,11702v28,46,28,92,9,185c7613,12072,7613,12257,7640,12165v19,-93,66,-93,66,c7706,12257,7631,12303,7613,12211v-19,-46,-28,-93,-56,c7538,12257,7538,12303,7538,12350v9,,,46,,46c7529,12396,7520,12488,7520,12581v,92,-10,231,-28,277c7473,12905,7464,12997,7454,13090v-18,138,-18,138,10,92c7482,13136,7482,13182,7454,13321v-37,185,-37,185,-111,139c7268,13413,7268,13413,7315,13506v28,46,56,92,65,92c7389,13598,7399,13598,7399,13645v,46,-84,462,-103,508c7268,14200,7287,14292,7315,14292v37,,37,46,9,185c7296,14616,7240,15125,7259,15032v19,-46,65,-416,102,-647c7389,14153,7454,14015,7482,14061v10,,10,,10,-46c7482,13968,7510,13876,7547,13783v38,-92,93,-277,131,-416c7715,13228,7734,13136,7743,13182v9,46,9,93,,139c7734,13367,7743,13367,7761,13321v19,-46,28,-46,28,c7789,13367,7752,13506,7687,13691v-28,46,-28,46,,46c7724,13691,7724,13783,7696,13922v-18,93,-46,93,-93,93c7557,14015,7529,14061,7538,14061v9,46,28,46,56,c7631,14015,7640,14061,7640,14107v,46,28,,75,-185c7761,13783,7789,13598,7789,13598v,,,-92,19,-138c7817,13413,7845,13275,7864,13136v37,-231,65,-278,65,-185c7929,12997,7920,13043,7910,13090v-9,46,-18,92,-18,138c7892,13275,7882,13367,7864,13413v-19,47,-37,185,-37,232c7817,13737,7799,13783,7743,13876v-28,46,-28,46,,92c7780,14015,7910,13876,7920,13783v,-46,,-46,-19,c7873,13830,7864,13645,7901,13552v28,-92,93,-46,84,46c7976,13645,7994,13645,8013,13598v46,-46,56,-185,9,-138c7994,13506,7994,13460,8003,13413v10,-46,28,-46,47,-46c8069,13367,8106,13321,8134,13228r56,-138l8180,13228v,93,,93,,47c8190,13228,8199,13182,8208,13182v9,,28,-46,47,-139c8273,12951,8301,12905,8311,12905v18,,74,-93,176,-232c8506,12627,8525,12627,8534,12673v9,,19,,28,c8580,12581,8599,12581,8599,12720v,46,-9,92,-28,92c8562,12812,8543,12858,8543,12858v,,-18,47,-37,47c8487,12905,8478,12905,8487,12951v38,46,,185,-65,277c8348,13275,8338,13367,8376,13460v9,46,,92,-47,138l8255,14061r56,46c8338,14107,8385,14200,8404,14292v46,185,74,185,65,c8459,14200,8450,14153,8422,14107v-56,-46,-65,-139,-18,-231c8422,13830,8487,13737,8543,13645v56,-93,121,-278,149,-370c8748,13043,8767,13043,8767,13136v,92,55,92,195,c9027,13090,9055,13090,9055,13136v,46,-28,92,-56,92c8971,13228,8962,13228,8971,13275v47,46,38,138,-18,185c8925,13506,8906,13552,8906,13598v,47,-18,47,-37,47c8850,13645,8841,13691,8841,13691v9,46,-177,416,-288,555c8515,14292,8497,14338,8497,14338v,,46,,93,-46c8655,14200,8683,14200,8739,14246v158,185,353,46,428,-231c9195,13922,9232,13783,9260,13737v28,-46,37,-92,28,-139c9278,13598,9241,13645,9223,13691v-19,46,-56,139,-66,139c9148,13830,9139,13830,9148,13876v19,92,-65,277,-149,324c8915,14246,8748,14246,8748,14153v,,56,-138,112,-277c8925,13737,9018,13506,9074,13367v56,-139,111,-277,130,-277c9223,13090,9232,13043,9223,13043v-10,-46,,-46,9,-46c9241,12997,9241,13090,9241,13136v-9,46,,92,28,92c9316,13228,9344,13136,9297,13090v-28,,-28,-47,,-47c9362,12951,9381,12905,9409,12673v18,-138,46,-277,74,-324c9502,12303,9539,12211,9548,12118v19,-92,38,-231,56,-277c9641,11748,9641,11748,9660,11841v9,46,37,92,56,92c9753,11933,9753,11887,9697,11794v-65,-138,-65,-185,-9,-323c9707,11424,9725,11332,9716,11332v-9,,,-46,9,-46c9734,11286,9781,11378,9818,11517r65,231l9827,11887v-27,92,-65,139,-74,139c9744,12026,9725,12072,9716,12118v-19,46,-19,93,,93c9725,12211,9734,12257,9725,12257v-18,139,56,,140,-278c9911,11841,9930,11841,9948,11887v19,92,75,46,75,-46c10023,11794,10014,11794,9995,11794v-37,,-28,-92,37,-323c10097,11239,10135,11054,10125,11008v,,-28,,-65,46c10023,11101,10014,11147,10032,11147v28,,-65,277,-93,277c9930,11424,9921,11471,9930,11471v18,92,-19,138,-56,46c9855,11471,9846,11424,9855,11378v10,-46,,-92,-18,-46c9818,11332,9790,11332,9781,11239v-28,-138,-28,-138,,-138c9800,11101,9818,11054,9818,11008v,-46,-9,-92,-28,-92c9753,10916,9762,10823,9818,10684v37,-92,47,-185,37,-231c9846,10361,9865,10314,9921,10222v37,-46,83,-139,111,-93c10051,10129,10079,10083,10088,10037v19,-46,28,-46,56,92c10172,10222,10190,10268,10209,10268v37,-46,74,93,74,231c10283,10638,10283,10638,10451,10592v102,,177,,177,46c10646,10731,10619,10777,10470,10777v-75,,-140,46,-140,46c10330,10869,10404,10869,10498,10869v121,,176,-46,223,-138c10786,10592,10805,10592,10805,10731v,46,9,92,28,46c10842,10777,10860,10777,10860,10823v,46,19,46,38,46c10926,10869,10926,10869,10907,10916v-28,46,-28,46,-9,92c10916,11054,10907,11054,10888,11054v-18,,-37,-46,-37,-46c10851,10916,10777,10869,10758,10962v-18,46,-9,92,28,92c10814,11054,10842,11101,10851,11147v9,46,28,46,65,c11000,11008,11112,10962,11168,10962v9,,,46,-10,92c11149,11101,11112,11147,11075,11147v-66,,-66,,-19,46l11102,11239r-74,278c10981,11656,10935,11795,10907,11795v-28,,-37,,-19,46c10926,11933,10823,12026,10740,12026v-66,-46,-75,-46,-38,46c10730,12118,10749,12165,10749,12165v,92,-112,185,-279,277l10311,12535r196,c10693,12535,10702,12488,10814,12303v74,-138,149,-370,223,-647c11112,11378,11168,11240,11186,11240v37,,47,46,19,185c11196,11471,11205,11471,11223,11378v19,-92,84,-185,140,-277c11419,11054,11493,10916,11540,10823v46,-92,84,-185,93,-139c11642,10731,11642,10684,11642,10638v-9,-46,,-92,19,-139c11679,10453,11689,10407,11689,10361v,-47,-19,,-28,46c11586,10638,11419,10962,11326,11008v-65,47,-65,47,-65,-92c11261,10869,11270,10777,11289,10731v18,-47,18,-47,9,-47c11289,10684,11298,10638,11307,10546v28,-93,28,-139,-18,-278c11251,10129,11242,10129,11214,10314v-9,47,-167,417,-195,463c10972,10823,10898,10777,10907,10684v,-46,19,-92,37,-92c10963,10592,10972,10592,10963,10638v-19,139,18,46,130,-231c11242,10037,11447,9389,11465,9251v10,-47,28,-93,28,-93c11512,9158,11493,9389,11456,9574v-37,185,-28,232,19,47c11512,9482,11549,9112,11531,9019v-10,-46,,-92,9,-92c11549,8881,11558,8927,11549,8973v-9,46,,93,9,93c11568,9066,11577,9019,11577,8973v,-92,75,-509,140,-786c11735,8094,11754,8002,11754,7956v,-47,9,-93,19,-93c11782,7863,11782,7817,11782,7817v,,9,-139,37,-231c11847,7493,11875,7354,11884,7262v9,-93,56,-370,103,-602c12061,6244,12070,6198,12061,6429v-9,185,-9,231,19,231c12098,6660,12108,6707,12117,6799v9,139,9,93,9,-92c12126,6568,12117,6475,12117,6429v-9,,-9,-92,,-139c12126,6198,12135,6244,12182,6429v37,185,47,231,37,324c12201,6799,12201,6799,12191,6753v-9,-46,-9,-46,-9,c12182,6799,12191,6892,12210,6984v28,139,28,185,,324c12191,7401,12191,7493,12201,7493v9,,28,-46,37,-92c12256,7308,12256,7308,12284,7447v19,92,28,185,28,231c12312,7724,12322,7771,12340,7771v10,,28,92,28,138c12368,8002,12322,8326,12294,8418v-19,46,-28,46,-38,-185c12247,8094,12229,7956,12219,7956v-9,,-9,46,-9,138c12210,8187,12210,8279,12201,8279v-19,93,,324,18,278c12247,8511,12238,8742,12210,8834v-9,47,-28,93,-28,139c12182,9019,12191,8973,12210,8973v28,-92,28,-92,,46c12201,9112,12182,9112,12182,9112v-9,-46,-65,-46,-74,46c12098,9204,12108,9204,12117,9158v9,,37,,46,46c12182,9251,12173,9297,12145,9436v-37,185,-37,185,-10,462c12145,10037,12163,10176,12173,10129v9,-46,,-138,-10,-231c12145,9759,12145,9667,12154,9621v9,-47,28,-139,37,-232c12201,9297,12219,9204,12238,9112r28,-139l12294,9204v9,139,28,232,28,232c12331,9436,12312,9112,12294,9019v-10,-92,-10,-138,9,-277c12322,8649,12340,8511,12359,8418v18,-139,28,-139,37,-46c12405,8418,12396,8557,12387,8696v-19,277,-19,370,,370c12396,9066,12405,9019,12405,8927v,-93,10,-139,19,-139c12433,8788,12443,8834,12443,8973v,139,9,231,18,231c12470,9204,12470,9251,12470,9297v-9,46,10,185,19,324c12517,9806,12517,9852,12508,9713v-10,-92,-10,-231,-19,-324c12480,9297,12480,9204,12470,9204v-9,-46,-9,-138,-9,-231c12470,8881,12461,8788,12452,8788v-28,-46,-19,-277,9,-555l12489,8002r9,231c12517,8603,12591,9204,12619,9343v28,139,28,139,10,-46c12619,9204,12591,8927,12573,8649v-19,-231,-47,-555,-56,-647c12489,7771,12508,7632,12554,7678v19,46,37,93,37,139c12591,7863,12601,7863,12610,7863v9,,19,,19,46c12629,7956,12619,7956,12610,7956v-9,,-19,92,-19,185c12591,8233,12591,8326,12601,8279v9,,9,-92,9,-138c12610,8094,12619,8048,12629,8048v18,,65,555,46,601c12666,8649,12666,8742,12675,8788v19,139,75,1249,75,1295c12750,10083,12731,10037,12722,9898v-10,-92,-28,-185,-37,-231c12675,9667,12694,9806,12722,10037v65,462,139,1249,121,1249c12833,11286,12843,11424,12871,11609v46,371,46,417,18,324c12880,11887,12861,11841,12861,11795v,-93,-93,-463,-121,-463c12722,11332,12731,11378,12768,11471v28,92,56,185,56,231c12824,11795,12861,12118,12889,12257v65,324,233,1480,233,1619c13122,14107,13020,13830,12973,13460v-28,-232,-47,-278,-37,-93c12945,13460,12945,13506,12926,13413v-9,-46,-27,-185,-46,-323c12861,12951,12824,12766,12796,12673v-28,-92,-56,-277,-65,-416c12722,12118,12712,12026,12703,12026v-9,,-37,-231,-65,-463c12610,11286,12582,11054,12573,11054v-9,-46,-9,-46,,47c12610,11425,12712,12581,12712,12673v,47,10,93,10,93c12731,12766,12750,12905,12768,13043v19,139,47,278,56,324c12833,13367,12843,13506,12843,13598v,185,,185,-19,139c12806,13691,12778,13598,12750,13506v-103,-463,-159,-648,-140,-555c12666,13275,12768,13691,12824,13876v37,92,75,277,84,324l12917,14338r,-138c12917,14107,12908,14061,12899,14015v-19,-47,-66,-417,-56,-417c12843,13598,12889,13783,12926,14015v38,231,112,601,149,786c13178,15310,13187,15356,13141,15263v-19,-46,-47,-138,-66,-185c13057,15032,13047,14986,13038,15032v-9,46,103,370,196,555c13280,15680,13317,15772,13327,15819v9,46,28,92,74,46c13476,15819,13503,15911,13457,16096v-19,46,-19,139,-9,139c13457,16235,13466,16189,13466,16189v,-47,19,-47,47,-93c13541,16050,13559,16050,13550,16004v-9,-47,,-47,19,-47c13597,16004,13708,15865,13755,15726v18,-46,46,-139,56,-185c13820,15495,13866,15402,13894,15402v28,-46,47,-46,38,-92c13913,15263,14090,14523,14108,14523v10,,56,93,103,139c14304,14847,14397,14893,14481,14801v37,-46,18,-46,-75,-93c14295,14662,14183,14570,14136,14431v-18,-46,-9,-93,10,-278c14164,14015,14183,13876,14192,13876v28,-46,93,-416,93,-509c14285,13228,14360,12905,14406,12812v47,-92,47,-46,93,139c14527,13090,14546,13136,14527,13182v-37,46,,185,28,185c14574,13321,14592,13367,14611,13460v28,138,28,231,,370c14592,13922,14574,13922,14536,13876v-65,-93,-83,-93,-74,c14471,13922,14499,13968,14527,13968v28,,56,47,56,93c14583,14107,14611,14107,14648,14061v65,,65,,56,92c14695,14246,14704,14292,14723,14292v9,,18,,18,-46c14723,14200,14760,14061,14788,14061v9,,18,46,18,92c14806,14200,14834,14292,14862,14338v28,47,84,232,130,324c15039,14801,15076,14893,15095,14893v18,,18,47,18,47c15113,14986,15104,14986,15104,14986v,,-37,,-74,c14965,15032,14965,15032,15076,15078v103,47,140,47,233,-46c15346,14986,15346,14986,15318,15032v-28,46,-28,46,10,93c15355,15125,15365,15171,15365,15217v,46,9,46,28,-46c15449,14986,15495,14893,15542,14893v27,,37,,18,-46c15542,14847,15532,14801,15542,14755v9,-47,,-47,-19,c15476,14847,15449,14847,15476,14708v10,-46,47,-138,75,-185c15579,14477,15635,14292,15672,14107v37,-185,93,-416,112,-509c15811,13506,15858,13275,15886,13090v56,-324,84,-463,177,-972c16091,11980,16109,11794,16109,11794v,-138,131,-786,149,-786c16277,11008,16277,10962,16277,10916v-10,-47,9,-232,46,-417l16379,10176r37,185c16435,10453,16454,10592,16454,10684v,47,9,93,18,139c16500,10869,16519,11193,16500,11378r-18,139l16472,11378v-9,-139,-56,-185,-65,-46c16398,11424,16388,11424,16379,11332v-56,-185,-18,46,47,324c16463,11794,16500,11979,16500,12026v,92,,92,28,46c16547,12026,16556,12026,16556,12072v,46,9,46,19,46c16584,12118,16593,12118,16602,12211v10,46,19,92,19,92c16630,12303,16640,12303,16640,12350v,92,37,138,56,46c16705,12350,16696,12303,16686,12257v-18,-92,-18,-92,10,-92c16714,12165,16723,12118,16723,12026v,-46,10,-139,19,-139c16770,11887,16742,11656,16705,11517v-28,-93,-28,-93,-19,c16696,11610,16686,11656,16649,11748v-47,47,-37,47,19,47c16723,11748,16733,11795,16723,11841v-9,46,-9,92,-9,139c16714,12072,16649,11980,16630,11887v-37,-185,-9,-694,38,-601c16677,11286,16677,11286,16668,11239v-10,-46,,-138,28,-231c16714,10962,16723,10916,16714,10916v-9,,-18,,-18,-47c16696,10777,16714,10823,16779,11054v38,139,65,232,65,185c16844,11193,16826,11054,16798,10962v-47,-231,-47,-278,9,-370c16835,10546,16835,10546,16807,10499v-18,,-37,-46,-56,-92c16733,10361,16723,10222,16742,10268v9,46,37,-139,37,-324c16779,9806,16742,9852,16723,10037v-18,185,-55,231,-55,92c16668,10083,16658,10083,16649,10129v-28,139,,-231,47,-601c16714,9343,16742,9204,16751,9204v19,,19,232,,278c16742,9482,16733,9574,16733,9621v,92,9,46,37,-47c16789,9482,16807,9436,16826,9436v18,46,28,,9,-47c16807,9251,16807,9204,16844,9297v19,92,28,46,19,-46c16854,9158,16872,9019,16900,8834v47,-277,84,-370,84,-185c16984,8696,16993,8742,17003,8742v9,,18,46,18,92c17031,8927,17021,8927,16984,8881v-28,-47,-46,,-46,46c16938,8973,16947,8973,16947,8973v9,,56,46,102,139c17096,9204,17161,9343,17198,9389v37,47,56,139,56,139c17254,9528,17235,9621,17207,9667v-37,92,-74,92,-158,92c16956,9759,16947,9759,16984,9806v28,46,56,138,75,370c17077,10361,17124,10638,17161,10869v65,370,74,509,9,278c17152,11101,17133,11054,17124,11101v-10,46,-28,46,-47,92c17049,11239,17049,11239,17077,11286v19,46,28,46,28,92c17105,11425,17114,11425,17133,11378v19,,28,,28,47c17161,11517,17105,11610,17059,11610v-28,,-38,46,-28,46c17040,11748,17114,11656,17170,11563r37,-92l17179,11656v-37,231,-74,324,-102,277c17068,11933,17059,11933,17059,11980v,46,-10,46,-19,46c17031,11980,17021,12026,17031,12072v9,46,18,46,37,46c17096,12072,17096,12165,17068,12303v-19,47,-47,93,-84,93c16956,12396,16928,12396,16919,12442v-9,46,9,46,37,46c17012,12488,17012,12488,16975,12627v-19,93,-47,139,-75,185c16844,12905,16668,12812,16584,12673v-28,-92,-65,-138,-65,-92c16519,12581,16547,12673,16593,12812v84,185,84,185,37,185c16602,12997,16575,12951,16565,12951v-9,-46,-18,,-18,46c16547,13090,16556,13136,16575,13136v18,,27,46,18,46c16584,13228,16556,13228,16500,13228v-93,-46,-102,,-28,47c16528,13321,16714,13228,16696,13136v-10,-46,,-46,18,-46c16733,13090,16742,13136,16733,13182v-10,93,-10,93,9,46c16751,13182,16770,13182,16779,13182v28,46,75,-46,186,-416c17021,12581,17077,12442,17096,12442v18,,46,,56,c17170,12442,17170,12442,17152,12396v-10,-46,-38,-46,-47,c17086,12442,17086,12442,17105,12303v9,-46,47,-231,74,-370c17235,11656,17254,11610,17282,11795v28,138,46,92,28,-47c17300,11656,17300,11610,17319,11610v9,,37,-47,56,-93c17403,11425,17403,11425,17356,11471v-28,46,-56,46,-56,46c17300,11517,17319,11378,17347,11193v37,-277,47,-277,65,-185c17421,11054,17431,11147,17431,11193v,93,111,555,121,509c17561,11656,17561,11656,17552,11610v-28,-47,-84,-463,-84,-556c17468,11008,17459,10916,17440,10869v-19,-46,-19,-138,-9,-231c17449,10499,17477,10546,17477,10684v,47,10,185,28,278c17533,11193,17533,11193,17505,11147v-9,-46,,46,19,185c17542,11425,17570,11610,17580,11702v9,93,28,231,46,324c17654,12165,17654,12211,17636,12303v-10,47,-38,93,-56,93c17552,12396,17561,12442,17598,12488v28,47,56,139,65,232c17673,12812,17691,12905,17710,12997v28,139,28,139,,185c17691,13228,17701,13228,17756,13228v94,-46,103,47,19,139c17729,13413,17719,13413,17766,13413v28,,65,-46,74,-46c17859,13321,17868,13367,17868,13413v,47,9,93,19,47c17905,13413,17943,13552,17924,13645v-9,46,,46,19,c17961,13645,18017,13413,18064,13136v93,-416,130,-555,130,-416c18194,12766,18185,12766,18175,12766v-9,,-9,46,-9,46c18175,12858,18194,12858,18212,12858v19,,28,47,19,93c18222,12997,18231,13043,18231,12997v19,-46,75,185,56,278c18278,13321,18278,13321,18296,13321v37,-93,37,92,,277l18259,13783r47,-185c18361,13367,18389,13413,18436,13876v37,324,28,416,-9,462c18408,14338,18417,14338,18445,14338v28,,56,,56,47c18501,14431,18380,14616,18343,14616v-19,,-19,,9,92c18380,14801,18389,14801,18427,14708v18,-46,46,-92,46,-92c18473,14616,18464,14801,18445,14940v-18,185,-37,324,-28,277c18427,15217,18454,15032,18473,14847v47,-324,47,-324,75,-231c18566,14662,18603,14801,18631,14940v56,231,261,601,326,601c19022,15541,19106,15402,19162,15264v83,-232,242,-879,242,-972c19404,14246,19394,14246,19366,14338v-27,93,-55,139,-93,139c19227,14477,19227,14477,19255,14523v28,47,37,93,18,185c19245,14893,19199,14940,19087,15032r-93,47l19078,15079v47,,84,,84,46c19162,15125,19134,15217,19097,15264v-140,231,-345,46,-475,-509c18557,14477,18548,14385,18613,14570v18,46,46,92,56,92c18724,14662,18892,14292,18938,14061v38,-185,66,-231,103,-231c19069,13830,19087,13830,19087,13876v,92,-102,509,-149,601c18910,14523,18901,14570,18910,14570v47,,103,-139,205,-602c19152,13830,19162,13783,19236,13830v47,,75,46,75,92c19292,14015,19180,14200,19162,14200v-10,,-19,,-19,46c19143,14385,19162,14385,19283,14153v56,-92,130,-231,149,-323c19469,13645,19478,13645,19534,13737v56,46,65,46,130,-46c19702,13645,19739,13552,19748,13552v9,,84,-231,279,-925c20092,12396,20092,12396,20046,12535v-37,138,-93,277,-121,323c19897,12905,19850,13043,19813,13182v-37,139,-93,278,-130,324c19618,13598,19534,13645,19525,13552v-10,-46,204,-1156,232,-1202c19767,12350,19776,12303,19776,12257v,-185,46,-277,46,-92c19822,12303,19869,12165,19906,11887v19,-139,65,-370,112,-555c20064,11147,20120,10916,20139,10777v19,-139,46,-231,56,-277c20204,10453,20204,10453,20195,10453v-10,,9,-92,28,-231c20241,10083,20260,9944,20260,9898v,-46,28,-231,56,-462c20344,9204,20381,8927,20390,8788v28,-324,186,-1804,205,-1989c20604,6753,20623,6476,20632,6244v28,-416,47,-555,65,-462c20697,5782,20697,5920,20679,6106v-19,138,-28,370,-28,462c20641,6846,20548,7724,20465,8372v-103,832,-140,1156,-140,1202c20325,9621,20353,9436,20390,9158v37,-231,84,-509,103,-555c20530,8464,20567,8279,20586,8048v9,-92,55,-601,102,-1110c20735,6429,20790,5782,20809,5550v19,-231,37,-462,46,-508c20865,4995,20874,4857,20874,4764v,-92,19,-277,28,-416c20921,4209,20930,4070,20930,4024v,-46,9,-92,9,-92c20949,3932,20949,3747,20949,3469v,-324,9,-462,18,-509c20976,2914,20986,2868,20976,2822v-9,-47,,-185,19,-324c21070,1619,21070,1619,21042,1711v-19,47,-47,232,-66,417c20958,2359,20930,2683,20911,2914v-18,231,-37,416,-46,463c20837,3469,20837,3377,20855,3145v-18,-324,10,-601,28,-879xm20539,370v47,-324,65,-324,47,46c20576,555,20567,648,20539,694v-19,46,-37,46,-37,46c20493,740,20511,555,20539,370xm1517,9898v-9,139,-28,231,-37,231c1461,10129,1461,10083,1489,9852v47,-231,56,-231,28,46xm1536,9343r-28,278l1508,9436v,-93,9,-278,18,-417c1545,8788,1563,8742,1554,8927v,46,,139,9,139c1563,9066,1554,9204,1536,9343xm2150,3793v,,,92,-10,231c2122,4209,2094,4302,2094,4163v,-46,46,-370,56,-370xm2243,4579v-19,,-28,46,-47,231c2187,4949,2178,5088,2178,5180v9,139,-28,509,-84,879c2066,6244,2047,6429,2047,6429v,,19,-46,38,-231c2103,6059,2131,5920,2131,5920v9,,,47,-9,93c2103,6152,2075,6614,2085,6614v9,,18,-92,28,-277c2122,6198,2140,5967,2150,5828v9,-139,28,-370,28,-463c2196,4949,2224,4672,2243,4672v18,,18,46,,185c2234,4949,2224,5134,2224,5227v-9,277,-46,693,-56,740c2159,5967,2159,6059,2159,6105v,47,-19,232,-37,370c2103,6614,2085,6753,2094,6753v9,46,-47,601,-65,647c2019,7400,2010,7493,2010,7585v,139,-28,417,-93,1018c1908,8649,1889,8880,1871,9019v-38,370,-47,278,-28,-139c1871,8464,1898,7632,1898,7262v,-232,10,-417,38,-648c1954,6429,1982,6244,1992,6105v9,-138,55,-601,111,-1110c2159,4487,2206,3931,2206,3793v18,-509,37,-602,83,-278c2308,3654,2308,3746,2308,3839v-9,92,-9,231,-9,370c2317,4487,2280,4625,2243,4579xm2317,5597v-18,92,-18,92,,c2317,5550,2317,5458,2317,5365v,-92,,-92,10,c2336,5458,2327,5550,2317,5597xm2345,4255v-9,47,-9,47,-9,-46c2336,4163,2336,4117,2345,4117v10,46,10,92,,138xm3043,8233v-9,93,-37,231,-37,139c3006,8325,3034,8094,3043,8094v9,,9,46,,139xm3136,8418v-9,46,-9,93,-18,46c3118,8464,3118,8418,3118,8372v28,-46,37,-46,18,46xm5695,14385v10,-93,66,-93,84,c5789,14431,5770,14477,5751,14477v-56,46,-74,,-56,-92xm7687,12349v-9,,-19,-46,-19,-46c7668,12257,7668,12257,7678,12257v9,,9,46,18,46c7696,12303,7696,12349,7687,12349xm7371,14338v-10,93,-38,139,-38,47c7333,14338,7371,14200,7380,14200v,46,,92,-9,138xm11279,10546v10,,10,46,,92c11270,10684,11251,10731,11251,10684v-9,,10,-138,28,-138xm11205,10731v9,-47,9,-47,18,-47c11233,10684,11233,10731,11233,10731v,46,-10,46,-19,46c11205,10823,11205,10777,11205,10731xm11130,10777v38,-93,38,-93,38,-46c11168,10731,11149,10777,11130,10777v-37,92,-37,92,,xm11921,463v47,-47,47,-47,28,138c11921,786,11893,833,11893,601v-9,-92,10,-138,28,-138xm11940,3238v,46,-19,138,-28,138c11893,3376,11893,3376,11912,3238v9,-47,28,-139,28,-139c11940,3099,11949,3145,11940,3238xm11875,3608v9,,9,46,,92c11856,3839,11838,3978,11819,3932v-9,-47,28,-324,56,-324xm11679,971v10,,19,-46,19,-92c11698,833,11707,786,11726,786v9,,28,-46,28,-92c11754,648,11773,601,11800,601v38,,47,,10,47c11791,694,11763,786,11754,879v-19,139,-28,185,-56,139c11670,971,11661,971,11679,971xm11633,1526v9,,9,-46,9,-138c11642,1249,11670,1018,11689,1064v9,,9,46,,92c11679,1203,11689,1249,11698,1295v19,93,19,93,28,-92c11735,971,11763,925,11791,1110v28,185,-18,416,-56,370c11717,1434,11717,1480,11726,1480v19,46,9,139,-37,370c11624,2174,11605,2220,11586,2035v-9,-46,19,-509,47,-509xm11800,4348v-9,92,-37,139,-37,46c11763,4348,11782,4255,11800,4255v,,,47,,93xm10823,4949v37,-46,65,46,47,139c10860,5134,10833,5134,10814,5088v-47,,-47,-93,9,-139xm10786,3145v-19,-46,-19,-46,,c10814,3145,10823,3145,10814,3191v-9,47,-19,,-28,-46xm11037,5134v28,-139,56,-185,75,-92c11121,5088,11019,5782,10991,5874v-28,46,-56,46,-56,-46c10935,5782,10954,5689,10972,5550v19,-92,37,-231,37,-231c11009,5319,11019,5180,11037,5134xm11037,4718v-9,-46,,-46,19,-46c11065,4672,11084,4672,11084,4718v-9,46,-37,46,-47,xm11326,5088v9,-46,28,-93,37,-93c11382,4995,11316,5227,11251,5365v-55,139,-55,93,-9,-185c11289,4903,11335,4810,11307,4995v9,185,9,185,19,93xm11205,5134v-9,46,-28,139,-28,185c11177,5412,11102,5550,11084,5504v-9,-46,56,-416,84,-462c11223,4949,11242,5042,11205,5134xm11056,6198v-19,46,-47,92,-47,46c11000,6198,11047,6105,11075,6105v9,,9,47,-19,93xm10879,5504v-28,,-19,-185,9,-277c10916,5134,10944,5134,10944,5180v,47,-56,324,-65,324xm10879,6337v-9,46,-28,46,-37,46c10833,6383,10833,6337,10851,6337v9,-47,28,-47,37,-47c10898,6290,10898,6337,10879,6337xm10842,4672v-37,,-37,-47,-9,-139c10860,4440,10926,4394,10926,4440v,93,-47,232,-84,232xm10805,5597v-10,92,-38,138,-38,46c10767,5597,10786,5504,10805,5504v9,,9,46,,93xm10786,5319v,93,-37,278,-46,278c10721,5597,10721,5319,10730,5273v10,-46,56,,56,46xm10702,4764v-18,,-28,-46,-28,-46c10684,4672,10693,4672,10702,4672v10,,19,46,28,46c10740,4718,10721,4764,10702,4764xm10721,7030v28,-92,46,-277,56,-323c10786,6660,10805,6614,10833,6568v27,-46,46,-46,46,-46c10879,6522,10879,6522,10870,6568v-10,46,-28,92,-56,139c10777,6753,10777,6753,10805,6799v18,,37,46,37,46c10842,6845,10814,6984,10777,7123v-93,370,-149,277,-56,-93xm10888,7169v66,-139,75,-139,47,46c10916,7308,10898,7354,10870,7354v-47,,-47,,18,-185xm10888,7077v-28,,28,-278,75,-417c11019,6522,11065,6475,11019,6614v-19,46,-28,93,-19,93c11009,6753,10907,7077,10888,7077xm10972,7169v19,-139,47,-277,65,-324c11056,6799,11065,6707,11065,6614v,-46,19,-231,56,-416c11186,5874,11214,5828,11214,5967v,138,28,92,37,-47c11261,5874,11261,5782,11261,5782v,,9,-47,18,-139c11307,5550,11335,5504,11316,5597v-9,46,,46,19,c11354,5550,11363,5504,11354,5504v-10,,,-92,9,-139c11382,5319,11419,5180,11456,5042v65,-278,102,-324,75,-139l11531,4903v-10,46,-38,185,-75,324c11428,5319,11400,5458,11410,5458v,46,-28,185,-75,370c11279,6059,11261,6152,11279,6105v28,-46,28,-46,10,47c11261,6290,11233,6290,11214,6152v-9,-93,-18,-93,-56,92c11140,6337,11121,6475,11121,6522v,46,,92,-19,138c11093,6707,11084,6753,11093,6753v,,19,-46,37,-185c11158,6337,11196,6244,11223,6337v10,46,-18,138,-65,277c11121,6753,11056,6938,11037,7030v-28,93,-65,185,-74,232c10944,7354,10944,7354,10972,7169xm11177,7030v46,-185,102,-416,121,-508c11326,6383,11382,6244,11447,6244v18,,18,46,-10,139c11382,6707,11233,7215,11168,7262v-38,46,-66,46,-75,46c11084,7308,11130,7169,11177,7030xm11400,6105v-9,,37,-277,93,-555c11661,4672,11652,4764,11642,4995v-9,185,-9,185,37,-92c11754,4487,11773,4487,11707,4949v-65,463,-111,740,-130,694c11568,5643,11568,5643,11568,5689v28,139,-140,509,-168,416xm11596,4394v28,-139,56,-277,65,-277c11661,4117,11652,4209,11633,4302v-56,370,-93,416,-37,92xm11596,3330v-10,46,-19,46,-28,46c11558,3376,11558,3330,11558,3330v10,-46,19,-46,28,-46c11596,3284,11596,3330,11596,3330xm11754,5643v,,-19,139,-56,277c11614,6337,11568,6522,11568,6475v,-138,158,-832,186,-832xm11558,1434v10,-46,10,-93,19,-93c11586,1341,11586,1388,11586,1434v,46,-9,92,-18,92c11558,1526,11558,1480,11558,1434xm11568,2266v9,,18,47,18,93c11586,2405,11577,2451,11568,2405v-10,-46,-19,-46,-19,-92c11549,2266,11558,2266,11568,2266xm11549,4024v-37,231,-93,416,-93,278c11456,4255,11465,4209,11484,4117v19,-47,37,-185,56,-278c11586,3700,11586,3793,11549,4024xm11503,3608v-38,46,-38,46,-19,-47c11503,3469,11531,3423,11531,3469v9,46,-10,92,-28,139xm11531,1665v9,,18,46,18,46c11540,1758,11531,1758,11521,1758v-9,,-18,-47,-18,-47c11503,1665,11512,1665,11531,1665xm11503,2636v9,,18,47,18,47c11521,2729,11512,2729,11503,2729v-10,,-19,-46,-19,-46c11484,2683,11493,2636,11503,2636xm11484,3284v,46,-84,231,-112,231c11363,3515,11372,3469,11410,3376v55,-138,74,-185,74,-92xm11391,879v9,,19,46,19,92c11410,1018,11400,1064,11391,1110v-9,,-19,,-19,-92c11382,925,11382,879,11391,879xm11391,2498v56,-648,93,-740,93,-185l11484,2313v,185,-9,323,-9,323c11465,2636,11465,2683,11465,2729v19,92,-37,185,-65,139c11363,2821,11363,2775,11391,2498xm11326,3006v,-46,46,,46,47c11372,3099,11335,3238,11326,3238v-10,,-10,-139,,-232xm11242,4255v19,-277,37,-324,84,-416c11391,3700,11437,3700,11447,3746v9,47,-19,139,-47,232c11335,4163,11354,4209,11419,4024v37,-93,56,-93,65,-46c11493,4024,11493,4070,11484,4070v-9,,-28,93,-47,185c11400,4533,11289,4718,11307,4487v10,-47,-9,-47,-28,46c11261,4625,11233,4718,11223,4718v-9,-46,-9,-46,19,-463xm11205,2729v9,-46,9,-46,18,-46c11223,2683,11233,2729,11233,2729v,46,-10,46,-19,46c11205,2821,11205,2775,11205,2729xm11158,4209v10,-185,56,-231,56,-46c11214,4209,11196,4348,11186,4394v-9,46,-28,139,-28,185c11158,4672,11121,4764,11102,4672v-9,,,-93,19,-185c11130,4487,11149,4302,11158,4209xm11075,648v9,-93,27,-185,27,-139c11112,509,11112,601,11102,694v-18,185,-46,139,-27,-46xm11019,4302v9,,9,46,-10,46c11000,4394,10991,4440,11000,4440v9,47,28,,47,-92c11084,4209,11102,4163,11102,4255r,c11102,4302,11093,4302,11084,4302v-9,,-9,,,46c11102,4394,11093,4440,11047,4487v-75,138,-93,138,-93,c10963,4440,10991,4302,11019,4302xm10954,833v9,,27,46,27,46c10981,925,10972,925,10963,925v-9,,-19,-46,-28,-46c10935,833,10935,833,10954,833xm10916,4209v-9,,-18,,-18,-46c10898,4117,10907,4070,10916,4070v10,,19,47,19,47c10926,4163,10926,4209,10916,4209xm10870,879v28,-93,37,-93,56,l10926,879v9,139,9,139,-19,139c10860,1064,10851,971,10870,879xm10833,1850v-19,139,-19,139,-66,46l10730,1804r37,-46c10842,1711,10851,1711,10833,1850xm10730,1573v10,-93,75,-93,75,l10805,1573v,46,-65,138,-75,92c10721,1665,10721,1619,10730,1573xm10693,278v19,46,19,46,-9,46c10665,324,10646,278,10646,278v,-93,10,-93,47,xm10665,3932v19,,28,-47,28,-93c10693,3746,10730,3746,10777,3839v28,46,18,46,-28,46c10702,3885,10702,3885,10721,3932v19,46,28,92,19,138c10730,4117,10740,4117,10758,4117v28,-47,28,,28,92c10777,4302,10767,4348,10740,4348v-19,,-38,,-38,-46c10702,4255,10684,4209,10665,4209v-37,-139,-46,-324,,-277xm10507,7030v9,-46,-9,-46,-28,-46c10432,6984,10423,6799,10460,6660v38,-138,75,-185,56,-92c10507,6614,10525,6614,10563,6614v74,,93,93,74,278c10628,6984,10609,7030,10600,7077v-28,,-102,,-93,-47xm10479,7400v-9,,-28,-46,-28,-92c10451,7215,10479,7262,10498,7354v18,93,18,93,-19,46xm10358,7077v9,-47,19,-47,37,c10414,7123,10423,7169,10423,7169r,c10414,7215,10349,7123,10358,7077xm10414,5874v-19,,-37,,-37,46c10358,6013,10321,6013,10321,5874v,-139,28,-324,46,-324c10377,5550,10404,5597,10442,5643v37,46,56,92,56,139c10498,5874,10451,5920,10414,5874xm10619,6198v-47,46,-56,,-47,-139c10581,5920,10637,5920,10646,6059v10,93,,139,-27,139xm10637,4718v-9,,-28,-46,-37,-46c10591,4625,10600,4625,10619,4625v9,,27,47,37,47c10656,4718,10646,4718,10637,4718xm10600,4487v-19,,-37,-47,-37,-47c10563,4394,10581,4394,10591,4394v18,,37,46,37,46c10637,4440,10628,4487,10600,4487xm10600,879v28,92,28,92,9,92c10591,971,10572,925,10563,879v-28,-93,,-93,37,xm10516,5180v,47,9,47,28,47c10563,5227,10581,5180,10581,5180v10,-46,19,-46,28,-46c10619,5134,10628,5180,10628,5180v,47,-9,47,-28,47c10591,5227,10581,5227,10581,5273v10,139,,185,-28,185c10516,5458,10414,5180,10432,5134v10,,84,,84,46xm10498,4024r,c10498,4117,10470,4209,10451,4163v-9,-46,9,-232,28,-232c10488,3932,10498,3978,10498,4024xm10423,833v9,,28,46,47,92c10488,971,10498,1018,10488,1018v-9,,-28,-47,-46,-93c10423,879,10414,833,10423,833xm10414,4672v,46,-28,92,-37,46c10367,4672,10377,4672,10395,4672v9,,19,,19,xm10367,2960v10,46,19,93,10,139c10367,3145,10311,3053,10311,2960v-9,-139,38,-139,56,xm10246,2266v37,93,37,139,,139c10218,2405,10228,2451,10265,2590v46,139,46,185,28,231c10274,2868,10265,2868,10256,2775v-10,-92,-19,-92,-56,-46c10172,2775,10153,2821,10153,2868v,46,-9,46,-28,c10107,2821,10097,2775,10097,2729v,-46,-18,-139,-37,-185c10023,2405,10023,2405,10107,2266v83,-185,93,-185,139,xm9772,9436v9,46,-10,46,-28,46l9707,9482r37,-93c9762,9343,9790,9297,9790,9297v,,,46,-9,46c9772,9343,9762,9389,9772,9436xm9167,11332r-37,-46l9167,11286r37,l9157,11193v-37,-46,-37,-92,-27,-185c9148,10869,9195,10731,9223,10731v18,,18,,9,46c9223,10777,9213,10823,9213,10869v,47,-9,93,-28,185c9157,11147,9157,11147,9185,11147v19,,38,-46,56,-93c9260,11008,9278,10962,9297,11008v19,46,19,93,-19,231c9241,11424,9232,11424,9167,11332xm9260,11933v-10,46,-19,46,-37,46c9213,11979,9204,11933,9204,11933v,-46,19,-46,37,-46c9260,11887,9260,11887,9260,11933xm9046,9019v-10,47,-10,93,-10,139c9046,9158,9036,9204,9027,9204v-18,,-28,-138,-9,-185c9046,8881,9064,8927,9046,9019r,xm8860,7493v,,9,46,18,46c8888,7539,8878,7585,8869,7585v-9,,-19,-46,-19,-46c8850,7493,8860,7493,8860,7493xm8850,6614v,-46,10,-46,28,c8888,6660,8897,6707,8897,6707v-19,92,-47,,-47,-93xm8860,7909v18,-92,46,-46,55,93c8915,8094,8915,8094,8888,8048v-19,-46,-28,-139,-28,-139xm8897,10361v28,-47,65,,56,46c8953,10453,8934,10453,8915,10407v-27,,-27,,-18,-46xm8915,8788v,-46,,-46,10,-46c8934,8742,8934,8788,8943,8788v10,46,,46,-9,46c8925,8881,8915,8834,8915,8788xm8953,8742v-28,-93,-28,-185,9,-139c8981,8603,8990,8649,8990,8696v9,92,-19,92,-37,46xm8990,5088v28,-46,46,-185,28,-185c9009,4903,9009,4857,9009,4857v9,-93,55,92,83,323c9120,5412,9120,5550,9102,5458v-10,-46,-19,,-10,139c9102,5782,9083,5874,9064,5689v-9,-46,-18,-92,-18,-92c9046,5597,9036,5643,9046,5689v18,185,-10,93,-37,-92c8999,5504,8990,5365,8990,5365v9,-46,,-46,,-46c8981,5319,8971,5273,8971,5180v,-92,,-138,10,-138c8990,5042,8990,5088,8990,5088v-19,,-19,46,,xm9185,9482v10,,19,46,28,46c9223,9574,9213,9574,9195,9574v-10,,-28,-46,-28,-46c9167,9528,9176,9482,9185,9482xm9176,5458v,-93,19,-139,28,-93c9204,5365,9204,5412,9195,5458v-19,46,-19,46,-19,xm9139,8742v-28,46,-37,46,-56,c9074,8696,9074,8649,9092,8649v19,,19,-46,,-92c9083,8510,9074,8464,9083,8464v9,-46,28,,47,46l9167,8649r-28,93xm9139,9158v-9,,-19,-46,-19,-46c9120,9066,9120,9066,9130,9066v9,,9,46,18,46c9148,9158,9148,9158,9139,9158xm9120,9251v-9,,-18,,-28,c9083,9251,9083,9204,9102,9204v9,47,18,47,18,47xm9074,8187v-19,,-28,-47,-19,-47c9064,8094,9074,8094,9092,8094v10,,19,46,19,46c9111,8187,9092,8187,9074,8187xm8990,7817v-9,,-19,,-28,c8953,7817,8953,7770,8971,7770v19,,28,47,19,47xm8999,11378v10,-46,19,-92,28,-92c9027,11286,9036,11332,9036,11378v,46,-9,93,-27,93c8981,11471,8981,11424,8999,11378xm9055,11054v9,-46,28,-92,37,-92c9102,10962,9092,11008,9083,11054v-9,47,-28,93,-37,93c9046,11147,9046,11101,9055,11054xm9074,11517v28,-93,46,-46,56,c9148,11609,9130,11656,9092,11609v-28,-46,-37,-46,-18,-92xm9241,10638v19,,28,,19,46c9250,10684,9241,10684,9232,10684v-9,-46,-9,-46,9,-46xm9502,9112v,92,-10,46,-47,c9427,9066,9427,9066,9427,9158v,93,-37,139,-56,46c9362,9158,9371,9112,9381,9066v18,-93,18,-93,74,c9483,9019,9502,9066,9502,9112xm9465,2683v,,37,46,65,92c9558,2821,9586,2914,9586,2914v,46,9,46,27,46c9641,2960,9641,3053,9613,3238v-27,138,-37,138,-37,46c9576,3238,9548,3145,9520,3006v-55,-185,-74,-323,-55,-323xm9399,8696v-18,,-37,-47,-37,-47c9362,8603,9381,8603,9390,8603v19,,37,46,37,46c9437,8649,9427,8696,9399,8696xm9371,8881v10,46,,46,-18,46c9334,8927,9334,8881,9334,8881v10,-47,10,-47,19,-47c9362,8788,9362,8834,9371,8881xm9344,10916v-19,,-28,-47,-38,-47c9297,10777,9316,10777,9344,10869r,c9362,10916,9362,10916,9344,10916xm9325,11332v28,-93,56,-185,65,-185c9409,11147,9399,11193,9381,11332v-19,92,-47,185,-65,185c9278,11517,9278,11517,9325,11332xm9409,10361v28,-185,65,-139,56,c9465,10453,9446,10499,9427,10499v-37,47,-37,47,-18,-138xm9474,10684v18,-138,65,-185,74,-46c9548,10684,9539,10777,9520,10869v-28,93,-37,139,-55,93c9455,10869,9455,10823,9474,10684xm9502,10037v-19,-46,,-139,37,-231c9586,9759,9595,9713,9595,9806r,c9604,9898,9520,10083,9502,10037xm9586,4394v,-92,37,,55,139c9651,4625,9660,4672,9651,4718v,46,-65,-231,-65,-324xm9753,3561v-28,,-37,-46,-37,-185c9716,3191,9734,3145,9753,3284v9,46,19,139,19,185c9781,3561,9772,3561,9753,3561xm9781,3932v,46,-9,92,-19,46c9753,3978,9744,3885,9744,3839v,-46,9,-92,18,-46c9772,3793,9781,3839,9781,3932xm9734,4903v10,92,28,185,28,231c9762,5227,9753,5227,9707,5042v-28,-139,-56,-232,-56,-232c9651,4718,9716,4810,9734,4903xm9669,9852v19,,28,46,28,92c9688,10037,9623,10083,9623,9991v-10,-93,9,-139,46,-139xm9679,9297v-10,,-28,,-28,-46c9651,9204,9660,9204,9679,9204v9,,28,,28,47c9697,9251,9688,9297,9679,9297xm9697,9066v10,,19,-93,19,-139c9716,8881,9725,8834,9734,8834v10,,19,47,10,93c9744,8973,9725,9019,9707,9066v-19,46,-28,46,-10,xm9790,4394v-9,,-9,-46,-9,-92c9781,4255,9790,4209,9790,4209v10,,10,46,10,93c9809,4394,9800,4394,9790,4394xm9809,3238v-9,,-28,,-28,-47c9781,3145,9809,3145,9855,3145v47,,84,,84,46c9939,3238,9958,3330,9986,3423v37,138,37,185,18,277c9976,3793,9976,3793,9911,3515v-56,-139,-93,-277,-102,-277xm10079,3423v,,,46,-10,92c10051,3608,10014,3608,9995,3469v-19,-139,-19,-139,28,-93c10051,3376,10079,3423,10079,3423xm9986,2128v,-47,18,-47,46,-47c10060,2081,10079,2128,10079,2128v,,-19,46,-47,46c10004,2174,9986,2174,9986,2128xm10107,3793v18,-93,37,-93,74,46c10218,3978,10218,4117,10181,4117v-37,,-84,-232,-74,-324xm10163,4949v,93,-28,139,-47,93c10107,5042,10107,4995,10107,4949v9,-46,56,-46,56,xm10135,3608v,92,-47,138,-66,92c10060,3654,10060,3654,10079,3608v18,-47,56,-47,56,l10135,3608xm10004,3885v-9,47,-28,47,-37,c9948,3839,9948,3839,9967,3793v37,-46,56,,37,92xm9827,4487v10,,28,46,38,92c9883,4718,9911,5319,9911,5319v-18,46,-74,-416,-84,-647c9809,4533,9809,4487,9827,4487xm9902,8834v9,-46,19,-46,37,c9958,8881,9958,8927,9939,8973v-28,46,-56,-46,-37,-139xm9930,5967v-9,,-28,-47,-28,-47c9902,5874,9911,5874,9930,5874v9,,28,46,28,46c9958,5920,9939,5967,9930,5967xm9921,4348v,-93,65,,102,139c10051,4579,10069,4672,10069,4718v,46,10,92,28,92c10125,4810,10125,4903,10097,4949v-28,46,-65,,-46,-92c10060,4810,10051,4810,10032,4810v-28,-46,-111,-370,-111,-462xm10023,8279v9,-46,56,-92,56,-46c10079,8233,10060,8279,10051,8279v-19,47,-28,,-28,xm10023,5782v9,-47,19,-47,37,c10079,5874,10079,5874,10060,5874v-37,46,-46,,-37,-92xm10032,8511v47,-139,93,-139,93,c10125,8696,10069,8834,10032,8742v-37,-93,-37,-93,,-231xm10097,6845v-9,,-9,-92,19,-185c10153,6475,10181,6429,10181,6522v,92,-65,323,-84,323xm10181,9066v19,,28,46,37,46c10228,9204,10209,9204,10181,9112v-28,-46,-28,-46,,-46xm10218,6845v-9,,-28,-46,-28,-46c10190,6753,10200,6753,10209,6753v9,,19,46,28,46c10237,6799,10228,6845,10218,6845xm10190,3284v,-93,84,-231,103,-185c10302,3099,10302,3145,10283,3145v-18,,-27,46,-46,93c10218,3330,10190,3376,10190,3284xm10097,1989v-28,-46,-28,-46,-9,-139c10097,1804,10107,1711,10107,1711v,,18,,28,47c10190,1804,10153,2035,10097,1989xm10097,1156v10,,19,47,28,47c10135,1203,10125,1249,10116,1249v-9,,-19,-46,-28,-46c10088,1203,10088,1156,10097,1156xm9883,1203v19,-47,28,-93,19,-93c9893,1110,9902,1064,9930,1018v37,-93,46,-47,93,138c10051,1295,10088,1434,10088,1480v28,231,-28,370,-102,231c9958,1665,9958,1665,9967,1804v19,185,,185,-37,46c9902,1758,9902,1711,9921,1665v18,-46,18,-46,,-46c9911,1619,9902,1573,9902,1573v,-47,-9,-93,-28,-139c9855,1295,9855,1295,9883,1203xm9846,1434v9,46,19,92,9,92c9855,1573,9846,1526,9846,1434v-19,-46,-19,-46,,xm9921,2636v18,93,46,232,74,370c10032,3191,10042,3238,10014,3284v-38,46,-84,-46,-47,-139c9986,3099,9986,3099,9865,2960v-75,-92,-131,-324,-93,-416c9809,2451,9893,2498,9921,2636xm9781,1989r,c9809,2174,9809,2174,9772,2220v-19,,-47,,-56,-46c9697,2128,9679,2081,9669,2081v-18,,-18,,,-46c9688,1989,9688,1989,9669,1989v-18,,-28,-46,-28,-46c9641,1896,9669,1896,9697,1896v47,-92,65,-46,84,93xm9725,1619r,c9753,1711,9753,1758,9725,1758v-37,,-65,-93,-56,-185c9688,1480,9697,1526,9725,1619xm9613,1480v19,,28,-46,28,-46c9641,1341,9679,1388,9688,1480v,46,-9,93,-19,93c9660,1573,9641,1619,9641,1665v,46,-9,93,-18,93c9613,1758,9604,1758,9604,1711v,,,-46,-9,-138c9586,1480,9595,1480,9613,1480xm9576,1110v10,46,19,139,19,139c9586,1295,9558,1156,9558,1064v,-46,9,,18,46xm9548,2498v10,138,-9,138,-37,-47c9483,2313,9483,2313,9511,2359v9,,28,46,37,139xm9511,2081v,47,-9,47,-28,47c9474,2128,9455,2081,9455,2081v,,10,-46,28,-46c9502,1989,9511,2035,9511,2081xm9465,1018v9,,18,46,18,92c9483,1156,9474,1156,9465,1110v-10,,-19,-46,-19,-92c9446,1018,9455,971,9465,1018xm9437,1573r,c9427,1619,9381,1526,9381,1480v,-46,9,-46,28,c9427,1526,9437,1573,9437,1573xm9409,555v9,,18,46,18,93c9427,694,9418,740,9409,740v-10,,-19,-46,-19,-92c9399,601,9409,555,9409,555xm9371,324v10,,28,46,28,92c9399,463,9390,509,9381,509v-10,,-19,-46,-28,-93c9353,370,9362,324,9371,324xm9371,1203v28,,28,,10,46c9353,1341,9334,1341,9334,1249v,,19,-46,37,-46xm9316,9482v28,46,28,46,18,92c9325,9621,9306,9621,9278,9574v-46,-92,-55,-231,-9,-231c9288,9343,9297,9389,9297,9389v-9,47,,93,19,93xm9250,9066v10,,19,46,28,46c9288,9112,9278,9158,9269,9158v-9,,-19,-46,-28,-46c9241,9066,9241,9066,9250,9066xm9260,6892v,,9,46,18,46c9288,6984,9278,6984,9269,6984v-9,,-19,-46,-19,-46c9250,6892,9250,6892,9260,6892xm9232,278v,,9,46,18,46c9260,324,9250,370,9241,370v-9,,-18,-46,-18,-46c9223,278,9223,278,9232,278xm9148,2266v9,-46,56,,56,93c9204,2405,9195,2405,9176,2359v-37,-139,-28,46,19,185c9213,2636,9232,2729,9232,2775v,46,,93,9,93c9269,2914,9260,3099,9232,3053v-28,-47,-47,-278,-28,-278c9213,2775,9204,2729,9176,2636v-37,-138,-46,-277,-28,-370xm9157,4903v28,92,28,139,19,185c9167,5088,9157,5134,9167,5180v9,47,,47,-10,47c9130,5227,9102,4995,9111,4857v9,-93,19,-93,46,46xm9120,4533v,46,-18,46,-28,46c9074,4579,9064,4579,9074,4533v9,-93,46,-93,46,xm9064,1388v10,,19,46,19,46c9083,1480,9074,1480,9064,1480v-9,,-18,-46,-18,-46c9046,1434,9055,1388,9064,1388xm9027,925v19,46,19,139,19,139c9027,1110,8999,1018,8999,925v,-92,,-92,28,xm8990,3654v9,-93,9,-93,46,46c9055,3793,9064,3885,9064,3932v-9,92,-46,92,-65,-47c8981,3793,8981,3700,8990,3654xm8962,4117v19,46,19,92,,185c8925,4533,8878,4440,8906,4163v19,-139,28,-139,56,-46xm8878,3839v10,,10,-46,,c8869,3793,8888,3654,8906,3654v9,,9,46,,139l8906,3793v-9,46,-18,138,-18,185c8897,4070,8869,4348,8850,4348v-18,,,-416,28,-509xm8822,8140v10,,19,47,28,47c8860,8233,8850,8233,8832,8233v-10,,-28,-46,-28,-46c8804,8187,8813,8140,8822,8140xm8785,3191v9,,19,47,19,47c8804,3238,8794,3284,8785,3284v-9,,-18,-46,-18,-46c8776,3238,8785,3191,8785,3191xm8664,8881v-9,,-18,-47,-18,-47c8655,8788,8664,8788,8674,8788v9,,18,46,18,46c8692,8834,8683,8881,8664,8881xm8674,10361v-19,46,-47,-47,-38,-93c8646,10222,8655,10222,8664,10268v10,,10,46,10,93xm8711,11008v9,,18,46,18,46c8729,11101,8720,11101,8701,11101v-9,,-18,-47,-18,-47c8692,11054,8701,11008,8711,11008xm8720,6799v9,-46,56,139,56,231c8776,7077,8757,7030,8748,7030v-37,-92,-47,-185,-28,-231xm8720,6568v,-139,47,-93,65,46c8794,6660,8794,6753,8794,6753v-18,92,-74,-93,-74,-185xm8794,4487v-9,92,-18,185,-18,185c8776,4672,8767,4625,8767,4579v,-46,9,-139,18,-185c8794,4209,8804,4302,8794,4487xm8739,4302v18,-185,28,-185,18,46l8757,4348v-9,92,-18,185,-18,185c8720,4533,8720,4533,8739,4302xm8711,3932v9,,18,46,18,138c8729,4255,8692,4440,8673,4348v-18,-93,19,-416,38,-416xm8636,8557v19,,28,46,19,46c8655,8649,8646,8649,8636,8649v-9,,-18,-46,-18,-46c8608,8603,8618,8557,8636,8557xm8571,5227v9,,28,46,28,46c8599,5319,8590,5319,8580,5319v-9,,-18,-46,-27,-46c8553,5273,8562,5227,8571,5227xm8478,1156v28,-92,56,-138,56,-92c8534,1110,8487,1249,8469,1249v-10,46,-10,,9,-93xm8432,5458v,,,46,-10,92c8413,5597,8404,5597,8404,5550v,-46,18,-138,28,-92xm8441,6290v-9,-46,-9,-92,,-92c8450,6198,8459,6244,8469,6244v9,139,-10,139,-28,46xm8487,9112v,46,-9,92,-18,92c8459,9204,8450,9158,8450,9112v,-46,9,-93,19,-93c8478,9019,8487,9066,8487,9112xm8441,7077v-9,46,-19,46,-19,c8422,6984,8441,6938,8450,6984v9,,,46,-9,93xm8413,10823v9,,-9,46,-19,93c8376,10962,8357,10962,8357,10962v-9,-46,37,-324,65,-324c8441,10638,8441,10638,8422,10731v-9,,-9,46,-9,92xm8348,9528v-10,46,-19,93,-19,93c8311,9621,8245,9251,8255,9204v9,-46,46,-46,65,l8320,9204v9,47,,93,-9,93c8301,9343,8301,9343,8311,9436v9,46,27,92,27,46c8348,9482,8348,9482,8348,9528xm8050,10592v-19,92,-37,139,-37,92c8013,10638,7994,10592,7966,10592v-28,-46,-37,-46,-28,-93c7966,10407,7948,10176,7910,10222v-18,,-37,,-55,-46c7836,10129,7836,9852,7864,9759v9,,18,-92,18,-138c7882,9528,7901,9436,7938,9436v10,,19,46,28,92c7976,9574,8003,9713,8022,9806v19,92,47,231,47,323c8078,10268,8078,10314,8106,10222v37,-139,65,-93,84,46c8208,10361,8199,10407,8171,10546v-37,138,-121,277,-121,185c8050,10731,8059,10638,8069,10546v18,-93,9,-93,-19,46xm7882,1896r56,185l7882,2081v-46,,-55,-46,-74,-138c7799,1850,7789,1758,7789,1758v-9,-139,38,-47,93,138xm7734,1156v,-92,18,-46,55,47c7808,1249,7808,1295,7799,1295v-28,-46,-65,-92,-65,-139xm7910,2174v19,92,10,277,-9,277c7892,2451,7855,2174,7855,2128v-10,-47,37,,55,46xm8031,9297v10,139,-18,185,-55,92c7938,9297,7938,9297,7976,9066v27,-139,37,-139,55,-47c8050,9066,8050,9112,8041,9158v-10,,-10,46,-10,139xm8106,9991v9,46,,46,-9,46c8087,10037,8078,9991,8078,9991v,-47,,-47,9,-47c8097,9944,8106,9991,8106,9991xm8124,9482v10,,19,46,19,139c8143,9713,8134,9759,8124,9713v-27,-92,-27,-231,,-231xm8162,9991v,-93,46,-47,55,c8227,10037,8227,10083,8217,10083v,46,-55,-46,-55,-92xm8245,10684v28,,38,47,28,93c8273,10823,8255,10869,8245,10869v-9,,-28,-46,-28,-92c8208,10684,8217,10684,8245,10684xm8273,10453v-28,46,-37,,-37,-92c8236,10314,8283,10314,8292,10361v,46,-9,46,-19,92xm8264,10176v-19,,-19,,-9,-93c8264,10037,8273,9991,8283,9991v9,,9,46,9,92c8292,10129,8283,10176,8264,10176xm8283,6938v-38,-93,-28,-278,9,-278c8311,6660,8329,6707,8329,6707v9,46,,92,-9,185c8311,6984,8301,6984,8283,6938xm8329,6984v28,-92,56,-46,47,93c8366,7308,8348,7354,8329,7169v-9,-46,-9,-92,,-185xm8376,6753v,-46,9,-139,9,-139c8394,6614,8394,6660,8404,6753v,46,,139,-10,139c8376,6892,8376,6799,8376,6753xm8376,5689v9,,18,93,28,139c8413,5967,8404,5967,8376,5782v-19,-93,-19,-139,,-93xm8311,6105v18,-138,46,-92,46,47l8357,6152v,46,-9,138,-28,185c8301,6429,8283,6290,8311,6105xm8273,6429v10,,19,46,19,46c8292,6522,8283,6522,8273,6522v-9,,-18,-47,-18,-47c8255,6475,8264,6429,8273,6429xm8236,7215v9,47,19,139,19,185c8264,7447,8255,7493,8245,7493v-9,,-18,-46,-18,-93c8227,7354,8217,7308,8208,7308v-9,,-18,-46,-18,-93c8199,7077,8227,7077,8236,7215xm8199,8187v,46,9,46,28,46c8255,8187,8292,8372,8264,8418v-19,46,-102,-46,-112,-93c8134,8187,8143,8094,8171,8140v9,-46,28,,28,47xm8134,4625v9,,18,47,18,47c8152,4718,8143,4718,8134,4718v-10,,-19,-46,-19,-46c8115,4672,8124,4625,8134,4625xm8134,5412v,46,-10,46,-19,46c8106,5458,8097,5412,8097,5412v,-47,9,-47,18,-47c8124,5365,8134,5412,8134,5412xm8106,4949v,46,-9,93,-19,93c8078,5042,8069,4995,8069,4949v,-46,9,-139,18,-92c8106,4857,8106,4903,8106,4949xm8069,509v9,,18,,18,46c8087,555,8078,601,8069,601v-10,,-19,,-19,-46c8059,509,8059,509,8069,509xm8069,8326v9,,18,46,28,46c8106,8372,8097,8418,8078,8418v-9,,-28,-46,-28,-46c8050,8326,8059,8326,8069,8326xm8069,8696v,46,-10,92,-19,92c8041,8788,8031,8788,8031,8742v,-46,10,-93,19,-93c8059,8603,8069,8649,8069,8696xm8031,5458v10,,10,139,10,324c8041,5967,8041,6059,8022,6013v-9,,-19,,-28,46c7985,6152,7938,6059,7938,5967v,-47,19,-139,38,-232c8003,5597,8022,5504,8031,5458v-9,,-9,-46,,xm7994,5088v-9,,-18,46,-18,92c7976,5227,7966,5273,7957,5273v-9,,-28,92,-37,185c7901,5643,7882,5689,7864,5550v-9,-92,65,-693,93,-693c7966,4857,7966,4903,7966,4949v-9,46,,93,19,93c8003,5088,8003,5088,7994,5088xm7873,1064v19,-93,56,-46,65,92c7948,1203,7948,1295,7938,1295v-9,,,46,19,46c7985,1388,7985,1388,7966,1388v-28,,-111,-278,-93,-324xm7882,1619v10,,19,46,19,46c7901,1665,7901,1711,7892,1711v,,-10,-46,-19,-46c7864,1665,7873,1619,7882,1619xm7836,601v,-46,9,-46,19,c7864,648,7864,740,7855,833v-19,185,-38,231,-75,138c7761,925,7771,879,7799,786v18,-46,37,-138,37,-185xm7706,601v18,-185,83,-185,65,l7771,601v-10,139,-65,278,-84,232c7687,786,7696,694,7706,601xm7603,2498v28,-278,47,-324,65,-185c7678,2359,7696,2405,7715,2451v19,47,37,93,37,139c7752,2636,7752,2729,7752,2729v,46,9,92,28,92c7789,2821,7808,2868,7808,2914v,46,9,92,19,92c7836,3006,7845,3053,7845,3099v,139,-28,92,-121,-46c7575,2821,7566,2775,7603,2498xm7715,3284v-9,-46,-28,-93,-47,-93c7650,3191,7640,3145,7640,3099v,-93,10,-46,56,46c7724,3238,7752,3284,7743,3284v,46,-19,,-28,xm7715,8696v,46,-9,92,-19,46c7687,8742,7678,8696,7678,8649v,-46,9,-46,18,-46c7715,8603,7715,8649,7715,8696xm7575,8973r,c7566,9019,7557,9019,7557,9066v9,138,,277,-19,277c7529,9343,7520,9297,7510,9204v-18,-138,,-231,28,-231c7557,8973,7575,8881,7557,8881v-10,,-19,-47,-10,-47c7557,8788,7566,8788,7575,8881v10,,10,46,,92xm7603,9343v,46,-9,139,-28,139c7547,9574,7547,9482,7557,9343v18,-92,46,-92,46,xm6682,12349v9,,9,47,,47c6673,12442,6663,12442,6654,12396v-9,-47,-9,-93,9,-139c6682,12211,6701,12164,6710,12164v9,,,47,-19,93c6673,12303,6682,12349,6682,12349xm6542,12072v-28,-46,-37,,-37,46c6505,12164,6496,12211,6487,12211v-19,,-19,-93,,-139c6496,12072,6505,11979,6496,11933v-9,-139,9,-139,84,c6617,11979,6626,12072,6626,12118v-9,93,-28,139,-37,46c6580,12118,6561,12118,6542,12072xm6561,12211v-9,,-19,,-28,c6524,12211,6524,12164,6542,12164v19,,28,,19,47xm6691,8511v-18,46,-37,,-37,-47c6645,8418,6645,8418,6645,8464v,47,-10,,-19,-46c6617,8372,6617,8279,6626,8233v19,-93,19,-93,28,c6663,8279,6673,8372,6691,8418v19,46,19,46,,93xm6691,9158v-9,93,-18,185,-28,185c6645,9343,6645,9297,6663,9158v28,-231,47,-231,28,xm6645,6290r,c6617,6337,6607,6244,6626,6198v9,-46,19,-46,28,c6654,6244,6654,6290,6645,6290xm6617,6660v-19,47,-47,,-47,-92c6570,6475,6589,6475,6617,6568v9,,9,46,,92xm6570,9806v19,-139,28,-139,19,46l6589,9852v-9,92,-19,139,-28,139c6552,9991,6552,9944,6570,9806xm6524,9759v-10,-46,9,-277,28,-277c6561,9482,6561,9528,6552,9621v-10,138,-10,138,-28,138xm6570,2683v-9,,-18,-47,-18,-47c6552,2590,6552,2590,6561,2590v,,9,46,19,46c6580,2683,6580,2683,6570,2683xm6580,8881r,c6580,8927,6570,8973,6561,9019v-9,93,-19,93,-37,c6505,8927,6505,8927,6524,8881v37,-47,56,-47,56,xm6524,10314v9,47,,47,-10,47c6505,10361,6496,10314,6496,10314v,-46,,-46,9,-46c6514,10222,6524,10268,6524,10314xm6505,9991v-9,,-18,-47,-18,-47c6487,9944,6496,9898,6505,9898v9,,19,46,19,46c6524,9944,6514,9991,6505,9991xm6617,9204v-10,,-10,-46,-10,-46c6617,9112,6626,9112,6635,9112v10,,10,46,10,46c6635,9204,6626,9204,6617,9204xm6645,9898v28,-277,46,-324,93,-185c6756,9759,6756,9806,6728,9944v-18,93,-27,185,-27,232c6710,10268,6663,10314,6635,10268v-9,-139,-9,-185,10,-370xm6980,9204v37,-138,46,-138,74,c7082,9297,7082,9297,7026,9343v-65,46,-83,,-46,-139xm6980,9574v-19,47,-28,47,-37,c6933,9528,6924,9528,6915,9574v-10,,-10,,-10,-46c6905,9482,6915,9482,6933,9482v10,,37,46,56,46c6998,9528,7008,9528,6980,9574xm6961,7262r,c6952,7262,6943,7262,6933,7262v-9,,-9,-47,10,-47c6961,7215,6970,7262,6961,7262xm6961,7400r-37,47c6896,7493,6896,7493,6915,7493v18,,28,46,18,92c6924,7632,6924,7724,6924,7770v,93,-28,-46,-37,-231c6877,7400,6877,7400,6924,7400r37,xm6905,8233r,c6905,8279,6887,8326,6868,8326v-37,,-37,,-9,-93c6905,8094,6905,8094,6905,8233xm6896,9204v28,,28,,,l6896,9204v-19,47,-37,93,-47,139c6840,9389,6840,9389,6840,9343v,-92,19,-139,56,-139xm7008,9759v18,,37,,37,47c7045,9898,6980,10176,6961,10176v-9,,-28,46,-37,92c6896,10407,6728,10499,6701,10361v-19,-93,65,-509,102,-509c6840,9806,6905,9806,7008,9759xm7073,10268v65,-277,111,-277,46,c7101,10361,7082,10453,7082,10499v,47,-93,278,-139,324c6887,10869,6896,10777,6961,10638v28,-92,75,-231,112,-370xm6831,8603r,c6812,8649,6784,8557,6794,8511v9,-47,18,-47,28,c6840,8511,6840,8557,6831,8603xm6803,9297v,46,-9,92,-9,92c6784,9389,6775,9389,6756,9436v-37,92,-65,-47,-37,-232c6738,9066,6738,9066,6766,9112v28,46,37,139,37,185xm6701,11101v-10,,-28,,-38,c6654,11101,6663,11054,6682,11054v19,47,28,47,19,47xm6775,12349v37,,65,-46,74,-92c6877,12164,6915,12164,6905,12257v-9,46,,46,19,c6952,12211,7064,12072,7119,12026v10,,10,46,,138c7101,12442,6970,12858,6952,12673v-9,-46,-9,-46,-37,c6896,12719,6877,12766,6859,12673v-19,-46,-56,-92,-93,-92c6710,12534,6701,12534,6701,12442v18,-46,37,-93,74,-93xm7129,10823v-10,,-19,-46,-19,-46c7110,10731,7119,10731,7138,10731v9,,19,46,19,46c7147,10823,7138,10823,7129,10823xm7129,10407v,-46,9,-93,9,-93c7147,10314,7157,10314,7157,10268v9,-46,18,-46,27,-46c7194,10222,7194,10314,7175,10361v-28,185,-46,185,-46,46xm7529,7770v-9,47,-19,47,-19,c7510,7678,7529,7632,7538,7678v9,,,46,-9,92xm7557,7955v,47,,93,-10,139c7538,8140,7529,8140,7529,8048v,-93,18,-185,28,-93xm7520,8326v-10,46,,138,9,138c7538,8464,7538,8511,7538,8557v-9,92,-9,92,-28,c7501,8511,7501,8511,7501,8649v9,185,,278,-37,139c7445,8696,7445,8649,7464,8464v37,-277,74,-370,56,-138xm7454,8418v-9,46,-9,93,-18,93c7436,8511,7426,8464,7426,8418v,-46,10,-93,19,-93c7454,8326,7454,8372,7454,8418xm7417,7724v-9,46,-37,46,-46,46c7361,7770,7361,7724,7389,7678v37,-93,65,-46,28,46xm7408,8557v,,9,46,9,92c7417,8742,7371,8927,7361,8881v-9,,38,-324,47,-324xm7399,8927v18,-46,37,-46,37,-46c7436,8881,7436,8927,7436,8973v,46,-19,139,-37,185c7380,9204,7361,9251,7361,9297v,92,-102,277,-111,185c7231,9389,7315,8881,7343,8927v18,46,37,,56,xm7352,9713r,c7315,9806,7287,9806,7287,9713v,-46,37,-92,84,-92c7380,9574,7371,9621,7352,9713xm7268,10592v,92,-56,139,-65,46c7175,10546,7222,10361,7250,10453v9,46,18,139,18,139xm7194,12072v9,-93,74,-278,93,-231c7287,11841,7278,11933,7268,12026v-37,138,-84,185,-74,46xm7268,10268v19,-92,28,-46,56,46c7352,10407,7352,10453,7333,10499v-28,93,-83,-138,-65,-231xm7315,11794v18,-46,37,-46,37,c7352,11841,7343,11841,7324,11887v-19,46,-28,-46,-9,-93xm7399,9621v65,-370,65,-370,93,-278c7510,9389,7520,9482,7520,9574v,93,9,93,18,93c7547,9667,7547,9713,7529,9759v-19,47,-47,185,-75,278c7399,10268,7389,10268,7352,10129v-19,-138,-19,-138,47,-508xm7575,4949v-37,-92,,-370,47,-370c7631,4579,7640,4579,7640,4579v,93,-55,416,-65,370xm7668,8418v,,,93,-9,139c7640,8649,7613,8742,7613,8649v-10,-46,46,-277,55,-231xm7668,4440v-9,47,-18,93,-28,93c7622,4533,7622,4533,7640,4487v10,,19,-93,19,-139c7659,4302,7659,4255,7668,4302v10,46,,92,,138xm7752,3654v-9,,-18,-46,-18,-46c7734,3608,7743,3561,7752,3561v9,,19,47,19,47c7771,3654,7761,3654,7752,3654xm7752,7909v-9,46,-18,46,-18,c7734,7817,7752,7770,7761,7817v10,,,46,-9,92xm7780,8094v9,,19,46,19,46c7799,8187,7789,8233,7780,8233v-9,,-19,,-19,-46c7761,8094,7771,8094,7780,8094xm7557,2359v-10,92,-28,185,-28,185c7520,2544,7529,2313,7557,2174v18,-139,18,,,185xm7520,786v9,-46,18,-46,27,-46c7557,740,7557,786,7557,786v-10,47,-19,47,-28,47c7520,833,7520,833,7520,786xm7501,4024v9,-46,28,,56,93c7575,4209,7603,4255,7603,4255v,,-9,93,-18,232c7566,4672,7557,4718,7538,4625v-28,-46,-46,-508,-37,-601xm7454,4440v28,-138,38,-92,47,232c7510,4949,7473,5042,7454,4764v-18,-139,-18,-231,,-324xm7436,5920v9,-46,28,-92,28,-46c7464,5920,7464,5967,7454,6013v-9,46,-28,92,-28,46c7417,6059,7417,5967,7436,5920xm7380,7447v19,-93,37,-139,46,-93c7436,7400,7436,7354,7436,7308v-10,-46,,-93,9,-185c7464,7030,7464,7030,7473,7169v9,93,,185,-37,324c7352,7724,7333,7724,7380,7447xm7315,7215v9,-46,18,-46,28,-46c7352,7169,7352,7215,7352,7215v-9,47,-19,47,-28,47c7305,7308,7305,7262,7315,7215xm7259,2451v9,,19,-46,19,-92c7278,2313,7287,2266,7296,2313v9,46,9,92,,138l7296,2451v-18,139,-46,185,-46,93c7240,2498,7250,2451,7259,2451xm7296,7539v,,,46,-9,139l7287,7678v-9,139,-56,185,-56,46c7240,7678,7278,7539,7296,7539xm7250,8094v28,-139,83,-231,102,-92c7361,8048,7222,8973,7175,9158r-28,139l7101,9158r-47,-139l7138,8649v46,-231,102,-462,112,-555xm7194,7493v,46,-10,92,-19,46c7157,7493,7157,7585,7175,7678v9,46,19,46,19,46c7194,7678,7203,7585,7222,7539v18,-92,18,-92,,93c7212,7724,7184,7817,7175,7817v-9,,-18,,-18,46c7157,8002,7110,8372,7091,8418v-37,93,-46,46,-27,-139c7073,8187,7073,8141,7064,8141v-10,,-19,92,-28,185c7026,8511,6998,8557,6989,8418v-9,-139,93,-925,112,-879c7110,7539,7119,7539,7129,7493v18,-139,65,-93,65,l7194,7493xm7166,7030v-28,93,-28,93,,93c7194,7123,7194,7123,7157,7169v-19,46,-47,46,-47,46c7101,7169,7157,6938,7175,6938v19,,9,46,-9,92xm7101,463v9,-93,37,-93,37,c7138,555,7110,648,7101,601v,-46,,-92,,-138xm7073,740v9,-46,9,-46,18,-46c7091,694,7101,740,7101,740v,46,-10,46,-19,46c7073,786,7064,740,7073,740xm7054,4672v10,-93,28,-139,28,-139c7082,4533,7091,4487,7091,4440v,-46,,-92,10,-46c7110,4440,7110,4487,7101,4533r,c7091,4579,7082,4672,7073,4672v-9,,-19,46,-19,92c7054,4810,7045,4857,7036,4857v,-47,,-93,18,-185xm7026,6429v10,,19,46,19,46c7045,6522,7045,6522,7036,6522v-10,,-10,-47,-19,-47c7017,6475,7017,6429,7026,6429xm6943,6938v-10,46,,46,9,-46c6961,6845,6980,6753,6980,6707v,-93,28,92,28,185c7008,6984,6961,7169,6943,7169v-10,,-19,-231,,-231c6952,6845,6952,6892,6943,6938xm6933,2729v,,,46,-9,92c6915,2868,6905,2868,6905,2821v,-46,19,-138,28,-92xm6877,3006v10,-46,10,-46,19,-46c6896,2960,6905,3006,6905,3006v,47,-9,47,-18,47c6877,3053,6877,3053,6877,3006xm6887,5967v28,-93,37,-93,28,c6905,6013,6896,6013,6887,6013v-19,,-10,,,-46xm6877,8002v-9,92,-28,138,-37,138c6822,8140,6822,8094,6840,7863v19,-185,19,-185,37,-93c6887,7817,6887,7909,6877,8002xm6868,6984v,46,-19,46,-28,46c6822,7030,6812,6984,6812,6984v,-46,19,-46,28,-46c6849,6938,6868,6938,6868,6984xm6812,6568v56,-93,56,-93,28,46c6822,6660,6803,6707,6794,6660v-19,,-10,-46,18,-92xm6794,7400v,47,-10,139,-19,139c6747,7585,6747,7678,6775,7770v9,47,9,93,,93c6766,7863,6756,7817,6756,7817v,-47,-9,-47,-18,-47c6701,7770,6691,7678,6719,7447v19,-185,28,-185,56,-185c6775,7262,6794,7354,6794,7400xm6775,7030v,47,-9,47,-19,47c6747,7077,6738,7030,6738,7030v,-46,9,-46,18,-46c6766,6984,6775,7030,6775,7030xm6738,2220v37,,37,,18,46c6728,2359,6691,2359,6691,2266v10,,28,-46,47,-46xm6691,2451v47,47,84,139,37,139c6719,2590,6710,2636,6710,2683v,138,-37,277,-56,231c6645,2914,6645,2821,6654,2729v9,-93,,-139,-37,-231c6580,2405,6580,2359,6598,2313v9,-47,28,-93,47,-93c6663,2220,6663,2220,6654,2313v-19,92,-9,92,37,138xm6654,1943v9,46,,46,-19,46c6617,1989,6617,1943,6617,1943v9,-47,9,-47,18,-47c6645,1850,6654,1896,6654,1943xm6580,1619r46,l6589,1711v-28,47,-37,93,-9,93c6598,1804,6607,1850,6598,1896v-9,93,-9,93,-28,c6524,1711,6533,1619,6580,1619xm6542,4255v10,,19,47,19,47c6561,4348,6552,4348,6533,4348v-19,,-19,-46,-19,-46c6514,4302,6533,4255,6542,4255xm6505,7817v-18,46,-28,46,-37,c6449,7770,6459,7724,6487,7724v27,46,37,46,18,93xm6031,12349v,-46,-19,-46,-19,-46c5984,12349,5993,12164,6021,12072v28,-139,47,-93,28,46c6031,12211,6031,12257,6031,12349v9,,,,,xm5816,8233v-18,-185,,-416,19,-416c5844,7817,5844,7909,5844,8002v-9,138,-9,185,10,138c5891,8094,5965,8510,5947,8696v-10,92,-19,138,-28,92c5910,8788,5900,8788,5900,8834v10,139,-65,-370,-84,-601xm5910,10731r,c5891,10777,5882,10684,5891,10638v9,-46,9,-46,19,c5910,10684,5910,10731,5910,10731xm5723,12164v,,-9,47,-28,93c5677,12303,5668,12303,5668,12257v,-46,-10,-46,-19,-46c5640,12211,5640,12211,5640,12164v9,-46,9,-92,18,-46c5658,12164,5677,12118,5705,12026v18,-93,46,-139,56,-93c5770,11979,5770,11979,5742,12026v-9,92,-19,138,-19,138xm5491,12581v37,92,46,138,18,185c5500,12766,5491,12766,5491,12719v,-46,-10,-46,-28,c5444,12766,5435,12766,5416,12719v-37,-92,-74,-416,-65,-462c5370,12164,5388,12211,5388,12349r-9,139l5398,12349v18,-138,93,-231,111,-138c5509,12257,5528,12257,5537,12257r,c5547,12257,5556,12257,5556,12303v,93,-47,185,-75,231c5463,12534,5463,12534,5491,12581xm5137,13413v28,,56,47,75,139c5249,13737,5239,13737,5165,13598v-74,-185,-74,-185,-28,-185xm5146,14200v,92,-111,185,-148,92c4970,14246,4970,14153,5016,13968v28,-138,47,-138,93,47l5109,14015v19,92,37,185,37,185xm5184,14708v46,-92,83,-138,83,-92c5267,14616,5249,14708,5221,14755v-65,138,-103,92,-37,-47xm5249,14847v74,-139,84,-139,93,-46c5351,14847,5323,14893,5239,14940r-55,46l5249,14847xm5305,13413v9,,18,47,28,47c5342,13506,5333,13506,5314,13506v-28,-46,-37,-93,-9,-93xm5323,13275v,-93,,-93,-28,c5286,13321,5267,13413,5267,13460v,138,-37,138,-65,c5193,13413,5156,13321,5118,13321v-37,-46,-83,-93,-102,-185c4998,13043,4970,12997,4970,12997v,,-28,-46,-47,-139l4877,12720r46,-185c4951,12442,4960,12349,4960,12349v,,,-92,10,-185c4988,11979,5035,11933,5072,12118r,c5091,12211,5091,12211,5053,12164v-37,-46,-37,-46,-9,47c5063,12257,5081,12257,5100,12257v28,,28,46,28,278c5128,12812,5128,12812,5156,12720v28,-139,28,-139,46,c5212,12766,5221,12905,5212,12951v-10,92,,139,27,139c5258,13090,5286,13136,5305,13182v9,46,37,93,65,139c5398,13367,5407,13413,5407,13460v-28,-93,-84,-93,-84,-185xm4774,10638v9,,19,46,19,46c4793,10731,4783,10731,4774,10731v-9,,-18,-47,-18,-47c4765,10684,4774,10638,4774,10638xm4746,9204v,-46,,-46,19,-46c4774,9158,4793,9204,4793,9251v,46,,46,-19,46c4765,9297,4756,9251,4746,9204xm4783,8233v-9,-46,-27,-139,-27,-231c4756,7909,4746,7863,4746,7909v-9,,-18,,-37,-92l4690,7678r10,139c4709,7909,4690,7817,4662,7585v-46,-323,-46,-370,-18,-508c4662,6984,4690,6799,4718,6660v28,-138,47,-277,56,-277c4774,6383,4793,6383,4802,6429r,c4830,6475,4839,6660,4811,6753v-18,46,-18,92,,139c4830,6938,4830,6938,4821,6845v-10,-46,,-138,18,-185c4858,6614,4877,6614,4932,6845v75,278,84,370,38,417c4951,7262,4942,7308,4942,7354v9,46,-56,555,-112,833c4821,8279,4811,8279,4783,8233xm4746,10499v,47,,47,-9,47c4737,10546,4728,10499,4718,10499v-9,-46,,-46,10,-46c4737,10453,4746,10499,4746,10499xm4672,9574v-10,,-65,-370,-65,-462c4607,9019,4635,9158,4672,9389r,c4709,9667,4709,9759,4690,9713v-9,,-9,-46,-9,-92c4681,9574,4681,9574,4672,9574xm4551,11979v18,93,28,185,,185c4541,12164,4523,12118,4514,12026v-19,-93,-10,-139,9,-232c4551,11702,4551,11702,4523,11748v-28,46,-28,,,-185c4551,11332,4579,11286,4569,11517r,c4560,11609,4569,11656,4588,11656v19,,19,,,92c4569,11841,4569,11841,4597,11841v47,,56,92,28,185c4607,12072,4597,12072,4569,11979v-18,-92,-37,-138,-37,-92c4532,11933,4541,11933,4551,11979xm4355,10869v-18,,-28,,-37,-46c4309,10777,4337,10731,4402,10731v84,,84,,121,231c4560,11239,4560,11378,4504,11563v-28,93,-37,93,-56,46c4411,11517,4365,11008,4374,10916v9,,,-47,-19,-47xm4411,7400v,-92,,-185,10,-185c4439,7123,4439,7215,4430,7400r,c4411,7539,4411,7539,4411,7400xm4458,7678v37,-46,56,46,37,185c4486,7955,4439,8002,4439,7909v,,,-46,-9,-92c4430,7724,4439,7678,4458,7678xm4737,5550v-9,139,-19,93,-19,-46c4718,5458,4728,5412,4737,5412v,46,9,92,,138xm4746,5782v28,-47,65,92,65,231c4811,6105,4802,6105,4756,5967v-28,-139,-28,-139,-10,-185xm4728,6013v18,92,28,185,28,185c4737,6198,4653,5920,4662,5874v19,-92,38,-46,66,139xm4672,6198v18,46,-19,277,-37,231c4616,6383,4616,6152,4625,6105v19,-46,65,-46,93,47c4756,6244,4756,6383,4728,6383v-10,,-28,-46,-28,-93c4700,6244,4690,6244,4672,6198v,,-10,,,xm4662,4949v,93,10,139,19,139c4690,5088,4700,5134,4700,5180v,47,,47,-19,c4672,5134,4653,5088,4635,5088v-38,,-38,,,-370c4662,4440,4662,4440,4681,4533v9,46,19,139,19,231l4700,4764v,93,-10,93,-19,93c4662,4810,4662,4857,4662,4949xm4579,9482v-38,,-56,-93,-38,-139c4560,9297,4569,9297,4597,9389v10,93,,93,-18,93xm4588,11054v-9,,-9,,-19,-92c4560,10869,4560,10869,4579,10916v9,46,9,92,9,138xm4458,10499v28,185,18,185,-28,185c4374,10684,4374,10638,4411,10453v19,-46,28,-139,28,-185c4439,10176,4458,9944,4476,9944v10,,19,47,28,139c4514,10129,4523,10268,4532,10407v9,185,9,185,-28,92c4448,10361,4439,10361,4458,10499xm4541,7909v-18,-139,-18,-185,,-139c4551,7770,4560,7863,4560,7909v-9,93,-9,93,-19,xm4560,8696v9,46,,46,-9,46c4541,8742,4532,8696,4532,8696v,,,-47,9,-47c4551,8649,4560,8696,4560,8696xm4541,8233v10,139,,185,-18,139c4504,8325,4504,8094,4523,8094v9,,18,93,18,139xm4597,6799v-18,,-18,,-9,-92c4597,6660,4597,6614,4597,6568v-9,-46,,-46,10,c4616,6614,4625,6660,4625,6707v-9,46,-18,92,-28,92xm4616,4394v-9,93,-75,185,-84,139c4532,4533,4523,4440,4523,4302r-9,-232l4551,4255v28,139,46,139,56,93c4616,4302,4616,4302,4616,4394xm4514,8464v9,47,18,93,9,93l4523,8557v-9,46,-19,,-9,-93c4495,8418,4495,8372,4514,8464xm4476,8834v,93,,139,-18,47c4448,8834,4448,8788,4448,8742v19,-46,28,-46,28,92xm4467,9713v9,93,,139,-37,278c4402,10083,4383,10176,4393,10176v9,,18,46,28,92c4439,10407,4318,10823,4300,10684v-28,-138,-19,-277,27,-508c4355,10037,4383,9852,4393,9759v18,-185,55,-185,74,-46xm4607,9713v,-46,9,-46,18,-46c4635,9667,4644,9713,4644,9713v,46,-9,46,-19,46c4607,9806,4607,9759,4607,9713xm4653,9019v,-46,9,-46,19,-46c4681,8973,4690,9019,4690,9066v,46,-9,92,-18,46c4662,9066,4653,9019,4653,9019xm5826,2266v28,139,28,185,,278c5798,2636,5770,2636,5770,2498v,-47,-19,-139,-37,-185c5705,2220,5705,2174,5714,2081v19,-92,28,-138,47,-92c5779,2035,5798,2035,5807,2035v9,,19,46,28,46c5835,2081,5835,2081,5826,2081v-28,-46,-28,47,,185xm5882,2636v,47,-10,139,-10,185c5872,2868,5854,2914,5844,2914v-37,,-37,-231,-9,-324c5863,2498,5891,2544,5882,2636xm5807,3608v37,138,75,277,84,277c5919,3885,5975,4117,5975,4255v,93,-10,93,-38,93c5910,4302,5910,4348,5910,4487v9,138,,92,-28,-93c5863,4209,5835,4117,5816,4070v-18,,-46,-139,-65,-324c5723,3330,5733,3330,5807,3608xm6179,3145v47,93,103,370,103,509c6282,3700,6245,3561,6198,3330v-47,-185,-84,-370,-74,-416c6133,2868,6124,2868,6114,2868v-18,,-9,,,-93c6142,2636,6170,2729,6142,2868v-18,138,-9,138,37,277xm6310,9019v-28,47,-38,-46,-19,-92c6300,8881,6310,8881,6319,8927v,46,,92,-9,92l6310,9019xm6282,6475v-10,,-19,-46,-19,-92c6263,6337,6272,6290,6282,6290v9,,18,47,18,93c6300,6475,6291,6475,6282,6475xm6310,7817v-10,,-19,-47,-19,-47c6291,7724,6291,7724,6300,7724v,,10,46,19,46c6328,7817,6319,7817,6310,7817xm6319,6244v,,-9,-46,-19,-46c6291,6152,6300,6152,6310,6152v9,,18,46,18,46c6328,6244,6328,6244,6319,6244xm6300,4857v-28,,-111,-139,-111,-185c6189,4625,6179,4625,6161,4625v-28,,-65,-92,-65,-185c6096,4394,6133,4440,6170,4533v37,92,84,139,93,139c6272,4672,6291,4718,6300,4764v10,46,10,93,,93xm6151,9112v-18,-46,-27,-93,-27,-139c6124,8927,6133,8973,6151,9019v19,47,28,93,28,93l6179,9112v,,,46,-9,92c6161,9343,6142,9343,6124,9204v-10,-46,,-92,18,-46c6170,9204,6170,9204,6151,9112xm6114,7955v10,-46,10,-46,19,-46c6133,7909,6142,7955,6142,7955v,47,-9,47,-18,47c6114,8002,6105,7955,6114,7955xm6105,7632v,-93,46,,56,92c6170,7770,6161,7817,6161,7817v-19,,-56,-139,-56,-185xm6105,6522v-19,-93,-19,-93,,c6133,6522,6161,6614,6170,6707v19,46,28,138,19,138c6189,6845,6142,6707,6105,6522xm6040,7863v18,92,,185,-28,185c5993,8048,5984,8094,5975,8233r-10,185l5937,8233v-9,-93,-27,-185,-37,-231c5882,7955,5919,7770,5937,7817v19,46,38,-278,19,-370c5937,7400,5937,7400,5947,7539v9,139,9,185,-19,139c5910,7678,5891,7632,5882,7632v-10,,-19,-47,-19,-93c5863,7493,5872,7447,5882,7493v9,46,18,,9,c5882,7447,5891,7400,5900,7354v10,-46,19,-92,10,-139c5900,7169,5910,7169,5919,7215v9,,28,,28,c5956,7123,5975,7123,6003,7215v9,47,18,139,18,185c6021,7447,6031,7539,6040,7585v9,,18,93,18,139c6058,7817,6058,7817,6031,7724v-10,-46,-19,46,9,139xm6040,10361v,46,-9,46,-19,46c6012,10407,6003,10361,6003,10314v,-46,9,-92,18,-46c6031,10268,6040,10314,6040,10361xm5947,6383v-10,,-10,-46,,-46c5956,6290,5947,6290,5937,6290v-18,47,-55,-138,-55,-231c5882,5967,5947,6059,5965,6152v10,138,10,231,-18,231xm5993,6522v,46,,92,-9,46c5984,6522,5965,6475,5947,6475v-19,,-19,,,-46c5975,6383,5993,6429,5993,6522xm5900,6938v,46,-46,185,-65,185c5816,7123,5816,7123,5826,6984v9,-46,74,-92,74,-46xm5882,7770v9,,18,47,18,47c5900,7909,5872,7863,5872,7817v-9,-47,,-47,10,-47xm6058,6845v10,,19,47,19,93c6077,6984,6077,7030,6068,7030v,,-10,-46,-19,-92c6049,6892,6049,6845,6058,6845xm6058,7400v,-46,10,-92,19,-46c6086,7354,6096,7447,6096,7493v,46,-10,92,-19,46c6068,7539,6058,7493,6058,7400xm6105,11054v,,-9,93,-28,139c6049,11286,6049,11286,6058,11147v19,-139,47,-185,47,-93xm6235,6799v10,,19,93,28,139c6263,7030,6263,7077,6245,7030v-28,,-38,-277,-10,-231xm6198,5782v,-47,,-47,9,-47c6207,5735,6217,5782,6226,5782v9,,,46,-9,46c6207,5828,6198,5828,6198,5782xm6217,4995v-10,,-19,-46,-28,-46c6179,4903,6189,4903,6198,4903v9,,19,46,28,46c6235,4949,6226,4995,6217,4995xm6198,5412v9,,28,46,28,46c6226,5458,6217,5504,6198,5504v-19,,-28,,-28,-46c6170,5412,6179,5365,6198,5412xm6189,5874v9,,18,46,18,46c6207,5920,6198,5967,6189,5967v-10,,-19,-47,-19,-47c6170,5920,6179,5874,6189,5874xm6189,6337v-10,-47,,-47,9,-47c6207,6290,6217,6337,6217,6337v,46,,46,-10,46c6207,6383,6198,6337,6189,6337xm6254,8418v28,139,,185,-28,93c6217,8464,6198,8372,6198,8326v,-47,37,,56,92xm6245,8140v-10,,-19,-46,-19,-46c6226,8048,6235,8048,6245,8048v9,,18,46,18,46c6263,8094,6254,8140,6245,8140xm6058,3885v,-46,10,-46,28,c6096,3932,6105,3978,6105,3978v-19,92,-47,,-47,-93xm6086,4625v,47,-9,47,-18,c6058,4625,6049,4579,6049,4533v,-46,9,-46,19,c6086,4579,6086,4579,6086,4625xm6133,3793v-9,46,-121,-463,-121,-555c6012,3191,6003,3145,5993,3145v-9,,-18,-46,-18,-46c5975,3006,6021,3145,6077,3469v37,139,56,278,56,324xm6021,4579v10,46,,46,-9,46c5984,4625,5975,4440,5993,4394v10,,19,-46,10,-92c5993,4255,6003,4255,6021,4255v19,,19,47,10,139c6012,4440,6012,4533,6021,4579xm6031,3793v-19,,-75,-232,-56,-232c5984,3561,5975,3515,5956,3469v-37,-93,-28,-93,19,-46c6003,3423,6049,3793,6031,3793xm5798,5180v28,,18,-92,-9,-185c5779,4949,5761,4857,5761,4810v,-92,,-92,18,c5798,4949,5826,4810,5816,4625r-9,-138l5826,4625v18,93,28,139,37,47l5863,4672v19,-47,19,-47,28,46c5900,4810,5900,4857,5910,4764v9,-46,9,-46,9,46c5919,4857,5928,4903,5937,4903v28,-46,177,416,187,601c6133,5735,6105,5920,6077,5874v-19,-46,-19,,-9,46c6077,5967,6077,5967,6058,5967v-9,-47,-18,-47,-9,-93c6049,5828,6031,5735,6003,5597v-28,-139,-56,-278,-66,-324c5937,5227,5928,5227,5919,5227v-9,,,138,9,277c5947,5689,5947,5735,5928,5643v-9,-46,-37,-231,-46,-416c5863,5042,5854,4903,5844,4903v,,,46,,92c5844,5042,5844,5088,5826,5134v-10,,-19,46,-19,93c5816,5273,5807,5273,5798,5319v-9,,-9,93,28,231c5863,5735,5872,5735,5844,5828v-46,139,-55,92,-55,-93c5789,5597,5779,5550,5770,5597v-19,,-37,-93,-56,-278c5668,4949,5677,4810,5723,5088v47,,66,92,75,92xm5714,9759v-9,,-9,,,c5714,9852,5705,9852,5695,9852v-27,,-27,-46,-18,-231c5686,9436,5770,9436,5798,9621v9,92,9,138,-28,138c5751,9806,5723,9806,5714,9759xm5714,10869v-28,-92,-28,-138,-9,-138c5714,10731,5723,10777,5733,10823v,139,,139,-19,46xm5537,9297v-28,-185,-83,-370,-65,-278c5481,9112,5481,9112,5463,9019v-28,-92,-28,-46,-19,139c5444,9297,5463,9436,5472,9482v19,46,28,139,37,231c5519,9852,5509,9898,5463,9944v-65,93,-93,47,-112,-231c5342,9574,5360,9389,5388,9297v,,10,-93,10,-185c5398,8973,5426,8834,5454,8927v9,,9,,9,-46c5463,8834,5454,8788,5444,8742v-18,-46,-9,-139,10,-139c5463,8603,5491,8696,5528,8788v74,185,84,324,46,509c5565,9389,5556,9389,5537,9297xm5565,10453v,46,-9,46,-18,46c5537,10499,5528,10453,5528,10453v,-46,9,-46,19,-46c5556,10407,5565,10453,5565,10453xm5481,10361v-9,-47,19,-139,28,-139c5519,10222,5519,10268,5500,10314v,47,-9,47,-19,47xm5491,11193v,139,-10,139,-28,93c5454,11286,5463,11193,5472,11147v19,-93,19,-93,19,46xm5509,9389v-9,-92,-18,-185,-18,-231c5491,9112,5500,9158,5509,9251v10,92,19,185,19,231c5528,9482,5519,9482,5509,9389xm5379,11933v28,46,28,46,-9,46c5351,11979,5333,11933,5333,11887v,-46,-10,-93,-19,-46c5305,11841,5295,11841,5295,11794v,-46,10,-46,19,-46c5323,11748,5323,11702,5323,11656v-9,-139,28,-93,75,c5435,11794,5444,11887,5407,11841v-19,,-37,,-47,c5351,11841,5360,11887,5379,11933xm5184,11609v,,,-92,,-185c5193,11286,5221,11239,5230,11378v9,46,-37,278,-46,231xm5221,12349v,47,,47,-9,47c5212,12396,5202,12349,5193,12349v-9,,,-46,9,-46c5221,12257,5221,12303,5221,12349xm5156,11332v9,185,,185,-28,46c5118,11286,5109,11239,5118,11147v19,-139,66,-139,66,c5184,11193,5174,11239,5165,11193v-19,,-19,,-9,139xm5016,8881v,-47,-18,-93,-28,-139c4979,8696,4970,8649,4970,8603v,-46,-10,-92,-19,-92c4942,8511,4942,8464,4960,8418v19,-46,28,-185,28,-278c4988,8048,4998,8002,5007,8002v9,,9,46,9,92c5007,8140,5016,8187,5025,8187v10,,38,46,56,92c5109,8372,5118,8464,5109,8557v-9,185,-84,416,-93,324xm5109,10962v,92,-9,139,-18,139c5081,11101,5063,11101,5053,11147v-28,185,-28,,,-185c5081,10731,5109,10731,5109,10962xm4914,9112v-19,-185,-19,-231,,-370c4942,8557,4951,8603,4960,8881v,138,,231,-9,231c4942,9112,4942,9158,4942,9251v,46,18,138,18,138c4970,9389,4970,9436,4970,9482v,92,,92,-28,c4951,9343,4923,9204,4914,9112xm4932,12072v-37,277,-46,185,-9,-93c4942,11841,4951,11794,4960,11794v10,,-18,185,-28,278xm4904,8048v,-46,10,-46,19,-46c4932,8002,4942,8048,4942,8048v,46,-10,46,-19,46c4914,8094,4904,8094,4904,8048xm4951,7817v9,-93,28,-47,19,46l4970,7863v,46,-10,92,-19,46c4942,7863,4942,7817,4951,7817xm5016,7585v,47,-9,47,-18,47c4988,7632,4979,7585,4979,7585v,-46,9,-46,19,-46c5016,7493,5016,7539,5016,7585xm4970,6799v-19,-92,-38,-139,-28,-139c4951,6660,4970,6707,4988,6799v19,93,37,139,28,139c5016,6984,4988,6892,4970,6799xm5025,7724v10,-46,10,,,c5035,7863,5063,7817,5081,7678v37,-324,47,-324,93,-231c5202,7493,5221,7539,5221,7585v,93,-28,185,-56,139c5146,7724,5137,7724,5137,7770v,47,9,47,19,47c5165,7817,5184,7863,5193,7909v9,46,,46,-9,46c5174,7909,5165,7955,5156,8002v-10,92,-10,92,-28,-47c5118,7817,5109,7817,5100,7909v-9,46,-9,139,9,185c5137,8187,5137,8325,5118,8325v-18,-46,-111,-555,-93,-601xm5025,7400v10,-46,10,-46,19,-46c5044,7354,5053,7400,5053,7400v,47,-9,47,-18,47c5025,7447,5025,7400,5025,7400xm5081,6938v,-46,28,-231,37,-231c5118,6707,5118,6753,5109,6845v,185,-28,232,-28,93xm5146,4440v-9,,-18,-46,-18,-46c5128,4348,5128,4348,5137,4348v,,9,46,19,46c5165,4394,5156,4440,5146,4440xm5174,7077v10,46,,46,-9,46c5156,7123,5146,7077,5146,7077v,,,-47,10,-47c5156,7030,5165,7077,5174,7077xm5212,4995v18,93,27,185,27,185c5239,5273,5193,5088,5184,4949v,-139,,-139,28,46xm5156,9389v9,47,,93,-10,139c5137,9528,5128,9528,5128,9436v,-139,9,-139,28,-47xm5174,9158v-9,46,-18,93,-28,93c5137,9251,5137,9158,5146,9066v10,-93,10,-185,,-185c5128,8834,5146,8603,5165,8603v9,,19,46,37,93c5221,8742,5221,8834,5202,8927v-9,46,-28,185,-28,231xm5202,9436r,c5184,9482,5174,9389,5184,9297v9,-93,9,-93,18,c5212,9343,5212,9389,5202,9436xm5239,9574v10,,10,93,10,232c5249,9991,5249,10037,5221,9898v-19,-46,-37,-92,-37,-139c5174,9713,5230,9574,5239,9574xm5323,8973v-37,93,-65,-277,-37,-509c5295,8372,5305,8233,5305,8187v,-93,9,-93,55,c5388,8233,5398,8325,5388,8372v-9,46,,92,10,46c5435,8325,5435,8557,5407,8742v-19,92,-28,231,-28,231c5379,9019,5370,9019,5360,9019v-9,,-18,,-9,47c5370,9112,5323,9436,5295,9482v-9,,-28,,-28,c5267,9436,5277,9436,5286,9389v9,,-9,-92,-37,-231c5193,8927,5193,8788,5249,8927v18,46,37,92,46,139c5305,9112,5314,9066,5314,9019v19,-46,19,-46,9,-46xm5323,6383v,92,-9,46,-37,-139l5258,6059r28,139c5305,6244,5323,6337,5323,6383xm5314,3793v9,46,28,138,28,185c5351,4163,5323,4117,5305,3931v-10,-184,-10,-231,9,-138xm5351,10407v9,,19,46,19,46c5370,10453,5360,10546,5351,10546v-9,,-18,,-18,-47c5342,10453,5342,10407,5351,10407xm5323,9898v-9,,-18,-46,-18,-92c5305,9713,5314,9759,5323,9852v10,46,10,46,,46xm5267,10407v19,46,28,139,28,139c5286,10592,5184,10407,5184,10314v-10,-46,46,,83,93xm5323,10823v47,93,47,46,37,185c5351,11101,5305,11147,5305,11054v,-46,-19,-92,-47,-185c5174,10684,5202,10638,5323,10823xm5333,12257v18,92,-10,139,-38,46c5267,12211,5267,12211,5295,12211v10,,28,46,38,46xm5258,11563v28,-185,47,-139,28,46c5277,11702,5258,11748,5258,11748v-19,,-19,-46,,-185xm5333,12534v37,139,37,371,,371c5305,12905,5258,12673,5258,12534v,-185,28,-185,75,xm5388,11239v-18,-46,10,-231,38,-231c5435,11008,5454,11054,5454,11054v,93,-47,232,-66,185xm5556,7632v18,,28,92,28,185c5593,8048,5584,8048,5547,7817v-10,-185,-10,-185,9,-185xm5649,6198v,-46,,-46,19,-46c5677,6152,5686,6152,5686,6198v,46,-9,46,-18,46c5668,6244,5658,6244,5649,6198xm5686,6938v19,46,28,139,28,139c5714,7169,5668,7123,5658,7030v-9,-138,,-185,28,-92xm5658,7817v,46,-9,46,-18,c5630,7817,5621,7770,5621,7724v,-46,9,-46,19,c5649,7724,5658,7770,5658,7817xm5621,6013v-9,-46,-9,-93,-9,-139c5630,5782,5640,5782,5640,5920v,139,,139,-19,93xm5649,9066v9,,9,,9,46c5658,9158,5649,9204,5630,9297v-9,92,-18,139,-18,185c5612,9528,5593,9574,5593,9528v-9,,37,-462,56,-462xm5584,10962v28,-93,46,-93,46,46c5630,11101,5621,11101,5602,11101v-46,,-46,-47,-18,-139xm5612,11193v28,,56,46,56,93c5677,11378,5621,11378,5584,11286v-19,-93,-19,-93,28,-93xm5658,9297v,-46,10,-93,19,-93c5686,9204,5695,9251,5695,9251r,c5695,9297,5705,9297,5723,9297v10,,28,46,28,46c5751,9436,5723,9436,5714,9343v-9,-46,-19,-46,-28,-46c5668,9389,5658,9343,5658,9297xm5798,7077v-9,,-19,,-19,-47c5779,6938,5789,6892,5807,6984v9,,,46,-9,93xm5714,5920v9,-92,19,-92,37,-46c5770,5920,5770,5967,5751,5967v-9,46,-9,92,-9,92c5751,6105,5742,6105,5733,6105v-28,,-28,-46,-19,-185xm5714,6429v28,,37,-46,37,-46c5742,6337,5751,6337,5761,6337v9,,18,92,9,185c5770,6753,5751,6753,5705,6568r-37,-139l5714,6429xm5705,5735v,185,-28,185,-28,47c5677,5689,5668,5689,5649,5735v-37,93,-47,93,-47,c5602,5689,5640,5643,5686,5597v9,,19,46,19,138xm5612,5504v-38,,-65,-139,-65,-324c5547,4903,5584,4857,5602,5088r,c5612,5180,5621,5227,5630,5227v10,,19,46,10,138c5640,5458,5630,5504,5612,5504xm5565,3700v,-139,28,-185,28,-46c5593,3700,5584,3747,5574,3793v-9,46,-9,,-9,-93xm5593,3515v-19,,-28,,-37,46c5537,3700,5519,3700,5500,3515v-9,-92,-19,-185,-19,-185c5481,3330,5509,3330,5556,3330v56,,74,,65,93c5621,3469,5612,3515,5593,3515xm5491,4302v-10,92,,185,9,231c5519,4625,5519,4625,5500,4579v-9,-46,-9,,9,46c5537,4718,5547,4764,5537,4857v-9,138,-46,138,-56,c5481,4810,5463,4672,5444,4579v-18,-92,-28,-185,-37,-231c5407,4255,5426,3793,5435,3793v,,19,92,28,185c5491,4117,5491,4255,5491,4302xm5444,4764r,c5463,4857,5472,4995,5463,5042v-9,46,-75,-370,-75,-463c5388,4487,5416,4579,5444,4764xm5379,3515v-9,,-19,-46,-9,-92c5370,3376,5370,3330,5360,3330v-27,46,-74,-139,-65,-231c5305,3006,5333,3006,5370,3191v18,185,28,324,9,324xm5286,3561r,c5277,3608,5267,3561,5258,3515v-28,-139,-19,-231,9,-92c5286,3469,5295,3561,5286,3561xm5258,7863v9,,9,46,9,46c5267,7909,5267,7955,5277,7955v9,,9,47,9,47c5277,8048,5277,8140,5267,8233v-9,278,-46,370,-65,139c5193,8279,5239,7863,5258,7863xm5212,3654v-10,-93,,-93,18,-46c5239,3654,5249,3700,5249,3746v-10,139,-28,47,-37,-92xm5193,3191v-37,,-84,-138,-56,-185c5174,2960,5184,2960,5184,3053v,92,,92,18,c5212,3006,5221,3006,5230,3006v19,93,,185,-37,185xm5165,3654v56,416,28,555,-37,139c5100,3608,5081,3469,5081,3515v,46,10,93,19,185c5109,3746,5109,3839,5100,3839v-9,,-47,-278,-47,-324c5053,3515,5081,3469,5118,3423v,-47,28,46,47,231xm5081,6568v10,92,-18,370,-28,370c5044,6938,5035,6892,5025,6799v-9,-92,-18,-139,-27,-139c4979,6707,4923,6475,4923,6337v,-139,28,-370,47,-370c4979,5967,5007,6059,5035,6198v28,139,46,324,46,370xm4830,9528v9,-92,19,-92,28,-46c4867,9528,4867,9574,4858,9621v,46,-9,92,-19,92c4821,9759,4811,9667,4830,9528xm4839,8418v-9,,,-93,19,-139c4895,8140,4904,8187,4877,8326v-19,92,-28,138,-38,92xm5360,14616v19,-46,56,,66,46c5426,14708,5416,14755,5388,14755v-37,,-46,-93,-28,-139xm5426,13598v9,-46,28,-46,37,-46c5481,13552,5491,13598,5481,13598v-9,47,-27,47,-37,47c5426,13645,5416,13645,5426,13598xm5481,13413v-18,,-27,,-27,-46c5454,13321,5472,13321,5481,13321v19,,28,,28,46c5509,13413,5500,13413,5481,13413xm5491,13228v-10,-46,9,-46,28,-46c5547,13182,5556,13228,5547,13228v-10,47,-19,47,-28,47c5509,13275,5491,13275,5491,13228xm5556,12211v-9,,-19,-47,-19,-47c5547,12118,5556,12118,5565,12118v9,,19,46,19,46c5574,12164,5565,12211,5556,12211xm5565,12720v9,-93,28,-93,65,-47l5630,12673v19,47,19,47,10,93c5621,12812,5621,12812,5640,12905v18,46,18,46,-19,46c5574,12858,5556,12766,5565,12720xm5742,10777v-9,-93,,-185,19,-185c5770,10592,5779,10638,5779,10684v,47,,93,-9,139c5761,10869,5751,10869,5742,10777xm5770,10037v-19,-93,-9,-139,,-93c5779,9944,5798,9944,5807,9852v9,-46,19,-93,19,-93c5826,9759,5826,9852,5807,9944v-18,232,-18,232,-37,93xm5937,11656v19,-47,28,-93,19,-93c5947,11563,5947,11517,5956,11517v19,-93,28,-46,19,92c5975,11702,5965,11748,5937,11748v-37,,-37,,,-92xm5965,9066v-9,-47,10,-232,28,-232c6003,8834,6012,8834,6012,8881v,92,-37,231,-47,185xm6040,9621v,-93,37,-47,46,46c6086,9713,6086,9713,6068,9713v-19,-46,-28,-46,-28,-92xm6068,12118v9,-92,9,-92,18,-46c6096,12118,6096,12164,6086,12211v-9,92,-37,92,-37,46c6058,12257,6058,12164,6068,12118xm6077,11794v-9,-46,9,-138,47,-231c6179,11378,6207,11332,6207,11424v,93,-37,185,-56,139c6142,11563,6142,11563,6142,11609v,47,9,93,9,93c6151,11702,6151,11702,6142,11702v-9,,-28,46,-37,92c6096,11794,6086,11794,6077,11794xm6124,11841v18,-47,46,-139,55,-139c6189,11656,6207,11609,6217,11656v9,,18,-47,28,-93c6263,11424,6291,11424,6291,11517v,46,-19,139,-37,231c6235,11841,6217,11933,6226,11933v9,,28,-46,37,-139c6282,11702,6291,11702,6310,11748v37,93,,278,-47,278c6245,12026,6226,12072,6226,12118v,46,,93,-9,93c6207,12211,6198,12164,6198,12164v,-46,-9,-46,-19,-46c6170,12118,6161,12118,6170,12072v,-46,,-93,-19,-93c6142,11979,6133,11979,6133,12072v,92,,92,-19,46c6096,11933,6105,11887,6124,11841xm6356,11841v47,-139,47,-185,19,-139c6356,11702,6338,11702,6328,11656v-9,-47,-18,-93,-18,-47c6300,11609,6300,11609,6310,11517v9,-46,9,-93,18,-46c6328,11517,6347,11517,6375,11517r,c6403,11517,6412,11517,6421,11609v,47,,139,-9,185c6403,11841,6403,11887,6412,11887v9,,19,-46,28,-139c6449,11563,6468,11609,6477,11841v10,277,-18,370,-84,277c6366,12072,6338,12072,6338,12072v,,-10,,-10,c6310,12026,6328,11933,6356,11841xm6421,9991v10,,19,46,19,46c6440,10083,6431,10083,6421,10083v-9,,-18,-46,-18,-46c6403,10037,6412,9991,6421,9991xm6393,8557v,-46,10,-93,19,-93c6421,8464,6431,8511,6431,8511v,,-10,92,-19,92c6403,8649,6393,8649,6393,8557xm6375,4024v9,-46,46,139,46,231c6421,4302,6431,4348,6449,4348v19,46,19,46,10,46c6421,4394,6356,4070,6375,4024xm6421,10499v19,93,19,93,-9,47c6393,10499,6366,10453,6356,10361v-18,-93,-18,-93,10,-47c6384,10361,6412,10453,6421,10499xm6459,3654v9,,18,46,18,46c6477,3700,6468,3747,6459,3747v-10,,-19,-47,-19,-47c6440,3700,6449,3654,6459,3654xm6403,555v9,,28,46,37,93c6449,694,6449,740,6440,740v-9,,-28,-46,-37,-92c6403,555,6393,555,6403,555xm6431,3654v-10,46,9,139,28,231c6505,4024,6514,4117,6477,4117v-9,,-28,-47,-28,-93c6449,3978,6431,3931,6412,3885v-56,-46,-93,-231,-84,-370c6338,3469,6328,3423,6319,3423v-9,,-28,-47,-28,-93c6282,3238,6291,3238,6319,3284v19,46,47,92,47,46c6412,3423,6440,3561,6431,3654xm6356,370v,,10,46,19,46c6384,463,6375,463,6366,463v-10,,-19,-47,-19,-47c6347,370,6347,370,6356,370xm6263,2590v19,93,28,185,28,231c6291,2868,6300,2960,6319,3053v19,138,28,185,9,185c6300,3284,6263,3191,6272,3053v10,-47,,-93,,-47c6263,3006,6254,3006,6245,2960v-10,-46,,-46,9,-46c6282,2960,6291,2775,6263,2636v-9,-46,-28,-138,-28,-138c6235,2451,6245,2498,6263,2590xm6207,2868r,c6217,2960,6217,2960,6207,2960v-9,,-18,,-18,46c6189,3053,6179,3053,6170,3006v-19,-46,-19,-46,,-46c6179,2960,6189,2914,6179,2868v-18,-139,,-139,28,xm6105,2359v,-46,19,-46,28,-46c6142,2313,6161,2313,6161,2359r,c6161,2359,6161,2405,6170,2498v9,46,,92,-19,46c6133,2544,6105,2544,6086,2590v-28,46,-37,46,-55,c6012,2498,6049,2405,6077,2451v19,-46,28,-92,28,-92xm6040,2220v,-46,,-46,9,-46c6058,2174,6058,2220,6068,2220v9,46,,46,-10,46c6049,2266,6040,2266,6040,2220xm5947,416v9,,28,47,37,139c5993,601,6021,694,6040,740v18,46,37,93,37,139c6077,971,6003,833,5965,648,5947,509,5937,416,5947,416xm5928,1295r,c5937,1341,5947,1388,5937,1434v-9,46,-55,-93,-55,-185c5882,1156,5910,1203,5928,1295xm5835,1341v9,47,9,139,,185c5826,1573,5816,1526,5816,1434v10,-185,10,-185,19,-93xm5863,1619v,46,9,46,19,46c5891,1665,5928,1711,5975,1804v65,185,74,185,46,277c6003,2128,6003,2174,6003,2220v9,46,,,-19,-46c5965,2081,5947,1989,5947,1943v,-139,-56,-278,-75,-232c5854,1758,5854,1758,5872,1804v19,46,28,277,10,277c5872,2081,5863,2035,5844,1943v-18,-93,-28,-93,-37,-47c5798,1943,5798,1943,5807,1850v,-139,47,-324,56,-231xm5714,1064v19,-93,37,-46,65,139c5807,1341,5807,1434,5789,1526v-19,139,-47,139,-47,c5742,1480,5733,1434,5723,1434v,,-18,-324,-9,-370xm5723,1711v10,93,10,139,,232c5695,2035,5686,2035,5686,1804v-9,-278,9,-324,37,-93xm5677,3515v9,-185,28,-324,37,-324c5723,3191,5723,3238,5723,3330r,c5714,3376,5723,3561,5742,3700v28,278,28,370,,231c5714,3793,5686,3793,5695,3931v10,93,10,93,-9,47c5658,3839,5658,3793,5677,3515xm5668,4163v-28,-46,-28,,,185c5695,4533,5677,4625,5640,4487v-19,-93,-19,-185,-19,-278c5630,3978,5630,3978,5658,4117v19,92,19,92,10,46xm5602,1064v56,324,66,555,10,324c5584,1295,5519,786,5519,740v,-92,37,,83,324xm5519,2914v37,46,46,,37,-46c5547,2821,5556,2775,5574,2729v28,-93,38,-46,47,c5630,2775,5640,2868,5640,2868v,92,-66,231,-93,185c5509,2960,5500,2960,5500,3099v,46,-9,92,-19,92c5472,3191,5463,3145,5463,3053v9,-185,9,-185,56,-139xm5212,463v27,,55,46,65,92l5277,555v28,139,102,601,83,601c5360,1156,5342,1064,5314,925,5286,786,5277,694,5267,694v-18,,75,555,140,832c5472,1804,5491,1896,5444,1896v-9,,-28,47,-28,93c5416,2081,5416,2081,5388,1989v-9,-46,-28,-93,-37,-93c5342,1896,5342,1896,5342,1850v,-46,-9,-92,-19,-92c5305,1758,5305,1804,5314,1943v9,185,9,231,-9,138c5295,2035,5286,1943,5286,1896v,-46,-9,-92,-9,-138c5267,1758,5249,1619,5230,1434r-37,-324l5230,1249v19,92,37,185,37,231c5267,1619,5277,1665,5314,1619v28,-46,28,-46,9,-139c5314,1388,5305,1341,5295,1341v-9,,-18,-92,-28,-138c5258,1156,5221,925,5193,740l5137,416r75,47xm5128,1434v9,,37,185,65,416c5267,2451,5258,2590,5184,2035v-66,-509,-75,-601,-56,-601xm5174,2775v28,93,28,93,-18,46c5128,2821,5109,2775,5109,2729v-9,-46,28,-46,65,46xm5072,1388v9,46,19,138,19,138c5091,1573,5081,1526,5072,1480v-9,-46,-19,-139,-19,-139c5053,1295,5063,1341,5072,1388xm4998,3099v9,-185,27,-231,74,-93l5072,3006v28,93,28,93,,185c5053,3238,5035,3284,5025,3238v-9,,-9,,-9,46c5025,3330,5016,3376,5016,3376v-18,47,-28,-46,-18,-277xm4998,4255v,,9,47,18,47c5025,4302,5016,4348,5007,4348v-9,,-19,-46,-19,-46c4988,4302,4988,4255,4998,4255xm4960,3053v10,,19,46,19,46c4979,3099,4979,3145,4970,3145v-10,,-10,-46,-19,-46c4942,3099,4951,3053,4960,3053xm4923,5273v37,277,65,555,56,555c4979,5828,4951,5689,4923,5550v-37,-231,-56,-277,-65,-185c4849,5412,4849,5458,4886,5550v18,93,46,185,65,278c4970,5967,4970,5967,4942,6059v-38,139,-93,46,-112,-185c4811,5643,4802,5504,4821,5550v9,,18,-92,37,-231c4867,5180,4886,5042,4895,5042v9,,9,92,28,231xm4821,278v9,-139,28,-139,56,46l4877,324v9,92,9,92,,92c4867,416,4849,416,4839,463v-28,,-37,-47,-18,-185xm4830,3885v9,93,19,139,9,139c4839,4024,4821,3978,4811,3885v-18,-92,-18,-138,-9,-138c4802,3700,4811,3793,4830,3885xm4793,509v,,9,46,18,46c4821,601,4811,601,4802,601v-9,,-19,-46,-19,-46c4783,555,4783,509,4793,509xm4793,4903v28,-185,46,-231,56,-93c4858,4857,4849,4949,4830,4995v-9,47,-28,139,-28,185c4802,5227,4793,5227,4774,5134v-9,-46,-9,-92,19,-231xm4774,5412v-9,,-9,,-18,-93c4746,5227,4746,5227,4765,5273v9,92,18,139,9,139xm4746,4718v-9,,-28,,-28,-93c4709,4487,4728,4487,4756,4579v9,46,,93,-10,139xm4728,4024v9,46,18,93,18,139c4746,4302,4718,4209,4709,4070v,-92,,-92,19,-46xm4662,2313v19,,28,,19,46c4672,2359,4662,2359,4653,2359v-18,,-9,,9,-46xm4672,3561v9,,9,,9,-46c4681,3376,4690,3376,4700,3515v9,93,,93,-10,93c4681,3561,4681,3608,4681,3654v19,139,-19,370,-46,278c4625,3885,4616,3839,4616,3747v9,-93,46,-232,56,-186xm4607,2128v9,,18,46,28,46c4644,2174,4635,2220,4616,2220v-9,,-28,-46,-28,-46c4588,2174,4597,2128,4607,2128xm4560,3700v-9,,-19,-46,-19,-46c4541,3608,4551,3608,4560,3608v9,,19,46,19,46c4569,3700,4569,3700,4560,3700xm4514,1203v9,,27,46,27,92c4541,1341,4551,1388,4560,1388v9,,9,46,,92c4551,1526,4532,1573,4523,1573v-9,,-9,-47,9,-47c4551,1480,4551,1434,4532,1388v-46,-139,-46,-185,-18,-185xm4476,4255v10,,19,47,19,47c4495,4348,4495,4348,4486,4348v,,-10,-46,-19,-46c4458,4302,4467,4255,4476,4255xm4383,4348v28,-139,38,-93,19,46c4393,4440,4383,4487,4374,4487v-9,-47,,-93,9,-139xm4234,1064v,,10,46,10,92c4244,1295,4169,1619,4151,1573v-10,-47,65,-509,83,-509xm4141,1804v10,,47,-93,65,-185c4253,1388,4272,1388,4272,1619v,139,-19,185,-66,231c4141,1896,4085,1850,4141,1804xm4272,4903v9,92,,92,-10,46c4253,4903,4244,4857,4253,4810v9,-46,9,-46,19,93xm4188,2266v-9,232,-37,278,-56,93c4123,2266,4132,2174,4141,2128v38,-93,47,-47,47,138xm4039,2498v28,-185,46,-185,56,c4104,2590,4095,2636,4067,2729v-47,92,-65,,-28,-231xm3974,1758v37,-232,46,-185,18,46c3983,1896,3964,1989,3964,1989v-18,46,-18,,10,-231xm3918,2220v9,,19,46,19,46c3937,2313,3927,2359,3918,2359v-9,,-19,,-19,-46c3899,2266,3909,2220,3918,2220xm3918,3191v-9,47,-19,47,,c3918,3099,3927,3053,3927,3099v,46,,46,-9,92xm3899,1388v,46,,92,,138c3899,1573,3890,1526,3890,1434v,-46,,-93,9,-46xm3899,2544v10,,,139,-18,277c3853,3053,3825,3145,3825,3006v,-138,65,-508,74,-462xm3834,1249v,,,46,-9,92c3816,1388,3806,1388,3806,1341v,-46,19,-92,28,-92xm3806,2266v,-185,38,-555,47,-555c3862,1711,3862,1850,3862,1989v,139,-9,277,-18,324c3834,2359,3825,2405,3834,2451v10,93,-37,232,-56,139c3760,2498,3769,2313,3797,2313v,46,9,,9,-47xm3788,3469v,46,-131,971,-140,1018c3648,4487,3639,4487,3629,4487v-9,-47,121,-1064,140,-1064c3788,3423,3788,3423,3788,3469xm3778,1619v10,,10,,10,c3788,1711,3750,2081,3732,2128v-19,46,-19,46,-19,c3713,1989,3760,1619,3778,1619xm3639,2544v9,-93,46,-185,46,-93c3685,2451,3657,2683,3629,2960v-46,324,-65,416,-74,370c3536,3238,3592,2683,3620,2683v,,9,-47,19,-139xm3341,1064v19,-46,37,-46,93,92c3453,1203,3443,1203,3406,1203v-28,,-56,-47,-74,-47c3322,1110,3322,1110,3341,1064xm3164,879v19,,28,46,28,92c3192,1064,3192,1064,3155,1018v-28,-47,-28,-139,9,-139xm3118,1526v9,47,18,47,28,47c3173,1526,3164,1526,3136,1850v-37,324,-65,370,-56,93c3099,1480,3108,1434,3118,1526xm3090,2960v-10,,-19,,-19,-46c3071,2821,3108,2729,3127,2729v9,,,46,-9,92c3099,2868,3090,2914,3090,2960v18,,9,,,xm3080,971v10,93,-37,185,-83,185c2959,1156,2950,1110,2987,971v19,-46,84,-46,93,xm2931,833v10,,19,-93,28,-185c2969,509,2978,509,2978,601v,47,,139,-9,232l2969,833v-19,138,-47,185,-47,46c2913,833,2922,833,2931,833xm2913,1064v9,,18,46,28,46c2950,1156,2941,1156,2922,1156v-9,,-28,-46,-28,-46c2894,1110,2904,1064,2913,1064xm2866,601v28,-92,28,-92,10,139c2866,879,2848,971,2848,971v-19,-46,,-277,18,-370xm2615,1249v9,-46,19,-185,19,-278c2652,416,2690,185,2680,648v,138,,231,10,277c2717,971,2690,1249,2652,1434v-18,92,-28,185,-28,277c2634,1758,2624,1896,2624,1943v-9,46,-18,185,-18,277c2606,2359,2541,2868,2522,2821v-9,-92,65,-1341,93,-1572xm2522,3284v9,-46,9,-46,19,-46c2541,3238,2550,3284,2550,3284v,46,-9,46,-19,46c2522,3330,2513,3330,2522,3284xm2531,3423v,,-9,46,-18,46c2503,3469,2494,3469,2494,3423v,-47,9,-47,19,-47c2522,3376,2531,3423,2531,3423xm2485,3145v9,-92,18,-139,18,-92c2503,3053,2503,3145,2503,3191v-9,93,-18,139,-18,93c2485,3284,2485,3238,2485,3145xm2457,4117v9,-93,37,-139,37,-93c2494,4024,2485,4070,2466,4117v-18,46,-18,46,-9,xm2429,4024v9,-46,19,-93,19,-93c2448,3931,2448,4024,2429,4024v-9,93,-9,93,,xm2466,5088v-46,185,-84,370,-84,370c2382,5458,2373,5319,2382,5134v10,-324,47,-786,75,-786c2475,4348,2475,4533,2457,4625v-19,93,-19,370,9,370c2475,4995,2485,4949,2485,4903v-10,-139,28,-601,37,-601c2531,4302,2541,4302,2541,4209v,-93,46,-324,55,-324c2596,3885,2596,3978,2587,4116v-9,93,-18,185,-28,232c2550,4348,2541,4440,2550,4533v,139,-19,231,-84,555xm2606,4302v,92,-10,185,-19,231c2559,4672,2550,4533,2578,4302v18,-139,18,-139,28,xm2596,6383v-18,46,-18,46,,c2596,6290,2606,6244,2606,6290v,47,,47,-10,93xm2606,4764v-10,93,-19,231,-19,324c2587,5180,2578,5319,2559,5319v-9,46,-18,46,-18,46c2541,5273,2587,4672,2596,4579v28,-92,28,,10,185xm2624,3608v,46,-18,138,-37,185c2559,3885,2559,3839,2550,3700v,-139,,-185,37,-185c2615,3515,2624,3561,2624,3608xm2624,6152v,-93,66,-602,84,-602c2717,5550,2727,5550,2727,5597v-10,46,-103,601,-103,555xm2699,4348v,46,,139,-9,231c2680,4672,2671,4718,2662,4718v-10,,,-93,9,-231c2690,4394,2699,4302,2699,4348xm2699,3700v9,-46,9,-46,18,c2717,3747,2717,3793,2717,3793r,c2699,3885,2680,3793,2699,3700xm2708,4810v-28,139,-37,139,-28,47c2690,4764,2736,4533,2745,4533v,,,,,46c2755,4625,2736,4718,2708,4810xm2783,4487v-28,,-28,-185,9,-417c2811,3932,2829,3839,2829,3793v,-47,9,-47,19,-47c2857,3746,2866,3793,2866,3793v,139,-65,694,-83,694xm2773,3747v10,-93,28,-139,38,-139c2820,3608,2838,3561,2838,3515v10,-92,10,-92,19,-46c2857,3515,2848,3608,2820,3700v-56,232,-75,232,-47,47xm2857,2960v-9,93,-9,93,9,46c2885,2960,2885,2960,2876,3053v-10,46,-19,46,-47,c2811,3006,2792,3006,2792,3006v,47,9,93,19,93c2848,3145,2811,3423,2755,3469v-75,92,-84,92,-93,-46c2662,3330,2662,3284,2671,3284v9,,19,-46,19,-93c2699,3099,2680,3145,2634,3238v-38,46,-65,92,-75,92c2550,3284,2587,2729,2624,2544v19,-93,28,-231,28,-278c2652,2220,2662,2081,2680,1943v19,-139,47,-370,56,-555c2764,1064,2792,925,2792,1110v,46,9,46,19,46c2820,1156,2848,1203,2866,1295v28,93,38,93,56,46c2941,1295,2941,1295,2931,1388v-9,92,,138,10,138c2950,1526,2959,1480,2959,1434v,-93,,-93,10,-46c2978,1434,2997,1434,3015,1434v28,-46,28,,19,92c3025,1619,3025,1665,3043,1573v19,-47,19,-47,19,c3062,1711,3015,2174,2987,2313v-28,92,-28,92,19,46c3052,2313,3052,2313,3043,2451v-18,185,-37,278,-65,278c2969,2729,2959,2775,2969,2775v9,46,-38,185,-65,185c2894,2960,2894,2868,2894,2683v,-232,,-232,-18,-93c2876,2729,2866,2868,2857,2960xm2931,3330v-27,,-18,-185,10,-324c2969,2914,2997,2868,2997,2914v,139,-56,416,-66,416xm2987,3793v-9,46,-9,46,-9,-47c2978,3700,2978,3654,2987,3654v10,,,93,,139xm2894,4625v-28,,-18,-185,19,-416c2941,4024,2950,3978,2959,4024v10,46,10,139,,278c2931,4487,2913,4625,2894,4625xm2941,6475v-10,47,-10,47,-10,-46c2931,6383,2931,6337,2941,6337v,46,,92,,138xm2959,7169v-37,278,-46,278,-46,185c2913,7262,2978,6845,2987,6892v,46,-9,138,-28,277xm2987,6475v,-92,47,-508,56,-508c3043,5967,3043,6059,3034,6152v,231,-47,462,-47,323xm3080,6753v-28,231,-65,277,-46,46c3043,6660,3090,6429,3099,6475v9,47,,185,-19,278xm3136,5319v,185,-18,278,-74,509c3025,5967,2987,6105,2978,6105v-9,,-9,-92,-28,-231c2931,5597,2959,5227,3015,4903v37,-185,65,-185,56,l3071,4903v-9,92,,92,19,92c3108,4949,3108,4995,3108,5042v-9,46,,92,10,92c3136,5042,3146,5134,3136,5319xm3239,5597r,c3229,5643,3229,5643,3229,5550v,-46,,-92,10,-92c3248,5458,3248,5550,3239,5597xm3276,5365v-9,,-19,,-19,-46c3257,5273,3267,5273,3276,5273v9,,18,,18,46c3294,5319,3285,5319,3276,5365xm3304,4024v-19,46,-37,46,-37,93c3267,4117,3276,4117,3294,4117v19,-47,19,,,185c3276,4394,3239,4625,3211,4718v-47,185,-47,231,-19,185c3229,4810,3239,4903,3211,5042v-19,92,-19,92,-47,-47c3146,4857,3146,4810,3164,4718v28,-185,28,-231,-9,-93c3127,4718,3127,4718,3108,4533v-18,-232,-65,-324,-83,-185c3006,4440,3006,4394,3034,3839v9,-278,28,-463,28,-509c3062,3330,3071,3284,3090,3284v28,,28,,,-46c3071,3191,3062,3191,3080,3191v10,,38,47,47,47c3136,3284,3146,3284,3146,3238v,-47,9,,27,46c3201,3376,3201,3376,3192,3284v-9,-93,,-93,19,-93c3229,3191,3229,3238,3229,3284v-9,46,,92,38,92c3332,3376,3360,3423,3378,3515v-9,139,-28,417,-74,509xm3229,2868v-28,,-46,-47,-46,-47c3183,2729,3192,2729,3239,2821v28,47,28,47,-10,47xm3267,3145v,,-10,46,-19,46c3239,3191,3229,3191,3229,3145v,-46,10,-46,19,-46c3257,3099,3267,3099,3267,3145xm3369,4255v-9,47,-19,93,-28,93c3332,4348,3332,4302,3341,4255v9,-46,19,-92,28,-92c3369,4209,3369,4209,3369,4255xm3378,3330v10,,19,46,19,46c3397,3423,3397,3423,3388,3423v,,-10,-47,-19,-47c3360,3376,3369,3330,3378,3330xm3397,4579v-9,46,-19,46,-19,c3378,4533,3388,4487,3388,4487v9,,18,-47,18,c3406,4487,3406,4533,3397,4579xm3443,4163v-28,46,-28,46,-9,-139c3462,3793,3471,3793,3471,3978v,92,-18,185,-28,185xm3388,3006v,-46,-28,-138,-66,-231c3276,2636,3239,2590,3183,2590v-65,,-75,-46,-65,-92c3127,2451,3136,2405,3146,2405v37,,83,,83,-92c3229,2266,3211,2174,3192,2128v-19,-47,-28,-93,-19,-93c3183,2035,3192,1989,3192,1943v,-47,19,-93,37,-139c3276,1711,3276,1711,3276,1804v,46,-9,92,-9,92c3257,1896,3257,1943,3257,1989v,92,10,92,28,-46l3313,1804r37,185c3369,2081,3388,2174,3388,2220v,46,9,139,18,185c3425,2498,3425,2498,3425,2313v,-93,-19,-232,-28,-232c3369,2035,3350,1665,3369,1573v9,-47,19,-47,19,-47c3388,1573,3397,1573,3406,1526v37,-138,65,47,47,278l3434,1989r84,-278l3555,1850v37,139,37,139,9,278c3546,2220,3527,2405,3508,2498v-18,138,-37,231,-46,185c3453,2636,3443,2683,3453,2775v9,93,,185,,231c3462,3191,3388,3099,3388,3006xm3518,4903v-10,,-19,-46,-19,-139c3499,4672,3508,4625,3518,4625v9,,18,47,18,139c3536,4810,3527,4857,3518,4903xm3490,3654v-19,-46,-19,-46,,-139c3518,3423,3536,3423,3536,3515v,139,-18,185,-46,139xm3564,5134v-18,46,-28,-46,-18,-139c3555,4903,3555,4903,3564,4995v,47,,139,,139xm3555,4440v-28,-185,-28,-370,-9,-370c3555,4070,3555,4117,3555,4117v-9,46,,46,9,46c3583,4163,3602,4348,3592,4440v-9,93,-18,93,-37,xm3620,4718v-9,46,-18,92,-28,46c3574,4718,3592,4625,3611,4625v9,,18,47,9,93xm3611,4255v-28,,-28,-185,-9,-462c3611,3608,3629,3515,3629,3515v10,,10,-46,10,-46c3639,3423,3657,3330,3676,3191r37,-231l3723,3145v9,93,9,139,9,93c3732,3191,3741,3145,3741,3191v9,47,-9,232,-28,185c3704,3376,3695,3423,3685,3515v-18,324,-37,463,-56,463c3620,3978,3611,3978,3620,4024v28,,9,231,-9,231xm3676,5782v19,185,28,508,,508c3667,6290,3657,6290,3667,6244v,-46,-10,-139,-19,-231c3611,5689,3639,5458,3676,5782xm3620,8603v-37,278,-46,324,-56,231c3546,8742,3629,8048,3648,8094v9,,19,46,19,93c3657,8279,3639,8418,3620,8603xm3695,7909r,c3685,8094,3657,8187,3657,8002v,-93,28,-370,38,-324c3704,7724,3704,7817,3695,7909xm3750,5597v-27,-139,-27,-93,-18,92c3750,5967,3713,5967,3685,5689v-37,-370,-18,-509,47,-324c3741,5412,3760,5504,3769,5597v9,138,9,138,-19,xm3788,5458v-10,,-28,-139,-47,-278c3704,4857,3704,4857,3797,4024v28,-231,28,-278,37,-93c3834,4024,3844,4117,3853,4117v18,,46,277,56,462c3909,4672,3806,5458,3788,5458xm4104,3053v-9,46,-28,138,-28,185c4076,3284,4067,3376,4058,3376v-10,,-19,93,-28,185c4020,3793,3974,4163,3955,4163v-9,,-9,-46,-9,-139c3946,3978,3937,3931,3937,3931v-10,,-28,-92,-38,-231c3881,3561,3881,3469,3890,3469v9,,37,-93,56,-231c3992,2960,4020,2960,4030,3191v,93,9,139,18,93c4058,3284,4058,3191,4048,3099v-18,-185,-18,-185,10,-231c4104,2821,4123,2821,4123,2914v,46,-10,92,-19,139xm4113,5828v,-139,38,-278,47,-185c4160,5689,4151,5735,4141,5828v-28,46,-28,46,-28,xm4141,6244v-18,-139,-18,-185,,-139c4151,6105,4160,6059,4160,5967v,-185,28,-139,37,46c4206,6105,4197,6198,4188,6244v-28,93,-28,93,-47,xm4160,7678v-37,92,-56,92,-56,46c4104,7678,4113,7678,4132,7678v9,,19,,19,-46c4151,7585,4151,7539,4151,7493v,-93,9,-46,18,c4188,7539,4188,7585,4160,7678xm4206,6429v-9,,-18,,-18,93c4188,6568,4188,6614,4179,6568v,-46,,-139,9,-185c4216,6290,4216,6290,4216,6383v9,46,,92,-10,46xm4197,5735v-28,-323,-37,-370,-9,-508c4206,5042,4216,5042,4234,5180v19,93,19,185,10,324c4234,5643,4244,5689,4253,5689v37,-46,37,185,9,324c4234,6059,4234,6059,4197,5735xm4281,7678v-9,92,-19,139,-19,92c4262,7724,4262,7678,4262,7632v10,-93,19,-139,19,-93c4281,7539,4281,7632,4281,7678xm4262,1018v-9,-47,10,-232,28,-232c4300,786,4300,833,4290,925v-18,93,-28,139,-28,93xm4327,6753v-9,46,-9,46,-9,-46c4318,6660,4318,6614,4327,6614v,46,10,93,,139xm4309,5458v-28,-185,-28,-231,-9,-231c4309,5227,4318,5273,4327,5365v10,232,10,232,-18,93xm4327,4625v-9,-46,-9,-92,-9,-138c4337,4394,4346,4394,4346,4533v,139,,139,-19,92xm4355,4810v-9,-46,,-92,,-92c4365,4718,4374,4625,4393,4533v28,-231,46,-231,65,l4458,4533v9,139,9,185,-10,324c4411,4995,4402,5042,4402,4903v,-93,,-93,-9,-46c4374,4903,4365,4903,4355,4810xm4393,5134v,46,,93,-10,93c4383,5227,4374,5180,4365,5134v-10,-46,,-92,9,-92c4393,5042,4393,5088,4393,5134xm4383,7863v10,,19,,10,46c4383,7955,4402,8094,4421,8233v46,324,46,463,18,416c4430,8649,4411,8511,4402,8372v-9,-139,-28,-324,-28,-370c4365,7909,4365,7863,4383,7863xm4402,9204v9,,9,47,,93l4402,9297v-9,46,-28,92,-28,46c4355,9297,4383,9204,4402,9204xm4411,9389v10,,10,47,10,93c4421,9528,4402,9621,4383,9667v-28,92,-37,92,-46,46c4327,9528,4346,9436,4411,9389xm4179,10592v9,-93,37,-231,46,-324c4244,10176,4272,9991,4281,9898v28,-185,56,-185,56,-46c4337,9898,4318,9991,4309,10083v-9,93,-28,185,-28,231c4281,10361,4272,10407,4253,10361v-19,-47,-28,,-19,46c4244,10453,4234,10499,4234,10499v-9,,-18,47,-18,93c4216,10638,4197,10684,4188,10684v-28,47,-28,47,-9,-92xm4160,11517v-9,,-19,-46,-19,-93c4141,11378,4151,11378,4160,11424v9,,19,47,19,93c4169,11517,4160,11517,4160,11517xm4244,12118v-19,-46,-38,-92,-38,-139c4206,11933,4216,11933,4244,12118v28,93,28,93,,xm4281,11609v-9,-185,-28,-277,-47,-231c4225,11424,4225,11378,4225,11286v9,-93,9,-139,,-47c4216,11286,4206,11286,4197,11239v-9,-46,-9,,,93l4206,11517r-46,-231c4132,11193,4113,11054,4113,11008v,-46,10,-92,10,-92c4123,10916,4132,10869,4141,10869v10,,10,47,10,47c4132,11054,4160,10962,4197,10777v37,-185,65,-231,65,-139l4262,10638v,46,,93,,93c4262,10731,4272,10777,4290,10823v10,46,28,93,28,185c4318,11054,4327,11147,4327,11147v10,,19,139,38,277c4374,11563,4383,11748,4393,11841v9,92,,92,-10,46c4374,11841,4355,11841,4337,11841v-37,,-56,-93,-56,-232xm4309,13275v-28,-93,-47,-556,-28,-556c4290,12719,4309,12858,4327,12997v28,324,19,416,-18,278xm4383,13275v-28,-47,-93,-648,-74,-648c4309,12627,4327,12627,4346,12673v19,47,28,93,28,139c4374,12858,4383,12951,4402,13090v19,138,9,231,-19,185xm4467,12766v-28,-93,-28,-93,-19,46c4467,13043,4448,12997,4411,12766r-28,-185l4430,12534v93,-46,139,-46,149,47c4588,12673,4551,12858,4523,12858v-9,,-37,-46,-56,-92xm4495,13830v,-47,9,-93,19,-93c4532,13737,4541,13783,4541,13876v,92,-37,92,-46,-46xm4579,14477v-10,46,-19,46,-28,c4541,14431,4541,14385,4551,14338v9,-46,18,-46,28,c4579,14385,4588,14431,4579,14477xm4616,13090v-9,,-9,46,,92c4625,13275,4616,13275,4579,13228v-38,-46,-47,-46,-38,47c4551,13413,4532,13413,4504,13321v-18,-46,-18,-93,,-139c4523,13136,4635,12905,4644,12905v,,,46,-9,92c4625,13043,4625,13090,4616,13090xm4672,15078v-10,,-19,-46,-28,-46c4635,14986,4644,14986,4653,14986v9,,19,46,28,46c4681,15078,4672,15078,4672,15078xm4681,13830v-9,,-19,-47,-19,-47c4662,13737,4662,13737,4672,13737v9,,9,46,18,46c4700,13783,4690,13830,4681,13830xm4690,13552v10,-46,10,-46,19,-46c4709,13506,4718,13552,4718,13552v,46,-9,46,-18,46c4690,13598,4681,13552,4690,13552xm4765,15495v-47,-47,-56,-139,-9,-139c4783,15356,4793,15402,4793,15448v,47,-10,47,-28,47xm4793,13552v-10,,-10,46,-10,93c4783,13691,4783,13783,4774,13876v-9,92,-9,139,,139c4783,14015,4793,13968,4793,13922v,-46,9,,9,139c4802,14292,4774,14385,4765,14200v-9,-93,-9,-139,-37,-47c4709,14200,4700,14200,4709,14107v9,-46,,-92,,-92c4690,14015,4690,13968,4709,13783v9,-92,19,-185,19,-231c4728,13506,4737,13506,4737,13506v9,,9,-46,9,-93c4746,13367,4765,13228,4783,13136v28,-139,47,-185,66,-139c4867,13043,4877,13089,4877,13136v,46,-19,46,-28,46c4830,13182,4821,13182,4821,13182v,46,9,46,18,46c4849,13228,4858,13274,4858,13274v,47,-9,47,-28,47c4811,13321,4802,13321,4802,13367v9,139,,185,-9,185xm4811,13691v,-93,10,-185,28,-231c4886,13367,4895,13413,4867,13506v-9,46,-18,139,-18,231c4858,13968,4821,13922,4811,13691xm4932,14708r,c4914,14755,4904,14662,4914,14616v9,-46,9,-46,18,c4942,14662,4932,14708,4932,14708xm4932,14246v-9,,-9,46,-9,92c4923,14477,4886,14616,4849,14570v-28,-47,-28,-278,-10,-463c4849,14015,4877,13968,4914,13968v46,,46,,18,-46c4877,13876,4877,13876,4923,13645v28,-139,37,-185,65,-93c5007,13598,5025,13645,5025,13645v10,138,-74,601,-93,601xm4960,14385v10,,28,46,38,46c5007,14477,5016,14477,5007,14477v-9,,-28,-46,-37,-46c4960,14385,4951,14385,4960,14385xm5081,14662v,,-18,46,-56,46c4979,14708,4970,14708,4970,14616v,-46,9,-93,37,-93c5063,14523,5081,14523,5081,14477v,-46,10,-46,28,-46c5137,14431,5137,14431,5109,14523v-18,47,-37,93,-28,139xm5118,15032v47,-46,168,,177,46c5305,15078,5277,15171,5249,15217v-47,93,-65,93,-103,46c5100,15171,5081,15078,5118,15032xm5528,15078v37,-138,46,-92,19,139c5528,15356,5500,15448,5491,15448v-10,,-28,,-28,93c5454,15633,5444,15680,5407,15680v-28,,-37,,-28,46c5388,15772,5398,15772,5388,15818v-9,93,-149,47,-204,-46c5137,15680,5146,15680,5202,15633v10,,28,-46,37,-46c5249,15541,5258,15587,5258,15633v,47,9,47,19,c5286,15587,5323,15495,5360,15402r66,-139l5407,15402v-19,139,-19,139,19,c5444,15310,5472,15263,5481,15263v10,,10,,,c5472,15171,5528,14801,5556,14801v9,,28,,28,46c5584,14893,5565,14940,5547,15032v-28,46,-28,46,-19,46xm5593,13876v,46,-19,92,-37,139c5528,14015,5528,14015,5547,13922v27,-185,46,-185,46,-46xm5565,12997v-9,,-28,-46,-28,-46c5537,12905,5547,12905,5565,12905v9,,28,46,28,46c5593,12951,5584,12997,5565,12997xm5668,13830v-10,,-19,-47,-19,-47c5649,13783,5658,13737,5668,13737v9,,18,46,18,46c5686,13783,5677,13830,5668,13830xm5779,13321v-9,185,-56,370,-84,277c5677,13552,5677,13552,5677,13598v,47,-9,47,-28,47c5640,13645,5621,13645,5621,13691v,46,-9,46,-19,46c5565,13737,5630,13460,5695,13321v84,-185,84,-185,84,xm5835,12627v-9,46,-19,93,-28,139c5798,12858,5751,12951,5733,12904v-19,-46,37,-323,74,-323c5835,12581,5844,12581,5835,12627xm5835,12534v-46,,-46,-92,-9,-138c5854,12349,5854,12349,5835,12303v-9,-46,-19,-46,,-46c5844,12257,5863,12303,5872,12349v38,47,19,185,-37,185xm5882,12026v,,,-47,,-93c5891,11841,5956,11841,5956,11933v,46,-65,93,-74,93xm5947,12627v,-46,9,-46,18,-46c5975,12581,5984,12581,5984,12627v,,-9,46,-19,46c5947,12673,5947,12673,5947,12627xm6272,13598v-9,,-27,-46,-27,-46c6245,13506,6226,13506,6198,13506v-28,,-56,,-65,-46c6124,13413,6105,13367,6096,13413v-10,,-38,-46,-65,-138c6003,13182,5984,13136,5975,13136v-38,,-28,-139,9,-278l6031,12673r46,139c6105,12905,6114,12951,6114,13043v-9,93,,93,10,47c6133,13043,6142,13043,6170,13136v19,46,47,139,56,139c6245,13275,6263,13413,6282,13506v9,92,9,92,-10,92xm6338,13136v-10,-46,-28,-46,-38,-46c6263,13090,6263,13043,6300,12858v38,-185,38,-277,10,-231c6300,12627,6291,12673,6291,12720v,46,,92,-19,138c6245,12951,6245,12951,6198,12720v-56,-232,-112,-324,-74,-93c6142,12720,6142,12720,6114,12627v-37,-139,-18,-278,65,-416c6254,12072,6272,12072,6366,12257r,c6412,12349,6421,12349,6403,12488v-19,139,-19,139,9,c6431,12396,6459,12349,6533,12349v65,,93,,102,93c6645,12488,6626,12535,6570,12488v-37,,-74,,-74,47c6496,12581,6505,12581,6524,12581v9,,28,46,28,46c6552,12673,6570,12673,6589,12627v56,-92,65,-92,56,93c6635,12812,6645,12858,6654,12812v9,-46,19,-92,19,-139c6673,12581,6710,12581,6719,12673v9,93,-56,324,-93,278c6607,12951,6598,12905,6598,12858v,-46,-111,-46,-121,47c6477,12905,6487,12951,6514,12951v19,,38,92,28,92c6533,13182,6347,13182,6338,13136xm6505,13367v-18,46,-74,93,-74,46c6431,13367,6449,13321,6468,13321v28,,46,,37,46xm6691,13413v-84,,-93,47,-65,139c6645,13598,6635,13645,6598,13645v-28,,-46,-47,-46,-47c6552,13552,6533,13552,6514,13552v-18,,-27,,-18,c6505,13506,6514,13460,6514,13413v,-46,10,-92,19,-92c6561,13321,6673,12997,6710,12858v28,-138,37,-138,102,-92c6849,12812,6905,12812,6924,12812v19,,46,,56,c7008,12812,6989,12951,6952,13090v-19,92,-37,138,-28,138c6943,13228,6831,13413,6803,13413v-19,,-19,,,-92c6822,13228,6822,13228,6794,13275v-10,138,-56,138,-103,138xm6849,13552v,46,-46,93,-55,46c6784,13552,6803,13552,6822,13552v18,,27,,27,xm6803,13922v-9,46,-28,93,-28,46c6766,13968,6775,13922,6794,13876v28,-46,37,-46,9,46xm6877,14061v-37,,-55,-46,-55,-46c6822,13922,6868,13922,6905,14015v28,46,28,46,-28,46xm7436,12211v-10,-47,9,-139,28,-139c7473,12072,7482,12118,7482,12118r,c7473,12164,7445,12257,7436,12211xm7640,11101r,c7640,11147,7622,11286,7603,11332v-18,46,-28,139,-28,185c7575,11609,7426,12164,7408,12164v-9,,-19,47,-19,93c7389,12303,7399,12349,7408,12303v9,,28,,37,46c7464,12442,7408,12720,7343,12812v-38,46,-65,139,-65,185c7278,13043,7259,13090,7240,13136v-37,46,-28,46,10,46c7296,13136,7296,13136,7259,13228v-28,47,-37,93,-19,93c7259,13321,7240,13367,7203,13413v-56,93,-56,93,-9,47c7222,13460,7240,13460,7240,13506v,46,-28,46,-56,46c7138,13552,7138,13552,7175,13598r37,47l7166,13737v-75,185,-121,93,-65,-92c7110,13598,7129,13506,7129,13413v,-92,18,-185,28,-185c7166,13228,7175,13090,7184,12997v,-139,,-139,-37,93c7129,13228,7110,13367,7110,13413v,47,-19,93,-37,139c7045,13598,7045,13598,7064,13645v27,92,,185,-38,138c6989,13737,6989,13737,7026,13830v28,92,28,92,,92c7008,13922,6980,13922,6961,13968v-18,47,-46,,-56,-46c6887,13876,6896,13830,6943,13645v37,-139,111,-417,158,-648c7147,12766,7194,12535,7203,12535v9,,19,46,28,46c7240,12627,7259,12627,7278,12627v18,-46,18,-46,9,-139c7278,12396,7287,12350,7352,12118v74,-231,121,-370,242,-971c7622,10869,7659,10869,7640,11101xm7640,9112v,46,-9,92,-27,92c7603,9204,7585,9158,7585,9158v,,9,-92,28,-92c7622,9066,7640,8973,7640,8927v,-46,10,-93,28,-93c7678,8834,7696,8881,7696,8881v,46,-9,92,-28,92c7650,9019,7640,9066,7640,9112xm7678,11609v-10,,-28,-46,-38,-46c7631,11517,7640,11517,7659,11517v9,,28,46,37,46c7696,11609,7696,11609,7678,11609xm7520,14107v-103,231,-121,231,-84,c7445,14015,7454,13922,7454,13876v,-46,28,-139,103,-231c7668,13460,7687,13460,7687,13506v,92,-84,416,-167,601xm7659,13321v-19,46,-46,92,-56,92c7594,13413,7557,13460,7529,13552v-28,46,-56,93,-65,93c7464,13645,7482,13460,7520,13228v65,-416,102,-508,148,-277c7696,13090,7678,13090,7622,12997v-19,-46,-28,-46,-28,c7594,13043,7613,13090,7640,13136r47,92l7659,13321xm7659,12720v-28,-47,-28,-47,19,-93c7743,12534,7752,12534,7780,12627v9,46,19,93,19,93c7799,12766,7696,12766,7659,12720xm7752,13460v-9,-47,19,-278,37,-278c7799,13182,7808,13182,7808,13228v,93,-37,278,-56,232xm7882,12627v-65,-46,-102,-139,-93,-231c7808,12303,7845,12349,7892,12488r46,139l7882,12627xm7873,11841v19,-47,28,-47,28,46c7901,11933,7892,11979,7892,11979v-19,,-28,-92,-19,-138xm7966,12303v19,46,37,93,37,93c8003,12442,8022,12442,8031,12396v28,-47,28,-47,,185l8003,12766r-18,-185c7976,12488,7966,12396,7957,12396v-9,,-19,-47,-28,-139c7929,12257,7929,12257,7966,12303xm7948,12118v9,-46,18,-46,28,-46c7985,12072,7994,12118,8003,12118v10,46,-9,46,-27,46c7957,12164,7938,12164,7948,12118xm8003,13691v-9,,-37,,-55,92l7901,13876r19,-139c7938,13598,7985,13367,7994,13367v,,,46,,139c7985,13645,7985,13645,8013,13552v28,-92,93,-139,93,-46c8115,13552,8022,13737,8003,13691xm8069,11794v-10,-46,-10,-46,,-92c8097,11656,8115,11656,8115,11702v,46,-28,139,-46,92xm8097,11239v-19,,-38,47,-47,93c8050,11378,8022,11424,7994,11424v-28,,-46,47,-46,47c7948,11609,7873,11517,7799,11286v-65,-185,-75,-232,-75,-139c7724,11193,7734,11239,7743,11239v9,,18,,9,47c7743,11332,7761,11378,7780,11378v28,,75,139,56,185c7827,11609,7743,11471,7724,11378v-18,-92,-18,-92,-37,c7678,11424,7668,11424,7659,11424v-9,-46,,-138,19,-323c7696,10916,7715,10777,7715,10777v,,19,-139,37,-231c7771,10407,7799,10361,7817,10407v28,46,38,-46,10,-93c7817,10314,7817,10268,7827,10314v9,,55,139,93,278l7920,10592r83,277l7948,10916v-47,46,-47,46,18,46c8013,10916,8050,10962,8078,11054v74,93,74,185,19,185xm8097,10823v37,-92,37,-92,74,46c8199,10962,8199,10962,8162,10962v-84,-46,-84,-46,-65,-139xm8236,11656v-65,46,-84,,-56,-139c8199,11424,8208,11424,8255,11471v56,92,46,138,-19,185xm8273,11008v19,-46,56,,56,46c8329,11101,8311,11101,8292,11147v-28,,-47,-46,-19,-139xm8357,12673v-9,,-19,-46,-19,-46c8338,12581,8348,12581,8366,12581v10,,19,46,19,46c8376,12627,8366,12673,8357,12673xm8385,11378v-9,46,-37,46,-47,c8311,11332,8311,11286,8338,11239v19,-46,28,-46,47,c8404,11332,8413,11332,8385,11378xm8432,11193v,,-10,-46,-19,-46c8404,11101,8413,11101,8422,11101v10,,19,46,19,46c8432,11193,8432,11193,8432,11193xm8413,8927v-56,92,-112,-93,-75,-231c8357,8649,8376,8649,8376,8696v,46,18,46,28,46c8441,8742,8450,8881,8413,8927xm8450,9574v9,,19,47,28,139c8497,9806,8497,9852,8469,9759v-28,-92,-47,-185,-19,-185xm8478,11101v-28,,-46,-93,-28,-139c8469,10869,8506,10916,8506,11008v-9,46,-19,93,-28,93xm8478,6198v-19,-46,-19,-139,-19,-185c8478,5920,8497,6013,8497,6152v,138,,138,-19,46xm8506,5782r-56,138l8450,5782v,-185,56,-648,75,-648c8543,5134,8543,5180,8534,5227v-19,138,-28,370,-19,277c8534,5412,8590,5412,8580,5504v-9,46,,93,10,93c8599,5597,8608,5643,8599,5643v-9,46,-19,46,-28,46c8571,5689,8543,5735,8506,5782xm8608,12026v,,-9,46,-18,46c8580,12072,8571,12072,8571,12026v,-47,9,-47,19,-47c8608,11979,8608,12026,8608,12026xm8553,5967v-28,185,-28,185,-38,46c8506,5874,8534,5689,8562,5689v9,,18,,18,c8580,5782,8571,5874,8553,5967xm8655,13275v-28,92,-75,185,-112,277l8478,13691r47,-185c8553,13413,8590,13321,8599,13321v9,,28,,28,-46c8627,13182,8627,13136,8664,13136v28,,28,,-9,139xm8720,12766v,46,-19,92,-28,92c8683,12858,8674,12858,8683,12766v9,-46,46,-93,37,xm8739,12581v-19,,-38,-47,-38,-47c8701,12488,8711,12488,8720,12488v9,,28,46,37,46c8767,12581,8757,12581,8739,12581xm8739,11332v,-46,28,-46,55,-46c8822,11286,8860,11239,8878,11239v19,-46,47,-46,65,-46c8971,11193,8971,11193,8953,11286r,c8915,11378,8739,11424,8739,11332xm8878,12349v10,,19,47,19,47c8897,12442,8888,12442,8878,12442v-9,,-18,-46,-18,-46c8869,12396,8878,12349,8878,12349xm8841,12257v-9,,-19,-46,-19,-46c8822,12211,8841,12164,8860,12164v18,,28,47,18,47c8869,12211,8850,12257,8841,12257xm8776,12303v9,-46,28,-92,56,c8850,12349,8850,12349,8822,12396v-28,46,-55,-47,-46,-93xm8804,12720v28,-93,37,-139,46,-47c8850,12720,8850,12812,8832,12858v-47,139,-65,,-28,-138xm8860,13182v-47,93,-56,93,-56,c8804,13136,8822,13136,8850,13136v38,,38,,10,46l8860,13182xm9148,12442v9,92,-37,92,-74,c9046,12396,9046,12396,9055,12442v9,46,,46,-9,92c9036,12534,9046,12581,9064,12581r38,46l9046,12720v-28,46,-56,138,-65,185c8971,12951,8953,12997,8915,12997r-55,l8897,12720v28,-185,46,-232,74,-232c8999,12488,8999,12488,8990,12442v-19,-46,-19,-46,9,-93c9018,12349,9018,12303,8981,12303v-38,,-47,-46,-28,-92c8962,12164,8971,12118,8962,12072v-9,-93,112,-93,186,c9204,12118,9204,12211,9157,12303v-9,46,-18,93,-9,139xm9241,12534v-28,,-56,-46,-56,-46c9185,12396,9241,12257,9269,12211v47,-47,56,-47,65,c9353,12349,9288,12534,9241,12534xm9371,11979v-65,47,-83,,-55,-92c9325,11841,9353,11794,9371,11841v19,,47,46,56,46c9465,11887,9437,11933,9371,11979xm9390,11702v-19,-93,56,-139,112,-93l9502,11609v9,,28,47,28,93c9520,11794,9399,11794,9390,11702xm9455,11517v-65,,-74,,-46,-46c9427,11424,9446,11378,9455,11378v10,-92,75,-46,93,c9558,11471,9539,11517,9455,11517xm9539,11101v-19,-47,-19,-47,19,-47c9586,11054,9604,11101,9604,11101v,92,-37,92,-65,xm9576,10962v-9,,-18,-46,-18,-46c9567,10869,9576,10869,9586,10869v9,,18,47,18,47c9604,10962,9595,10962,9576,10962xm9651,10176v-10,46,-28,92,-47,92c9586,10268,9586,10314,9595,10361v9,92,9,92,-19,c9558,10268,9548,10222,9567,10176v9,-47,37,-93,65,-93c9660,10083,9669,10083,9651,10176xm9790,10684v-46,232,-83,232,-111,93c9651,10592,9679,10499,9753,10499r74,l9790,10684xm9865,10129v-19,47,-28,93,-19,139c9846,10314,9827,10361,9772,10361v-84,,-84,,-56,-278c9734,9898,9734,9898,9800,9944v37,,74,47,83,93c9883,10037,9883,10083,9865,10129xm9958,9667v-28,92,-84,139,-131,46c9790,9667,9790,9621,9827,9574v38,-92,103,-92,131,-46c9967,9574,9967,9621,9958,9667xm10023,10083v-28,46,-37,,-28,-92c10004,9852,10014,9852,10051,9944v28,93,18,93,-28,139xm10097,9944v-9,47,-55,-46,-55,-92c10042,9759,10088,9806,10097,9852r,c10097,9898,10097,9898,10097,9944xm10172,9713v-37,,-93,-139,-93,-277c10079,9297,10144,9343,10172,9528r37,185l10172,9713xm10256,9389v-28,93,-38,93,-75,c10163,9343,10144,9297,10144,9251v,-47,121,-47,130,c10283,9297,10274,9343,10256,9389xm10237,4394v-28,-46,-19,-139,28,-139c10283,4255,10293,4302,10293,4348v,92,-19,92,-56,46xm10293,3608v-19,-139,-28,-185,,-232c10311,3330,10321,3330,10339,3376v19,47,19,93,,139l10339,3515v-18,46,-9,46,19,46c10377,3561,10395,3608,10395,3608v,,-9,46,-28,46c10349,3608,10349,3654,10349,3700v9,185,-28,93,-56,-92xm10358,9528v-9,,-19,-46,-19,-46c10339,9482,10339,9436,10349,9436v9,,9,46,18,46c10367,9528,10367,9528,10358,9528xm10349,7493v-19,-46,-38,-93,-38,-93c10311,7400,10311,7354,10321,7308v9,-93,37,-93,37,c10358,7354,10367,7354,10377,7354v9,,27,46,37,93c10432,7539,10432,7539,10404,7539v-9,,-37,,-55,-46xm10507,9759v9,47,-9,47,-37,93c10423,9898,10404,9806,10451,9759v19,,19,-46,19,-92c10451,9574,10516,9436,10572,9436v37,,65,,65,46c10637,9621,10600,9759,10553,9759v-37,-46,-55,,-46,xm10637,10222v-28,,-37,,-18,46c10656,10361,10609,10407,10572,10314v-37,-92,-37,-138,-19,-231c10581,10037,10572,9898,10544,9944v-9,,-28,,-37,-46c10498,9852,10507,9852,10535,9852v37,46,46,,102,-278c10693,9297,10758,9158,10795,9297v19,46,28,46,65,-46c10907,9112,10935,9066,10935,9158r,c10935,9158,10907,9297,10879,9482v-93,509,-167,694,-242,740xm11661,7955v-75,509,-242,1203,-279,1203c11372,9158,11354,9204,11344,9251v-27,138,-139,323,-158,277c11177,9528,11186,9436,11205,9343v18,-92,,-46,-37,93c11130,9574,11093,9667,11075,9713v-19,46,-28,46,-10,93c11084,9852,11084,9852,11065,9898v-9,46,-28,139,-37,231c11019,10268,11019,10268,11065,10083v28,-139,84,-231,121,-324l11261,9667r-47,185c11168,10037,10981,10407,10935,10407v-19,,-28,,-37,46c10888,10499,10879,10499,10860,10499v-18,,-9,-46,28,-185c11000,9898,11037,9621,10935,9944v-37,139,-140,278,-177,278c10749,10222,10860,9806,11000,9251v140,-509,261,-972,270,-972c11279,8279,11326,8141,11372,7956v149,-509,270,-879,242,-694c11605,7308,11605,7308,11624,7262v18,-47,18,-93,18,-139c11633,7077,11642,7077,11652,7123v18,46,9,139,-47,462l11605,7585v-74,417,-130,602,-223,787c11326,8464,11354,8464,11419,8372v28,-46,28,-46,9,46c11419,8464,11391,8557,11372,8696v-28,185,-28,185,196,-648c11679,7678,11707,7632,11661,7955xm11875,6660v-28,,-112,463,-102,555c11773,7262,11745,7400,11707,7493v-37,139,-65,185,-65,139c11652,7585,11661,7539,11661,7539v9,,18,-46,28,-139c11698,7354,11707,7262,11717,7215v9,-46,37,-185,56,-277c11866,6290,11884,6198,11884,6475v,93,,185,-9,185xm11875,5134v-37,185,-65,278,-37,93c11884,4995,11893,4903,11903,4903v,46,-10,139,-28,231xm11921,6429v-9,93,-18,46,-18,-46c11903,6290,11912,6244,11921,6244v10,,19,,19,46c11931,6290,11931,6383,11921,6429xm11968,5319v-19,93,-37,185,-47,139c11912,5412,11968,5134,11987,5134v9,,,93,-19,185xm12014,5042v-9,46,-18,46,-18,c11996,4949,12014,4903,12024,4949v9,,,46,-10,93xm12033,2683v-9,,-19,-47,-19,-93c12014,2544,12024,2498,12033,2498v9,,19,46,19,92c12052,2636,12042,2683,12033,2683xm15774,5828v10,,10,46,,92l15774,5920v-9,47,-28,93,-28,47c15728,5967,15756,5828,15774,5828xm15690,6244v19,,28,46,28,46c15718,6337,15700,6337,15690,6337v-18,,-27,-47,-27,-47c15653,6290,15672,6244,15690,6244xm15681,7447v9,,19,46,19,46c15690,7539,15681,7539,15672,7539v-9,,-19,-46,-19,-46c15653,7493,15663,7447,15681,7447xm15569,2636v19,-92,56,-46,56,47c15625,2729,15607,2775,15597,2775v-37,,-46,-46,-28,-139xm15569,2914v,,,92,-9,139c15551,3191,15523,3238,15523,3099v9,-46,37,-231,46,-185xm15579,7400v,47,-75,139,-112,93c15411,7447,15430,7354,15504,7354v38,,75,,75,46xm15486,2544v9,-46,9,-46,18,-46c15514,2498,15514,2544,15514,2544v,46,-10,46,-19,46c15486,2590,15486,2544,15486,2544xm15449,2775v9,,9,46,,93c15439,2960,15411,3006,15411,2914v10,-93,28,-139,38,-139xm15225,1480v9,46,37,93,65,139c15318,1665,15337,1711,15337,1758v,92,-47,92,-75,-47c15244,1665,15216,1573,15197,1526v-28,-46,-37,-46,-46,47c15141,1619,15151,1711,15169,1711v10,47,28,93,28,93c15197,1896,15160,1850,15113,1711v-37,-138,-37,-138,-18,-185c15113,1480,15123,1480,15104,1434v-18,-46,,-46,47,-46c15179,1388,15216,1434,15225,1480r,xm15328,10407v9,,27,92,55,185c15421,10731,15430,10777,15411,10823v-18,93,-167,139,-195,93c15207,10916,15309,10407,15328,10407xm15309,2451v,-46,9,-46,19,-46c15337,2405,15346,2451,15346,2498v,46,-9,92,-18,46c15309,2544,15309,2498,15309,2451xm15244,2775v-37,-92,-47,-139,-19,-139c15234,2636,15253,2683,15262,2729v19,92,19,92,-18,46xm15151,4394v-10,,-19,-46,-28,-46c15113,4302,15123,4302,15132,4302v9,,19,46,28,46c15160,4348,15160,4394,15151,4394xm15076,1064v19,-93,19,-93,65,92c15179,1295,15179,1295,15151,1295v-38,46,-93,-139,-75,-231xm15048,4209v19,46,28,93,28,139c15076,4394,15086,4440,15104,4487v19,46,19,92,9,92c15095,4579,15011,4302,15011,4209v9,-46,19,-46,37,xm15048,10222v19,,38,46,47,92c15104,10361,15113,10407,15123,10361v9,-47,46,-47,93,-47c15281,10314,15290,10314,15281,10453v,46,-19,139,-37,139c15225,10592,15216,10638,15225,10684v9,47,,93,-18,185c15179,10962,15179,10962,15132,10916v-37,-47,-46,-139,-46,-232c15086,10592,15076,10546,15076,10592v-9,92,-46,92,-65,c14993,10407,15020,10222,15048,10222xm14890,3608v-9,-278,19,-278,75,-47c14983,3654,15002,3793,15002,3793v,92,-56,92,-84,c14890,3700,14890,3700,14909,3839v9,93,9,139,9,139c14909,3978,14918,4070,14937,4163v37,231,9,185,-47,-46c14862,3978,14844,3978,14853,4024v9,93,9,93,-19,46c14816,3978,14816,3931,14825,3793v9,-93,28,-139,37,-139c14881,3654,14890,3654,14890,3608xm14732,4070v-47,-324,-47,-416,-9,-277c14741,3839,14751,3931,14751,4024v,93,9,93,18,93c14778,4117,14788,4209,14806,4302v10,92,28,185,38,185c14853,4487,14862,4533,14862,4579v,139,-84,-231,-130,-509xm14806,12812v-9,,-18,,-28,c14769,12812,14769,12766,14788,12766v9,,18,,18,46xm14788,2636v,47,18,139,37,232l14825,2868v47,231,47,416,19,462c14825,3330,14816,3376,14825,3423v9,46,19,46,28,c14872,3376,14872,3376,14853,3515v-28,185,-75,370,-84,278c14760,3747,14769,3747,14778,3700v10,,10,-46,-9,-139c14741,3423,14741,3423,14751,3561v18,186,-19,47,-66,-277c14657,3145,14648,3006,14648,2960v,,37,-92,65,-231c14769,2636,14788,2590,14788,2636xm14676,3654v-19,,-28,-46,-28,-93c14648,3469,14657,3515,14676,3608v28,46,19,46,,46xm14583,1850v47,-92,74,-139,84,c14676,1943,14639,2035,14620,1943v-9,-47,-28,-47,-46,-47c14555,1943,14555,1896,14583,1850xm14611,3238v9,92,28,277,37,416l14657,3885r-37,-231c14602,3515,14574,3376,14555,3238r-28,-185l14564,3053v10,,28,92,47,185xm14416,231v18,,37,47,46,139c14471,463,14471,509,14462,509v-9,,-28,-46,-46,-139c14397,231,14397,231,14416,231xm14425,2359v18,,46,46,65,92c14527,2590,14527,2775,14499,2775v-18,,-28,-46,-28,-231c14471,2498,14453,2451,14425,2405v-37,-46,-37,-46,,-46xm14332,601v9,,18,47,18,47c14350,694,14350,694,14341,694v-9,,-9,-46,-19,-46c14322,601,14322,601,14332,601xm14276,1018v37,-139,37,-139,84,46l14360,1064v46,185,37,416,-10,277c14332,1295,14332,1295,14332,1388v18,185,-37,92,-65,-93c14257,1110,14257,1064,14276,1018xm14229,2313v10,138,10,138,-18,92c14201,2405,14183,2313,14183,2266v9,-92,28,-92,46,47xm14201,6429v19,185,28,416,,324c14183,6707,14062,6013,14062,5920v,-92,121,324,139,509xm14183,7215v-9,47,-19,,-28,-46c14127,7030,14136,6938,14164,7077v19,46,19,92,19,138xm14118,6892v-10,,-19,-47,-19,-93c14099,6707,14108,6753,14118,6845v18,47,9,47,,47xm14080,5550v10,,28,47,38,139c14136,5874,14127,5874,14090,5735v-37,-138,-37,-185,-10,-185xm14118,648v9,,18,46,28,46c14155,694,14146,740,14136,740v-9,,-18,-46,-28,-46c14108,694,14118,648,14118,648xm14099,3006v9,,28,-46,28,-46c14127,2821,14164,2960,14174,3099v,139,,185,-28,185c14127,3330,14108,3284,14099,3238v-28,-139,-28,-232,,-232xm14053,5273v27,92,27,92,,92c14025,5365,13987,5273,13987,5180v-9,-46,38,,66,93xm13950,4995v9,,19,47,19,47c13969,5088,13969,5088,13959,5088v,,-9,-46,-18,-46c13932,4995,13941,4995,13950,4995xm13941,5550v9,,28,185,56,370c14025,6105,14053,6337,14062,6337v28,92,46,555,18,508c14071,6799,14062,6753,14062,6707v,-47,-19,-185,-37,-278c14006,6337,13987,6152,13987,6059v,-92,-9,-185,-27,-185c13932,5828,13922,5550,13941,5550xm13922,5458v-9,46,-18,46,-28,c13876,5365,13894,5273,13913,5319v19,46,19,93,9,139xm13866,7354v-18,-46,-18,-92,,c13885,7308,13904,7354,13904,7400v,47,-10,93,-19,93c13876,7539,13866,7493,13876,7493v,-46,,-93,-10,-139xm13801,6475v38,278,84,740,65,740c13848,7215,13773,6568,13773,6429v,-92,10,-46,28,46xm13755,6290v-10,,-19,-46,-19,-92c13736,6152,13745,6152,13755,6152v9,,18,46,18,92c13773,6290,13764,6290,13755,6290xm13792,3330v-9,,-19,-46,-19,-92c13773,3191,13783,3191,13792,3238v9,,19,46,19,92c13811,3376,13801,3330,13792,3330xm13839,4949v,-92,46,139,46,278c13885,5273,13876,5227,13857,5180v-9,-92,-18,-185,-18,-231xm13913,1804v9,,9,92,,92l13913,1896v-9,47,-9,47,-9,-46c13904,1850,13904,1804,13913,1804xm13755,1295v9,,18,46,28,46c13792,1388,13783,1388,13773,1388v-9,,-18,-47,-28,-47c13745,1341,13745,1295,13755,1295xm13550,601v,-46,28,-46,47,47c13606,694,13615,740,13606,740v-9,,,46,9,93c13624,879,13624,925,13615,925v-9,46,-65,-231,-65,-324xm13652,1989v-46,-370,-46,-416,-18,-463c13662,1480,13839,1989,13820,2035v-9,,-28,,-37,-46c13764,1896,13708,1896,13708,1989v,46,37,139,84,231c13876,2405,13894,2498,13848,2498v-19,,-19,,9,46c13876,2590,13894,2683,13904,2775v9,93,9,185,18,231c13922,3053,13922,3099,13913,3099v-19,46,-93,-231,-130,-416c13764,2544,13764,2544,13783,2498v18,-47,18,-47,-10,-47c13755,2451,13745,2405,13745,2405v,-46,-9,-46,-27,-46c13699,2313,13680,2266,13652,1989xm13736,2451v,47,,47,-9,47c13718,2498,13718,2451,13708,2451v-9,-46,,-46,10,-46c13736,2405,13736,2405,13736,2451xm13699,5134v9,-46,19,-139,19,-185c13718,4857,13718,4857,13745,4949v10,46,28,139,28,185l13773,5134v,46,10,139,19,185c13801,5365,13801,5412,13792,5458v-9,46,-9,139,-9,231c13783,5782,13783,5828,13773,5828v-9,,-18,-139,-28,-278c13736,5273,13708,5134,13699,5365v,139,,139,-9,c13690,5227,13690,5180,13699,5134xm13718,6290r,c13727,6429,13727,6429,13708,6337v-9,-47,-28,-139,-28,-185c13671,6013,13699,6105,13718,6290xm13690,7262v18,138,55,370,74,555l13764,7817v93,786,149,1156,195,1480c13987,9482,14015,9667,14015,9667v,46,10,92,28,139c14071,9898,14080,10083,14053,10037v-10,,-19,,-38,46c13997,10129,13997,10129,14025,10129v55,,83,47,83,139c14108,10361,14025,10361,13997,10268v-10,-46,-19,-139,-19,-231c13978,9944,13960,9852,13950,9759v-18,-46,-37,-231,-46,-323c13885,9204,13866,9158,13848,9251v-9,46,,46,9,92c13866,9343,13876,9436,13876,9574v,278,-10,185,-93,-555c13634,7632,13606,7354,13624,7169r19,-139l13690,7262xm13950,10222v-9,46,-56,-185,-56,-278c13894,9898,13913,9944,13922,10037v28,92,37,139,28,185xm13829,10684v,47,-18,,-28,-46c13783,10592,13773,10546,13773,10499v,-46,19,,28,47c13820,10592,13829,10638,13829,10684xm13615,5412v19,-139,37,-93,47,185c13671,5735,13671,5874,13662,5874v-10,46,-56,-370,-47,-462xm13503,4857v10,,19,46,28,138c13541,5088,13550,5180,13559,5273v10,139,10,139,-9,46c13513,5180,13494,4857,13503,4857xm13550,5967v,92,-19,92,-37,46c13494,5967,13522,5782,13531,5828v10,46,19,92,19,139xm13503,6059r,c13503,6105,13513,6105,13531,6105v10,,28,47,28,93c13559,6244,13569,6290,13578,6337v28,46,46,277,46,508c13624,7030,13624,7030,13597,6892v-38,-139,-47,-47,-28,92c13587,7123,13662,8141,13680,8372v10,139,,139,-18,139c13652,8511,13634,8511,13634,8557v-10,46,,92,,46c13652,8557,13671,8742,13718,9251v18,231,46,462,55,508c13783,9806,13792,9898,13801,9991v,92,19,185,28,231c13848,10314,13829,10314,13792,10268v-28,-46,-93,-509,-93,-694c13699,9436,13652,9158,13643,9204v-9,,,47,9,93c13662,9343,13671,9482,13680,9621r10,231l13643,9621v-65,-324,-140,-972,-186,-1434c13438,7956,13410,7817,13410,7817v-9,46,56,879,103,1156c13522,9019,13531,9112,13522,9158v,46,,93,19,139c13550,9343,13559,9389,13550,9436v-9,46,,46,,46c13559,9482,13587,9574,13606,9759v37,278,37,324,18,278c13578,9944,13494,9574,13494,9436v,-47,-9,-139,-18,-139c13466,9297,13457,9204,13457,9112v,-93,-9,-185,-19,-231c13429,8834,13429,8834,13429,8973v9,185,9,185,-74,-139c13308,8649,13280,8557,13289,8603v10,46,19,139,10,139c13289,8788,13252,8649,13252,8511v,-47,-18,-232,-46,-370c13187,8002,13159,7817,13159,7724v-9,-92,-9,-92,-9,-46c13150,7724,13141,7771,13131,7771v-9,,-139,-972,-130,-972c13001,6799,13122,6707,13224,6660v28,,38,47,56,324c13355,8187,13410,8973,13410,8788v,-46,-46,-786,-55,-971c13345,7724,13355,7724,13364,7771v19,46,19,,,-93c13355,7632,13336,7539,13327,7539v-10,,-19,-92,-19,-185c13308,7262,13299,7077,13289,6892v-18,-278,-18,-324,10,-417c13317,6429,13345,6337,13373,6290v47,-92,47,-92,65,c13448,6383,13457,6337,13448,6198v-10,-139,,-185,18,-185c13485,6013,13503,6013,13503,6059xm13215,9019v-56,-231,-112,-601,-112,-740c13103,8233,13094,8187,13085,8140v-10,-46,-38,-231,-47,-416c13010,7354,13010,7308,12982,6984v-37,-462,,-277,65,324c13075,7539,13131,8002,13168,8233v38,231,75,555,84,648c13262,8973,13271,9066,13271,9158v-9,,-28,-46,-56,-139xm13336,5874v9,,28,,37,93c13392,6105,13392,6152,13373,6152v-9,,-9,,-9,-47c13364,6059,13355,6013,13327,6013v-38,-46,-47,-46,-38,c13299,6059,13308,6105,13308,6105v,,19,47,19,93c13327,6383,13280,6290,13262,6059v-28,-231,-75,-971,-75,-1110c13187,4810,13215,4903,13252,5134v65,416,93,648,84,740c13327,5874,13327,5874,13336,5874xm13457,5504v28,93,28,93,9,185c13457,5735,13448,5782,13448,5828v9,92,-19,92,-47,c13392,5782,13392,5689,13401,5597v28,-185,28,-185,56,-93xm12992,2544r18,139c13057,3099,13057,3099,13047,2868v-9,-139,-9,-324,-18,-417c13020,2266,13020,2266,13085,2313v37,,74,46,83,46l13168,2359v19,,38,139,47,324c13234,2960,13289,3654,13308,3839v9,46,9,139,9,139c13317,4024,13327,4070,13336,4117v9,46,28,185,37,370c13383,4625,13401,4810,13410,4810v10,47,10,93,,93c13401,4903,13392,4857,13392,4857v,-93,-28,-47,-37,46c13345,4949,13355,5042,13383,5134v27,139,27,139,9,278c13364,5597,13345,5550,13289,5227v-27,-139,-55,-324,-83,-417c13150,4579,13141,4394,13178,4394v18,,56,-46,84,-139l13317,4163r-55,46c13215,4255,13196,4209,13159,4070v-28,-92,-46,-231,-56,-277c13075,3284,13057,3145,13047,3145v-18,,-18,93,,232c13057,3423,13066,3654,13075,3839r10,370l12964,3747r37,231l13038,4209r-37,-46c12982,4117,12964,4117,12964,4117v,,-19,-93,-47,-232c12861,3608,12861,3376,12908,3423v28,46,28,,9,-139c12899,3145,12899,3145,12917,3099v9,,19,-93,19,-139c12936,2914,12945,2868,12954,2868v10,,19,-47,28,-139l12992,2544xm12861,2313v28,,56,,56,-47c12926,2220,12917,2220,12908,2220v-28,46,-47,,-37,-139c12880,2035,12880,1989,12889,2035v,46,28,93,47,93c12982,2128,12982,2174,12926,2775v-27,278,-46,509,-46,555c12880,3330,12871,3330,12852,3284v-19,-46,-28,-46,-28,c12824,3330,12833,3376,12833,3376v,,10,47,10,139c12843,3608,12824,3654,12815,3654v-75,,130,555,232,648c13085,4348,13103,4394,13113,4487v37,323,93,1202,93,1480c13206,6198,13206,6244,13168,6198v-27,,-46,,-46,46c13122,6290,13141,6290,13168,6290v28,,47,47,47,93c13215,6429,13187,6475,13168,6475v-18,,-46,,-55,47c13103,6522,13094,6522,13085,6475v-19,-46,-19,-46,-19,c13066,6614,13010,6568,12964,6383v-19,-93,-47,-231,-56,-324c12899,5967,12871,5550,12833,5180v-65,-740,-74,-925,-46,-971c12796,4209,12806,4163,12806,4117v,-47,-10,-47,-19,c12768,4163,12759,4163,12750,3978v-19,-231,-10,-370,18,-370c12778,3608,12787,3515,12787,3423v,-139,,-139,-19,-93c12740,3469,12722,3423,12722,3238v,-185,28,-417,56,-509c12787,2729,12796,2636,12796,2590v10,-277,10,-277,65,-277xm12768,1665v10,,19,46,19,93c12787,1804,12778,1850,12768,1850v-9,,-18,-46,-18,-92c12750,1711,12759,1665,12768,1665xm12740,2035v56,-139,75,-139,75,-46c12815,2035,12806,2035,12796,2035v-9,,-18,93,-28,231c12759,2451,12750,2544,12731,2544v-37,46,-37,92,-9,139c12740,2729,12722,2960,12703,2960v-9,,-18,-92,-28,-185c12647,2498,12675,2174,12740,2035xm12657,5597v18,-93,28,-93,18,46c12666,5689,12666,5735,12657,5689v,-46,,-92,,-92xm12591,3978v-9,46,-27,92,-27,46c12554,3978,12573,3885,12591,3885v10,,10,47,,93xm12582,5042v-18,185,-28,185,-28,92c12545,4949,12573,4718,12591,4810v10,,10,93,-9,232xm12526,3376v19,-138,47,-185,47,-92l12573,3284v,46,-9,92,-19,185c12545,3561,12536,3608,12536,3654v,46,,46,-10,c12508,3561,12508,3469,12526,3376xm12424,4255v37,-92,37,-92,28,c12443,4302,12452,4348,12470,4348v28,,28,139,,601c12461,5134,12452,5134,12443,5042v-10,-47,-19,-278,-28,-417c12396,4394,12396,4302,12424,4255xm12312,4255v,,,47,-9,139c12294,4487,12266,4533,12266,4440v9,-46,37,-185,46,-185xm12145,6290v-28,-92,-28,-185,-19,-231c12154,5920,12163,5920,12182,6198v19,277,9,277,-37,92xm12219,6892v-9,46,-28,92,-28,46c12182,6892,12201,6799,12219,6799v19,,19,,,93xm12238,7262v-9,-47,-9,-139,9,-185c12266,6984,12266,6984,12275,7077v,46,,138,-9,185c12256,7354,12247,7354,12238,7262xm12275,7493v,,-9,-46,-19,-46c12247,7400,12256,7400,12266,7400v9,,18,47,18,47c12284,7493,12284,7493,12275,7493xm12256,6059v-9,-139,-27,-416,-46,-555c12191,5273,12191,5180,12201,5088v9,-93,28,-139,28,-139c12238,4949,12238,4903,12238,4857v,-93,18,-185,56,-185c12303,4672,12284,4810,12256,4949v-27,139,-46,324,-46,324c12210,5319,12238,5227,12256,5088v38,-231,94,-416,103,-370c12377,4810,12415,5458,12396,5504v-9,46,-19,93,-19,185c12377,5874,12294,6429,12275,6383v9,-46,-9,-185,-19,-324xm12350,7678v-10,,-19,-46,-19,-46c12331,7632,12331,7585,12340,7585v10,,10,47,19,47c12359,7678,12359,7678,12350,7678xm12322,6799v-28,-370,9,-555,55,-231c12396,6660,12396,6799,12387,6892v-28,185,-47,185,-65,-93xm12387,8187v-19,92,-28,-47,-10,-232c12387,7863,12387,7863,12396,8002v,46,,138,-9,185xm12368,7308v,-93,,-93,19,-46c12396,7308,12405,7354,12405,7400v-18,139,-37,47,-37,-92xm12443,6984v-10,,-19,,-19,-46c12424,6845,12433,6799,12452,6892v9,46,,92,-9,92xm12443,6614r-38,139l12396,6568v-9,-139,,-278,9,-370c12415,6105,12433,5967,12433,5874v,-231,28,,37,278c12480,6429,12470,6475,12443,6614xm12461,5735r37,-277c12536,5180,12536,5180,12554,5319v10,93,10,185,,231c12526,5689,12526,5735,12564,5689v27,-46,27,93,,231c12545,6013,12545,6013,12508,5874r-47,-139xm12489,6105v-9,-138,9,-231,28,-92c12526,6059,12517,6105,12508,6152v-10,92,-10,92,-19,-47xm12564,7447v,,-10,,-19,-47c12536,7354,12536,7354,12517,7400v-19,47,-19,47,-9,-138c12526,6938,12536,6938,12554,7169v10,139,10,278,10,278xm12759,10037v-56,-833,-47,-786,102,277c12936,10916,13029,11517,13057,11656v28,138,65,323,74,416c13141,12164,13187,12396,13243,12627v46,231,84,463,84,509c13327,13228,13308,13182,13271,12951v-28,-139,-84,-370,-121,-555c12982,11887,12806,10731,12759,10037xm12926,12026v,,28,92,56,277c13010,12488,13066,12720,13103,12858v38,139,103,417,140,602c13289,13645,13317,13783,13317,13830v-9,,-37,-47,-74,-139c13196,13552,13187,13552,13206,13645v46,185,37,231,-10,92c13178,13645,13150,13552,13150,13460v-9,-47,-37,-232,-65,-370c13020,12905,12926,12164,12926,12026xm13438,15125v-83,46,-102,,-167,-139c13206,14847,13075,14292,13047,14107v-9,-46,47,46,112,185c13262,14523,13289,14570,13383,14570v93,,130,92,120,231c13503,14847,13513,14893,13531,14940v38,138,19,185,-93,185xm13578,14662v9,,9,46,-9,c13550,14662,13522,14616,13513,14616v-19,-46,-19,-46,9,-93c13559,14477,13578,14523,13569,14570v,,,46,9,92xm13448,13691v,-46,-10,-93,-19,-46c13420,13691,13401,13552,13383,13460r-38,-232l13383,13228v18,,46,47,55,139c13448,13460,13466,13506,13466,13506v,,28,139,56,277c13559,13922,13578,14015,13578,14015v,46,-130,-232,-130,-324xm13624,14940v-37,92,-74,46,-74,-93c13550,14755,13550,14755,13606,14801v37,46,37,92,18,139xm13652,13876v19,46,38,92,38,139c13690,14107,13671,14107,13624,13968v-46,-138,-37,-138,28,-92xm13680,14477v-9,,-28,-46,-28,-92c13652,14338,13662,14338,13680,14385v10,,28,46,28,92c13708,14477,13690,14477,13680,14477xm13615,13598v-28,-92,-37,-138,-28,-92c13634,13737,13578,13737,13531,13552v-55,-231,-28,-277,66,-185c13652,13413,13680,13506,13680,13552v,139,28,185,103,185c13811,13737,13839,13783,13829,13783v-18,139,-158,,-214,-185xm13662,13367v18,-46,83,46,74,93c13736,13460,13708,13460,13690,13460v-38,-47,-47,-93,-28,-93xm13829,14153v-9,47,-18,47,-28,47c13792,14200,13792,14153,13792,14153v9,-46,19,-46,28,-46c13829,14061,13829,14107,13829,14153xm13978,13691v-9,,-19,,-19,-46c13959,13598,13969,13598,13978,13598v9,,19,,19,47c13997,13645,13987,13691,13978,13691xm14062,12997v-9,,-28,,-28,-46c14025,12905,14015,12905,13997,12905v-28,,-38,92,-28,323c13969,13275,13959,13321,13950,13321v-9,,-18,46,-18,46c13941,13413,13932,13460,13913,13460v-28,46,-56,-93,-140,-555c13745,12766,13727,12673,13727,12720v,92,46,508,65,508c13801,13228,13811,13275,13811,13367v9,139,-10,139,-75,46c13699,13367,13680,13321,13652,13367v-28,46,-46,46,-83,c13531,13321,13522,13275,13531,13182v10,-139,10,-139,-9,c13513,13228,13503,13321,13503,13367v10,46,,46,-9,46c13485,13413,13476,13367,13476,13321v,-46,,-46,-10,-46c13457,13321,13438,13275,13420,13228v-19,-46,-37,-92,-37,-92c13373,13136,13373,13090,13373,13090v10,-93,-28,-232,-46,-185c13317,12905,13308,12905,13308,12812v,-139,-74,-694,-84,-648c13215,12211,13243,12534,13262,12534v9,,9,47,9,93c13271,12766,13187,12442,13122,11979v-28,-185,-65,-370,-84,-416c13020,11517,12973,11193,12936,10916v-37,-278,-93,-694,-121,-879c12740,9574,12666,8834,12619,8279v-28,-416,-28,-416,10,-416c12647,7863,12675,7863,12694,7817v37,-47,37,-47,-9,-47c12657,7770,12629,7724,12619,7678v-9,-46,-9,-278,-9,-555c12610,6753,12610,6660,12591,6707v-27,46,-27,231,-9,277c12591,7030,12591,7169,12591,7354r-9,278l12554,7262v-18,-185,-28,-417,-28,-509c12526,6660,12517,6568,12508,6522v-10,-47,-10,-139,28,-324c12582,5967,12601,5920,12582,6105v-9,47,-18,93,-28,93c12526,6198,12545,6290,12591,6383v28,46,47,139,47,185c12638,6660,12638,6660,12657,6568v18,-93,18,-93,,-139c12582,6244,12582,6244,12601,6198v9,,18,-46,18,-93c12619,6059,12629,5967,12647,5874r28,-139l12722,6105v28,185,56,509,65,694c12796,6984,12815,7123,12824,7123v9,,9,92,,139c12815,7354,12824,7400,12833,7400v10,,28,139,47,324c12899,7909,12917,8140,12917,8233v9,93,19,185,19,231c12936,8603,12973,8881,12982,8834v19,-46,93,555,84,602c13047,9482,13187,10361,13252,10684v37,139,65,278,65,324c13317,11054,13364,11193,13420,11424v56,185,111,463,121,555c13569,12211,13680,12534,13811,12673v65,93,83,139,65,139c13857,12812,13866,12858,13904,12858v28,,65,,65,c13987,12766,14080,12951,14062,12997xm14071,10731v-37,-232,-37,-232,,-278c14127,10407,14136,10407,14183,10684r,c14211,10823,14229,10962,14229,11008v-28,93,-130,-139,-158,-277xm14239,5412v-10,,-19,-47,-28,-93c14201,5273,14201,5227,14211,5227v,,18,46,28,92c14248,5365,14248,5412,14239,5412xm14229,3053v10,-93,121,,140,92c14378,3191,14378,3191,14360,3191v-19,,-28,47,-28,93c14332,3330,14322,3377,14304,3377v-19,,-19,,-9,46c14313,3469,14313,3515,14304,3608v-9,139,-19,92,-47,-185c14239,3284,14220,3099,14229,3053xm14248,8418v,-46,19,,56,139c14332,8696,14350,8788,14350,8834v-9,47,-102,-323,-102,-416xm14360,9204v-19,-46,-28,-92,-28,-92c14332,9066,14341,9112,14360,9204v28,93,18,93,,xm14397,9389v,-46,,-46,19,-46c14425,9343,14443,9389,14443,9436v,92,-37,46,-46,-47xm14443,4810v-18,-138,-55,-370,-83,-555c14322,4070,14313,3885,14313,3839v9,-46,28,-185,37,-370c14369,3330,14388,3191,14388,3191v,,37,185,74,370l14462,3561v74,463,93,787,19,417c14425,3746,14434,3839,14481,4117v37,185,46,277,28,323c14499,4487,14499,4533,14527,4672v19,92,37,185,47,185c14583,4857,14592,4903,14602,4995v9,93,28,185,46,232c14667,5273,14685,5412,14685,5458v,46,10,185,19,185c14723,5689,14723,5735,14704,5735v-9,,-37,-92,-56,-231c14630,5365,14602,5273,14592,5273v-9,,-37,-185,-74,-370c14490,4718,14453,4533,14453,4533v,,,92,18,231c14518,5134,14481,5134,14443,4810xm14490,6984v9,,19,46,19,46c14509,7077,14509,7077,14499,7077v-9,,-9,-47,-18,-47c14481,6984,14481,6984,14490,6984xm14536,12812v-18,46,-27,46,-37,c14481,12766,14490,12719,14518,12719v28,,37,47,18,93xm14564,7955v47,-92,66,-92,93,139c14685,8325,14676,8372,14602,8233v-75,-139,-75,-185,-38,-278xm14611,8418v37,93,56,139,46,231c14657,8696,14657,8788,14667,8834v18,93,9,93,-10,47c14630,8834,14555,8464,14555,8372v,-46,19,,56,46xm14611,12349v-9,,-28,,-37,-46c14564,12257,14564,12211,14583,12164v19,-46,28,-46,37,47c14620,12257,14620,12303,14611,12349xm14630,13737v-28,,-47,-46,-38,-92c14602,13598,14667,13552,14685,13645v19,92,-9,138,-55,92xm15597,13090v-46,185,-55,231,-111,185c15439,13228,15439,13228,15458,13321v56,139,,370,-103,370c15337,13691,15300,13737,15281,13783v-37,93,-37,93,19,139c15337,13968,15328,13968,15262,13922v-93,-46,-93,,-46,46c15244,14015,15253,14061,15244,14061v-10,,-56,-46,-84,-139c15123,13830,15113,13830,15132,13830v28,46,37,,19,-47c15141,13737,15113,13737,15104,13737v-9,,-37,,-46,-46c15048,13645,15020,13598,14993,13552v-38,-46,-38,-46,9,46c15030,13645,15048,13737,15048,13830v,46,19,138,56,231c15151,14153,15160,14153,15132,14200v-19,,-37,,-37,-47c15095,14107,15076,14107,15048,14107v-18,,-46,-46,-46,-46c15002,14061,14983,14015,14974,14015v-9,,-9,46,-9,46c14974,14107,14955,14107,14937,14107v-47,,-121,-277,-103,-416c14844,13645,14834,13598,14806,13598v-37,,-37,,-28,-185c14788,13321,14788,13228,14778,13228v-9,-46,-55,93,-55,185c14723,13506,14695,13506,14676,13367v-9,-46,-28,-139,-37,-139c14630,13228,14602,13182,14583,13136v-28,-93,-28,-139,-9,-232c14592,12719,14620,12719,14704,12904r,c14797,13090,14890,13413,14881,13552v-9,93,,93,18,c14937,13460,14927,13275,14881,13182v-47,-92,-47,-185,,-139c14899,13043,14974,13090,15039,13090v84,,130,,140,92c15188,13228,15225,13275,15300,13228v102,,102,,74,93c15328,13460,15383,13367,15439,13182v37,-92,214,-370,214,-277c15653,12858,15625,12997,15597,13090xm15793,9343r,c15737,9621,15635,9991,15635,9944v,-46,-19,,-38,139c15579,10176,15560,10314,15560,10361v,92,-56,231,-93,277c15439,10638,15411,10592,15383,10453v-28,-139,-37,-185,-18,-185c15402,10268,15542,9991,15588,9806v19,-93,56,-139,65,-139c15672,9667,15690,9621,15718,9482v38,-185,56,-278,93,-278c15811,9204,15811,9251,15793,9343xm15886,6660v-37,47,-47,47,-19,-46c15886,6522,15914,6475,15914,6568v,,-19,46,-28,92xm16379,11332v-28,-46,-28,-139,-9,-139c16379,11193,16388,11239,16388,11286r,c16398,11332,16398,11378,16379,11332xm16519,11286v-19,138,-19,138,-37,46c16454,11147,16500,10962,16528,11101v,,,92,-9,185xm16491,10684v9,,18,47,9,93c16491,10823,16491,10869,16491,10869v,,-9,-46,-9,-92c16472,10684,16482,10684,16491,10684xm16528,11008v-9,,-19,-46,-19,-92c16509,10869,16519,10869,16528,10869v9,,19,47,19,93c16547,11008,16537,11008,16528,11008xm16509,10407v-9,-46,-9,,,46c16519,10546,16509,10592,16491,10592v-37,,-75,-185,-112,-463c16351,9898,16351,9898,16388,9667r38,-231l16444,9667v10,139,28,231,38,277c16491,9991,16491,10083,16482,10176v-10,138,-10,138,,92c16500,10222,16509,10222,16519,10268v9,46,18,93,18,139c16547,10499,16519,10499,16509,10407xm16575,10453r9,139c16584,10684,16584,10731,16584,10777v-19,46,-28,,-9,-185l16575,10453xm16547,9621v-10,,-10,46,-10,46c16547,9713,16537,9759,16528,9759v-9,,-19,-46,-28,-185c16491,9436,16482,9297,16472,9251v-9,-47,,-139,37,-278c16537,8881,16556,8742,16556,8696v,-93,37,-232,65,-232c16630,8464,16649,8557,16649,8603v19,231,-84,1018,-102,1018xm16705,8603v,,-9,-46,-19,-46c16677,8511,16686,8511,16696,8511v9,,18,46,18,46c16705,8603,16705,8603,16705,8603xm16761,8649v-10,47,-10,93,-19,93c16742,8742,16733,8696,16733,8649v,-46,9,-92,18,-92c16761,8557,16770,8603,16761,8649xm16742,8279v-74,232,-112,47,-46,-185c16723,7955,16733,7955,16751,8048v28,92,28,92,-9,231xm16844,7493v,139,-9,185,-18,185c16817,7678,16807,7678,16807,7724v,46,10,46,19,46c16835,7770,16835,7817,16826,7863v-19,92,-56,92,-84,c16723,7770,16807,7215,16826,7215v9,47,18,139,18,278l16844,7493xm19757,971v10,-46,28,-92,47,-92c19832,833,19850,879,19841,925v,,-28,46,-56,46c19757,1018,19739,971,19757,971xm19618,1295v37,-92,65,-46,74,46c19692,1388,19683,1434,19674,1434v-10,,-38,46,-56,92c19571,1573,19581,1388,19618,1295xm19729,5042v,46,-102,370,-111,370c19599,5365,19618,5227,19636,5088v19,-46,93,-93,93,-46xm19664,2729v,-46,,-46,10,-46c19674,2683,19683,2729,19692,2729v10,46,,46,-9,46c19674,2821,19664,2775,19664,2729xm19590,4764v-9,,,-92,9,-185c19618,4440,19636,4440,19627,4533v9,139,-19,277,-37,231xm19506,6244v19,-185,56,-185,56,c19562,6429,19534,6568,19506,6475v-9,-46,-9,-92,,-231xm19478,5412v9,-93,19,-93,37,c19534,5458,19543,5504,19543,5550v,47,-18,47,-37,47c19469,5550,19469,5550,19478,5412xm19543,5134v-9,,-28,,-28,-46c19515,5042,19525,5042,19543,5042v10,,28,,28,46c19571,5088,19562,5088,19543,5134xm19543,4672v19,-139,47,-232,56,-232c19608,4440,19590,4533,19571,4625v-18,93,-37,93,-28,47xm19525,4440v37,-138,46,-185,46,-92c19571,4440,19497,4764,19487,4672v,-47,19,-139,38,-232xm19487,4348v10,,10,46,,92l19487,4440v-9,93,-37,139,-37,47c19460,4440,19478,4348,19487,4348xm19450,6059v-9,,-18,-46,-18,-46c19441,5967,19450,5967,19460,5967v9,,18,46,18,46c19469,6013,19460,6059,19450,6059xm19450,6337r,c19432,6383,19422,6290,19432,6244v9,-46,9,-46,18,c19460,6244,19460,6337,19450,6337xm19422,3330v10,,19,93,19,139c19441,3515,19432,3561,19422,3515v-9,,-18,-92,-18,-139c19413,3330,19413,3284,19422,3330xm19404,4024r,c19385,4255,19366,4302,19366,4117v,-139,10,-232,38,-232c19404,3885,19404,3932,19404,4024xm19404,5920v-19,93,-38,47,-28,-46c19385,5828,19394,5782,19404,5828v9,46,,92,,92xm19394,3099v,46,,46,-9,46c19385,3145,19376,3099,19366,3099v-9,,,-46,10,-46c19385,3053,19394,3053,19394,3099xm19320,2544v9,-93,19,-93,37,139c19366,2821,19376,2960,19366,2960v-18,93,-37,,-37,-139c19329,2775,19329,2683,19320,2683v-9,-47,-9,-93,,-139xm19311,3099v9,46,18,231,28,370l19339,3469v9,185,9,231,-10,231c19320,3654,19311,3608,19320,3561v9,-92,,-92,-9,-92c19283,3469,19273,3330,19292,3145v9,-139,9,-139,19,-46xm19273,3053v-18,92,-28,92,-37,-93c19218,2729,19218,2775,19245,2729v38,-46,56,185,28,324l19273,3053xm19245,5550v10,,28,,28,47c19273,5689,19255,5828,19236,5782v-28,-47,-18,-232,9,-232xm19236,4440v9,,19,47,28,47c19273,4533,19264,4533,19255,4533v-10,,-19,-46,-28,-46c19218,4440,19227,4440,19236,4440xm19236,1156v19,47,28,139,28,185c19264,1388,19264,1388,19273,1341v10,-46,19,-46,19,47c19301,1573,19273,1619,19245,1480v-18,-92,-18,-92,-9,c19245,1526,19255,1619,19264,1665v9,46,9,93,,139c19255,1850,19245,1804,19236,1758v-9,-93,-18,-93,-28,-47c19199,1758,19190,1758,19190,1665v-10,-46,,-92,9,-46c19208,1665,19208,1619,19208,1480v-9,-92,,-139,10,-139c19227,1341,19227,1295,19199,1295v-28,,-37,-92,-37,-139c19171,1018,19199,1018,19236,1156xm19199,1943v,46,-9,,-19,-47c19171,1850,19162,1758,19162,1758v,-47,9,,18,46c19199,1804,19199,1896,19199,1943xm19190,4903v9,,18,46,18,92c19208,5042,19199,5088,19190,5088v-10,,-19,-46,-19,-93c19171,4949,19180,4903,19190,4903xm19162,9436v-10,46,-19,46,-28,46c19125,9482,19125,9436,19125,9436v,,18,-47,27,-47c19162,9343,19162,9389,19162,9436xm19134,3885v,,,93,,139c19125,4070,19115,4117,19115,4117v,,,-93,,-139c19125,3932,19134,3885,19134,3885xm19125,3284v,46,-10,46,-19,46c19097,3330,19087,3284,19087,3284v,-46,10,-46,19,-46c19115,3238,19125,3238,19125,3284xm19087,9343v10,,19,,19,46c19106,9389,19097,9436,19087,9436v-9,,-18,,-18,-47c19069,9389,19078,9343,19087,9343xm19059,3469v,-46,10,-46,19,-46c19087,3423,19097,3469,19097,3469v,,-10,46,-19,46c19069,3515,19059,3515,19059,3469xm19087,1341v10,139,10,185,-18,139c19059,1480,19041,1388,19031,1295v-9,-92,-9,-185,-18,-231c19004,925,19031,925,19050,1064v19,46,28,185,37,277xm19004,416v46,-92,46,-92,27,c19022,463,19031,509,19041,463v18,-47,9,185,,370c19031,971,18994,833,18985,648v-19,-93,-9,-185,19,-232xm18892,648v,,18,185,37,370c18957,1295,18957,1341,18938,1341v-18,,-9,47,19,232c18985,1711,19004,1896,19004,2035v,139,9,185,18,185c19050,2174,19115,2821,19097,3006v-19,185,-47,370,-56,278c19013,3099,18985,2636,18985,2451v9,-92,,-138,-9,-138c18957,2359,18920,2128,18929,1943v,-93,,-185,-9,-232c18892,1619,18845,925,18855,879v9,,18,46,37,139c18920,1156,18920,1156,18910,1018v-9,-93,-18,-185,-18,-185c18873,786,18883,601,18892,648xm18994,9436v,92,-28,231,-46,231c18929,9667,18929,9528,18957,9436v19,-93,37,-93,37,xm18864,463v-9,,-19,-47,-19,-47c18845,370,18845,370,18855,370v,,9,46,18,46c18883,416,18873,463,18864,463xm18827,231v37,-92,37,-92,37,-46c18864,231,18845,231,18827,278v-28,46,-28,46,,-47xm18855,648v,46,-10,92,-19,46c18827,694,18817,648,18817,601v,-46,10,-46,19,-46c18845,555,18855,601,18855,648xm18752,10407v19,-185,47,-185,65,-46c18827,10407,18827,10499,18827,10592v-10,92,-10,139,9,c18855,10499,18855,10499,18901,10592v28,46,56,185,65,324c18985,11054,18994,11101,19013,11054v28,-46,37,-46,112,-46c19162,11008,19180,11054,19180,11147v,139,-93,509,-139,509c18985,11656,18929,11424,18883,11054v-38,-323,-56,-323,-28,c18873,11378,18836,11286,18789,10869v-46,-277,-55,-323,-37,-462xm18799,11933v9,93,37,185,84,231c18920,12211,18948,12257,18948,12257v,,-38,185,-75,370l18799,12997r-56,-231c18706,12627,18687,12534,18696,12627v19,185,-46,46,-167,-370c18510,12211,18520,12072,18575,11702v38,-278,75,-463,75,-463c18650,11239,18687,11378,18724,11517v28,92,65,324,75,416xm18696,3145v,46,,93,-9,93c18678,3238,18669,3145,18669,3099v9,-93,18,-93,27,46xm18641,2544v9,,18,92,18,139c18659,2775,18659,2775,18641,2683v-19,-139,-19,-185,,-139xm18603,2174r10,185l18594,2174v-9,-93,-28,-231,-28,-324l18557,1711r18,139c18585,1896,18594,2081,18603,2174xm18538,1480r10,231l18529,1480v-28,-277,-28,-370,-9,-277c18520,1249,18538,1341,18538,1480xm18492,648v,,9,46,18,46c18520,740,18510,740,18501,740v-9,,-19,-46,-19,-46c18482,648,18492,648,18492,648xm18482,1110v-9,,-18,-46,-18,-92c18464,971,18464,879,18454,833v-9,-93,-9,-93,19,c18482,879,18501,971,18501,1018v,46,-9,92,-19,92xm18501,9574v,93,-9,139,-19,139c18464,9713,18464,9528,18473,9436v19,-47,28,-47,28,138xm18464,370v9,,18,46,18,93c18482,509,18473,509,18464,463v-10,,-19,-47,-19,-93c18445,324,18464,324,18464,370xm18427,10962v9,,18,46,9,92c18427,11101,18436,11101,18445,11101v9,-47,19,-93,19,-139c18464,10869,18473,10916,18510,11008v38,139,38,185,19,278c18492,11424,18492,11517,18529,11424v19,-46,28,-138,28,-185c18557,11101,18585,10962,18603,11054v10,47,,93,-18,139c18575,11239,18566,11286,18566,11286v9,,-65,601,-84,647c18473,11933,18464,11933,18464,11887v,-46,-10,-93,-19,-93c18436,11794,18417,11702,18408,11563v-9,-139,-19,-185,-28,-139c18380,11471,18389,11609,18399,11702v18,92,18,231,18,231c18408,11979,18417,11979,18427,12026v18,,18,46,,138c18399,12349,18380,12349,18315,12118v-37,-139,-65,-231,-75,-231c18231,11887,18250,11794,18278,11609v28,-185,65,-323,83,-462c18389,11054,18417,10962,18427,10962xm18361,12534v-9,47,-74,-185,-74,-277c18287,12211,18306,12257,18324,12349v28,93,37,185,37,185xm18203,11239v28,-185,56,-277,84,-277c18324,10962,18324,10962,18259,11239r,c18222,11378,18194,11563,18185,11563v-38,139,-28,-46,18,-324xm18194,7955v37,-138,46,-138,56,c18268,8233,18259,8418,18231,8418v-65,46,-93,-231,-37,-463xm18222,12026v9,-93,56,92,56,185c18278,12257,18268,12257,18259,12257v-9,,-19,-46,-19,-93c18240,12118,18240,12118,18231,12118v-19,-46,-19,-92,-9,-92xm18352,11101r,c18333,11193,18296,11378,18268,11471r-46,185l18278,11378v83,-462,83,-462,102,-462c18380,10916,18371,11008,18352,11101xm18333,8140v-9,,-18,-46,-18,-92c18315,8002,18306,7909,18296,7817v-9,-139,10,-139,37,-47l18333,7770v19,139,19,370,,370xm18306,7354v9,,18,46,27,93c18352,7632,18343,7678,18315,7585v-28,-46,-37,-231,-9,-231xm18287,8927v,46,-9,46,-9,92c18259,9066,18203,8881,18222,8788v9,-46,65,46,65,139xm18240,6522v,46,10,231,28,370c18296,7169,18287,7447,18259,7262v-9,-93,-65,-740,-65,-787c18194,6475,18203,6429,18222,6429v9,-46,18,,18,93xm18185,6198v9,-46,9,-93,18,-93c18212,6105,18212,6152,18212,6198v,46,-9,92,-18,92c18185,6290,18185,6244,18185,6198xm18157,5458v9,46,28,185,28,277l18185,5735v,278,-28,139,-38,-185c18129,5365,18129,5365,18157,5458xm18092,4672v9,46,27,185,27,231l18119,4903v,46,-9,92,-9,92c18092,4995,18073,4857,18073,4672v-9,-93,-9,-93,19,xm18082,5597v10,185,10,370,10,416c18092,6059,18101,6059,18110,6059v19,-46,19,46,19,278c18129,6522,18119,6707,18110,6753v-9,46,-18,139,-28,231c18064,7215,18036,7030,17998,6568v-18,-278,-46,-601,-55,-694c17905,5597,17915,5458,17971,5365v83,-138,93,-138,111,232xm17701,9528v,46,-10,93,-19,46c17673,9574,17663,9528,17663,9482v,-46,10,-46,19,-46c17691,9389,17701,9436,17701,9528xm17682,9158v,-46,,-46,9,-46c17691,9112,17701,9158,17710,9158v9,,,46,-9,46c17691,9251,17682,9204,17682,9158xm17710,10314v37,,46,47,46,185l17756,10499v,93,19,232,28,278c17803,10869,17803,10869,17775,10869v-19,,-37,,-37,c17738,10869,17738,10731,17729,10592v-10,-278,-19,-370,-19,-93c17710,10684,17710,10684,17682,10546v-28,-139,-19,-232,28,-232xm17803,4487v19,46,37,138,47,277c17859,4995,17850,5088,17831,4949v-9,-46,-28,-139,-37,-185c17766,4672,17766,4394,17784,4302v19,-93,47,-47,47,46c17831,4394,17822,4394,17803,4394v-28,46,-28,46,,93xm17775,9806v-9,,-19,-93,-19,-185c17756,9436,17784,9482,17794,9713v9,93,18,185,28,231c17850,9991,17840,10083,17803,10037v-19,,-28,-46,-28,-93c17794,9852,17784,9806,17775,9806xm17822,5504v9,,28,46,28,93c17850,5643,17840,5689,17831,5689v-9,,-19,-46,-28,-92c17803,5550,17803,5504,17822,5504xm17840,10684v10,47,19,139,19,185c17850,11008,17850,11008,17822,10823v-28,-185,-19,-231,18,-139xm17766,4070v-10,93,-37,139,-37,47c17729,4070,17747,3978,17766,3978v9,,9,46,,92xm17812,11101v10,,28,46,28,138c17859,11471,17850,11517,17822,11332v-38,-185,-38,-231,-10,-231xm17868,11979v9,,28,47,28,47c17896,12072,17887,12072,17868,12072v-9,,-28,-46,-28,-46c17840,12026,17850,11979,17868,11979xm17924,6105v9,47,9,139,,185c17915,6383,17915,6383,17896,6244v-9,-92,-19,-277,-28,-370c17859,5689,17859,5643,17877,5643v10,,28,46,38,139l17915,5782v9,46,9,138,,185c17905,6013,17915,6059,17924,6105xm17943,6475v9,,18,93,18,139c17961,6707,17952,6753,17943,6753v-10,,-19,-93,-19,-139c17924,6522,17933,6475,17943,6475xm17905,4625v,139,,139,-28,93c17868,4672,17850,4625,17850,4579v,-46,9,-92,27,-92c17896,4487,17905,4533,17905,4625r,xm17877,12349v,,10,47,19,47c17905,12396,17896,12442,17887,12442v-10,,-19,-46,-19,-46c17877,12396,17877,12349,17877,12349xm17877,11239v-18,-231,,-231,28,-46c17924,11378,17924,11378,17905,11378v-9,,-18,-46,-28,-139xm17924,10916v9,,19,46,19,92c17952,11147,17952,11239,17943,11193v-19,-46,-38,-277,-19,-277xm17943,8742v,-46,9,-46,18,-46c17971,8696,17980,8742,17980,8742v,46,-9,46,-19,46c17943,8788,17943,8788,17943,8742xm17952,6892v,-47,9,-93,19,-47c17980,6845,17989,6938,17989,6984v,46,-9,93,-18,46c17961,7030,17952,6938,17952,6892xm17980,10684v9,-92,46,-92,56,c18036,10731,18036,10777,18026,10823v-28,139,-65,46,-46,-139xm17998,8649v10,,19,93,28,278c18045,9204,18036,9297,18017,9066v-28,-324,-28,-417,-19,-417xm18036,11101v9,-93,18,-139,28,-93c18064,11008,18064,11101,18054,11147v-9,92,-18,139,-28,92c18017,11239,18026,11193,18036,11101xm18026,4995v10,,19,47,19,93c18054,5227,17989,5227,17971,5088v-19,-139,-10,-185,18,-139c18008,4949,18017,4995,18026,4995r,xm18017,3747v9,,9,92,,92c18008,3885,18008,3885,18008,3793v,,,-46,9,-46xm18017,4533v,46,-9,139,-28,185c17943,4903,17924,4810,17971,4625v27,-92,46,-138,46,-92xm17952,3099v9,,19,92,19,139c17971,3330,17971,3330,17952,3238v-19,-93,-19,-185,,-139xm17952,3932v28,231,28,323,-28,416c17877,4440,17868,4440,17850,4348v-28,-139,-28,-324,9,-463c17896,3700,17933,3747,17952,3932xm17812,2590v10,,19,46,28,139c17850,2821,17850,2868,17840,2868v-9,,-18,-47,-18,-93c17822,2636,17794,2868,17794,3053v,185,-38,185,-47,c17747,2914,17794,2590,17812,2590xm17747,2266v9,,19,,19,47c17766,2313,17756,2359,17747,2359v-9,,-18,,-18,-46c17729,2266,17738,2266,17747,2266xm17729,2405v9,,18,46,18,46c17747,2498,17738,2544,17729,2544v-10,,-19,,-19,-46c17719,2451,17729,2405,17729,2405xm17719,3006v10,,19,93,28,139c17756,3330,17710,3561,17701,3376v-19,-92,,-370,18,-370xm17682,2729v9,,19,46,19,139c17701,2914,17691,3006,17682,3006v-9,,-19,-46,-19,-138c17673,2775,17673,2729,17682,2729xm17673,3608v9,46,,92,-10,92c17654,3700,17645,3700,17645,3654v9,-93,18,-93,28,-46xm17617,3145v9,-92,28,-46,18,46c17635,3238,17626,3284,17617,3238v-9,,-9,-47,,-93xm17570,7724v,93,-65,370,-74,324c17487,8002,17533,7632,17552,7632v9,46,18,46,18,92xm17515,9991v-19,-47,-19,-139,-10,-185c17515,9713,17542,9852,17542,9991v,92,-9,92,-27,xm17533,10268v-9,,-9,,-18,-92c17505,10083,17505,10083,17524,10129v9,93,18,139,9,139xm17496,8464v,-46,,-92,19,-92c17524,8372,17533,8418,17533,8464v,139,-37,139,-37,xm17449,5967v19,-93,38,-93,47,46c17505,6152,17505,6152,17487,6152v-28,,-47,-93,-38,-185xm17319,6152v19,-139,47,-139,47,-47c17366,6152,17356,6244,17347,6290v-9,93,-19,93,-28,47c17310,6290,17310,6198,17319,6152xm17300,7308v10,,19,46,19,92c17319,7447,17310,7447,17300,7447v-9,,-18,-47,-18,-93c17282,7354,17291,7308,17300,7308xm17282,8603v28,46,28,324,,370c17254,9019,17198,8742,17198,8603v-9,-92,47,-92,84,l17282,8603xm17189,7770v-19,139,-37,232,-47,232c17114,8002,17142,7493,17170,7447v47,-139,56,46,19,323xm17217,8048r,c17207,8048,17198,8048,17189,8048v-10,,-10,-46,9,-46c17207,8002,17217,8048,17217,8048xm17152,7030v18,47,37,139,37,139l17189,7169v,46,-56,185,-75,185c17086,7354,17077,7169,17096,7030v9,-92,18,-92,56,xm17124,7493v,,-10,46,-19,46c17096,7539,17086,7539,17086,7493v,-46,10,-46,19,-46c17114,7493,17124,7493,17124,7493xm17040,5735v9,-46,56,-46,56,c17096,5828,17059,6013,17049,6013v-18,-46,-28,-231,-9,-278xm16993,7863v10,-46,10,-93,19,-93c17012,7770,17021,7817,17021,7863v,46,-9,92,-18,92c16993,7955,16984,7909,16993,7863xm16928,6938v10,,,46,-18,46c16854,7123,16844,6938,16891,6614v47,-370,65,-416,65,-231c16956,6429,16947,6614,16938,6707v-10,138,-10,231,-10,231xm16984,8557v-9,,-19,-46,-19,-46c16965,8511,16965,8464,16975,8464v9,,9,47,18,47c16993,8557,16993,8557,16984,8557xm16984,8048v,-46,9,,28,46c17021,8140,17031,8233,17031,8233v-19,46,-47,-93,-47,-185xm17012,6152v-9,,-19,-47,-19,-139c16993,5920,16993,5874,17012,5967v9,46,19,92,19,138c17031,6152,17021,6152,17012,6152xm17133,9158v-28,,-112,-277,-112,-370c17021,8742,17021,8742,17031,8788v9,46,37,139,65,231c17133,9112,17152,9158,17133,9158xm17245,8140v9,,18,47,18,139c17263,8464,17254,8464,17189,8372v-56,-93,-37,-185,56,-232xm17105,10823v-28,-92,-46,-185,-46,-231c17059,10546,17040,10453,17031,10361v-19,-93,-38,-232,-38,-370c16984,9806,16984,9806,17068,9759v56,-46,84,-92,102,-138c17189,9482,17217,9482,17217,9574r,c17217,9621,17189,9713,17142,9806v-46,138,-65,231,-56,277c17096,10129,17105,10129,17114,10083v19,-92,121,-277,131,-185c17245,9944,17263,9991,17273,10037v9,46,18,92,18,139c17282,10222,17198,10268,17152,10268v-28,,-28,46,,278c17170,10962,17161,11008,17105,10823xm17300,10361v-9,,-18,46,-18,92c17282,10546,17282,10546,17254,10453v-28,-139,-28,-139,-19,c17245,10592,17189,11101,17170,10962v-9,-139,-37,-555,-37,-601c17133,10361,17161,10314,17198,10314v37,,75,-46,75,-46c17282,10268,17291,10268,17291,10314v19,47,19,47,9,47xm17347,9991v-28,,-65,-232,-65,-324c17282,9482,17338,9482,17366,9667r,c17375,9806,17375,9991,17347,9991xm17412,7400v-9,,-18,-138,-37,-277c17347,6845,17347,6845,17384,6568v37,-324,75,-370,93,-139c17487,6522,17505,6568,17515,6568v18,,27,,27,46c17542,6660,17533,6707,17524,6660v-9,,-19,,-19,93c17505,6799,17496,6892,17487,6892v-19,,-19,,,46c17496,6984,17496,7077,17459,7215v-19,93,-47,185,-47,185xm17449,7400v28,-138,84,-185,84,-92c17533,7400,17468,7678,17440,7678v-19,,-19,-93,9,-278xm17449,10314v-18,-46,-18,-138,-18,-185c17440,10037,17440,10037,17459,10129v9,47,18,139,18,185c17477,10407,17477,10407,17449,10314xm17533,11008v-9,,-18,,-18,-46c17515,10962,17505,10823,17487,10731v-19,-93,-28,-232,-19,-278c17477,10407,17487,10407,17487,10499v,93,9,139,18,139c17515,10638,17552,10916,17552,10962v,46,-10,46,-19,46xm17580,8834v18,-185,37,-185,46,-138c17635,8742,17635,8788,17626,8927r,c17608,9066,17617,9066,17626,9066v9,,28,-93,28,-139c17663,8834,17673,8834,17673,8834v9,47,,93,-10,185c17654,9112,17645,9204,17645,9297v,92,-19,139,-47,139c17570,9436,17561,9436,17570,9343v10,-46,,-139,-9,-139c17552,9066,17552,9019,17580,8834xm17626,9667v-9,,-18,-46,-18,-139c17608,9482,17617,9389,17626,9389v9,,19,47,19,139c17654,9574,17645,9667,17626,9667xm17617,11101v-9,,-19,-47,-19,-93c17598,10962,17589,10869,17580,10823v-10,-46,-10,-92,-10,-92c17570,10731,17589,10777,17608,10823v27,93,37,278,9,278xm17598,11378v-9,,-28,-92,-28,-139c17570,11101,17580,11147,17598,11286v19,92,19,92,,92xm17617,11702v-28,-185,-19,-231,28,-46c17663,11702,17673,11794,17673,11841v-10,92,-28,46,-56,-139xm17747,12720v-28,,-93,-186,-84,-232c17673,12442,17663,12442,17654,12442v-9,,-19,-46,-28,-93c17608,12164,17654,12257,17710,12488v28,139,46,232,37,232xm17794,12488v-10,-46,-19,-92,-28,-185c17756,12211,17766,12164,17784,12164v19,,38,47,38,47l17822,12211v28,92,-10,370,-28,277xm17831,12534v9,-46,19,-46,28,-46c17868,12534,17868,12534,17850,12581v-19,92,-28,46,-19,-47xm17933,13182v-28,139,-28,139,-46,c17850,12997,17868,12905,17924,12812v28,-46,47,-92,28,-92c17924,12720,17924,12720,17952,12581v28,-139,74,-139,93,-93l18045,12488v,46,-47,370,-112,694xm18073,12303v-9,,-28,-46,-28,-92c18045,12164,18054,12118,18073,12164v9,,28,47,28,93c18101,12303,18082,12303,18073,12303xm18110,7077v28,-232,47,-278,65,-47c18185,7123,18194,7262,18203,7354v19,278,19,278,-28,278c18147,7632,18129,7585,18138,7539v,-46,,-92,-9,-92c18092,7493,18082,7308,18110,7077xm18110,12026v-9,,-9,-47,-9,-47c18110,11933,18110,11933,18119,11933v10,,10,46,10,46c18129,11979,18119,12026,18110,12026xm18166,11008v-9,93,-28,139,-37,139c18119,11147,18129,11054,18138,10962v19,-93,28,-185,37,-139c18175,10823,18175,10916,18166,11008xm18212,12534v-55,-323,-55,-323,-18,-323c18212,12211,18222,12257,18222,12303v,46,9,93,18,46c18250,12349,18250,12349,18250,12396v-10,46,,138,18,231c18315,12905,18268,12812,18212,12534xm18306,12951v-10,,-19,-46,-19,-46c18287,12905,18287,12858,18296,12858v10,,10,47,19,47c18315,12951,18315,12951,18306,12951xm18343,12812v-10,46,-47,-93,-75,-278c18259,12442,18259,12442,18268,12442v10,,19,46,19,46l18287,12488v,46,19,93,37,185c18343,12766,18352,12812,18343,12812xm18352,12997v,-139,37,-46,65,139c18436,13228,18436,13321,18427,13321v-19,,-75,-231,-75,-324xm18492,13691v,185,-28,185,-56,c18399,13460,18408,13413,18454,13506v28,46,38,139,38,185l18492,13691xm18510,14061v-18,-46,,-139,19,-139c18538,13922,18548,13922,18548,13968v,93,-19,139,-38,93xm18659,14153v-18,,-46,,-65,c18566,14107,18566,14107,18594,14015v19,-47,37,-93,37,-93c18631,13922,18650,13968,18669,14015v18,92,18,92,-10,138xm18669,13460v-10,,-28,,-47,46c18603,13552,18575,13506,18557,13506v-47,-93,-149,-601,-149,-740c18408,12627,18492,12627,18520,12766v9,46,28,139,37,139c18613,12951,18706,13043,18715,13090v,46,-28,370,-46,370xm18752,13968v-18,,-28,,-28,47c18724,14061,18715,14061,18706,14015v-10,-47,-10,-47,,-93c18734,13830,18780,13876,18780,13922v,46,-9,93,-28,46xm18808,13691v-93,92,-139,-46,-56,-185c18799,13413,18827,13413,18817,13506v-9,46,,46,19,46c18855,13552,18864,13552,18864,13552v,46,-28,93,-56,139xm18836,13136v-28,-93,-28,-93,28,-370c18892,12627,18929,12442,18938,12396v19,-93,149,-139,149,-47c19087,12488,19022,12673,18994,12673v-18,-46,-28,,-18,93c18985,12858,18976,12951,18948,13090v-28,138,-65,185,-112,46xm19059,13413v-28,47,-55,139,-74,139c18948,13552,18994,13367,19031,13367v75,-92,84,-92,28,46xm19134,12442v18,-139,56,-324,74,-463c19227,11841,19264,11609,19273,11517v28,-231,56,-324,131,-416c19469,11008,19478,11054,19450,11193v-9,46,-37,185,-65,278c19366,11563,19320,11748,19292,11887v-28,139,-47,231,-37,231c19283,12164,19245,12488,19218,12488v-19,,-19,-46,-10,-139c19218,12257,19208,12303,19162,12442r-65,231l19134,12442xm19125,12858v-19,-46,-19,-92,9,-185c19171,12534,19199,12534,19199,12720v-9,185,-37,231,-74,138xm19180,13413v-18,-46,-18,-46,,-185c19190,13136,19218,13090,19236,13090v28,,130,138,130,185l19366,13275v-9,138,-130,231,-186,138xm19413,12858v-19,139,-37,185,-65,185c19301,13043,19301,12997,19366,12812v66,-185,75,-185,47,46xm19441,12627v-19,,-56,46,-84,93c19273,12858,19245,12812,19301,12627v28,-93,38,-139,28,-139c19320,12488,19329,12442,19339,12442v27,-46,158,-93,158,-46c19506,12442,19469,12627,19441,12627xm19720,11193v-28,185,-65,370,-74,416c19636,11656,19627,11702,19627,11748v,93,-121,324,-177,324c19404,12072,19404,12072,19422,11979v10,-46,56,-323,93,-647c19571,10916,19599,10777,19627,10731v65,-47,121,-47,140,c19767,10823,19757,10916,19720,11193xm19804,9806v-75,323,-149,555,-168,555c19608,10361,19608,10268,19646,10176v18,-47,28,-93,28,-139c19674,9991,19795,9667,19822,9667v19,,,92,-18,139xm19748,4533v,-93,19,-139,56,-139c19813,4394,19813,4440,19813,4487v-18,138,-65,185,-65,46xm19813,9112v-9,46,-18,46,-28,46c19776,9158,19776,9112,19785,9066v28,-93,47,-47,28,46xm19748,2821v-9,47,-19,47,-19,c19729,2729,19748,2683,19757,2729v10,,,46,-9,92xm19888,11239v-10,47,-28,139,-28,139c19841,11424,19841,11286,19860,11193v28,-139,46,-92,28,46xm19850,8788v10,-46,19,-46,28,-46c19888,8788,19888,8788,19878,8834r,c19850,8927,19832,8881,19850,8788xm19906,8649v-18,,-18,-46,10,-138c19953,8372,19962,8372,19934,8557v-9,46,-18,92,-28,92xm19981,8140v,47,-10,47,-28,93c19925,8279,19916,8187,19943,8140v19,-46,38,-46,38,xm19962,2220v9,-46,19,-92,37,-92c20018,2128,20018,2128,19999,2220r,c19990,2266,19971,2313,19962,2313v,,,-47,,-93xm19934,2174r-28,139l19906,2174v,-278,37,-416,56,-231c19962,1989,19953,2081,19934,2174xm20009,10823v-84,370,-112,278,-38,-139c19990,10592,20018,10407,20037,10268v37,-277,93,-370,93,-231c20130,10129,20055,10592,20009,10823xm20102,8002v-28,138,-47,277,-56,277c20037,8279,20037,8326,20037,8372v,46,-19,139,-38,185c19971,8649,19981,8557,20027,8233v56,-416,75,-463,112,-509c20139,7724,20120,7863,20102,8002xm20092,7215v,-46,,-92,10,-92c20111,7123,20111,7215,20102,7215r,c20102,7308,20102,7308,20092,7215xm20167,1341v-19,93,-37,139,-28,93c20158,1249,20102,1388,20064,1619v-46,277,-102,324,-130,46c19925,1573,19916,1434,19916,1388v,-93,,-93,-19,-93c19888,1295,19878,1388,19878,1480v,185,-18,509,-28,648c19832,2266,19748,2266,19720,2081v-18,-92,-28,-92,-37,-46c19674,2081,19683,2174,19692,2220v19,46,19,139,10,139c19683,2405,19627,2128,19636,2035v,-46,,-92,-18,-139c19581,1850,19590,1573,19627,1480v56,-139,168,-185,168,-92c19795,1480,19832,1341,19832,1249v,-46,,-139,,-185c19832,1018,19850,971,19869,925v19,,56,-139,93,-324c19999,416,20018,324,20027,370v10,46,,46,-9,93l20018,463v-9,,-19,46,-9,92c20027,648,19981,971,19953,925v-19,-46,-19,,-10,46c19953,1018,19962,1064,19953,1110v-10,46,,93,9,93c19971,1203,19981,1156,19981,1110v,-92,46,-139,111,-92c20120,1018,20130,1064,20130,1110v-10,46,,46,18,c20213,1064,20213,1156,20167,1341xm20213,9112v-9,92,-28,139,-28,92c20185,9112,20223,8881,20232,8927v9,,,92,-19,185xm20223,1434v-10,46,-28,92,-28,46c20195,1480,20195,1388,20204,1341v9,-46,28,-92,28,-46c20241,1341,20232,1388,20223,1434xm20260,925v-19,46,-65,93,-130,93l20027,1018r19,-185c20064,648,20074,648,20111,694r,c20130,740,20130,740,20120,833v-18,92,-18,92,,46c20130,833,20176,833,20213,786v56,47,65,47,47,139xm20483,4903v-18,324,-28,370,-46,277c20418,5134,20418,5042,20446,4810v19,-138,37,-277,47,-277c20502,4533,20493,4718,20483,4903xm20586,4117v-28,,-28,-232,18,-556c20632,3376,20660,3053,20679,2914v28,-231,56,-370,56,-231c20735,2683,20725,2821,20707,2960v-19,139,-47,463,-66,694c20623,3885,20595,4117,20586,4117xm20669,5458v-18,92,-28,,-9,-185c20669,5180,20669,5180,20679,5273v9,92,,185,-10,185xm20818,4070v10,-46,10,-46,19,-46c20837,4024,20846,4070,20846,4070v,,-9,47,-18,47c20818,4117,20818,4117,20818,4070xm20762,4857v-18,185,-37,277,-37,138c20725,4857,20744,4718,20762,4718v,,,92,,139xm20753,3885r,c20707,4209,20697,4209,20735,3793v18,-185,37,-324,37,-324c20772,3469,20781,3469,20781,3561v,47,-9,186,-28,324xm16612,9898v-10,,-10,46,-10,46c16612,9991,16612,9991,16621,9991v9,,9,-47,9,-47c16630,9898,16621,9898,16612,9898xm16714,10129v9,47,9,47,19,47c16742,10176,16742,10129,16742,10129v,-46,-9,-46,-19,-46c16714,10083,16714,10083,16714,10129xm16919,9482v-9,-93,-19,-139,-19,-46c16900,9482,16910,9528,16919,9528v9,46,9,46,,-46xm13178,11378v-10,,,139,18,278c13215,11794,13234,11933,13234,11887v9,-46,-47,-509,-56,-509xm16379,10407v-9,-46,-18,-46,-28,-46c16342,10361,16333,10407,16333,10407v,,9,46,28,46c16379,10499,16388,10453,16379,10407xm7287,8187v,-47,,-47,-9,-47c7278,8140,7268,8187,7259,8187v-9,46,,46,9,46c7278,8233,7287,8233,7287,8187xm16509,9297r,c16528,9528,16537,9574,16547,9436v,-93,-10,-185,-19,-232c16500,9158,16500,9158,16509,9297xm19664,1804v-9,,-18,,-18,46c19646,1896,19655,1943,19664,1943v10,,19,-47,19,-47c19683,1850,19674,1850,19664,1804xm13559,12720v-18,138,,138,19,c13587,12673,13587,12581,13587,12581v,,-28,92,-28,139xm9893,2868v,-47,-10,-47,-28,-47c9855,2821,9837,2821,9837,2868v,46,9,46,28,46c9883,2914,9893,2868,9893,2868xm18408,12164v9,-92,,-138,-19,-46c18380,12164,18380,12211,18389,12211v,46,10,,19,-47xm18659,12211v10,,10,-47,10,-47c18659,12118,18659,12118,18650,12118v-9,,-9,46,-9,46c18641,12164,18650,12211,18659,12211xm18492,11563v-10,,-10,,-19,93c18464,11748,18464,11748,18482,11702v10,-93,19,-139,10,-139xm7073,7770v-19,47,-9,324,,278c7091,8002,7110,7770,7091,7724v,,-9,,-18,46xm4523,16836v,-93,-9,-46,-28,46c4476,16975,4476,16975,4504,16928v10,-46,19,-46,19,-92xm4569,16697v10,,,-46,-18,-46c4532,16651,4532,16651,4541,16697v,,19,,28,xm7864,13691v,-46,,-46,-9,-46c7845,13645,7845,13691,7836,13691v-9,46,,46,9,46c7855,13737,7864,13691,7864,13691xm3676,10592v-37,46,9,185,84,185c3797,10777,3825,10823,3816,10869v-10,93,9,47,46,-46c3890,10731,3890,10731,3844,10684v-75,-46,-112,-138,-121,-277c3713,10314,3704,10222,3685,10176v-28,-139,-28,-139,-9,c3695,10361,3695,10546,3676,10592xm14416,13228v,,-10,47,-10,47c14406,13275,14416,13321,14425,13321v9,,9,-46,9,-46c14434,13275,14416,13228,14416,13228xm4635,15957v-10,,-28,46,-38,139c4560,16281,4579,16281,4616,16142v19,-92,28,-139,19,-185xm4569,16373v,47,10,47,19,47c4597,16420,4607,16373,4607,16373v,,-10,-46,-19,-46c4579,16281,4569,16327,4569,16373xm5174,16096v,,-9,-46,-18,-46c5146,16050,5137,16096,5137,16096v,46,9,46,19,46c5165,16142,5174,16096,5174,16096xm11437,2729v,-46,-9,-93,-18,-93c11410,2636,11400,2683,11391,2729v-9,46,,92,19,92c11428,2821,11437,2775,11437,2729xm4458,16235v,-47,-10,-47,-19,-47c4430,16188,4421,16235,4421,16235v,46,9,46,18,46c4448,16281,4458,16281,4458,16235xm12573,10222v9,-46,9,-93,9,-185c12582,9944,12573,9991,12564,10083v,139,,185,9,139xm11586,10453v,46,10,139,19,139c11614,10592,11624,10546,11624,10499v,-46,-10,-92,-19,-138c11586,10361,11586,10361,11586,10453xm12536,10731v,46,9,138,18,138c12582,10916,12582,10869,12564,10731v-19,-93,-28,-93,-28,xm10432,11378v-37,,-65,,-55,c10404,11517,10665,11424,10712,11286v18,-93,9,-93,-66,c10619,11332,10563,11332,10535,11286v-37,-47,-47,,-37,46c10498,11424,10488,11424,10432,11378xm8432,13367v-10,,-19,46,-28,46c8394,13460,8404,13460,8422,13460v28,-47,37,-93,10,-93xm9855,11748v,-46,-9,-46,-18,-46c9827,11702,9827,11748,9827,11748v10,46,10,46,19,46c9855,11794,9855,11794,9855,11748xm9930,10869v9,,28,-46,46,-92c9995,10731,10004,10684,9995,10684v-9,,-28,47,-47,93c9930,10823,9921,10869,9930,10869xm10014,10638v18,,37,-92,28,-139c10042,10499,10023,10499,10014,10546v-10,46,-10,92,,92xm5640,15032v,46,18,93,28,139c5677,15217,5695,15217,5695,15171v,-46,-18,-93,-27,-139c5658,15032,5640,14986,5640,15032xm13680,1711v-9,,-18,47,-18,47c13671,1804,13680,1804,13690,1804v9,,18,-46,18,-46c13708,1758,13699,1711,13680,1711xm5547,8881v-10,,-10,46,-10,46c5547,8973,5547,8973,5556,8973v,,9,-46,9,-46c5565,8927,5556,8881,5547,8881xm6114,5643v10,-46,,-46,-9,-93c6096,5550,6086,5458,6077,5412v-9,-93,-9,-93,-19,c6049,5504,6096,5689,6114,5643xm11028,9574v-28,93,-28,139,-9,139c11028,9713,11056,9528,11047,9482v,,-10,46,-19,92xm5193,7678v9,,19,-46,19,-46c5212,7632,5202,7585,5193,7585v-9,,-19,47,-19,47c5174,7678,5184,7678,5193,7678xm13550,7863v,185,,277,-28,277c13503,8140,13503,8187,13531,8140v19,,47,,56,47c13606,8233,13597,8048,13559,7724v-9,-92,-9,-92,-9,139xm13448,7678v-10,46,,46,9,46c13466,7724,13476,7678,13485,7678v9,-46,,-46,-9,-46c13457,7632,13448,7678,13448,7678xm13522,7400v-9,47,,93,9,139c13541,7585,13550,7539,13559,7493v,-185,-18,-185,-37,-93xm13401,6892r,c13392,6938,13392,6984,13401,6984v19,46,28,-46,19,-92c13410,6845,13410,6845,13401,6892xm13755,7955v9,,,-92,-19,-138c13708,7724,13708,7724,13727,7863v9,92,18,139,28,92xm4644,3793v9,46,18,92,18,92c4672,3839,4662,3793,4644,3793v-9,-93,-9,-93,,xm2736,2636v-9,93,-19,185,-28,278c2699,3006,2717,2960,2736,2821v19,-138,28,-277,28,-277c2764,2544,2755,2544,2736,2636xm13150,10823v,,-9,46,-9,93c13141,10962,13150,11008,13159,11008v9,,9,-46,9,-92c13168,10869,13159,10823,13150,10823xm4830,5782v,46,9,92,19,138c4858,5920,4867,5920,4867,5874v,-46,-9,-92,-18,-139c4839,5689,4830,5735,4830,5782xm4951,6198v-9,46,-9,92,,92c4960,6290,4960,6290,4970,6244v,-139,-10,-139,-19,-46xm6170,13228v-9,,-19,47,-28,47c6133,13321,6142,13321,6161,13321v28,-46,28,-93,9,-93xm8487,5689v-18,46,-18,46,-9,46c8487,5735,8506,5689,8506,5689v19,-92,9,-92,-19,xm6747,12997r-46,185l6747,12997v37,-92,56,-185,56,-185c6803,12812,6794,12858,6747,12997xm6589,13367v,,-9,46,-19,46c6561,13460,6570,13460,6580,13460v9,,18,-47,18,-47c6598,13413,6598,13367,6589,13367xm3211,4209v-19,139,-19,139,,c3248,4163,3248,4117,3239,4117v,,-10,46,-28,92xm12861,7678v-9,,-18,46,-18,46c12843,7770,12852,7817,12861,7817v10,,19,,19,-47c12880,7724,12871,7678,12861,7678xm12899,8557v-10,,-19,,-19,c12880,8649,12926,8973,12936,8927v9,-46,-19,-324,-37,-370xm13047,9251v,-93,-46,-370,-46,-278c13001,8973,13010,9112,13029,9204v9,47,18,93,18,47xm12712,7169v-9,,-18,,-18,-46c12694,7077,12675,7123,12666,7215r,c12647,7354,12647,7354,12675,7262v28,-93,28,-93,19,46c12685,7400,12685,7400,12703,7354v19,-46,28,-46,56,185c12778,7678,12806,7955,12815,8140v9,186,37,324,37,324c12871,8511,12759,7354,12740,7262v,-93,-18,-93,-28,-93xm13103,10962v-9,,-18,,-18,46c13085,11054,13103,11054,13103,11054v10,,19,,19,-46c13131,11008,13122,10962,13103,10962xm13103,9944v,-46,-9,-92,-18,-92c13075,9852,13075,9898,13075,9944v19,139,38,278,56,278c13141,10222,13131,10176,13122,10129v-9,-92,-19,-138,-19,-185xm13038,9806v-28,-185,-18,-232,9,-93c13066,9806,13066,9806,13047,9621v-18,-232,-65,-463,-93,-463c12945,9158,12945,9204,12954,9251v10,46,19,92,28,46c12992,9297,13001,9343,13010,9436v10,92,10,185,,185c12992,9667,13001,9852,13038,9898v9,,9,,,-92xm12703,6938v9,,19,,19,c12722,6892,12712,6845,12703,6845v-9,,-18,,-18,c12685,6892,12694,6892,12703,6938xm13057,10083v,-139,-10,-139,-19,c13029,10129,13038,10268,13057,10361v28,138,28,138,18,c13066,10268,13057,10129,13057,10083xm5854,8279v,47,9,93,18,139c5891,8511,5891,8511,5891,8464v,-46,-9,-138,-19,-138c5863,8326,5854,8279,5854,8279xm12833,2775v10,,19,,19,-46c12852,2683,12843,2636,12833,2636v-9,,-18,47,-18,47c12815,2683,12824,2775,12833,2775xm13103,6152v-18,-93,-37,-139,-37,-93c13066,6105,13085,6152,13103,6152v19,138,19,92,,xm4504,10407v10,,,-46,-9,-93c4476,10268,4476,10268,4486,10361v9,46,9,92,18,46xm13448,6614v,46,9,93,18,93c13476,6707,13485,6707,13485,6707v,,-9,-93,-19,-93c13457,6568,13448,6568,13448,6614xm12266,5273v-10,,-10,46,-10,46c12266,5365,12266,5365,12275,5365v9,,9,-46,9,-46c12284,5319,12275,5273,12266,5273xm13401,14986v-18,46,-18,46,-9,46c13401,15032,13420,14986,13420,14986v18,-93,9,-93,-19,xm4830,7447v,46,9,92,19,92c4858,7539,4858,7493,4858,7447v-9,-93,-28,-93,-47,-47c4802,7400,4802,7493,4802,7493v,46,9,46,19,-46c4821,7400,4830,7400,4830,7447xm13503,6475v10,,28,47,38,139c13550,6707,13569,6753,13587,6799v19,,19,,-18,-185c13522,6383,13494,6337,13494,6429v-9,46,,46,9,46xm3611,9574v,47,9,139,28,185l3667,9898r-10,-139c3639,9621,3611,9482,3611,9574xm20511,9482v-37,324,-46,370,-18,231c20520,9574,20558,9251,20539,9251v9,,-9,92,-28,231xm20362,10684v-18,93,-28,185,-18,185c20344,10869,20362,10823,20381,10731v28,-278,18,-278,-19,-47xm20790,11702r-9,139c20772,11979,20781,12072,20790,12026v10,,10,-93,,-185l20790,11702xm2159,7400v-28,232,-19,278,9,47c2178,7354,2187,7262,2187,7262v,,-9,46,-28,138xm19515,13922v,-46,,-46,-9,-46c19506,13876,19497,13922,19487,13922v-9,46,,46,10,46c19506,14015,19515,13968,19515,13922xm20334,12396v-9,,-18,46,-28,92c20297,12534,20278,12673,20269,12812v-9,139,-37,324,-65,416c20176,13321,20158,13460,20158,13460v,46,-38,185,-140,508c20009,14015,19999,14061,19999,14107v,185,233,-786,279,-1156c20288,12858,20316,12720,20325,12673v28,-92,37,-277,9,-277xm20837,5874v-9,-92,-9,-185,-9,-277c20828,5504,20818,5458,20818,5458v,,-9,139,-9,277c20809,6105,20567,8326,20399,9343r-27,139l20409,9343v46,-185,158,-1018,251,-1850c20697,7123,20744,6753,20762,6660v19,-138,28,-138,10,93c20753,7215,20697,7770,20669,7863v-18,46,-28,185,-28,277c20641,8233,20623,8464,20604,8696v-65,555,-37,508,37,-93c20697,8140,20725,7909,20790,7030v10,-138,19,-277,28,-323c20828,6660,20837,6475,20846,6337v9,-139,19,-324,28,-370c20883,5874,20883,5874,20865,5920v-10,93,-19,47,-28,-46xm19627,13783v-19,93,-28,185,-19,232c19618,14061,19627,13968,19646,13876v18,-93,28,-185,18,-231c19655,13598,19636,13691,19627,13783xm19767,13321v-10,,-10,92,-10,185c19757,13598,19757,13598,19776,13506v19,-185,9,-278,-9,-185xm2224,2498v,-47,,-93,,-139c2224,2313,2215,2359,2215,2451v,47,,93,9,47xm2168,2359v10,-46,10,-93,,-185c2150,2035,2150,2035,2150,2220v,139,9,185,18,139xm2438,1110v-9,,-18,93,-18,185c2420,1388,2410,1573,2401,1711v-9,139,-9,232,,232c2420,1943,2448,1573,2457,1295v,-139,,-185,-19,-185xm19469,14200v,46,9,46,18,46c19497,14246,19506,14200,19506,14200v,,-9,-47,-19,-47c19478,14107,19469,14153,19469,14200xm2215,6984v9,-46,,-92,,-92c2215,6892,2196,6938,2196,6984v,46,,93,,93c2196,7077,2206,7030,2215,6984xm13178,648v-10,-47,-10,-47,-19,-47c13150,601,13150,648,13150,648v,,9,46,18,46c13178,694,13178,694,13178,648xm3732,9019v28,47,37,-46,9,-185c3723,8742,3723,8742,3732,8834v9,47,,93,-9,139c3713,8973,3713,9019,3732,9019xm21256,2220v-19,,-65,139,-112,324l21060,2868r84,-232c21191,2498,21237,2405,21246,2405v10,,19,-46,28,-46c21274,2220,21265,2220,21256,2220xm21535,6198v-9,,-19,46,-19,46c21516,6290,21526,6290,21535,6290v9,,18,-46,18,-46c21544,6198,21544,6198,21535,6198xm2019,6614v-9,46,-18,185,-18,231c1992,6938,1992,6984,2001,6984v9,,18,-92,28,-231c2047,6522,2038,6429,2019,6614xm20185,11147v10,-46,19,-139,19,-139c20195,10962,20204,10869,20223,10823v18,-46,37,-185,46,-277c20344,10037,20390,9621,20381,9574v,,-28,93,-47,278c20316,10037,20288,10176,20269,10222v-18,46,-46,231,-74,416c20167,10823,20120,11193,20092,11378v-28,231,-55,416,-46,416c20055,11841,20158,11471,20158,11332v,-46,9,-139,27,-185xm16081,18362v,47,10,47,19,47c16109,18409,16119,18362,16119,18362v,,-10,-46,-19,-46c16091,18316,16081,18362,16081,18362xm16361,12766v-19,,-28,-46,-28,-46c16342,12673,16342,12673,16333,12673v,,-10,47,-19,47l16314,12720v-9,92,28,138,56,92c16388,12812,16379,12766,16361,12766xm16928,14061v-9,,-18,,-18,46c16910,14153,16919,14200,16928,14200v10,,19,-47,19,-47c16947,14153,16938,14107,16928,14061xm19357,15032v-46,139,-84,278,-84,278c19283,15356,19273,15402,19255,15448v-19,47,-28,93,-19,93c19264,15541,19478,14708,19543,14385v65,-324,56,-370,-9,-47c19460,14755,19450,14801,19357,15032xm15616,14755v9,,28,,28,c15653,14755,15644,14708,15625,14708v-18,,-18,,-9,47xm15058,18409v-10,46,-28,92,-47,92c14983,18501,14983,18501,15002,18547v18,,28,47,18,185l15011,18871r37,-139c15067,18640,15086,18501,15086,18455v-10,-185,-19,-185,-28,-46xm16947,12627v,,18,-46,37,-139c17012,12303,17012,12303,16965,12442v-9,92,-18,185,-18,185xm15132,16651v-9,,-9,92,-9,139c15123,16882,15123,16882,15151,16790v9,-47,28,-93,28,-139c15169,16605,15151,16605,15132,16651xm15244,15356v-37,139,-37,185,-19,139c15262,15402,15328,15171,15300,15171v,,-28,92,-56,185xm16910,12812v-10,46,-56,139,-103,231c16751,13182,16742,13182,16770,13182v74,-46,84,46,28,278c16742,13691,16575,14246,16500,14477v-28,46,-9,46,28,-46c16621,14246,16900,13228,16900,13043v,-46,19,-92,28,-185c16938,12766,16956,12720,16947,12720v-9,,-19,46,-37,92xm17394,12118v-38,,-66,,-66,-46c17319,12026,17310,12026,17300,12026v-9,,,46,10,92c17338,12211,17338,12211,17263,12349v-46,93,-84,139,-93,185c17161,12581,17152,12581,17133,12534v-28,-46,-28,-46,-9,47c17142,12627,17170,12627,17235,12534v75,-92,93,-92,121,-46c17384,12534,17384,12534,17366,12488v-19,-92,-19,-92,9,-185c17394,12257,17412,12211,17431,12164v18,-46,-10,-92,-37,-46xm18222,13275v9,-47,9,-139,9,-139c18231,13136,18212,13182,18203,13275v-9,46,-9,138,-9,138c18203,13367,18212,13321,18222,13275xm18119,13876v28,-93,75,-416,66,-416c18185,13460,18175,13506,18166,13506v-9,,-19,46,-28,c18129,13460,18119,13506,18129,13552v9,93,-28,278,-65,278c18054,13830,18045,13876,18045,13876v9,46,-9,92,-28,185c17998,14107,17980,14200,17980,14246v,46,-19,92,-47,139c17877,14431,17868,14616,17915,14662v37,46,37,46,46,-92c17971,14477,17998,14338,18026,14246v56,-185,56,-185,93,-93c18138,14200,18166,14246,18175,14246v10,,,-46,-28,-93c18092,14015,18082,13968,18119,13876xm19087,15680v10,,28,,28,c19125,15680,19115,15633,19097,15633v-19,,-28,,-10,47xm18231,14200v-9,-47,-28,-93,-37,-185c18185,13922,18175,13922,18175,13968r,c18175,14107,18194,14246,18231,14200v9,46,9,,,xm17515,12720r,c17496,12812,17487,12812,17459,12720v-28,-93,-28,-93,-10,c17468,12812,17468,12858,17449,12951v-28,185,-18,277,19,92c17487,12951,17505,12905,17515,12905v9,46,9,,9,-47c17515,12812,17524,12766,17533,12720v37,-93,19,-139,-18,xm17598,13043r-46,-92l17589,13090r,c17608,13136,17635,13228,17654,13228v28,-46,,-92,-56,-185xm17896,13968r-46,93l17905,14061v28,,56,,66,-46c17971,13968,17961,13968,17943,14015v-28,46,-19,,28,-139c18008,13783,18036,13645,18036,13598v9,-46,28,-185,46,-231c18101,13275,18119,13182,18129,13090v9,-185,,-139,-19,l18110,13090v-9,92,-28,185,-46,185c18054,13321,18036,13367,18036,13413v,47,-10,93,-19,47c18008,13460,17998,13460,18008,13506v-10,139,-56,324,-112,462xm21581,15680v-9,,-18,46,-18,46c21563,15772,21572,15772,21581,15772v10,,19,-46,19,-46c21591,15726,21591,15680,21581,15680xm2010,8881v,,-9,,-18,92c1973,9112,1982,9158,2001,9019v9,-46,18,-92,9,-138xm3574,9944v-10,93,-10,93,,c3592,9944,3602,9898,3592,9852v,,-9,46,-18,92xm3564,13413v,47,10,139,28,185c3611,13691,3611,13691,3602,13506v-28,-185,-38,-231,-38,-93xm14983,16420v19,,10,-47,-37,-139c14909,16235,14909,16235,14937,16281v18,92,46,139,46,139xm4206,14662v-9,-46,-37,-92,-37,-46c4169,14616,4179,14662,4197,14662v9,46,19,46,9,xm3834,11794v-9,,-18,,-18,-46c3816,11702,3806,11702,3806,11748v,46,10,93,28,185c3862,12026,3862,12026,3853,11933v,-92,-9,-139,-19,-139xm4216,15310v-10,,-19,46,-28,46c4179,15402,4188,15402,4197,15402v9,,19,-46,28,-46c4234,15356,4225,15310,4216,15310xm3890,15078v19,-92,37,-231,56,-323c3974,14616,3955,14616,3909,14755r,c3890,14801,3881,14893,3881,14940v,46,,138,-10,185c3862,15171,3853,15217,3862,15263v,,19,-92,28,-185xm3704,14015v,-93,-19,-47,-47,46c3639,14153,3639,14200,3667,14107v28,,37,-92,37,-92xm3927,9251v-28,92,-28,138,,138c3946,9389,3955,9343,3964,9297v10,-185,-9,-185,-37,-46xm3937,12164v-10,139,-28,185,-38,139c3881,12257,3881,12303,3881,12396v9,138,37,138,37,46c3918,12396,3937,12303,3946,12211v37,-139,37,-232,18,-232c3964,11979,3946,12026,3937,12164xm4300,14523v,,-10,-92,-19,-138c4253,14292,4253,14292,4272,14431v9,46,18,92,28,92xm4011,9297v,46,9,139,19,231c4039,9667,4039,9667,4048,9528v,-46,-9,-139,-18,-231c4011,9251,4011,9251,4011,9297xm3992,8788v-9,,-18,46,-18,139c3974,9112,4011,9251,4030,9204v9,,9,-46,9,-92c4030,9066,4020,9066,4011,9112v-9,,-9,-46,-9,-139c4011,8788,4011,8788,3992,8788xm3825,8742v-28,92,-47,139,-37,139c3806,8881,3909,8603,3890,8603v-9,,-37,46,-65,139xm3760,10546v9,46,46,-232,37,-278c3797,10222,3788,10268,3769,10361v,92,-9,185,-9,185xm3890,9574v-9,47,-9,93,,139c3890,9713,3899,9667,3909,9621v9,-139,,-185,-19,-47xm11614,5365v10,,19,-46,19,-92c11633,5227,11624,5227,11614,5227v-9,,-18,46,-18,92c11596,5365,11605,5365,11614,5365xm3834,9944r10,185c3853,10361,3862,10361,3881,10314v9,,,-92,-19,-185l3834,9944xm3602,12303v9,93,27,139,27,93c3629,12349,3620,12349,3602,12303v-28,-139,-28,-139,,xm3025,9436v-10,,-19,46,-28,46c2978,9574,2997,9621,3025,9528v9,-92,9,-92,,-92xm3080,8973v10,-92,,-139,-18,-46l3062,8927v-10,46,-10,92,,92c3062,9066,3071,9019,3080,8973xm2959,9667v-9,-139,-18,-139,-28,-46c2931,9667,2913,9852,2894,10083v-18,231,-28,370,-18,324c2885,10407,2894,10268,2913,10176v9,-93,28,-232,37,-232c2959,9944,2959,9898,2959,9806v-9,-93,-9,-93,10,-93c2969,9759,2969,9713,2959,9667xm2811,11008v,,-10,,-19,93c2773,11239,2783,11286,2801,11147v10,-46,10,-139,10,-139xm2838,10731v,,-9,,-18,92c2801,10962,2811,11008,2829,10869v9,-92,19,-138,9,-138xm2671,6845v,-46,,-92,,-138c2671,6660,2662,6707,2662,6799v,46,,93,9,46xm4151,12488v,,-10,46,-10,46c4141,12581,4151,12581,4160,12581v9,,9,-47,9,-47c4160,12534,4151,12488,4151,12488xm2811,8279v-10,,-10,,-10,93c2801,8464,2801,8464,2811,8418v,-46,,-92,,-139xm2764,7770v,-92,-9,-138,-19,-185c2736,7585,2736,7585,2736,7678v19,185,28,231,28,92xm3164,7539v-9,,-9,,-18,93c3136,7724,3136,7724,3155,7678v9,-93,9,-139,9,-139xm4160,9574v,-46,-9,-92,-19,-138c4132,9389,4123,9389,4123,9389v,47,9,93,18,139c4151,9574,4160,9621,4160,9574xm4104,9204v-19,-185,-28,-231,-28,-138c4076,9066,4085,9158,4104,9204v19,139,19,139,,xm4188,12812v37,-46,46,-93,9,-93c4188,12719,4169,12766,4169,12766v-9,46,,92,19,46xm4197,9991v9,,,-47,-9,-93c4169,9852,4169,9852,4179,9944v9,47,18,93,18,47xm2783,11332v-10,,-10,,-19,92c2755,11517,2755,11517,2773,11471v10,-93,10,-139,10,-139xm4020,7077v-28,185,-37,277,,138c4039,7123,4048,7123,4076,7169v19,46,37,46,47,c4132,7123,4113,7123,4095,7077v-19,,-37,-47,-28,-93c4067,6938,4048,6938,4020,7077xm3937,7585v,-46,-10,-46,-19,-46c3909,7539,3909,7585,3909,7585v,,9,47,18,47c3937,7632,3937,7585,3937,7585xm3964,7585v-9,-92,-9,-92,-18,c3927,7724,3937,7770,3955,7770v28,,28,,9,-185xe" fillcolor="white [3212]" strokecolor="#a5300f [3204]" strokeweight="1pt">
                      <v:stroke miterlimit="4" joinstyle="miter"/>
                      <v:path arrowok="t" o:extrusionok="f" o:connecttype="custom" o:connectlocs="1473836,296546;1473836,296546;1473836,296546;1473836,296546" o:connectangles="0,90,180,270"/>
                      <w10:anchorlock/>
                    </v:shape>
                  </w:pict>
                </mc:Fallback>
              </mc:AlternateContent>
            </w:r>
          </w:p>
        </w:tc>
      </w:tr>
    </w:tbl>
    <w:p w14:paraId="216F3DA7" w14:textId="7E70D454" w:rsidR="0073157D" w:rsidRDefault="0073157D" w:rsidP="00212880">
      <w:r>
        <w:br w:type="page"/>
      </w:r>
    </w:p>
    <w:tbl>
      <w:tblPr>
        <w:tblW w:w="5000" w:type="pct"/>
        <w:jc w:val="center"/>
        <w:tblLayout w:type="fixed"/>
        <w:tblCellMar>
          <w:left w:w="115" w:type="dxa"/>
          <w:right w:w="115" w:type="dxa"/>
        </w:tblCellMar>
        <w:tblLook w:val="0600" w:firstRow="0" w:lastRow="0" w:firstColumn="0" w:lastColumn="0" w:noHBand="1" w:noVBand="1"/>
        <w:tblDescription w:val="Page layout for 2 interior booklet pages"/>
      </w:tblPr>
      <w:tblGrid>
        <w:gridCol w:w="6318"/>
        <w:gridCol w:w="882"/>
        <w:gridCol w:w="514"/>
        <w:gridCol w:w="6686"/>
      </w:tblGrid>
      <w:tr w:rsidR="00BD4B81" w14:paraId="54FE17AE" w14:textId="77777777" w:rsidTr="00F11374">
        <w:trPr>
          <w:trHeight w:hRule="exact" w:val="900"/>
          <w:jc w:val="center"/>
        </w:trPr>
        <w:tc>
          <w:tcPr>
            <w:tcW w:w="6318" w:type="dxa"/>
            <w:vMerge w:val="restart"/>
          </w:tcPr>
          <w:sdt>
            <w:sdtPr>
              <w:rPr>
                <w:b w:val="0"/>
                <w:color w:val="415717"/>
                <w:sz w:val="44"/>
              </w:rPr>
              <w:id w:val="1585188391"/>
              <w:placeholder>
                <w:docPart w:val="D522A1D7175440D78A5071E0074E33E6"/>
              </w:placeholder>
              <w:temporary/>
              <w:showingPlcHdr/>
              <w15:appearance w15:val="hidden"/>
            </w:sdtPr>
            <w:sdtEndPr>
              <w:rPr>
                <w:b/>
                <w:color w:val="323232" w:themeColor="text2"/>
                <w:sz w:val="48"/>
              </w:rPr>
            </w:sdtEndPr>
            <w:sdtContent>
              <w:p w14:paraId="40FCB5D8" w14:textId="77777777" w:rsidR="00BD4B81" w:rsidRPr="00513B19" w:rsidRDefault="00513B19" w:rsidP="00212880">
                <w:pPr>
                  <w:pStyle w:val="TOCHeading"/>
                </w:pPr>
                <w:r w:rsidRPr="00605FA7">
                  <w:t>Table of Contents</w:t>
                </w:r>
              </w:p>
            </w:sdtContent>
          </w:sdt>
          <w:p w14:paraId="39D8EC45" w14:textId="0862AD98" w:rsidR="00BD4B81" w:rsidRDefault="008D7C98" w:rsidP="00212880">
            <w:pPr>
              <w:pStyle w:val="TOC1"/>
              <w:rPr>
                <w:rStyle w:val="TOCNumbers"/>
              </w:rPr>
            </w:pPr>
            <w:r>
              <w:t>Overview of Theme</w:t>
            </w:r>
            <w:r w:rsidR="00BD4B81">
              <w:tab/>
            </w:r>
            <w:r w:rsidR="00BD4B81">
              <w:rPr>
                <w:rStyle w:val="TOCNumbers"/>
              </w:rPr>
              <w:t>1</w:t>
            </w:r>
          </w:p>
          <w:p w14:paraId="5ED43EFD" w14:textId="65A3EE03" w:rsidR="00BD4B81" w:rsidRDefault="00F11374" w:rsidP="00212880">
            <w:pPr>
              <w:pStyle w:val="TOC1"/>
            </w:pPr>
            <w:r>
              <w:t>Spirited Away</w:t>
            </w:r>
            <w:r w:rsidR="00BD4B81">
              <w:tab/>
            </w:r>
            <w:r w:rsidR="00BD4B81">
              <w:rPr>
                <w:rStyle w:val="TOCNumbers"/>
              </w:rPr>
              <w:t>2</w:t>
            </w:r>
            <w:r>
              <w:rPr>
                <w:rStyle w:val="TOCNumbers"/>
              </w:rPr>
              <w:t>-3</w:t>
            </w:r>
          </w:p>
          <w:p w14:paraId="6E86D5F4" w14:textId="4EF83349" w:rsidR="00BD4B81" w:rsidRPr="00F11374" w:rsidRDefault="00F11374" w:rsidP="00F11374">
            <w:pPr>
              <w:pStyle w:val="TOC1"/>
              <w:rPr>
                <w:b/>
                <w:bCs/>
                <w:color w:val="323232" w:themeColor="text2"/>
                <w:szCs w:val="28"/>
              </w:rPr>
            </w:pPr>
            <w:r w:rsidRPr="00F11374">
              <w:rPr>
                <w:szCs w:val="28"/>
              </w:rPr>
              <w:t>Late Spring</w:t>
            </w:r>
            <w:r w:rsidR="00BD4B81">
              <w:tab/>
            </w:r>
            <w:r w:rsidR="00BD4B81">
              <w:rPr>
                <w:rStyle w:val="TOCNumbers"/>
              </w:rPr>
              <w:t>4</w:t>
            </w:r>
            <w:r>
              <w:rPr>
                <w:rStyle w:val="TOCNumbers"/>
              </w:rPr>
              <w:t>-5</w:t>
            </w:r>
          </w:p>
          <w:p w14:paraId="45CAE328" w14:textId="49D9DEB6" w:rsidR="00BD4B81" w:rsidRDefault="00F11374" w:rsidP="00212880">
            <w:pPr>
              <w:pStyle w:val="TOC1"/>
            </w:pPr>
            <w:r>
              <w:t xml:space="preserve">Kimi no Na </w:t>
            </w:r>
            <w:proofErr w:type="spellStart"/>
            <w:r>
              <w:t>wa</w:t>
            </w:r>
            <w:proofErr w:type="spellEnd"/>
            <w:r w:rsidR="00BD4B81">
              <w:tab/>
            </w:r>
            <w:r>
              <w:rPr>
                <w:rStyle w:val="TOCNumbers"/>
              </w:rPr>
              <w:t>6-7</w:t>
            </w:r>
          </w:p>
        </w:tc>
        <w:tc>
          <w:tcPr>
            <w:tcW w:w="882" w:type="dxa"/>
          </w:tcPr>
          <w:p w14:paraId="13795691" w14:textId="77777777" w:rsidR="00BD4B81" w:rsidRDefault="00BD4B81" w:rsidP="00212880">
            <w:pPr>
              <w:pStyle w:val="NoSpacing"/>
            </w:pPr>
          </w:p>
        </w:tc>
        <w:tc>
          <w:tcPr>
            <w:tcW w:w="514" w:type="dxa"/>
          </w:tcPr>
          <w:p w14:paraId="30FAB4C5" w14:textId="77777777" w:rsidR="00BD4B81" w:rsidRDefault="00BD4B81" w:rsidP="00212880">
            <w:pPr>
              <w:pStyle w:val="NoSpacing"/>
            </w:pPr>
          </w:p>
        </w:tc>
        <w:tc>
          <w:tcPr>
            <w:tcW w:w="6686" w:type="dxa"/>
          </w:tcPr>
          <w:p w14:paraId="7A6E8C9A" w14:textId="23FB7769" w:rsidR="00F11374" w:rsidRPr="008D7C98" w:rsidRDefault="00F11374" w:rsidP="00F11374">
            <w:pPr>
              <w:pStyle w:val="Heading1"/>
              <w:rPr>
                <w:color w:val="A5300F" w:themeColor="accent1"/>
              </w:rPr>
            </w:pPr>
            <w:r w:rsidRPr="008D7C98">
              <w:rPr>
                <w:b w:val="0"/>
                <w:color w:val="A5300F" w:themeColor="accent1"/>
                <w:sz w:val="44"/>
              </w:rPr>
              <w:t>Overview of Theme</w:t>
            </w:r>
          </w:p>
          <w:p w14:paraId="1CF5B6F8" w14:textId="4B5C0368" w:rsidR="00513B19" w:rsidRPr="002C208D" w:rsidRDefault="00513B19" w:rsidP="00212880">
            <w:pPr>
              <w:pStyle w:val="Heading1"/>
            </w:pPr>
          </w:p>
          <w:p w14:paraId="197913ED" w14:textId="77777777" w:rsidR="00BD4B81" w:rsidRDefault="00BD4B81" w:rsidP="00212880">
            <w:pPr>
              <w:pStyle w:val="Heading2"/>
            </w:pPr>
          </w:p>
        </w:tc>
      </w:tr>
      <w:tr w:rsidR="00F11374" w14:paraId="413C2BC7" w14:textId="77777777" w:rsidTr="000664A6">
        <w:trPr>
          <w:trHeight w:val="8844"/>
          <w:jc w:val="center"/>
        </w:trPr>
        <w:tc>
          <w:tcPr>
            <w:tcW w:w="6318" w:type="dxa"/>
            <w:vMerge/>
          </w:tcPr>
          <w:p w14:paraId="32DF4AF9" w14:textId="77777777" w:rsidR="00F11374" w:rsidRDefault="00F11374" w:rsidP="00F11374">
            <w:pPr>
              <w:pStyle w:val="TOCHeading"/>
            </w:pPr>
          </w:p>
        </w:tc>
        <w:tc>
          <w:tcPr>
            <w:tcW w:w="882" w:type="dxa"/>
          </w:tcPr>
          <w:p w14:paraId="3B4C075A" w14:textId="77777777" w:rsidR="00F11374" w:rsidRDefault="00F11374" w:rsidP="00F11374">
            <w:pPr>
              <w:pStyle w:val="NoSpacing"/>
            </w:pPr>
          </w:p>
        </w:tc>
        <w:tc>
          <w:tcPr>
            <w:tcW w:w="514" w:type="dxa"/>
          </w:tcPr>
          <w:p w14:paraId="6EC2D9D0" w14:textId="77777777" w:rsidR="00F11374" w:rsidRDefault="00F11374" w:rsidP="00F11374">
            <w:pPr>
              <w:pStyle w:val="NoSpacing"/>
            </w:pPr>
          </w:p>
        </w:tc>
        <w:tc>
          <w:tcPr>
            <w:tcW w:w="6686" w:type="dxa"/>
          </w:tcPr>
          <w:p w14:paraId="76624A39" w14:textId="77777777" w:rsidR="00F11374" w:rsidRPr="00A0559A" w:rsidRDefault="00F11374" w:rsidP="00F11374">
            <w:pPr>
              <w:pStyle w:val="Quote"/>
              <w:rPr>
                <w:sz w:val="24"/>
                <w:szCs w:val="24"/>
              </w:rPr>
            </w:pPr>
            <w:r w:rsidRPr="00A0559A">
              <w:rPr>
                <w:sz w:val="24"/>
                <w:szCs w:val="24"/>
              </w:rPr>
              <w:t>Japan a constant battle between the country’s traditional values and the western influence introduced during the US occupational period.</w:t>
            </w:r>
          </w:p>
          <w:p w14:paraId="33C65A54" w14:textId="77777777" w:rsidR="00F11374" w:rsidRPr="00BE24FE" w:rsidRDefault="00F11374" w:rsidP="00F11374">
            <w:pPr>
              <w:rPr>
                <w:sz w:val="24"/>
                <w:szCs w:val="24"/>
              </w:rPr>
            </w:pPr>
            <w:r w:rsidRPr="00BE24FE">
              <w:rPr>
                <w:sz w:val="24"/>
                <w:szCs w:val="24"/>
              </w:rPr>
              <w:t>In this exhibition of Japanese films, we will be looking at three different stances made by three timeless films directed by three different directors:</w:t>
            </w:r>
          </w:p>
          <w:p w14:paraId="5B841876" w14:textId="77777777" w:rsidR="00F11374" w:rsidRPr="00BE24FE" w:rsidRDefault="00F11374" w:rsidP="00F11374">
            <w:pPr>
              <w:pStyle w:val="ListBulletAlt"/>
              <w:rPr>
                <w:sz w:val="24"/>
                <w:szCs w:val="24"/>
              </w:rPr>
            </w:pPr>
            <w:r w:rsidRPr="00BE24FE">
              <w:rPr>
                <w:sz w:val="24"/>
                <w:szCs w:val="24"/>
              </w:rPr>
              <w:t xml:space="preserve">Miyazaki Hayao’s </w:t>
            </w:r>
            <w:r w:rsidRPr="00BE24FE">
              <w:rPr>
                <w:i/>
                <w:iCs/>
                <w:sz w:val="24"/>
                <w:szCs w:val="24"/>
              </w:rPr>
              <w:t xml:space="preserve">Spirited Away </w:t>
            </w:r>
            <w:r w:rsidRPr="00BE24FE">
              <w:rPr>
                <w:sz w:val="24"/>
                <w:szCs w:val="24"/>
              </w:rPr>
              <w:t>(2001)</w:t>
            </w:r>
          </w:p>
          <w:p w14:paraId="75AB5FCC" w14:textId="77777777" w:rsidR="00F11374" w:rsidRPr="00BE24FE" w:rsidRDefault="00F11374" w:rsidP="00F11374">
            <w:pPr>
              <w:pStyle w:val="ListBulletAlt"/>
              <w:rPr>
                <w:sz w:val="24"/>
                <w:szCs w:val="24"/>
              </w:rPr>
            </w:pPr>
            <w:r w:rsidRPr="00BE24FE">
              <w:rPr>
                <w:sz w:val="24"/>
                <w:szCs w:val="24"/>
              </w:rPr>
              <w:t xml:space="preserve">Ozu </w:t>
            </w:r>
            <w:proofErr w:type="spellStart"/>
            <w:r w:rsidRPr="00BE24FE">
              <w:rPr>
                <w:sz w:val="24"/>
                <w:szCs w:val="24"/>
              </w:rPr>
              <w:t>Yasujiro’s</w:t>
            </w:r>
            <w:proofErr w:type="spellEnd"/>
            <w:r w:rsidRPr="00BE24FE">
              <w:rPr>
                <w:sz w:val="24"/>
                <w:szCs w:val="24"/>
              </w:rPr>
              <w:t xml:space="preserve"> </w:t>
            </w:r>
            <w:r w:rsidRPr="00BE24FE">
              <w:rPr>
                <w:i/>
                <w:iCs/>
                <w:sz w:val="24"/>
                <w:szCs w:val="24"/>
              </w:rPr>
              <w:t>Late Spring</w:t>
            </w:r>
            <w:r w:rsidRPr="00BE24FE">
              <w:rPr>
                <w:sz w:val="24"/>
                <w:szCs w:val="24"/>
              </w:rPr>
              <w:t xml:space="preserve"> (1949)</w:t>
            </w:r>
          </w:p>
          <w:p w14:paraId="16FACB28" w14:textId="37BF964A" w:rsidR="00F11374" w:rsidRDefault="00F11374" w:rsidP="00F11374">
            <w:pPr>
              <w:pStyle w:val="ListBulletAlt"/>
            </w:pPr>
            <w:r w:rsidRPr="00BE24FE">
              <w:rPr>
                <w:noProof/>
                <w:sz w:val="24"/>
                <w:szCs w:val="24"/>
              </w:rPr>
              <w:drawing>
                <wp:anchor distT="0" distB="0" distL="114300" distR="114300" simplePos="0" relativeHeight="251755520" behindDoc="1" locked="0" layoutInCell="1" allowOverlap="1" wp14:anchorId="61848EF2" wp14:editId="356CC164">
                  <wp:simplePos x="0" y="0"/>
                  <wp:positionH relativeFrom="column">
                    <wp:posOffset>2776220</wp:posOffset>
                  </wp:positionH>
                  <wp:positionV relativeFrom="paragraph">
                    <wp:posOffset>248920</wp:posOffset>
                  </wp:positionV>
                  <wp:extent cx="1269365" cy="1951355"/>
                  <wp:effectExtent l="19050" t="0" r="26035" b="563245"/>
                  <wp:wrapTight wrapText="bothSides">
                    <wp:wrapPolygon edited="0">
                      <wp:start x="324" y="0"/>
                      <wp:lineTo x="-324" y="211"/>
                      <wp:lineTo x="-324" y="27624"/>
                      <wp:lineTo x="21719" y="27624"/>
                      <wp:lineTo x="21719" y="2741"/>
                      <wp:lineTo x="21395" y="422"/>
                      <wp:lineTo x="21071" y="0"/>
                      <wp:lineTo x="324" y="0"/>
                    </wp:wrapPolygon>
                  </wp:wrapTight>
                  <wp:docPr id="16" name="Picture 16" descr="Your Name (君の名は / Kimi no Na wa) – Shaun'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our Name (君の名は / Kimi no Na wa) – Shaun's Worksh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9365" cy="19513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E24FE">
              <w:rPr>
                <w:noProof/>
                <w:sz w:val="24"/>
                <w:szCs w:val="24"/>
              </w:rPr>
              <w:drawing>
                <wp:anchor distT="0" distB="0" distL="114300" distR="114300" simplePos="0" relativeHeight="251753472" behindDoc="1" locked="0" layoutInCell="1" allowOverlap="1" wp14:anchorId="2843ED40" wp14:editId="50F17482">
                  <wp:simplePos x="0" y="0"/>
                  <wp:positionH relativeFrom="column">
                    <wp:posOffset>-53975</wp:posOffset>
                  </wp:positionH>
                  <wp:positionV relativeFrom="paragraph">
                    <wp:posOffset>233045</wp:posOffset>
                  </wp:positionV>
                  <wp:extent cx="1386205" cy="1960880"/>
                  <wp:effectExtent l="19050" t="0" r="23495" b="591820"/>
                  <wp:wrapTight wrapText="bothSides">
                    <wp:wrapPolygon edited="0">
                      <wp:start x="297" y="0"/>
                      <wp:lineTo x="-297" y="420"/>
                      <wp:lineTo x="-297" y="27909"/>
                      <wp:lineTo x="21669" y="27909"/>
                      <wp:lineTo x="21669" y="3148"/>
                      <wp:lineTo x="21372" y="630"/>
                      <wp:lineTo x="21076" y="0"/>
                      <wp:lineTo x="297"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205" cy="19608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E24FE">
              <w:rPr>
                <w:noProof/>
                <w:sz w:val="24"/>
                <w:szCs w:val="24"/>
              </w:rPr>
              <w:drawing>
                <wp:anchor distT="0" distB="0" distL="114300" distR="114300" simplePos="0" relativeHeight="251754496" behindDoc="1" locked="0" layoutInCell="1" allowOverlap="1" wp14:anchorId="5A0F8B46" wp14:editId="215ED36C">
                  <wp:simplePos x="0" y="0"/>
                  <wp:positionH relativeFrom="column">
                    <wp:posOffset>1360805</wp:posOffset>
                  </wp:positionH>
                  <wp:positionV relativeFrom="paragraph">
                    <wp:posOffset>243205</wp:posOffset>
                  </wp:positionV>
                  <wp:extent cx="1400175" cy="1957070"/>
                  <wp:effectExtent l="19050" t="0" r="28575" b="595630"/>
                  <wp:wrapTight wrapText="bothSides">
                    <wp:wrapPolygon edited="0">
                      <wp:start x="294" y="0"/>
                      <wp:lineTo x="-294" y="421"/>
                      <wp:lineTo x="-294" y="27964"/>
                      <wp:lineTo x="21747" y="27964"/>
                      <wp:lineTo x="21747" y="3154"/>
                      <wp:lineTo x="21453" y="631"/>
                      <wp:lineTo x="21159" y="0"/>
                      <wp:lineTo x="294" y="0"/>
                    </wp:wrapPolygon>
                  </wp:wrapTight>
                  <wp:docPr id="18" name="Picture 18" descr="Late Spring (194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te Spring (1949) - IM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0175" cy="19570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roofErr w:type="spellStart"/>
            <w:r w:rsidRPr="00BE24FE">
              <w:rPr>
                <w:sz w:val="24"/>
                <w:szCs w:val="24"/>
              </w:rPr>
              <w:t>Shinkai</w:t>
            </w:r>
            <w:proofErr w:type="spellEnd"/>
            <w:r w:rsidRPr="00BE24FE">
              <w:rPr>
                <w:sz w:val="24"/>
                <w:szCs w:val="24"/>
              </w:rPr>
              <w:t xml:space="preserve"> Makoto’s </w:t>
            </w:r>
            <w:r w:rsidRPr="00BE24FE">
              <w:rPr>
                <w:i/>
                <w:iCs/>
                <w:sz w:val="24"/>
                <w:szCs w:val="24"/>
              </w:rPr>
              <w:t xml:space="preserve">Kimi no Na </w:t>
            </w:r>
            <w:proofErr w:type="spellStart"/>
            <w:r w:rsidRPr="00BE24FE">
              <w:rPr>
                <w:i/>
                <w:iCs/>
                <w:sz w:val="24"/>
                <w:szCs w:val="24"/>
              </w:rPr>
              <w:t>wa</w:t>
            </w:r>
            <w:proofErr w:type="spellEnd"/>
            <w:r w:rsidRPr="00BE24FE">
              <w:rPr>
                <w:sz w:val="24"/>
                <w:szCs w:val="24"/>
              </w:rPr>
              <w:t xml:space="preserve"> (2016</w:t>
            </w:r>
            <w:r>
              <w:t xml:space="preserve"> </w:t>
            </w:r>
          </w:p>
          <w:p w14:paraId="442B03C3" w14:textId="4BF56C53" w:rsidR="00F11374" w:rsidRPr="002C208D" w:rsidRDefault="00F11374" w:rsidP="00F11374">
            <w:pPr>
              <w:pStyle w:val="Heading2"/>
              <w:jc w:val="right"/>
              <w:rPr>
                <w:rFonts w:asciiTheme="minorHAnsi" w:eastAsiaTheme="minorEastAsia" w:hAnsiTheme="minorHAnsi" w:cstheme="minorBidi"/>
                <w:b w:val="0"/>
                <w:bCs w:val="0"/>
                <w:color w:val="000000" w:themeColor="text1"/>
                <w:sz w:val="18"/>
                <w:szCs w:val="20"/>
              </w:rPr>
            </w:pPr>
          </w:p>
        </w:tc>
      </w:tr>
      <w:tr w:rsidR="00F11374" w14:paraId="58A16E97" w14:textId="77777777" w:rsidTr="00F11374">
        <w:trPr>
          <w:trHeight w:hRule="exact" w:val="288"/>
          <w:jc w:val="center"/>
        </w:trPr>
        <w:tc>
          <w:tcPr>
            <w:tcW w:w="6318" w:type="dxa"/>
          </w:tcPr>
          <w:p w14:paraId="1C42A7A2" w14:textId="77777777" w:rsidR="00F11374" w:rsidRDefault="00F11374" w:rsidP="00F11374">
            <w:pPr>
              <w:pStyle w:val="NoSpacing"/>
              <w:rPr>
                <w:rStyle w:val="PageNumber"/>
              </w:rPr>
            </w:pPr>
          </w:p>
        </w:tc>
        <w:tc>
          <w:tcPr>
            <w:tcW w:w="882" w:type="dxa"/>
          </w:tcPr>
          <w:p w14:paraId="4425B43D" w14:textId="77777777" w:rsidR="00F11374" w:rsidRDefault="00F11374" w:rsidP="00F11374">
            <w:pPr>
              <w:pStyle w:val="NoSpacing"/>
            </w:pPr>
          </w:p>
        </w:tc>
        <w:tc>
          <w:tcPr>
            <w:tcW w:w="514" w:type="dxa"/>
          </w:tcPr>
          <w:p w14:paraId="75805F73" w14:textId="77777777" w:rsidR="00F11374" w:rsidRDefault="00F11374" w:rsidP="00F11374">
            <w:pPr>
              <w:pStyle w:val="NoSpacing"/>
            </w:pPr>
          </w:p>
        </w:tc>
        <w:tc>
          <w:tcPr>
            <w:tcW w:w="6686" w:type="dxa"/>
            <w:vAlign w:val="bottom"/>
          </w:tcPr>
          <w:p w14:paraId="3A5B9E0C" w14:textId="5A0351F3" w:rsidR="00F11374" w:rsidRDefault="00F11374" w:rsidP="00F11374">
            <w:pPr>
              <w:pStyle w:val="NoSpacing"/>
              <w:jc w:val="right"/>
              <w:rPr>
                <w:rStyle w:val="PageNumber"/>
              </w:rPr>
            </w:pPr>
            <w:r>
              <w:rPr>
                <w:rStyle w:val="PageNumber"/>
              </w:rPr>
              <w:t>1</w:t>
            </w:r>
          </w:p>
          <w:p w14:paraId="58DAB011" w14:textId="555BB5D5" w:rsidR="00F11374" w:rsidRDefault="00F11374" w:rsidP="00F11374">
            <w:pPr>
              <w:pStyle w:val="NoSpacing"/>
              <w:jc w:val="right"/>
              <w:rPr>
                <w:rStyle w:val="PageNumber"/>
              </w:rPr>
            </w:pPr>
          </w:p>
        </w:tc>
      </w:tr>
    </w:tbl>
    <w:p w14:paraId="441C7EB5" w14:textId="77777777" w:rsidR="0073157D" w:rsidRDefault="0073157D" w:rsidP="00212880">
      <w:pPr>
        <w:spacing w:after="0"/>
        <w:rPr>
          <w:color w:val="595959" w:themeColor="text1" w:themeTint="A6"/>
        </w:rPr>
      </w:pPr>
      <w:r>
        <w:br w:type="page"/>
      </w:r>
    </w:p>
    <w:tbl>
      <w:tblPr>
        <w:tblW w:w="5181" w:type="pct"/>
        <w:jc w:val="center"/>
        <w:tblLayout w:type="fixed"/>
        <w:tblCellMar>
          <w:left w:w="115" w:type="dxa"/>
          <w:right w:w="115" w:type="dxa"/>
        </w:tblCellMar>
        <w:tblLook w:val="0600" w:firstRow="0" w:lastRow="0" w:firstColumn="0" w:lastColumn="0" w:noHBand="1" w:noVBand="1"/>
        <w:tblDescription w:val="Page layout for 2 interior booklet pages"/>
      </w:tblPr>
      <w:tblGrid>
        <w:gridCol w:w="3601"/>
        <w:gridCol w:w="2969"/>
        <w:gridCol w:w="1507"/>
        <w:gridCol w:w="6844"/>
      </w:tblGrid>
      <w:tr w:rsidR="0093652B" w14:paraId="4B70F43D" w14:textId="77777777" w:rsidTr="00161292">
        <w:trPr>
          <w:trHeight w:hRule="exact" w:val="798"/>
          <w:jc w:val="center"/>
        </w:trPr>
        <w:tc>
          <w:tcPr>
            <w:tcW w:w="6570" w:type="dxa"/>
            <w:gridSpan w:val="2"/>
            <w:vMerge w:val="restart"/>
          </w:tcPr>
          <w:p w14:paraId="223EEB22" w14:textId="286B3A78" w:rsidR="0093652B" w:rsidRDefault="0093652B" w:rsidP="00235313">
            <w:pPr>
              <w:pStyle w:val="Title"/>
              <w:jc w:val="left"/>
              <w:rPr>
                <w:noProof/>
                <w:color w:val="A5300F" w:themeColor="accent1"/>
              </w:rPr>
            </w:pPr>
          </w:p>
          <w:p w14:paraId="706AD5DB" w14:textId="34AED5AD" w:rsidR="003054C8" w:rsidRDefault="003054C8" w:rsidP="00235313">
            <w:pPr>
              <w:pStyle w:val="Title"/>
              <w:jc w:val="left"/>
              <w:rPr>
                <w:noProof/>
                <w:color w:val="A5300F" w:themeColor="accent1"/>
              </w:rPr>
            </w:pPr>
            <w:r w:rsidRPr="00235313">
              <w:rPr>
                <w:noProof/>
                <w:color w:val="A5300F" w:themeColor="accent1"/>
              </w:rPr>
              <w:drawing>
                <wp:anchor distT="0" distB="0" distL="114300" distR="114300" simplePos="0" relativeHeight="251765760" behindDoc="1" locked="0" layoutInCell="1" allowOverlap="1" wp14:anchorId="61D787C2" wp14:editId="04BDF328">
                  <wp:simplePos x="0" y="0"/>
                  <wp:positionH relativeFrom="column">
                    <wp:posOffset>1169943</wp:posOffset>
                  </wp:positionH>
                  <wp:positionV relativeFrom="paragraph">
                    <wp:posOffset>162015</wp:posOffset>
                  </wp:positionV>
                  <wp:extent cx="2864066" cy="1774371"/>
                  <wp:effectExtent l="0" t="0" r="0" b="0"/>
                  <wp:wrapTight wrapText="bothSides">
                    <wp:wrapPolygon edited="0">
                      <wp:start x="575" y="0"/>
                      <wp:lineTo x="0" y="464"/>
                      <wp:lineTo x="0" y="21105"/>
                      <wp:lineTo x="575" y="21337"/>
                      <wp:lineTo x="20834" y="21337"/>
                      <wp:lineTo x="21408" y="21105"/>
                      <wp:lineTo x="21408" y="464"/>
                      <wp:lineTo x="20834" y="0"/>
                      <wp:lineTo x="57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4066" cy="17743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D58DECA" w14:textId="7A7C33FC" w:rsidR="0093652B" w:rsidRDefault="0093652B" w:rsidP="00235313">
            <w:pPr>
              <w:pStyle w:val="Title"/>
              <w:jc w:val="left"/>
              <w:rPr>
                <w:noProof/>
                <w:color w:val="A5300F" w:themeColor="accent1"/>
              </w:rPr>
            </w:pPr>
            <w:r w:rsidRPr="00235313">
              <w:rPr>
                <w:noProof/>
                <w:color w:val="A5300F" w:themeColor="accent1"/>
              </w:rPr>
              <w:t>Spirited Away</w:t>
            </w:r>
          </w:p>
          <w:p w14:paraId="63AC8CA9" w14:textId="77777777" w:rsidR="0093652B" w:rsidRDefault="0093652B" w:rsidP="00235313">
            <w:pPr>
              <w:pStyle w:val="Title"/>
              <w:jc w:val="left"/>
              <w:rPr>
                <w:noProof/>
                <w:color w:val="A5300F" w:themeColor="accent1"/>
              </w:rPr>
            </w:pPr>
          </w:p>
          <w:p w14:paraId="66568316" w14:textId="664AEC9C" w:rsidR="0093652B" w:rsidRPr="004E7FAA" w:rsidRDefault="0093652B" w:rsidP="00235313">
            <w:pPr>
              <w:rPr>
                <w:noProof/>
              </w:rPr>
            </w:pPr>
          </w:p>
        </w:tc>
        <w:tc>
          <w:tcPr>
            <w:tcW w:w="1507" w:type="dxa"/>
            <w:vMerge w:val="restart"/>
          </w:tcPr>
          <w:p w14:paraId="4F92D65B" w14:textId="77777777" w:rsidR="0093652B" w:rsidRDefault="0093652B" w:rsidP="004E7FAA">
            <w:pPr>
              <w:pStyle w:val="NoSpacing"/>
            </w:pPr>
          </w:p>
        </w:tc>
        <w:tc>
          <w:tcPr>
            <w:tcW w:w="6844" w:type="dxa"/>
          </w:tcPr>
          <w:p w14:paraId="6DCC233E" w14:textId="77777777" w:rsidR="0093652B" w:rsidRPr="008D7C98" w:rsidRDefault="0093652B" w:rsidP="004E7FAA">
            <w:pPr>
              <w:pStyle w:val="Heading1"/>
              <w:rPr>
                <w:color w:val="A5300F" w:themeColor="accent1"/>
              </w:rPr>
            </w:pPr>
          </w:p>
        </w:tc>
      </w:tr>
      <w:tr w:rsidR="0093652B" w14:paraId="33B6B4A8" w14:textId="77777777" w:rsidTr="00161292">
        <w:trPr>
          <w:trHeight w:hRule="exact" w:val="2160"/>
          <w:jc w:val="center"/>
        </w:trPr>
        <w:tc>
          <w:tcPr>
            <w:tcW w:w="6570" w:type="dxa"/>
            <w:gridSpan w:val="2"/>
            <w:vMerge/>
          </w:tcPr>
          <w:p w14:paraId="2B84D94C" w14:textId="77777777" w:rsidR="0093652B" w:rsidRPr="00235313" w:rsidRDefault="0093652B" w:rsidP="00235313">
            <w:pPr>
              <w:pStyle w:val="Title"/>
              <w:jc w:val="left"/>
              <w:rPr>
                <w:noProof/>
                <w:color w:val="A5300F" w:themeColor="accent1"/>
              </w:rPr>
            </w:pPr>
          </w:p>
        </w:tc>
        <w:tc>
          <w:tcPr>
            <w:tcW w:w="1507" w:type="dxa"/>
            <w:vMerge/>
          </w:tcPr>
          <w:p w14:paraId="301952FF" w14:textId="77777777" w:rsidR="0093652B" w:rsidRDefault="0093652B" w:rsidP="004E7FAA">
            <w:pPr>
              <w:pStyle w:val="NoSpacing"/>
            </w:pPr>
          </w:p>
        </w:tc>
        <w:tc>
          <w:tcPr>
            <w:tcW w:w="6844" w:type="dxa"/>
          </w:tcPr>
          <w:p w14:paraId="20D625B9" w14:textId="77777777" w:rsidR="0093652B" w:rsidRDefault="0093652B" w:rsidP="004E7FAA">
            <w:pPr>
              <w:pStyle w:val="Heading1"/>
              <w:rPr>
                <w:color w:val="A5300F" w:themeColor="accent1"/>
                <w:sz w:val="40"/>
                <w:szCs w:val="40"/>
              </w:rPr>
            </w:pPr>
            <w:r w:rsidRPr="007E17B2">
              <w:rPr>
                <w:color w:val="A5300F" w:themeColor="accent1"/>
                <w:sz w:val="40"/>
                <w:szCs w:val="40"/>
              </w:rPr>
              <w:t xml:space="preserve">“Its breadth and heart give it an appeal that should touch American viewers of all ages” </w:t>
            </w:r>
          </w:p>
          <w:p w14:paraId="5691D574" w14:textId="5271E51A" w:rsidR="0093652B" w:rsidRPr="007E17B2" w:rsidRDefault="0093652B" w:rsidP="007E17B2">
            <w:pPr>
              <w:pStyle w:val="Heading1"/>
              <w:jc w:val="right"/>
              <w:rPr>
                <w:color w:val="A5300F" w:themeColor="accent1"/>
                <w:sz w:val="40"/>
                <w:szCs w:val="40"/>
              </w:rPr>
            </w:pPr>
            <w:r>
              <w:rPr>
                <w:color w:val="A5300F" w:themeColor="accent1"/>
                <w:sz w:val="40"/>
                <w:szCs w:val="40"/>
              </w:rPr>
              <w:t>-</w:t>
            </w:r>
            <w:r w:rsidRPr="007E17B2">
              <w:rPr>
                <w:color w:val="A5300F" w:themeColor="accent1"/>
                <w:sz w:val="40"/>
                <w:szCs w:val="40"/>
              </w:rPr>
              <w:t xml:space="preserve">Time </w:t>
            </w:r>
          </w:p>
        </w:tc>
      </w:tr>
      <w:tr w:rsidR="0093652B" w14:paraId="3764F269" w14:textId="77777777" w:rsidTr="00161292">
        <w:trPr>
          <w:trHeight w:val="810"/>
          <w:jc w:val="center"/>
        </w:trPr>
        <w:tc>
          <w:tcPr>
            <w:tcW w:w="6570" w:type="dxa"/>
            <w:gridSpan w:val="2"/>
            <w:vMerge/>
          </w:tcPr>
          <w:p w14:paraId="4756A598" w14:textId="77777777" w:rsidR="0093652B" w:rsidRDefault="0093652B" w:rsidP="004E7FAA">
            <w:pPr>
              <w:pStyle w:val="NoSpacing"/>
              <w:rPr>
                <w:rStyle w:val="PageNumber"/>
              </w:rPr>
            </w:pPr>
          </w:p>
        </w:tc>
        <w:tc>
          <w:tcPr>
            <w:tcW w:w="1507" w:type="dxa"/>
            <w:vMerge/>
          </w:tcPr>
          <w:p w14:paraId="59A799A0" w14:textId="77777777" w:rsidR="0093652B" w:rsidRDefault="0093652B" w:rsidP="004E7FAA">
            <w:pPr>
              <w:pStyle w:val="NoSpacing"/>
            </w:pPr>
          </w:p>
        </w:tc>
        <w:tc>
          <w:tcPr>
            <w:tcW w:w="6844" w:type="dxa"/>
            <w:vMerge w:val="restart"/>
          </w:tcPr>
          <w:p w14:paraId="3D6ACAAD" w14:textId="77777777" w:rsidR="0093652B" w:rsidRDefault="0093652B" w:rsidP="0024738B">
            <w:pPr>
              <w:pStyle w:val="ListBulletAlt"/>
              <w:numPr>
                <w:ilvl w:val="0"/>
                <w:numId w:val="0"/>
              </w:numPr>
              <w:spacing w:line="360" w:lineRule="auto"/>
              <w:ind w:left="144"/>
              <w:rPr>
                <w:sz w:val="24"/>
                <w:szCs w:val="24"/>
              </w:rPr>
            </w:pPr>
          </w:p>
          <w:p w14:paraId="56A45E2D" w14:textId="2DF8D0B0" w:rsidR="0093652B" w:rsidRDefault="0093652B" w:rsidP="0024738B">
            <w:pPr>
              <w:pStyle w:val="ListBulletAlt"/>
              <w:numPr>
                <w:ilvl w:val="0"/>
                <w:numId w:val="0"/>
              </w:numPr>
              <w:spacing w:line="360" w:lineRule="auto"/>
              <w:ind w:left="144"/>
              <w:rPr>
                <w:sz w:val="24"/>
                <w:szCs w:val="24"/>
              </w:rPr>
            </w:pPr>
            <w:r>
              <w:rPr>
                <w:sz w:val="24"/>
                <w:szCs w:val="24"/>
              </w:rPr>
              <w:t xml:space="preserve">In </w:t>
            </w:r>
            <w:r w:rsidRPr="00BE24FE">
              <w:rPr>
                <w:i/>
                <w:iCs/>
                <w:sz w:val="24"/>
                <w:szCs w:val="24"/>
              </w:rPr>
              <w:t>Spirited Away</w:t>
            </w:r>
            <w:r>
              <w:rPr>
                <w:sz w:val="24"/>
                <w:szCs w:val="24"/>
              </w:rPr>
              <w:t>, Miyazaki isn’t afraid to deal</w:t>
            </w:r>
            <w:r w:rsidRPr="00BE24FE">
              <w:rPr>
                <w:sz w:val="24"/>
                <w:szCs w:val="24"/>
              </w:rPr>
              <w:t xml:space="preserve"> with the cultural pollution in Japan,</w:t>
            </w:r>
            <w:r>
              <w:rPr>
                <w:sz w:val="24"/>
                <w:szCs w:val="24"/>
              </w:rPr>
              <w:t xml:space="preserve"> </w:t>
            </w:r>
            <w:r w:rsidRPr="00BE24FE">
              <w:rPr>
                <w:sz w:val="24"/>
                <w:szCs w:val="24"/>
              </w:rPr>
              <w:t>following the 1990’s economic bubble burst during a consumeristic society.</w:t>
            </w:r>
            <w:r>
              <w:rPr>
                <w:sz w:val="24"/>
                <w:szCs w:val="24"/>
              </w:rPr>
              <w:t xml:space="preserve"> Miyazaki beautifully incorporates Shinto ideologies and spirits in this family-friendly film about the importance of purifying, rather than polluting, the environment and those around you. </w:t>
            </w:r>
          </w:p>
          <w:p w14:paraId="6E8E80A8" w14:textId="63813FA5" w:rsidR="0093652B" w:rsidRDefault="0093652B" w:rsidP="006952D5">
            <w:pPr>
              <w:pStyle w:val="ListBulletAlt"/>
              <w:numPr>
                <w:ilvl w:val="0"/>
                <w:numId w:val="0"/>
              </w:numPr>
              <w:spacing w:line="360" w:lineRule="auto"/>
              <w:ind w:left="144"/>
              <w:rPr>
                <w:sz w:val="24"/>
                <w:szCs w:val="24"/>
              </w:rPr>
            </w:pPr>
            <w:r>
              <w:rPr>
                <w:noProof/>
              </w:rPr>
              <w:drawing>
                <wp:anchor distT="0" distB="0" distL="114300" distR="114300" simplePos="0" relativeHeight="251768832" behindDoc="0" locked="0" layoutInCell="1" allowOverlap="1" wp14:anchorId="2B77D26A" wp14:editId="78035494">
                  <wp:simplePos x="0" y="0"/>
                  <wp:positionH relativeFrom="column">
                    <wp:posOffset>-28575</wp:posOffset>
                  </wp:positionH>
                  <wp:positionV relativeFrom="paragraph">
                    <wp:posOffset>1151307</wp:posOffset>
                  </wp:positionV>
                  <wp:extent cx="4199890" cy="1438275"/>
                  <wp:effectExtent l="19050" t="19050" r="10160" b="28575"/>
                  <wp:wrapThrough wrapText="bothSides">
                    <wp:wrapPolygon edited="0">
                      <wp:start x="-98" y="-286"/>
                      <wp:lineTo x="-98" y="21743"/>
                      <wp:lineTo x="21554" y="21743"/>
                      <wp:lineTo x="21554" y="-286"/>
                      <wp:lineTo x="-98" y="-286"/>
                    </wp:wrapPolygon>
                  </wp:wrapThrough>
                  <wp:docPr id="25" name="Picture 25" descr="Spirited Away Meets Heidegger: We killed the gods with technology » IAI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rited Away Meets Heidegger: We killed the gods with technology » IAI T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890" cy="1438275"/>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Pr>
                <w:sz w:val="24"/>
                <w:szCs w:val="24"/>
              </w:rPr>
              <w:t xml:space="preserve">Throughout his career, Miyazaki has been nominated for a total of 177 awards, </w:t>
            </w:r>
            <w:r w:rsidR="003A7BCB">
              <w:rPr>
                <w:sz w:val="24"/>
                <w:szCs w:val="24"/>
              </w:rPr>
              <w:t xml:space="preserve">winning </w:t>
            </w:r>
            <w:r>
              <w:rPr>
                <w:sz w:val="24"/>
                <w:szCs w:val="24"/>
              </w:rPr>
              <w:t>120 of them. He was awarded the Best Animated Feature in the 75</w:t>
            </w:r>
            <w:r w:rsidRPr="00FC0C37">
              <w:rPr>
                <w:sz w:val="24"/>
                <w:szCs w:val="24"/>
                <w:vertAlign w:val="superscript"/>
              </w:rPr>
              <w:t>th</w:t>
            </w:r>
            <w:r>
              <w:rPr>
                <w:sz w:val="24"/>
                <w:szCs w:val="24"/>
              </w:rPr>
              <w:t xml:space="preserve"> Academy Awards for </w:t>
            </w:r>
            <w:r>
              <w:rPr>
                <w:i/>
                <w:iCs/>
                <w:sz w:val="24"/>
                <w:szCs w:val="24"/>
              </w:rPr>
              <w:t>Spirited Away</w:t>
            </w:r>
            <w:r>
              <w:rPr>
                <w:sz w:val="24"/>
                <w:szCs w:val="24"/>
              </w:rPr>
              <w:t>.</w:t>
            </w:r>
          </w:p>
          <w:p w14:paraId="0F187128" w14:textId="7B6CE0B4" w:rsidR="0093652B" w:rsidRDefault="0093652B" w:rsidP="0024738B">
            <w:pPr>
              <w:pStyle w:val="NoSpacing"/>
              <w:jc w:val="right"/>
              <w:rPr>
                <w:sz w:val="24"/>
                <w:szCs w:val="24"/>
              </w:rPr>
            </w:pPr>
            <w:r>
              <w:rPr>
                <w:rStyle w:val="PageNumber"/>
              </w:rPr>
              <w:t>3</w:t>
            </w:r>
          </w:p>
          <w:p w14:paraId="0DBD6F56" w14:textId="517DCDC3" w:rsidR="0093652B" w:rsidRPr="001034D2" w:rsidRDefault="0093652B" w:rsidP="0024738B">
            <w:pPr>
              <w:pStyle w:val="ListBulletAlt"/>
              <w:numPr>
                <w:ilvl w:val="0"/>
                <w:numId w:val="0"/>
              </w:numPr>
              <w:ind w:left="144"/>
            </w:pPr>
            <w:r>
              <w:rPr>
                <w:sz w:val="24"/>
                <w:szCs w:val="24"/>
              </w:rPr>
              <w:t xml:space="preserve"> </w:t>
            </w:r>
          </w:p>
        </w:tc>
      </w:tr>
      <w:tr w:rsidR="0093652B" w14:paraId="76F8D25D" w14:textId="77777777" w:rsidTr="00161292">
        <w:trPr>
          <w:trHeight w:val="6282"/>
          <w:jc w:val="center"/>
        </w:trPr>
        <w:tc>
          <w:tcPr>
            <w:tcW w:w="3601" w:type="dxa"/>
          </w:tcPr>
          <w:p w14:paraId="2F308138" w14:textId="77777777" w:rsidR="0093652B" w:rsidRDefault="0093652B" w:rsidP="00235313">
            <w:pPr>
              <w:rPr>
                <w:noProof/>
              </w:rPr>
            </w:pPr>
            <w:r>
              <w:rPr>
                <w:noProof/>
              </w:rPr>
              <w:t>Director: Miyazaki Hayao</w:t>
            </w:r>
          </w:p>
          <w:p w14:paraId="72DA19AE" w14:textId="77777777" w:rsidR="0093652B" w:rsidRDefault="0093652B" w:rsidP="00235313">
            <w:pPr>
              <w:rPr>
                <w:noProof/>
              </w:rPr>
            </w:pPr>
            <w:r>
              <w:rPr>
                <w:noProof/>
              </w:rPr>
              <w:t xml:space="preserve">Cast: </w:t>
            </w:r>
          </w:p>
          <w:p w14:paraId="34182E55" w14:textId="77777777" w:rsidR="0093652B" w:rsidRDefault="0093652B" w:rsidP="00235313">
            <w:pPr>
              <w:rPr>
                <w:noProof/>
              </w:rPr>
            </w:pPr>
            <w:r>
              <w:rPr>
                <w:noProof/>
              </w:rPr>
              <w:t>Rumi Hiiragai</w:t>
            </w:r>
          </w:p>
          <w:p w14:paraId="1EB6521D" w14:textId="77777777" w:rsidR="0093652B" w:rsidRDefault="0093652B" w:rsidP="00235313">
            <w:pPr>
              <w:rPr>
                <w:noProof/>
              </w:rPr>
            </w:pPr>
            <w:r>
              <w:rPr>
                <w:noProof/>
              </w:rPr>
              <w:t>Miyu Irino</w:t>
            </w:r>
          </w:p>
          <w:p w14:paraId="5378F734" w14:textId="77777777" w:rsidR="0093652B" w:rsidRDefault="0093652B" w:rsidP="00235313">
            <w:pPr>
              <w:rPr>
                <w:noProof/>
              </w:rPr>
            </w:pPr>
            <w:r>
              <w:rPr>
                <w:noProof/>
              </w:rPr>
              <w:t>Mari Natsuki</w:t>
            </w:r>
          </w:p>
          <w:p w14:paraId="62B06978" w14:textId="77777777" w:rsidR="0093652B" w:rsidRDefault="0093652B" w:rsidP="00235313">
            <w:pPr>
              <w:rPr>
                <w:noProof/>
              </w:rPr>
            </w:pPr>
            <w:r>
              <w:rPr>
                <w:noProof/>
              </w:rPr>
              <w:t>Bunta Sugawara</w:t>
            </w:r>
          </w:p>
          <w:p w14:paraId="45945F8B" w14:textId="77777777" w:rsidR="0093652B" w:rsidRDefault="0093652B" w:rsidP="00235313">
            <w:pPr>
              <w:rPr>
                <w:rStyle w:val="PageNumber"/>
              </w:rPr>
            </w:pPr>
            <w:r>
              <w:rPr>
                <w:noProof/>
              </w:rPr>
              <w:t>Akio Nakamura</w:t>
            </w:r>
          </w:p>
          <w:p w14:paraId="2F0CD523" w14:textId="1F339EE3" w:rsidR="0093652B" w:rsidRDefault="0093652B" w:rsidP="00235313">
            <w:pPr>
              <w:rPr>
                <w:noProof/>
                <w:color w:val="FFFFFF" w:themeColor="background1"/>
              </w:rPr>
            </w:pPr>
            <w:r w:rsidRPr="0093652B">
              <w:rPr>
                <w:noProof/>
                <w:color w:val="FFFFFF" w:themeColor="background1"/>
              </w:rPr>
              <w:t xml:space="preserve">Miyazaki is known for his many films with Studio Ghibli, including </w:t>
            </w:r>
            <w:r w:rsidRPr="0093652B">
              <w:rPr>
                <w:i/>
                <w:iCs/>
                <w:noProof/>
                <w:color w:val="FFFFFF" w:themeColor="background1"/>
              </w:rPr>
              <w:t xml:space="preserve">Castle in the Sky </w:t>
            </w:r>
            <w:r w:rsidRPr="0093652B">
              <w:rPr>
                <w:noProof/>
                <w:color w:val="FFFFFF" w:themeColor="background1"/>
              </w:rPr>
              <w:t>(1986),</w:t>
            </w:r>
            <w:r w:rsidRPr="0093652B">
              <w:rPr>
                <w:i/>
                <w:iCs/>
                <w:noProof/>
                <w:color w:val="FFFFFF" w:themeColor="background1"/>
              </w:rPr>
              <w:t xml:space="preserve"> My Neighbor Totoro</w:t>
            </w:r>
            <w:r w:rsidRPr="0093652B">
              <w:rPr>
                <w:noProof/>
                <w:color w:val="FFFFFF" w:themeColor="background1"/>
              </w:rPr>
              <w:t xml:space="preserve"> (1988),</w:t>
            </w:r>
            <w:r w:rsidRPr="0093652B">
              <w:rPr>
                <w:i/>
                <w:iCs/>
                <w:noProof/>
                <w:color w:val="FFFFFF" w:themeColor="background1"/>
              </w:rPr>
              <w:t xml:space="preserve"> Princess Mononoke</w:t>
            </w:r>
            <w:r w:rsidRPr="0093652B">
              <w:rPr>
                <w:noProof/>
                <w:color w:val="FFFFFF" w:themeColor="background1"/>
              </w:rPr>
              <w:t xml:space="preserve"> (1997), and </w:t>
            </w:r>
            <w:r w:rsidRPr="0093652B">
              <w:rPr>
                <w:i/>
                <w:iCs/>
                <w:noProof/>
                <w:color w:val="FFFFFF" w:themeColor="background1"/>
              </w:rPr>
              <w:t>Spirited Away</w:t>
            </w:r>
            <w:r w:rsidRPr="0093652B">
              <w:rPr>
                <w:noProof/>
                <w:color w:val="FFFFFF" w:themeColor="background1"/>
              </w:rPr>
              <w:t xml:space="preserve"> (2001). </w:t>
            </w:r>
            <w:r w:rsidRPr="0093652B">
              <w:rPr>
                <w:i/>
                <w:iCs/>
                <w:noProof/>
                <w:color w:val="FFFFFF" w:themeColor="background1"/>
              </w:rPr>
              <w:t>Spirited Away</w:t>
            </w:r>
            <w:r w:rsidRPr="0093652B">
              <w:rPr>
                <w:noProof/>
                <w:color w:val="FFFFFF" w:themeColor="background1"/>
              </w:rPr>
              <w:t xml:space="preserve"> is the highest grossing film in Japan, and is often regarded as the greatest film in the 21</w:t>
            </w:r>
            <w:r w:rsidRPr="0093652B">
              <w:rPr>
                <w:noProof/>
                <w:color w:val="FFFFFF" w:themeColor="background1"/>
                <w:vertAlign w:val="superscript"/>
              </w:rPr>
              <w:t>st</w:t>
            </w:r>
            <w:r w:rsidRPr="0093652B">
              <w:rPr>
                <w:noProof/>
                <w:color w:val="FFFFFF" w:themeColor="background1"/>
              </w:rPr>
              <w:t xml:space="preserve"> century.</w:t>
            </w:r>
          </w:p>
          <w:p w14:paraId="1A632AFB" w14:textId="77777777" w:rsidR="003054C8" w:rsidRDefault="003054C8" w:rsidP="00235313">
            <w:pPr>
              <w:rPr>
                <w:noProof/>
                <w:color w:val="FFFFFF" w:themeColor="background1"/>
              </w:rPr>
            </w:pPr>
          </w:p>
          <w:p w14:paraId="4B68A7F9" w14:textId="77777777" w:rsidR="0093652B" w:rsidRDefault="0093652B" w:rsidP="00235313">
            <w:pPr>
              <w:rPr>
                <w:rStyle w:val="PageNumber"/>
              </w:rPr>
            </w:pPr>
            <w:r>
              <w:rPr>
                <w:rStyle w:val="PageNumber"/>
              </w:rPr>
              <w:t>2</w:t>
            </w:r>
          </w:p>
        </w:tc>
        <w:tc>
          <w:tcPr>
            <w:tcW w:w="2969" w:type="dxa"/>
            <w:tcBorders>
              <w:left w:val="nil"/>
            </w:tcBorders>
          </w:tcPr>
          <w:p w14:paraId="1B0E7D7F" w14:textId="77777777" w:rsidR="0093652B" w:rsidRPr="00BE24FE" w:rsidRDefault="0093652B" w:rsidP="006952D5">
            <w:pPr>
              <w:pStyle w:val="NormalAlt"/>
              <w:rPr>
                <w:sz w:val="24"/>
                <w:szCs w:val="24"/>
              </w:rPr>
            </w:pPr>
            <w:r w:rsidRPr="00BE24FE">
              <w:rPr>
                <w:sz w:val="24"/>
                <w:szCs w:val="24"/>
              </w:rPr>
              <w:t>10-year-old Chihiro and her parents find their way into a seemingly abandoned amusement park, where her parents turn into giant pigs after greedily eating food set as a trap by those of the spirit world. Chihiro is then “spirited away” into the spirit world, where she works to gain the respect of the many spirits as she, in turn, matures and learns to respect them as well.</w:t>
            </w:r>
          </w:p>
          <w:p w14:paraId="26915E83" w14:textId="77777777" w:rsidR="0093652B" w:rsidRDefault="0093652B" w:rsidP="006952D5">
            <w:pPr>
              <w:rPr>
                <w:rStyle w:val="PageNumber"/>
              </w:rPr>
            </w:pPr>
          </w:p>
        </w:tc>
        <w:tc>
          <w:tcPr>
            <w:tcW w:w="1507" w:type="dxa"/>
            <w:vMerge/>
          </w:tcPr>
          <w:p w14:paraId="0900E52F" w14:textId="2874DEBA" w:rsidR="0093652B" w:rsidRDefault="0093652B" w:rsidP="000664A6"/>
        </w:tc>
        <w:tc>
          <w:tcPr>
            <w:tcW w:w="6844" w:type="dxa"/>
            <w:vMerge/>
          </w:tcPr>
          <w:p w14:paraId="0264FADE" w14:textId="77777777" w:rsidR="0093652B" w:rsidRDefault="0093652B" w:rsidP="004E7FAA">
            <w:pPr>
              <w:pStyle w:val="ListBulletAlt"/>
              <w:numPr>
                <w:ilvl w:val="0"/>
                <w:numId w:val="0"/>
              </w:numPr>
              <w:ind w:left="432" w:hanging="288"/>
              <w:jc w:val="right"/>
              <w:rPr>
                <w:rStyle w:val="PageNumber"/>
              </w:rPr>
            </w:pPr>
          </w:p>
        </w:tc>
      </w:tr>
    </w:tbl>
    <w:p w14:paraId="7A494E2E" w14:textId="464D97B0" w:rsidR="0081328A" w:rsidRDefault="0081328A" w:rsidP="00212880"/>
    <w:tbl>
      <w:tblPr>
        <w:tblpPr w:leftFromText="180" w:rightFromText="180" w:vertAnchor="text" w:tblpY="1"/>
        <w:tblOverlap w:val="never"/>
        <w:tblW w:w="7916" w:type="pct"/>
        <w:tblLayout w:type="fixed"/>
        <w:tblCellMar>
          <w:left w:w="115" w:type="dxa"/>
          <w:right w:w="115" w:type="dxa"/>
        </w:tblCellMar>
        <w:tblLook w:val="0600" w:firstRow="0" w:lastRow="0" w:firstColumn="0" w:lastColumn="0" w:noHBand="1" w:noVBand="1"/>
        <w:tblDescription w:val="Page layout for 2 interior booklet pages"/>
      </w:tblPr>
      <w:tblGrid>
        <w:gridCol w:w="1980"/>
        <w:gridCol w:w="4320"/>
        <w:gridCol w:w="1530"/>
        <w:gridCol w:w="6840"/>
        <w:gridCol w:w="8128"/>
      </w:tblGrid>
      <w:tr w:rsidR="00AB536F" w14:paraId="397D6713" w14:textId="7FE6B90F" w:rsidTr="00442B18">
        <w:trPr>
          <w:trHeight w:val="3870"/>
        </w:trPr>
        <w:tc>
          <w:tcPr>
            <w:tcW w:w="6300" w:type="dxa"/>
            <w:gridSpan w:val="2"/>
          </w:tcPr>
          <w:p w14:paraId="7BE3E122" w14:textId="7847A617" w:rsidR="00AB536F" w:rsidRDefault="00442B18" w:rsidP="00161292">
            <w:pPr>
              <w:pStyle w:val="Heading1"/>
              <w:rPr>
                <w:noProof/>
              </w:rPr>
            </w:pPr>
            <w:r>
              <w:rPr>
                <w:noProof/>
              </w:rPr>
              <w:drawing>
                <wp:anchor distT="0" distB="0" distL="114300" distR="114300" simplePos="0" relativeHeight="251770880" behindDoc="1" locked="0" layoutInCell="1" allowOverlap="1" wp14:anchorId="06951820" wp14:editId="484AB568">
                  <wp:simplePos x="0" y="0"/>
                  <wp:positionH relativeFrom="column">
                    <wp:posOffset>-73025</wp:posOffset>
                  </wp:positionH>
                  <wp:positionV relativeFrom="paragraph">
                    <wp:posOffset>271059</wp:posOffset>
                  </wp:positionV>
                  <wp:extent cx="2878455" cy="2026285"/>
                  <wp:effectExtent l="0" t="0" r="0" b="0"/>
                  <wp:wrapTight wrapText="bothSides">
                    <wp:wrapPolygon edited="0">
                      <wp:start x="429" y="0"/>
                      <wp:lineTo x="0" y="609"/>
                      <wp:lineTo x="0" y="20713"/>
                      <wp:lineTo x="429" y="21322"/>
                      <wp:lineTo x="21014" y="21322"/>
                      <wp:lineTo x="21443" y="20713"/>
                      <wp:lineTo x="21443" y="609"/>
                      <wp:lineTo x="21014" y="0"/>
                      <wp:lineTo x="429" y="0"/>
                    </wp:wrapPolygon>
                  </wp:wrapTight>
                  <wp:docPr id="26" name="Picture 26" descr="SFM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MOM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455" cy="202628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7ADE4DC9" w14:textId="5FEF3EC3" w:rsidR="00AB536F" w:rsidRPr="00505742" w:rsidRDefault="00AB536F" w:rsidP="00161292">
            <w:pPr>
              <w:pStyle w:val="Heading1"/>
            </w:pPr>
            <w:r>
              <w:rPr>
                <w:color w:val="A5300F" w:themeColor="accent1"/>
              </w:rPr>
              <w:t>Late Spring</w:t>
            </w:r>
          </w:p>
        </w:tc>
        <w:tc>
          <w:tcPr>
            <w:tcW w:w="1530" w:type="dxa"/>
            <w:vMerge w:val="restart"/>
          </w:tcPr>
          <w:p w14:paraId="6BC5888E" w14:textId="57FCC374" w:rsidR="00AB536F" w:rsidRDefault="00AB536F" w:rsidP="00161292">
            <w:pPr>
              <w:pStyle w:val="NoSpacing"/>
            </w:pPr>
          </w:p>
        </w:tc>
        <w:tc>
          <w:tcPr>
            <w:tcW w:w="6840" w:type="dxa"/>
            <w:vMerge w:val="restart"/>
          </w:tcPr>
          <w:p w14:paraId="689D7A21" w14:textId="77777777" w:rsidR="00AB536F" w:rsidRDefault="00AB536F" w:rsidP="00161292">
            <w:pPr>
              <w:pStyle w:val="Heading1"/>
              <w:rPr>
                <w:color w:val="A5300F" w:themeColor="accent1"/>
                <w:sz w:val="40"/>
                <w:szCs w:val="40"/>
              </w:rPr>
            </w:pPr>
          </w:p>
          <w:p w14:paraId="40E3BB63" w14:textId="60A9AEA2" w:rsidR="00AB536F" w:rsidRPr="00161292" w:rsidRDefault="00AB536F" w:rsidP="00161292">
            <w:pPr>
              <w:pStyle w:val="Heading1"/>
              <w:rPr>
                <w:color w:val="A5300F" w:themeColor="accent1"/>
                <w:sz w:val="40"/>
                <w:szCs w:val="40"/>
              </w:rPr>
            </w:pPr>
            <w:r w:rsidRPr="00161292">
              <w:rPr>
                <w:color w:val="A5300F" w:themeColor="accent1"/>
                <w:sz w:val="40"/>
                <w:szCs w:val="40"/>
              </w:rPr>
              <w:t xml:space="preserve">“One of the best two or three films Ozu ever made.” </w:t>
            </w:r>
          </w:p>
          <w:p w14:paraId="29C6D2BF" w14:textId="4B8FA494" w:rsidR="00AB536F" w:rsidRDefault="00AB536F" w:rsidP="00AB536F">
            <w:pPr>
              <w:jc w:val="right"/>
              <w:rPr>
                <w:b/>
                <w:color w:val="A5300F" w:themeColor="accent1"/>
                <w:sz w:val="40"/>
                <w:szCs w:val="40"/>
              </w:rPr>
            </w:pPr>
            <w:r w:rsidRPr="00161292">
              <w:rPr>
                <w:b/>
                <w:color w:val="A5300F" w:themeColor="accent1"/>
                <w:sz w:val="40"/>
                <w:szCs w:val="40"/>
              </w:rPr>
              <w:t>-</w:t>
            </w:r>
            <w:r>
              <w:rPr>
                <w:b/>
                <w:color w:val="A5300F" w:themeColor="accent1"/>
                <w:sz w:val="40"/>
                <w:szCs w:val="40"/>
              </w:rPr>
              <w:t>Roger Ebert</w:t>
            </w:r>
          </w:p>
          <w:p w14:paraId="2DA3DD9E" w14:textId="77777777" w:rsidR="00AB536F" w:rsidRDefault="00AB536F" w:rsidP="00161292">
            <w:pPr>
              <w:pStyle w:val="NormalAlt"/>
              <w:rPr>
                <w:sz w:val="24"/>
                <w:szCs w:val="24"/>
              </w:rPr>
            </w:pPr>
            <w:r w:rsidRPr="00161292">
              <w:t xml:space="preserve"> </w:t>
            </w:r>
            <w:r w:rsidRPr="00161292">
              <w:rPr>
                <w:i/>
                <w:iCs/>
                <w:sz w:val="24"/>
                <w:szCs w:val="24"/>
              </w:rPr>
              <w:t>Late Spring</w:t>
            </w:r>
            <w:r>
              <w:rPr>
                <w:sz w:val="24"/>
                <w:szCs w:val="24"/>
              </w:rPr>
              <w:t xml:space="preserve"> is a film in which Ozu tackles themes of family and new western ideologies, such as the “modern girl” and divorce initiated by the woman. </w:t>
            </w:r>
            <w:r>
              <w:rPr>
                <w:i/>
                <w:iCs/>
                <w:sz w:val="24"/>
                <w:szCs w:val="24"/>
              </w:rPr>
              <w:t xml:space="preserve">Late Spring </w:t>
            </w:r>
            <w:r>
              <w:rPr>
                <w:sz w:val="24"/>
                <w:szCs w:val="24"/>
              </w:rPr>
              <w:t xml:space="preserve">was one of the films that had experienced the US occupation’s censorship laws, following the defeat of Japan in the second World War. </w:t>
            </w:r>
          </w:p>
          <w:p w14:paraId="13EFE14D" w14:textId="3FF5A226" w:rsidR="00AB536F" w:rsidRDefault="00AB536F" w:rsidP="00161292">
            <w:pPr>
              <w:pStyle w:val="NormalAlt"/>
              <w:rPr>
                <w:sz w:val="24"/>
                <w:szCs w:val="24"/>
              </w:rPr>
            </w:pPr>
            <w:r>
              <w:rPr>
                <w:sz w:val="24"/>
                <w:szCs w:val="24"/>
              </w:rPr>
              <w:t xml:space="preserve">Throughout the film, Ozu pits the influence of the west against tradition and Japanese themes, including its architecture and mindsets and values. </w:t>
            </w:r>
          </w:p>
          <w:p w14:paraId="6826F477" w14:textId="7996F9A5" w:rsidR="00AB536F" w:rsidRPr="00161292" w:rsidRDefault="00AB536F" w:rsidP="00161292">
            <w:pPr>
              <w:pStyle w:val="NormalAlt"/>
              <w:rPr>
                <w:sz w:val="24"/>
                <w:szCs w:val="24"/>
              </w:rPr>
            </w:pPr>
            <w:r>
              <w:rPr>
                <w:sz w:val="24"/>
                <w:szCs w:val="24"/>
              </w:rPr>
              <w:t>Ozu masterfully makes his mark on Japanese cinema with his iconic cinematography, including the use of tatami and pillow shots, as well as his “frame within a frame” technique. Through the use of a calm camera, without any fancy cuts, Ozu captures everyday life in Japan, as well as themes of family and marriage.</w:t>
            </w:r>
          </w:p>
        </w:tc>
        <w:tc>
          <w:tcPr>
            <w:tcW w:w="8128" w:type="dxa"/>
            <w:vMerge w:val="restart"/>
          </w:tcPr>
          <w:p w14:paraId="51566D9C" w14:textId="77777777" w:rsidR="00AB536F" w:rsidRPr="00161292" w:rsidRDefault="00AB536F" w:rsidP="00161292">
            <w:pPr>
              <w:pStyle w:val="Heading1"/>
              <w:rPr>
                <w:color w:val="A5300F" w:themeColor="accent1"/>
                <w:sz w:val="40"/>
                <w:szCs w:val="40"/>
              </w:rPr>
            </w:pPr>
          </w:p>
        </w:tc>
      </w:tr>
      <w:tr w:rsidR="00AB536F" w14:paraId="0E2449B8" w14:textId="7BB7C891" w:rsidTr="00161292">
        <w:trPr>
          <w:trHeight w:val="1533"/>
        </w:trPr>
        <w:tc>
          <w:tcPr>
            <w:tcW w:w="1980" w:type="dxa"/>
            <w:vMerge w:val="restart"/>
          </w:tcPr>
          <w:p w14:paraId="5273C7A3" w14:textId="77777777" w:rsidR="00AB536F" w:rsidRPr="003054C8" w:rsidRDefault="00AB536F" w:rsidP="00161292">
            <w:r w:rsidRPr="003054C8">
              <w:t>Director:</w:t>
            </w:r>
          </w:p>
          <w:p w14:paraId="303B09D9" w14:textId="20E8C16D" w:rsidR="00AB536F" w:rsidRPr="003054C8" w:rsidRDefault="00AB536F" w:rsidP="00161292">
            <w:r w:rsidRPr="003054C8">
              <w:t>Yasujiro Ozu</w:t>
            </w:r>
          </w:p>
          <w:p w14:paraId="63F591E9" w14:textId="77777777" w:rsidR="00AB536F" w:rsidRPr="003054C8" w:rsidRDefault="00AB536F" w:rsidP="00161292">
            <w:r w:rsidRPr="003054C8">
              <w:t>Cast:</w:t>
            </w:r>
          </w:p>
          <w:p w14:paraId="6C64AB44" w14:textId="35BF40E4" w:rsidR="00AB536F" w:rsidRPr="003054C8" w:rsidRDefault="00AB536F" w:rsidP="00161292">
            <w:r w:rsidRPr="003054C8">
              <w:t>Setsuko Hara</w:t>
            </w:r>
          </w:p>
          <w:p w14:paraId="05292B45" w14:textId="76E2419B" w:rsidR="00AB536F" w:rsidRPr="003054C8" w:rsidRDefault="00AB536F" w:rsidP="00161292">
            <w:proofErr w:type="spellStart"/>
            <w:r w:rsidRPr="003054C8">
              <w:t>Chishu</w:t>
            </w:r>
            <w:proofErr w:type="spellEnd"/>
            <w:r w:rsidRPr="003054C8">
              <w:t xml:space="preserve"> Ryu</w:t>
            </w:r>
          </w:p>
          <w:p w14:paraId="60FBC2C1" w14:textId="19884107" w:rsidR="00AB536F" w:rsidRPr="003054C8" w:rsidRDefault="00AB536F" w:rsidP="00161292">
            <w:proofErr w:type="spellStart"/>
            <w:r w:rsidRPr="003054C8">
              <w:t>Yumeji</w:t>
            </w:r>
            <w:proofErr w:type="spellEnd"/>
            <w:r w:rsidRPr="003054C8">
              <w:t xml:space="preserve"> </w:t>
            </w:r>
            <w:proofErr w:type="spellStart"/>
            <w:r w:rsidRPr="003054C8">
              <w:t>Tsukioka</w:t>
            </w:r>
            <w:proofErr w:type="spellEnd"/>
          </w:p>
          <w:p w14:paraId="69DA26C2" w14:textId="77777777" w:rsidR="00AB536F" w:rsidRDefault="00AB536F" w:rsidP="00161292">
            <w:pPr>
              <w:rPr>
                <w:sz w:val="24"/>
                <w:szCs w:val="24"/>
              </w:rPr>
            </w:pPr>
          </w:p>
          <w:p w14:paraId="37A2FC3C" w14:textId="6E71B4D6" w:rsidR="00AB536F" w:rsidRDefault="00AB536F" w:rsidP="00161292">
            <w:pPr>
              <w:rPr>
                <w:sz w:val="24"/>
                <w:szCs w:val="24"/>
              </w:rPr>
            </w:pPr>
          </w:p>
          <w:p w14:paraId="1B335EF2" w14:textId="61A99FF7" w:rsidR="00AB536F" w:rsidRDefault="00AB536F" w:rsidP="00161292">
            <w:pPr>
              <w:rPr>
                <w:sz w:val="24"/>
                <w:szCs w:val="24"/>
              </w:rPr>
            </w:pPr>
          </w:p>
          <w:p w14:paraId="436AA12B" w14:textId="6CB5D1AD" w:rsidR="0007170B" w:rsidRDefault="0007170B" w:rsidP="00161292">
            <w:pPr>
              <w:rPr>
                <w:sz w:val="24"/>
                <w:szCs w:val="24"/>
              </w:rPr>
            </w:pPr>
          </w:p>
          <w:p w14:paraId="1639B8A3" w14:textId="3F6CF026" w:rsidR="0007170B" w:rsidRDefault="0007170B" w:rsidP="00161292">
            <w:pPr>
              <w:rPr>
                <w:sz w:val="24"/>
                <w:szCs w:val="24"/>
              </w:rPr>
            </w:pPr>
          </w:p>
          <w:p w14:paraId="5145BEB7" w14:textId="77777777" w:rsidR="0007170B" w:rsidRDefault="0007170B" w:rsidP="00161292">
            <w:pPr>
              <w:rPr>
                <w:sz w:val="24"/>
                <w:szCs w:val="24"/>
              </w:rPr>
            </w:pPr>
          </w:p>
          <w:p w14:paraId="56B9A2FB" w14:textId="2C456B14" w:rsidR="00AB536F" w:rsidRPr="00BE24FE" w:rsidRDefault="00AB536F" w:rsidP="00AB536F">
            <w:pPr>
              <w:pStyle w:val="NoSpacing"/>
              <w:rPr>
                <w:sz w:val="24"/>
                <w:szCs w:val="24"/>
              </w:rPr>
            </w:pPr>
            <w:r>
              <w:rPr>
                <w:rStyle w:val="PageNumber"/>
              </w:rPr>
              <w:t>4</w:t>
            </w:r>
          </w:p>
        </w:tc>
        <w:tc>
          <w:tcPr>
            <w:tcW w:w="4320" w:type="dxa"/>
            <w:vMerge w:val="restart"/>
          </w:tcPr>
          <w:p w14:paraId="27A37487" w14:textId="07B5BFD1" w:rsidR="00AB536F" w:rsidRPr="003054C8" w:rsidRDefault="00AB536F" w:rsidP="00161292">
            <w:pPr>
              <w:pStyle w:val="NormalAlt"/>
              <w:rPr>
                <w:sz w:val="24"/>
                <w:szCs w:val="24"/>
              </w:rPr>
            </w:pPr>
            <w:r>
              <w:rPr>
                <w:sz w:val="24"/>
                <w:szCs w:val="24"/>
              </w:rPr>
              <w:t>Noriko, a twenty-seven-year-old woman chooses to take care of her widowed father, despite being pressured by those around her to marry. Her aunt convinces her father that if she does not marry soon, she will likely stay unmarried for life. Through some deception and sacrificing of his happiness, her father convinces Noriko marry a man through her aunt’s matchmaking.</w:t>
            </w:r>
          </w:p>
        </w:tc>
        <w:tc>
          <w:tcPr>
            <w:tcW w:w="1530" w:type="dxa"/>
            <w:vMerge/>
            <w:tcBorders>
              <w:left w:val="nil"/>
            </w:tcBorders>
          </w:tcPr>
          <w:p w14:paraId="0071F64C" w14:textId="77777777" w:rsidR="00AB536F" w:rsidRDefault="00AB536F" w:rsidP="00161292">
            <w:pPr>
              <w:pStyle w:val="NoSpacing"/>
            </w:pPr>
          </w:p>
        </w:tc>
        <w:tc>
          <w:tcPr>
            <w:tcW w:w="6840" w:type="dxa"/>
            <w:vMerge/>
          </w:tcPr>
          <w:p w14:paraId="2F02813A" w14:textId="77777777" w:rsidR="00AB536F" w:rsidRDefault="00AB536F" w:rsidP="00161292">
            <w:pPr>
              <w:pStyle w:val="Heading1"/>
              <w:rPr>
                <w:b w:val="0"/>
                <w:color w:val="415717"/>
                <w:sz w:val="44"/>
              </w:rPr>
            </w:pPr>
          </w:p>
        </w:tc>
        <w:tc>
          <w:tcPr>
            <w:tcW w:w="8128" w:type="dxa"/>
            <w:vMerge/>
          </w:tcPr>
          <w:p w14:paraId="54966D24" w14:textId="77777777" w:rsidR="00AB536F" w:rsidRDefault="00AB536F" w:rsidP="00161292">
            <w:pPr>
              <w:pStyle w:val="Heading1"/>
              <w:rPr>
                <w:b w:val="0"/>
                <w:color w:val="415717"/>
                <w:sz w:val="44"/>
              </w:rPr>
            </w:pPr>
          </w:p>
        </w:tc>
      </w:tr>
      <w:tr w:rsidR="00AB536F" w14:paraId="4DD21B06" w14:textId="29E5F1B2" w:rsidTr="000664A6">
        <w:trPr>
          <w:trHeight w:val="1630"/>
        </w:trPr>
        <w:tc>
          <w:tcPr>
            <w:tcW w:w="1980" w:type="dxa"/>
            <w:vMerge/>
          </w:tcPr>
          <w:p w14:paraId="1AE828AF" w14:textId="77777777" w:rsidR="00AB536F" w:rsidRDefault="00AB536F" w:rsidP="00161292">
            <w:pPr>
              <w:pStyle w:val="Heading1"/>
            </w:pPr>
          </w:p>
        </w:tc>
        <w:tc>
          <w:tcPr>
            <w:tcW w:w="4320" w:type="dxa"/>
            <w:vMerge/>
          </w:tcPr>
          <w:p w14:paraId="3FCFA1D6" w14:textId="77777777" w:rsidR="00AB536F" w:rsidRDefault="00AB536F" w:rsidP="00161292">
            <w:pPr>
              <w:pStyle w:val="Heading1"/>
            </w:pPr>
          </w:p>
        </w:tc>
        <w:tc>
          <w:tcPr>
            <w:tcW w:w="1530" w:type="dxa"/>
            <w:vMerge/>
            <w:tcBorders>
              <w:left w:val="nil"/>
              <w:bottom w:val="single" w:sz="4" w:space="0" w:color="auto"/>
            </w:tcBorders>
          </w:tcPr>
          <w:p w14:paraId="1EF39118" w14:textId="77777777" w:rsidR="00AB536F" w:rsidRDefault="00AB536F" w:rsidP="00161292">
            <w:pPr>
              <w:pStyle w:val="NoSpacing"/>
            </w:pPr>
          </w:p>
        </w:tc>
        <w:tc>
          <w:tcPr>
            <w:tcW w:w="6840" w:type="dxa"/>
          </w:tcPr>
          <w:p w14:paraId="211DBDEE" w14:textId="77777777" w:rsidR="00AB536F" w:rsidRDefault="00AB536F" w:rsidP="00AB536F">
            <w:pPr>
              <w:jc w:val="right"/>
            </w:pPr>
          </w:p>
          <w:p w14:paraId="229269EE" w14:textId="77777777" w:rsidR="00AB536F" w:rsidRDefault="00AB536F" w:rsidP="00AB536F">
            <w:pPr>
              <w:jc w:val="right"/>
            </w:pPr>
          </w:p>
          <w:p w14:paraId="78FB7782" w14:textId="77777777" w:rsidR="00AB536F" w:rsidRDefault="00AB536F" w:rsidP="00AB536F">
            <w:pPr>
              <w:pStyle w:val="NoSpacing"/>
              <w:jc w:val="right"/>
              <w:rPr>
                <w:rStyle w:val="PageNumber"/>
              </w:rPr>
            </w:pPr>
          </w:p>
          <w:p w14:paraId="31B476F5" w14:textId="77777777" w:rsidR="00AB536F" w:rsidRDefault="00AB536F" w:rsidP="00AB536F">
            <w:pPr>
              <w:pStyle w:val="NoSpacing"/>
              <w:jc w:val="right"/>
              <w:rPr>
                <w:rStyle w:val="PageNumber"/>
              </w:rPr>
            </w:pPr>
          </w:p>
          <w:p w14:paraId="7233F1DA" w14:textId="62249D53" w:rsidR="00AB536F" w:rsidRDefault="00AB536F" w:rsidP="00AB536F">
            <w:pPr>
              <w:pStyle w:val="NoSpacing"/>
              <w:jc w:val="right"/>
            </w:pPr>
            <w:r>
              <w:rPr>
                <w:rStyle w:val="PageNumber"/>
              </w:rPr>
              <w:t>5</w:t>
            </w:r>
          </w:p>
        </w:tc>
        <w:tc>
          <w:tcPr>
            <w:tcW w:w="8128" w:type="dxa"/>
            <w:vMerge/>
            <w:tcBorders>
              <w:bottom w:val="single" w:sz="4" w:space="0" w:color="auto"/>
            </w:tcBorders>
          </w:tcPr>
          <w:p w14:paraId="7575F78D" w14:textId="77777777" w:rsidR="00AB536F" w:rsidRDefault="00AB536F" w:rsidP="00161292"/>
        </w:tc>
      </w:tr>
    </w:tbl>
    <w:p w14:paraId="7AD53807" w14:textId="652D3C92" w:rsidR="00442B18" w:rsidRDefault="00442B18" w:rsidP="00442B18"/>
    <w:tbl>
      <w:tblPr>
        <w:tblpPr w:leftFromText="180" w:rightFromText="180" w:vertAnchor="text" w:tblpY="1"/>
        <w:tblOverlap w:val="never"/>
        <w:tblW w:w="7916" w:type="pct"/>
        <w:tblLayout w:type="fixed"/>
        <w:tblCellMar>
          <w:left w:w="115" w:type="dxa"/>
          <w:right w:w="115" w:type="dxa"/>
        </w:tblCellMar>
        <w:tblLook w:val="0600" w:firstRow="0" w:lastRow="0" w:firstColumn="0" w:lastColumn="0" w:noHBand="1" w:noVBand="1"/>
        <w:tblDescription w:val="Page layout for 2 interior booklet pages"/>
      </w:tblPr>
      <w:tblGrid>
        <w:gridCol w:w="1980"/>
        <w:gridCol w:w="4320"/>
        <w:gridCol w:w="1530"/>
        <w:gridCol w:w="6840"/>
        <w:gridCol w:w="8128"/>
      </w:tblGrid>
      <w:tr w:rsidR="00442B18" w14:paraId="567309AC" w14:textId="77777777" w:rsidTr="000664A6">
        <w:trPr>
          <w:trHeight w:val="2973"/>
        </w:trPr>
        <w:tc>
          <w:tcPr>
            <w:tcW w:w="6300" w:type="dxa"/>
            <w:gridSpan w:val="2"/>
          </w:tcPr>
          <w:p w14:paraId="60D362CC" w14:textId="1379A920" w:rsidR="00442B18" w:rsidRDefault="00442B18" w:rsidP="000664A6">
            <w:pPr>
              <w:pStyle w:val="Heading1"/>
              <w:rPr>
                <w:noProof/>
              </w:rPr>
            </w:pPr>
            <w:r>
              <w:rPr>
                <w:noProof/>
              </w:rPr>
              <w:drawing>
                <wp:anchor distT="0" distB="0" distL="114300" distR="114300" simplePos="0" relativeHeight="251769856" behindDoc="1" locked="0" layoutInCell="1" allowOverlap="1" wp14:anchorId="6F8F5C83" wp14:editId="1859F63E">
                  <wp:simplePos x="0" y="0"/>
                  <wp:positionH relativeFrom="column">
                    <wp:posOffset>1519075</wp:posOffset>
                  </wp:positionH>
                  <wp:positionV relativeFrom="paragraph">
                    <wp:posOffset>204882</wp:posOffset>
                  </wp:positionV>
                  <wp:extent cx="2408555" cy="1852295"/>
                  <wp:effectExtent l="19050" t="0" r="10795" b="681355"/>
                  <wp:wrapTight wrapText="bothSides">
                    <wp:wrapPolygon edited="0">
                      <wp:start x="-171" y="0"/>
                      <wp:lineTo x="-171" y="29323"/>
                      <wp:lineTo x="21526" y="29323"/>
                      <wp:lineTo x="21526" y="0"/>
                      <wp:lineTo x="-171" y="0"/>
                    </wp:wrapPolygon>
                  </wp:wrapTight>
                  <wp:docPr id="28" name="Picture 28" descr="Kimi no Na wa. 'Your Name': Movie Review | MANGA.TOK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mi no Na wa. 'Your Name': Movie Review | MANGA.TOK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8555" cy="1852295"/>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2882087F" w14:textId="4930D003" w:rsidR="00442B18" w:rsidRPr="00505742" w:rsidRDefault="00442B18" w:rsidP="000664A6">
            <w:pPr>
              <w:pStyle w:val="Heading1"/>
            </w:pPr>
            <w:r>
              <w:rPr>
                <w:color w:val="A5300F" w:themeColor="accent1"/>
              </w:rPr>
              <w:t xml:space="preserve">Kimi no Na </w:t>
            </w:r>
            <w:proofErr w:type="spellStart"/>
            <w:r>
              <w:rPr>
                <w:color w:val="A5300F" w:themeColor="accent1"/>
              </w:rPr>
              <w:t>wa</w:t>
            </w:r>
            <w:proofErr w:type="spellEnd"/>
          </w:p>
        </w:tc>
        <w:tc>
          <w:tcPr>
            <w:tcW w:w="1530" w:type="dxa"/>
            <w:vMerge w:val="restart"/>
          </w:tcPr>
          <w:p w14:paraId="1F8CC88E" w14:textId="77777777" w:rsidR="00442B18" w:rsidRDefault="00442B18" w:rsidP="000664A6">
            <w:pPr>
              <w:pStyle w:val="NoSpacing"/>
            </w:pPr>
          </w:p>
        </w:tc>
        <w:tc>
          <w:tcPr>
            <w:tcW w:w="6840" w:type="dxa"/>
            <w:vMerge w:val="restart"/>
          </w:tcPr>
          <w:p w14:paraId="6B185F17" w14:textId="2104EEF7" w:rsidR="0007170B" w:rsidRPr="0007170B" w:rsidRDefault="00442B18" w:rsidP="0007170B">
            <w:pPr>
              <w:pStyle w:val="Heading1"/>
              <w:rPr>
                <w:color w:val="A5300F" w:themeColor="accent1"/>
                <w:sz w:val="32"/>
                <w:szCs w:val="32"/>
              </w:rPr>
            </w:pPr>
            <w:r w:rsidRPr="00FC63CA">
              <w:rPr>
                <w:color w:val="A5300F" w:themeColor="accent1"/>
                <w:sz w:val="32"/>
                <w:szCs w:val="32"/>
              </w:rPr>
              <w:t>“</w:t>
            </w:r>
            <w:r w:rsidR="00777994" w:rsidRPr="00FC63CA">
              <w:rPr>
                <w:color w:val="A5300F" w:themeColor="accent1"/>
                <w:sz w:val="32"/>
                <w:szCs w:val="32"/>
              </w:rPr>
              <w:t>…blend of gorgeous, realistic detail and emotionally grounded fantasy.</w:t>
            </w:r>
            <w:r w:rsidRPr="00FC63CA">
              <w:rPr>
                <w:color w:val="A5300F" w:themeColor="accent1"/>
                <w:sz w:val="32"/>
                <w:szCs w:val="32"/>
              </w:rPr>
              <w:t xml:space="preserve">” </w:t>
            </w:r>
          </w:p>
          <w:p w14:paraId="048366A6" w14:textId="77777777" w:rsidR="0007170B" w:rsidRDefault="0007170B" w:rsidP="00FC63CA">
            <w:pPr>
              <w:pStyle w:val="Heading1"/>
              <w:jc w:val="right"/>
              <w:rPr>
                <w:b w:val="0"/>
                <w:color w:val="A5300F" w:themeColor="accent1"/>
                <w:sz w:val="32"/>
                <w:szCs w:val="32"/>
              </w:rPr>
            </w:pPr>
          </w:p>
          <w:p w14:paraId="641C89C7" w14:textId="55504C13" w:rsidR="00442B18" w:rsidRPr="00FC63CA" w:rsidRDefault="00442B18" w:rsidP="00FC63CA">
            <w:pPr>
              <w:pStyle w:val="Heading1"/>
              <w:jc w:val="right"/>
              <w:rPr>
                <w:b w:val="0"/>
                <w:color w:val="A5300F" w:themeColor="accent1"/>
                <w:sz w:val="32"/>
                <w:szCs w:val="32"/>
              </w:rPr>
            </w:pPr>
            <w:r w:rsidRPr="00FC63CA">
              <w:rPr>
                <w:b w:val="0"/>
                <w:color w:val="A5300F" w:themeColor="accent1"/>
                <w:sz w:val="32"/>
                <w:szCs w:val="32"/>
              </w:rPr>
              <w:t>-</w:t>
            </w:r>
            <w:r w:rsidR="00777994" w:rsidRPr="00FC63CA">
              <w:rPr>
                <w:b w:val="0"/>
                <w:color w:val="A5300F" w:themeColor="accent1"/>
                <w:sz w:val="32"/>
                <w:szCs w:val="32"/>
              </w:rPr>
              <w:t>The Japan Times</w:t>
            </w:r>
          </w:p>
          <w:p w14:paraId="73A6C35E" w14:textId="65D96A5E" w:rsidR="00442B18" w:rsidRDefault="00063201" w:rsidP="00063201">
            <w:pPr>
              <w:pStyle w:val="NormalAlt"/>
              <w:rPr>
                <w:sz w:val="24"/>
                <w:szCs w:val="24"/>
              </w:rPr>
            </w:pPr>
            <w:r>
              <w:rPr>
                <w:sz w:val="24"/>
                <w:szCs w:val="24"/>
              </w:rPr>
              <w:t xml:space="preserve">This is a </w:t>
            </w:r>
            <w:r w:rsidR="00777994">
              <w:rPr>
                <w:sz w:val="24"/>
                <w:szCs w:val="24"/>
              </w:rPr>
              <w:t>beautifully written l</w:t>
            </w:r>
            <w:r>
              <w:rPr>
                <w:sz w:val="24"/>
                <w:szCs w:val="24"/>
              </w:rPr>
              <w:t xml:space="preserve">ove-story, </w:t>
            </w:r>
            <w:r w:rsidR="00777994">
              <w:rPr>
                <w:sz w:val="24"/>
                <w:szCs w:val="24"/>
              </w:rPr>
              <w:t xml:space="preserve">though it’s not </w:t>
            </w:r>
            <w:r>
              <w:rPr>
                <w:sz w:val="24"/>
                <w:szCs w:val="24"/>
              </w:rPr>
              <w:t xml:space="preserve">a traditional love-story, because of the inevitable barriers that separate the characters. </w:t>
            </w:r>
            <w:proofErr w:type="spellStart"/>
            <w:r>
              <w:rPr>
                <w:sz w:val="24"/>
                <w:szCs w:val="24"/>
              </w:rPr>
              <w:t>Shinkai</w:t>
            </w:r>
            <w:proofErr w:type="spellEnd"/>
            <w:r>
              <w:rPr>
                <w:sz w:val="24"/>
                <w:szCs w:val="24"/>
              </w:rPr>
              <w:t xml:space="preserve"> takes the world’s breath away with this highly regarded film, which won multiple awards, including the Best Animated Feature Film Award at the 2016 Los Angeles Film Critics Association Awards and the 71</w:t>
            </w:r>
            <w:r w:rsidRPr="00063201">
              <w:rPr>
                <w:sz w:val="24"/>
                <w:szCs w:val="24"/>
                <w:vertAlign w:val="superscript"/>
              </w:rPr>
              <w:t>st</w:t>
            </w:r>
            <w:r>
              <w:rPr>
                <w:sz w:val="24"/>
                <w:szCs w:val="24"/>
              </w:rPr>
              <w:t xml:space="preserve"> Mainichi Film Awards.</w:t>
            </w:r>
            <w:r w:rsidR="0079368F">
              <w:rPr>
                <w:sz w:val="24"/>
                <w:szCs w:val="24"/>
              </w:rPr>
              <w:t xml:space="preserve"> With a beautiful and widely appreciated soundtrack by the </w:t>
            </w:r>
            <w:proofErr w:type="spellStart"/>
            <w:r w:rsidR="0079368F">
              <w:rPr>
                <w:sz w:val="24"/>
                <w:szCs w:val="24"/>
              </w:rPr>
              <w:t>Radwimps</w:t>
            </w:r>
            <w:proofErr w:type="spellEnd"/>
            <w:r w:rsidR="00FC63CA">
              <w:rPr>
                <w:sz w:val="24"/>
                <w:szCs w:val="24"/>
              </w:rPr>
              <w:t xml:space="preserve">, as well as vibrant animations by </w:t>
            </w:r>
            <w:proofErr w:type="spellStart"/>
            <w:r w:rsidR="00FC63CA">
              <w:rPr>
                <w:sz w:val="24"/>
                <w:szCs w:val="24"/>
              </w:rPr>
              <w:t>Masahi</w:t>
            </w:r>
            <w:proofErr w:type="spellEnd"/>
            <w:r w:rsidR="00FC63CA">
              <w:rPr>
                <w:sz w:val="24"/>
                <w:szCs w:val="24"/>
              </w:rPr>
              <w:t xml:space="preserve"> Ando</w:t>
            </w:r>
            <w:r w:rsidR="0079368F">
              <w:rPr>
                <w:sz w:val="24"/>
                <w:szCs w:val="24"/>
              </w:rPr>
              <w:t xml:space="preserve">, </w:t>
            </w:r>
            <w:r w:rsidR="0079368F">
              <w:rPr>
                <w:i/>
                <w:iCs/>
                <w:sz w:val="24"/>
                <w:szCs w:val="24"/>
              </w:rPr>
              <w:t>Your Name</w:t>
            </w:r>
            <w:r w:rsidR="0079368F">
              <w:rPr>
                <w:sz w:val="24"/>
                <w:szCs w:val="24"/>
              </w:rPr>
              <w:t xml:space="preserve"> was given a positive review by 98% of critics in Rotten Tomatoes</w:t>
            </w:r>
            <w:r w:rsidR="00F74125">
              <w:rPr>
                <w:sz w:val="24"/>
                <w:szCs w:val="24"/>
              </w:rPr>
              <w:t xml:space="preserve">, praised </w:t>
            </w:r>
            <w:r w:rsidR="000B4216">
              <w:rPr>
                <w:sz w:val="24"/>
                <w:szCs w:val="24"/>
              </w:rPr>
              <w:t>for</w:t>
            </w:r>
            <w:r w:rsidR="00F74125">
              <w:rPr>
                <w:sz w:val="24"/>
                <w:szCs w:val="24"/>
              </w:rPr>
              <w:t xml:space="preserve"> his masterful use of post-postmodernist themes.</w:t>
            </w:r>
          </w:p>
          <w:p w14:paraId="76871E51" w14:textId="40059771" w:rsidR="0007170B" w:rsidRDefault="00FC63CA" w:rsidP="00063201">
            <w:pPr>
              <w:pStyle w:val="NormalAlt"/>
              <w:rPr>
                <w:sz w:val="24"/>
                <w:szCs w:val="24"/>
              </w:rPr>
            </w:pPr>
            <w:proofErr w:type="spellStart"/>
            <w:r>
              <w:rPr>
                <w:sz w:val="24"/>
                <w:szCs w:val="24"/>
              </w:rPr>
              <w:t>Shinkai</w:t>
            </w:r>
            <w:proofErr w:type="spellEnd"/>
            <w:r>
              <w:rPr>
                <w:sz w:val="24"/>
                <w:szCs w:val="24"/>
              </w:rPr>
              <w:t xml:space="preserve"> gained the nickname “The New Miyazaki Hayao” because of his incredible storytelling and world-building, after overtaking Miyazaki’s </w:t>
            </w:r>
            <w:r>
              <w:rPr>
                <w:i/>
                <w:iCs/>
                <w:sz w:val="24"/>
                <w:szCs w:val="24"/>
              </w:rPr>
              <w:t>Spirited Away</w:t>
            </w:r>
            <w:r>
              <w:rPr>
                <w:sz w:val="24"/>
                <w:szCs w:val="24"/>
              </w:rPr>
              <w:t xml:space="preserve"> as the highest-grossing film of all time in Japan. In addition to </w:t>
            </w:r>
            <w:r>
              <w:rPr>
                <w:i/>
                <w:iCs/>
                <w:sz w:val="24"/>
                <w:szCs w:val="24"/>
              </w:rPr>
              <w:t xml:space="preserve">Kimi no Na </w:t>
            </w:r>
            <w:proofErr w:type="spellStart"/>
            <w:r>
              <w:rPr>
                <w:i/>
                <w:iCs/>
                <w:sz w:val="24"/>
                <w:szCs w:val="24"/>
              </w:rPr>
              <w:t>wa</w:t>
            </w:r>
            <w:proofErr w:type="spellEnd"/>
            <w:r>
              <w:rPr>
                <w:sz w:val="24"/>
                <w:szCs w:val="24"/>
              </w:rPr>
              <w:t xml:space="preserve">, </w:t>
            </w:r>
            <w:proofErr w:type="spellStart"/>
            <w:r>
              <w:rPr>
                <w:sz w:val="24"/>
                <w:szCs w:val="24"/>
              </w:rPr>
              <w:t>Shinkai</w:t>
            </w:r>
            <w:proofErr w:type="spellEnd"/>
            <w:r>
              <w:rPr>
                <w:sz w:val="24"/>
                <w:szCs w:val="24"/>
              </w:rPr>
              <w:t xml:space="preserve"> is known for directing </w:t>
            </w:r>
            <w:r>
              <w:rPr>
                <w:i/>
                <w:iCs/>
                <w:sz w:val="24"/>
                <w:szCs w:val="24"/>
              </w:rPr>
              <w:t xml:space="preserve">5 Centimeters per </w:t>
            </w:r>
            <w:r w:rsidRPr="00FC63CA">
              <w:rPr>
                <w:sz w:val="24"/>
                <w:szCs w:val="24"/>
              </w:rPr>
              <w:t>Second</w:t>
            </w:r>
            <w:r>
              <w:rPr>
                <w:sz w:val="24"/>
                <w:szCs w:val="24"/>
              </w:rPr>
              <w:t xml:space="preserve"> (2007), </w:t>
            </w:r>
            <w:r w:rsidRPr="00FC63CA">
              <w:rPr>
                <w:sz w:val="24"/>
                <w:szCs w:val="24"/>
              </w:rPr>
              <w:t>The</w:t>
            </w:r>
            <w:r>
              <w:rPr>
                <w:i/>
                <w:iCs/>
                <w:sz w:val="24"/>
                <w:szCs w:val="24"/>
              </w:rPr>
              <w:t xml:space="preserve"> Garden of Words </w:t>
            </w:r>
            <w:r>
              <w:rPr>
                <w:sz w:val="24"/>
                <w:szCs w:val="24"/>
              </w:rPr>
              <w:t xml:space="preserve">(2013), and </w:t>
            </w:r>
            <w:r>
              <w:rPr>
                <w:i/>
                <w:iCs/>
                <w:sz w:val="24"/>
                <w:szCs w:val="24"/>
              </w:rPr>
              <w:t>Weathering with You</w:t>
            </w:r>
            <w:r>
              <w:rPr>
                <w:sz w:val="24"/>
                <w:szCs w:val="24"/>
              </w:rPr>
              <w:t xml:space="preserve"> (2019).</w:t>
            </w:r>
          </w:p>
          <w:p w14:paraId="1DE4A906" w14:textId="045E0D31" w:rsidR="0007170B" w:rsidRPr="00FC63CA" w:rsidRDefault="0007170B" w:rsidP="0007170B">
            <w:pPr>
              <w:pStyle w:val="NormalAlt"/>
              <w:jc w:val="right"/>
              <w:rPr>
                <w:sz w:val="24"/>
                <w:szCs w:val="24"/>
              </w:rPr>
            </w:pPr>
            <w:bookmarkStart w:id="2" w:name="_GoBack"/>
            <w:bookmarkEnd w:id="2"/>
          </w:p>
        </w:tc>
        <w:tc>
          <w:tcPr>
            <w:tcW w:w="8128" w:type="dxa"/>
            <w:vMerge w:val="restart"/>
          </w:tcPr>
          <w:p w14:paraId="68350E50" w14:textId="77777777" w:rsidR="00442B18" w:rsidRPr="00161292" w:rsidRDefault="00442B18" w:rsidP="000664A6">
            <w:pPr>
              <w:pStyle w:val="Heading1"/>
              <w:rPr>
                <w:color w:val="A5300F" w:themeColor="accent1"/>
                <w:sz w:val="40"/>
                <w:szCs w:val="40"/>
              </w:rPr>
            </w:pPr>
          </w:p>
        </w:tc>
      </w:tr>
      <w:tr w:rsidR="00442B18" w14:paraId="704C37E0" w14:textId="77777777" w:rsidTr="0007170B">
        <w:trPr>
          <w:trHeight w:val="5169"/>
        </w:trPr>
        <w:tc>
          <w:tcPr>
            <w:tcW w:w="1980" w:type="dxa"/>
            <w:vMerge w:val="restart"/>
          </w:tcPr>
          <w:p w14:paraId="1646F9EE" w14:textId="77777777" w:rsidR="00442B18" w:rsidRPr="003054C8" w:rsidRDefault="00442B18" w:rsidP="000664A6">
            <w:r w:rsidRPr="003054C8">
              <w:t>Director:</w:t>
            </w:r>
          </w:p>
          <w:p w14:paraId="3BEEEF43" w14:textId="4DD85DE4" w:rsidR="00442B18" w:rsidRPr="003054C8" w:rsidRDefault="00442B18" w:rsidP="000664A6">
            <w:proofErr w:type="spellStart"/>
            <w:r>
              <w:t>Shinkai</w:t>
            </w:r>
            <w:proofErr w:type="spellEnd"/>
            <w:r w:rsidR="00C4192B">
              <w:t xml:space="preserve"> Makoto</w:t>
            </w:r>
          </w:p>
          <w:p w14:paraId="585DA1F9" w14:textId="0096C61B" w:rsidR="00442B18" w:rsidRDefault="00442B18" w:rsidP="000664A6">
            <w:r w:rsidRPr="003054C8">
              <w:t>Cast:</w:t>
            </w:r>
          </w:p>
          <w:p w14:paraId="333A97DB" w14:textId="1D5813A8" w:rsidR="00C4192B" w:rsidRDefault="00C4192B" w:rsidP="000664A6">
            <w:proofErr w:type="spellStart"/>
            <w:r>
              <w:t>Kamiki</w:t>
            </w:r>
            <w:proofErr w:type="spellEnd"/>
            <w:r>
              <w:t xml:space="preserve"> </w:t>
            </w:r>
            <w:proofErr w:type="spellStart"/>
            <w:r>
              <w:t>Ryunosuke</w:t>
            </w:r>
            <w:proofErr w:type="spellEnd"/>
          </w:p>
          <w:p w14:paraId="5BC918C6" w14:textId="67A184ED" w:rsidR="00C4192B" w:rsidRDefault="00C4192B" w:rsidP="000664A6">
            <w:proofErr w:type="spellStart"/>
            <w:r>
              <w:t>Kamishiraishi</w:t>
            </w:r>
            <w:proofErr w:type="spellEnd"/>
            <w:r>
              <w:t xml:space="preserve"> </w:t>
            </w:r>
            <w:proofErr w:type="spellStart"/>
            <w:r>
              <w:t>Mone</w:t>
            </w:r>
            <w:proofErr w:type="spellEnd"/>
          </w:p>
          <w:p w14:paraId="3A7553A9" w14:textId="4C930B3D" w:rsidR="00C4192B" w:rsidRDefault="00C4192B" w:rsidP="000664A6">
            <w:r>
              <w:t>Nagasawa Masami</w:t>
            </w:r>
          </w:p>
          <w:p w14:paraId="40230CCF" w14:textId="77777777" w:rsidR="00C4192B" w:rsidRPr="003054C8" w:rsidRDefault="00C4192B" w:rsidP="000664A6"/>
          <w:p w14:paraId="727C47D3" w14:textId="77777777" w:rsidR="00442B18" w:rsidRPr="0007170B" w:rsidRDefault="00442B18" w:rsidP="000664A6">
            <w:pPr>
              <w:rPr>
                <w:sz w:val="46"/>
                <w:szCs w:val="46"/>
              </w:rPr>
            </w:pPr>
          </w:p>
          <w:p w14:paraId="4ACBCCBF" w14:textId="01DB3B69" w:rsidR="0007170B" w:rsidRPr="0007170B" w:rsidRDefault="0007170B" w:rsidP="000664A6">
            <w:pPr>
              <w:rPr>
                <w:sz w:val="58"/>
                <w:szCs w:val="58"/>
              </w:rPr>
            </w:pPr>
          </w:p>
          <w:p w14:paraId="2452951B" w14:textId="6BF0C7BE" w:rsidR="0007170B" w:rsidRDefault="0007170B" w:rsidP="000664A6">
            <w:pPr>
              <w:rPr>
                <w:sz w:val="24"/>
                <w:szCs w:val="24"/>
              </w:rPr>
            </w:pPr>
          </w:p>
          <w:p w14:paraId="7FD61CCF" w14:textId="77777777" w:rsidR="00442B18" w:rsidRPr="00BE24FE" w:rsidRDefault="00442B18" w:rsidP="000664A6">
            <w:pPr>
              <w:pStyle w:val="NoSpacing"/>
              <w:rPr>
                <w:sz w:val="24"/>
                <w:szCs w:val="24"/>
              </w:rPr>
            </w:pPr>
            <w:r>
              <w:rPr>
                <w:rStyle w:val="PageNumber"/>
              </w:rPr>
              <w:t>6</w:t>
            </w:r>
          </w:p>
        </w:tc>
        <w:tc>
          <w:tcPr>
            <w:tcW w:w="4320" w:type="dxa"/>
            <w:vMerge w:val="restart"/>
          </w:tcPr>
          <w:p w14:paraId="541C2975" w14:textId="6273CE29" w:rsidR="00063201" w:rsidRPr="00C4192B" w:rsidRDefault="00C4192B" w:rsidP="00063201">
            <w:pPr>
              <w:pStyle w:val="NormalAlt"/>
              <w:rPr>
                <w:sz w:val="24"/>
                <w:szCs w:val="24"/>
              </w:rPr>
            </w:pPr>
            <w:r>
              <w:rPr>
                <w:i/>
                <w:iCs/>
                <w:sz w:val="24"/>
                <w:szCs w:val="24"/>
              </w:rPr>
              <w:t xml:space="preserve">Kimi no Na </w:t>
            </w:r>
            <w:proofErr w:type="spellStart"/>
            <w:r>
              <w:rPr>
                <w:i/>
                <w:iCs/>
                <w:sz w:val="24"/>
                <w:szCs w:val="24"/>
              </w:rPr>
              <w:t>wa</w:t>
            </w:r>
            <w:proofErr w:type="spellEnd"/>
            <w:r>
              <w:rPr>
                <w:sz w:val="24"/>
                <w:szCs w:val="24"/>
              </w:rPr>
              <w:t xml:space="preserve">, or </w:t>
            </w:r>
            <w:r>
              <w:rPr>
                <w:i/>
                <w:iCs/>
                <w:sz w:val="24"/>
                <w:szCs w:val="24"/>
              </w:rPr>
              <w:t>Your Name</w:t>
            </w:r>
            <w:r>
              <w:rPr>
                <w:sz w:val="24"/>
                <w:szCs w:val="24"/>
              </w:rPr>
              <w:t>, tracks the story of two high schoolers</w:t>
            </w:r>
            <w:r w:rsidR="000F32D9">
              <w:rPr>
                <w:sz w:val="24"/>
                <w:szCs w:val="24"/>
              </w:rPr>
              <w:t xml:space="preserve">, Taki and </w:t>
            </w:r>
            <w:proofErr w:type="spellStart"/>
            <w:r w:rsidR="000F32D9">
              <w:rPr>
                <w:sz w:val="24"/>
                <w:szCs w:val="24"/>
              </w:rPr>
              <w:t>Mitsuha</w:t>
            </w:r>
            <w:proofErr w:type="spellEnd"/>
            <w:r>
              <w:rPr>
                <w:sz w:val="24"/>
                <w:szCs w:val="24"/>
              </w:rPr>
              <w:t xml:space="preserve">, a boy from Tokyo and a girl from a rural town in the Gifu Prefecture. </w:t>
            </w:r>
            <w:r w:rsidR="00266B7C">
              <w:rPr>
                <w:sz w:val="24"/>
                <w:szCs w:val="24"/>
              </w:rPr>
              <w:t>By the power of the Shinto idea of Musubi, they switch bodies and experience each other’s life, as well as the differing lifestyles of more traditional and modern Japan alike.</w:t>
            </w:r>
            <w:r w:rsidR="001F3829">
              <w:rPr>
                <w:sz w:val="24"/>
                <w:szCs w:val="24"/>
              </w:rPr>
              <w:t xml:space="preserve"> However, when they try to meet in real life, </w:t>
            </w:r>
            <w:r w:rsidR="000F32D9">
              <w:rPr>
                <w:sz w:val="24"/>
                <w:szCs w:val="24"/>
              </w:rPr>
              <w:t xml:space="preserve">Taki realizes that </w:t>
            </w:r>
            <w:proofErr w:type="spellStart"/>
            <w:r w:rsidR="000F32D9">
              <w:rPr>
                <w:sz w:val="24"/>
                <w:szCs w:val="24"/>
              </w:rPr>
              <w:t>Mitsuha’s</w:t>
            </w:r>
            <w:proofErr w:type="spellEnd"/>
            <w:r w:rsidR="000F32D9">
              <w:rPr>
                <w:sz w:val="24"/>
                <w:szCs w:val="24"/>
              </w:rPr>
              <w:t xml:space="preserve"> town was destroyed by a fragment of a meteor three years before his time. </w:t>
            </w:r>
          </w:p>
        </w:tc>
        <w:tc>
          <w:tcPr>
            <w:tcW w:w="1530" w:type="dxa"/>
            <w:vMerge/>
            <w:tcBorders>
              <w:left w:val="nil"/>
            </w:tcBorders>
          </w:tcPr>
          <w:p w14:paraId="576F5BDF" w14:textId="77777777" w:rsidR="00442B18" w:rsidRDefault="00442B18" w:rsidP="000664A6">
            <w:pPr>
              <w:pStyle w:val="NoSpacing"/>
            </w:pPr>
          </w:p>
        </w:tc>
        <w:tc>
          <w:tcPr>
            <w:tcW w:w="6840" w:type="dxa"/>
            <w:vMerge/>
          </w:tcPr>
          <w:p w14:paraId="66246934" w14:textId="77777777" w:rsidR="00442B18" w:rsidRDefault="00442B18" w:rsidP="000664A6">
            <w:pPr>
              <w:pStyle w:val="Heading1"/>
              <w:rPr>
                <w:b w:val="0"/>
                <w:color w:val="415717"/>
                <w:sz w:val="44"/>
              </w:rPr>
            </w:pPr>
          </w:p>
        </w:tc>
        <w:tc>
          <w:tcPr>
            <w:tcW w:w="8128" w:type="dxa"/>
            <w:vMerge/>
          </w:tcPr>
          <w:p w14:paraId="1DE4DF03" w14:textId="77777777" w:rsidR="00442B18" w:rsidRDefault="00442B18" w:rsidP="000664A6">
            <w:pPr>
              <w:pStyle w:val="Heading1"/>
              <w:rPr>
                <w:b w:val="0"/>
                <w:color w:val="415717"/>
                <w:sz w:val="44"/>
              </w:rPr>
            </w:pPr>
          </w:p>
        </w:tc>
      </w:tr>
      <w:tr w:rsidR="00442B18" w14:paraId="6419486E" w14:textId="77777777" w:rsidTr="0007170B">
        <w:trPr>
          <w:trHeight w:val="93"/>
        </w:trPr>
        <w:tc>
          <w:tcPr>
            <w:tcW w:w="1980" w:type="dxa"/>
            <w:vMerge/>
          </w:tcPr>
          <w:p w14:paraId="370878A6" w14:textId="77777777" w:rsidR="00442B18" w:rsidRDefault="00442B18" w:rsidP="000664A6">
            <w:pPr>
              <w:pStyle w:val="Heading1"/>
            </w:pPr>
          </w:p>
        </w:tc>
        <w:tc>
          <w:tcPr>
            <w:tcW w:w="4320" w:type="dxa"/>
            <w:vMerge/>
          </w:tcPr>
          <w:p w14:paraId="5B093DE9" w14:textId="77777777" w:rsidR="00442B18" w:rsidRDefault="00442B18" w:rsidP="000664A6">
            <w:pPr>
              <w:pStyle w:val="Heading1"/>
            </w:pPr>
          </w:p>
        </w:tc>
        <w:tc>
          <w:tcPr>
            <w:tcW w:w="1530" w:type="dxa"/>
            <w:vMerge/>
            <w:tcBorders>
              <w:left w:val="nil"/>
              <w:bottom w:val="single" w:sz="4" w:space="0" w:color="auto"/>
            </w:tcBorders>
          </w:tcPr>
          <w:p w14:paraId="0C990A09" w14:textId="77777777" w:rsidR="00442B18" w:rsidRDefault="00442B18" w:rsidP="000664A6">
            <w:pPr>
              <w:pStyle w:val="NoSpacing"/>
            </w:pPr>
          </w:p>
        </w:tc>
        <w:tc>
          <w:tcPr>
            <w:tcW w:w="6840" w:type="dxa"/>
          </w:tcPr>
          <w:p w14:paraId="7BD07427" w14:textId="54AA33A6" w:rsidR="00442B18" w:rsidRDefault="0007170B" w:rsidP="0007170B">
            <w:pPr>
              <w:pStyle w:val="NoSpacing"/>
              <w:ind w:right="600"/>
              <w:jc w:val="right"/>
            </w:pPr>
            <w:r>
              <w:rPr>
                <w:rStyle w:val="PageNumber"/>
              </w:rPr>
              <w:t xml:space="preserve"> </w:t>
            </w:r>
            <w:r>
              <w:rPr>
                <w:rStyle w:val="PageNumber"/>
              </w:rPr>
              <w:t>7</w:t>
            </w:r>
          </w:p>
        </w:tc>
        <w:tc>
          <w:tcPr>
            <w:tcW w:w="8128" w:type="dxa"/>
            <w:vMerge/>
            <w:tcBorders>
              <w:bottom w:val="single" w:sz="4" w:space="0" w:color="auto"/>
            </w:tcBorders>
          </w:tcPr>
          <w:p w14:paraId="0704F435" w14:textId="77777777" w:rsidR="00442B18" w:rsidRDefault="00442B18" w:rsidP="000664A6"/>
        </w:tc>
      </w:tr>
    </w:tbl>
    <w:p w14:paraId="77DD3100" w14:textId="40F13012" w:rsidR="002709A2" w:rsidRPr="007F4E5C" w:rsidRDefault="002709A2" w:rsidP="00212880">
      <w:pPr>
        <w:pStyle w:val="NoSpacing"/>
        <w:rPr>
          <w:sz w:val="8"/>
        </w:rPr>
      </w:pPr>
    </w:p>
    <w:sectPr w:rsidR="002709A2" w:rsidRPr="007F4E5C" w:rsidSect="003E3E8D">
      <w:headerReference w:type="default" r:id="rId19"/>
      <w:headerReference w:type="first" r:id="rId20"/>
      <w:pgSz w:w="15840" w:h="12240" w:orient="landscape" w:code="1"/>
      <w:pgMar w:top="720" w:right="720" w:bottom="576" w:left="720" w:header="36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41D39" w14:textId="77777777" w:rsidR="007D1672" w:rsidRDefault="007D1672" w:rsidP="009966C9">
      <w:pPr>
        <w:spacing w:after="0" w:line="240" w:lineRule="auto"/>
      </w:pPr>
      <w:r>
        <w:separator/>
      </w:r>
    </w:p>
  </w:endnote>
  <w:endnote w:type="continuationSeparator" w:id="0">
    <w:p w14:paraId="0DED7CD0" w14:textId="77777777" w:rsidR="007D1672" w:rsidRDefault="007D1672" w:rsidP="00996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375F1" w14:textId="77777777" w:rsidR="007D1672" w:rsidRDefault="007D1672" w:rsidP="009966C9">
      <w:pPr>
        <w:spacing w:after="0" w:line="240" w:lineRule="auto"/>
      </w:pPr>
      <w:r>
        <w:separator/>
      </w:r>
    </w:p>
  </w:footnote>
  <w:footnote w:type="continuationSeparator" w:id="0">
    <w:p w14:paraId="5C6E7585" w14:textId="77777777" w:rsidR="007D1672" w:rsidRDefault="007D1672" w:rsidP="00996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11BDF" w14:textId="32785071" w:rsidR="00827DA6" w:rsidRDefault="00827DA6">
    <w:pPr>
      <w:pStyle w:val="Header"/>
    </w:pPr>
    <w:r>
      <w:rPr>
        <w:noProof/>
      </w:rPr>
      <mc:AlternateContent>
        <mc:Choice Requires="wpg">
          <w:drawing>
            <wp:anchor distT="0" distB="0" distL="114300" distR="114300" simplePos="0" relativeHeight="251685888" behindDoc="0" locked="0" layoutInCell="1" allowOverlap="1" wp14:anchorId="3FE057A2" wp14:editId="1C8EB28D">
              <wp:simplePos x="0" y="0"/>
              <wp:positionH relativeFrom="page">
                <wp:align>center</wp:align>
              </wp:positionH>
              <wp:positionV relativeFrom="page">
                <wp:align>center</wp:align>
              </wp:positionV>
              <wp:extent cx="10515600" cy="7006167"/>
              <wp:effectExtent l="0" t="0" r="12700" b="7620"/>
              <wp:wrapNone/>
              <wp:docPr id="76" name="Group 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515600" cy="7006167"/>
                        <a:chOff x="0" y="0"/>
                        <a:chExt cx="10515600" cy="7006167"/>
                      </a:xfrm>
                    </wpg:grpSpPr>
                    <wps:wsp>
                      <wps:cNvPr id="74" name="Shape"/>
                      <wps:cNvSpPr/>
                      <wps:spPr>
                        <a:xfrm>
                          <a:off x="1363133" y="0"/>
                          <a:ext cx="2952872" cy="502681"/>
                        </a:xfrm>
                        <a:custGeom>
                          <a:avLst/>
                          <a:gdLst/>
                          <a:ahLst/>
                          <a:cxnLst>
                            <a:cxn ang="0">
                              <a:pos x="wd2" y="hd2"/>
                            </a:cxn>
                            <a:cxn ang="5400000">
                              <a:pos x="wd2" y="hd2"/>
                            </a:cxn>
                            <a:cxn ang="10800000">
                              <a:pos x="wd2" y="hd2"/>
                            </a:cxn>
                            <a:cxn ang="16200000">
                              <a:pos x="wd2" y="hd2"/>
                            </a:cxn>
                          </a:cxnLst>
                          <a:rect l="0" t="0" r="r" b="b"/>
                          <a:pathLst>
                            <a:path w="21592" h="21535" extrusionOk="0">
                              <a:moveTo>
                                <a:pt x="12529" y="12286"/>
                              </a:moveTo>
                              <a:cubicBezTo>
                                <a:pt x="12547" y="12286"/>
                                <a:pt x="12575" y="12286"/>
                                <a:pt x="12594" y="12286"/>
                              </a:cubicBezTo>
                              <a:cubicBezTo>
                                <a:pt x="12612" y="12286"/>
                                <a:pt x="12594" y="12231"/>
                                <a:pt x="12566" y="12231"/>
                              </a:cubicBezTo>
                              <a:cubicBezTo>
                                <a:pt x="12529" y="12231"/>
                                <a:pt x="12519" y="12286"/>
                                <a:pt x="12529" y="12286"/>
                              </a:cubicBezTo>
                              <a:close/>
                              <a:moveTo>
                                <a:pt x="12529" y="8151"/>
                              </a:moveTo>
                              <a:cubicBezTo>
                                <a:pt x="12547" y="8096"/>
                                <a:pt x="12538" y="8096"/>
                                <a:pt x="12519" y="8096"/>
                              </a:cubicBezTo>
                              <a:cubicBezTo>
                                <a:pt x="12501" y="8096"/>
                                <a:pt x="12491" y="8096"/>
                                <a:pt x="12501" y="8151"/>
                              </a:cubicBezTo>
                              <a:cubicBezTo>
                                <a:pt x="12501" y="8151"/>
                                <a:pt x="12519" y="8151"/>
                                <a:pt x="12529" y="8151"/>
                              </a:cubicBezTo>
                              <a:close/>
                              <a:moveTo>
                                <a:pt x="12473" y="13591"/>
                              </a:moveTo>
                              <a:cubicBezTo>
                                <a:pt x="12445" y="13591"/>
                                <a:pt x="12436" y="13591"/>
                                <a:pt x="12454" y="13646"/>
                              </a:cubicBezTo>
                              <a:cubicBezTo>
                                <a:pt x="12464" y="13700"/>
                                <a:pt x="12482" y="13700"/>
                                <a:pt x="12501" y="13646"/>
                              </a:cubicBezTo>
                              <a:cubicBezTo>
                                <a:pt x="12510" y="13646"/>
                                <a:pt x="12501" y="13591"/>
                                <a:pt x="12473" y="13591"/>
                              </a:cubicBezTo>
                              <a:close/>
                              <a:moveTo>
                                <a:pt x="11637" y="8368"/>
                              </a:moveTo>
                              <a:cubicBezTo>
                                <a:pt x="11637" y="8423"/>
                                <a:pt x="11767" y="8423"/>
                                <a:pt x="11916" y="8423"/>
                              </a:cubicBezTo>
                              <a:cubicBezTo>
                                <a:pt x="12074" y="8423"/>
                                <a:pt x="12194" y="8368"/>
                                <a:pt x="12194" y="8314"/>
                              </a:cubicBezTo>
                              <a:cubicBezTo>
                                <a:pt x="12194" y="8259"/>
                                <a:pt x="12176" y="8205"/>
                                <a:pt x="12148" y="8205"/>
                              </a:cubicBezTo>
                              <a:lnTo>
                                <a:pt x="12101" y="8205"/>
                              </a:lnTo>
                              <a:lnTo>
                                <a:pt x="12157" y="8151"/>
                              </a:lnTo>
                              <a:cubicBezTo>
                                <a:pt x="12185" y="8096"/>
                                <a:pt x="12241" y="8096"/>
                                <a:pt x="12287" y="8151"/>
                              </a:cubicBezTo>
                              <a:cubicBezTo>
                                <a:pt x="12334" y="8205"/>
                                <a:pt x="12361" y="8151"/>
                                <a:pt x="12361" y="8096"/>
                              </a:cubicBezTo>
                              <a:cubicBezTo>
                                <a:pt x="12361" y="8042"/>
                                <a:pt x="12343" y="7987"/>
                                <a:pt x="12315" y="7933"/>
                              </a:cubicBezTo>
                              <a:cubicBezTo>
                                <a:pt x="12222" y="7879"/>
                                <a:pt x="11851" y="7987"/>
                                <a:pt x="11841" y="8042"/>
                              </a:cubicBezTo>
                              <a:cubicBezTo>
                                <a:pt x="11841" y="8096"/>
                                <a:pt x="11813" y="8151"/>
                                <a:pt x="11776" y="8151"/>
                              </a:cubicBezTo>
                              <a:cubicBezTo>
                                <a:pt x="11693" y="8151"/>
                                <a:pt x="11637" y="8259"/>
                                <a:pt x="11637" y="8368"/>
                              </a:cubicBezTo>
                              <a:close/>
                              <a:moveTo>
                                <a:pt x="11832" y="7171"/>
                              </a:moveTo>
                              <a:cubicBezTo>
                                <a:pt x="11841" y="7117"/>
                                <a:pt x="11832" y="7117"/>
                                <a:pt x="11813" y="7117"/>
                              </a:cubicBezTo>
                              <a:cubicBezTo>
                                <a:pt x="11786" y="7117"/>
                                <a:pt x="11776" y="7117"/>
                                <a:pt x="11795" y="7171"/>
                              </a:cubicBezTo>
                              <a:cubicBezTo>
                                <a:pt x="11795" y="7226"/>
                                <a:pt x="11823" y="7226"/>
                                <a:pt x="11832" y="7171"/>
                              </a:cubicBezTo>
                              <a:close/>
                              <a:moveTo>
                                <a:pt x="12157" y="4941"/>
                              </a:moveTo>
                              <a:cubicBezTo>
                                <a:pt x="12157" y="4886"/>
                                <a:pt x="12157" y="4832"/>
                                <a:pt x="12148" y="4832"/>
                              </a:cubicBezTo>
                              <a:cubicBezTo>
                                <a:pt x="12148" y="4832"/>
                                <a:pt x="12139" y="4886"/>
                                <a:pt x="12129" y="4941"/>
                              </a:cubicBezTo>
                              <a:cubicBezTo>
                                <a:pt x="12120" y="4995"/>
                                <a:pt x="12129" y="5049"/>
                                <a:pt x="12139" y="5049"/>
                              </a:cubicBezTo>
                              <a:cubicBezTo>
                                <a:pt x="12148" y="5049"/>
                                <a:pt x="12157" y="4995"/>
                                <a:pt x="12157" y="4941"/>
                              </a:cubicBezTo>
                              <a:close/>
                              <a:moveTo>
                                <a:pt x="13309" y="12340"/>
                              </a:moveTo>
                              <a:cubicBezTo>
                                <a:pt x="13290" y="12340"/>
                                <a:pt x="13281" y="12340"/>
                                <a:pt x="13290" y="12394"/>
                              </a:cubicBezTo>
                              <a:cubicBezTo>
                                <a:pt x="13299" y="12449"/>
                                <a:pt x="13309" y="12449"/>
                                <a:pt x="13327" y="12394"/>
                              </a:cubicBezTo>
                              <a:cubicBezTo>
                                <a:pt x="13336" y="12394"/>
                                <a:pt x="13327" y="12340"/>
                                <a:pt x="13309" y="12340"/>
                              </a:cubicBezTo>
                              <a:close/>
                              <a:moveTo>
                                <a:pt x="12352" y="12340"/>
                              </a:moveTo>
                              <a:cubicBezTo>
                                <a:pt x="12371" y="12394"/>
                                <a:pt x="12482" y="12394"/>
                                <a:pt x="12482" y="12286"/>
                              </a:cubicBezTo>
                              <a:cubicBezTo>
                                <a:pt x="12482" y="12286"/>
                                <a:pt x="12445" y="12231"/>
                                <a:pt x="12408" y="12231"/>
                              </a:cubicBezTo>
                              <a:cubicBezTo>
                                <a:pt x="12352" y="12231"/>
                                <a:pt x="12334" y="12286"/>
                                <a:pt x="12352" y="12340"/>
                              </a:cubicBezTo>
                              <a:close/>
                              <a:moveTo>
                                <a:pt x="11981" y="7171"/>
                              </a:moveTo>
                              <a:cubicBezTo>
                                <a:pt x="11999" y="7171"/>
                                <a:pt x="11990" y="7117"/>
                                <a:pt x="11962" y="7117"/>
                              </a:cubicBezTo>
                              <a:cubicBezTo>
                                <a:pt x="11934" y="7117"/>
                                <a:pt x="11916" y="7117"/>
                                <a:pt x="11934" y="7171"/>
                              </a:cubicBezTo>
                              <a:cubicBezTo>
                                <a:pt x="11944" y="7226"/>
                                <a:pt x="11962" y="7226"/>
                                <a:pt x="11981" y="7171"/>
                              </a:cubicBezTo>
                              <a:close/>
                              <a:moveTo>
                                <a:pt x="12222" y="13591"/>
                              </a:moveTo>
                              <a:cubicBezTo>
                                <a:pt x="12185" y="13537"/>
                                <a:pt x="12176" y="13537"/>
                                <a:pt x="12194" y="13428"/>
                              </a:cubicBezTo>
                              <a:cubicBezTo>
                                <a:pt x="12213" y="13319"/>
                                <a:pt x="12213" y="13319"/>
                                <a:pt x="12194" y="13374"/>
                              </a:cubicBezTo>
                              <a:cubicBezTo>
                                <a:pt x="12139" y="13483"/>
                                <a:pt x="12157" y="13646"/>
                                <a:pt x="12213" y="13646"/>
                              </a:cubicBezTo>
                              <a:cubicBezTo>
                                <a:pt x="12269" y="13646"/>
                                <a:pt x="12269" y="13646"/>
                                <a:pt x="12222" y="13591"/>
                              </a:cubicBezTo>
                              <a:close/>
                              <a:moveTo>
                                <a:pt x="12334" y="8423"/>
                              </a:moveTo>
                              <a:cubicBezTo>
                                <a:pt x="12343" y="8477"/>
                                <a:pt x="12361" y="8477"/>
                                <a:pt x="12380" y="8423"/>
                              </a:cubicBezTo>
                              <a:cubicBezTo>
                                <a:pt x="12389" y="8368"/>
                                <a:pt x="12380" y="8368"/>
                                <a:pt x="12361" y="8368"/>
                              </a:cubicBezTo>
                              <a:cubicBezTo>
                                <a:pt x="12343" y="8368"/>
                                <a:pt x="12315" y="8423"/>
                                <a:pt x="12334" y="8423"/>
                              </a:cubicBezTo>
                              <a:close/>
                              <a:moveTo>
                                <a:pt x="12315" y="7280"/>
                              </a:moveTo>
                              <a:cubicBezTo>
                                <a:pt x="12334" y="7280"/>
                                <a:pt x="12324" y="7226"/>
                                <a:pt x="12296" y="7226"/>
                              </a:cubicBezTo>
                              <a:cubicBezTo>
                                <a:pt x="12269" y="7226"/>
                                <a:pt x="12250" y="7226"/>
                                <a:pt x="12269" y="7280"/>
                              </a:cubicBezTo>
                              <a:cubicBezTo>
                                <a:pt x="12269" y="7335"/>
                                <a:pt x="12296" y="7335"/>
                                <a:pt x="12315" y="7280"/>
                              </a:cubicBezTo>
                              <a:close/>
                              <a:moveTo>
                                <a:pt x="12575" y="14081"/>
                              </a:moveTo>
                              <a:cubicBezTo>
                                <a:pt x="12594" y="14081"/>
                                <a:pt x="12575" y="14027"/>
                                <a:pt x="12547" y="14027"/>
                              </a:cubicBezTo>
                              <a:cubicBezTo>
                                <a:pt x="12519" y="14027"/>
                                <a:pt x="12501" y="14027"/>
                                <a:pt x="12519" y="14081"/>
                              </a:cubicBezTo>
                              <a:cubicBezTo>
                                <a:pt x="12529" y="14081"/>
                                <a:pt x="12556" y="14081"/>
                                <a:pt x="12575" y="14081"/>
                              </a:cubicBezTo>
                              <a:close/>
                              <a:moveTo>
                                <a:pt x="18862" y="18162"/>
                              </a:moveTo>
                              <a:cubicBezTo>
                                <a:pt x="18945" y="18162"/>
                                <a:pt x="19958" y="15985"/>
                                <a:pt x="19958" y="15822"/>
                              </a:cubicBezTo>
                              <a:cubicBezTo>
                                <a:pt x="19958" y="15768"/>
                                <a:pt x="19967" y="15713"/>
                                <a:pt x="19698" y="16366"/>
                              </a:cubicBezTo>
                              <a:cubicBezTo>
                                <a:pt x="19335" y="17182"/>
                                <a:pt x="19001" y="17890"/>
                                <a:pt x="18955" y="17890"/>
                              </a:cubicBezTo>
                              <a:cubicBezTo>
                                <a:pt x="18918" y="17890"/>
                                <a:pt x="18825" y="18162"/>
                                <a:pt x="18862" y="18162"/>
                              </a:cubicBezTo>
                              <a:close/>
                              <a:moveTo>
                                <a:pt x="12956" y="13646"/>
                              </a:moveTo>
                              <a:cubicBezTo>
                                <a:pt x="12974" y="13591"/>
                                <a:pt x="12965" y="13591"/>
                                <a:pt x="12946" y="13591"/>
                              </a:cubicBezTo>
                              <a:cubicBezTo>
                                <a:pt x="12928" y="13591"/>
                                <a:pt x="12919" y="13591"/>
                                <a:pt x="12928" y="13646"/>
                              </a:cubicBezTo>
                              <a:cubicBezTo>
                                <a:pt x="12928" y="13700"/>
                                <a:pt x="12937" y="13700"/>
                                <a:pt x="12956" y="13646"/>
                              </a:cubicBezTo>
                              <a:close/>
                              <a:moveTo>
                                <a:pt x="19075" y="19087"/>
                              </a:moveTo>
                              <a:cubicBezTo>
                                <a:pt x="19038" y="19304"/>
                                <a:pt x="19057" y="19468"/>
                                <a:pt x="19103" y="19304"/>
                              </a:cubicBezTo>
                              <a:cubicBezTo>
                                <a:pt x="19122" y="19250"/>
                                <a:pt x="19122" y="19195"/>
                                <a:pt x="19113" y="19195"/>
                              </a:cubicBezTo>
                              <a:cubicBezTo>
                                <a:pt x="19103" y="19195"/>
                                <a:pt x="19103" y="19141"/>
                                <a:pt x="19122" y="19032"/>
                              </a:cubicBezTo>
                              <a:cubicBezTo>
                                <a:pt x="19150" y="18815"/>
                                <a:pt x="19113" y="18869"/>
                                <a:pt x="19075" y="19087"/>
                              </a:cubicBezTo>
                              <a:close/>
                              <a:moveTo>
                                <a:pt x="12984" y="14081"/>
                              </a:moveTo>
                              <a:cubicBezTo>
                                <a:pt x="13011" y="14081"/>
                                <a:pt x="13002" y="14081"/>
                                <a:pt x="12974" y="13972"/>
                              </a:cubicBezTo>
                              <a:cubicBezTo>
                                <a:pt x="12928" y="13863"/>
                                <a:pt x="12928" y="13863"/>
                                <a:pt x="12937" y="13972"/>
                              </a:cubicBezTo>
                              <a:cubicBezTo>
                                <a:pt x="12946" y="14081"/>
                                <a:pt x="12965" y="14081"/>
                                <a:pt x="12984" y="14081"/>
                              </a:cubicBezTo>
                              <a:close/>
                              <a:moveTo>
                                <a:pt x="13011" y="10653"/>
                              </a:moveTo>
                              <a:cubicBezTo>
                                <a:pt x="13030" y="10653"/>
                                <a:pt x="13011" y="10599"/>
                                <a:pt x="12984" y="10599"/>
                              </a:cubicBezTo>
                              <a:cubicBezTo>
                                <a:pt x="12946" y="10599"/>
                                <a:pt x="12937" y="10599"/>
                                <a:pt x="12956" y="10653"/>
                              </a:cubicBezTo>
                              <a:cubicBezTo>
                                <a:pt x="12974" y="10653"/>
                                <a:pt x="12993" y="10653"/>
                                <a:pt x="13011" y="10653"/>
                              </a:cubicBezTo>
                              <a:close/>
                              <a:moveTo>
                                <a:pt x="12974" y="12503"/>
                              </a:moveTo>
                              <a:cubicBezTo>
                                <a:pt x="12993" y="12503"/>
                                <a:pt x="12984" y="12449"/>
                                <a:pt x="12946" y="12449"/>
                              </a:cubicBezTo>
                              <a:cubicBezTo>
                                <a:pt x="12909" y="12449"/>
                                <a:pt x="12891" y="12449"/>
                                <a:pt x="12909" y="12503"/>
                              </a:cubicBezTo>
                              <a:cubicBezTo>
                                <a:pt x="12919" y="12558"/>
                                <a:pt x="12946" y="12558"/>
                                <a:pt x="12974" y="12503"/>
                              </a:cubicBezTo>
                              <a:close/>
                              <a:moveTo>
                                <a:pt x="12881" y="13918"/>
                              </a:moveTo>
                              <a:cubicBezTo>
                                <a:pt x="12872" y="13918"/>
                                <a:pt x="12863" y="13918"/>
                                <a:pt x="12863" y="13972"/>
                              </a:cubicBezTo>
                              <a:cubicBezTo>
                                <a:pt x="12863" y="13972"/>
                                <a:pt x="12872" y="14027"/>
                                <a:pt x="12881" y="14081"/>
                              </a:cubicBezTo>
                              <a:cubicBezTo>
                                <a:pt x="12891" y="14136"/>
                                <a:pt x="12900" y="14081"/>
                                <a:pt x="12900" y="14027"/>
                              </a:cubicBezTo>
                              <a:cubicBezTo>
                                <a:pt x="12900" y="13972"/>
                                <a:pt x="12891" y="13918"/>
                                <a:pt x="12881" y="13918"/>
                              </a:cubicBezTo>
                              <a:close/>
                              <a:moveTo>
                                <a:pt x="20775" y="19141"/>
                              </a:moveTo>
                              <a:cubicBezTo>
                                <a:pt x="20803" y="19141"/>
                                <a:pt x="20821" y="18978"/>
                                <a:pt x="20812" y="18815"/>
                              </a:cubicBezTo>
                              <a:cubicBezTo>
                                <a:pt x="20803" y="18706"/>
                                <a:pt x="20738" y="18651"/>
                                <a:pt x="20738" y="18760"/>
                              </a:cubicBezTo>
                              <a:cubicBezTo>
                                <a:pt x="20728" y="18923"/>
                                <a:pt x="20756" y="19141"/>
                                <a:pt x="20775" y="19141"/>
                              </a:cubicBezTo>
                              <a:close/>
                              <a:moveTo>
                                <a:pt x="12575" y="13646"/>
                              </a:moveTo>
                              <a:cubicBezTo>
                                <a:pt x="12584" y="13700"/>
                                <a:pt x="12612" y="13700"/>
                                <a:pt x="12631" y="13646"/>
                              </a:cubicBezTo>
                              <a:cubicBezTo>
                                <a:pt x="12649" y="13591"/>
                                <a:pt x="12640" y="13591"/>
                                <a:pt x="12612" y="13591"/>
                              </a:cubicBezTo>
                              <a:cubicBezTo>
                                <a:pt x="12575" y="13591"/>
                                <a:pt x="12566" y="13646"/>
                                <a:pt x="12575" y="13646"/>
                              </a:cubicBezTo>
                              <a:close/>
                              <a:moveTo>
                                <a:pt x="12547" y="12558"/>
                              </a:moveTo>
                              <a:cubicBezTo>
                                <a:pt x="12529" y="12503"/>
                                <a:pt x="12510" y="12449"/>
                                <a:pt x="12501" y="12449"/>
                              </a:cubicBezTo>
                              <a:cubicBezTo>
                                <a:pt x="12491" y="12449"/>
                                <a:pt x="12473" y="12503"/>
                                <a:pt x="12454" y="12558"/>
                              </a:cubicBezTo>
                              <a:cubicBezTo>
                                <a:pt x="12436" y="12612"/>
                                <a:pt x="12445" y="12667"/>
                                <a:pt x="12501" y="12667"/>
                              </a:cubicBezTo>
                              <a:cubicBezTo>
                                <a:pt x="12556" y="12667"/>
                                <a:pt x="12566" y="12612"/>
                                <a:pt x="12547" y="12558"/>
                              </a:cubicBezTo>
                              <a:close/>
                              <a:moveTo>
                                <a:pt x="12751" y="12884"/>
                              </a:moveTo>
                              <a:cubicBezTo>
                                <a:pt x="12733" y="12884"/>
                                <a:pt x="12724" y="12884"/>
                                <a:pt x="12733" y="12939"/>
                              </a:cubicBezTo>
                              <a:cubicBezTo>
                                <a:pt x="12742" y="12993"/>
                                <a:pt x="12751" y="12993"/>
                                <a:pt x="12770" y="12939"/>
                              </a:cubicBezTo>
                              <a:cubicBezTo>
                                <a:pt x="12770" y="12884"/>
                                <a:pt x="12770" y="12884"/>
                                <a:pt x="12751" y="12884"/>
                              </a:cubicBezTo>
                              <a:close/>
                              <a:moveTo>
                                <a:pt x="12956" y="12177"/>
                              </a:moveTo>
                              <a:cubicBezTo>
                                <a:pt x="12919" y="12177"/>
                                <a:pt x="12900" y="12177"/>
                                <a:pt x="12919" y="12231"/>
                              </a:cubicBezTo>
                              <a:cubicBezTo>
                                <a:pt x="12937" y="12231"/>
                                <a:pt x="12965" y="12231"/>
                                <a:pt x="12993" y="12231"/>
                              </a:cubicBezTo>
                              <a:cubicBezTo>
                                <a:pt x="13021" y="12231"/>
                                <a:pt x="12993" y="12177"/>
                                <a:pt x="12956" y="12177"/>
                              </a:cubicBezTo>
                              <a:close/>
                              <a:moveTo>
                                <a:pt x="12807" y="11143"/>
                              </a:moveTo>
                              <a:cubicBezTo>
                                <a:pt x="12900" y="11089"/>
                                <a:pt x="12974" y="11034"/>
                                <a:pt x="12984" y="11034"/>
                              </a:cubicBezTo>
                              <a:lnTo>
                                <a:pt x="12984" y="11034"/>
                              </a:lnTo>
                              <a:cubicBezTo>
                                <a:pt x="12993" y="10925"/>
                                <a:pt x="12668" y="11089"/>
                                <a:pt x="12649" y="11143"/>
                              </a:cubicBezTo>
                              <a:cubicBezTo>
                                <a:pt x="12649" y="11197"/>
                                <a:pt x="12714" y="11197"/>
                                <a:pt x="12807" y="11143"/>
                              </a:cubicBezTo>
                              <a:close/>
                              <a:moveTo>
                                <a:pt x="12761" y="12503"/>
                              </a:moveTo>
                              <a:cubicBezTo>
                                <a:pt x="12770" y="12449"/>
                                <a:pt x="12761" y="12449"/>
                                <a:pt x="12742" y="12449"/>
                              </a:cubicBezTo>
                              <a:cubicBezTo>
                                <a:pt x="12724" y="12449"/>
                                <a:pt x="12705" y="12449"/>
                                <a:pt x="12724" y="12503"/>
                              </a:cubicBezTo>
                              <a:cubicBezTo>
                                <a:pt x="12733" y="12558"/>
                                <a:pt x="12751" y="12558"/>
                                <a:pt x="12761" y="12503"/>
                              </a:cubicBezTo>
                              <a:close/>
                              <a:moveTo>
                                <a:pt x="12733" y="13591"/>
                              </a:moveTo>
                              <a:cubicBezTo>
                                <a:pt x="12751" y="13537"/>
                                <a:pt x="12761" y="13483"/>
                                <a:pt x="12742" y="13483"/>
                              </a:cubicBezTo>
                              <a:cubicBezTo>
                                <a:pt x="12724" y="13483"/>
                                <a:pt x="12705" y="13537"/>
                                <a:pt x="12686" y="13591"/>
                              </a:cubicBezTo>
                              <a:cubicBezTo>
                                <a:pt x="12649" y="13700"/>
                                <a:pt x="12677" y="13700"/>
                                <a:pt x="12733" y="13591"/>
                              </a:cubicBezTo>
                              <a:close/>
                              <a:moveTo>
                                <a:pt x="12148" y="7171"/>
                              </a:moveTo>
                              <a:cubicBezTo>
                                <a:pt x="12157" y="7117"/>
                                <a:pt x="12148" y="7117"/>
                                <a:pt x="12129" y="7117"/>
                              </a:cubicBezTo>
                              <a:cubicBezTo>
                                <a:pt x="12101" y="7117"/>
                                <a:pt x="12092" y="7117"/>
                                <a:pt x="12111" y="7171"/>
                              </a:cubicBezTo>
                              <a:cubicBezTo>
                                <a:pt x="12129" y="7226"/>
                                <a:pt x="12139" y="7226"/>
                                <a:pt x="12148" y="7171"/>
                              </a:cubicBezTo>
                              <a:close/>
                              <a:moveTo>
                                <a:pt x="11247" y="13102"/>
                              </a:moveTo>
                              <a:cubicBezTo>
                                <a:pt x="11210" y="13102"/>
                                <a:pt x="11201" y="13102"/>
                                <a:pt x="11219" y="13156"/>
                              </a:cubicBezTo>
                              <a:cubicBezTo>
                                <a:pt x="11238" y="13156"/>
                                <a:pt x="11266" y="13156"/>
                                <a:pt x="11284" y="13156"/>
                              </a:cubicBezTo>
                              <a:cubicBezTo>
                                <a:pt x="11293" y="13102"/>
                                <a:pt x="11284" y="13102"/>
                                <a:pt x="11247" y="13102"/>
                              </a:cubicBezTo>
                              <a:close/>
                              <a:moveTo>
                                <a:pt x="10978" y="14136"/>
                              </a:moveTo>
                              <a:cubicBezTo>
                                <a:pt x="10959" y="14136"/>
                                <a:pt x="10950" y="14136"/>
                                <a:pt x="10959" y="14190"/>
                              </a:cubicBezTo>
                              <a:cubicBezTo>
                                <a:pt x="10968" y="14244"/>
                                <a:pt x="10978" y="14244"/>
                                <a:pt x="10996" y="14190"/>
                              </a:cubicBezTo>
                              <a:lnTo>
                                <a:pt x="10996" y="14190"/>
                              </a:lnTo>
                              <a:cubicBezTo>
                                <a:pt x="11006" y="14136"/>
                                <a:pt x="10996" y="14136"/>
                                <a:pt x="10978" y="14136"/>
                              </a:cubicBezTo>
                              <a:close/>
                              <a:moveTo>
                                <a:pt x="11080" y="14897"/>
                              </a:moveTo>
                              <a:cubicBezTo>
                                <a:pt x="11089" y="14952"/>
                                <a:pt x="11098" y="14952"/>
                                <a:pt x="11117" y="14897"/>
                              </a:cubicBezTo>
                              <a:cubicBezTo>
                                <a:pt x="11136" y="14843"/>
                                <a:pt x="11126" y="14843"/>
                                <a:pt x="11108" y="14843"/>
                              </a:cubicBezTo>
                              <a:cubicBezTo>
                                <a:pt x="11080" y="14843"/>
                                <a:pt x="11071" y="14843"/>
                                <a:pt x="11080" y="14897"/>
                              </a:cubicBezTo>
                              <a:close/>
                              <a:moveTo>
                                <a:pt x="10931" y="12884"/>
                              </a:moveTo>
                              <a:cubicBezTo>
                                <a:pt x="10987" y="12830"/>
                                <a:pt x="11006" y="12884"/>
                                <a:pt x="10996" y="12939"/>
                              </a:cubicBezTo>
                              <a:cubicBezTo>
                                <a:pt x="10978" y="13102"/>
                                <a:pt x="10987" y="13102"/>
                                <a:pt x="11071" y="12884"/>
                              </a:cubicBezTo>
                              <a:cubicBezTo>
                                <a:pt x="11108" y="12775"/>
                                <a:pt x="11182" y="12721"/>
                                <a:pt x="11228" y="12721"/>
                              </a:cubicBezTo>
                              <a:cubicBezTo>
                                <a:pt x="11340" y="12721"/>
                                <a:pt x="11470" y="12612"/>
                                <a:pt x="11470" y="12503"/>
                              </a:cubicBezTo>
                              <a:cubicBezTo>
                                <a:pt x="11470" y="12340"/>
                                <a:pt x="10866" y="12612"/>
                                <a:pt x="10848" y="12830"/>
                              </a:cubicBezTo>
                              <a:cubicBezTo>
                                <a:pt x="10848" y="12884"/>
                                <a:pt x="10885" y="12939"/>
                                <a:pt x="10931" y="12884"/>
                              </a:cubicBezTo>
                              <a:close/>
                              <a:moveTo>
                                <a:pt x="11136" y="14027"/>
                              </a:moveTo>
                              <a:cubicBezTo>
                                <a:pt x="11117" y="14027"/>
                                <a:pt x="11089" y="14081"/>
                                <a:pt x="11061" y="14136"/>
                              </a:cubicBezTo>
                              <a:cubicBezTo>
                                <a:pt x="11024" y="14244"/>
                                <a:pt x="11024" y="14244"/>
                                <a:pt x="11061" y="14244"/>
                              </a:cubicBezTo>
                              <a:cubicBezTo>
                                <a:pt x="11080" y="14244"/>
                                <a:pt x="11108" y="14190"/>
                                <a:pt x="11136" y="14136"/>
                              </a:cubicBezTo>
                              <a:cubicBezTo>
                                <a:pt x="11173" y="14027"/>
                                <a:pt x="11173" y="14027"/>
                                <a:pt x="11136" y="14027"/>
                              </a:cubicBezTo>
                              <a:close/>
                              <a:moveTo>
                                <a:pt x="12185" y="14299"/>
                              </a:moveTo>
                              <a:cubicBezTo>
                                <a:pt x="12194" y="14353"/>
                                <a:pt x="12204" y="14353"/>
                                <a:pt x="12222" y="14299"/>
                              </a:cubicBezTo>
                              <a:cubicBezTo>
                                <a:pt x="12241" y="14244"/>
                                <a:pt x="12231" y="14244"/>
                                <a:pt x="12213" y="14244"/>
                              </a:cubicBezTo>
                              <a:cubicBezTo>
                                <a:pt x="12185" y="14244"/>
                                <a:pt x="12176" y="14244"/>
                                <a:pt x="12185" y="14299"/>
                              </a:cubicBezTo>
                              <a:close/>
                              <a:moveTo>
                                <a:pt x="10857" y="13863"/>
                              </a:moveTo>
                              <a:cubicBezTo>
                                <a:pt x="10838" y="13918"/>
                                <a:pt x="10829" y="13972"/>
                                <a:pt x="10829" y="14027"/>
                              </a:cubicBezTo>
                              <a:cubicBezTo>
                                <a:pt x="10829" y="14081"/>
                                <a:pt x="10792" y="14136"/>
                                <a:pt x="10736" y="14136"/>
                              </a:cubicBezTo>
                              <a:cubicBezTo>
                                <a:pt x="10671" y="14136"/>
                                <a:pt x="10653" y="14081"/>
                                <a:pt x="10671" y="14027"/>
                              </a:cubicBezTo>
                              <a:cubicBezTo>
                                <a:pt x="10690" y="13972"/>
                                <a:pt x="10643" y="13918"/>
                                <a:pt x="10513" y="13972"/>
                              </a:cubicBezTo>
                              <a:cubicBezTo>
                                <a:pt x="10411" y="14027"/>
                                <a:pt x="10318" y="14081"/>
                                <a:pt x="10309" y="14135"/>
                              </a:cubicBezTo>
                              <a:cubicBezTo>
                                <a:pt x="10291" y="14244"/>
                                <a:pt x="10123" y="14462"/>
                                <a:pt x="10096" y="14462"/>
                              </a:cubicBezTo>
                              <a:cubicBezTo>
                                <a:pt x="10068" y="14408"/>
                                <a:pt x="9891" y="14571"/>
                                <a:pt x="9873" y="14680"/>
                              </a:cubicBezTo>
                              <a:cubicBezTo>
                                <a:pt x="9863" y="14734"/>
                                <a:pt x="9798" y="14788"/>
                                <a:pt x="9724" y="14843"/>
                              </a:cubicBezTo>
                              <a:cubicBezTo>
                                <a:pt x="9603" y="14897"/>
                                <a:pt x="9594" y="14897"/>
                                <a:pt x="9631" y="14734"/>
                              </a:cubicBezTo>
                              <a:cubicBezTo>
                                <a:pt x="9659" y="14625"/>
                                <a:pt x="9659" y="14571"/>
                                <a:pt x="9640" y="14571"/>
                              </a:cubicBezTo>
                              <a:cubicBezTo>
                                <a:pt x="9613" y="14571"/>
                                <a:pt x="9548" y="14788"/>
                                <a:pt x="9575" y="14788"/>
                              </a:cubicBezTo>
                              <a:cubicBezTo>
                                <a:pt x="9585" y="14788"/>
                                <a:pt x="9585" y="14843"/>
                                <a:pt x="9566" y="14897"/>
                              </a:cubicBezTo>
                              <a:cubicBezTo>
                                <a:pt x="9548" y="14952"/>
                                <a:pt x="9548" y="15006"/>
                                <a:pt x="9585" y="15006"/>
                              </a:cubicBezTo>
                              <a:cubicBezTo>
                                <a:pt x="9622" y="15006"/>
                                <a:pt x="9613" y="15060"/>
                                <a:pt x="9557" y="15169"/>
                              </a:cubicBezTo>
                              <a:cubicBezTo>
                                <a:pt x="9445" y="15387"/>
                                <a:pt x="9483" y="15441"/>
                                <a:pt x="9622" y="15278"/>
                              </a:cubicBezTo>
                              <a:cubicBezTo>
                                <a:pt x="9696" y="15169"/>
                                <a:pt x="9798" y="15060"/>
                                <a:pt x="9854" y="15060"/>
                              </a:cubicBezTo>
                              <a:cubicBezTo>
                                <a:pt x="9910" y="15060"/>
                                <a:pt x="9993" y="15006"/>
                                <a:pt x="10040" y="14952"/>
                              </a:cubicBezTo>
                              <a:cubicBezTo>
                                <a:pt x="10086" y="14897"/>
                                <a:pt x="10142" y="14897"/>
                                <a:pt x="10179" y="14843"/>
                              </a:cubicBezTo>
                              <a:cubicBezTo>
                                <a:pt x="10216" y="14788"/>
                                <a:pt x="10253" y="14734"/>
                                <a:pt x="10272" y="14625"/>
                              </a:cubicBezTo>
                              <a:cubicBezTo>
                                <a:pt x="10291" y="14516"/>
                                <a:pt x="10328" y="14462"/>
                                <a:pt x="10374" y="14462"/>
                              </a:cubicBezTo>
                              <a:cubicBezTo>
                                <a:pt x="10411" y="14462"/>
                                <a:pt x="10486" y="14462"/>
                                <a:pt x="10532" y="14408"/>
                              </a:cubicBezTo>
                              <a:cubicBezTo>
                                <a:pt x="10578" y="14353"/>
                                <a:pt x="10671" y="14353"/>
                                <a:pt x="10736" y="14299"/>
                              </a:cubicBezTo>
                              <a:cubicBezTo>
                                <a:pt x="10801" y="14299"/>
                                <a:pt x="10866" y="14244"/>
                                <a:pt x="10876" y="14135"/>
                              </a:cubicBezTo>
                              <a:cubicBezTo>
                                <a:pt x="10894" y="14081"/>
                                <a:pt x="10968" y="13972"/>
                                <a:pt x="11043" y="13918"/>
                              </a:cubicBezTo>
                              <a:cubicBezTo>
                                <a:pt x="11117" y="13863"/>
                                <a:pt x="11191" y="13809"/>
                                <a:pt x="11201" y="13755"/>
                              </a:cubicBezTo>
                              <a:cubicBezTo>
                                <a:pt x="11201" y="13646"/>
                                <a:pt x="10913" y="13755"/>
                                <a:pt x="10857" y="13863"/>
                              </a:cubicBezTo>
                              <a:close/>
                              <a:moveTo>
                                <a:pt x="10486" y="14244"/>
                              </a:moveTo>
                              <a:cubicBezTo>
                                <a:pt x="10448" y="14299"/>
                                <a:pt x="10411" y="14299"/>
                                <a:pt x="10402" y="14244"/>
                              </a:cubicBezTo>
                              <a:lnTo>
                                <a:pt x="10402" y="14244"/>
                              </a:lnTo>
                              <a:cubicBezTo>
                                <a:pt x="10393" y="14190"/>
                                <a:pt x="10421" y="14135"/>
                                <a:pt x="10467" y="14135"/>
                              </a:cubicBezTo>
                              <a:lnTo>
                                <a:pt x="10551" y="14135"/>
                              </a:lnTo>
                              <a:lnTo>
                                <a:pt x="10486" y="14244"/>
                              </a:lnTo>
                              <a:close/>
                              <a:moveTo>
                                <a:pt x="10188" y="15060"/>
                              </a:moveTo>
                              <a:cubicBezTo>
                                <a:pt x="10170" y="15060"/>
                                <a:pt x="10142" y="15115"/>
                                <a:pt x="10133" y="15224"/>
                              </a:cubicBezTo>
                              <a:cubicBezTo>
                                <a:pt x="10105" y="15387"/>
                                <a:pt x="10114" y="15387"/>
                                <a:pt x="10161" y="15387"/>
                              </a:cubicBezTo>
                              <a:cubicBezTo>
                                <a:pt x="10198" y="15387"/>
                                <a:pt x="10207" y="15332"/>
                                <a:pt x="10179" y="15332"/>
                              </a:cubicBezTo>
                              <a:cubicBezTo>
                                <a:pt x="10142" y="15278"/>
                                <a:pt x="10142" y="15278"/>
                                <a:pt x="10179" y="15169"/>
                              </a:cubicBezTo>
                              <a:cubicBezTo>
                                <a:pt x="10216" y="15060"/>
                                <a:pt x="10216" y="15060"/>
                                <a:pt x="10188" y="15060"/>
                              </a:cubicBezTo>
                              <a:close/>
                              <a:moveTo>
                                <a:pt x="10114" y="13646"/>
                              </a:moveTo>
                              <a:cubicBezTo>
                                <a:pt x="10086" y="13755"/>
                                <a:pt x="10077" y="13809"/>
                                <a:pt x="10096" y="14027"/>
                              </a:cubicBezTo>
                              <a:cubicBezTo>
                                <a:pt x="10105" y="14190"/>
                                <a:pt x="10123" y="14190"/>
                                <a:pt x="10123" y="14136"/>
                              </a:cubicBezTo>
                              <a:cubicBezTo>
                                <a:pt x="10133" y="14027"/>
                                <a:pt x="10300" y="13809"/>
                                <a:pt x="10383" y="13809"/>
                              </a:cubicBezTo>
                              <a:cubicBezTo>
                                <a:pt x="10393" y="13809"/>
                                <a:pt x="10402" y="13755"/>
                                <a:pt x="10402" y="13700"/>
                              </a:cubicBezTo>
                              <a:cubicBezTo>
                                <a:pt x="10402" y="13646"/>
                                <a:pt x="10383" y="13591"/>
                                <a:pt x="10356" y="13591"/>
                              </a:cubicBezTo>
                              <a:cubicBezTo>
                                <a:pt x="10328" y="13591"/>
                                <a:pt x="10318" y="13537"/>
                                <a:pt x="10318" y="13537"/>
                              </a:cubicBezTo>
                              <a:cubicBezTo>
                                <a:pt x="10318" y="13483"/>
                                <a:pt x="10272" y="13483"/>
                                <a:pt x="10207" y="13483"/>
                              </a:cubicBezTo>
                              <a:cubicBezTo>
                                <a:pt x="10142" y="13483"/>
                                <a:pt x="10096" y="13483"/>
                                <a:pt x="10114" y="13537"/>
                              </a:cubicBezTo>
                              <a:cubicBezTo>
                                <a:pt x="10142" y="13483"/>
                                <a:pt x="10142" y="13537"/>
                                <a:pt x="10114" y="13646"/>
                              </a:cubicBezTo>
                              <a:close/>
                              <a:moveTo>
                                <a:pt x="10300" y="10273"/>
                              </a:moveTo>
                              <a:cubicBezTo>
                                <a:pt x="10291" y="10218"/>
                                <a:pt x="10272" y="10164"/>
                                <a:pt x="10253" y="10218"/>
                              </a:cubicBezTo>
                              <a:cubicBezTo>
                                <a:pt x="10235" y="10273"/>
                                <a:pt x="10235" y="10273"/>
                                <a:pt x="10263" y="10436"/>
                              </a:cubicBezTo>
                              <a:cubicBezTo>
                                <a:pt x="10309" y="10653"/>
                                <a:pt x="10346" y="10545"/>
                                <a:pt x="10300" y="10273"/>
                              </a:cubicBezTo>
                              <a:close/>
                              <a:moveTo>
                                <a:pt x="10718" y="14897"/>
                              </a:moveTo>
                              <a:cubicBezTo>
                                <a:pt x="10727" y="14952"/>
                                <a:pt x="10746" y="14952"/>
                                <a:pt x="10764" y="14897"/>
                              </a:cubicBezTo>
                              <a:cubicBezTo>
                                <a:pt x="10783" y="14843"/>
                                <a:pt x="10764" y="14843"/>
                                <a:pt x="10746" y="14843"/>
                              </a:cubicBezTo>
                              <a:cubicBezTo>
                                <a:pt x="10718" y="14843"/>
                                <a:pt x="10708" y="14897"/>
                                <a:pt x="10718" y="14897"/>
                              </a:cubicBezTo>
                              <a:close/>
                              <a:moveTo>
                                <a:pt x="10523" y="14843"/>
                              </a:moveTo>
                              <a:cubicBezTo>
                                <a:pt x="10495" y="14897"/>
                                <a:pt x="10495" y="14952"/>
                                <a:pt x="10532" y="14952"/>
                              </a:cubicBezTo>
                              <a:cubicBezTo>
                                <a:pt x="10560" y="14952"/>
                                <a:pt x="10578" y="14897"/>
                                <a:pt x="10578" y="14843"/>
                              </a:cubicBezTo>
                              <a:cubicBezTo>
                                <a:pt x="10578" y="14734"/>
                                <a:pt x="10569" y="14734"/>
                                <a:pt x="10523" y="14843"/>
                              </a:cubicBezTo>
                              <a:close/>
                              <a:moveTo>
                                <a:pt x="10959" y="14897"/>
                              </a:moveTo>
                              <a:cubicBezTo>
                                <a:pt x="10978" y="14897"/>
                                <a:pt x="10959" y="14843"/>
                                <a:pt x="10931" y="14843"/>
                              </a:cubicBezTo>
                              <a:cubicBezTo>
                                <a:pt x="10903" y="14843"/>
                                <a:pt x="10885" y="14843"/>
                                <a:pt x="10903" y="14897"/>
                              </a:cubicBezTo>
                              <a:cubicBezTo>
                                <a:pt x="10922" y="14952"/>
                                <a:pt x="10950" y="14952"/>
                                <a:pt x="10959" y="14897"/>
                              </a:cubicBezTo>
                              <a:close/>
                              <a:moveTo>
                                <a:pt x="10968" y="15332"/>
                              </a:moveTo>
                              <a:cubicBezTo>
                                <a:pt x="10978" y="15278"/>
                                <a:pt x="10968" y="15278"/>
                                <a:pt x="10950" y="15278"/>
                              </a:cubicBezTo>
                              <a:cubicBezTo>
                                <a:pt x="10931" y="15278"/>
                                <a:pt x="10913" y="15278"/>
                                <a:pt x="10931" y="15332"/>
                              </a:cubicBezTo>
                              <a:cubicBezTo>
                                <a:pt x="10941" y="15332"/>
                                <a:pt x="10959" y="15332"/>
                                <a:pt x="10968" y="15332"/>
                              </a:cubicBezTo>
                              <a:close/>
                              <a:moveTo>
                                <a:pt x="11981" y="13809"/>
                              </a:moveTo>
                              <a:cubicBezTo>
                                <a:pt x="12009" y="13809"/>
                                <a:pt x="12036" y="13755"/>
                                <a:pt x="12055" y="13700"/>
                              </a:cubicBezTo>
                              <a:cubicBezTo>
                                <a:pt x="12074" y="13591"/>
                                <a:pt x="12074" y="13591"/>
                                <a:pt x="12046" y="13591"/>
                              </a:cubicBezTo>
                              <a:cubicBezTo>
                                <a:pt x="12027" y="13591"/>
                                <a:pt x="11999" y="13646"/>
                                <a:pt x="11971" y="13700"/>
                              </a:cubicBezTo>
                              <a:cubicBezTo>
                                <a:pt x="11944" y="13755"/>
                                <a:pt x="11944" y="13809"/>
                                <a:pt x="11981" y="13809"/>
                              </a:cubicBezTo>
                              <a:close/>
                              <a:moveTo>
                                <a:pt x="11962" y="12394"/>
                              </a:moveTo>
                              <a:lnTo>
                                <a:pt x="12018" y="12394"/>
                              </a:lnTo>
                              <a:cubicBezTo>
                                <a:pt x="12036" y="12394"/>
                                <a:pt x="12064" y="12340"/>
                                <a:pt x="12074" y="12286"/>
                              </a:cubicBezTo>
                              <a:lnTo>
                                <a:pt x="12027" y="12340"/>
                              </a:lnTo>
                              <a:lnTo>
                                <a:pt x="11962" y="12394"/>
                              </a:lnTo>
                              <a:close/>
                              <a:moveTo>
                                <a:pt x="12074" y="14081"/>
                              </a:moveTo>
                              <a:cubicBezTo>
                                <a:pt x="12092" y="14027"/>
                                <a:pt x="12083" y="14027"/>
                                <a:pt x="12064" y="14027"/>
                              </a:cubicBezTo>
                              <a:cubicBezTo>
                                <a:pt x="12046" y="14027"/>
                                <a:pt x="12036" y="14027"/>
                                <a:pt x="12046" y="14081"/>
                              </a:cubicBezTo>
                              <a:cubicBezTo>
                                <a:pt x="12046" y="14081"/>
                                <a:pt x="12064" y="14081"/>
                                <a:pt x="12074" y="14081"/>
                              </a:cubicBezTo>
                              <a:close/>
                              <a:moveTo>
                                <a:pt x="11433" y="13972"/>
                              </a:moveTo>
                              <a:cubicBezTo>
                                <a:pt x="11442" y="14027"/>
                                <a:pt x="11461" y="14027"/>
                                <a:pt x="11479" y="13972"/>
                              </a:cubicBezTo>
                              <a:cubicBezTo>
                                <a:pt x="11488" y="13918"/>
                                <a:pt x="11479" y="13918"/>
                                <a:pt x="11461" y="13918"/>
                              </a:cubicBezTo>
                              <a:cubicBezTo>
                                <a:pt x="11442" y="13918"/>
                                <a:pt x="11423" y="13918"/>
                                <a:pt x="11433" y="13972"/>
                              </a:cubicBezTo>
                              <a:close/>
                              <a:moveTo>
                                <a:pt x="12204" y="12394"/>
                              </a:moveTo>
                              <a:cubicBezTo>
                                <a:pt x="12213" y="12340"/>
                                <a:pt x="12204" y="12340"/>
                                <a:pt x="12185" y="12340"/>
                              </a:cubicBezTo>
                              <a:cubicBezTo>
                                <a:pt x="12166" y="12340"/>
                                <a:pt x="12148" y="12340"/>
                                <a:pt x="12166" y="12394"/>
                              </a:cubicBezTo>
                              <a:cubicBezTo>
                                <a:pt x="12166" y="12449"/>
                                <a:pt x="12185" y="12449"/>
                                <a:pt x="12204" y="12394"/>
                              </a:cubicBezTo>
                              <a:close/>
                              <a:moveTo>
                                <a:pt x="11721" y="7280"/>
                              </a:moveTo>
                              <a:cubicBezTo>
                                <a:pt x="11748" y="7171"/>
                                <a:pt x="11758" y="7117"/>
                                <a:pt x="11739" y="7117"/>
                              </a:cubicBezTo>
                              <a:cubicBezTo>
                                <a:pt x="11711" y="7117"/>
                                <a:pt x="11656" y="7280"/>
                                <a:pt x="11674" y="7335"/>
                              </a:cubicBezTo>
                              <a:cubicBezTo>
                                <a:pt x="11674" y="7389"/>
                                <a:pt x="11693" y="7335"/>
                                <a:pt x="11721" y="7280"/>
                              </a:cubicBezTo>
                              <a:close/>
                              <a:moveTo>
                                <a:pt x="12064" y="12286"/>
                              </a:moveTo>
                              <a:lnTo>
                                <a:pt x="12064" y="12286"/>
                              </a:lnTo>
                              <a:cubicBezTo>
                                <a:pt x="12064" y="12286"/>
                                <a:pt x="12064" y="12286"/>
                                <a:pt x="12064" y="12286"/>
                              </a:cubicBezTo>
                              <a:lnTo>
                                <a:pt x="12064" y="12286"/>
                              </a:lnTo>
                              <a:close/>
                              <a:moveTo>
                                <a:pt x="11628" y="6192"/>
                              </a:moveTo>
                              <a:cubicBezTo>
                                <a:pt x="11628" y="6192"/>
                                <a:pt x="11637" y="6138"/>
                                <a:pt x="11646" y="6083"/>
                              </a:cubicBezTo>
                              <a:cubicBezTo>
                                <a:pt x="11656" y="6029"/>
                                <a:pt x="11646" y="5974"/>
                                <a:pt x="11637" y="5974"/>
                              </a:cubicBezTo>
                              <a:cubicBezTo>
                                <a:pt x="11628" y="5974"/>
                                <a:pt x="11618" y="6029"/>
                                <a:pt x="11618" y="6083"/>
                              </a:cubicBezTo>
                              <a:cubicBezTo>
                                <a:pt x="11618" y="6138"/>
                                <a:pt x="11618" y="6192"/>
                                <a:pt x="11628" y="6192"/>
                              </a:cubicBezTo>
                              <a:close/>
                              <a:moveTo>
                                <a:pt x="11628" y="13918"/>
                              </a:moveTo>
                              <a:cubicBezTo>
                                <a:pt x="11665" y="13918"/>
                                <a:pt x="11693" y="13863"/>
                                <a:pt x="11693" y="13809"/>
                              </a:cubicBezTo>
                              <a:cubicBezTo>
                                <a:pt x="11693" y="13755"/>
                                <a:pt x="11665" y="13755"/>
                                <a:pt x="11628" y="13755"/>
                              </a:cubicBezTo>
                              <a:cubicBezTo>
                                <a:pt x="11591" y="13755"/>
                                <a:pt x="11563" y="13809"/>
                                <a:pt x="11563" y="13863"/>
                              </a:cubicBezTo>
                              <a:cubicBezTo>
                                <a:pt x="11563" y="13863"/>
                                <a:pt x="11591" y="13918"/>
                                <a:pt x="11628" y="13918"/>
                              </a:cubicBezTo>
                              <a:close/>
                              <a:moveTo>
                                <a:pt x="11433" y="13591"/>
                              </a:moveTo>
                              <a:cubicBezTo>
                                <a:pt x="11377" y="13591"/>
                                <a:pt x="11303" y="13646"/>
                                <a:pt x="11275" y="13646"/>
                              </a:cubicBezTo>
                              <a:lnTo>
                                <a:pt x="11219" y="13700"/>
                              </a:lnTo>
                              <a:lnTo>
                                <a:pt x="11284" y="13700"/>
                              </a:lnTo>
                              <a:cubicBezTo>
                                <a:pt x="11321" y="13700"/>
                                <a:pt x="11386" y="13646"/>
                                <a:pt x="11442" y="13646"/>
                              </a:cubicBezTo>
                              <a:lnTo>
                                <a:pt x="11442" y="13646"/>
                              </a:lnTo>
                              <a:lnTo>
                                <a:pt x="11535" y="13591"/>
                              </a:lnTo>
                              <a:lnTo>
                                <a:pt x="11433" y="13591"/>
                              </a:lnTo>
                              <a:close/>
                              <a:moveTo>
                                <a:pt x="11656" y="13537"/>
                              </a:moveTo>
                              <a:cubicBezTo>
                                <a:pt x="11674" y="13537"/>
                                <a:pt x="11665" y="13483"/>
                                <a:pt x="11628" y="13483"/>
                              </a:cubicBezTo>
                              <a:cubicBezTo>
                                <a:pt x="11591" y="13483"/>
                                <a:pt x="11572" y="13483"/>
                                <a:pt x="11591" y="13537"/>
                              </a:cubicBezTo>
                              <a:cubicBezTo>
                                <a:pt x="11600" y="13591"/>
                                <a:pt x="11637" y="13591"/>
                                <a:pt x="11656" y="13537"/>
                              </a:cubicBezTo>
                              <a:close/>
                              <a:moveTo>
                                <a:pt x="11553" y="12612"/>
                              </a:moveTo>
                              <a:cubicBezTo>
                                <a:pt x="11581" y="12666"/>
                                <a:pt x="11600" y="12666"/>
                                <a:pt x="11609" y="12558"/>
                              </a:cubicBezTo>
                              <a:cubicBezTo>
                                <a:pt x="11609" y="12503"/>
                                <a:pt x="11628" y="12449"/>
                                <a:pt x="11637" y="12449"/>
                              </a:cubicBezTo>
                              <a:cubicBezTo>
                                <a:pt x="11646" y="12449"/>
                                <a:pt x="11646" y="12503"/>
                                <a:pt x="11646" y="12558"/>
                              </a:cubicBezTo>
                              <a:cubicBezTo>
                                <a:pt x="11637" y="12612"/>
                                <a:pt x="11646" y="12666"/>
                                <a:pt x="11665" y="12666"/>
                              </a:cubicBezTo>
                              <a:cubicBezTo>
                                <a:pt x="11683" y="12666"/>
                                <a:pt x="11693" y="12612"/>
                                <a:pt x="11693" y="12558"/>
                              </a:cubicBezTo>
                              <a:cubicBezTo>
                                <a:pt x="11693" y="12503"/>
                                <a:pt x="11739" y="12449"/>
                                <a:pt x="11795" y="12449"/>
                              </a:cubicBezTo>
                              <a:cubicBezTo>
                                <a:pt x="11860" y="12449"/>
                                <a:pt x="11878" y="12394"/>
                                <a:pt x="11841" y="12394"/>
                              </a:cubicBezTo>
                              <a:lnTo>
                                <a:pt x="11786" y="12340"/>
                              </a:lnTo>
                              <a:lnTo>
                                <a:pt x="11832" y="12231"/>
                              </a:lnTo>
                              <a:cubicBezTo>
                                <a:pt x="11869" y="12177"/>
                                <a:pt x="11860" y="12177"/>
                                <a:pt x="11813" y="12177"/>
                              </a:cubicBezTo>
                              <a:cubicBezTo>
                                <a:pt x="11479" y="12449"/>
                                <a:pt x="11479" y="12449"/>
                                <a:pt x="11553" y="12612"/>
                              </a:cubicBezTo>
                              <a:close/>
                              <a:moveTo>
                                <a:pt x="11665" y="11197"/>
                              </a:moveTo>
                              <a:cubicBezTo>
                                <a:pt x="11656" y="11143"/>
                                <a:pt x="11628" y="11089"/>
                                <a:pt x="11581" y="11089"/>
                              </a:cubicBezTo>
                              <a:cubicBezTo>
                                <a:pt x="11535" y="11089"/>
                                <a:pt x="11516" y="11089"/>
                                <a:pt x="11516" y="11197"/>
                              </a:cubicBezTo>
                              <a:cubicBezTo>
                                <a:pt x="11526" y="11252"/>
                                <a:pt x="11563" y="11306"/>
                                <a:pt x="11600" y="11306"/>
                              </a:cubicBezTo>
                              <a:cubicBezTo>
                                <a:pt x="11637" y="11306"/>
                                <a:pt x="11665" y="11252"/>
                                <a:pt x="11665" y="11197"/>
                              </a:cubicBezTo>
                              <a:close/>
                              <a:moveTo>
                                <a:pt x="12018" y="12122"/>
                              </a:moveTo>
                              <a:lnTo>
                                <a:pt x="11962" y="12122"/>
                              </a:lnTo>
                              <a:lnTo>
                                <a:pt x="12018" y="12177"/>
                              </a:lnTo>
                              <a:lnTo>
                                <a:pt x="12074" y="12231"/>
                              </a:lnTo>
                              <a:cubicBezTo>
                                <a:pt x="12074" y="12231"/>
                                <a:pt x="12083" y="12177"/>
                                <a:pt x="12083" y="12177"/>
                              </a:cubicBezTo>
                              <a:cubicBezTo>
                                <a:pt x="12074" y="12177"/>
                                <a:pt x="12055" y="12122"/>
                                <a:pt x="12018" y="12122"/>
                              </a:cubicBezTo>
                              <a:close/>
                              <a:moveTo>
                                <a:pt x="16187" y="14952"/>
                              </a:moveTo>
                              <a:cubicBezTo>
                                <a:pt x="16197" y="15006"/>
                                <a:pt x="16252" y="15060"/>
                                <a:pt x="16317" y="15060"/>
                              </a:cubicBezTo>
                              <a:cubicBezTo>
                                <a:pt x="16401" y="15060"/>
                                <a:pt x="16429" y="15006"/>
                                <a:pt x="16410" y="14952"/>
                              </a:cubicBezTo>
                              <a:cubicBezTo>
                                <a:pt x="16401" y="14897"/>
                                <a:pt x="16392" y="14788"/>
                                <a:pt x="16401" y="14680"/>
                              </a:cubicBezTo>
                              <a:cubicBezTo>
                                <a:pt x="16410" y="14571"/>
                                <a:pt x="16401" y="14571"/>
                                <a:pt x="16373" y="14625"/>
                              </a:cubicBezTo>
                              <a:cubicBezTo>
                                <a:pt x="16355" y="14680"/>
                                <a:pt x="16317" y="14734"/>
                                <a:pt x="16280" y="14734"/>
                              </a:cubicBezTo>
                              <a:cubicBezTo>
                                <a:pt x="16215" y="14734"/>
                                <a:pt x="16169" y="14843"/>
                                <a:pt x="16187" y="14952"/>
                              </a:cubicBezTo>
                              <a:close/>
                              <a:moveTo>
                                <a:pt x="16373" y="13537"/>
                              </a:moveTo>
                              <a:cubicBezTo>
                                <a:pt x="16382" y="13483"/>
                                <a:pt x="16373" y="13483"/>
                                <a:pt x="16355" y="13483"/>
                              </a:cubicBezTo>
                              <a:cubicBezTo>
                                <a:pt x="16327" y="13483"/>
                                <a:pt x="16317" y="13483"/>
                                <a:pt x="16336" y="13537"/>
                              </a:cubicBezTo>
                              <a:cubicBezTo>
                                <a:pt x="16336" y="13591"/>
                                <a:pt x="16355" y="13591"/>
                                <a:pt x="16373" y="13537"/>
                              </a:cubicBezTo>
                              <a:close/>
                              <a:moveTo>
                                <a:pt x="15723" y="13591"/>
                              </a:moveTo>
                              <a:cubicBezTo>
                                <a:pt x="15686" y="13591"/>
                                <a:pt x="15667" y="13591"/>
                                <a:pt x="15686" y="13646"/>
                              </a:cubicBezTo>
                              <a:cubicBezTo>
                                <a:pt x="15704" y="13646"/>
                                <a:pt x="15732" y="13646"/>
                                <a:pt x="15760" y="13646"/>
                              </a:cubicBezTo>
                              <a:lnTo>
                                <a:pt x="15760" y="13646"/>
                              </a:lnTo>
                              <a:cubicBezTo>
                                <a:pt x="15779" y="13646"/>
                                <a:pt x="15769" y="13591"/>
                                <a:pt x="15723" y="13591"/>
                              </a:cubicBezTo>
                              <a:close/>
                              <a:moveTo>
                                <a:pt x="15844" y="7879"/>
                              </a:moveTo>
                              <a:cubicBezTo>
                                <a:pt x="15890" y="7824"/>
                                <a:pt x="15964" y="7879"/>
                                <a:pt x="16002" y="7933"/>
                              </a:cubicBezTo>
                              <a:cubicBezTo>
                                <a:pt x="16039" y="7987"/>
                                <a:pt x="16067" y="7987"/>
                                <a:pt x="16057" y="7933"/>
                              </a:cubicBezTo>
                              <a:cubicBezTo>
                                <a:pt x="16048" y="7879"/>
                                <a:pt x="16011" y="7770"/>
                                <a:pt x="15983" y="7715"/>
                              </a:cubicBezTo>
                              <a:cubicBezTo>
                                <a:pt x="15881" y="7552"/>
                                <a:pt x="15751" y="7552"/>
                                <a:pt x="15751" y="7715"/>
                              </a:cubicBezTo>
                              <a:cubicBezTo>
                                <a:pt x="15751" y="7879"/>
                                <a:pt x="15769" y="7933"/>
                                <a:pt x="15844" y="7879"/>
                              </a:cubicBezTo>
                              <a:close/>
                              <a:moveTo>
                                <a:pt x="18360" y="16040"/>
                              </a:moveTo>
                              <a:cubicBezTo>
                                <a:pt x="18379" y="16040"/>
                                <a:pt x="18370" y="15985"/>
                                <a:pt x="18342" y="15985"/>
                              </a:cubicBezTo>
                              <a:cubicBezTo>
                                <a:pt x="18314" y="15985"/>
                                <a:pt x="18295" y="15985"/>
                                <a:pt x="18314" y="16040"/>
                              </a:cubicBezTo>
                              <a:cubicBezTo>
                                <a:pt x="18323" y="16094"/>
                                <a:pt x="18342" y="16094"/>
                                <a:pt x="18360" y="16040"/>
                              </a:cubicBezTo>
                              <a:close/>
                              <a:moveTo>
                                <a:pt x="18072" y="16366"/>
                              </a:moveTo>
                              <a:cubicBezTo>
                                <a:pt x="18137" y="16312"/>
                                <a:pt x="18212" y="16257"/>
                                <a:pt x="18240" y="16203"/>
                              </a:cubicBezTo>
                              <a:cubicBezTo>
                                <a:pt x="18305" y="16094"/>
                                <a:pt x="18100" y="16203"/>
                                <a:pt x="18017" y="16312"/>
                              </a:cubicBezTo>
                              <a:cubicBezTo>
                                <a:pt x="17970" y="16366"/>
                                <a:pt x="17989" y="16366"/>
                                <a:pt x="18072" y="16366"/>
                              </a:cubicBezTo>
                              <a:close/>
                              <a:moveTo>
                                <a:pt x="16011" y="10055"/>
                              </a:moveTo>
                              <a:cubicBezTo>
                                <a:pt x="15992" y="10055"/>
                                <a:pt x="15983" y="10055"/>
                                <a:pt x="15992" y="10109"/>
                              </a:cubicBezTo>
                              <a:cubicBezTo>
                                <a:pt x="16002" y="10164"/>
                                <a:pt x="16011" y="10164"/>
                                <a:pt x="16029" y="10109"/>
                              </a:cubicBezTo>
                              <a:cubicBezTo>
                                <a:pt x="16029" y="10055"/>
                                <a:pt x="16029" y="10055"/>
                                <a:pt x="16011" y="10055"/>
                              </a:cubicBezTo>
                              <a:close/>
                              <a:moveTo>
                                <a:pt x="16039" y="13918"/>
                              </a:moveTo>
                              <a:cubicBezTo>
                                <a:pt x="16057" y="14081"/>
                                <a:pt x="16150" y="14027"/>
                                <a:pt x="16159" y="13863"/>
                              </a:cubicBezTo>
                              <a:cubicBezTo>
                                <a:pt x="16169" y="13755"/>
                                <a:pt x="16159" y="13700"/>
                                <a:pt x="16132" y="13700"/>
                              </a:cubicBezTo>
                              <a:cubicBezTo>
                                <a:pt x="16076" y="13700"/>
                                <a:pt x="16029" y="13809"/>
                                <a:pt x="16039" y="13918"/>
                              </a:cubicBezTo>
                              <a:close/>
                              <a:moveTo>
                                <a:pt x="15844" y="13700"/>
                              </a:moveTo>
                              <a:cubicBezTo>
                                <a:pt x="15853" y="13700"/>
                                <a:pt x="15890" y="13809"/>
                                <a:pt x="15918" y="13918"/>
                              </a:cubicBezTo>
                              <a:cubicBezTo>
                                <a:pt x="15946" y="14027"/>
                                <a:pt x="15974" y="14135"/>
                                <a:pt x="15974" y="14081"/>
                              </a:cubicBezTo>
                              <a:cubicBezTo>
                                <a:pt x="15983" y="14027"/>
                                <a:pt x="15983" y="14027"/>
                                <a:pt x="15974" y="13972"/>
                              </a:cubicBezTo>
                              <a:cubicBezTo>
                                <a:pt x="15974" y="13972"/>
                                <a:pt x="15946" y="13863"/>
                                <a:pt x="15918" y="13700"/>
                              </a:cubicBezTo>
                              <a:cubicBezTo>
                                <a:pt x="15872" y="13483"/>
                                <a:pt x="15788" y="13374"/>
                                <a:pt x="15807" y="13591"/>
                              </a:cubicBezTo>
                              <a:cubicBezTo>
                                <a:pt x="15816" y="13646"/>
                                <a:pt x="15834" y="13700"/>
                                <a:pt x="15844" y="13700"/>
                              </a:cubicBezTo>
                              <a:close/>
                              <a:moveTo>
                                <a:pt x="15816" y="9946"/>
                              </a:moveTo>
                              <a:cubicBezTo>
                                <a:pt x="15807" y="9892"/>
                                <a:pt x="15797" y="9892"/>
                                <a:pt x="15769" y="9946"/>
                              </a:cubicBezTo>
                              <a:cubicBezTo>
                                <a:pt x="15751" y="10000"/>
                                <a:pt x="15714" y="10055"/>
                                <a:pt x="15695" y="10055"/>
                              </a:cubicBezTo>
                              <a:cubicBezTo>
                                <a:pt x="15677" y="10055"/>
                                <a:pt x="15639" y="10109"/>
                                <a:pt x="15630" y="10164"/>
                              </a:cubicBezTo>
                              <a:cubicBezTo>
                                <a:pt x="15612" y="10218"/>
                                <a:pt x="15621" y="10273"/>
                                <a:pt x="15677" y="10218"/>
                              </a:cubicBezTo>
                              <a:cubicBezTo>
                                <a:pt x="15797" y="10109"/>
                                <a:pt x="15825" y="10055"/>
                                <a:pt x="15816" y="9946"/>
                              </a:cubicBezTo>
                              <a:close/>
                              <a:moveTo>
                                <a:pt x="15398" y="8967"/>
                              </a:moveTo>
                              <a:cubicBezTo>
                                <a:pt x="15509" y="8912"/>
                                <a:pt x="15556" y="8967"/>
                                <a:pt x="15686" y="9184"/>
                              </a:cubicBezTo>
                              <a:cubicBezTo>
                                <a:pt x="15732" y="9239"/>
                                <a:pt x="15732" y="9239"/>
                                <a:pt x="15695" y="9076"/>
                              </a:cubicBezTo>
                              <a:cubicBezTo>
                                <a:pt x="15658" y="8912"/>
                                <a:pt x="15667" y="8912"/>
                                <a:pt x="15732" y="8967"/>
                              </a:cubicBezTo>
                              <a:cubicBezTo>
                                <a:pt x="15779" y="9021"/>
                                <a:pt x="15788" y="9021"/>
                                <a:pt x="15769" y="8912"/>
                              </a:cubicBezTo>
                              <a:cubicBezTo>
                                <a:pt x="15723" y="8803"/>
                                <a:pt x="15435" y="8803"/>
                                <a:pt x="15352" y="8912"/>
                              </a:cubicBezTo>
                              <a:cubicBezTo>
                                <a:pt x="15287" y="8967"/>
                                <a:pt x="15296" y="8967"/>
                                <a:pt x="15398" y="8967"/>
                              </a:cubicBezTo>
                              <a:close/>
                              <a:moveTo>
                                <a:pt x="15918" y="12394"/>
                              </a:moveTo>
                              <a:cubicBezTo>
                                <a:pt x="15964" y="12394"/>
                                <a:pt x="15974" y="12394"/>
                                <a:pt x="15955" y="12286"/>
                              </a:cubicBezTo>
                              <a:cubicBezTo>
                                <a:pt x="15937" y="12177"/>
                                <a:pt x="15890" y="11796"/>
                                <a:pt x="15890" y="11687"/>
                              </a:cubicBezTo>
                              <a:cubicBezTo>
                                <a:pt x="15890" y="11633"/>
                                <a:pt x="15899" y="11633"/>
                                <a:pt x="15918" y="11687"/>
                              </a:cubicBezTo>
                              <a:cubicBezTo>
                                <a:pt x="15974" y="11796"/>
                                <a:pt x="15946" y="11633"/>
                                <a:pt x="15890" y="11470"/>
                              </a:cubicBezTo>
                              <a:cubicBezTo>
                                <a:pt x="15853" y="11361"/>
                                <a:pt x="15807" y="11361"/>
                                <a:pt x="15760" y="11361"/>
                              </a:cubicBezTo>
                              <a:cubicBezTo>
                                <a:pt x="15714" y="11415"/>
                                <a:pt x="15667" y="11415"/>
                                <a:pt x="15649" y="11415"/>
                              </a:cubicBezTo>
                              <a:cubicBezTo>
                                <a:pt x="15630" y="11415"/>
                                <a:pt x="15612" y="11470"/>
                                <a:pt x="15612" y="11524"/>
                              </a:cubicBezTo>
                              <a:cubicBezTo>
                                <a:pt x="15612" y="11578"/>
                                <a:pt x="15639" y="11633"/>
                                <a:pt x="15677" y="11633"/>
                              </a:cubicBezTo>
                              <a:cubicBezTo>
                                <a:pt x="15714" y="11633"/>
                                <a:pt x="15751" y="11687"/>
                                <a:pt x="15769" y="11850"/>
                              </a:cubicBezTo>
                              <a:cubicBezTo>
                                <a:pt x="15844" y="12340"/>
                                <a:pt x="15853" y="12394"/>
                                <a:pt x="15918" y="12394"/>
                              </a:cubicBezTo>
                              <a:close/>
                              <a:moveTo>
                                <a:pt x="15834" y="11687"/>
                              </a:moveTo>
                              <a:cubicBezTo>
                                <a:pt x="15834" y="11687"/>
                                <a:pt x="15844" y="11742"/>
                                <a:pt x="15853" y="11796"/>
                              </a:cubicBezTo>
                              <a:cubicBezTo>
                                <a:pt x="15862" y="11850"/>
                                <a:pt x="15853" y="11905"/>
                                <a:pt x="15844" y="11905"/>
                              </a:cubicBezTo>
                              <a:cubicBezTo>
                                <a:pt x="15834" y="11905"/>
                                <a:pt x="15825" y="11850"/>
                                <a:pt x="15825" y="11796"/>
                              </a:cubicBezTo>
                              <a:cubicBezTo>
                                <a:pt x="15825" y="11742"/>
                                <a:pt x="15825" y="11687"/>
                                <a:pt x="15834" y="11687"/>
                              </a:cubicBezTo>
                              <a:close/>
                              <a:moveTo>
                                <a:pt x="18147" y="15985"/>
                              </a:moveTo>
                              <a:cubicBezTo>
                                <a:pt x="18165" y="15931"/>
                                <a:pt x="18175" y="15877"/>
                                <a:pt x="18156" y="15877"/>
                              </a:cubicBezTo>
                              <a:cubicBezTo>
                                <a:pt x="18137" y="15877"/>
                                <a:pt x="18110" y="15931"/>
                                <a:pt x="18091" y="15985"/>
                              </a:cubicBezTo>
                              <a:cubicBezTo>
                                <a:pt x="18072" y="16040"/>
                                <a:pt x="18063" y="16094"/>
                                <a:pt x="18082" y="16094"/>
                              </a:cubicBezTo>
                              <a:cubicBezTo>
                                <a:pt x="18100" y="16094"/>
                                <a:pt x="18128" y="16040"/>
                                <a:pt x="18147" y="15985"/>
                              </a:cubicBezTo>
                              <a:close/>
                              <a:moveTo>
                                <a:pt x="15686" y="14897"/>
                              </a:moveTo>
                              <a:cubicBezTo>
                                <a:pt x="15695" y="14952"/>
                                <a:pt x="15704" y="14952"/>
                                <a:pt x="15723" y="14897"/>
                              </a:cubicBezTo>
                              <a:cubicBezTo>
                                <a:pt x="15742" y="14843"/>
                                <a:pt x="15732" y="14843"/>
                                <a:pt x="15714" y="14843"/>
                              </a:cubicBezTo>
                              <a:cubicBezTo>
                                <a:pt x="15695" y="14843"/>
                                <a:pt x="15686" y="14843"/>
                                <a:pt x="15686" y="14897"/>
                              </a:cubicBezTo>
                              <a:close/>
                              <a:moveTo>
                                <a:pt x="17506" y="13918"/>
                              </a:moveTo>
                              <a:cubicBezTo>
                                <a:pt x="17497" y="14027"/>
                                <a:pt x="17487" y="14136"/>
                                <a:pt x="17497" y="14136"/>
                              </a:cubicBezTo>
                              <a:cubicBezTo>
                                <a:pt x="17506" y="14136"/>
                                <a:pt x="17515" y="14027"/>
                                <a:pt x="17534" y="13918"/>
                              </a:cubicBezTo>
                              <a:cubicBezTo>
                                <a:pt x="17552" y="13809"/>
                                <a:pt x="17552" y="13700"/>
                                <a:pt x="17543" y="13700"/>
                              </a:cubicBezTo>
                              <a:cubicBezTo>
                                <a:pt x="17534" y="13700"/>
                                <a:pt x="17515" y="13809"/>
                                <a:pt x="17506" y="13918"/>
                              </a:cubicBezTo>
                              <a:close/>
                              <a:moveTo>
                                <a:pt x="16094" y="10436"/>
                              </a:moveTo>
                              <a:cubicBezTo>
                                <a:pt x="16113" y="10436"/>
                                <a:pt x="16122" y="10381"/>
                                <a:pt x="16122" y="10327"/>
                              </a:cubicBezTo>
                              <a:cubicBezTo>
                                <a:pt x="16122" y="10273"/>
                                <a:pt x="16113" y="10218"/>
                                <a:pt x="16094" y="10218"/>
                              </a:cubicBezTo>
                              <a:cubicBezTo>
                                <a:pt x="16076" y="10218"/>
                                <a:pt x="16067" y="10273"/>
                                <a:pt x="16067" y="10327"/>
                              </a:cubicBezTo>
                              <a:cubicBezTo>
                                <a:pt x="16067" y="10436"/>
                                <a:pt x="16076" y="10436"/>
                                <a:pt x="16094" y="10436"/>
                              </a:cubicBezTo>
                              <a:close/>
                              <a:moveTo>
                                <a:pt x="16485" y="11197"/>
                              </a:moveTo>
                              <a:cubicBezTo>
                                <a:pt x="16531" y="11089"/>
                                <a:pt x="16531" y="11089"/>
                                <a:pt x="16466" y="11089"/>
                              </a:cubicBezTo>
                              <a:cubicBezTo>
                                <a:pt x="16420" y="11089"/>
                                <a:pt x="16410" y="11143"/>
                                <a:pt x="16420" y="11197"/>
                              </a:cubicBezTo>
                              <a:cubicBezTo>
                                <a:pt x="16429" y="11306"/>
                                <a:pt x="16447" y="11252"/>
                                <a:pt x="16485" y="11197"/>
                              </a:cubicBezTo>
                              <a:close/>
                              <a:moveTo>
                                <a:pt x="16085" y="12939"/>
                              </a:moveTo>
                              <a:cubicBezTo>
                                <a:pt x="16122" y="12939"/>
                                <a:pt x="16178" y="12939"/>
                                <a:pt x="16206" y="12993"/>
                              </a:cubicBezTo>
                              <a:cubicBezTo>
                                <a:pt x="16252" y="13047"/>
                                <a:pt x="16262" y="13102"/>
                                <a:pt x="16243" y="13211"/>
                              </a:cubicBezTo>
                              <a:cubicBezTo>
                                <a:pt x="16234" y="13265"/>
                                <a:pt x="16187" y="13374"/>
                                <a:pt x="16150" y="13374"/>
                              </a:cubicBezTo>
                              <a:cubicBezTo>
                                <a:pt x="16113" y="13374"/>
                                <a:pt x="16085" y="13428"/>
                                <a:pt x="16094" y="13483"/>
                              </a:cubicBezTo>
                              <a:cubicBezTo>
                                <a:pt x="16104" y="13537"/>
                                <a:pt x="16150" y="13537"/>
                                <a:pt x="16197" y="13483"/>
                              </a:cubicBezTo>
                              <a:cubicBezTo>
                                <a:pt x="16243" y="13428"/>
                                <a:pt x="16271" y="13374"/>
                                <a:pt x="16262" y="13374"/>
                              </a:cubicBezTo>
                              <a:cubicBezTo>
                                <a:pt x="16224" y="13374"/>
                                <a:pt x="16317" y="12939"/>
                                <a:pt x="16355" y="12939"/>
                              </a:cubicBezTo>
                              <a:cubicBezTo>
                                <a:pt x="16373" y="12939"/>
                                <a:pt x="16382" y="12884"/>
                                <a:pt x="16382" y="12830"/>
                              </a:cubicBezTo>
                              <a:cubicBezTo>
                                <a:pt x="16382" y="12666"/>
                                <a:pt x="16512" y="12993"/>
                                <a:pt x="16550" y="13319"/>
                              </a:cubicBezTo>
                              <a:cubicBezTo>
                                <a:pt x="16568" y="13483"/>
                                <a:pt x="16587" y="13537"/>
                                <a:pt x="16587" y="13483"/>
                              </a:cubicBezTo>
                              <a:cubicBezTo>
                                <a:pt x="16587" y="13428"/>
                                <a:pt x="16559" y="13211"/>
                                <a:pt x="16522" y="13047"/>
                              </a:cubicBezTo>
                              <a:cubicBezTo>
                                <a:pt x="16475" y="12830"/>
                                <a:pt x="16466" y="12721"/>
                                <a:pt x="16485" y="12721"/>
                              </a:cubicBezTo>
                              <a:cubicBezTo>
                                <a:pt x="16503" y="12721"/>
                                <a:pt x="16512" y="12666"/>
                                <a:pt x="16512" y="12666"/>
                              </a:cubicBezTo>
                              <a:cubicBezTo>
                                <a:pt x="16512" y="12558"/>
                                <a:pt x="16197" y="12558"/>
                                <a:pt x="16076" y="12666"/>
                              </a:cubicBezTo>
                              <a:cubicBezTo>
                                <a:pt x="15992" y="12775"/>
                                <a:pt x="15983" y="12993"/>
                                <a:pt x="16085" y="12939"/>
                              </a:cubicBezTo>
                              <a:close/>
                              <a:moveTo>
                                <a:pt x="16485" y="9728"/>
                              </a:moveTo>
                              <a:cubicBezTo>
                                <a:pt x="16512" y="9620"/>
                                <a:pt x="16512" y="9620"/>
                                <a:pt x="16466" y="9620"/>
                              </a:cubicBezTo>
                              <a:cubicBezTo>
                                <a:pt x="16429" y="9620"/>
                                <a:pt x="16420" y="9674"/>
                                <a:pt x="16438" y="9728"/>
                              </a:cubicBezTo>
                              <a:cubicBezTo>
                                <a:pt x="16447" y="9837"/>
                                <a:pt x="16457" y="9837"/>
                                <a:pt x="16485" y="9728"/>
                              </a:cubicBezTo>
                              <a:close/>
                              <a:moveTo>
                                <a:pt x="15779" y="2547"/>
                              </a:moveTo>
                              <a:cubicBezTo>
                                <a:pt x="15779" y="2547"/>
                                <a:pt x="15788" y="2492"/>
                                <a:pt x="15797" y="2438"/>
                              </a:cubicBezTo>
                              <a:cubicBezTo>
                                <a:pt x="15807" y="2383"/>
                                <a:pt x="15797" y="2329"/>
                                <a:pt x="15788" y="2329"/>
                              </a:cubicBezTo>
                              <a:cubicBezTo>
                                <a:pt x="15779" y="2329"/>
                                <a:pt x="15769" y="2383"/>
                                <a:pt x="15769" y="2438"/>
                              </a:cubicBezTo>
                              <a:cubicBezTo>
                                <a:pt x="15769" y="2492"/>
                                <a:pt x="15769" y="2547"/>
                                <a:pt x="15779" y="2547"/>
                              </a:cubicBezTo>
                              <a:close/>
                              <a:moveTo>
                                <a:pt x="10495" y="10653"/>
                              </a:moveTo>
                              <a:cubicBezTo>
                                <a:pt x="10495" y="10599"/>
                                <a:pt x="10486" y="10545"/>
                                <a:pt x="10467" y="10490"/>
                              </a:cubicBezTo>
                              <a:cubicBezTo>
                                <a:pt x="10411" y="10381"/>
                                <a:pt x="10402" y="10436"/>
                                <a:pt x="10439" y="10599"/>
                              </a:cubicBezTo>
                              <a:cubicBezTo>
                                <a:pt x="10467" y="10817"/>
                                <a:pt x="10495" y="10817"/>
                                <a:pt x="10495" y="10653"/>
                              </a:cubicBezTo>
                              <a:close/>
                              <a:moveTo>
                                <a:pt x="17283" y="14353"/>
                              </a:moveTo>
                              <a:cubicBezTo>
                                <a:pt x="17162" y="14462"/>
                                <a:pt x="17097" y="14571"/>
                                <a:pt x="17079" y="14680"/>
                              </a:cubicBezTo>
                              <a:cubicBezTo>
                                <a:pt x="17051" y="14843"/>
                                <a:pt x="17079" y="14843"/>
                                <a:pt x="17190" y="14734"/>
                              </a:cubicBezTo>
                              <a:cubicBezTo>
                                <a:pt x="17237" y="14680"/>
                                <a:pt x="17302" y="14625"/>
                                <a:pt x="17348" y="14625"/>
                              </a:cubicBezTo>
                              <a:lnTo>
                                <a:pt x="17422" y="14625"/>
                              </a:lnTo>
                              <a:lnTo>
                                <a:pt x="17367" y="14516"/>
                              </a:lnTo>
                              <a:cubicBezTo>
                                <a:pt x="17348" y="14408"/>
                                <a:pt x="17302" y="14353"/>
                                <a:pt x="17283" y="14353"/>
                              </a:cubicBezTo>
                              <a:close/>
                              <a:moveTo>
                                <a:pt x="15509" y="9728"/>
                              </a:moveTo>
                              <a:cubicBezTo>
                                <a:pt x="15500" y="9728"/>
                                <a:pt x="15482" y="9783"/>
                                <a:pt x="15463" y="9783"/>
                              </a:cubicBezTo>
                              <a:cubicBezTo>
                                <a:pt x="15435" y="9837"/>
                                <a:pt x="15444" y="9892"/>
                                <a:pt x="15509" y="9892"/>
                              </a:cubicBezTo>
                              <a:cubicBezTo>
                                <a:pt x="15593" y="9946"/>
                                <a:pt x="15621" y="9837"/>
                                <a:pt x="15556" y="9728"/>
                              </a:cubicBezTo>
                              <a:cubicBezTo>
                                <a:pt x="15537" y="9783"/>
                                <a:pt x="15509" y="9728"/>
                                <a:pt x="15509" y="9728"/>
                              </a:cubicBezTo>
                              <a:close/>
                              <a:moveTo>
                                <a:pt x="16587" y="11197"/>
                              </a:moveTo>
                              <a:cubicBezTo>
                                <a:pt x="16615" y="11252"/>
                                <a:pt x="16615" y="11306"/>
                                <a:pt x="16587" y="11361"/>
                              </a:cubicBezTo>
                              <a:cubicBezTo>
                                <a:pt x="16568" y="11415"/>
                                <a:pt x="16531" y="11415"/>
                                <a:pt x="16503" y="11415"/>
                              </a:cubicBezTo>
                              <a:lnTo>
                                <a:pt x="16447" y="11415"/>
                              </a:lnTo>
                              <a:lnTo>
                                <a:pt x="16494" y="11524"/>
                              </a:lnTo>
                              <a:cubicBezTo>
                                <a:pt x="16522" y="11578"/>
                                <a:pt x="16596" y="11578"/>
                                <a:pt x="16661" y="11524"/>
                              </a:cubicBezTo>
                              <a:cubicBezTo>
                                <a:pt x="16726" y="11470"/>
                                <a:pt x="16800" y="11470"/>
                                <a:pt x="16828" y="11470"/>
                              </a:cubicBezTo>
                              <a:cubicBezTo>
                                <a:pt x="16865" y="11524"/>
                                <a:pt x="16865" y="11524"/>
                                <a:pt x="16847" y="11415"/>
                              </a:cubicBezTo>
                              <a:cubicBezTo>
                                <a:pt x="16828" y="11361"/>
                                <a:pt x="16782" y="11306"/>
                                <a:pt x="16745" y="11306"/>
                              </a:cubicBezTo>
                              <a:cubicBezTo>
                                <a:pt x="16698" y="11306"/>
                                <a:pt x="16652" y="11252"/>
                                <a:pt x="16642" y="11197"/>
                              </a:cubicBezTo>
                              <a:cubicBezTo>
                                <a:pt x="16624" y="11143"/>
                                <a:pt x="16605" y="11089"/>
                                <a:pt x="16587" y="11089"/>
                              </a:cubicBezTo>
                              <a:cubicBezTo>
                                <a:pt x="16559" y="11089"/>
                                <a:pt x="16559" y="11143"/>
                                <a:pt x="16587" y="11197"/>
                              </a:cubicBezTo>
                              <a:close/>
                              <a:moveTo>
                                <a:pt x="17469" y="5811"/>
                              </a:moveTo>
                              <a:cubicBezTo>
                                <a:pt x="17543" y="5865"/>
                                <a:pt x="17571" y="5757"/>
                                <a:pt x="17525" y="5593"/>
                              </a:cubicBezTo>
                              <a:cubicBezTo>
                                <a:pt x="17497" y="5539"/>
                                <a:pt x="17014" y="5485"/>
                                <a:pt x="17023" y="5593"/>
                              </a:cubicBezTo>
                              <a:cubicBezTo>
                                <a:pt x="17032" y="5648"/>
                                <a:pt x="17116" y="5648"/>
                                <a:pt x="17218" y="5702"/>
                              </a:cubicBezTo>
                              <a:cubicBezTo>
                                <a:pt x="17320" y="5757"/>
                                <a:pt x="17422" y="5811"/>
                                <a:pt x="17469" y="5811"/>
                              </a:cubicBezTo>
                              <a:close/>
                              <a:moveTo>
                                <a:pt x="16577" y="9565"/>
                              </a:moveTo>
                              <a:cubicBezTo>
                                <a:pt x="16587" y="9511"/>
                                <a:pt x="16577" y="9511"/>
                                <a:pt x="16559" y="9511"/>
                              </a:cubicBezTo>
                              <a:cubicBezTo>
                                <a:pt x="16531" y="9511"/>
                                <a:pt x="16522" y="9511"/>
                                <a:pt x="16540" y="9565"/>
                              </a:cubicBezTo>
                              <a:cubicBezTo>
                                <a:pt x="16559" y="9620"/>
                                <a:pt x="16568" y="9620"/>
                                <a:pt x="16577" y="9565"/>
                              </a:cubicBezTo>
                              <a:close/>
                              <a:moveTo>
                                <a:pt x="16605" y="14081"/>
                              </a:moveTo>
                              <a:cubicBezTo>
                                <a:pt x="16596" y="14136"/>
                                <a:pt x="16596" y="14244"/>
                                <a:pt x="16596" y="14299"/>
                              </a:cubicBezTo>
                              <a:cubicBezTo>
                                <a:pt x="16605" y="14408"/>
                                <a:pt x="16615" y="14408"/>
                                <a:pt x="16624" y="14299"/>
                              </a:cubicBezTo>
                              <a:cubicBezTo>
                                <a:pt x="16633" y="14244"/>
                                <a:pt x="16633" y="14136"/>
                                <a:pt x="16633" y="14081"/>
                              </a:cubicBezTo>
                              <a:lnTo>
                                <a:pt x="16633" y="14081"/>
                              </a:lnTo>
                              <a:cubicBezTo>
                                <a:pt x="16633" y="14027"/>
                                <a:pt x="16624" y="14027"/>
                                <a:pt x="16605" y="14081"/>
                              </a:cubicBezTo>
                              <a:close/>
                              <a:moveTo>
                                <a:pt x="16698" y="12340"/>
                              </a:moveTo>
                              <a:cubicBezTo>
                                <a:pt x="16680" y="12394"/>
                                <a:pt x="16680" y="12449"/>
                                <a:pt x="16707" y="12449"/>
                              </a:cubicBezTo>
                              <a:cubicBezTo>
                                <a:pt x="16726" y="12449"/>
                                <a:pt x="16772" y="12449"/>
                                <a:pt x="16800" y="12503"/>
                              </a:cubicBezTo>
                              <a:lnTo>
                                <a:pt x="16865" y="12558"/>
                              </a:lnTo>
                              <a:lnTo>
                                <a:pt x="16810" y="12394"/>
                              </a:lnTo>
                              <a:cubicBezTo>
                                <a:pt x="16754" y="12231"/>
                                <a:pt x="16735" y="12177"/>
                                <a:pt x="16698" y="12340"/>
                              </a:cubicBezTo>
                              <a:close/>
                              <a:moveTo>
                                <a:pt x="13615" y="10925"/>
                              </a:moveTo>
                              <a:cubicBezTo>
                                <a:pt x="13652" y="10925"/>
                                <a:pt x="13624" y="10871"/>
                                <a:pt x="13550" y="10871"/>
                              </a:cubicBezTo>
                              <a:cubicBezTo>
                                <a:pt x="13476" y="10871"/>
                                <a:pt x="13439" y="10871"/>
                                <a:pt x="13476" y="10925"/>
                              </a:cubicBezTo>
                              <a:cubicBezTo>
                                <a:pt x="13513" y="10980"/>
                                <a:pt x="13578" y="10980"/>
                                <a:pt x="13615" y="10925"/>
                              </a:cubicBezTo>
                              <a:close/>
                              <a:moveTo>
                                <a:pt x="15212" y="12721"/>
                              </a:moveTo>
                              <a:cubicBezTo>
                                <a:pt x="15222" y="12775"/>
                                <a:pt x="15231" y="12775"/>
                                <a:pt x="15249" y="12721"/>
                              </a:cubicBezTo>
                              <a:cubicBezTo>
                                <a:pt x="15268" y="12666"/>
                                <a:pt x="15259" y="12666"/>
                                <a:pt x="15240" y="12666"/>
                              </a:cubicBezTo>
                              <a:cubicBezTo>
                                <a:pt x="15222" y="12666"/>
                                <a:pt x="15212" y="12666"/>
                                <a:pt x="15212" y="12721"/>
                              </a:cubicBezTo>
                              <a:close/>
                              <a:moveTo>
                                <a:pt x="13745" y="13211"/>
                              </a:moveTo>
                              <a:cubicBezTo>
                                <a:pt x="13801" y="13156"/>
                                <a:pt x="13810" y="13156"/>
                                <a:pt x="13801" y="13265"/>
                              </a:cubicBezTo>
                              <a:cubicBezTo>
                                <a:pt x="13791" y="13374"/>
                                <a:pt x="13801" y="13374"/>
                                <a:pt x="13819" y="13319"/>
                              </a:cubicBezTo>
                              <a:cubicBezTo>
                                <a:pt x="13931" y="13102"/>
                                <a:pt x="14237" y="12939"/>
                                <a:pt x="14358" y="12993"/>
                              </a:cubicBezTo>
                              <a:cubicBezTo>
                                <a:pt x="14451" y="13047"/>
                                <a:pt x="14497" y="13047"/>
                                <a:pt x="14497" y="12939"/>
                              </a:cubicBezTo>
                              <a:cubicBezTo>
                                <a:pt x="14497" y="12884"/>
                                <a:pt x="14534" y="12830"/>
                                <a:pt x="14599" y="12830"/>
                              </a:cubicBezTo>
                              <a:cubicBezTo>
                                <a:pt x="14655" y="12830"/>
                                <a:pt x="14711" y="12830"/>
                                <a:pt x="14729" y="12775"/>
                              </a:cubicBezTo>
                              <a:cubicBezTo>
                                <a:pt x="14748" y="12721"/>
                                <a:pt x="14804" y="12721"/>
                                <a:pt x="14850" y="12721"/>
                              </a:cubicBezTo>
                              <a:cubicBezTo>
                                <a:pt x="14934" y="12775"/>
                                <a:pt x="14962" y="12666"/>
                                <a:pt x="14915" y="12558"/>
                              </a:cubicBezTo>
                              <a:cubicBezTo>
                                <a:pt x="14906" y="12503"/>
                                <a:pt x="14943" y="12558"/>
                                <a:pt x="14989" y="12558"/>
                              </a:cubicBezTo>
                              <a:cubicBezTo>
                                <a:pt x="15054" y="12612"/>
                                <a:pt x="15101" y="12558"/>
                                <a:pt x="15110" y="12503"/>
                              </a:cubicBezTo>
                              <a:cubicBezTo>
                                <a:pt x="15175" y="12177"/>
                                <a:pt x="15574" y="12122"/>
                                <a:pt x="15695" y="12449"/>
                              </a:cubicBezTo>
                              <a:cubicBezTo>
                                <a:pt x="15732" y="12503"/>
                                <a:pt x="15732" y="12503"/>
                                <a:pt x="15704" y="12340"/>
                              </a:cubicBezTo>
                              <a:cubicBezTo>
                                <a:pt x="15686" y="12231"/>
                                <a:pt x="15667" y="12177"/>
                                <a:pt x="15658" y="12177"/>
                              </a:cubicBezTo>
                              <a:cubicBezTo>
                                <a:pt x="15649" y="12177"/>
                                <a:pt x="15639" y="12122"/>
                                <a:pt x="15639" y="12068"/>
                              </a:cubicBezTo>
                              <a:cubicBezTo>
                                <a:pt x="15639" y="12014"/>
                                <a:pt x="15658" y="11959"/>
                                <a:pt x="15704" y="12014"/>
                              </a:cubicBezTo>
                              <a:cubicBezTo>
                                <a:pt x="15751" y="12068"/>
                                <a:pt x="15760" y="12068"/>
                                <a:pt x="15751" y="11959"/>
                              </a:cubicBezTo>
                              <a:cubicBezTo>
                                <a:pt x="15742" y="11850"/>
                                <a:pt x="15686" y="11850"/>
                                <a:pt x="15528" y="11905"/>
                              </a:cubicBezTo>
                              <a:cubicBezTo>
                                <a:pt x="15101" y="12068"/>
                                <a:pt x="14646" y="12122"/>
                                <a:pt x="14544" y="12068"/>
                              </a:cubicBezTo>
                              <a:cubicBezTo>
                                <a:pt x="14460" y="12014"/>
                                <a:pt x="14432" y="12014"/>
                                <a:pt x="14414" y="12177"/>
                              </a:cubicBezTo>
                              <a:cubicBezTo>
                                <a:pt x="14386" y="12340"/>
                                <a:pt x="14386" y="12340"/>
                                <a:pt x="14423" y="12286"/>
                              </a:cubicBezTo>
                              <a:cubicBezTo>
                                <a:pt x="14442" y="12231"/>
                                <a:pt x="14460" y="12286"/>
                                <a:pt x="14469" y="12340"/>
                              </a:cubicBezTo>
                              <a:cubicBezTo>
                                <a:pt x="14488" y="12503"/>
                                <a:pt x="14349" y="12558"/>
                                <a:pt x="14293" y="12394"/>
                              </a:cubicBezTo>
                              <a:cubicBezTo>
                                <a:pt x="14237" y="12231"/>
                                <a:pt x="14135" y="12177"/>
                                <a:pt x="14089" y="12340"/>
                              </a:cubicBezTo>
                              <a:cubicBezTo>
                                <a:pt x="14070" y="12394"/>
                                <a:pt x="14079" y="12449"/>
                                <a:pt x="14116" y="12394"/>
                              </a:cubicBezTo>
                              <a:cubicBezTo>
                                <a:pt x="14181" y="12340"/>
                                <a:pt x="14274" y="12394"/>
                                <a:pt x="14274" y="12558"/>
                              </a:cubicBezTo>
                              <a:cubicBezTo>
                                <a:pt x="14274" y="12612"/>
                                <a:pt x="14265" y="12666"/>
                                <a:pt x="14256" y="12612"/>
                              </a:cubicBezTo>
                              <a:cubicBezTo>
                                <a:pt x="14219" y="12503"/>
                                <a:pt x="14005" y="12721"/>
                                <a:pt x="13996" y="12884"/>
                              </a:cubicBezTo>
                              <a:cubicBezTo>
                                <a:pt x="13986" y="12993"/>
                                <a:pt x="13921" y="13047"/>
                                <a:pt x="13819" y="13047"/>
                              </a:cubicBezTo>
                              <a:cubicBezTo>
                                <a:pt x="13717" y="13047"/>
                                <a:pt x="13652" y="13102"/>
                                <a:pt x="13661" y="13211"/>
                              </a:cubicBezTo>
                              <a:cubicBezTo>
                                <a:pt x="13671" y="13265"/>
                                <a:pt x="13699" y="13265"/>
                                <a:pt x="13745" y="13211"/>
                              </a:cubicBezTo>
                              <a:close/>
                              <a:moveTo>
                                <a:pt x="14757" y="12340"/>
                              </a:moveTo>
                              <a:cubicBezTo>
                                <a:pt x="14794" y="12340"/>
                                <a:pt x="14804" y="12340"/>
                                <a:pt x="14785" y="12394"/>
                              </a:cubicBezTo>
                              <a:cubicBezTo>
                                <a:pt x="14767" y="12449"/>
                                <a:pt x="14739" y="12394"/>
                                <a:pt x="14720" y="12394"/>
                              </a:cubicBezTo>
                              <a:cubicBezTo>
                                <a:pt x="14702" y="12394"/>
                                <a:pt x="14720" y="12340"/>
                                <a:pt x="14757" y="12340"/>
                              </a:cubicBezTo>
                              <a:close/>
                              <a:moveTo>
                                <a:pt x="13708" y="9728"/>
                              </a:moveTo>
                              <a:cubicBezTo>
                                <a:pt x="13726" y="9620"/>
                                <a:pt x="13726" y="9620"/>
                                <a:pt x="13699" y="9674"/>
                              </a:cubicBezTo>
                              <a:cubicBezTo>
                                <a:pt x="13680" y="9728"/>
                                <a:pt x="13671" y="9783"/>
                                <a:pt x="13680" y="9783"/>
                              </a:cubicBezTo>
                              <a:cubicBezTo>
                                <a:pt x="13689" y="9783"/>
                                <a:pt x="13699" y="9837"/>
                                <a:pt x="13708" y="9728"/>
                              </a:cubicBezTo>
                              <a:close/>
                              <a:moveTo>
                                <a:pt x="18853" y="20012"/>
                              </a:moveTo>
                              <a:cubicBezTo>
                                <a:pt x="18862" y="20066"/>
                                <a:pt x="18880" y="20066"/>
                                <a:pt x="18899" y="20012"/>
                              </a:cubicBezTo>
                              <a:cubicBezTo>
                                <a:pt x="18918" y="19957"/>
                                <a:pt x="18899" y="19957"/>
                                <a:pt x="18880" y="19957"/>
                              </a:cubicBezTo>
                              <a:cubicBezTo>
                                <a:pt x="18853" y="19957"/>
                                <a:pt x="18843" y="20012"/>
                                <a:pt x="18853" y="20012"/>
                              </a:cubicBezTo>
                              <a:close/>
                              <a:moveTo>
                                <a:pt x="13838" y="12286"/>
                              </a:moveTo>
                              <a:cubicBezTo>
                                <a:pt x="13847" y="12340"/>
                                <a:pt x="13866" y="12340"/>
                                <a:pt x="13884" y="12286"/>
                              </a:cubicBezTo>
                              <a:cubicBezTo>
                                <a:pt x="13894" y="12231"/>
                                <a:pt x="13884" y="12231"/>
                                <a:pt x="13866" y="12231"/>
                              </a:cubicBezTo>
                              <a:cubicBezTo>
                                <a:pt x="13847" y="12231"/>
                                <a:pt x="13829" y="12286"/>
                                <a:pt x="13838" y="12286"/>
                              </a:cubicBezTo>
                              <a:close/>
                              <a:moveTo>
                                <a:pt x="13708" y="10925"/>
                              </a:moveTo>
                              <a:cubicBezTo>
                                <a:pt x="13717" y="10980"/>
                                <a:pt x="13726" y="10980"/>
                                <a:pt x="13745" y="10925"/>
                              </a:cubicBezTo>
                              <a:cubicBezTo>
                                <a:pt x="13764" y="10871"/>
                                <a:pt x="13754" y="10871"/>
                                <a:pt x="13736" y="10871"/>
                              </a:cubicBezTo>
                              <a:cubicBezTo>
                                <a:pt x="13708" y="10871"/>
                                <a:pt x="13699" y="10925"/>
                                <a:pt x="13708" y="10925"/>
                              </a:cubicBezTo>
                              <a:close/>
                              <a:moveTo>
                                <a:pt x="14330" y="12014"/>
                              </a:moveTo>
                              <a:cubicBezTo>
                                <a:pt x="14349" y="12122"/>
                                <a:pt x="14404" y="12068"/>
                                <a:pt x="14404" y="11959"/>
                              </a:cubicBezTo>
                              <a:cubicBezTo>
                                <a:pt x="14404" y="11959"/>
                                <a:pt x="14386" y="11905"/>
                                <a:pt x="14358" y="11905"/>
                              </a:cubicBezTo>
                              <a:cubicBezTo>
                                <a:pt x="14321" y="11905"/>
                                <a:pt x="14312" y="11959"/>
                                <a:pt x="14330" y="12014"/>
                              </a:cubicBezTo>
                              <a:close/>
                              <a:moveTo>
                                <a:pt x="13866" y="12068"/>
                              </a:moveTo>
                              <a:cubicBezTo>
                                <a:pt x="13875" y="12014"/>
                                <a:pt x="13866" y="12014"/>
                                <a:pt x="13847" y="12014"/>
                              </a:cubicBezTo>
                              <a:cubicBezTo>
                                <a:pt x="13829" y="12014"/>
                                <a:pt x="13810" y="12014"/>
                                <a:pt x="13829" y="12068"/>
                              </a:cubicBezTo>
                              <a:cubicBezTo>
                                <a:pt x="13829" y="12122"/>
                                <a:pt x="13856" y="12122"/>
                                <a:pt x="13866" y="12068"/>
                              </a:cubicBezTo>
                              <a:close/>
                              <a:moveTo>
                                <a:pt x="13531" y="13265"/>
                              </a:moveTo>
                              <a:cubicBezTo>
                                <a:pt x="13550" y="13265"/>
                                <a:pt x="13531" y="13211"/>
                                <a:pt x="13494" y="13211"/>
                              </a:cubicBezTo>
                              <a:cubicBezTo>
                                <a:pt x="13457" y="13211"/>
                                <a:pt x="13429" y="13211"/>
                                <a:pt x="13457" y="13265"/>
                              </a:cubicBezTo>
                              <a:cubicBezTo>
                                <a:pt x="13476" y="13265"/>
                                <a:pt x="13513" y="13265"/>
                                <a:pt x="13531" y="13265"/>
                              </a:cubicBezTo>
                              <a:close/>
                              <a:moveTo>
                                <a:pt x="14776" y="13156"/>
                              </a:moveTo>
                              <a:cubicBezTo>
                                <a:pt x="14785" y="13211"/>
                                <a:pt x="14794" y="13211"/>
                                <a:pt x="14813" y="13156"/>
                              </a:cubicBezTo>
                              <a:cubicBezTo>
                                <a:pt x="14832" y="13102"/>
                                <a:pt x="14822" y="13102"/>
                                <a:pt x="14804" y="13102"/>
                              </a:cubicBezTo>
                              <a:cubicBezTo>
                                <a:pt x="14785" y="13047"/>
                                <a:pt x="14767" y="13102"/>
                                <a:pt x="14776" y="13156"/>
                              </a:cubicBezTo>
                              <a:close/>
                              <a:moveTo>
                                <a:pt x="13336" y="14299"/>
                              </a:moveTo>
                              <a:cubicBezTo>
                                <a:pt x="13346" y="14299"/>
                                <a:pt x="13355" y="14244"/>
                                <a:pt x="13355" y="14190"/>
                              </a:cubicBezTo>
                              <a:cubicBezTo>
                                <a:pt x="13355" y="14135"/>
                                <a:pt x="13346" y="14081"/>
                                <a:pt x="13327" y="14081"/>
                              </a:cubicBezTo>
                              <a:cubicBezTo>
                                <a:pt x="13309" y="14081"/>
                                <a:pt x="13309" y="14135"/>
                                <a:pt x="13309" y="14190"/>
                              </a:cubicBezTo>
                              <a:cubicBezTo>
                                <a:pt x="13318" y="14299"/>
                                <a:pt x="13327" y="14299"/>
                                <a:pt x="13336" y="14299"/>
                              </a:cubicBezTo>
                              <a:close/>
                              <a:moveTo>
                                <a:pt x="13188" y="11034"/>
                              </a:moveTo>
                              <a:cubicBezTo>
                                <a:pt x="13281" y="10980"/>
                                <a:pt x="13364" y="10925"/>
                                <a:pt x="13374" y="10925"/>
                              </a:cubicBezTo>
                              <a:cubicBezTo>
                                <a:pt x="13392" y="10817"/>
                                <a:pt x="13067" y="10925"/>
                                <a:pt x="13039" y="10980"/>
                              </a:cubicBezTo>
                              <a:cubicBezTo>
                                <a:pt x="13021" y="11034"/>
                                <a:pt x="13067" y="11089"/>
                                <a:pt x="13188" y="11034"/>
                              </a:cubicBezTo>
                              <a:close/>
                              <a:moveTo>
                                <a:pt x="13708" y="13483"/>
                              </a:moveTo>
                              <a:cubicBezTo>
                                <a:pt x="13689" y="13483"/>
                                <a:pt x="13680" y="13483"/>
                                <a:pt x="13689" y="13537"/>
                              </a:cubicBezTo>
                              <a:cubicBezTo>
                                <a:pt x="13699" y="13591"/>
                                <a:pt x="13708" y="13591"/>
                                <a:pt x="13726" y="13537"/>
                              </a:cubicBezTo>
                              <a:lnTo>
                                <a:pt x="13726" y="13537"/>
                              </a:lnTo>
                              <a:cubicBezTo>
                                <a:pt x="13736" y="13537"/>
                                <a:pt x="13736" y="13483"/>
                                <a:pt x="13708" y="13483"/>
                              </a:cubicBezTo>
                              <a:close/>
                              <a:moveTo>
                                <a:pt x="13569" y="9783"/>
                              </a:moveTo>
                              <a:lnTo>
                                <a:pt x="13569" y="9783"/>
                              </a:lnTo>
                              <a:cubicBezTo>
                                <a:pt x="13587" y="9728"/>
                                <a:pt x="13578" y="9728"/>
                                <a:pt x="13559" y="9728"/>
                              </a:cubicBezTo>
                              <a:cubicBezTo>
                                <a:pt x="13541" y="9728"/>
                                <a:pt x="13531" y="9728"/>
                                <a:pt x="13541" y="9783"/>
                              </a:cubicBezTo>
                              <a:cubicBezTo>
                                <a:pt x="13541" y="9837"/>
                                <a:pt x="13550" y="9837"/>
                                <a:pt x="13569" y="9783"/>
                              </a:cubicBezTo>
                              <a:close/>
                              <a:moveTo>
                                <a:pt x="14423" y="8423"/>
                              </a:moveTo>
                              <a:cubicBezTo>
                                <a:pt x="14432" y="8368"/>
                                <a:pt x="14423" y="8368"/>
                                <a:pt x="14404" y="8368"/>
                              </a:cubicBezTo>
                              <a:cubicBezTo>
                                <a:pt x="14386" y="8368"/>
                                <a:pt x="14367" y="8368"/>
                                <a:pt x="14386" y="8423"/>
                              </a:cubicBezTo>
                              <a:cubicBezTo>
                                <a:pt x="14395" y="8477"/>
                                <a:pt x="14414" y="8477"/>
                                <a:pt x="14423" y="8423"/>
                              </a:cubicBezTo>
                              <a:close/>
                              <a:moveTo>
                                <a:pt x="15017" y="8586"/>
                              </a:moveTo>
                              <a:cubicBezTo>
                                <a:pt x="15036" y="8695"/>
                                <a:pt x="15054" y="8749"/>
                                <a:pt x="15054" y="8695"/>
                              </a:cubicBezTo>
                              <a:cubicBezTo>
                                <a:pt x="15054" y="8640"/>
                                <a:pt x="15036" y="8477"/>
                                <a:pt x="15008" y="8368"/>
                              </a:cubicBezTo>
                              <a:cubicBezTo>
                                <a:pt x="14971" y="8205"/>
                                <a:pt x="14943" y="8151"/>
                                <a:pt x="14859" y="8151"/>
                              </a:cubicBezTo>
                              <a:cubicBezTo>
                                <a:pt x="14785" y="8151"/>
                                <a:pt x="14776" y="8151"/>
                                <a:pt x="14832" y="8205"/>
                              </a:cubicBezTo>
                              <a:cubicBezTo>
                                <a:pt x="14943" y="8314"/>
                                <a:pt x="14980" y="8368"/>
                                <a:pt x="15017" y="8586"/>
                              </a:cubicBezTo>
                              <a:close/>
                              <a:moveTo>
                                <a:pt x="15138" y="11415"/>
                              </a:moveTo>
                              <a:cubicBezTo>
                                <a:pt x="15147" y="11415"/>
                                <a:pt x="15157" y="11361"/>
                                <a:pt x="15166" y="11306"/>
                              </a:cubicBezTo>
                              <a:cubicBezTo>
                                <a:pt x="15175" y="11252"/>
                                <a:pt x="15166" y="11197"/>
                                <a:pt x="15147" y="11197"/>
                              </a:cubicBezTo>
                              <a:cubicBezTo>
                                <a:pt x="15129" y="11197"/>
                                <a:pt x="15119" y="11252"/>
                                <a:pt x="15119" y="11306"/>
                              </a:cubicBezTo>
                              <a:cubicBezTo>
                                <a:pt x="15119" y="11361"/>
                                <a:pt x="15129" y="11415"/>
                                <a:pt x="15138" y="11415"/>
                              </a:cubicBezTo>
                              <a:close/>
                              <a:moveTo>
                                <a:pt x="14729" y="10327"/>
                              </a:moveTo>
                              <a:cubicBezTo>
                                <a:pt x="14748" y="10327"/>
                                <a:pt x="14785" y="10327"/>
                                <a:pt x="14804" y="10327"/>
                              </a:cubicBezTo>
                              <a:cubicBezTo>
                                <a:pt x="14822" y="10327"/>
                                <a:pt x="14804" y="10273"/>
                                <a:pt x="14767" y="10273"/>
                              </a:cubicBezTo>
                              <a:cubicBezTo>
                                <a:pt x="14729" y="10273"/>
                                <a:pt x="14711" y="10273"/>
                                <a:pt x="14729" y="10327"/>
                              </a:cubicBezTo>
                              <a:close/>
                              <a:moveTo>
                                <a:pt x="14739" y="8368"/>
                              </a:moveTo>
                              <a:cubicBezTo>
                                <a:pt x="14748" y="8368"/>
                                <a:pt x="14757" y="8314"/>
                                <a:pt x="14757" y="8259"/>
                              </a:cubicBezTo>
                              <a:cubicBezTo>
                                <a:pt x="14757" y="8205"/>
                                <a:pt x="14748" y="8151"/>
                                <a:pt x="14729" y="8151"/>
                              </a:cubicBezTo>
                              <a:cubicBezTo>
                                <a:pt x="14711" y="8151"/>
                                <a:pt x="14711" y="8205"/>
                                <a:pt x="14711" y="8259"/>
                              </a:cubicBezTo>
                              <a:cubicBezTo>
                                <a:pt x="14720" y="8314"/>
                                <a:pt x="14729" y="8368"/>
                                <a:pt x="14739" y="8368"/>
                              </a:cubicBezTo>
                              <a:close/>
                              <a:moveTo>
                                <a:pt x="15249" y="9728"/>
                              </a:moveTo>
                              <a:cubicBezTo>
                                <a:pt x="15268" y="9728"/>
                                <a:pt x="15277" y="9674"/>
                                <a:pt x="15268" y="9620"/>
                              </a:cubicBezTo>
                              <a:cubicBezTo>
                                <a:pt x="15259" y="9565"/>
                                <a:pt x="15259" y="9511"/>
                                <a:pt x="15249" y="9511"/>
                              </a:cubicBezTo>
                              <a:cubicBezTo>
                                <a:pt x="15249" y="9511"/>
                                <a:pt x="15240" y="9565"/>
                                <a:pt x="15231" y="9620"/>
                              </a:cubicBezTo>
                              <a:cubicBezTo>
                                <a:pt x="15231" y="9674"/>
                                <a:pt x="15240" y="9728"/>
                                <a:pt x="15249" y="9728"/>
                              </a:cubicBezTo>
                              <a:close/>
                              <a:moveTo>
                                <a:pt x="18936" y="15332"/>
                              </a:moveTo>
                              <a:cubicBezTo>
                                <a:pt x="18973" y="15060"/>
                                <a:pt x="18964" y="15060"/>
                                <a:pt x="18862" y="15332"/>
                              </a:cubicBezTo>
                              <a:cubicBezTo>
                                <a:pt x="18815" y="15441"/>
                                <a:pt x="18750" y="15605"/>
                                <a:pt x="18713" y="15659"/>
                              </a:cubicBezTo>
                              <a:cubicBezTo>
                                <a:pt x="18658" y="15713"/>
                                <a:pt x="18658" y="15768"/>
                                <a:pt x="18704" y="15768"/>
                              </a:cubicBezTo>
                              <a:cubicBezTo>
                                <a:pt x="18778" y="15768"/>
                                <a:pt x="18899" y="15550"/>
                                <a:pt x="18936" y="15332"/>
                              </a:cubicBezTo>
                              <a:close/>
                              <a:moveTo>
                                <a:pt x="15370" y="11415"/>
                              </a:moveTo>
                              <a:cubicBezTo>
                                <a:pt x="15370" y="11361"/>
                                <a:pt x="15333" y="11306"/>
                                <a:pt x="15287" y="11306"/>
                              </a:cubicBezTo>
                              <a:cubicBezTo>
                                <a:pt x="15222" y="11306"/>
                                <a:pt x="15194" y="11306"/>
                                <a:pt x="15203" y="11361"/>
                              </a:cubicBezTo>
                              <a:cubicBezTo>
                                <a:pt x="15212" y="11524"/>
                                <a:pt x="15361" y="11524"/>
                                <a:pt x="15370" y="11415"/>
                              </a:cubicBezTo>
                              <a:close/>
                              <a:moveTo>
                                <a:pt x="15314" y="10817"/>
                              </a:moveTo>
                              <a:cubicBezTo>
                                <a:pt x="15324" y="10871"/>
                                <a:pt x="15352" y="10871"/>
                                <a:pt x="15370" y="10817"/>
                              </a:cubicBezTo>
                              <a:lnTo>
                                <a:pt x="15370" y="10817"/>
                              </a:lnTo>
                              <a:cubicBezTo>
                                <a:pt x="15389" y="10817"/>
                                <a:pt x="15379" y="10762"/>
                                <a:pt x="15352" y="10762"/>
                              </a:cubicBezTo>
                              <a:cubicBezTo>
                                <a:pt x="15314" y="10762"/>
                                <a:pt x="15296" y="10817"/>
                                <a:pt x="15314" y="10817"/>
                              </a:cubicBezTo>
                              <a:close/>
                              <a:moveTo>
                                <a:pt x="14284" y="11034"/>
                              </a:moveTo>
                              <a:cubicBezTo>
                                <a:pt x="14757" y="10980"/>
                                <a:pt x="14785" y="11034"/>
                                <a:pt x="14850" y="11470"/>
                              </a:cubicBezTo>
                              <a:cubicBezTo>
                                <a:pt x="14878" y="11633"/>
                                <a:pt x="14897" y="11687"/>
                                <a:pt x="14915" y="11633"/>
                              </a:cubicBezTo>
                              <a:cubicBezTo>
                                <a:pt x="14934" y="11578"/>
                                <a:pt x="14934" y="11524"/>
                                <a:pt x="14924" y="11524"/>
                              </a:cubicBezTo>
                              <a:cubicBezTo>
                                <a:pt x="14915" y="11524"/>
                                <a:pt x="14878" y="11415"/>
                                <a:pt x="14850" y="11252"/>
                              </a:cubicBezTo>
                              <a:cubicBezTo>
                                <a:pt x="14822" y="11089"/>
                                <a:pt x="14776" y="10980"/>
                                <a:pt x="14757" y="10925"/>
                              </a:cubicBezTo>
                              <a:cubicBezTo>
                                <a:pt x="14739" y="10871"/>
                                <a:pt x="14702" y="10817"/>
                                <a:pt x="14683" y="10762"/>
                              </a:cubicBezTo>
                              <a:lnTo>
                                <a:pt x="14683" y="10762"/>
                              </a:lnTo>
                              <a:cubicBezTo>
                                <a:pt x="14637" y="10653"/>
                                <a:pt x="14553" y="10653"/>
                                <a:pt x="14544" y="10762"/>
                              </a:cubicBezTo>
                              <a:cubicBezTo>
                                <a:pt x="14534" y="10817"/>
                                <a:pt x="14460" y="10871"/>
                                <a:pt x="14367" y="10871"/>
                              </a:cubicBezTo>
                              <a:cubicBezTo>
                                <a:pt x="14274" y="10871"/>
                                <a:pt x="14126" y="10925"/>
                                <a:pt x="14024" y="10980"/>
                              </a:cubicBezTo>
                              <a:cubicBezTo>
                                <a:pt x="13894" y="11034"/>
                                <a:pt x="13977" y="11034"/>
                                <a:pt x="14284" y="11034"/>
                              </a:cubicBezTo>
                              <a:close/>
                              <a:moveTo>
                                <a:pt x="14637" y="11524"/>
                              </a:moveTo>
                              <a:cubicBezTo>
                                <a:pt x="14664" y="11578"/>
                                <a:pt x="14683" y="11578"/>
                                <a:pt x="14683" y="11524"/>
                              </a:cubicBezTo>
                              <a:cubicBezTo>
                                <a:pt x="14683" y="11470"/>
                                <a:pt x="14664" y="11415"/>
                                <a:pt x="14646" y="11361"/>
                              </a:cubicBezTo>
                              <a:lnTo>
                                <a:pt x="14646" y="11361"/>
                              </a:lnTo>
                              <a:cubicBezTo>
                                <a:pt x="14572" y="11252"/>
                                <a:pt x="14460" y="11306"/>
                                <a:pt x="14321" y="11470"/>
                              </a:cubicBezTo>
                              <a:lnTo>
                                <a:pt x="14172" y="11633"/>
                              </a:lnTo>
                              <a:lnTo>
                                <a:pt x="14312" y="11578"/>
                              </a:lnTo>
                              <a:cubicBezTo>
                                <a:pt x="14507" y="11470"/>
                                <a:pt x="14581" y="11470"/>
                                <a:pt x="14637" y="11524"/>
                              </a:cubicBezTo>
                              <a:close/>
                              <a:moveTo>
                                <a:pt x="14423" y="10545"/>
                              </a:moveTo>
                              <a:cubicBezTo>
                                <a:pt x="14423" y="10599"/>
                                <a:pt x="14451" y="10653"/>
                                <a:pt x="14479" y="10653"/>
                              </a:cubicBezTo>
                              <a:cubicBezTo>
                                <a:pt x="14534" y="10653"/>
                                <a:pt x="14534" y="10653"/>
                                <a:pt x="14488" y="10545"/>
                              </a:cubicBezTo>
                              <a:cubicBezTo>
                                <a:pt x="14432" y="10436"/>
                                <a:pt x="14423" y="10436"/>
                                <a:pt x="14423" y="10545"/>
                              </a:cubicBezTo>
                              <a:close/>
                              <a:moveTo>
                                <a:pt x="14618" y="10327"/>
                              </a:moveTo>
                              <a:lnTo>
                                <a:pt x="14692" y="10381"/>
                              </a:lnTo>
                              <a:lnTo>
                                <a:pt x="14627" y="10218"/>
                              </a:lnTo>
                              <a:cubicBezTo>
                                <a:pt x="14553" y="10055"/>
                                <a:pt x="14488" y="10001"/>
                                <a:pt x="14516" y="10164"/>
                              </a:cubicBezTo>
                              <a:cubicBezTo>
                                <a:pt x="14534" y="10218"/>
                                <a:pt x="14572" y="10273"/>
                                <a:pt x="14618" y="10327"/>
                              </a:cubicBezTo>
                              <a:close/>
                              <a:moveTo>
                                <a:pt x="14609" y="8314"/>
                              </a:moveTo>
                              <a:cubicBezTo>
                                <a:pt x="14627" y="8314"/>
                                <a:pt x="14618" y="8259"/>
                                <a:pt x="14590" y="8259"/>
                              </a:cubicBezTo>
                              <a:cubicBezTo>
                                <a:pt x="14562" y="8259"/>
                                <a:pt x="14544" y="8259"/>
                                <a:pt x="14562" y="8314"/>
                              </a:cubicBezTo>
                              <a:cubicBezTo>
                                <a:pt x="14572" y="8368"/>
                                <a:pt x="14590" y="8368"/>
                                <a:pt x="14609" y="8314"/>
                              </a:cubicBezTo>
                              <a:close/>
                              <a:moveTo>
                                <a:pt x="15547" y="14244"/>
                              </a:moveTo>
                              <a:cubicBezTo>
                                <a:pt x="15528" y="14190"/>
                                <a:pt x="15370" y="14190"/>
                                <a:pt x="15352" y="14299"/>
                              </a:cubicBezTo>
                              <a:cubicBezTo>
                                <a:pt x="15333" y="14408"/>
                                <a:pt x="15370" y="14462"/>
                                <a:pt x="15463" y="14408"/>
                              </a:cubicBezTo>
                              <a:cubicBezTo>
                                <a:pt x="15519" y="14299"/>
                                <a:pt x="15556" y="14244"/>
                                <a:pt x="15547" y="14244"/>
                              </a:cubicBezTo>
                              <a:close/>
                              <a:moveTo>
                                <a:pt x="1682" y="18434"/>
                              </a:moveTo>
                              <a:cubicBezTo>
                                <a:pt x="1691" y="18434"/>
                                <a:pt x="1710" y="18488"/>
                                <a:pt x="1719" y="18543"/>
                              </a:cubicBezTo>
                              <a:cubicBezTo>
                                <a:pt x="1729" y="18597"/>
                                <a:pt x="1738" y="18597"/>
                                <a:pt x="1747" y="18488"/>
                              </a:cubicBezTo>
                              <a:cubicBezTo>
                                <a:pt x="1766" y="18379"/>
                                <a:pt x="1766" y="18379"/>
                                <a:pt x="1775" y="18488"/>
                              </a:cubicBezTo>
                              <a:cubicBezTo>
                                <a:pt x="1784" y="18543"/>
                                <a:pt x="1812" y="18597"/>
                                <a:pt x="1859" y="18597"/>
                              </a:cubicBezTo>
                              <a:cubicBezTo>
                                <a:pt x="1924" y="18597"/>
                                <a:pt x="1924" y="18597"/>
                                <a:pt x="1896" y="18434"/>
                              </a:cubicBezTo>
                              <a:cubicBezTo>
                                <a:pt x="1868" y="18325"/>
                                <a:pt x="1896" y="18325"/>
                                <a:pt x="2081" y="18325"/>
                              </a:cubicBezTo>
                              <a:cubicBezTo>
                                <a:pt x="2202" y="18325"/>
                                <a:pt x="2304" y="18271"/>
                                <a:pt x="2304" y="18271"/>
                              </a:cubicBezTo>
                              <a:lnTo>
                                <a:pt x="2304" y="18271"/>
                              </a:lnTo>
                              <a:cubicBezTo>
                                <a:pt x="2304" y="18162"/>
                                <a:pt x="1766" y="18162"/>
                                <a:pt x="1682" y="18271"/>
                              </a:cubicBezTo>
                              <a:cubicBezTo>
                                <a:pt x="1626" y="18379"/>
                                <a:pt x="1617" y="18379"/>
                                <a:pt x="1682" y="18434"/>
                              </a:cubicBezTo>
                              <a:close/>
                              <a:moveTo>
                                <a:pt x="1701" y="18978"/>
                              </a:moveTo>
                              <a:cubicBezTo>
                                <a:pt x="1710" y="19032"/>
                                <a:pt x="1719" y="19032"/>
                                <a:pt x="1738" y="18978"/>
                              </a:cubicBezTo>
                              <a:cubicBezTo>
                                <a:pt x="1756" y="18923"/>
                                <a:pt x="1747" y="18923"/>
                                <a:pt x="1729" y="18923"/>
                              </a:cubicBezTo>
                              <a:cubicBezTo>
                                <a:pt x="1701" y="18923"/>
                                <a:pt x="1691" y="18923"/>
                                <a:pt x="1701" y="18978"/>
                              </a:cubicBezTo>
                              <a:close/>
                              <a:moveTo>
                                <a:pt x="1543" y="17726"/>
                              </a:moveTo>
                              <a:cubicBezTo>
                                <a:pt x="1561" y="17672"/>
                                <a:pt x="1552" y="17672"/>
                                <a:pt x="1534" y="17672"/>
                              </a:cubicBezTo>
                              <a:cubicBezTo>
                                <a:pt x="1515" y="17672"/>
                                <a:pt x="1506" y="17672"/>
                                <a:pt x="1515" y="17726"/>
                              </a:cubicBezTo>
                              <a:cubicBezTo>
                                <a:pt x="1515" y="17781"/>
                                <a:pt x="1524" y="17781"/>
                                <a:pt x="1543" y="17726"/>
                              </a:cubicBezTo>
                              <a:close/>
                              <a:moveTo>
                                <a:pt x="2100" y="17509"/>
                              </a:moveTo>
                              <a:cubicBezTo>
                                <a:pt x="2119" y="17454"/>
                                <a:pt x="2109" y="17454"/>
                                <a:pt x="2091" y="17454"/>
                              </a:cubicBezTo>
                              <a:cubicBezTo>
                                <a:pt x="2072" y="17454"/>
                                <a:pt x="2063" y="17454"/>
                                <a:pt x="2072" y="17509"/>
                              </a:cubicBezTo>
                              <a:cubicBezTo>
                                <a:pt x="2072" y="17563"/>
                                <a:pt x="2091" y="17563"/>
                                <a:pt x="2100" y="17509"/>
                              </a:cubicBezTo>
                              <a:close/>
                              <a:moveTo>
                                <a:pt x="2434" y="18869"/>
                              </a:moveTo>
                              <a:cubicBezTo>
                                <a:pt x="2434" y="18869"/>
                                <a:pt x="2444" y="18923"/>
                                <a:pt x="2462" y="18978"/>
                              </a:cubicBezTo>
                              <a:cubicBezTo>
                                <a:pt x="2481" y="19032"/>
                                <a:pt x="2490" y="18978"/>
                                <a:pt x="2490" y="18923"/>
                              </a:cubicBezTo>
                              <a:cubicBezTo>
                                <a:pt x="2490" y="18869"/>
                                <a:pt x="2481" y="18815"/>
                                <a:pt x="2462" y="18815"/>
                              </a:cubicBezTo>
                              <a:cubicBezTo>
                                <a:pt x="2444" y="18815"/>
                                <a:pt x="2434" y="18815"/>
                                <a:pt x="2434" y="18869"/>
                              </a:cubicBezTo>
                              <a:close/>
                              <a:moveTo>
                                <a:pt x="1292" y="18488"/>
                              </a:moveTo>
                              <a:cubicBezTo>
                                <a:pt x="1311" y="18488"/>
                                <a:pt x="1339" y="18488"/>
                                <a:pt x="1366" y="18488"/>
                              </a:cubicBezTo>
                              <a:lnTo>
                                <a:pt x="1366" y="18488"/>
                              </a:lnTo>
                              <a:cubicBezTo>
                                <a:pt x="1385" y="18488"/>
                                <a:pt x="1376" y="18434"/>
                                <a:pt x="1339" y="18434"/>
                              </a:cubicBezTo>
                              <a:cubicBezTo>
                                <a:pt x="1301" y="18434"/>
                                <a:pt x="1283" y="18434"/>
                                <a:pt x="1292" y="18488"/>
                              </a:cubicBezTo>
                              <a:close/>
                              <a:moveTo>
                                <a:pt x="2063" y="18923"/>
                              </a:moveTo>
                              <a:cubicBezTo>
                                <a:pt x="2081" y="19032"/>
                                <a:pt x="2332" y="18978"/>
                                <a:pt x="2379" y="18869"/>
                              </a:cubicBezTo>
                              <a:cubicBezTo>
                                <a:pt x="2397" y="18815"/>
                                <a:pt x="2397" y="18815"/>
                                <a:pt x="2379" y="18651"/>
                              </a:cubicBezTo>
                              <a:cubicBezTo>
                                <a:pt x="2369" y="18543"/>
                                <a:pt x="2341" y="18543"/>
                                <a:pt x="2323" y="18543"/>
                              </a:cubicBezTo>
                              <a:cubicBezTo>
                                <a:pt x="2239" y="18706"/>
                                <a:pt x="2165" y="18760"/>
                                <a:pt x="2100" y="18760"/>
                              </a:cubicBezTo>
                              <a:cubicBezTo>
                                <a:pt x="2063" y="18815"/>
                                <a:pt x="2044" y="18815"/>
                                <a:pt x="2063" y="18923"/>
                              </a:cubicBezTo>
                              <a:close/>
                              <a:moveTo>
                                <a:pt x="818" y="16693"/>
                              </a:moveTo>
                              <a:cubicBezTo>
                                <a:pt x="828" y="16638"/>
                                <a:pt x="818" y="16638"/>
                                <a:pt x="800" y="16638"/>
                              </a:cubicBezTo>
                              <a:cubicBezTo>
                                <a:pt x="781" y="16638"/>
                                <a:pt x="763" y="16638"/>
                                <a:pt x="781" y="16693"/>
                              </a:cubicBezTo>
                              <a:cubicBezTo>
                                <a:pt x="791" y="16693"/>
                                <a:pt x="809" y="16693"/>
                                <a:pt x="818" y="16693"/>
                              </a:cubicBezTo>
                              <a:close/>
                              <a:moveTo>
                                <a:pt x="586" y="19740"/>
                              </a:moveTo>
                              <a:cubicBezTo>
                                <a:pt x="558" y="19740"/>
                                <a:pt x="558" y="19740"/>
                                <a:pt x="586" y="19848"/>
                              </a:cubicBezTo>
                              <a:cubicBezTo>
                                <a:pt x="605" y="19903"/>
                                <a:pt x="623" y="19957"/>
                                <a:pt x="642" y="19957"/>
                              </a:cubicBezTo>
                              <a:cubicBezTo>
                                <a:pt x="670" y="19957"/>
                                <a:pt x="670" y="19957"/>
                                <a:pt x="642" y="19848"/>
                              </a:cubicBezTo>
                              <a:cubicBezTo>
                                <a:pt x="633" y="19794"/>
                                <a:pt x="605" y="19740"/>
                                <a:pt x="586" y="19740"/>
                              </a:cubicBezTo>
                              <a:close/>
                              <a:moveTo>
                                <a:pt x="642" y="18379"/>
                              </a:moveTo>
                              <a:lnTo>
                                <a:pt x="642" y="18379"/>
                              </a:lnTo>
                              <a:cubicBezTo>
                                <a:pt x="661" y="18325"/>
                                <a:pt x="651" y="18325"/>
                                <a:pt x="633" y="18325"/>
                              </a:cubicBezTo>
                              <a:cubicBezTo>
                                <a:pt x="614" y="18325"/>
                                <a:pt x="605" y="18325"/>
                                <a:pt x="614" y="18379"/>
                              </a:cubicBezTo>
                              <a:cubicBezTo>
                                <a:pt x="614" y="18379"/>
                                <a:pt x="633" y="18379"/>
                                <a:pt x="642" y="18379"/>
                              </a:cubicBezTo>
                              <a:close/>
                              <a:moveTo>
                                <a:pt x="939" y="18597"/>
                              </a:moveTo>
                              <a:cubicBezTo>
                                <a:pt x="1004" y="18543"/>
                                <a:pt x="930" y="18543"/>
                                <a:pt x="735" y="18543"/>
                              </a:cubicBezTo>
                              <a:cubicBezTo>
                                <a:pt x="558" y="18597"/>
                                <a:pt x="410" y="18651"/>
                                <a:pt x="391" y="18651"/>
                              </a:cubicBezTo>
                              <a:cubicBezTo>
                                <a:pt x="373" y="18815"/>
                                <a:pt x="781" y="18706"/>
                                <a:pt x="939" y="18597"/>
                              </a:cubicBezTo>
                              <a:close/>
                              <a:moveTo>
                                <a:pt x="2657" y="18706"/>
                              </a:moveTo>
                              <a:cubicBezTo>
                                <a:pt x="2639" y="18706"/>
                                <a:pt x="2620" y="18760"/>
                                <a:pt x="2620" y="18815"/>
                              </a:cubicBezTo>
                              <a:cubicBezTo>
                                <a:pt x="2620" y="18869"/>
                                <a:pt x="2639" y="18923"/>
                                <a:pt x="2666" y="18923"/>
                              </a:cubicBezTo>
                              <a:cubicBezTo>
                                <a:pt x="2694" y="18923"/>
                                <a:pt x="2704" y="18869"/>
                                <a:pt x="2704" y="18815"/>
                              </a:cubicBezTo>
                              <a:cubicBezTo>
                                <a:pt x="2694" y="18760"/>
                                <a:pt x="2676" y="18706"/>
                                <a:pt x="2657" y="18706"/>
                              </a:cubicBezTo>
                              <a:close/>
                              <a:moveTo>
                                <a:pt x="1153" y="17944"/>
                              </a:moveTo>
                              <a:cubicBezTo>
                                <a:pt x="1181" y="17890"/>
                                <a:pt x="1236" y="17890"/>
                                <a:pt x="1274" y="17890"/>
                              </a:cubicBezTo>
                              <a:lnTo>
                                <a:pt x="1348" y="17890"/>
                              </a:lnTo>
                              <a:lnTo>
                                <a:pt x="1274" y="17835"/>
                              </a:lnTo>
                              <a:cubicBezTo>
                                <a:pt x="1227" y="17781"/>
                                <a:pt x="1190" y="17781"/>
                                <a:pt x="1181" y="17726"/>
                              </a:cubicBezTo>
                              <a:cubicBezTo>
                                <a:pt x="1171" y="17726"/>
                                <a:pt x="1153" y="17781"/>
                                <a:pt x="1134" y="17890"/>
                              </a:cubicBezTo>
                              <a:cubicBezTo>
                                <a:pt x="1106" y="17998"/>
                                <a:pt x="1106" y="17998"/>
                                <a:pt x="1153" y="17944"/>
                              </a:cubicBezTo>
                              <a:close/>
                              <a:moveTo>
                                <a:pt x="1144" y="18543"/>
                              </a:moveTo>
                              <a:lnTo>
                                <a:pt x="1144" y="18543"/>
                              </a:lnTo>
                              <a:cubicBezTo>
                                <a:pt x="1162" y="18543"/>
                                <a:pt x="1144" y="18488"/>
                                <a:pt x="1116" y="18488"/>
                              </a:cubicBezTo>
                              <a:cubicBezTo>
                                <a:pt x="1079" y="18488"/>
                                <a:pt x="1069" y="18488"/>
                                <a:pt x="1088" y="18543"/>
                              </a:cubicBezTo>
                              <a:cubicBezTo>
                                <a:pt x="1106" y="18597"/>
                                <a:pt x="1134" y="18597"/>
                                <a:pt x="1144" y="18543"/>
                              </a:cubicBezTo>
                              <a:close/>
                              <a:moveTo>
                                <a:pt x="1246" y="19141"/>
                              </a:moveTo>
                              <a:cubicBezTo>
                                <a:pt x="1236" y="19195"/>
                                <a:pt x="1246" y="19195"/>
                                <a:pt x="1264" y="19195"/>
                              </a:cubicBezTo>
                              <a:cubicBezTo>
                                <a:pt x="1283" y="19141"/>
                                <a:pt x="1292" y="19141"/>
                                <a:pt x="1292" y="19087"/>
                              </a:cubicBezTo>
                              <a:cubicBezTo>
                                <a:pt x="1292" y="18978"/>
                                <a:pt x="1255" y="19032"/>
                                <a:pt x="1246" y="19141"/>
                              </a:cubicBezTo>
                              <a:close/>
                              <a:moveTo>
                                <a:pt x="6622" y="17781"/>
                              </a:moveTo>
                              <a:cubicBezTo>
                                <a:pt x="6585" y="17944"/>
                                <a:pt x="6604" y="17998"/>
                                <a:pt x="6660" y="17944"/>
                              </a:cubicBezTo>
                              <a:cubicBezTo>
                                <a:pt x="6697" y="17890"/>
                                <a:pt x="6706" y="17835"/>
                                <a:pt x="6687" y="17781"/>
                              </a:cubicBezTo>
                              <a:cubicBezTo>
                                <a:pt x="6660" y="17618"/>
                                <a:pt x="6650" y="17618"/>
                                <a:pt x="6622" y="17781"/>
                              </a:cubicBezTo>
                              <a:close/>
                              <a:moveTo>
                                <a:pt x="6706" y="17346"/>
                              </a:moveTo>
                              <a:cubicBezTo>
                                <a:pt x="6697" y="17346"/>
                                <a:pt x="6687" y="17400"/>
                                <a:pt x="6678" y="17454"/>
                              </a:cubicBezTo>
                              <a:cubicBezTo>
                                <a:pt x="6669" y="17509"/>
                                <a:pt x="6678" y="17563"/>
                                <a:pt x="6687" y="17563"/>
                              </a:cubicBezTo>
                              <a:cubicBezTo>
                                <a:pt x="6697" y="17563"/>
                                <a:pt x="6706" y="17509"/>
                                <a:pt x="6715" y="17454"/>
                              </a:cubicBezTo>
                              <a:cubicBezTo>
                                <a:pt x="6725" y="17400"/>
                                <a:pt x="6715" y="17346"/>
                                <a:pt x="6706" y="17346"/>
                              </a:cubicBezTo>
                              <a:close/>
                              <a:moveTo>
                                <a:pt x="11256" y="12122"/>
                              </a:moveTo>
                              <a:cubicBezTo>
                                <a:pt x="11117" y="12068"/>
                                <a:pt x="11024" y="12068"/>
                                <a:pt x="11006" y="12122"/>
                              </a:cubicBezTo>
                              <a:cubicBezTo>
                                <a:pt x="10987" y="12231"/>
                                <a:pt x="10996" y="12231"/>
                                <a:pt x="11154" y="12231"/>
                              </a:cubicBezTo>
                              <a:cubicBezTo>
                                <a:pt x="11331" y="12231"/>
                                <a:pt x="11377" y="12231"/>
                                <a:pt x="11256" y="12122"/>
                              </a:cubicBezTo>
                              <a:lnTo>
                                <a:pt x="11256" y="12122"/>
                              </a:lnTo>
                              <a:close/>
                              <a:moveTo>
                                <a:pt x="6743" y="15605"/>
                              </a:moveTo>
                              <a:lnTo>
                                <a:pt x="6743" y="15605"/>
                              </a:lnTo>
                              <a:cubicBezTo>
                                <a:pt x="6743" y="15605"/>
                                <a:pt x="6706" y="15550"/>
                                <a:pt x="6660" y="15550"/>
                              </a:cubicBezTo>
                              <a:cubicBezTo>
                                <a:pt x="6613" y="15550"/>
                                <a:pt x="6567" y="15605"/>
                                <a:pt x="6557" y="15659"/>
                              </a:cubicBezTo>
                              <a:cubicBezTo>
                                <a:pt x="6548" y="15768"/>
                                <a:pt x="6725" y="15713"/>
                                <a:pt x="6743" y="15605"/>
                              </a:cubicBezTo>
                              <a:close/>
                              <a:moveTo>
                                <a:pt x="6882" y="14136"/>
                              </a:moveTo>
                              <a:cubicBezTo>
                                <a:pt x="6920" y="14136"/>
                                <a:pt x="6920" y="14136"/>
                                <a:pt x="6901" y="14027"/>
                              </a:cubicBezTo>
                              <a:cubicBezTo>
                                <a:pt x="6864" y="13918"/>
                                <a:pt x="6873" y="13918"/>
                                <a:pt x="6855" y="14027"/>
                              </a:cubicBezTo>
                              <a:cubicBezTo>
                                <a:pt x="6855" y="14081"/>
                                <a:pt x="6864" y="14136"/>
                                <a:pt x="6882" y="14136"/>
                              </a:cubicBezTo>
                              <a:close/>
                              <a:moveTo>
                                <a:pt x="6725" y="14516"/>
                              </a:moveTo>
                              <a:cubicBezTo>
                                <a:pt x="6725" y="14408"/>
                                <a:pt x="6678" y="14408"/>
                                <a:pt x="6660" y="14516"/>
                              </a:cubicBezTo>
                              <a:cubicBezTo>
                                <a:pt x="6650" y="14571"/>
                                <a:pt x="6650" y="14625"/>
                                <a:pt x="6660" y="14680"/>
                              </a:cubicBezTo>
                              <a:cubicBezTo>
                                <a:pt x="6669" y="14788"/>
                                <a:pt x="6725" y="14625"/>
                                <a:pt x="6725" y="14516"/>
                              </a:cubicBezTo>
                              <a:close/>
                              <a:moveTo>
                                <a:pt x="7050" y="15985"/>
                              </a:moveTo>
                              <a:cubicBezTo>
                                <a:pt x="7031" y="15985"/>
                                <a:pt x="7022" y="15985"/>
                                <a:pt x="7031" y="16040"/>
                              </a:cubicBezTo>
                              <a:cubicBezTo>
                                <a:pt x="7040" y="16094"/>
                                <a:pt x="7050" y="16094"/>
                                <a:pt x="7068" y="16040"/>
                              </a:cubicBezTo>
                              <a:lnTo>
                                <a:pt x="7068" y="16040"/>
                              </a:lnTo>
                              <a:cubicBezTo>
                                <a:pt x="7077" y="16040"/>
                                <a:pt x="7068" y="15985"/>
                                <a:pt x="7050" y="15985"/>
                              </a:cubicBezTo>
                              <a:close/>
                              <a:moveTo>
                                <a:pt x="3772" y="18325"/>
                              </a:moveTo>
                              <a:cubicBezTo>
                                <a:pt x="3781" y="18271"/>
                                <a:pt x="3781" y="18216"/>
                                <a:pt x="3753" y="18271"/>
                              </a:cubicBezTo>
                              <a:cubicBezTo>
                                <a:pt x="3725" y="18325"/>
                                <a:pt x="3725" y="18379"/>
                                <a:pt x="3734" y="18379"/>
                              </a:cubicBezTo>
                              <a:cubicBezTo>
                                <a:pt x="3734" y="18379"/>
                                <a:pt x="3753" y="18379"/>
                                <a:pt x="3772" y="18325"/>
                              </a:cubicBezTo>
                              <a:close/>
                              <a:moveTo>
                                <a:pt x="2546" y="18434"/>
                              </a:moveTo>
                              <a:cubicBezTo>
                                <a:pt x="2592" y="18434"/>
                                <a:pt x="2741" y="18488"/>
                                <a:pt x="2880" y="18488"/>
                              </a:cubicBezTo>
                              <a:cubicBezTo>
                                <a:pt x="3103" y="18488"/>
                                <a:pt x="3140" y="18597"/>
                                <a:pt x="2945" y="18651"/>
                              </a:cubicBezTo>
                              <a:cubicBezTo>
                                <a:pt x="2899" y="18651"/>
                                <a:pt x="2843" y="18706"/>
                                <a:pt x="2824" y="18760"/>
                              </a:cubicBezTo>
                              <a:cubicBezTo>
                                <a:pt x="2796" y="18815"/>
                                <a:pt x="2880" y="18815"/>
                                <a:pt x="3038" y="18815"/>
                              </a:cubicBezTo>
                              <a:cubicBezTo>
                                <a:pt x="3177" y="18815"/>
                                <a:pt x="3298" y="18815"/>
                                <a:pt x="3298" y="18869"/>
                              </a:cubicBezTo>
                              <a:cubicBezTo>
                                <a:pt x="3298" y="18923"/>
                                <a:pt x="3753" y="19087"/>
                                <a:pt x="3874" y="19087"/>
                              </a:cubicBezTo>
                              <a:cubicBezTo>
                                <a:pt x="4032" y="19087"/>
                                <a:pt x="4059" y="19087"/>
                                <a:pt x="4106" y="19087"/>
                              </a:cubicBezTo>
                              <a:cubicBezTo>
                                <a:pt x="4199" y="19141"/>
                                <a:pt x="4236" y="19087"/>
                                <a:pt x="4227" y="18978"/>
                              </a:cubicBezTo>
                              <a:cubicBezTo>
                                <a:pt x="4217" y="18923"/>
                                <a:pt x="4143" y="18869"/>
                                <a:pt x="4050" y="18869"/>
                              </a:cubicBezTo>
                              <a:cubicBezTo>
                                <a:pt x="3957" y="18869"/>
                                <a:pt x="3818" y="18815"/>
                                <a:pt x="3734" y="18760"/>
                              </a:cubicBezTo>
                              <a:cubicBezTo>
                                <a:pt x="3651" y="18706"/>
                                <a:pt x="3512" y="18651"/>
                                <a:pt x="3428" y="18597"/>
                              </a:cubicBezTo>
                              <a:cubicBezTo>
                                <a:pt x="3344" y="18543"/>
                                <a:pt x="3252" y="18434"/>
                                <a:pt x="3224" y="18379"/>
                              </a:cubicBezTo>
                              <a:lnTo>
                                <a:pt x="3224" y="18379"/>
                              </a:lnTo>
                              <a:cubicBezTo>
                                <a:pt x="3177" y="18216"/>
                                <a:pt x="3140" y="18216"/>
                                <a:pt x="3047" y="18271"/>
                              </a:cubicBezTo>
                              <a:cubicBezTo>
                                <a:pt x="2982" y="18325"/>
                                <a:pt x="2899" y="18325"/>
                                <a:pt x="2871" y="18325"/>
                              </a:cubicBezTo>
                              <a:cubicBezTo>
                                <a:pt x="2713" y="18216"/>
                                <a:pt x="2434" y="18162"/>
                                <a:pt x="2416" y="18271"/>
                              </a:cubicBezTo>
                              <a:cubicBezTo>
                                <a:pt x="2397" y="18379"/>
                                <a:pt x="2397" y="18379"/>
                                <a:pt x="2425" y="18379"/>
                              </a:cubicBezTo>
                              <a:cubicBezTo>
                                <a:pt x="2444" y="18379"/>
                                <a:pt x="2499" y="18434"/>
                                <a:pt x="2546" y="18434"/>
                              </a:cubicBezTo>
                              <a:close/>
                              <a:moveTo>
                                <a:pt x="3140" y="18379"/>
                              </a:moveTo>
                              <a:cubicBezTo>
                                <a:pt x="3140" y="18379"/>
                                <a:pt x="3159" y="18434"/>
                                <a:pt x="3186" y="18434"/>
                              </a:cubicBezTo>
                              <a:cubicBezTo>
                                <a:pt x="3205" y="18434"/>
                                <a:pt x="3224" y="18543"/>
                                <a:pt x="3214" y="18543"/>
                              </a:cubicBezTo>
                              <a:cubicBezTo>
                                <a:pt x="3205" y="18651"/>
                                <a:pt x="3131" y="18543"/>
                                <a:pt x="3131" y="18434"/>
                              </a:cubicBezTo>
                              <a:cubicBezTo>
                                <a:pt x="3131" y="18434"/>
                                <a:pt x="3131" y="18379"/>
                                <a:pt x="3140" y="18379"/>
                              </a:cubicBezTo>
                              <a:close/>
                              <a:moveTo>
                                <a:pt x="2676" y="17835"/>
                              </a:moveTo>
                              <a:cubicBezTo>
                                <a:pt x="2694" y="17835"/>
                                <a:pt x="2676" y="17781"/>
                                <a:pt x="2648" y="17781"/>
                              </a:cubicBezTo>
                              <a:cubicBezTo>
                                <a:pt x="2611" y="17781"/>
                                <a:pt x="2601" y="17781"/>
                                <a:pt x="2620" y="17835"/>
                              </a:cubicBezTo>
                              <a:cubicBezTo>
                                <a:pt x="2629" y="17835"/>
                                <a:pt x="2657" y="17835"/>
                                <a:pt x="2676" y="17835"/>
                              </a:cubicBezTo>
                              <a:close/>
                              <a:moveTo>
                                <a:pt x="3549" y="19359"/>
                              </a:moveTo>
                              <a:cubicBezTo>
                                <a:pt x="3530" y="19359"/>
                                <a:pt x="3521" y="19359"/>
                                <a:pt x="3530" y="19413"/>
                              </a:cubicBezTo>
                              <a:cubicBezTo>
                                <a:pt x="3539" y="19468"/>
                                <a:pt x="3549" y="19468"/>
                                <a:pt x="3567" y="19413"/>
                              </a:cubicBezTo>
                              <a:lnTo>
                                <a:pt x="3567" y="19413"/>
                              </a:lnTo>
                              <a:cubicBezTo>
                                <a:pt x="3567" y="19359"/>
                                <a:pt x="3567" y="19359"/>
                                <a:pt x="3549" y="19359"/>
                              </a:cubicBezTo>
                              <a:close/>
                              <a:moveTo>
                                <a:pt x="3725" y="19304"/>
                              </a:moveTo>
                              <a:cubicBezTo>
                                <a:pt x="3604" y="19359"/>
                                <a:pt x="3549" y="19522"/>
                                <a:pt x="3651" y="19522"/>
                              </a:cubicBezTo>
                              <a:cubicBezTo>
                                <a:pt x="3688" y="19522"/>
                                <a:pt x="3744" y="19467"/>
                                <a:pt x="3772" y="19359"/>
                              </a:cubicBezTo>
                              <a:cubicBezTo>
                                <a:pt x="3827" y="19250"/>
                                <a:pt x="3818" y="19250"/>
                                <a:pt x="3725" y="19304"/>
                              </a:cubicBezTo>
                              <a:close/>
                              <a:moveTo>
                                <a:pt x="3409" y="17726"/>
                              </a:moveTo>
                              <a:cubicBezTo>
                                <a:pt x="3409" y="17672"/>
                                <a:pt x="3391" y="17618"/>
                                <a:pt x="3363" y="17618"/>
                              </a:cubicBezTo>
                              <a:cubicBezTo>
                                <a:pt x="3335" y="17618"/>
                                <a:pt x="3317" y="17618"/>
                                <a:pt x="3317" y="17672"/>
                              </a:cubicBezTo>
                              <a:cubicBezTo>
                                <a:pt x="3317" y="17726"/>
                                <a:pt x="3335" y="17726"/>
                                <a:pt x="3363" y="17781"/>
                              </a:cubicBezTo>
                              <a:cubicBezTo>
                                <a:pt x="3391" y="17835"/>
                                <a:pt x="3409" y="17781"/>
                                <a:pt x="3409" y="17726"/>
                              </a:cubicBezTo>
                              <a:close/>
                              <a:moveTo>
                                <a:pt x="2880" y="17944"/>
                              </a:moveTo>
                              <a:cubicBezTo>
                                <a:pt x="2871" y="17998"/>
                                <a:pt x="2964" y="18053"/>
                                <a:pt x="3084" y="18053"/>
                              </a:cubicBezTo>
                              <a:cubicBezTo>
                                <a:pt x="3205" y="18053"/>
                                <a:pt x="3344" y="18107"/>
                                <a:pt x="3400" y="18216"/>
                              </a:cubicBezTo>
                              <a:cubicBezTo>
                                <a:pt x="3456" y="18325"/>
                                <a:pt x="3502" y="18325"/>
                                <a:pt x="3521" y="18271"/>
                              </a:cubicBezTo>
                              <a:cubicBezTo>
                                <a:pt x="3539" y="18216"/>
                                <a:pt x="3521" y="18162"/>
                                <a:pt x="3428" y="18107"/>
                              </a:cubicBezTo>
                              <a:cubicBezTo>
                                <a:pt x="3289" y="17998"/>
                                <a:pt x="3261" y="17944"/>
                                <a:pt x="3261" y="17781"/>
                              </a:cubicBezTo>
                              <a:cubicBezTo>
                                <a:pt x="3261" y="17726"/>
                                <a:pt x="3242" y="17618"/>
                                <a:pt x="3224" y="17618"/>
                              </a:cubicBezTo>
                              <a:cubicBezTo>
                                <a:pt x="3205" y="17618"/>
                                <a:pt x="3186" y="17672"/>
                                <a:pt x="3186" y="17726"/>
                              </a:cubicBezTo>
                              <a:cubicBezTo>
                                <a:pt x="3186" y="17781"/>
                                <a:pt x="3149" y="17835"/>
                                <a:pt x="3084" y="17781"/>
                              </a:cubicBezTo>
                              <a:cubicBezTo>
                                <a:pt x="3029" y="17726"/>
                                <a:pt x="2936" y="17781"/>
                                <a:pt x="2889" y="17835"/>
                              </a:cubicBezTo>
                              <a:cubicBezTo>
                                <a:pt x="2824" y="17890"/>
                                <a:pt x="2815" y="17944"/>
                                <a:pt x="2843" y="17944"/>
                              </a:cubicBezTo>
                              <a:cubicBezTo>
                                <a:pt x="2871" y="17890"/>
                                <a:pt x="2889" y="17890"/>
                                <a:pt x="2880" y="17944"/>
                              </a:cubicBezTo>
                              <a:close/>
                              <a:moveTo>
                                <a:pt x="3976" y="18706"/>
                              </a:moveTo>
                              <a:cubicBezTo>
                                <a:pt x="4004" y="18706"/>
                                <a:pt x="4032" y="18651"/>
                                <a:pt x="4032" y="18597"/>
                              </a:cubicBezTo>
                              <a:cubicBezTo>
                                <a:pt x="4032" y="18543"/>
                                <a:pt x="4004" y="18488"/>
                                <a:pt x="3976" y="18488"/>
                              </a:cubicBezTo>
                              <a:cubicBezTo>
                                <a:pt x="3948" y="18488"/>
                                <a:pt x="3920" y="18543"/>
                                <a:pt x="3920" y="18597"/>
                              </a:cubicBezTo>
                              <a:cubicBezTo>
                                <a:pt x="3920" y="18651"/>
                                <a:pt x="3948" y="18706"/>
                                <a:pt x="3976" y="18706"/>
                              </a:cubicBezTo>
                              <a:close/>
                              <a:moveTo>
                                <a:pt x="17859" y="16421"/>
                              </a:moveTo>
                              <a:cubicBezTo>
                                <a:pt x="17822" y="16638"/>
                                <a:pt x="17840" y="16693"/>
                                <a:pt x="17887" y="16584"/>
                              </a:cubicBezTo>
                              <a:cubicBezTo>
                                <a:pt x="17924" y="16529"/>
                                <a:pt x="17933" y="16421"/>
                                <a:pt x="17915" y="16366"/>
                              </a:cubicBezTo>
                              <a:cubicBezTo>
                                <a:pt x="17896" y="16257"/>
                                <a:pt x="17887" y="16257"/>
                                <a:pt x="17859" y="16421"/>
                              </a:cubicBezTo>
                              <a:close/>
                              <a:moveTo>
                                <a:pt x="17952" y="15877"/>
                              </a:moveTo>
                              <a:cubicBezTo>
                                <a:pt x="17970" y="15822"/>
                                <a:pt x="17961" y="15822"/>
                                <a:pt x="17942" y="15822"/>
                              </a:cubicBezTo>
                              <a:cubicBezTo>
                                <a:pt x="17924" y="15822"/>
                                <a:pt x="17915" y="15822"/>
                                <a:pt x="17924" y="15877"/>
                              </a:cubicBezTo>
                              <a:cubicBezTo>
                                <a:pt x="17924" y="15877"/>
                                <a:pt x="17933" y="15877"/>
                                <a:pt x="17952" y="15877"/>
                              </a:cubicBezTo>
                              <a:close/>
                              <a:moveTo>
                                <a:pt x="18778" y="18760"/>
                              </a:moveTo>
                              <a:cubicBezTo>
                                <a:pt x="18750" y="18923"/>
                                <a:pt x="18750" y="18923"/>
                                <a:pt x="18778" y="18869"/>
                              </a:cubicBezTo>
                              <a:cubicBezTo>
                                <a:pt x="18797" y="18815"/>
                                <a:pt x="18815" y="18815"/>
                                <a:pt x="18825" y="18815"/>
                              </a:cubicBezTo>
                              <a:cubicBezTo>
                                <a:pt x="18834" y="18815"/>
                                <a:pt x="18843" y="18760"/>
                                <a:pt x="18843" y="18706"/>
                              </a:cubicBezTo>
                              <a:cubicBezTo>
                                <a:pt x="18834" y="18543"/>
                                <a:pt x="18815" y="18597"/>
                                <a:pt x="18778" y="18760"/>
                              </a:cubicBezTo>
                              <a:close/>
                              <a:moveTo>
                                <a:pt x="15407" y="14680"/>
                              </a:moveTo>
                              <a:cubicBezTo>
                                <a:pt x="15417" y="14625"/>
                                <a:pt x="15407" y="14625"/>
                                <a:pt x="15389" y="14625"/>
                              </a:cubicBezTo>
                              <a:cubicBezTo>
                                <a:pt x="15361" y="14625"/>
                                <a:pt x="15352" y="14625"/>
                                <a:pt x="15370" y="14680"/>
                              </a:cubicBezTo>
                              <a:cubicBezTo>
                                <a:pt x="15389" y="14734"/>
                                <a:pt x="15398" y="14734"/>
                                <a:pt x="15407" y="14680"/>
                              </a:cubicBezTo>
                              <a:close/>
                              <a:moveTo>
                                <a:pt x="15389" y="15060"/>
                              </a:moveTo>
                              <a:cubicBezTo>
                                <a:pt x="15417" y="15060"/>
                                <a:pt x="15435" y="15006"/>
                                <a:pt x="15435" y="14952"/>
                              </a:cubicBezTo>
                              <a:cubicBezTo>
                                <a:pt x="15426" y="14897"/>
                                <a:pt x="15407" y="14843"/>
                                <a:pt x="15389" y="14843"/>
                              </a:cubicBezTo>
                              <a:cubicBezTo>
                                <a:pt x="15370" y="14843"/>
                                <a:pt x="15352" y="14897"/>
                                <a:pt x="15342" y="14952"/>
                              </a:cubicBezTo>
                              <a:cubicBezTo>
                                <a:pt x="15333" y="15006"/>
                                <a:pt x="15352" y="15060"/>
                                <a:pt x="15389" y="15060"/>
                              </a:cubicBezTo>
                              <a:close/>
                              <a:moveTo>
                                <a:pt x="18620" y="19522"/>
                              </a:moveTo>
                              <a:cubicBezTo>
                                <a:pt x="18611" y="19576"/>
                                <a:pt x="18620" y="19631"/>
                                <a:pt x="18639" y="19631"/>
                              </a:cubicBezTo>
                              <a:cubicBezTo>
                                <a:pt x="18658" y="19631"/>
                                <a:pt x="18667" y="19576"/>
                                <a:pt x="18667" y="19522"/>
                              </a:cubicBezTo>
                              <a:cubicBezTo>
                                <a:pt x="18667" y="19467"/>
                                <a:pt x="18658" y="19413"/>
                                <a:pt x="18648" y="19413"/>
                              </a:cubicBezTo>
                              <a:cubicBezTo>
                                <a:pt x="18639" y="19413"/>
                                <a:pt x="18620" y="19467"/>
                                <a:pt x="18620" y="19522"/>
                              </a:cubicBezTo>
                              <a:close/>
                              <a:moveTo>
                                <a:pt x="15556" y="15115"/>
                              </a:moveTo>
                              <a:cubicBezTo>
                                <a:pt x="15565" y="15169"/>
                                <a:pt x="15574" y="15115"/>
                                <a:pt x="15574" y="15060"/>
                              </a:cubicBezTo>
                              <a:cubicBezTo>
                                <a:pt x="15574" y="15006"/>
                                <a:pt x="15565" y="14952"/>
                                <a:pt x="15556" y="14952"/>
                              </a:cubicBezTo>
                              <a:cubicBezTo>
                                <a:pt x="15547" y="14952"/>
                                <a:pt x="15537" y="14952"/>
                                <a:pt x="15537" y="15006"/>
                              </a:cubicBezTo>
                              <a:cubicBezTo>
                                <a:pt x="15547" y="15006"/>
                                <a:pt x="15547" y="15060"/>
                                <a:pt x="15556" y="15115"/>
                              </a:cubicBezTo>
                              <a:close/>
                              <a:moveTo>
                                <a:pt x="21369" y="19522"/>
                              </a:moveTo>
                              <a:cubicBezTo>
                                <a:pt x="21369" y="20012"/>
                                <a:pt x="21332" y="20501"/>
                                <a:pt x="21295" y="20392"/>
                              </a:cubicBezTo>
                              <a:cubicBezTo>
                                <a:pt x="21286" y="20338"/>
                                <a:pt x="21267" y="20447"/>
                                <a:pt x="21258" y="20556"/>
                              </a:cubicBezTo>
                              <a:cubicBezTo>
                                <a:pt x="21239" y="20828"/>
                                <a:pt x="21193" y="21100"/>
                                <a:pt x="21109" y="21372"/>
                              </a:cubicBezTo>
                              <a:lnTo>
                                <a:pt x="21193" y="21372"/>
                              </a:lnTo>
                              <a:cubicBezTo>
                                <a:pt x="21202" y="21317"/>
                                <a:pt x="21221" y="21209"/>
                                <a:pt x="21248" y="21045"/>
                              </a:cubicBezTo>
                              <a:cubicBezTo>
                                <a:pt x="21295" y="20828"/>
                                <a:pt x="21341" y="20610"/>
                                <a:pt x="21341" y="20610"/>
                              </a:cubicBezTo>
                              <a:cubicBezTo>
                                <a:pt x="21351" y="20610"/>
                                <a:pt x="21323" y="20937"/>
                                <a:pt x="21276" y="21317"/>
                              </a:cubicBezTo>
                              <a:lnTo>
                                <a:pt x="21360" y="21317"/>
                              </a:lnTo>
                              <a:cubicBezTo>
                                <a:pt x="21360" y="21263"/>
                                <a:pt x="21360" y="21209"/>
                                <a:pt x="21360" y="21100"/>
                              </a:cubicBezTo>
                              <a:cubicBezTo>
                                <a:pt x="21360" y="20610"/>
                                <a:pt x="21369" y="20229"/>
                                <a:pt x="21388" y="20012"/>
                              </a:cubicBezTo>
                              <a:cubicBezTo>
                                <a:pt x="21397" y="19903"/>
                                <a:pt x="21397" y="19794"/>
                                <a:pt x="21388" y="19740"/>
                              </a:cubicBezTo>
                              <a:cubicBezTo>
                                <a:pt x="21378" y="19685"/>
                                <a:pt x="21388" y="19576"/>
                                <a:pt x="21397" y="19522"/>
                              </a:cubicBezTo>
                              <a:cubicBezTo>
                                <a:pt x="21416" y="19413"/>
                                <a:pt x="21416" y="19304"/>
                                <a:pt x="21406" y="19141"/>
                              </a:cubicBezTo>
                              <a:cubicBezTo>
                                <a:pt x="21406" y="18869"/>
                                <a:pt x="21369" y="19087"/>
                                <a:pt x="21369" y="19522"/>
                              </a:cubicBezTo>
                              <a:close/>
                              <a:moveTo>
                                <a:pt x="15389" y="13319"/>
                              </a:moveTo>
                              <a:cubicBezTo>
                                <a:pt x="15389" y="13319"/>
                                <a:pt x="15379" y="13265"/>
                                <a:pt x="15361" y="13265"/>
                              </a:cubicBezTo>
                              <a:cubicBezTo>
                                <a:pt x="15342" y="13265"/>
                                <a:pt x="15333" y="13319"/>
                                <a:pt x="15333" y="13374"/>
                              </a:cubicBezTo>
                              <a:cubicBezTo>
                                <a:pt x="15333" y="13428"/>
                                <a:pt x="15342" y="13428"/>
                                <a:pt x="15361" y="13428"/>
                              </a:cubicBezTo>
                              <a:cubicBezTo>
                                <a:pt x="15370" y="13374"/>
                                <a:pt x="15389" y="13319"/>
                                <a:pt x="15389" y="13319"/>
                              </a:cubicBezTo>
                              <a:close/>
                              <a:moveTo>
                                <a:pt x="21035" y="19794"/>
                              </a:moveTo>
                              <a:cubicBezTo>
                                <a:pt x="21026" y="19740"/>
                                <a:pt x="21016" y="19740"/>
                                <a:pt x="21016" y="19957"/>
                              </a:cubicBezTo>
                              <a:cubicBezTo>
                                <a:pt x="21016" y="20120"/>
                                <a:pt x="20998" y="20338"/>
                                <a:pt x="20979" y="20447"/>
                              </a:cubicBezTo>
                              <a:cubicBezTo>
                                <a:pt x="20942" y="20664"/>
                                <a:pt x="20710" y="20991"/>
                                <a:pt x="20691" y="20882"/>
                              </a:cubicBezTo>
                              <a:cubicBezTo>
                                <a:pt x="20682" y="20828"/>
                                <a:pt x="20663" y="20773"/>
                                <a:pt x="20636" y="20773"/>
                              </a:cubicBezTo>
                              <a:cubicBezTo>
                                <a:pt x="20598" y="20773"/>
                                <a:pt x="20598" y="20773"/>
                                <a:pt x="20636" y="20936"/>
                              </a:cubicBezTo>
                              <a:cubicBezTo>
                                <a:pt x="20663" y="21100"/>
                                <a:pt x="20663" y="21100"/>
                                <a:pt x="20608" y="21263"/>
                              </a:cubicBezTo>
                              <a:cubicBezTo>
                                <a:pt x="20570" y="21372"/>
                                <a:pt x="20533" y="21426"/>
                                <a:pt x="20515" y="21372"/>
                              </a:cubicBezTo>
                              <a:cubicBezTo>
                                <a:pt x="20505" y="21372"/>
                                <a:pt x="20496" y="21372"/>
                                <a:pt x="20487" y="21426"/>
                              </a:cubicBezTo>
                              <a:lnTo>
                                <a:pt x="20598" y="21426"/>
                              </a:lnTo>
                              <a:lnTo>
                                <a:pt x="20598" y="21426"/>
                              </a:lnTo>
                              <a:cubicBezTo>
                                <a:pt x="20645" y="21209"/>
                                <a:pt x="20682" y="21209"/>
                                <a:pt x="20719" y="21426"/>
                              </a:cubicBezTo>
                              <a:cubicBezTo>
                                <a:pt x="20719" y="21426"/>
                                <a:pt x="20719" y="21426"/>
                                <a:pt x="20728" y="21481"/>
                              </a:cubicBezTo>
                              <a:lnTo>
                                <a:pt x="20756" y="21481"/>
                              </a:lnTo>
                              <a:cubicBezTo>
                                <a:pt x="20756" y="21426"/>
                                <a:pt x="20756" y="21426"/>
                                <a:pt x="20766" y="21372"/>
                              </a:cubicBezTo>
                              <a:cubicBezTo>
                                <a:pt x="20775" y="21209"/>
                                <a:pt x="20793" y="21100"/>
                                <a:pt x="20858" y="20991"/>
                              </a:cubicBezTo>
                              <a:cubicBezTo>
                                <a:pt x="20905" y="20936"/>
                                <a:pt x="20961" y="20882"/>
                                <a:pt x="20979" y="20882"/>
                              </a:cubicBezTo>
                              <a:cubicBezTo>
                                <a:pt x="21016" y="20936"/>
                                <a:pt x="21035" y="20773"/>
                                <a:pt x="21007" y="20664"/>
                              </a:cubicBezTo>
                              <a:cubicBezTo>
                                <a:pt x="20998" y="20610"/>
                                <a:pt x="20998" y="20501"/>
                                <a:pt x="21016" y="20284"/>
                              </a:cubicBezTo>
                              <a:cubicBezTo>
                                <a:pt x="21044" y="20012"/>
                                <a:pt x="21044" y="19903"/>
                                <a:pt x="21035" y="19794"/>
                              </a:cubicBezTo>
                              <a:close/>
                              <a:moveTo>
                                <a:pt x="21583" y="21317"/>
                              </a:moveTo>
                              <a:cubicBezTo>
                                <a:pt x="21583" y="21317"/>
                                <a:pt x="21573" y="21372"/>
                                <a:pt x="21573" y="21426"/>
                              </a:cubicBezTo>
                              <a:lnTo>
                                <a:pt x="21592" y="21426"/>
                              </a:lnTo>
                              <a:cubicBezTo>
                                <a:pt x="21592" y="21426"/>
                                <a:pt x="21592" y="21426"/>
                                <a:pt x="21592" y="21372"/>
                              </a:cubicBezTo>
                              <a:cubicBezTo>
                                <a:pt x="21592" y="21317"/>
                                <a:pt x="21592" y="21317"/>
                                <a:pt x="21583" y="21317"/>
                              </a:cubicBezTo>
                              <a:close/>
                              <a:moveTo>
                                <a:pt x="20422" y="20556"/>
                              </a:moveTo>
                              <a:cubicBezTo>
                                <a:pt x="20357" y="20338"/>
                                <a:pt x="20413" y="19903"/>
                                <a:pt x="20543" y="19359"/>
                              </a:cubicBezTo>
                              <a:cubicBezTo>
                                <a:pt x="20626" y="19032"/>
                                <a:pt x="20561" y="19032"/>
                                <a:pt x="20422" y="19359"/>
                              </a:cubicBezTo>
                              <a:cubicBezTo>
                                <a:pt x="20292" y="19631"/>
                                <a:pt x="20264" y="19631"/>
                                <a:pt x="20320" y="19250"/>
                              </a:cubicBezTo>
                              <a:cubicBezTo>
                                <a:pt x="20366" y="18978"/>
                                <a:pt x="20348" y="18923"/>
                                <a:pt x="20264" y="19141"/>
                              </a:cubicBezTo>
                              <a:cubicBezTo>
                                <a:pt x="20227" y="19195"/>
                                <a:pt x="20153" y="19304"/>
                                <a:pt x="20097" y="19359"/>
                              </a:cubicBezTo>
                              <a:cubicBezTo>
                                <a:pt x="19995" y="19413"/>
                                <a:pt x="19985" y="19413"/>
                                <a:pt x="19985" y="19195"/>
                              </a:cubicBezTo>
                              <a:cubicBezTo>
                                <a:pt x="19985" y="19087"/>
                                <a:pt x="19995" y="18923"/>
                                <a:pt x="20013" y="18923"/>
                              </a:cubicBezTo>
                              <a:cubicBezTo>
                                <a:pt x="20050" y="18869"/>
                                <a:pt x="20050" y="18651"/>
                                <a:pt x="20013" y="18651"/>
                              </a:cubicBezTo>
                              <a:cubicBezTo>
                                <a:pt x="19995" y="18651"/>
                                <a:pt x="19985" y="18543"/>
                                <a:pt x="19985" y="18325"/>
                              </a:cubicBezTo>
                              <a:cubicBezTo>
                                <a:pt x="19985" y="18162"/>
                                <a:pt x="19976" y="17944"/>
                                <a:pt x="19967" y="17835"/>
                              </a:cubicBezTo>
                              <a:cubicBezTo>
                                <a:pt x="19958" y="17726"/>
                                <a:pt x="19976" y="17563"/>
                                <a:pt x="20041" y="17291"/>
                              </a:cubicBezTo>
                              <a:cubicBezTo>
                                <a:pt x="20088" y="17074"/>
                                <a:pt x="20134" y="16910"/>
                                <a:pt x="20143" y="16965"/>
                              </a:cubicBezTo>
                              <a:cubicBezTo>
                                <a:pt x="20153" y="16965"/>
                                <a:pt x="20153" y="16856"/>
                                <a:pt x="20153" y="16693"/>
                              </a:cubicBezTo>
                              <a:cubicBezTo>
                                <a:pt x="20153" y="16421"/>
                                <a:pt x="20143" y="16366"/>
                                <a:pt x="20097" y="16203"/>
                              </a:cubicBezTo>
                              <a:cubicBezTo>
                                <a:pt x="20060" y="16094"/>
                                <a:pt x="20041" y="16094"/>
                                <a:pt x="20041" y="16149"/>
                              </a:cubicBezTo>
                              <a:cubicBezTo>
                                <a:pt x="20041" y="16366"/>
                                <a:pt x="19911" y="17074"/>
                                <a:pt x="19883" y="17074"/>
                              </a:cubicBezTo>
                              <a:cubicBezTo>
                                <a:pt x="19865" y="17074"/>
                                <a:pt x="19855" y="17128"/>
                                <a:pt x="19855" y="17182"/>
                              </a:cubicBezTo>
                              <a:cubicBezTo>
                                <a:pt x="19865" y="17346"/>
                                <a:pt x="19735" y="17781"/>
                                <a:pt x="19549" y="18271"/>
                              </a:cubicBezTo>
                              <a:cubicBezTo>
                                <a:pt x="19382" y="18706"/>
                                <a:pt x="19335" y="18760"/>
                                <a:pt x="19410" y="18379"/>
                              </a:cubicBezTo>
                              <a:cubicBezTo>
                                <a:pt x="19438" y="18216"/>
                                <a:pt x="19475" y="18107"/>
                                <a:pt x="19475" y="18053"/>
                              </a:cubicBezTo>
                              <a:cubicBezTo>
                                <a:pt x="19475" y="18053"/>
                                <a:pt x="19475" y="17998"/>
                                <a:pt x="19465" y="17944"/>
                              </a:cubicBezTo>
                              <a:cubicBezTo>
                                <a:pt x="19456" y="17890"/>
                                <a:pt x="19410" y="18162"/>
                                <a:pt x="19354" y="18488"/>
                              </a:cubicBezTo>
                              <a:cubicBezTo>
                                <a:pt x="19298" y="18815"/>
                                <a:pt x="19261" y="19032"/>
                                <a:pt x="19261" y="18978"/>
                              </a:cubicBezTo>
                              <a:cubicBezTo>
                                <a:pt x="19261" y="18815"/>
                                <a:pt x="19187" y="19032"/>
                                <a:pt x="19168" y="19250"/>
                              </a:cubicBezTo>
                              <a:cubicBezTo>
                                <a:pt x="19159" y="19304"/>
                                <a:pt x="19131" y="19413"/>
                                <a:pt x="19103" y="19467"/>
                              </a:cubicBezTo>
                              <a:cubicBezTo>
                                <a:pt x="19029" y="19576"/>
                                <a:pt x="18927" y="19848"/>
                                <a:pt x="18936" y="19903"/>
                              </a:cubicBezTo>
                              <a:cubicBezTo>
                                <a:pt x="18936" y="19903"/>
                                <a:pt x="18992" y="19848"/>
                                <a:pt x="19057" y="19740"/>
                              </a:cubicBezTo>
                              <a:cubicBezTo>
                                <a:pt x="19122" y="19631"/>
                                <a:pt x="19196" y="19522"/>
                                <a:pt x="19233" y="19467"/>
                              </a:cubicBezTo>
                              <a:cubicBezTo>
                                <a:pt x="19270" y="19413"/>
                                <a:pt x="19308" y="19304"/>
                                <a:pt x="19326" y="19250"/>
                              </a:cubicBezTo>
                              <a:cubicBezTo>
                                <a:pt x="19363" y="19087"/>
                                <a:pt x="19410" y="19032"/>
                                <a:pt x="19400" y="19195"/>
                              </a:cubicBezTo>
                              <a:cubicBezTo>
                                <a:pt x="19391" y="19250"/>
                                <a:pt x="19400" y="19304"/>
                                <a:pt x="19419" y="19304"/>
                              </a:cubicBezTo>
                              <a:cubicBezTo>
                                <a:pt x="19438" y="19304"/>
                                <a:pt x="19447" y="19413"/>
                                <a:pt x="19447" y="19522"/>
                              </a:cubicBezTo>
                              <a:cubicBezTo>
                                <a:pt x="19447" y="19740"/>
                                <a:pt x="19373" y="19903"/>
                                <a:pt x="19280" y="20012"/>
                              </a:cubicBezTo>
                              <a:cubicBezTo>
                                <a:pt x="19150" y="20120"/>
                                <a:pt x="18843" y="20719"/>
                                <a:pt x="18797" y="20937"/>
                              </a:cubicBezTo>
                              <a:cubicBezTo>
                                <a:pt x="18778" y="20991"/>
                                <a:pt x="18695" y="21209"/>
                                <a:pt x="18611" y="21317"/>
                              </a:cubicBezTo>
                              <a:cubicBezTo>
                                <a:pt x="18593" y="21372"/>
                                <a:pt x="18565" y="21372"/>
                                <a:pt x="18546" y="21426"/>
                              </a:cubicBezTo>
                              <a:lnTo>
                                <a:pt x="20088" y="21426"/>
                              </a:lnTo>
                              <a:cubicBezTo>
                                <a:pt x="20097" y="21317"/>
                                <a:pt x="20106" y="21209"/>
                                <a:pt x="20115" y="21100"/>
                              </a:cubicBezTo>
                              <a:cubicBezTo>
                                <a:pt x="20134" y="20882"/>
                                <a:pt x="20162" y="20773"/>
                                <a:pt x="20190" y="20719"/>
                              </a:cubicBezTo>
                              <a:cubicBezTo>
                                <a:pt x="20255" y="20664"/>
                                <a:pt x="20264" y="20773"/>
                                <a:pt x="20227" y="21100"/>
                              </a:cubicBezTo>
                              <a:cubicBezTo>
                                <a:pt x="20208" y="21263"/>
                                <a:pt x="20199" y="21372"/>
                                <a:pt x="20199" y="21426"/>
                              </a:cubicBezTo>
                              <a:lnTo>
                                <a:pt x="20245" y="21426"/>
                              </a:lnTo>
                              <a:cubicBezTo>
                                <a:pt x="20245" y="21426"/>
                                <a:pt x="20245" y="21372"/>
                                <a:pt x="20245" y="21372"/>
                              </a:cubicBezTo>
                              <a:cubicBezTo>
                                <a:pt x="20245" y="21209"/>
                                <a:pt x="20273" y="21154"/>
                                <a:pt x="20329" y="21209"/>
                              </a:cubicBezTo>
                              <a:cubicBezTo>
                                <a:pt x="20338" y="21209"/>
                                <a:pt x="20366" y="21100"/>
                                <a:pt x="20394" y="20937"/>
                              </a:cubicBezTo>
                              <a:cubicBezTo>
                                <a:pt x="20450" y="20664"/>
                                <a:pt x="20450" y="20610"/>
                                <a:pt x="20422" y="20556"/>
                              </a:cubicBezTo>
                              <a:close/>
                              <a:moveTo>
                                <a:pt x="19298" y="20447"/>
                              </a:moveTo>
                              <a:cubicBezTo>
                                <a:pt x="19289" y="20392"/>
                                <a:pt x="19270" y="20447"/>
                                <a:pt x="19243" y="20556"/>
                              </a:cubicBezTo>
                              <a:cubicBezTo>
                                <a:pt x="19150" y="20882"/>
                                <a:pt x="18853" y="21317"/>
                                <a:pt x="18853" y="21154"/>
                              </a:cubicBezTo>
                              <a:cubicBezTo>
                                <a:pt x="18853" y="21045"/>
                                <a:pt x="18908" y="20882"/>
                                <a:pt x="19057" y="20610"/>
                              </a:cubicBezTo>
                              <a:cubicBezTo>
                                <a:pt x="19168" y="20392"/>
                                <a:pt x="19335" y="20229"/>
                                <a:pt x="19317" y="20392"/>
                              </a:cubicBezTo>
                              <a:cubicBezTo>
                                <a:pt x="19317" y="20447"/>
                                <a:pt x="19308" y="20447"/>
                                <a:pt x="19298" y="20447"/>
                              </a:cubicBezTo>
                              <a:close/>
                              <a:moveTo>
                                <a:pt x="19642" y="19522"/>
                              </a:moveTo>
                              <a:cubicBezTo>
                                <a:pt x="19633" y="19522"/>
                                <a:pt x="19633" y="19467"/>
                                <a:pt x="19633" y="19413"/>
                              </a:cubicBezTo>
                              <a:cubicBezTo>
                                <a:pt x="19642" y="19359"/>
                                <a:pt x="19651" y="19304"/>
                                <a:pt x="19651" y="19304"/>
                              </a:cubicBezTo>
                              <a:cubicBezTo>
                                <a:pt x="19651" y="19304"/>
                                <a:pt x="19660" y="19359"/>
                                <a:pt x="19660" y="19413"/>
                              </a:cubicBezTo>
                              <a:cubicBezTo>
                                <a:pt x="19660" y="19467"/>
                                <a:pt x="19651" y="19522"/>
                                <a:pt x="19642" y="19522"/>
                              </a:cubicBezTo>
                              <a:close/>
                              <a:moveTo>
                                <a:pt x="19958" y="18651"/>
                              </a:moveTo>
                              <a:cubicBezTo>
                                <a:pt x="19948" y="18923"/>
                                <a:pt x="19939" y="18978"/>
                                <a:pt x="19855" y="19141"/>
                              </a:cubicBezTo>
                              <a:cubicBezTo>
                                <a:pt x="19753" y="19359"/>
                                <a:pt x="19725" y="19304"/>
                                <a:pt x="19744" y="18815"/>
                              </a:cubicBezTo>
                              <a:cubicBezTo>
                                <a:pt x="19753" y="18597"/>
                                <a:pt x="19772" y="18434"/>
                                <a:pt x="19828" y="18271"/>
                              </a:cubicBezTo>
                              <a:cubicBezTo>
                                <a:pt x="19939" y="17944"/>
                                <a:pt x="19967" y="18053"/>
                                <a:pt x="19958" y="18651"/>
                              </a:cubicBezTo>
                              <a:close/>
                              <a:moveTo>
                                <a:pt x="20097" y="20991"/>
                              </a:moveTo>
                              <a:cubicBezTo>
                                <a:pt x="20088" y="20991"/>
                                <a:pt x="20078" y="20991"/>
                                <a:pt x="20078" y="20882"/>
                              </a:cubicBezTo>
                              <a:cubicBezTo>
                                <a:pt x="20078" y="20828"/>
                                <a:pt x="20097" y="20719"/>
                                <a:pt x="20106" y="20719"/>
                              </a:cubicBezTo>
                              <a:cubicBezTo>
                                <a:pt x="20115" y="20719"/>
                                <a:pt x="20125" y="20719"/>
                                <a:pt x="20125" y="20828"/>
                              </a:cubicBezTo>
                              <a:cubicBezTo>
                                <a:pt x="20125" y="20882"/>
                                <a:pt x="20115" y="20937"/>
                                <a:pt x="20097" y="20991"/>
                              </a:cubicBezTo>
                              <a:close/>
                              <a:moveTo>
                                <a:pt x="20320" y="20392"/>
                              </a:moveTo>
                              <a:cubicBezTo>
                                <a:pt x="20301" y="20338"/>
                                <a:pt x="20292" y="20284"/>
                                <a:pt x="20301" y="20229"/>
                              </a:cubicBezTo>
                              <a:cubicBezTo>
                                <a:pt x="20320" y="20066"/>
                                <a:pt x="20375" y="20120"/>
                                <a:pt x="20375" y="20284"/>
                              </a:cubicBezTo>
                              <a:cubicBezTo>
                                <a:pt x="20385" y="20501"/>
                                <a:pt x="20366" y="20501"/>
                                <a:pt x="20320" y="20392"/>
                              </a:cubicBezTo>
                              <a:close/>
                              <a:moveTo>
                                <a:pt x="20561" y="20773"/>
                              </a:moveTo>
                              <a:cubicBezTo>
                                <a:pt x="20570" y="20773"/>
                                <a:pt x="20589" y="20719"/>
                                <a:pt x="20598" y="20610"/>
                              </a:cubicBezTo>
                              <a:cubicBezTo>
                                <a:pt x="20617" y="20447"/>
                                <a:pt x="20673" y="20392"/>
                                <a:pt x="20719" y="20501"/>
                              </a:cubicBezTo>
                              <a:cubicBezTo>
                                <a:pt x="20738" y="20556"/>
                                <a:pt x="20747" y="20556"/>
                                <a:pt x="20747" y="20392"/>
                              </a:cubicBezTo>
                              <a:cubicBezTo>
                                <a:pt x="20747" y="20284"/>
                                <a:pt x="20756" y="20229"/>
                                <a:pt x="20766" y="20229"/>
                              </a:cubicBezTo>
                              <a:cubicBezTo>
                                <a:pt x="20784" y="20229"/>
                                <a:pt x="20784" y="20175"/>
                                <a:pt x="20766" y="20120"/>
                              </a:cubicBezTo>
                              <a:cubicBezTo>
                                <a:pt x="20747" y="20012"/>
                                <a:pt x="20728" y="20012"/>
                                <a:pt x="20691" y="20120"/>
                              </a:cubicBezTo>
                              <a:cubicBezTo>
                                <a:pt x="20636" y="20229"/>
                                <a:pt x="20617" y="20229"/>
                                <a:pt x="20636" y="20066"/>
                              </a:cubicBezTo>
                              <a:cubicBezTo>
                                <a:pt x="20654" y="19848"/>
                                <a:pt x="20738" y="19740"/>
                                <a:pt x="20849" y="19740"/>
                              </a:cubicBezTo>
                              <a:cubicBezTo>
                                <a:pt x="21035" y="19740"/>
                                <a:pt x="21100" y="19359"/>
                                <a:pt x="20942" y="19195"/>
                              </a:cubicBezTo>
                              <a:cubicBezTo>
                                <a:pt x="20886" y="19141"/>
                                <a:pt x="20886" y="19141"/>
                                <a:pt x="20914" y="19359"/>
                              </a:cubicBezTo>
                              <a:cubicBezTo>
                                <a:pt x="20951" y="19576"/>
                                <a:pt x="20933" y="19685"/>
                                <a:pt x="20868" y="19631"/>
                              </a:cubicBezTo>
                              <a:cubicBezTo>
                                <a:pt x="20738" y="19576"/>
                                <a:pt x="20663" y="19685"/>
                                <a:pt x="20608" y="19957"/>
                              </a:cubicBezTo>
                              <a:cubicBezTo>
                                <a:pt x="20580" y="20120"/>
                                <a:pt x="20543" y="20284"/>
                                <a:pt x="20524" y="20392"/>
                              </a:cubicBezTo>
                              <a:cubicBezTo>
                                <a:pt x="20496" y="20501"/>
                                <a:pt x="20496" y="20501"/>
                                <a:pt x="20533" y="20447"/>
                              </a:cubicBezTo>
                              <a:cubicBezTo>
                                <a:pt x="20589" y="20338"/>
                                <a:pt x="20580" y="20447"/>
                                <a:pt x="20478" y="20936"/>
                              </a:cubicBezTo>
                              <a:cubicBezTo>
                                <a:pt x="20422" y="21154"/>
                                <a:pt x="20385" y="21317"/>
                                <a:pt x="20357" y="21426"/>
                              </a:cubicBezTo>
                              <a:lnTo>
                                <a:pt x="20440" y="21426"/>
                              </a:lnTo>
                              <a:cubicBezTo>
                                <a:pt x="20468" y="21317"/>
                                <a:pt x="20487" y="21209"/>
                                <a:pt x="20506" y="21100"/>
                              </a:cubicBezTo>
                              <a:cubicBezTo>
                                <a:pt x="20524" y="20937"/>
                                <a:pt x="20552" y="20773"/>
                                <a:pt x="20561" y="20773"/>
                              </a:cubicBezTo>
                              <a:close/>
                              <a:moveTo>
                                <a:pt x="18602" y="20284"/>
                              </a:moveTo>
                              <a:cubicBezTo>
                                <a:pt x="18583" y="20175"/>
                                <a:pt x="18555" y="20175"/>
                                <a:pt x="18453" y="20392"/>
                              </a:cubicBezTo>
                              <a:cubicBezTo>
                                <a:pt x="18323" y="20610"/>
                                <a:pt x="18147" y="20773"/>
                                <a:pt x="17952" y="20882"/>
                              </a:cubicBezTo>
                              <a:lnTo>
                                <a:pt x="17831" y="20937"/>
                              </a:lnTo>
                              <a:lnTo>
                                <a:pt x="17915" y="20664"/>
                              </a:lnTo>
                              <a:cubicBezTo>
                                <a:pt x="17961" y="20501"/>
                                <a:pt x="18054" y="20229"/>
                                <a:pt x="18128" y="20066"/>
                              </a:cubicBezTo>
                              <a:lnTo>
                                <a:pt x="18249" y="19740"/>
                              </a:lnTo>
                              <a:lnTo>
                                <a:pt x="18165" y="19685"/>
                              </a:lnTo>
                              <a:cubicBezTo>
                                <a:pt x="18119" y="19631"/>
                                <a:pt x="18063" y="19631"/>
                                <a:pt x="18045" y="19685"/>
                              </a:cubicBezTo>
                              <a:cubicBezTo>
                                <a:pt x="18007" y="19740"/>
                                <a:pt x="17998" y="19903"/>
                                <a:pt x="18035" y="19903"/>
                              </a:cubicBezTo>
                              <a:cubicBezTo>
                                <a:pt x="18045" y="19903"/>
                                <a:pt x="18054" y="19957"/>
                                <a:pt x="18045" y="20012"/>
                              </a:cubicBezTo>
                              <a:cubicBezTo>
                                <a:pt x="18035" y="20066"/>
                                <a:pt x="17998" y="20120"/>
                                <a:pt x="17952" y="20175"/>
                              </a:cubicBezTo>
                              <a:cubicBezTo>
                                <a:pt x="17905" y="20229"/>
                                <a:pt x="17859" y="20284"/>
                                <a:pt x="17850" y="20338"/>
                              </a:cubicBezTo>
                              <a:cubicBezTo>
                                <a:pt x="17822" y="20447"/>
                                <a:pt x="17617" y="20664"/>
                                <a:pt x="17599" y="20610"/>
                              </a:cubicBezTo>
                              <a:cubicBezTo>
                                <a:pt x="17590" y="20556"/>
                                <a:pt x="17562" y="20610"/>
                                <a:pt x="17543" y="20719"/>
                              </a:cubicBezTo>
                              <a:cubicBezTo>
                                <a:pt x="17506" y="20882"/>
                                <a:pt x="17460" y="20937"/>
                                <a:pt x="17311" y="21045"/>
                              </a:cubicBezTo>
                              <a:cubicBezTo>
                                <a:pt x="17265" y="21100"/>
                                <a:pt x="17200" y="21209"/>
                                <a:pt x="17181" y="21317"/>
                              </a:cubicBezTo>
                              <a:cubicBezTo>
                                <a:pt x="17162" y="21372"/>
                                <a:pt x="17125" y="21481"/>
                                <a:pt x="17088" y="21535"/>
                              </a:cubicBezTo>
                              <a:lnTo>
                                <a:pt x="17302" y="21535"/>
                              </a:lnTo>
                              <a:cubicBezTo>
                                <a:pt x="17302" y="21535"/>
                                <a:pt x="17302" y="21535"/>
                                <a:pt x="17302" y="21535"/>
                              </a:cubicBezTo>
                              <a:cubicBezTo>
                                <a:pt x="17348" y="21535"/>
                                <a:pt x="17367" y="21481"/>
                                <a:pt x="17367" y="21372"/>
                              </a:cubicBezTo>
                              <a:cubicBezTo>
                                <a:pt x="17367" y="21209"/>
                                <a:pt x="17404" y="21154"/>
                                <a:pt x="17432" y="21317"/>
                              </a:cubicBezTo>
                              <a:cubicBezTo>
                                <a:pt x="17441" y="21426"/>
                                <a:pt x="17460" y="21426"/>
                                <a:pt x="17487" y="21317"/>
                              </a:cubicBezTo>
                              <a:cubicBezTo>
                                <a:pt x="17534" y="21154"/>
                                <a:pt x="17562" y="21154"/>
                                <a:pt x="17552" y="21317"/>
                              </a:cubicBezTo>
                              <a:cubicBezTo>
                                <a:pt x="17543" y="21372"/>
                                <a:pt x="17552" y="21426"/>
                                <a:pt x="17562" y="21426"/>
                              </a:cubicBezTo>
                              <a:cubicBezTo>
                                <a:pt x="17571" y="21426"/>
                                <a:pt x="17580" y="21372"/>
                                <a:pt x="17590" y="21317"/>
                              </a:cubicBezTo>
                              <a:cubicBezTo>
                                <a:pt x="17599" y="21154"/>
                                <a:pt x="17933" y="21100"/>
                                <a:pt x="17980" y="21209"/>
                              </a:cubicBezTo>
                              <a:cubicBezTo>
                                <a:pt x="18007" y="21317"/>
                                <a:pt x="18045" y="21317"/>
                                <a:pt x="18156" y="21154"/>
                              </a:cubicBezTo>
                              <a:cubicBezTo>
                                <a:pt x="18230" y="21045"/>
                                <a:pt x="18333" y="20937"/>
                                <a:pt x="18370" y="20882"/>
                              </a:cubicBezTo>
                              <a:cubicBezTo>
                                <a:pt x="18583" y="20501"/>
                                <a:pt x="18630" y="20447"/>
                                <a:pt x="18602" y="20284"/>
                              </a:cubicBezTo>
                              <a:close/>
                              <a:moveTo>
                                <a:pt x="17794" y="20664"/>
                              </a:moveTo>
                              <a:cubicBezTo>
                                <a:pt x="17757" y="20828"/>
                                <a:pt x="17655" y="20882"/>
                                <a:pt x="17655" y="20773"/>
                              </a:cubicBezTo>
                              <a:cubicBezTo>
                                <a:pt x="17655" y="20719"/>
                                <a:pt x="17673" y="20664"/>
                                <a:pt x="17692" y="20664"/>
                              </a:cubicBezTo>
                              <a:cubicBezTo>
                                <a:pt x="17710" y="20664"/>
                                <a:pt x="17747" y="20610"/>
                                <a:pt x="17775" y="20610"/>
                              </a:cubicBezTo>
                              <a:cubicBezTo>
                                <a:pt x="17822" y="20556"/>
                                <a:pt x="17822" y="20610"/>
                                <a:pt x="17794" y="20664"/>
                              </a:cubicBezTo>
                              <a:close/>
                              <a:moveTo>
                                <a:pt x="1013" y="20773"/>
                              </a:moveTo>
                              <a:cubicBezTo>
                                <a:pt x="1032" y="20719"/>
                                <a:pt x="1023" y="20719"/>
                                <a:pt x="1004" y="20719"/>
                              </a:cubicBezTo>
                              <a:cubicBezTo>
                                <a:pt x="986" y="20719"/>
                                <a:pt x="976" y="20719"/>
                                <a:pt x="986" y="20773"/>
                              </a:cubicBezTo>
                              <a:cubicBezTo>
                                <a:pt x="986" y="20773"/>
                                <a:pt x="1004" y="20773"/>
                                <a:pt x="1013" y="20773"/>
                              </a:cubicBezTo>
                              <a:close/>
                              <a:moveTo>
                                <a:pt x="9780" y="16584"/>
                              </a:moveTo>
                              <a:cubicBezTo>
                                <a:pt x="9789" y="16638"/>
                                <a:pt x="9798" y="16638"/>
                                <a:pt x="9817" y="16584"/>
                              </a:cubicBezTo>
                              <a:cubicBezTo>
                                <a:pt x="9836" y="16529"/>
                                <a:pt x="9826" y="16529"/>
                                <a:pt x="9808" y="16529"/>
                              </a:cubicBezTo>
                              <a:cubicBezTo>
                                <a:pt x="9789" y="16529"/>
                                <a:pt x="9771" y="16529"/>
                                <a:pt x="9780" y="16584"/>
                              </a:cubicBezTo>
                              <a:close/>
                              <a:moveTo>
                                <a:pt x="10179" y="15985"/>
                              </a:moveTo>
                              <a:cubicBezTo>
                                <a:pt x="10151" y="15985"/>
                                <a:pt x="10142" y="15985"/>
                                <a:pt x="10161" y="16040"/>
                              </a:cubicBezTo>
                              <a:cubicBezTo>
                                <a:pt x="10170" y="16094"/>
                                <a:pt x="10188" y="16094"/>
                                <a:pt x="10207" y="16040"/>
                              </a:cubicBezTo>
                              <a:cubicBezTo>
                                <a:pt x="10216" y="16040"/>
                                <a:pt x="10207" y="15985"/>
                                <a:pt x="10179" y="15985"/>
                              </a:cubicBezTo>
                              <a:close/>
                              <a:moveTo>
                                <a:pt x="382" y="16802"/>
                              </a:moveTo>
                              <a:cubicBezTo>
                                <a:pt x="391" y="16802"/>
                                <a:pt x="401" y="16747"/>
                                <a:pt x="401" y="16693"/>
                              </a:cubicBezTo>
                              <a:cubicBezTo>
                                <a:pt x="401" y="16638"/>
                                <a:pt x="391" y="16584"/>
                                <a:pt x="373" y="16584"/>
                              </a:cubicBezTo>
                              <a:cubicBezTo>
                                <a:pt x="354" y="16584"/>
                                <a:pt x="354" y="16638"/>
                                <a:pt x="354" y="16693"/>
                              </a:cubicBezTo>
                              <a:cubicBezTo>
                                <a:pt x="363" y="16802"/>
                                <a:pt x="373" y="16802"/>
                                <a:pt x="382" y="16802"/>
                              </a:cubicBezTo>
                              <a:close/>
                              <a:moveTo>
                                <a:pt x="10281" y="15985"/>
                              </a:moveTo>
                              <a:cubicBezTo>
                                <a:pt x="10281" y="16040"/>
                                <a:pt x="10300" y="16094"/>
                                <a:pt x="10328" y="16094"/>
                              </a:cubicBezTo>
                              <a:cubicBezTo>
                                <a:pt x="10356" y="16094"/>
                                <a:pt x="10374" y="16040"/>
                                <a:pt x="10383" y="15985"/>
                              </a:cubicBezTo>
                              <a:cubicBezTo>
                                <a:pt x="10393" y="15931"/>
                                <a:pt x="10374" y="15877"/>
                                <a:pt x="10337" y="15877"/>
                              </a:cubicBezTo>
                              <a:cubicBezTo>
                                <a:pt x="10309" y="15877"/>
                                <a:pt x="10281" y="15931"/>
                                <a:pt x="10281" y="15985"/>
                              </a:cubicBezTo>
                              <a:close/>
                              <a:moveTo>
                                <a:pt x="141" y="18597"/>
                              </a:moveTo>
                              <a:cubicBezTo>
                                <a:pt x="57" y="18597"/>
                                <a:pt x="-8" y="18597"/>
                                <a:pt x="1" y="18651"/>
                              </a:cubicBezTo>
                              <a:cubicBezTo>
                                <a:pt x="20" y="18760"/>
                                <a:pt x="298" y="18815"/>
                                <a:pt x="298" y="18706"/>
                              </a:cubicBezTo>
                              <a:cubicBezTo>
                                <a:pt x="289" y="18651"/>
                                <a:pt x="233" y="18597"/>
                                <a:pt x="141" y="18597"/>
                              </a:cubicBezTo>
                              <a:close/>
                              <a:moveTo>
                                <a:pt x="391" y="21100"/>
                              </a:moveTo>
                              <a:cubicBezTo>
                                <a:pt x="391" y="21100"/>
                                <a:pt x="363" y="21154"/>
                                <a:pt x="336" y="21263"/>
                              </a:cubicBezTo>
                              <a:cubicBezTo>
                                <a:pt x="289" y="21426"/>
                                <a:pt x="308" y="21426"/>
                                <a:pt x="540" y="21426"/>
                              </a:cubicBezTo>
                              <a:cubicBezTo>
                                <a:pt x="679" y="21426"/>
                                <a:pt x="791" y="21372"/>
                                <a:pt x="781" y="21372"/>
                              </a:cubicBezTo>
                              <a:cubicBezTo>
                                <a:pt x="772" y="21317"/>
                                <a:pt x="688" y="21263"/>
                                <a:pt x="577" y="21209"/>
                              </a:cubicBezTo>
                              <a:cubicBezTo>
                                <a:pt x="466" y="21154"/>
                                <a:pt x="391" y="21154"/>
                                <a:pt x="391" y="21100"/>
                              </a:cubicBezTo>
                              <a:close/>
                              <a:moveTo>
                                <a:pt x="11098" y="15822"/>
                              </a:moveTo>
                              <a:cubicBezTo>
                                <a:pt x="11108" y="15877"/>
                                <a:pt x="11117" y="15877"/>
                                <a:pt x="11136" y="15822"/>
                              </a:cubicBezTo>
                              <a:cubicBezTo>
                                <a:pt x="11154" y="15768"/>
                                <a:pt x="11145" y="15768"/>
                                <a:pt x="11126" y="15768"/>
                              </a:cubicBezTo>
                              <a:cubicBezTo>
                                <a:pt x="11098" y="15768"/>
                                <a:pt x="11089" y="15822"/>
                                <a:pt x="11098" y="15822"/>
                              </a:cubicBezTo>
                              <a:close/>
                              <a:moveTo>
                                <a:pt x="16652" y="17454"/>
                              </a:moveTo>
                              <a:cubicBezTo>
                                <a:pt x="16624" y="17454"/>
                                <a:pt x="16605" y="17454"/>
                                <a:pt x="16624" y="17509"/>
                              </a:cubicBezTo>
                              <a:cubicBezTo>
                                <a:pt x="16633" y="17563"/>
                                <a:pt x="16661" y="17563"/>
                                <a:pt x="16680" y="17509"/>
                              </a:cubicBezTo>
                              <a:cubicBezTo>
                                <a:pt x="16698" y="17509"/>
                                <a:pt x="16689" y="17454"/>
                                <a:pt x="16652" y="17454"/>
                              </a:cubicBezTo>
                              <a:close/>
                              <a:moveTo>
                                <a:pt x="7663" y="18162"/>
                              </a:moveTo>
                              <a:cubicBezTo>
                                <a:pt x="7672" y="18216"/>
                                <a:pt x="7681" y="18271"/>
                                <a:pt x="7690" y="18271"/>
                              </a:cubicBezTo>
                              <a:cubicBezTo>
                                <a:pt x="7700" y="18271"/>
                                <a:pt x="7700" y="18216"/>
                                <a:pt x="7700" y="18162"/>
                              </a:cubicBezTo>
                              <a:cubicBezTo>
                                <a:pt x="7690" y="18107"/>
                                <a:pt x="7681" y="18053"/>
                                <a:pt x="7672" y="18053"/>
                              </a:cubicBezTo>
                              <a:cubicBezTo>
                                <a:pt x="7663" y="18053"/>
                                <a:pt x="7653" y="18107"/>
                                <a:pt x="7663" y="18162"/>
                              </a:cubicBezTo>
                              <a:close/>
                              <a:moveTo>
                                <a:pt x="8275" y="17454"/>
                              </a:moveTo>
                              <a:cubicBezTo>
                                <a:pt x="8275" y="17454"/>
                                <a:pt x="8266" y="17509"/>
                                <a:pt x="8266" y="17563"/>
                              </a:cubicBezTo>
                              <a:cubicBezTo>
                                <a:pt x="8266" y="17618"/>
                                <a:pt x="8275" y="17672"/>
                                <a:pt x="8285" y="17672"/>
                              </a:cubicBezTo>
                              <a:cubicBezTo>
                                <a:pt x="8294" y="17672"/>
                                <a:pt x="8294" y="17618"/>
                                <a:pt x="8294" y="17563"/>
                              </a:cubicBezTo>
                              <a:cubicBezTo>
                                <a:pt x="8294" y="17509"/>
                                <a:pt x="8285" y="17454"/>
                                <a:pt x="8275" y="17454"/>
                              </a:cubicBezTo>
                              <a:close/>
                              <a:moveTo>
                                <a:pt x="16670" y="21045"/>
                              </a:moveTo>
                              <a:cubicBezTo>
                                <a:pt x="16745" y="21045"/>
                                <a:pt x="16810" y="21045"/>
                                <a:pt x="16810" y="20991"/>
                              </a:cubicBezTo>
                              <a:cubicBezTo>
                                <a:pt x="16810" y="20937"/>
                                <a:pt x="16837" y="20882"/>
                                <a:pt x="16865" y="20882"/>
                              </a:cubicBezTo>
                              <a:cubicBezTo>
                                <a:pt x="16893" y="20882"/>
                                <a:pt x="16912" y="20828"/>
                                <a:pt x="16912" y="20773"/>
                              </a:cubicBezTo>
                              <a:cubicBezTo>
                                <a:pt x="16912" y="20719"/>
                                <a:pt x="16949" y="20556"/>
                                <a:pt x="17005" y="20392"/>
                              </a:cubicBezTo>
                              <a:cubicBezTo>
                                <a:pt x="17097" y="20120"/>
                                <a:pt x="17227" y="20066"/>
                                <a:pt x="17283" y="20229"/>
                              </a:cubicBezTo>
                              <a:cubicBezTo>
                                <a:pt x="17339" y="20392"/>
                                <a:pt x="17506" y="20501"/>
                                <a:pt x="17487" y="20338"/>
                              </a:cubicBezTo>
                              <a:cubicBezTo>
                                <a:pt x="17478" y="20284"/>
                                <a:pt x="17497" y="20175"/>
                                <a:pt x="17534" y="20120"/>
                              </a:cubicBezTo>
                              <a:lnTo>
                                <a:pt x="17590" y="20066"/>
                              </a:lnTo>
                              <a:lnTo>
                                <a:pt x="17525" y="20012"/>
                              </a:lnTo>
                              <a:cubicBezTo>
                                <a:pt x="17487" y="19957"/>
                                <a:pt x="17441" y="19903"/>
                                <a:pt x="17422" y="19848"/>
                              </a:cubicBezTo>
                              <a:cubicBezTo>
                                <a:pt x="17385" y="19794"/>
                                <a:pt x="17385" y="19794"/>
                                <a:pt x="17432" y="19957"/>
                              </a:cubicBezTo>
                              <a:cubicBezTo>
                                <a:pt x="17478" y="20120"/>
                                <a:pt x="17478" y="20120"/>
                                <a:pt x="17441" y="20175"/>
                              </a:cubicBezTo>
                              <a:cubicBezTo>
                                <a:pt x="17385" y="20284"/>
                                <a:pt x="17227" y="20012"/>
                                <a:pt x="17237" y="19848"/>
                              </a:cubicBezTo>
                              <a:cubicBezTo>
                                <a:pt x="17246" y="19740"/>
                                <a:pt x="17237" y="19740"/>
                                <a:pt x="17209" y="19740"/>
                              </a:cubicBezTo>
                              <a:cubicBezTo>
                                <a:pt x="17190" y="19740"/>
                                <a:pt x="17172" y="19685"/>
                                <a:pt x="17172" y="19631"/>
                              </a:cubicBezTo>
                              <a:cubicBezTo>
                                <a:pt x="17172" y="19576"/>
                                <a:pt x="17181" y="19522"/>
                                <a:pt x="17181" y="19576"/>
                              </a:cubicBezTo>
                              <a:cubicBezTo>
                                <a:pt x="17190" y="19576"/>
                                <a:pt x="17302" y="19522"/>
                                <a:pt x="17441" y="19413"/>
                              </a:cubicBezTo>
                              <a:cubicBezTo>
                                <a:pt x="17580" y="19304"/>
                                <a:pt x="17701" y="19195"/>
                                <a:pt x="17710" y="19195"/>
                              </a:cubicBezTo>
                              <a:cubicBezTo>
                                <a:pt x="17729" y="19195"/>
                                <a:pt x="17747" y="19141"/>
                                <a:pt x="17757" y="19087"/>
                              </a:cubicBezTo>
                              <a:cubicBezTo>
                                <a:pt x="17803" y="18869"/>
                                <a:pt x="18017" y="18597"/>
                                <a:pt x="18184" y="18543"/>
                              </a:cubicBezTo>
                              <a:cubicBezTo>
                                <a:pt x="18286" y="18488"/>
                                <a:pt x="18379" y="18434"/>
                                <a:pt x="18397" y="18379"/>
                              </a:cubicBezTo>
                              <a:cubicBezTo>
                                <a:pt x="18416" y="18325"/>
                                <a:pt x="18379" y="18325"/>
                                <a:pt x="18314" y="18325"/>
                              </a:cubicBezTo>
                              <a:lnTo>
                                <a:pt x="18202" y="18379"/>
                              </a:lnTo>
                              <a:lnTo>
                                <a:pt x="18249" y="18162"/>
                              </a:lnTo>
                              <a:cubicBezTo>
                                <a:pt x="18277" y="17998"/>
                                <a:pt x="18332" y="17944"/>
                                <a:pt x="18425" y="17890"/>
                              </a:cubicBezTo>
                              <a:cubicBezTo>
                                <a:pt x="18500" y="17835"/>
                                <a:pt x="18583" y="17781"/>
                                <a:pt x="18620" y="17781"/>
                              </a:cubicBezTo>
                              <a:cubicBezTo>
                                <a:pt x="18713" y="17672"/>
                                <a:pt x="18648" y="17944"/>
                                <a:pt x="18537" y="18053"/>
                              </a:cubicBezTo>
                              <a:cubicBezTo>
                                <a:pt x="18481" y="18107"/>
                                <a:pt x="18444" y="18216"/>
                                <a:pt x="18453" y="18216"/>
                              </a:cubicBezTo>
                              <a:cubicBezTo>
                                <a:pt x="18462" y="18270"/>
                                <a:pt x="18964" y="17618"/>
                                <a:pt x="19029" y="17454"/>
                              </a:cubicBezTo>
                              <a:cubicBezTo>
                                <a:pt x="19131" y="17182"/>
                                <a:pt x="19224" y="17019"/>
                                <a:pt x="19345" y="16801"/>
                              </a:cubicBezTo>
                              <a:cubicBezTo>
                                <a:pt x="19410" y="16693"/>
                                <a:pt x="19475" y="16529"/>
                                <a:pt x="19484" y="16475"/>
                              </a:cubicBezTo>
                              <a:cubicBezTo>
                                <a:pt x="19493" y="16366"/>
                                <a:pt x="19465" y="16366"/>
                                <a:pt x="19428" y="16475"/>
                              </a:cubicBezTo>
                              <a:cubicBezTo>
                                <a:pt x="19410" y="16529"/>
                                <a:pt x="19354" y="16584"/>
                                <a:pt x="19289" y="16638"/>
                              </a:cubicBezTo>
                              <a:lnTo>
                                <a:pt x="19187" y="16693"/>
                              </a:lnTo>
                              <a:lnTo>
                                <a:pt x="19261" y="16529"/>
                              </a:lnTo>
                              <a:cubicBezTo>
                                <a:pt x="19298" y="16421"/>
                                <a:pt x="19382" y="16257"/>
                                <a:pt x="19447" y="16149"/>
                              </a:cubicBezTo>
                              <a:cubicBezTo>
                                <a:pt x="19512" y="16040"/>
                                <a:pt x="19558" y="15931"/>
                                <a:pt x="19549" y="15877"/>
                              </a:cubicBezTo>
                              <a:cubicBezTo>
                                <a:pt x="19540" y="15822"/>
                                <a:pt x="19224" y="16094"/>
                                <a:pt x="19140" y="16257"/>
                              </a:cubicBezTo>
                              <a:cubicBezTo>
                                <a:pt x="19103" y="16312"/>
                                <a:pt x="19029" y="16529"/>
                                <a:pt x="18983" y="16693"/>
                              </a:cubicBezTo>
                              <a:cubicBezTo>
                                <a:pt x="18936" y="16856"/>
                                <a:pt x="18871" y="17074"/>
                                <a:pt x="18843" y="17074"/>
                              </a:cubicBezTo>
                              <a:cubicBezTo>
                                <a:pt x="18815" y="17074"/>
                                <a:pt x="18778" y="17182"/>
                                <a:pt x="18769" y="17291"/>
                              </a:cubicBezTo>
                              <a:cubicBezTo>
                                <a:pt x="18760" y="17400"/>
                                <a:pt x="18685" y="17509"/>
                                <a:pt x="18444" y="17726"/>
                              </a:cubicBezTo>
                              <a:cubicBezTo>
                                <a:pt x="18351" y="17781"/>
                                <a:pt x="18360" y="17672"/>
                                <a:pt x="18453" y="17563"/>
                              </a:cubicBezTo>
                              <a:lnTo>
                                <a:pt x="18518" y="17509"/>
                              </a:lnTo>
                              <a:lnTo>
                                <a:pt x="18453" y="17509"/>
                              </a:lnTo>
                              <a:cubicBezTo>
                                <a:pt x="18416" y="17509"/>
                                <a:pt x="18379" y="17454"/>
                                <a:pt x="18379" y="17400"/>
                              </a:cubicBezTo>
                              <a:cubicBezTo>
                                <a:pt x="18370" y="17291"/>
                                <a:pt x="18360" y="17291"/>
                                <a:pt x="18351" y="17400"/>
                              </a:cubicBezTo>
                              <a:cubicBezTo>
                                <a:pt x="18342" y="17454"/>
                                <a:pt x="18323" y="17509"/>
                                <a:pt x="18305" y="17509"/>
                              </a:cubicBezTo>
                              <a:cubicBezTo>
                                <a:pt x="18286" y="17509"/>
                                <a:pt x="18258" y="17563"/>
                                <a:pt x="18230" y="17672"/>
                              </a:cubicBezTo>
                              <a:cubicBezTo>
                                <a:pt x="18184" y="17835"/>
                                <a:pt x="18128" y="17890"/>
                                <a:pt x="17970" y="17835"/>
                              </a:cubicBezTo>
                              <a:cubicBezTo>
                                <a:pt x="17915" y="17835"/>
                                <a:pt x="17877" y="17781"/>
                                <a:pt x="17887" y="17726"/>
                              </a:cubicBezTo>
                              <a:cubicBezTo>
                                <a:pt x="17905" y="17563"/>
                                <a:pt x="18100" y="17400"/>
                                <a:pt x="18147" y="17454"/>
                              </a:cubicBezTo>
                              <a:cubicBezTo>
                                <a:pt x="18175" y="17509"/>
                                <a:pt x="18193" y="17454"/>
                                <a:pt x="18202" y="17400"/>
                              </a:cubicBezTo>
                              <a:cubicBezTo>
                                <a:pt x="18221" y="17237"/>
                                <a:pt x="18026" y="17182"/>
                                <a:pt x="17915" y="17291"/>
                              </a:cubicBezTo>
                              <a:cubicBezTo>
                                <a:pt x="17840" y="17400"/>
                                <a:pt x="17812" y="17346"/>
                                <a:pt x="17785" y="17291"/>
                              </a:cubicBezTo>
                              <a:cubicBezTo>
                                <a:pt x="17766" y="17237"/>
                                <a:pt x="17692" y="17128"/>
                                <a:pt x="17617" y="17128"/>
                              </a:cubicBezTo>
                              <a:cubicBezTo>
                                <a:pt x="17543" y="17073"/>
                                <a:pt x="17450" y="17073"/>
                                <a:pt x="17422" y="17019"/>
                              </a:cubicBezTo>
                              <a:cubicBezTo>
                                <a:pt x="17385" y="17019"/>
                                <a:pt x="17339" y="17019"/>
                                <a:pt x="17311" y="17128"/>
                              </a:cubicBezTo>
                              <a:cubicBezTo>
                                <a:pt x="17237" y="17346"/>
                                <a:pt x="17005" y="17563"/>
                                <a:pt x="16977" y="17400"/>
                              </a:cubicBezTo>
                              <a:cubicBezTo>
                                <a:pt x="16967" y="17346"/>
                                <a:pt x="16967" y="17291"/>
                                <a:pt x="17005" y="17291"/>
                              </a:cubicBezTo>
                              <a:cubicBezTo>
                                <a:pt x="17060" y="17291"/>
                                <a:pt x="17070" y="17128"/>
                                <a:pt x="17023" y="17073"/>
                              </a:cubicBezTo>
                              <a:cubicBezTo>
                                <a:pt x="17005" y="17019"/>
                                <a:pt x="17014" y="17019"/>
                                <a:pt x="17042" y="17019"/>
                              </a:cubicBezTo>
                              <a:cubicBezTo>
                                <a:pt x="17070" y="17019"/>
                                <a:pt x="17125" y="16910"/>
                                <a:pt x="17162" y="16801"/>
                              </a:cubicBezTo>
                              <a:cubicBezTo>
                                <a:pt x="17200" y="16693"/>
                                <a:pt x="17255" y="16584"/>
                                <a:pt x="17292" y="16529"/>
                              </a:cubicBezTo>
                              <a:cubicBezTo>
                                <a:pt x="17320" y="16475"/>
                                <a:pt x="17357" y="16366"/>
                                <a:pt x="17367" y="16312"/>
                              </a:cubicBezTo>
                              <a:cubicBezTo>
                                <a:pt x="17385" y="16203"/>
                                <a:pt x="17413" y="16203"/>
                                <a:pt x="17441" y="16203"/>
                              </a:cubicBezTo>
                              <a:cubicBezTo>
                                <a:pt x="17469" y="16257"/>
                                <a:pt x="17506" y="16257"/>
                                <a:pt x="17515" y="16257"/>
                              </a:cubicBezTo>
                              <a:cubicBezTo>
                                <a:pt x="17534" y="16257"/>
                                <a:pt x="17534" y="16312"/>
                                <a:pt x="17534" y="16475"/>
                              </a:cubicBezTo>
                              <a:cubicBezTo>
                                <a:pt x="17525" y="16693"/>
                                <a:pt x="17552" y="16747"/>
                                <a:pt x="17590" y="16584"/>
                              </a:cubicBezTo>
                              <a:cubicBezTo>
                                <a:pt x="17599" y="16475"/>
                                <a:pt x="17617" y="16529"/>
                                <a:pt x="17655" y="16638"/>
                              </a:cubicBezTo>
                              <a:cubicBezTo>
                                <a:pt x="17682" y="16747"/>
                                <a:pt x="17701" y="16801"/>
                                <a:pt x="17710" y="16747"/>
                              </a:cubicBezTo>
                              <a:cubicBezTo>
                                <a:pt x="17729" y="16638"/>
                                <a:pt x="17682" y="16312"/>
                                <a:pt x="17645" y="16312"/>
                              </a:cubicBezTo>
                              <a:cubicBezTo>
                                <a:pt x="17627" y="16312"/>
                                <a:pt x="17590" y="16257"/>
                                <a:pt x="17562" y="16203"/>
                              </a:cubicBezTo>
                              <a:lnTo>
                                <a:pt x="17515" y="16094"/>
                              </a:lnTo>
                              <a:lnTo>
                                <a:pt x="17562" y="15985"/>
                              </a:lnTo>
                              <a:cubicBezTo>
                                <a:pt x="17627" y="15876"/>
                                <a:pt x="17701" y="15985"/>
                                <a:pt x="17701" y="16149"/>
                              </a:cubicBezTo>
                              <a:cubicBezTo>
                                <a:pt x="17701" y="16312"/>
                                <a:pt x="17710" y="16312"/>
                                <a:pt x="17766" y="16203"/>
                              </a:cubicBezTo>
                              <a:cubicBezTo>
                                <a:pt x="17794" y="16149"/>
                                <a:pt x="17794" y="16094"/>
                                <a:pt x="17775" y="16094"/>
                              </a:cubicBezTo>
                              <a:cubicBezTo>
                                <a:pt x="17738" y="16094"/>
                                <a:pt x="17692" y="15768"/>
                                <a:pt x="17729" y="15713"/>
                              </a:cubicBezTo>
                              <a:cubicBezTo>
                                <a:pt x="17989" y="15278"/>
                                <a:pt x="18202" y="14734"/>
                                <a:pt x="18193" y="14625"/>
                              </a:cubicBezTo>
                              <a:cubicBezTo>
                                <a:pt x="18193" y="14571"/>
                                <a:pt x="18137" y="14625"/>
                                <a:pt x="18072" y="14734"/>
                              </a:cubicBezTo>
                              <a:cubicBezTo>
                                <a:pt x="18007" y="14843"/>
                                <a:pt x="17896" y="15006"/>
                                <a:pt x="17822" y="15169"/>
                              </a:cubicBezTo>
                              <a:cubicBezTo>
                                <a:pt x="17747" y="15278"/>
                                <a:pt x="17645" y="15441"/>
                                <a:pt x="17608" y="15550"/>
                              </a:cubicBezTo>
                              <a:cubicBezTo>
                                <a:pt x="17571" y="15604"/>
                                <a:pt x="17506" y="15659"/>
                                <a:pt x="17450" y="15604"/>
                              </a:cubicBezTo>
                              <a:cubicBezTo>
                                <a:pt x="17376" y="15550"/>
                                <a:pt x="17367" y="15550"/>
                                <a:pt x="17395" y="15387"/>
                              </a:cubicBezTo>
                              <a:cubicBezTo>
                                <a:pt x="17413" y="15332"/>
                                <a:pt x="17460" y="15224"/>
                                <a:pt x="17506" y="15224"/>
                              </a:cubicBezTo>
                              <a:cubicBezTo>
                                <a:pt x="17552" y="15224"/>
                                <a:pt x="17580" y="15169"/>
                                <a:pt x="17571" y="15115"/>
                              </a:cubicBezTo>
                              <a:cubicBezTo>
                                <a:pt x="17562" y="15006"/>
                                <a:pt x="17580" y="14897"/>
                                <a:pt x="17720" y="14299"/>
                              </a:cubicBezTo>
                              <a:cubicBezTo>
                                <a:pt x="17775" y="14081"/>
                                <a:pt x="17803" y="13918"/>
                                <a:pt x="17794" y="13863"/>
                              </a:cubicBezTo>
                              <a:cubicBezTo>
                                <a:pt x="17785" y="13809"/>
                                <a:pt x="17738" y="14027"/>
                                <a:pt x="17682" y="14244"/>
                              </a:cubicBezTo>
                              <a:cubicBezTo>
                                <a:pt x="17608" y="14571"/>
                                <a:pt x="17580" y="14625"/>
                                <a:pt x="17534" y="14625"/>
                              </a:cubicBezTo>
                              <a:cubicBezTo>
                                <a:pt x="17506" y="14571"/>
                                <a:pt x="17460" y="14625"/>
                                <a:pt x="17422" y="14734"/>
                              </a:cubicBezTo>
                              <a:cubicBezTo>
                                <a:pt x="17395" y="14843"/>
                                <a:pt x="17357" y="14897"/>
                                <a:pt x="17348" y="14897"/>
                              </a:cubicBezTo>
                              <a:cubicBezTo>
                                <a:pt x="17330" y="14897"/>
                                <a:pt x="17311" y="14952"/>
                                <a:pt x="17292" y="15060"/>
                              </a:cubicBezTo>
                              <a:cubicBezTo>
                                <a:pt x="17274" y="15169"/>
                                <a:pt x="17237" y="15224"/>
                                <a:pt x="17200" y="15224"/>
                              </a:cubicBezTo>
                              <a:cubicBezTo>
                                <a:pt x="17172" y="15224"/>
                                <a:pt x="17144" y="15278"/>
                                <a:pt x="17144" y="15332"/>
                              </a:cubicBezTo>
                              <a:cubicBezTo>
                                <a:pt x="17144" y="15387"/>
                                <a:pt x="17172" y="15387"/>
                                <a:pt x="17218" y="15387"/>
                              </a:cubicBezTo>
                              <a:cubicBezTo>
                                <a:pt x="17265" y="15332"/>
                                <a:pt x="17292" y="15387"/>
                                <a:pt x="17292" y="15496"/>
                              </a:cubicBezTo>
                              <a:cubicBezTo>
                                <a:pt x="17292" y="15604"/>
                                <a:pt x="17265" y="15659"/>
                                <a:pt x="17190" y="15659"/>
                              </a:cubicBezTo>
                              <a:cubicBezTo>
                                <a:pt x="17060" y="15713"/>
                                <a:pt x="17014" y="15659"/>
                                <a:pt x="17014" y="15441"/>
                              </a:cubicBezTo>
                              <a:cubicBezTo>
                                <a:pt x="17014" y="15332"/>
                                <a:pt x="17005" y="15332"/>
                                <a:pt x="16995" y="15332"/>
                              </a:cubicBezTo>
                              <a:cubicBezTo>
                                <a:pt x="16986" y="15387"/>
                                <a:pt x="16986" y="15441"/>
                                <a:pt x="16986" y="15496"/>
                              </a:cubicBezTo>
                              <a:cubicBezTo>
                                <a:pt x="17005" y="15659"/>
                                <a:pt x="16893" y="15278"/>
                                <a:pt x="16875" y="15115"/>
                              </a:cubicBezTo>
                              <a:cubicBezTo>
                                <a:pt x="16865" y="15006"/>
                                <a:pt x="16847" y="14952"/>
                                <a:pt x="16828" y="14952"/>
                              </a:cubicBezTo>
                              <a:cubicBezTo>
                                <a:pt x="16819" y="14952"/>
                                <a:pt x="16800" y="14897"/>
                                <a:pt x="16800" y="14843"/>
                              </a:cubicBezTo>
                              <a:cubicBezTo>
                                <a:pt x="16800" y="14788"/>
                                <a:pt x="16782" y="14734"/>
                                <a:pt x="16763" y="14734"/>
                              </a:cubicBezTo>
                              <a:cubicBezTo>
                                <a:pt x="16745" y="14734"/>
                                <a:pt x="16726" y="14680"/>
                                <a:pt x="16726" y="14625"/>
                              </a:cubicBezTo>
                              <a:cubicBezTo>
                                <a:pt x="16717" y="14516"/>
                                <a:pt x="16596" y="14299"/>
                                <a:pt x="16577" y="14407"/>
                              </a:cubicBezTo>
                              <a:cubicBezTo>
                                <a:pt x="16577" y="14462"/>
                                <a:pt x="16596" y="14571"/>
                                <a:pt x="16633" y="14680"/>
                              </a:cubicBezTo>
                              <a:cubicBezTo>
                                <a:pt x="16707" y="14897"/>
                                <a:pt x="16707" y="15006"/>
                                <a:pt x="16642" y="15169"/>
                              </a:cubicBezTo>
                              <a:cubicBezTo>
                                <a:pt x="16605" y="15278"/>
                                <a:pt x="16624" y="15278"/>
                                <a:pt x="16707" y="15224"/>
                              </a:cubicBezTo>
                              <a:cubicBezTo>
                                <a:pt x="16837" y="15169"/>
                                <a:pt x="16884" y="15278"/>
                                <a:pt x="16819" y="15550"/>
                              </a:cubicBezTo>
                              <a:cubicBezTo>
                                <a:pt x="16791" y="15659"/>
                                <a:pt x="16735" y="15659"/>
                                <a:pt x="16577" y="15659"/>
                              </a:cubicBezTo>
                              <a:cubicBezTo>
                                <a:pt x="16466" y="15604"/>
                                <a:pt x="16345" y="15604"/>
                                <a:pt x="16327" y="15604"/>
                              </a:cubicBezTo>
                              <a:cubicBezTo>
                                <a:pt x="16308" y="15604"/>
                                <a:pt x="16289" y="15550"/>
                                <a:pt x="16299" y="15496"/>
                              </a:cubicBezTo>
                              <a:cubicBezTo>
                                <a:pt x="16308" y="15441"/>
                                <a:pt x="16271" y="15387"/>
                                <a:pt x="16234" y="15332"/>
                              </a:cubicBezTo>
                              <a:cubicBezTo>
                                <a:pt x="16197" y="15278"/>
                                <a:pt x="16141" y="15169"/>
                                <a:pt x="16122" y="15115"/>
                              </a:cubicBezTo>
                              <a:cubicBezTo>
                                <a:pt x="16104" y="15006"/>
                                <a:pt x="16085" y="15006"/>
                                <a:pt x="16085" y="15060"/>
                              </a:cubicBezTo>
                              <a:cubicBezTo>
                                <a:pt x="16085" y="15115"/>
                                <a:pt x="16104" y="15224"/>
                                <a:pt x="16132" y="15278"/>
                              </a:cubicBezTo>
                              <a:cubicBezTo>
                                <a:pt x="16178" y="15387"/>
                                <a:pt x="16159" y="15441"/>
                                <a:pt x="15955" y="15441"/>
                              </a:cubicBezTo>
                              <a:cubicBezTo>
                                <a:pt x="15816" y="15441"/>
                                <a:pt x="15723" y="15441"/>
                                <a:pt x="15714" y="15387"/>
                              </a:cubicBezTo>
                              <a:cubicBezTo>
                                <a:pt x="15704" y="15332"/>
                                <a:pt x="15686" y="15332"/>
                                <a:pt x="15677" y="15387"/>
                              </a:cubicBezTo>
                              <a:cubicBezTo>
                                <a:pt x="15649" y="15496"/>
                                <a:pt x="15370" y="15387"/>
                                <a:pt x="15379" y="15224"/>
                              </a:cubicBezTo>
                              <a:cubicBezTo>
                                <a:pt x="15389" y="15169"/>
                                <a:pt x="15370" y="15169"/>
                                <a:pt x="15352" y="15224"/>
                              </a:cubicBezTo>
                              <a:cubicBezTo>
                                <a:pt x="15324" y="15278"/>
                                <a:pt x="15147" y="15332"/>
                                <a:pt x="15092" y="15278"/>
                              </a:cubicBezTo>
                              <a:cubicBezTo>
                                <a:pt x="15092" y="15278"/>
                                <a:pt x="15092" y="15224"/>
                                <a:pt x="15101" y="15169"/>
                              </a:cubicBezTo>
                              <a:cubicBezTo>
                                <a:pt x="15119" y="15060"/>
                                <a:pt x="15110" y="15006"/>
                                <a:pt x="15092" y="14843"/>
                              </a:cubicBezTo>
                              <a:cubicBezTo>
                                <a:pt x="15064" y="14625"/>
                                <a:pt x="15064" y="14625"/>
                                <a:pt x="15110" y="14734"/>
                              </a:cubicBezTo>
                              <a:cubicBezTo>
                                <a:pt x="15147" y="14788"/>
                                <a:pt x="15166" y="14734"/>
                                <a:pt x="15184" y="14516"/>
                              </a:cubicBezTo>
                              <a:cubicBezTo>
                                <a:pt x="15203" y="14299"/>
                                <a:pt x="15231" y="14244"/>
                                <a:pt x="15277" y="14244"/>
                              </a:cubicBezTo>
                              <a:cubicBezTo>
                                <a:pt x="15314" y="14244"/>
                                <a:pt x="15342" y="14190"/>
                                <a:pt x="15352" y="14081"/>
                              </a:cubicBezTo>
                              <a:cubicBezTo>
                                <a:pt x="15361" y="13863"/>
                                <a:pt x="15491" y="13591"/>
                                <a:pt x="15547" y="13646"/>
                              </a:cubicBezTo>
                              <a:cubicBezTo>
                                <a:pt x="15574" y="13646"/>
                                <a:pt x="15593" y="13646"/>
                                <a:pt x="15584" y="13537"/>
                              </a:cubicBezTo>
                              <a:cubicBezTo>
                                <a:pt x="15584" y="13483"/>
                                <a:pt x="15584" y="13428"/>
                                <a:pt x="15593" y="13428"/>
                              </a:cubicBezTo>
                              <a:cubicBezTo>
                                <a:pt x="15602" y="13428"/>
                                <a:pt x="15612" y="13483"/>
                                <a:pt x="15612" y="13537"/>
                              </a:cubicBezTo>
                              <a:cubicBezTo>
                                <a:pt x="15612" y="13591"/>
                                <a:pt x="15621" y="13646"/>
                                <a:pt x="15630" y="13646"/>
                              </a:cubicBezTo>
                              <a:cubicBezTo>
                                <a:pt x="15639" y="13646"/>
                                <a:pt x="15649" y="13591"/>
                                <a:pt x="15649" y="13483"/>
                              </a:cubicBezTo>
                              <a:cubicBezTo>
                                <a:pt x="15649" y="13374"/>
                                <a:pt x="15658" y="13319"/>
                                <a:pt x="15677" y="13374"/>
                              </a:cubicBezTo>
                              <a:cubicBezTo>
                                <a:pt x="15695" y="13428"/>
                                <a:pt x="15704" y="13374"/>
                                <a:pt x="15704" y="13319"/>
                              </a:cubicBezTo>
                              <a:cubicBezTo>
                                <a:pt x="15704" y="13265"/>
                                <a:pt x="15723" y="13156"/>
                                <a:pt x="15742" y="13102"/>
                              </a:cubicBezTo>
                              <a:cubicBezTo>
                                <a:pt x="15760" y="13047"/>
                                <a:pt x="15779" y="12993"/>
                                <a:pt x="15779" y="12884"/>
                              </a:cubicBezTo>
                              <a:cubicBezTo>
                                <a:pt x="15779" y="12775"/>
                                <a:pt x="15769" y="12721"/>
                                <a:pt x="15751" y="12775"/>
                              </a:cubicBezTo>
                              <a:cubicBezTo>
                                <a:pt x="15732" y="12775"/>
                                <a:pt x="15686" y="12721"/>
                                <a:pt x="15649" y="12612"/>
                              </a:cubicBezTo>
                              <a:cubicBezTo>
                                <a:pt x="15602" y="12449"/>
                                <a:pt x="15547" y="12394"/>
                                <a:pt x="15454" y="12394"/>
                              </a:cubicBezTo>
                              <a:cubicBezTo>
                                <a:pt x="15379" y="12394"/>
                                <a:pt x="15324" y="12449"/>
                                <a:pt x="15314" y="12503"/>
                              </a:cubicBezTo>
                              <a:cubicBezTo>
                                <a:pt x="15296" y="12666"/>
                                <a:pt x="15352" y="12721"/>
                                <a:pt x="15398" y="12612"/>
                              </a:cubicBezTo>
                              <a:cubicBezTo>
                                <a:pt x="15426" y="12503"/>
                                <a:pt x="15463" y="12558"/>
                                <a:pt x="15547" y="12612"/>
                              </a:cubicBezTo>
                              <a:cubicBezTo>
                                <a:pt x="15602" y="12666"/>
                                <a:pt x="15649" y="12775"/>
                                <a:pt x="15649" y="12830"/>
                              </a:cubicBezTo>
                              <a:cubicBezTo>
                                <a:pt x="15649" y="12938"/>
                                <a:pt x="15602" y="13102"/>
                                <a:pt x="15528" y="13156"/>
                              </a:cubicBezTo>
                              <a:cubicBezTo>
                                <a:pt x="15491" y="13211"/>
                                <a:pt x="15454" y="13319"/>
                                <a:pt x="15444" y="13374"/>
                              </a:cubicBezTo>
                              <a:cubicBezTo>
                                <a:pt x="15426" y="13483"/>
                                <a:pt x="15398" y="13483"/>
                                <a:pt x="15352" y="13483"/>
                              </a:cubicBezTo>
                              <a:cubicBezTo>
                                <a:pt x="15166" y="13319"/>
                                <a:pt x="15073" y="13319"/>
                                <a:pt x="14943" y="13483"/>
                              </a:cubicBezTo>
                              <a:cubicBezTo>
                                <a:pt x="14813" y="13646"/>
                                <a:pt x="14804" y="13646"/>
                                <a:pt x="14785" y="13483"/>
                              </a:cubicBezTo>
                              <a:cubicBezTo>
                                <a:pt x="14776" y="13374"/>
                                <a:pt x="14757" y="13265"/>
                                <a:pt x="14757" y="13156"/>
                              </a:cubicBezTo>
                              <a:cubicBezTo>
                                <a:pt x="14757" y="13102"/>
                                <a:pt x="14748" y="13047"/>
                                <a:pt x="14739" y="13047"/>
                              </a:cubicBezTo>
                              <a:cubicBezTo>
                                <a:pt x="14729" y="13047"/>
                                <a:pt x="14720" y="13102"/>
                                <a:pt x="14729" y="13156"/>
                              </a:cubicBezTo>
                              <a:cubicBezTo>
                                <a:pt x="14739" y="13211"/>
                                <a:pt x="14729" y="13265"/>
                                <a:pt x="14720" y="13319"/>
                              </a:cubicBezTo>
                              <a:cubicBezTo>
                                <a:pt x="14692" y="13428"/>
                                <a:pt x="14702" y="13591"/>
                                <a:pt x="14729" y="13591"/>
                              </a:cubicBezTo>
                              <a:cubicBezTo>
                                <a:pt x="14767" y="13591"/>
                                <a:pt x="14767" y="13809"/>
                                <a:pt x="14729" y="13809"/>
                              </a:cubicBezTo>
                              <a:cubicBezTo>
                                <a:pt x="14711" y="13809"/>
                                <a:pt x="14618" y="13809"/>
                                <a:pt x="14525" y="13863"/>
                              </a:cubicBezTo>
                              <a:cubicBezTo>
                                <a:pt x="14432" y="13918"/>
                                <a:pt x="14246" y="13918"/>
                                <a:pt x="14116" y="13972"/>
                              </a:cubicBezTo>
                              <a:cubicBezTo>
                                <a:pt x="13977" y="14027"/>
                                <a:pt x="13875" y="14081"/>
                                <a:pt x="13866" y="14135"/>
                              </a:cubicBezTo>
                              <a:cubicBezTo>
                                <a:pt x="13847" y="14244"/>
                                <a:pt x="13866" y="14244"/>
                                <a:pt x="13921" y="14190"/>
                              </a:cubicBezTo>
                              <a:cubicBezTo>
                                <a:pt x="14042" y="14081"/>
                                <a:pt x="13986" y="14299"/>
                                <a:pt x="13847" y="14516"/>
                              </a:cubicBezTo>
                              <a:cubicBezTo>
                                <a:pt x="13745" y="14680"/>
                                <a:pt x="13634" y="14734"/>
                                <a:pt x="13262" y="14734"/>
                              </a:cubicBezTo>
                              <a:cubicBezTo>
                                <a:pt x="12454" y="14788"/>
                                <a:pt x="11878" y="14897"/>
                                <a:pt x="11600" y="15060"/>
                              </a:cubicBezTo>
                              <a:cubicBezTo>
                                <a:pt x="11544" y="15115"/>
                                <a:pt x="11451" y="15115"/>
                                <a:pt x="11386" y="15169"/>
                              </a:cubicBezTo>
                              <a:cubicBezTo>
                                <a:pt x="11321" y="15224"/>
                                <a:pt x="11256" y="15224"/>
                                <a:pt x="11238" y="15278"/>
                              </a:cubicBezTo>
                              <a:cubicBezTo>
                                <a:pt x="11219" y="15332"/>
                                <a:pt x="11154" y="15441"/>
                                <a:pt x="11098" y="15441"/>
                              </a:cubicBezTo>
                              <a:cubicBezTo>
                                <a:pt x="11043" y="15496"/>
                                <a:pt x="10968" y="15550"/>
                                <a:pt x="10941" y="15550"/>
                              </a:cubicBezTo>
                              <a:cubicBezTo>
                                <a:pt x="10894" y="15604"/>
                                <a:pt x="10885" y="15604"/>
                                <a:pt x="10894" y="15441"/>
                              </a:cubicBezTo>
                              <a:cubicBezTo>
                                <a:pt x="10903" y="15278"/>
                                <a:pt x="10894" y="15278"/>
                                <a:pt x="10653" y="15332"/>
                              </a:cubicBezTo>
                              <a:cubicBezTo>
                                <a:pt x="10513" y="15387"/>
                                <a:pt x="10393" y="15441"/>
                                <a:pt x="10374" y="15496"/>
                              </a:cubicBezTo>
                              <a:cubicBezTo>
                                <a:pt x="10356" y="15550"/>
                                <a:pt x="10263" y="15604"/>
                                <a:pt x="10170" y="15604"/>
                              </a:cubicBezTo>
                              <a:cubicBezTo>
                                <a:pt x="10077" y="15604"/>
                                <a:pt x="9947" y="15659"/>
                                <a:pt x="9891" y="15713"/>
                              </a:cubicBezTo>
                              <a:cubicBezTo>
                                <a:pt x="9835" y="15768"/>
                                <a:pt x="9770" y="15822"/>
                                <a:pt x="9761" y="15822"/>
                              </a:cubicBezTo>
                              <a:cubicBezTo>
                                <a:pt x="9743" y="15822"/>
                                <a:pt x="9724" y="15877"/>
                                <a:pt x="9705" y="15877"/>
                              </a:cubicBezTo>
                              <a:cubicBezTo>
                                <a:pt x="9687" y="15931"/>
                                <a:pt x="9659" y="15985"/>
                                <a:pt x="9631" y="15985"/>
                              </a:cubicBezTo>
                              <a:cubicBezTo>
                                <a:pt x="9436" y="16203"/>
                                <a:pt x="9399" y="16257"/>
                                <a:pt x="9334" y="16257"/>
                              </a:cubicBezTo>
                              <a:cubicBezTo>
                                <a:pt x="9297" y="16257"/>
                                <a:pt x="9269" y="16312"/>
                                <a:pt x="9269" y="16366"/>
                              </a:cubicBezTo>
                              <a:cubicBezTo>
                                <a:pt x="9269" y="16421"/>
                                <a:pt x="9250" y="16475"/>
                                <a:pt x="9223" y="16475"/>
                              </a:cubicBezTo>
                              <a:cubicBezTo>
                                <a:pt x="9195" y="16475"/>
                                <a:pt x="9176" y="16529"/>
                                <a:pt x="9167" y="16584"/>
                              </a:cubicBezTo>
                              <a:cubicBezTo>
                                <a:pt x="9158" y="16638"/>
                                <a:pt x="9130" y="16747"/>
                                <a:pt x="9102" y="16856"/>
                              </a:cubicBezTo>
                              <a:cubicBezTo>
                                <a:pt x="9065" y="16965"/>
                                <a:pt x="9055" y="17019"/>
                                <a:pt x="9074" y="17019"/>
                              </a:cubicBezTo>
                              <a:cubicBezTo>
                                <a:pt x="9093" y="17019"/>
                                <a:pt x="9102" y="17074"/>
                                <a:pt x="9102" y="17128"/>
                              </a:cubicBezTo>
                              <a:cubicBezTo>
                                <a:pt x="9102" y="17182"/>
                                <a:pt x="9055" y="17237"/>
                                <a:pt x="9000" y="17237"/>
                              </a:cubicBezTo>
                              <a:cubicBezTo>
                                <a:pt x="8907" y="17237"/>
                                <a:pt x="8907" y="17237"/>
                                <a:pt x="8963" y="17128"/>
                              </a:cubicBezTo>
                              <a:cubicBezTo>
                                <a:pt x="9018" y="17074"/>
                                <a:pt x="9018" y="17074"/>
                                <a:pt x="8944" y="17074"/>
                              </a:cubicBezTo>
                              <a:cubicBezTo>
                                <a:pt x="8898" y="17074"/>
                                <a:pt x="8833" y="17128"/>
                                <a:pt x="8795" y="17128"/>
                              </a:cubicBezTo>
                              <a:cubicBezTo>
                                <a:pt x="8758" y="17128"/>
                                <a:pt x="8712" y="17182"/>
                                <a:pt x="8703" y="17291"/>
                              </a:cubicBezTo>
                              <a:cubicBezTo>
                                <a:pt x="8684" y="17454"/>
                                <a:pt x="8563" y="17509"/>
                                <a:pt x="8415" y="17509"/>
                              </a:cubicBezTo>
                              <a:cubicBezTo>
                                <a:pt x="8378" y="17509"/>
                                <a:pt x="8350" y="17563"/>
                                <a:pt x="8359" y="17618"/>
                              </a:cubicBezTo>
                              <a:cubicBezTo>
                                <a:pt x="8368" y="17672"/>
                                <a:pt x="8396" y="17726"/>
                                <a:pt x="8443" y="17726"/>
                              </a:cubicBezTo>
                              <a:cubicBezTo>
                                <a:pt x="8517" y="17726"/>
                                <a:pt x="8545" y="17944"/>
                                <a:pt x="8470" y="17944"/>
                              </a:cubicBezTo>
                              <a:cubicBezTo>
                                <a:pt x="8452" y="17944"/>
                                <a:pt x="8405" y="17998"/>
                                <a:pt x="8378" y="17998"/>
                              </a:cubicBezTo>
                              <a:cubicBezTo>
                                <a:pt x="8303" y="18053"/>
                                <a:pt x="8192" y="18053"/>
                                <a:pt x="8173" y="17998"/>
                              </a:cubicBezTo>
                              <a:cubicBezTo>
                                <a:pt x="8164" y="17944"/>
                                <a:pt x="8136" y="17998"/>
                                <a:pt x="8108" y="18053"/>
                              </a:cubicBezTo>
                              <a:cubicBezTo>
                                <a:pt x="8043" y="18216"/>
                                <a:pt x="7885" y="18271"/>
                                <a:pt x="7885" y="18162"/>
                              </a:cubicBezTo>
                              <a:cubicBezTo>
                                <a:pt x="7885" y="18107"/>
                                <a:pt x="7876" y="18053"/>
                                <a:pt x="7867" y="18053"/>
                              </a:cubicBezTo>
                              <a:cubicBezTo>
                                <a:pt x="7857" y="18053"/>
                                <a:pt x="7857" y="18107"/>
                                <a:pt x="7857" y="18216"/>
                              </a:cubicBezTo>
                              <a:cubicBezTo>
                                <a:pt x="7867" y="18325"/>
                                <a:pt x="7857" y="18379"/>
                                <a:pt x="7839" y="18325"/>
                              </a:cubicBezTo>
                              <a:cubicBezTo>
                                <a:pt x="7820" y="18271"/>
                                <a:pt x="7811" y="18325"/>
                                <a:pt x="7811" y="18379"/>
                              </a:cubicBezTo>
                              <a:cubicBezTo>
                                <a:pt x="7811" y="18651"/>
                                <a:pt x="7588" y="18923"/>
                                <a:pt x="7421" y="18815"/>
                              </a:cubicBezTo>
                              <a:cubicBezTo>
                                <a:pt x="7402" y="18815"/>
                                <a:pt x="7356" y="18869"/>
                                <a:pt x="7310" y="18923"/>
                              </a:cubicBezTo>
                              <a:cubicBezTo>
                                <a:pt x="7235" y="19032"/>
                                <a:pt x="7217" y="19032"/>
                                <a:pt x="7198" y="18869"/>
                              </a:cubicBezTo>
                              <a:cubicBezTo>
                                <a:pt x="7189" y="18760"/>
                                <a:pt x="7161" y="18706"/>
                                <a:pt x="7124" y="18760"/>
                              </a:cubicBezTo>
                              <a:cubicBezTo>
                                <a:pt x="7096" y="18760"/>
                                <a:pt x="7068" y="18760"/>
                                <a:pt x="7068" y="18706"/>
                              </a:cubicBezTo>
                              <a:cubicBezTo>
                                <a:pt x="7068" y="18597"/>
                                <a:pt x="7198" y="18488"/>
                                <a:pt x="7217" y="18597"/>
                              </a:cubicBezTo>
                              <a:cubicBezTo>
                                <a:pt x="7235" y="18651"/>
                                <a:pt x="7523" y="18597"/>
                                <a:pt x="7551" y="18543"/>
                              </a:cubicBezTo>
                              <a:cubicBezTo>
                                <a:pt x="7560" y="18488"/>
                                <a:pt x="7588" y="18488"/>
                                <a:pt x="7607" y="18488"/>
                              </a:cubicBezTo>
                              <a:cubicBezTo>
                                <a:pt x="7625" y="18488"/>
                                <a:pt x="7635" y="18488"/>
                                <a:pt x="7625" y="18434"/>
                              </a:cubicBezTo>
                              <a:cubicBezTo>
                                <a:pt x="7597" y="18270"/>
                                <a:pt x="7662" y="18107"/>
                                <a:pt x="7737" y="18107"/>
                              </a:cubicBezTo>
                              <a:cubicBezTo>
                                <a:pt x="7783" y="18107"/>
                                <a:pt x="7811" y="18107"/>
                                <a:pt x="7811" y="18053"/>
                              </a:cubicBezTo>
                              <a:cubicBezTo>
                                <a:pt x="7802" y="17998"/>
                                <a:pt x="7830" y="17944"/>
                                <a:pt x="7867" y="17944"/>
                              </a:cubicBezTo>
                              <a:cubicBezTo>
                                <a:pt x="7978" y="17944"/>
                                <a:pt x="8220" y="17726"/>
                                <a:pt x="8210" y="17618"/>
                              </a:cubicBezTo>
                              <a:cubicBezTo>
                                <a:pt x="8201" y="17563"/>
                                <a:pt x="8210" y="17509"/>
                                <a:pt x="8229" y="17509"/>
                              </a:cubicBezTo>
                              <a:cubicBezTo>
                                <a:pt x="8248" y="17509"/>
                                <a:pt x="8257" y="17454"/>
                                <a:pt x="8257" y="17400"/>
                              </a:cubicBezTo>
                              <a:cubicBezTo>
                                <a:pt x="8257" y="17346"/>
                                <a:pt x="8238" y="17291"/>
                                <a:pt x="8210" y="17291"/>
                              </a:cubicBezTo>
                              <a:cubicBezTo>
                                <a:pt x="8183" y="17291"/>
                                <a:pt x="8173" y="17346"/>
                                <a:pt x="8173" y="17454"/>
                              </a:cubicBezTo>
                              <a:cubicBezTo>
                                <a:pt x="8183" y="17563"/>
                                <a:pt x="8164" y="17618"/>
                                <a:pt x="8108" y="17618"/>
                              </a:cubicBezTo>
                              <a:cubicBezTo>
                                <a:pt x="7969" y="17618"/>
                                <a:pt x="8062" y="17346"/>
                                <a:pt x="8303" y="17073"/>
                              </a:cubicBezTo>
                              <a:cubicBezTo>
                                <a:pt x="8387" y="16965"/>
                                <a:pt x="8461" y="16856"/>
                                <a:pt x="8461" y="16801"/>
                              </a:cubicBezTo>
                              <a:cubicBezTo>
                                <a:pt x="8461" y="16747"/>
                                <a:pt x="8452" y="16747"/>
                                <a:pt x="8433" y="16747"/>
                              </a:cubicBezTo>
                              <a:cubicBezTo>
                                <a:pt x="8415" y="16747"/>
                                <a:pt x="8396" y="16638"/>
                                <a:pt x="8387" y="16584"/>
                              </a:cubicBezTo>
                              <a:cubicBezTo>
                                <a:pt x="8368" y="16421"/>
                                <a:pt x="8368" y="16421"/>
                                <a:pt x="8275" y="16584"/>
                              </a:cubicBezTo>
                              <a:cubicBezTo>
                                <a:pt x="8229" y="16693"/>
                                <a:pt x="8136" y="16801"/>
                                <a:pt x="8071" y="16801"/>
                              </a:cubicBezTo>
                              <a:cubicBezTo>
                                <a:pt x="7969" y="16856"/>
                                <a:pt x="7857" y="17073"/>
                                <a:pt x="7885" y="17182"/>
                              </a:cubicBezTo>
                              <a:cubicBezTo>
                                <a:pt x="7895" y="17237"/>
                                <a:pt x="7913" y="17182"/>
                                <a:pt x="7941" y="17128"/>
                              </a:cubicBezTo>
                              <a:cubicBezTo>
                                <a:pt x="7969" y="17073"/>
                                <a:pt x="8006" y="17019"/>
                                <a:pt x="8034" y="17019"/>
                              </a:cubicBezTo>
                              <a:lnTo>
                                <a:pt x="8080" y="17019"/>
                              </a:lnTo>
                              <a:lnTo>
                                <a:pt x="8025" y="17128"/>
                              </a:lnTo>
                              <a:cubicBezTo>
                                <a:pt x="7997" y="17182"/>
                                <a:pt x="7941" y="17291"/>
                                <a:pt x="7904" y="17346"/>
                              </a:cubicBezTo>
                              <a:cubicBezTo>
                                <a:pt x="7857" y="17454"/>
                                <a:pt x="7830" y="17454"/>
                                <a:pt x="7811" y="17400"/>
                              </a:cubicBezTo>
                              <a:cubicBezTo>
                                <a:pt x="7792" y="17346"/>
                                <a:pt x="7765" y="17346"/>
                                <a:pt x="7709" y="17454"/>
                              </a:cubicBezTo>
                              <a:cubicBezTo>
                                <a:pt x="7532" y="17781"/>
                                <a:pt x="7412" y="17890"/>
                                <a:pt x="7291" y="17726"/>
                              </a:cubicBezTo>
                              <a:cubicBezTo>
                                <a:pt x="7263" y="17672"/>
                                <a:pt x="7356" y="17400"/>
                                <a:pt x="7402" y="17400"/>
                              </a:cubicBezTo>
                              <a:cubicBezTo>
                                <a:pt x="7430" y="17400"/>
                                <a:pt x="7486" y="17346"/>
                                <a:pt x="7532" y="17237"/>
                              </a:cubicBezTo>
                              <a:cubicBezTo>
                                <a:pt x="7579" y="17128"/>
                                <a:pt x="7672" y="17073"/>
                                <a:pt x="7727" y="17073"/>
                              </a:cubicBezTo>
                              <a:cubicBezTo>
                                <a:pt x="7811" y="17073"/>
                                <a:pt x="7839" y="17019"/>
                                <a:pt x="7830" y="16965"/>
                              </a:cubicBezTo>
                              <a:cubicBezTo>
                                <a:pt x="7830" y="16910"/>
                                <a:pt x="7848" y="16747"/>
                                <a:pt x="7876" y="16638"/>
                              </a:cubicBezTo>
                              <a:cubicBezTo>
                                <a:pt x="7932" y="16475"/>
                                <a:pt x="7932" y="16475"/>
                                <a:pt x="7885" y="16366"/>
                              </a:cubicBezTo>
                              <a:cubicBezTo>
                                <a:pt x="7857" y="16312"/>
                                <a:pt x="7839" y="16312"/>
                                <a:pt x="7830" y="16475"/>
                              </a:cubicBezTo>
                              <a:cubicBezTo>
                                <a:pt x="7820" y="16584"/>
                                <a:pt x="7802" y="16638"/>
                                <a:pt x="7755" y="16584"/>
                              </a:cubicBezTo>
                              <a:cubicBezTo>
                                <a:pt x="7727" y="16529"/>
                                <a:pt x="7709" y="16584"/>
                                <a:pt x="7718" y="16584"/>
                              </a:cubicBezTo>
                              <a:cubicBezTo>
                                <a:pt x="7727" y="16638"/>
                                <a:pt x="7681" y="16693"/>
                                <a:pt x="7607" y="16693"/>
                              </a:cubicBezTo>
                              <a:cubicBezTo>
                                <a:pt x="7532" y="16693"/>
                                <a:pt x="7477" y="16638"/>
                                <a:pt x="7477" y="16584"/>
                              </a:cubicBezTo>
                              <a:cubicBezTo>
                                <a:pt x="7477" y="16529"/>
                                <a:pt x="7467" y="16529"/>
                                <a:pt x="7458" y="16584"/>
                              </a:cubicBezTo>
                              <a:cubicBezTo>
                                <a:pt x="7449" y="16638"/>
                                <a:pt x="7393" y="16693"/>
                                <a:pt x="7347" y="16693"/>
                              </a:cubicBezTo>
                              <a:cubicBezTo>
                                <a:pt x="7291" y="16693"/>
                                <a:pt x="7245" y="16747"/>
                                <a:pt x="7245" y="16747"/>
                              </a:cubicBezTo>
                              <a:cubicBezTo>
                                <a:pt x="7235" y="16801"/>
                                <a:pt x="7152" y="16801"/>
                                <a:pt x="7050" y="16747"/>
                              </a:cubicBezTo>
                              <a:cubicBezTo>
                                <a:pt x="6827" y="16693"/>
                                <a:pt x="6780" y="16856"/>
                                <a:pt x="6966" y="17019"/>
                              </a:cubicBezTo>
                              <a:cubicBezTo>
                                <a:pt x="7059" y="17128"/>
                                <a:pt x="7115" y="17128"/>
                                <a:pt x="7189" y="17019"/>
                              </a:cubicBezTo>
                              <a:cubicBezTo>
                                <a:pt x="7328" y="16856"/>
                                <a:pt x="7328" y="16965"/>
                                <a:pt x="7189" y="17291"/>
                              </a:cubicBezTo>
                              <a:cubicBezTo>
                                <a:pt x="7115" y="17454"/>
                                <a:pt x="7050" y="17563"/>
                                <a:pt x="7022" y="17509"/>
                              </a:cubicBezTo>
                              <a:cubicBezTo>
                                <a:pt x="6901" y="17291"/>
                                <a:pt x="6864" y="17237"/>
                                <a:pt x="6836" y="17400"/>
                              </a:cubicBezTo>
                              <a:cubicBezTo>
                                <a:pt x="6827" y="17509"/>
                                <a:pt x="6790" y="17563"/>
                                <a:pt x="6771" y="17563"/>
                              </a:cubicBezTo>
                              <a:cubicBezTo>
                                <a:pt x="6752" y="17563"/>
                                <a:pt x="6725" y="17618"/>
                                <a:pt x="6725" y="17618"/>
                              </a:cubicBezTo>
                              <a:cubicBezTo>
                                <a:pt x="6725" y="17672"/>
                                <a:pt x="6845" y="17726"/>
                                <a:pt x="6994" y="17726"/>
                              </a:cubicBezTo>
                              <a:cubicBezTo>
                                <a:pt x="7226" y="17726"/>
                                <a:pt x="7365" y="17835"/>
                                <a:pt x="7356" y="17998"/>
                              </a:cubicBezTo>
                              <a:cubicBezTo>
                                <a:pt x="7356" y="17998"/>
                                <a:pt x="7291" y="18053"/>
                                <a:pt x="7217" y="18053"/>
                              </a:cubicBezTo>
                              <a:cubicBezTo>
                                <a:pt x="7142" y="18053"/>
                                <a:pt x="7077" y="18107"/>
                                <a:pt x="7068" y="18162"/>
                              </a:cubicBezTo>
                              <a:cubicBezTo>
                                <a:pt x="7050" y="18270"/>
                                <a:pt x="6920" y="18379"/>
                                <a:pt x="6882" y="18270"/>
                              </a:cubicBezTo>
                              <a:cubicBezTo>
                                <a:pt x="6855" y="18216"/>
                                <a:pt x="6855" y="18162"/>
                                <a:pt x="6901" y="18162"/>
                              </a:cubicBezTo>
                              <a:cubicBezTo>
                                <a:pt x="6929" y="18162"/>
                                <a:pt x="6957" y="18107"/>
                                <a:pt x="6966" y="18053"/>
                              </a:cubicBezTo>
                              <a:cubicBezTo>
                                <a:pt x="6975" y="17944"/>
                                <a:pt x="6799" y="17998"/>
                                <a:pt x="6780" y="18107"/>
                              </a:cubicBezTo>
                              <a:cubicBezTo>
                                <a:pt x="6762" y="18216"/>
                                <a:pt x="6270" y="18162"/>
                                <a:pt x="6177" y="17998"/>
                              </a:cubicBezTo>
                              <a:cubicBezTo>
                                <a:pt x="6140" y="17944"/>
                                <a:pt x="5945" y="17890"/>
                                <a:pt x="5740" y="17890"/>
                              </a:cubicBezTo>
                              <a:cubicBezTo>
                                <a:pt x="5536" y="17890"/>
                                <a:pt x="5220" y="17835"/>
                                <a:pt x="5034" y="17835"/>
                              </a:cubicBezTo>
                              <a:cubicBezTo>
                                <a:pt x="4849" y="17835"/>
                                <a:pt x="4691" y="17835"/>
                                <a:pt x="4682" y="17890"/>
                              </a:cubicBezTo>
                              <a:cubicBezTo>
                                <a:pt x="4654" y="17998"/>
                                <a:pt x="4384" y="18053"/>
                                <a:pt x="4357" y="17944"/>
                              </a:cubicBezTo>
                              <a:cubicBezTo>
                                <a:pt x="4347" y="17890"/>
                                <a:pt x="4329" y="17890"/>
                                <a:pt x="4310" y="17998"/>
                              </a:cubicBezTo>
                              <a:cubicBezTo>
                                <a:pt x="4282" y="18162"/>
                                <a:pt x="4273" y="18162"/>
                                <a:pt x="4747" y="18162"/>
                              </a:cubicBezTo>
                              <a:cubicBezTo>
                                <a:pt x="5304" y="18162"/>
                                <a:pt x="5424" y="18216"/>
                                <a:pt x="5424" y="18270"/>
                              </a:cubicBezTo>
                              <a:cubicBezTo>
                                <a:pt x="5397" y="18434"/>
                                <a:pt x="4542" y="18543"/>
                                <a:pt x="4431" y="18434"/>
                              </a:cubicBezTo>
                              <a:cubicBezTo>
                                <a:pt x="4338" y="18325"/>
                                <a:pt x="4292" y="18325"/>
                                <a:pt x="4273" y="18379"/>
                              </a:cubicBezTo>
                              <a:cubicBezTo>
                                <a:pt x="4254" y="18488"/>
                                <a:pt x="4292" y="18597"/>
                                <a:pt x="4394" y="18651"/>
                              </a:cubicBezTo>
                              <a:cubicBezTo>
                                <a:pt x="4449" y="18651"/>
                                <a:pt x="4496" y="18760"/>
                                <a:pt x="4496" y="18815"/>
                              </a:cubicBezTo>
                              <a:cubicBezTo>
                                <a:pt x="4496" y="18869"/>
                                <a:pt x="4468" y="18869"/>
                                <a:pt x="4440" y="18869"/>
                              </a:cubicBezTo>
                              <a:cubicBezTo>
                                <a:pt x="4412" y="18815"/>
                                <a:pt x="4366" y="18869"/>
                                <a:pt x="4347" y="18923"/>
                              </a:cubicBezTo>
                              <a:cubicBezTo>
                                <a:pt x="4310" y="19032"/>
                                <a:pt x="4310" y="19032"/>
                                <a:pt x="4347" y="19032"/>
                              </a:cubicBezTo>
                              <a:cubicBezTo>
                                <a:pt x="4403" y="19032"/>
                                <a:pt x="4394" y="19250"/>
                                <a:pt x="4338" y="19250"/>
                              </a:cubicBezTo>
                              <a:cubicBezTo>
                                <a:pt x="4273" y="19250"/>
                                <a:pt x="4227" y="19141"/>
                                <a:pt x="4245" y="19032"/>
                              </a:cubicBezTo>
                              <a:cubicBezTo>
                                <a:pt x="4254" y="18978"/>
                                <a:pt x="4245" y="18923"/>
                                <a:pt x="4236" y="18923"/>
                              </a:cubicBezTo>
                              <a:cubicBezTo>
                                <a:pt x="4227" y="18923"/>
                                <a:pt x="4217" y="18978"/>
                                <a:pt x="4227" y="19087"/>
                              </a:cubicBezTo>
                              <a:cubicBezTo>
                                <a:pt x="4245" y="19359"/>
                                <a:pt x="4124" y="19576"/>
                                <a:pt x="3939" y="19631"/>
                              </a:cubicBezTo>
                              <a:cubicBezTo>
                                <a:pt x="3651" y="19685"/>
                                <a:pt x="3744" y="19794"/>
                                <a:pt x="4106" y="19794"/>
                              </a:cubicBezTo>
                              <a:cubicBezTo>
                                <a:pt x="4301" y="19794"/>
                                <a:pt x="4505" y="19794"/>
                                <a:pt x="4552" y="19794"/>
                              </a:cubicBezTo>
                              <a:cubicBezTo>
                                <a:pt x="4607" y="19794"/>
                                <a:pt x="4654" y="19848"/>
                                <a:pt x="4654" y="19903"/>
                              </a:cubicBezTo>
                              <a:cubicBezTo>
                                <a:pt x="4654" y="19957"/>
                                <a:pt x="4672" y="19957"/>
                                <a:pt x="4709" y="19903"/>
                              </a:cubicBezTo>
                              <a:cubicBezTo>
                                <a:pt x="4737" y="19848"/>
                                <a:pt x="4812" y="19794"/>
                                <a:pt x="4858" y="19848"/>
                              </a:cubicBezTo>
                              <a:cubicBezTo>
                                <a:pt x="4914" y="19848"/>
                                <a:pt x="4988" y="19848"/>
                                <a:pt x="5016" y="19794"/>
                              </a:cubicBezTo>
                              <a:cubicBezTo>
                                <a:pt x="5072" y="19739"/>
                                <a:pt x="5072" y="19739"/>
                                <a:pt x="5044" y="19903"/>
                              </a:cubicBezTo>
                              <a:cubicBezTo>
                                <a:pt x="5025" y="20066"/>
                                <a:pt x="5007" y="20066"/>
                                <a:pt x="4997" y="19957"/>
                              </a:cubicBezTo>
                              <a:cubicBezTo>
                                <a:pt x="4988" y="19848"/>
                                <a:pt x="4979" y="19848"/>
                                <a:pt x="4960" y="19957"/>
                              </a:cubicBezTo>
                              <a:cubicBezTo>
                                <a:pt x="4923" y="20120"/>
                                <a:pt x="4774" y="20229"/>
                                <a:pt x="4765" y="20120"/>
                              </a:cubicBezTo>
                              <a:cubicBezTo>
                                <a:pt x="4756" y="20066"/>
                                <a:pt x="4728" y="20066"/>
                                <a:pt x="4672" y="20120"/>
                              </a:cubicBezTo>
                              <a:cubicBezTo>
                                <a:pt x="4626" y="20175"/>
                                <a:pt x="4357" y="20175"/>
                                <a:pt x="4078" y="20175"/>
                              </a:cubicBezTo>
                              <a:cubicBezTo>
                                <a:pt x="3651" y="20120"/>
                                <a:pt x="3558" y="20120"/>
                                <a:pt x="3511" y="19957"/>
                              </a:cubicBezTo>
                              <a:cubicBezTo>
                                <a:pt x="3484" y="19848"/>
                                <a:pt x="3437" y="19739"/>
                                <a:pt x="3409" y="19739"/>
                              </a:cubicBezTo>
                              <a:cubicBezTo>
                                <a:pt x="3381" y="19685"/>
                                <a:pt x="3363" y="19631"/>
                                <a:pt x="3372" y="19522"/>
                              </a:cubicBezTo>
                              <a:cubicBezTo>
                                <a:pt x="3381" y="19413"/>
                                <a:pt x="3344" y="19413"/>
                                <a:pt x="3205" y="19413"/>
                              </a:cubicBezTo>
                              <a:cubicBezTo>
                                <a:pt x="3094" y="19413"/>
                                <a:pt x="2982" y="19359"/>
                                <a:pt x="2908" y="19304"/>
                              </a:cubicBezTo>
                              <a:cubicBezTo>
                                <a:pt x="2769" y="19141"/>
                                <a:pt x="2314" y="19141"/>
                                <a:pt x="1719" y="19413"/>
                              </a:cubicBezTo>
                              <a:cubicBezTo>
                                <a:pt x="1524" y="19522"/>
                                <a:pt x="1208" y="19631"/>
                                <a:pt x="1023" y="19685"/>
                              </a:cubicBezTo>
                              <a:cubicBezTo>
                                <a:pt x="837" y="19739"/>
                                <a:pt x="679" y="19848"/>
                                <a:pt x="679" y="19903"/>
                              </a:cubicBezTo>
                              <a:cubicBezTo>
                                <a:pt x="679" y="19957"/>
                                <a:pt x="772" y="19957"/>
                                <a:pt x="911" y="19957"/>
                              </a:cubicBezTo>
                              <a:cubicBezTo>
                                <a:pt x="1051" y="19957"/>
                                <a:pt x="1190" y="19957"/>
                                <a:pt x="1236" y="20012"/>
                              </a:cubicBezTo>
                              <a:cubicBezTo>
                                <a:pt x="1283" y="20066"/>
                                <a:pt x="1311" y="20066"/>
                                <a:pt x="1301" y="20012"/>
                              </a:cubicBezTo>
                              <a:cubicBezTo>
                                <a:pt x="1292" y="19957"/>
                                <a:pt x="1283" y="19903"/>
                                <a:pt x="1264" y="19903"/>
                              </a:cubicBezTo>
                              <a:cubicBezTo>
                                <a:pt x="1246" y="19903"/>
                                <a:pt x="1236" y="19903"/>
                                <a:pt x="1246" y="19848"/>
                              </a:cubicBezTo>
                              <a:cubicBezTo>
                                <a:pt x="1255" y="19794"/>
                                <a:pt x="1413" y="19739"/>
                                <a:pt x="1598" y="19739"/>
                              </a:cubicBezTo>
                              <a:cubicBezTo>
                                <a:pt x="1784" y="19739"/>
                                <a:pt x="1942" y="19631"/>
                                <a:pt x="1951" y="19576"/>
                              </a:cubicBezTo>
                              <a:cubicBezTo>
                                <a:pt x="1979" y="19413"/>
                                <a:pt x="2314" y="19467"/>
                                <a:pt x="2332" y="19576"/>
                              </a:cubicBezTo>
                              <a:cubicBezTo>
                                <a:pt x="2351" y="19685"/>
                                <a:pt x="2564" y="19848"/>
                                <a:pt x="2555" y="19685"/>
                              </a:cubicBezTo>
                              <a:cubicBezTo>
                                <a:pt x="2546" y="19631"/>
                                <a:pt x="2555" y="19576"/>
                                <a:pt x="2574" y="19576"/>
                              </a:cubicBezTo>
                              <a:cubicBezTo>
                                <a:pt x="2592" y="19576"/>
                                <a:pt x="2601" y="19631"/>
                                <a:pt x="2592" y="19685"/>
                              </a:cubicBezTo>
                              <a:cubicBezTo>
                                <a:pt x="2583" y="19739"/>
                                <a:pt x="2620" y="19794"/>
                                <a:pt x="2676" y="19848"/>
                              </a:cubicBezTo>
                              <a:cubicBezTo>
                                <a:pt x="2722" y="19903"/>
                                <a:pt x="2759" y="19957"/>
                                <a:pt x="2759" y="19957"/>
                              </a:cubicBezTo>
                              <a:cubicBezTo>
                                <a:pt x="2741" y="20066"/>
                                <a:pt x="2509" y="20066"/>
                                <a:pt x="2434" y="19903"/>
                              </a:cubicBezTo>
                              <a:cubicBezTo>
                                <a:pt x="2379" y="19794"/>
                                <a:pt x="2341" y="19794"/>
                                <a:pt x="2295" y="19848"/>
                              </a:cubicBezTo>
                              <a:cubicBezTo>
                                <a:pt x="2258" y="19903"/>
                                <a:pt x="2221" y="19903"/>
                                <a:pt x="2211" y="19903"/>
                              </a:cubicBezTo>
                              <a:cubicBezTo>
                                <a:pt x="2202" y="19848"/>
                                <a:pt x="2156" y="19903"/>
                                <a:pt x="2100" y="19957"/>
                              </a:cubicBezTo>
                              <a:cubicBezTo>
                                <a:pt x="2026" y="20066"/>
                                <a:pt x="1589" y="20175"/>
                                <a:pt x="1394" y="20175"/>
                              </a:cubicBezTo>
                              <a:cubicBezTo>
                                <a:pt x="1376" y="20175"/>
                                <a:pt x="1348" y="20229"/>
                                <a:pt x="1348" y="20284"/>
                              </a:cubicBezTo>
                              <a:cubicBezTo>
                                <a:pt x="1338" y="20392"/>
                                <a:pt x="1385" y="20392"/>
                                <a:pt x="1524" y="20392"/>
                              </a:cubicBezTo>
                              <a:cubicBezTo>
                                <a:pt x="1636" y="20392"/>
                                <a:pt x="1710" y="20392"/>
                                <a:pt x="1710" y="20447"/>
                              </a:cubicBezTo>
                              <a:cubicBezTo>
                                <a:pt x="1710" y="20501"/>
                                <a:pt x="1719" y="20556"/>
                                <a:pt x="1738" y="20556"/>
                              </a:cubicBezTo>
                              <a:cubicBezTo>
                                <a:pt x="1756" y="20556"/>
                                <a:pt x="1756" y="20610"/>
                                <a:pt x="1728" y="20664"/>
                              </a:cubicBezTo>
                              <a:cubicBezTo>
                                <a:pt x="1701" y="20719"/>
                                <a:pt x="1673" y="20828"/>
                                <a:pt x="1654" y="20882"/>
                              </a:cubicBezTo>
                              <a:cubicBezTo>
                                <a:pt x="1636" y="20936"/>
                                <a:pt x="1552" y="20991"/>
                                <a:pt x="1468" y="20991"/>
                              </a:cubicBezTo>
                              <a:cubicBezTo>
                                <a:pt x="1264" y="20991"/>
                                <a:pt x="1125" y="21100"/>
                                <a:pt x="1153" y="21209"/>
                              </a:cubicBezTo>
                              <a:cubicBezTo>
                                <a:pt x="1171" y="21263"/>
                                <a:pt x="1125" y="21263"/>
                                <a:pt x="1041" y="21263"/>
                              </a:cubicBezTo>
                              <a:cubicBezTo>
                                <a:pt x="939" y="21209"/>
                                <a:pt x="921" y="21209"/>
                                <a:pt x="958" y="21317"/>
                              </a:cubicBezTo>
                              <a:cubicBezTo>
                                <a:pt x="995" y="21372"/>
                                <a:pt x="1088" y="21372"/>
                                <a:pt x="1264" y="21317"/>
                              </a:cubicBezTo>
                              <a:cubicBezTo>
                                <a:pt x="1403" y="21263"/>
                                <a:pt x="1561" y="21263"/>
                                <a:pt x="1617" y="21317"/>
                              </a:cubicBezTo>
                              <a:cubicBezTo>
                                <a:pt x="1673" y="21372"/>
                                <a:pt x="1766" y="21426"/>
                                <a:pt x="1821" y="21426"/>
                              </a:cubicBezTo>
                              <a:cubicBezTo>
                                <a:pt x="1840" y="21426"/>
                                <a:pt x="1849" y="21426"/>
                                <a:pt x="1859" y="21426"/>
                              </a:cubicBezTo>
                              <a:lnTo>
                                <a:pt x="2304" y="21426"/>
                              </a:lnTo>
                              <a:cubicBezTo>
                                <a:pt x="2332" y="21426"/>
                                <a:pt x="2369" y="21372"/>
                                <a:pt x="2406" y="21372"/>
                              </a:cubicBezTo>
                              <a:cubicBezTo>
                                <a:pt x="2536" y="21317"/>
                                <a:pt x="2648" y="21263"/>
                                <a:pt x="2657" y="21263"/>
                              </a:cubicBezTo>
                              <a:cubicBezTo>
                                <a:pt x="2666" y="21263"/>
                                <a:pt x="2694" y="21263"/>
                                <a:pt x="2704" y="21317"/>
                              </a:cubicBezTo>
                              <a:cubicBezTo>
                                <a:pt x="2713" y="21372"/>
                                <a:pt x="2722" y="21372"/>
                                <a:pt x="2713" y="21426"/>
                              </a:cubicBezTo>
                              <a:lnTo>
                                <a:pt x="2843" y="21426"/>
                              </a:lnTo>
                              <a:cubicBezTo>
                                <a:pt x="2843" y="21426"/>
                                <a:pt x="2843" y="21426"/>
                                <a:pt x="2843" y="21426"/>
                              </a:cubicBezTo>
                              <a:cubicBezTo>
                                <a:pt x="2843" y="21426"/>
                                <a:pt x="2843" y="21426"/>
                                <a:pt x="2843" y="21426"/>
                              </a:cubicBezTo>
                              <a:lnTo>
                                <a:pt x="3335" y="21426"/>
                              </a:lnTo>
                              <a:cubicBezTo>
                                <a:pt x="3316" y="21372"/>
                                <a:pt x="3400" y="21317"/>
                                <a:pt x="3530" y="21317"/>
                              </a:cubicBezTo>
                              <a:cubicBezTo>
                                <a:pt x="3669" y="21317"/>
                                <a:pt x="3762" y="21317"/>
                                <a:pt x="3771" y="21426"/>
                              </a:cubicBezTo>
                              <a:cubicBezTo>
                                <a:pt x="3771" y="21426"/>
                                <a:pt x="3771" y="21426"/>
                                <a:pt x="3771" y="21426"/>
                              </a:cubicBezTo>
                              <a:lnTo>
                                <a:pt x="16865" y="21426"/>
                              </a:lnTo>
                              <a:cubicBezTo>
                                <a:pt x="16865" y="21426"/>
                                <a:pt x="16865" y="21372"/>
                                <a:pt x="16856" y="21317"/>
                              </a:cubicBezTo>
                              <a:cubicBezTo>
                                <a:pt x="16847" y="21045"/>
                                <a:pt x="16791" y="21045"/>
                                <a:pt x="16717" y="21263"/>
                              </a:cubicBezTo>
                              <a:cubicBezTo>
                                <a:pt x="16661" y="21426"/>
                                <a:pt x="16559" y="21481"/>
                                <a:pt x="16512" y="21317"/>
                              </a:cubicBezTo>
                              <a:cubicBezTo>
                                <a:pt x="16512" y="21100"/>
                                <a:pt x="16540" y="21045"/>
                                <a:pt x="16670" y="21045"/>
                              </a:cubicBezTo>
                              <a:close/>
                              <a:moveTo>
                                <a:pt x="19029" y="16910"/>
                              </a:moveTo>
                              <a:cubicBezTo>
                                <a:pt x="19057" y="16910"/>
                                <a:pt x="19048" y="16965"/>
                                <a:pt x="19020" y="17074"/>
                              </a:cubicBezTo>
                              <a:cubicBezTo>
                                <a:pt x="19001" y="17128"/>
                                <a:pt x="19001" y="17074"/>
                                <a:pt x="19001" y="17019"/>
                              </a:cubicBezTo>
                              <a:cubicBezTo>
                                <a:pt x="19010" y="16965"/>
                                <a:pt x="19020" y="16910"/>
                                <a:pt x="19029" y="16910"/>
                              </a:cubicBezTo>
                              <a:close/>
                              <a:moveTo>
                                <a:pt x="18862" y="17237"/>
                              </a:moveTo>
                              <a:cubicBezTo>
                                <a:pt x="18880" y="17237"/>
                                <a:pt x="18890" y="17291"/>
                                <a:pt x="18871" y="17291"/>
                              </a:cubicBezTo>
                              <a:cubicBezTo>
                                <a:pt x="18862" y="17346"/>
                                <a:pt x="18843" y="17291"/>
                                <a:pt x="18834" y="17291"/>
                              </a:cubicBezTo>
                              <a:cubicBezTo>
                                <a:pt x="18834" y="17291"/>
                                <a:pt x="18843" y="17237"/>
                                <a:pt x="18862" y="17237"/>
                              </a:cubicBezTo>
                              <a:close/>
                              <a:moveTo>
                                <a:pt x="17655" y="17563"/>
                              </a:moveTo>
                              <a:cubicBezTo>
                                <a:pt x="17655" y="17563"/>
                                <a:pt x="17664" y="17618"/>
                                <a:pt x="17673" y="17672"/>
                              </a:cubicBezTo>
                              <a:cubicBezTo>
                                <a:pt x="17682" y="17726"/>
                                <a:pt x="17673" y="17781"/>
                                <a:pt x="17655" y="17781"/>
                              </a:cubicBezTo>
                              <a:cubicBezTo>
                                <a:pt x="17636" y="17781"/>
                                <a:pt x="17627" y="17726"/>
                                <a:pt x="17636" y="17672"/>
                              </a:cubicBezTo>
                              <a:cubicBezTo>
                                <a:pt x="17645" y="17618"/>
                                <a:pt x="17655" y="17563"/>
                                <a:pt x="17655" y="17563"/>
                              </a:cubicBezTo>
                              <a:close/>
                              <a:moveTo>
                                <a:pt x="17088" y="19359"/>
                              </a:moveTo>
                              <a:cubicBezTo>
                                <a:pt x="17135" y="19359"/>
                                <a:pt x="17153" y="19359"/>
                                <a:pt x="17125" y="19413"/>
                              </a:cubicBezTo>
                              <a:cubicBezTo>
                                <a:pt x="17107" y="19413"/>
                                <a:pt x="17070" y="19413"/>
                                <a:pt x="17051" y="19413"/>
                              </a:cubicBezTo>
                              <a:cubicBezTo>
                                <a:pt x="17023" y="19359"/>
                                <a:pt x="17042" y="19359"/>
                                <a:pt x="17088" y="19359"/>
                              </a:cubicBezTo>
                              <a:close/>
                              <a:moveTo>
                                <a:pt x="17320" y="15278"/>
                              </a:moveTo>
                              <a:cubicBezTo>
                                <a:pt x="17339" y="15278"/>
                                <a:pt x="17339" y="15332"/>
                                <a:pt x="17339" y="15387"/>
                              </a:cubicBezTo>
                              <a:cubicBezTo>
                                <a:pt x="17330" y="15496"/>
                                <a:pt x="17292" y="15441"/>
                                <a:pt x="17292" y="15332"/>
                              </a:cubicBezTo>
                              <a:cubicBezTo>
                                <a:pt x="17292" y="15278"/>
                                <a:pt x="17311" y="15278"/>
                                <a:pt x="17320" y="15278"/>
                              </a:cubicBezTo>
                              <a:close/>
                              <a:moveTo>
                                <a:pt x="7700" y="17618"/>
                              </a:moveTo>
                              <a:cubicBezTo>
                                <a:pt x="7709" y="17563"/>
                                <a:pt x="7728" y="17509"/>
                                <a:pt x="7746" y="17509"/>
                              </a:cubicBezTo>
                              <a:cubicBezTo>
                                <a:pt x="7765" y="17509"/>
                                <a:pt x="7774" y="17563"/>
                                <a:pt x="7774" y="17563"/>
                              </a:cubicBezTo>
                              <a:cubicBezTo>
                                <a:pt x="7755" y="17726"/>
                                <a:pt x="7690" y="17726"/>
                                <a:pt x="7700" y="17618"/>
                              </a:cubicBezTo>
                              <a:close/>
                              <a:moveTo>
                                <a:pt x="4514" y="19087"/>
                              </a:moveTo>
                              <a:cubicBezTo>
                                <a:pt x="4496" y="19087"/>
                                <a:pt x="4477" y="19087"/>
                                <a:pt x="4459" y="19087"/>
                              </a:cubicBezTo>
                              <a:lnTo>
                                <a:pt x="4459" y="19087"/>
                              </a:lnTo>
                              <a:cubicBezTo>
                                <a:pt x="4449" y="19032"/>
                                <a:pt x="4459" y="19032"/>
                                <a:pt x="4487" y="19032"/>
                              </a:cubicBezTo>
                              <a:cubicBezTo>
                                <a:pt x="4524" y="19032"/>
                                <a:pt x="4533" y="19087"/>
                                <a:pt x="4514" y="19087"/>
                              </a:cubicBezTo>
                              <a:close/>
                              <a:moveTo>
                                <a:pt x="1794" y="21317"/>
                              </a:moveTo>
                              <a:cubicBezTo>
                                <a:pt x="1775" y="21317"/>
                                <a:pt x="1775" y="21263"/>
                                <a:pt x="1775" y="21209"/>
                              </a:cubicBezTo>
                              <a:cubicBezTo>
                                <a:pt x="1775" y="21154"/>
                                <a:pt x="1794" y="21100"/>
                                <a:pt x="1803" y="21100"/>
                              </a:cubicBezTo>
                              <a:cubicBezTo>
                                <a:pt x="1812" y="21100"/>
                                <a:pt x="1821" y="21154"/>
                                <a:pt x="1821" y="21209"/>
                              </a:cubicBezTo>
                              <a:cubicBezTo>
                                <a:pt x="1821" y="21263"/>
                                <a:pt x="1803" y="21317"/>
                                <a:pt x="1794" y="21317"/>
                              </a:cubicBezTo>
                              <a:close/>
                              <a:moveTo>
                                <a:pt x="2137" y="21100"/>
                              </a:moveTo>
                              <a:cubicBezTo>
                                <a:pt x="2119" y="21154"/>
                                <a:pt x="2100" y="21209"/>
                                <a:pt x="2081" y="21209"/>
                              </a:cubicBezTo>
                              <a:cubicBezTo>
                                <a:pt x="2054" y="21209"/>
                                <a:pt x="2054" y="21209"/>
                                <a:pt x="2081" y="21100"/>
                              </a:cubicBezTo>
                              <a:cubicBezTo>
                                <a:pt x="2100" y="21045"/>
                                <a:pt x="2119" y="20991"/>
                                <a:pt x="2137" y="20991"/>
                              </a:cubicBezTo>
                              <a:cubicBezTo>
                                <a:pt x="2156" y="20991"/>
                                <a:pt x="2156" y="20991"/>
                                <a:pt x="2137" y="21100"/>
                              </a:cubicBezTo>
                              <a:close/>
                              <a:moveTo>
                                <a:pt x="2276" y="21045"/>
                              </a:moveTo>
                              <a:cubicBezTo>
                                <a:pt x="2267" y="21100"/>
                                <a:pt x="2249" y="21100"/>
                                <a:pt x="2230" y="21045"/>
                              </a:cubicBezTo>
                              <a:cubicBezTo>
                                <a:pt x="2211" y="20991"/>
                                <a:pt x="2230" y="20991"/>
                                <a:pt x="2249" y="20991"/>
                              </a:cubicBezTo>
                              <a:cubicBezTo>
                                <a:pt x="2276" y="20991"/>
                                <a:pt x="2286" y="21045"/>
                                <a:pt x="2276" y="21045"/>
                              </a:cubicBezTo>
                              <a:close/>
                              <a:moveTo>
                                <a:pt x="3326" y="20066"/>
                              </a:moveTo>
                              <a:cubicBezTo>
                                <a:pt x="3252" y="20066"/>
                                <a:pt x="3159" y="20012"/>
                                <a:pt x="3121" y="20012"/>
                              </a:cubicBezTo>
                              <a:cubicBezTo>
                                <a:pt x="3084" y="20012"/>
                                <a:pt x="3010" y="19957"/>
                                <a:pt x="2954" y="19957"/>
                              </a:cubicBezTo>
                              <a:cubicBezTo>
                                <a:pt x="2899" y="19957"/>
                                <a:pt x="2852" y="19903"/>
                                <a:pt x="2852" y="19848"/>
                              </a:cubicBezTo>
                              <a:cubicBezTo>
                                <a:pt x="2852" y="19740"/>
                                <a:pt x="3177" y="19631"/>
                                <a:pt x="3196" y="19740"/>
                              </a:cubicBezTo>
                              <a:cubicBezTo>
                                <a:pt x="3196" y="19740"/>
                                <a:pt x="3261" y="19794"/>
                                <a:pt x="3335" y="19848"/>
                              </a:cubicBezTo>
                              <a:cubicBezTo>
                                <a:pt x="3521" y="19903"/>
                                <a:pt x="3512" y="20120"/>
                                <a:pt x="3326" y="20066"/>
                              </a:cubicBezTo>
                              <a:close/>
                              <a:moveTo>
                                <a:pt x="3967" y="20556"/>
                              </a:moveTo>
                              <a:cubicBezTo>
                                <a:pt x="3939" y="20556"/>
                                <a:pt x="3902" y="20556"/>
                                <a:pt x="3883" y="20556"/>
                              </a:cubicBezTo>
                              <a:lnTo>
                                <a:pt x="3883" y="20556"/>
                              </a:lnTo>
                              <a:cubicBezTo>
                                <a:pt x="3864" y="20556"/>
                                <a:pt x="3883" y="20501"/>
                                <a:pt x="3929" y="20501"/>
                              </a:cubicBezTo>
                              <a:cubicBezTo>
                                <a:pt x="3976" y="20501"/>
                                <a:pt x="3994" y="20556"/>
                                <a:pt x="3967" y="20556"/>
                              </a:cubicBezTo>
                              <a:close/>
                              <a:moveTo>
                                <a:pt x="4143" y="20773"/>
                              </a:moveTo>
                              <a:cubicBezTo>
                                <a:pt x="4124" y="20773"/>
                                <a:pt x="4106" y="20773"/>
                                <a:pt x="4087" y="20773"/>
                              </a:cubicBezTo>
                              <a:cubicBezTo>
                                <a:pt x="4078" y="20719"/>
                                <a:pt x="4087" y="20719"/>
                                <a:pt x="4115" y="20719"/>
                              </a:cubicBezTo>
                              <a:cubicBezTo>
                                <a:pt x="4152" y="20719"/>
                                <a:pt x="4162" y="20719"/>
                                <a:pt x="4143" y="20773"/>
                              </a:cubicBezTo>
                              <a:close/>
                              <a:moveTo>
                                <a:pt x="4644" y="20773"/>
                              </a:moveTo>
                              <a:cubicBezTo>
                                <a:pt x="4384" y="20773"/>
                                <a:pt x="4217" y="20719"/>
                                <a:pt x="4264" y="20719"/>
                              </a:cubicBezTo>
                              <a:lnTo>
                                <a:pt x="4264" y="20719"/>
                              </a:lnTo>
                              <a:cubicBezTo>
                                <a:pt x="4375" y="20610"/>
                                <a:pt x="4774" y="20610"/>
                                <a:pt x="4969" y="20719"/>
                              </a:cubicBezTo>
                              <a:cubicBezTo>
                                <a:pt x="5053" y="20719"/>
                                <a:pt x="4923" y="20773"/>
                                <a:pt x="4644" y="20773"/>
                              </a:cubicBezTo>
                              <a:close/>
                              <a:moveTo>
                                <a:pt x="5610" y="19141"/>
                              </a:moveTo>
                              <a:cubicBezTo>
                                <a:pt x="5731" y="19032"/>
                                <a:pt x="6307" y="18923"/>
                                <a:pt x="6353" y="19032"/>
                              </a:cubicBezTo>
                              <a:cubicBezTo>
                                <a:pt x="6390" y="19141"/>
                                <a:pt x="6390" y="19141"/>
                                <a:pt x="6223" y="19195"/>
                              </a:cubicBezTo>
                              <a:cubicBezTo>
                                <a:pt x="6130" y="19250"/>
                                <a:pt x="5703" y="19250"/>
                                <a:pt x="5610" y="19250"/>
                              </a:cubicBezTo>
                              <a:lnTo>
                                <a:pt x="5536" y="19250"/>
                              </a:lnTo>
                              <a:lnTo>
                                <a:pt x="5610" y="19141"/>
                              </a:lnTo>
                              <a:close/>
                              <a:moveTo>
                                <a:pt x="6186" y="20175"/>
                              </a:moveTo>
                              <a:cubicBezTo>
                                <a:pt x="6158" y="20175"/>
                                <a:pt x="6130" y="20120"/>
                                <a:pt x="6121" y="20066"/>
                              </a:cubicBezTo>
                              <a:cubicBezTo>
                                <a:pt x="6112" y="20012"/>
                                <a:pt x="6130" y="19957"/>
                                <a:pt x="6158" y="19957"/>
                              </a:cubicBezTo>
                              <a:cubicBezTo>
                                <a:pt x="6186" y="19957"/>
                                <a:pt x="6214" y="20012"/>
                                <a:pt x="6223" y="20066"/>
                              </a:cubicBezTo>
                              <a:cubicBezTo>
                                <a:pt x="6232" y="20120"/>
                                <a:pt x="6214" y="20175"/>
                                <a:pt x="6186" y="20175"/>
                              </a:cubicBezTo>
                              <a:close/>
                              <a:moveTo>
                                <a:pt x="6010" y="20012"/>
                              </a:moveTo>
                              <a:cubicBezTo>
                                <a:pt x="5991" y="20120"/>
                                <a:pt x="5861" y="20175"/>
                                <a:pt x="5824" y="20066"/>
                              </a:cubicBezTo>
                              <a:cubicBezTo>
                                <a:pt x="5796" y="20012"/>
                                <a:pt x="5824" y="19957"/>
                                <a:pt x="5898" y="19957"/>
                              </a:cubicBezTo>
                              <a:cubicBezTo>
                                <a:pt x="5963" y="19957"/>
                                <a:pt x="6010" y="19957"/>
                                <a:pt x="6010" y="20012"/>
                              </a:cubicBezTo>
                              <a:close/>
                              <a:moveTo>
                                <a:pt x="5675" y="20556"/>
                              </a:moveTo>
                              <a:cubicBezTo>
                                <a:pt x="5703" y="20719"/>
                                <a:pt x="5685" y="20828"/>
                                <a:pt x="5610" y="20773"/>
                              </a:cubicBezTo>
                              <a:cubicBezTo>
                                <a:pt x="5573" y="20719"/>
                                <a:pt x="5490" y="20719"/>
                                <a:pt x="5434" y="20719"/>
                              </a:cubicBezTo>
                              <a:cubicBezTo>
                                <a:pt x="5378" y="20719"/>
                                <a:pt x="5332" y="20664"/>
                                <a:pt x="5322" y="20610"/>
                              </a:cubicBezTo>
                              <a:cubicBezTo>
                                <a:pt x="5322" y="20447"/>
                                <a:pt x="5666" y="20447"/>
                                <a:pt x="5675" y="20556"/>
                              </a:cubicBezTo>
                              <a:close/>
                              <a:moveTo>
                                <a:pt x="5285" y="19957"/>
                              </a:moveTo>
                              <a:cubicBezTo>
                                <a:pt x="5322" y="19957"/>
                                <a:pt x="5332" y="19957"/>
                                <a:pt x="5313" y="20012"/>
                              </a:cubicBezTo>
                              <a:cubicBezTo>
                                <a:pt x="5294" y="20012"/>
                                <a:pt x="5267" y="20012"/>
                                <a:pt x="5248" y="20012"/>
                              </a:cubicBezTo>
                              <a:cubicBezTo>
                                <a:pt x="5239" y="20012"/>
                                <a:pt x="5257" y="19957"/>
                                <a:pt x="5285" y="19957"/>
                              </a:cubicBezTo>
                              <a:close/>
                              <a:moveTo>
                                <a:pt x="5815" y="21263"/>
                              </a:moveTo>
                              <a:cubicBezTo>
                                <a:pt x="5796" y="21317"/>
                                <a:pt x="5675" y="21317"/>
                                <a:pt x="5555" y="21317"/>
                              </a:cubicBezTo>
                              <a:cubicBezTo>
                                <a:pt x="5425" y="21317"/>
                                <a:pt x="5322" y="21317"/>
                                <a:pt x="5322" y="21372"/>
                              </a:cubicBezTo>
                              <a:cubicBezTo>
                                <a:pt x="5322" y="21426"/>
                                <a:pt x="5239" y="21426"/>
                                <a:pt x="5062" y="21372"/>
                              </a:cubicBezTo>
                              <a:cubicBezTo>
                                <a:pt x="5034" y="21372"/>
                                <a:pt x="5025" y="21317"/>
                                <a:pt x="5034" y="21263"/>
                              </a:cubicBezTo>
                              <a:cubicBezTo>
                                <a:pt x="5044" y="21209"/>
                                <a:pt x="5146" y="21100"/>
                                <a:pt x="5257" y="21045"/>
                              </a:cubicBezTo>
                              <a:lnTo>
                                <a:pt x="5257" y="21045"/>
                              </a:lnTo>
                              <a:cubicBezTo>
                                <a:pt x="5369" y="20991"/>
                                <a:pt x="5490" y="20937"/>
                                <a:pt x="5517" y="20937"/>
                              </a:cubicBezTo>
                              <a:cubicBezTo>
                                <a:pt x="5545" y="20937"/>
                                <a:pt x="5629" y="20991"/>
                                <a:pt x="5703" y="20991"/>
                              </a:cubicBezTo>
                              <a:cubicBezTo>
                                <a:pt x="5842" y="20991"/>
                                <a:pt x="5889" y="21100"/>
                                <a:pt x="5815" y="21263"/>
                              </a:cubicBezTo>
                              <a:close/>
                              <a:moveTo>
                                <a:pt x="5824" y="20773"/>
                              </a:moveTo>
                              <a:cubicBezTo>
                                <a:pt x="5815" y="20719"/>
                                <a:pt x="5824" y="20719"/>
                                <a:pt x="5842" y="20719"/>
                              </a:cubicBezTo>
                              <a:cubicBezTo>
                                <a:pt x="5870" y="20719"/>
                                <a:pt x="5880" y="20719"/>
                                <a:pt x="5861" y="20773"/>
                              </a:cubicBezTo>
                              <a:cubicBezTo>
                                <a:pt x="5861" y="20773"/>
                                <a:pt x="5842" y="20773"/>
                                <a:pt x="5824" y="20773"/>
                              </a:cubicBezTo>
                              <a:close/>
                              <a:moveTo>
                                <a:pt x="5907" y="21154"/>
                              </a:moveTo>
                              <a:cubicBezTo>
                                <a:pt x="5880" y="21209"/>
                                <a:pt x="5861" y="21154"/>
                                <a:pt x="5861" y="21100"/>
                              </a:cubicBezTo>
                              <a:cubicBezTo>
                                <a:pt x="5861" y="21045"/>
                                <a:pt x="5880" y="20991"/>
                                <a:pt x="5907" y="20991"/>
                              </a:cubicBezTo>
                              <a:cubicBezTo>
                                <a:pt x="5935" y="20991"/>
                                <a:pt x="5954" y="20991"/>
                                <a:pt x="5954" y="21045"/>
                              </a:cubicBezTo>
                              <a:cubicBezTo>
                                <a:pt x="5954" y="21100"/>
                                <a:pt x="5935" y="21100"/>
                                <a:pt x="5907" y="21154"/>
                              </a:cubicBezTo>
                              <a:close/>
                              <a:moveTo>
                                <a:pt x="6010" y="20882"/>
                              </a:moveTo>
                              <a:cubicBezTo>
                                <a:pt x="6000" y="20937"/>
                                <a:pt x="5982" y="20937"/>
                                <a:pt x="5963" y="20882"/>
                              </a:cubicBezTo>
                              <a:cubicBezTo>
                                <a:pt x="5945" y="20828"/>
                                <a:pt x="5963" y="20828"/>
                                <a:pt x="5982" y="20828"/>
                              </a:cubicBezTo>
                              <a:cubicBezTo>
                                <a:pt x="6010" y="20828"/>
                                <a:pt x="6028" y="20828"/>
                                <a:pt x="6010" y="20882"/>
                              </a:cubicBezTo>
                              <a:close/>
                              <a:moveTo>
                                <a:pt x="6130" y="20773"/>
                              </a:moveTo>
                              <a:cubicBezTo>
                                <a:pt x="6130" y="20828"/>
                                <a:pt x="6121" y="20882"/>
                                <a:pt x="6102" y="20882"/>
                              </a:cubicBezTo>
                              <a:cubicBezTo>
                                <a:pt x="6084" y="20882"/>
                                <a:pt x="6075" y="20828"/>
                                <a:pt x="6075" y="20719"/>
                              </a:cubicBezTo>
                              <a:cubicBezTo>
                                <a:pt x="6075" y="20610"/>
                                <a:pt x="6093" y="20556"/>
                                <a:pt x="6158" y="20556"/>
                              </a:cubicBezTo>
                              <a:cubicBezTo>
                                <a:pt x="6223" y="20556"/>
                                <a:pt x="6232" y="20556"/>
                                <a:pt x="6186" y="20610"/>
                              </a:cubicBezTo>
                              <a:cubicBezTo>
                                <a:pt x="6158" y="20664"/>
                                <a:pt x="6130" y="20719"/>
                                <a:pt x="6130" y="20773"/>
                              </a:cubicBezTo>
                              <a:close/>
                              <a:moveTo>
                                <a:pt x="6186" y="20882"/>
                              </a:moveTo>
                              <a:cubicBezTo>
                                <a:pt x="6167" y="20773"/>
                                <a:pt x="6167" y="20773"/>
                                <a:pt x="6186" y="20773"/>
                              </a:cubicBezTo>
                              <a:cubicBezTo>
                                <a:pt x="6205" y="20773"/>
                                <a:pt x="6223" y="20828"/>
                                <a:pt x="6223" y="20882"/>
                              </a:cubicBezTo>
                              <a:cubicBezTo>
                                <a:pt x="6242" y="21045"/>
                                <a:pt x="6214" y="21045"/>
                                <a:pt x="6186" y="20882"/>
                              </a:cubicBezTo>
                              <a:close/>
                              <a:moveTo>
                                <a:pt x="6288" y="20882"/>
                              </a:moveTo>
                              <a:cubicBezTo>
                                <a:pt x="6270" y="20882"/>
                                <a:pt x="6251" y="20828"/>
                                <a:pt x="6251" y="20773"/>
                              </a:cubicBezTo>
                              <a:cubicBezTo>
                                <a:pt x="6251" y="20719"/>
                                <a:pt x="6260" y="20664"/>
                                <a:pt x="6279" y="20664"/>
                              </a:cubicBezTo>
                              <a:cubicBezTo>
                                <a:pt x="6297" y="20664"/>
                                <a:pt x="6307" y="20719"/>
                                <a:pt x="6316" y="20773"/>
                              </a:cubicBezTo>
                              <a:cubicBezTo>
                                <a:pt x="6316" y="20828"/>
                                <a:pt x="6307" y="20882"/>
                                <a:pt x="6288" y="20882"/>
                              </a:cubicBezTo>
                              <a:close/>
                              <a:moveTo>
                                <a:pt x="6418" y="20284"/>
                              </a:moveTo>
                              <a:cubicBezTo>
                                <a:pt x="6372" y="20392"/>
                                <a:pt x="6307" y="20392"/>
                                <a:pt x="6288" y="20229"/>
                              </a:cubicBezTo>
                              <a:cubicBezTo>
                                <a:pt x="6270" y="20066"/>
                                <a:pt x="6279" y="20066"/>
                                <a:pt x="6372" y="20120"/>
                              </a:cubicBezTo>
                              <a:cubicBezTo>
                                <a:pt x="6437" y="20175"/>
                                <a:pt x="6446" y="20229"/>
                                <a:pt x="6418" y="20284"/>
                              </a:cubicBezTo>
                              <a:close/>
                              <a:moveTo>
                                <a:pt x="6455" y="19032"/>
                              </a:moveTo>
                              <a:cubicBezTo>
                                <a:pt x="6446" y="19087"/>
                                <a:pt x="6427" y="19141"/>
                                <a:pt x="6418" y="19141"/>
                              </a:cubicBezTo>
                              <a:cubicBezTo>
                                <a:pt x="6390" y="19141"/>
                                <a:pt x="6390" y="19141"/>
                                <a:pt x="6418" y="19032"/>
                              </a:cubicBezTo>
                              <a:cubicBezTo>
                                <a:pt x="6446" y="18869"/>
                                <a:pt x="6465" y="18869"/>
                                <a:pt x="6455" y="19032"/>
                              </a:cubicBezTo>
                              <a:close/>
                              <a:moveTo>
                                <a:pt x="6873" y="18978"/>
                              </a:moveTo>
                              <a:cubicBezTo>
                                <a:pt x="6855" y="18869"/>
                                <a:pt x="6808" y="18815"/>
                                <a:pt x="6780" y="18815"/>
                              </a:cubicBezTo>
                              <a:cubicBezTo>
                                <a:pt x="6725" y="18815"/>
                                <a:pt x="6678" y="18760"/>
                                <a:pt x="6660" y="18651"/>
                              </a:cubicBezTo>
                              <a:cubicBezTo>
                                <a:pt x="6650" y="18597"/>
                                <a:pt x="6678" y="18597"/>
                                <a:pt x="6725" y="18597"/>
                              </a:cubicBezTo>
                              <a:cubicBezTo>
                                <a:pt x="6771" y="18597"/>
                                <a:pt x="6817" y="18543"/>
                                <a:pt x="6845" y="18543"/>
                              </a:cubicBezTo>
                              <a:cubicBezTo>
                                <a:pt x="6873" y="18488"/>
                                <a:pt x="6882" y="18488"/>
                                <a:pt x="6873" y="18651"/>
                              </a:cubicBezTo>
                              <a:cubicBezTo>
                                <a:pt x="6864" y="18815"/>
                                <a:pt x="6873" y="18815"/>
                                <a:pt x="6910" y="18760"/>
                              </a:cubicBezTo>
                              <a:cubicBezTo>
                                <a:pt x="6947" y="18706"/>
                                <a:pt x="6957" y="18706"/>
                                <a:pt x="6947" y="18869"/>
                              </a:cubicBezTo>
                              <a:cubicBezTo>
                                <a:pt x="6938" y="19032"/>
                                <a:pt x="6938" y="19032"/>
                                <a:pt x="6966" y="18978"/>
                              </a:cubicBezTo>
                              <a:cubicBezTo>
                                <a:pt x="6985" y="18923"/>
                                <a:pt x="6994" y="18978"/>
                                <a:pt x="6994" y="19032"/>
                              </a:cubicBezTo>
                              <a:cubicBezTo>
                                <a:pt x="6985" y="19195"/>
                                <a:pt x="6920" y="19141"/>
                                <a:pt x="6873" y="18978"/>
                              </a:cubicBezTo>
                              <a:close/>
                              <a:moveTo>
                                <a:pt x="7811" y="19304"/>
                              </a:moveTo>
                              <a:cubicBezTo>
                                <a:pt x="7774" y="19304"/>
                                <a:pt x="7765" y="19250"/>
                                <a:pt x="7783" y="19195"/>
                              </a:cubicBezTo>
                              <a:lnTo>
                                <a:pt x="7783" y="19195"/>
                              </a:lnTo>
                              <a:cubicBezTo>
                                <a:pt x="7811" y="19087"/>
                                <a:pt x="7867" y="19087"/>
                                <a:pt x="7867" y="19195"/>
                              </a:cubicBezTo>
                              <a:cubicBezTo>
                                <a:pt x="7867" y="19250"/>
                                <a:pt x="7839" y="19304"/>
                                <a:pt x="7811" y="19304"/>
                              </a:cubicBezTo>
                              <a:close/>
                              <a:moveTo>
                                <a:pt x="8062" y="19195"/>
                              </a:moveTo>
                              <a:cubicBezTo>
                                <a:pt x="8053" y="19250"/>
                                <a:pt x="8034" y="19250"/>
                                <a:pt x="8015" y="19195"/>
                              </a:cubicBezTo>
                              <a:cubicBezTo>
                                <a:pt x="8006" y="19141"/>
                                <a:pt x="8015" y="19141"/>
                                <a:pt x="8034" y="19141"/>
                              </a:cubicBezTo>
                              <a:cubicBezTo>
                                <a:pt x="8053" y="19141"/>
                                <a:pt x="8071" y="19141"/>
                                <a:pt x="8062" y="19195"/>
                              </a:cubicBezTo>
                              <a:close/>
                              <a:moveTo>
                                <a:pt x="8907" y="18651"/>
                              </a:moveTo>
                              <a:cubicBezTo>
                                <a:pt x="8870" y="18706"/>
                                <a:pt x="8814" y="18815"/>
                                <a:pt x="8786" y="18815"/>
                              </a:cubicBezTo>
                              <a:lnTo>
                                <a:pt x="8730" y="18815"/>
                              </a:lnTo>
                              <a:lnTo>
                                <a:pt x="8795" y="18651"/>
                              </a:lnTo>
                              <a:cubicBezTo>
                                <a:pt x="8833" y="18597"/>
                                <a:pt x="8888" y="18488"/>
                                <a:pt x="8916" y="18488"/>
                              </a:cubicBezTo>
                              <a:lnTo>
                                <a:pt x="8981" y="18488"/>
                              </a:lnTo>
                              <a:lnTo>
                                <a:pt x="8907" y="18651"/>
                              </a:lnTo>
                              <a:close/>
                              <a:moveTo>
                                <a:pt x="9148" y="18597"/>
                              </a:moveTo>
                              <a:cubicBezTo>
                                <a:pt x="9139" y="18651"/>
                                <a:pt x="9093" y="18760"/>
                                <a:pt x="9046" y="18760"/>
                              </a:cubicBezTo>
                              <a:cubicBezTo>
                                <a:pt x="8981" y="18815"/>
                                <a:pt x="8972" y="18760"/>
                                <a:pt x="8990" y="18706"/>
                              </a:cubicBezTo>
                              <a:cubicBezTo>
                                <a:pt x="9009" y="18651"/>
                                <a:pt x="9055" y="18543"/>
                                <a:pt x="9093" y="18543"/>
                              </a:cubicBezTo>
                              <a:cubicBezTo>
                                <a:pt x="9158" y="18488"/>
                                <a:pt x="9167" y="18488"/>
                                <a:pt x="9148" y="18597"/>
                              </a:cubicBezTo>
                              <a:close/>
                              <a:moveTo>
                                <a:pt x="9250" y="18488"/>
                              </a:moveTo>
                              <a:cubicBezTo>
                                <a:pt x="9241" y="18543"/>
                                <a:pt x="9223" y="18488"/>
                                <a:pt x="9213" y="18488"/>
                              </a:cubicBezTo>
                              <a:lnTo>
                                <a:pt x="9213" y="18488"/>
                              </a:lnTo>
                              <a:cubicBezTo>
                                <a:pt x="9204" y="18434"/>
                                <a:pt x="9213" y="18434"/>
                                <a:pt x="9232" y="18434"/>
                              </a:cubicBezTo>
                              <a:cubicBezTo>
                                <a:pt x="9260" y="18379"/>
                                <a:pt x="9269" y="18434"/>
                                <a:pt x="9250" y="18488"/>
                              </a:cubicBezTo>
                              <a:close/>
                              <a:moveTo>
                                <a:pt x="8963" y="18271"/>
                              </a:moveTo>
                              <a:cubicBezTo>
                                <a:pt x="8907" y="18271"/>
                                <a:pt x="8851" y="18325"/>
                                <a:pt x="8842" y="18379"/>
                              </a:cubicBezTo>
                              <a:cubicBezTo>
                                <a:pt x="8833" y="18434"/>
                                <a:pt x="8777" y="18434"/>
                                <a:pt x="8721" y="18488"/>
                              </a:cubicBezTo>
                              <a:cubicBezTo>
                                <a:pt x="8665" y="18543"/>
                                <a:pt x="8480" y="18543"/>
                                <a:pt x="8313" y="18597"/>
                              </a:cubicBezTo>
                              <a:cubicBezTo>
                                <a:pt x="7988" y="18706"/>
                                <a:pt x="7923" y="18597"/>
                                <a:pt x="8136" y="18434"/>
                              </a:cubicBezTo>
                              <a:cubicBezTo>
                                <a:pt x="8201" y="18379"/>
                                <a:pt x="8285" y="18325"/>
                                <a:pt x="8322" y="18271"/>
                              </a:cubicBezTo>
                              <a:cubicBezTo>
                                <a:pt x="8359" y="18216"/>
                                <a:pt x="8461" y="18216"/>
                                <a:pt x="8545" y="18162"/>
                              </a:cubicBezTo>
                              <a:cubicBezTo>
                                <a:pt x="8628" y="18162"/>
                                <a:pt x="8740" y="18107"/>
                                <a:pt x="8795" y="18053"/>
                              </a:cubicBezTo>
                              <a:cubicBezTo>
                                <a:pt x="9018" y="17944"/>
                                <a:pt x="9278" y="17944"/>
                                <a:pt x="9269" y="17999"/>
                              </a:cubicBezTo>
                              <a:cubicBezTo>
                                <a:pt x="9260" y="18107"/>
                                <a:pt x="9083" y="18271"/>
                                <a:pt x="8963" y="18271"/>
                              </a:cubicBezTo>
                              <a:close/>
                              <a:moveTo>
                                <a:pt x="9250" y="17563"/>
                              </a:moveTo>
                              <a:cubicBezTo>
                                <a:pt x="9213" y="17618"/>
                                <a:pt x="9111" y="17672"/>
                                <a:pt x="9018" y="17726"/>
                              </a:cubicBezTo>
                              <a:cubicBezTo>
                                <a:pt x="8925" y="17781"/>
                                <a:pt x="8833" y="17781"/>
                                <a:pt x="8814" y="17835"/>
                              </a:cubicBezTo>
                              <a:cubicBezTo>
                                <a:pt x="8768" y="17890"/>
                                <a:pt x="8638" y="17944"/>
                                <a:pt x="8582" y="17890"/>
                              </a:cubicBezTo>
                              <a:cubicBezTo>
                                <a:pt x="8554" y="17890"/>
                                <a:pt x="8554" y="17835"/>
                                <a:pt x="8573" y="17781"/>
                              </a:cubicBezTo>
                              <a:cubicBezTo>
                                <a:pt x="8591" y="17726"/>
                                <a:pt x="8693" y="17672"/>
                                <a:pt x="8805" y="17618"/>
                              </a:cubicBezTo>
                              <a:cubicBezTo>
                                <a:pt x="9325" y="17454"/>
                                <a:pt x="9315" y="17454"/>
                                <a:pt x="9250" y="17563"/>
                              </a:cubicBezTo>
                              <a:close/>
                              <a:moveTo>
                                <a:pt x="9631" y="17835"/>
                              </a:moveTo>
                              <a:cubicBezTo>
                                <a:pt x="9613" y="17998"/>
                                <a:pt x="9464" y="18216"/>
                                <a:pt x="9436" y="18107"/>
                              </a:cubicBezTo>
                              <a:cubicBezTo>
                                <a:pt x="9408" y="18053"/>
                                <a:pt x="9427" y="17998"/>
                                <a:pt x="9492" y="17944"/>
                              </a:cubicBezTo>
                              <a:cubicBezTo>
                                <a:pt x="9538" y="17890"/>
                                <a:pt x="9594" y="17835"/>
                                <a:pt x="9613" y="17835"/>
                              </a:cubicBezTo>
                              <a:cubicBezTo>
                                <a:pt x="9622" y="17781"/>
                                <a:pt x="9631" y="17781"/>
                                <a:pt x="9631" y="17835"/>
                              </a:cubicBezTo>
                              <a:close/>
                              <a:moveTo>
                                <a:pt x="9817" y="17237"/>
                              </a:moveTo>
                              <a:cubicBezTo>
                                <a:pt x="9836" y="17237"/>
                                <a:pt x="9845" y="17291"/>
                                <a:pt x="9826" y="17291"/>
                              </a:cubicBezTo>
                              <a:cubicBezTo>
                                <a:pt x="9817" y="17346"/>
                                <a:pt x="9798" y="17291"/>
                                <a:pt x="9789" y="17291"/>
                              </a:cubicBezTo>
                              <a:cubicBezTo>
                                <a:pt x="9789" y="17291"/>
                                <a:pt x="9798" y="17237"/>
                                <a:pt x="9817" y="17237"/>
                              </a:cubicBezTo>
                              <a:close/>
                              <a:moveTo>
                                <a:pt x="10077" y="18815"/>
                              </a:moveTo>
                              <a:cubicBezTo>
                                <a:pt x="10049" y="18923"/>
                                <a:pt x="9826" y="19032"/>
                                <a:pt x="9808" y="18923"/>
                              </a:cubicBezTo>
                              <a:cubicBezTo>
                                <a:pt x="9798" y="18869"/>
                                <a:pt x="9817" y="18869"/>
                                <a:pt x="9836" y="18869"/>
                              </a:cubicBezTo>
                              <a:cubicBezTo>
                                <a:pt x="9854" y="18869"/>
                                <a:pt x="9928" y="18815"/>
                                <a:pt x="9993" y="18815"/>
                              </a:cubicBezTo>
                              <a:cubicBezTo>
                                <a:pt x="10058" y="18706"/>
                                <a:pt x="10096" y="18706"/>
                                <a:pt x="10077" y="18815"/>
                              </a:cubicBezTo>
                              <a:close/>
                              <a:moveTo>
                                <a:pt x="9882" y="17291"/>
                              </a:moveTo>
                              <a:lnTo>
                                <a:pt x="9882" y="17291"/>
                              </a:lnTo>
                              <a:cubicBezTo>
                                <a:pt x="9891" y="17237"/>
                                <a:pt x="9928" y="17237"/>
                                <a:pt x="9966" y="17182"/>
                              </a:cubicBezTo>
                              <a:lnTo>
                                <a:pt x="10040" y="17128"/>
                              </a:lnTo>
                              <a:lnTo>
                                <a:pt x="9966" y="17291"/>
                              </a:lnTo>
                              <a:cubicBezTo>
                                <a:pt x="9891" y="17400"/>
                                <a:pt x="9863" y="17400"/>
                                <a:pt x="9882" y="17291"/>
                              </a:cubicBezTo>
                              <a:close/>
                              <a:moveTo>
                                <a:pt x="10077" y="16529"/>
                              </a:moveTo>
                              <a:cubicBezTo>
                                <a:pt x="10077" y="16584"/>
                                <a:pt x="9975" y="16747"/>
                                <a:pt x="9826" y="16965"/>
                              </a:cubicBezTo>
                              <a:cubicBezTo>
                                <a:pt x="9715" y="17128"/>
                                <a:pt x="9176" y="17182"/>
                                <a:pt x="9195" y="17074"/>
                              </a:cubicBezTo>
                              <a:cubicBezTo>
                                <a:pt x="9204" y="17019"/>
                                <a:pt x="9241" y="16965"/>
                                <a:pt x="9297" y="16965"/>
                              </a:cubicBezTo>
                              <a:cubicBezTo>
                                <a:pt x="9343" y="16965"/>
                                <a:pt x="9436" y="16856"/>
                                <a:pt x="9492" y="16802"/>
                              </a:cubicBezTo>
                              <a:cubicBezTo>
                                <a:pt x="9548" y="16747"/>
                                <a:pt x="9603" y="16693"/>
                                <a:pt x="9613" y="16693"/>
                              </a:cubicBezTo>
                              <a:cubicBezTo>
                                <a:pt x="9622" y="16747"/>
                                <a:pt x="9622" y="16693"/>
                                <a:pt x="9622" y="16638"/>
                              </a:cubicBezTo>
                              <a:cubicBezTo>
                                <a:pt x="9613" y="16529"/>
                                <a:pt x="9687" y="16312"/>
                                <a:pt x="9743" y="16312"/>
                              </a:cubicBezTo>
                              <a:cubicBezTo>
                                <a:pt x="9761" y="16312"/>
                                <a:pt x="9789" y="16257"/>
                                <a:pt x="9798" y="16203"/>
                              </a:cubicBezTo>
                              <a:cubicBezTo>
                                <a:pt x="9808" y="16149"/>
                                <a:pt x="9863" y="16094"/>
                                <a:pt x="9965" y="16149"/>
                              </a:cubicBezTo>
                              <a:cubicBezTo>
                                <a:pt x="10049" y="16203"/>
                                <a:pt x="10086" y="16149"/>
                                <a:pt x="10040" y="16149"/>
                              </a:cubicBezTo>
                              <a:lnTo>
                                <a:pt x="9965" y="16094"/>
                              </a:lnTo>
                              <a:lnTo>
                                <a:pt x="10040" y="16040"/>
                              </a:lnTo>
                              <a:cubicBezTo>
                                <a:pt x="10077" y="15985"/>
                                <a:pt x="10142" y="15931"/>
                                <a:pt x="10188" y="15877"/>
                              </a:cubicBezTo>
                              <a:lnTo>
                                <a:pt x="10188" y="15877"/>
                              </a:lnTo>
                              <a:cubicBezTo>
                                <a:pt x="10309" y="15713"/>
                                <a:pt x="10569" y="15713"/>
                                <a:pt x="10578" y="15931"/>
                              </a:cubicBezTo>
                              <a:cubicBezTo>
                                <a:pt x="10588" y="16040"/>
                                <a:pt x="10578" y="16094"/>
                                <a:pt x="10523" y="16040"/>
                              </a:cubicBezTo>
                              <a:cubicBezTo>
                                <a:pt x="10476" y="15985"/>
                                <a:pt x="10448" y="16040"/>
                                <a:pt x="10439" y="16149"/>
                              </a:cubicBezTo>
                              <a:cubicBezTo>
                                <a:pt x="10421" y="16312"/>
                                <a:pt x="10272" y="16529"/>
                                <a:pt x="10170" y="16584"/>
                              </a:cubicBezTo>
                              <a:cubicBezTo>
                                <a:pt x="10105" y="16475"/>
                                <a:pt x="10077" y="16475"/>
                                <a:pt x="10077" y="16529"/>
                              </a:cubicBezTo>
                              <a:close/>
                              <a:moveTo>
                                <a:pt x="10235" y="18379"/>
                              </a:moveTo>
                              <a:cubicBezTo>
                                <a:pt x="10226" y="18434"/>
                                <a:pt x="10207" y="18379"/>
                                <a:pt x="10198" y="18379"/>
                              </a:cubicBezTo>
                              <a:cubicBezTo>
                                <a:pt x="10188" y="18325"/>
                                <a:pt x="10198" y="18325"/>
                                <a:pt x="10216" y="18325"/>
                              </a:cubicBezTo>
                              <a:cubicBezTo>
                                <a:pt x="10244" y="18325"/>
                                <a:pt x="10244" y="18325"/>
                                <a:pt x="10235" y="18379"/>
                              </a:cubicBezTo>
                              <a:close/>
                              <a:moveTo>
                                <a:pt x="10244" y="16910"/>
                              </a:moveTo>
                              <a:cubicBezTo>
                                <a:pt x="10226" y="16910"/>
                                <a:pt x="10198" y="16910"/>
                                <a:pt x="10179" y="16910"/>
                              </a:cubicBezTo>
                              <a:cubicBezTo>
                                <a:pt x="10161" y="16910"/>
                                <a:pt x="10179" y="16856"/>
                                <a:pt x="10207" y="16856"/>
                              </a:cubicBezTo>
                              <a:cubicBezTo>
                                <a:pt x="10244" y="16856"/>
                                <a:pt x="10263" y="16856"/>
                                <a:pt x="10244" y="16910"/>
                              </a:cubicBezTo>
                              <a:close/>
                              <a:moveTo>
                                <a:pt x="10291" y="18053"/>
                              </a:moveTo>
                              <a:cubicBezTo>
                                <a:pt x="10281" y="18107"/>
                                <a:pt x="10263" y="18053"/>
                                <a:pt x="10253" y="18053"/>
                              </a:cubicBezTo>
                              <a:cubicBezTo>
                                <a:pt x="10244" y="17998"/>
                                <a:pt x="10253" y="17998"/>
                                <a:pt x="10272" y="17998"/>
                              </a:cubicBezTo>
                              <a:cubicBezTo>
                                <a:pt x="10300" y="17998"/>
                                <a:pt x="10300" y="17998"/>
                                <a:pt x="10291" y="18053"/>
                              </a:cubicBezTo>
                              <a:close/>
                              <a:moveTo>
                                <a:pt x="10393" y="18597"/>
                              </a:moveTo>
                              <a:cubicBezTo>
                                <a:pt x="10328" y="18706"/>
                                <a:pt x="10300" y="18706"/>
                                <a:pt x="10318" y="18597"/>
                              </a:cubicBezTo>
                              <a:cubicBezTo>
                                <a:pt x="10328" y="18543"/>
                                <a:pt x="10356" y="18488"/>
                                <a:pt x="10383" y="18488"/>
                              </a:cubicBezTo>
                              <a:cubicBezTo>
                                <a:pt x="10430" y="18488"/>
                                <a:pt x="10430" y="18543"/>
                                <a:pt x="10393" y="18597"/>
                              </a:cubicBezTo>
                              <a:close/>
                              <a:moveTo>
                                <a:pt x="10356" y="16856"/>
                              </a:moveTo>
                              <a:cubicBezTo>
                                <a:pt x="10309" y="16910"/>
                                <a:pt x="10281" y="16856"/>
                                <a:pt x="10291" y="16802"/>
                              </a:cubicBezTo>
                              <a:cubicBezTo>
                                <a:pt x="10300" y="16747"/>
                                <a:pt x="10318" y="16693"/>
                                <a:pt x="10337" y="16693"/>
                              </a:cubicBezTo>
                              <a:cubicBezTo>
                                <a:pt x="10356" y="16693"/>
                                <a:pt x="10383" y="16638"/>
                                <a:pt x="10393" y="16584"/>
                              </a:cubicBezTo>
                              <a:cubicBezTo>
                                <a:pt x="10411" y="16475"/>
                                <a:pt x="10625" y="16366"/>
                                <a:pt x="10634" y="16475"/>
                              </a:cubicBezTo>
                              <a:cubicBezTo>
                                <a:pt x="10653" y="16584"/>
                                <a:pt x="10486" y="16802"/>
                                <a:pt x="10356" y="16856"/>
                              </a:cubicBezTo>
                              <a:close/>
                              <a:moveTo>
                                <a:pt x="10569" y="15659"/>
                              </a:moveTo>
                              <a:cubicBezTo>
                                <a:pt x="10569" y="15605"/>
                                <a:pt x="10625" y="15550"/>
                                <a:pt x="10708" y="15550"/>
                              </a:cubicBezTo>
                              <a:cubicBezTo>
                                <a:pt x="10848" y="15550"/>
                                <a:pt x="10848" y="15550"/>
                                <a:pt x="10662" y="15768"/>
                              </a:cubicBezTo>
                              <a:cubicBezTo>
                                <a:pt x="10606" y="15822"/>
                                <a:pt x="10569" y="15768"/>
                                <a:pt x="10569" y="15659"/>
                              </a:cubicBezTo>
                              <a:close/>
                              <a:moveTo>
                                <a:pt x="11906" y="16638"/>
                              </a:moveTo>
                              <a:cubicBezTo>
                                <a:pt x="11897" y="16584"/>
                                <a:pt x="11916" y="16529"/>
                                <a:pt x="11934" y="16475"/>
                              </a:cubicBezTo>
                              <a:cubicBezTo>
                                <a:pt x="11971" y="16421"/>
                                <a:pt x="11990" y="16475"/>
                                <a:pt x="11990" y="16584"/>
                              </a:cubicBezTo>
                              <a:cubicBezTo>
                                <a:pt x="11981" y="16693"/>
                                <a:pt x="11916" y="16693"/>
                                <a:pt x="11906" y="16638"/>
                              </a:cubicBezTo>
                              <a:close/>
                              <a:moveTo>
                                <a:pt x="12278" y="16257"/>
                              </a:moveTo>
                              <a:cubicBezTo>
                                <a:pt x="12259" y="16257"/>
                                <a:pt x="12241" y="16257"/>
                                <a:pt x="12222" y="16257"/>
                              </a:cubicBezTo>
                              <a:cubicBezTo>
                                <a:pt x="12213" y="16203"/>
                                <a:pt x="12222" y="16203"/>
                                <a:pt x="12250" y="16203"/>
                              </a:cubicBezTo>
                              <a:cubicBezTo>
                                <a:pt x="12287" y="16203"/>
                                <a:pt x="12296" y="16257"/>
                                <a:pt x="12278" y="16257"/>
                              </a:cubicBezTo>
                              <a:close/>
                              <a:moveTo>
                                <a:pt x="13216" y="15115"/>
                              </a:moveTo>
                              <a:cubicBezTo>
                                <a:pt x="12984" y="15387"/>
                                <a:pt x="12881" y="15441"/>
                                <a:pt x="12742" y="15496"/>
                              </a:cubicBezTo>
                              <a:cubicBezTo>
                                <a:pt x="12659" y="15496"/>
                                <a:pt x="12566" y="15605"/>
                                <a:pt x="12529" y="15659"/>
                              </a:cubicBezTo>
                              <a:cubicBezTo>
                                <a:pt x="12491" y="15713"/>
                                <a:pt x="12417" y="15768"/>
                                <a:pt x="12352" y="15768"/>
                              </a:cubicBezTo>
                              <a:cubicBezTo>
                                <a:pt x="12287" y="15768"/>
                                <a:pt x="12222" y="15822"/>
                                <a:pt x="12204" y="15877"/>
                              </a:cubicBezTo>
                              <a:cubicBezTo>
                                <a:pt x="12185" y="15931"/>
                                <a:pt x="12046" y="15985"/>
                                <a:pt x="11897" y="16040"/>
                              </a:cubicBezTo>
                              <a:cubicBezTo>
                                <a:pt x="11748" y="16094"/>
                                <a:pt x="11609" y="16149"/>
                                <a:pt x="11609" y="16149"/>
                              </a:cubicBezTo>
                              <a:cubicBezTo>
                                <a:pt x="11591" y="16203"/>
                                <a:pt x="11228" y="16529"/>
                                <a:pt x="11163" y="16529"/>
                              </a:cubicBezTo>
                              <a:cubicBezTo>
                                <a:pt x="11098" y="16529"/>
                                <a:pt x="11117" y="16366"/>
                                <a:pt x="11191" y="16257"/>
                              </a:cubicBezTo>
                              <a:cubicBezTo>
                                <a:pt x="11219" y="16203"/>
                                <a:pt x="11173" y="16203"/>
                                <a:pt x="11098" y="16257"/>
                              </a:cubicBezTo>
                              <a:cubicBezTo>
                                <a:pt x="10848" y="16366"/>
                                <a:pt x="10746" y="16421"/>
                                <a:pt x="10727" y="16529"/>
                              </a:cubicBezTo>
                              <a:cubicBezTo>
                                <a:pt x="10708" y="16638"/>
                                <a:pt x="10681" y="16638"/>
                                <a:pt x="10681" y="16529"/>
                              </a:cubicBezTo>
                              <a:cubicBezTo>
                                <a:pt x="10681" y="16475"/>
                                <a:pt x="10690" y="16421"/>
                                <a:pt x="10708" y="16421"/>
                              </a:cubicBezTo>
                              <a:cubicBezTo>
                                <a:pt x="10727" y="16421"/>
                                <a:pt x="10736" y="16366"/>
                                <a:pt x="10727" y="16312"/>
                              </a:cubicBezTo>
                              <a:cubicBezTo>
                                <a:pt x="10727" y="16203"/>
                                <a:pt x="10950" y="15877"/>
                                <a:pt x="10978" y="15985"/>
                              </a:cubicBezTo>
                              <a:cubicBezTo>
                                <a:pt x="10987" y="15985"/>
                                <a:pt x="10987" y="15985"/>
                                <a:pt x="10987" y="15931"/>
                              </a:cubicBezTo>
                              <a:cubicBezTo>
                                <a:pt x="10987" y="15877"/>
                                <a:pt x="10996" y="15822"/>
                                <a:pt x="11006" y="15877"/>
                              </a:cubicBezTo>
                              <a:cubicBezTo>
                                <a:pt x="11015" y="15931"/>
                                <a:pt x="11033" y="15877"/>
                                <a:pt x="11043" y="15822"/>
                              </a:cubicBezTo>
                              <a:cubicBezTo>
                                <a:pt x="11061" y="15713"/>
                                <a:pt x="11340" y="15496"/>
                                <a:pt x="11377" y="15550"/>
                              </a:cubicBezTo>
                              <a:cubicBezTo>
                                <a:pt x="11386" y="15550"/>
                                <a:pt x="11433" y="15496"/>
                                <a:pt x="11479" y="15387"/>
                              </a:cubicBezTo>
                              <a:cubicBezTo>
                                <a:pt x="11535" y="15278"/>
                                <a:pt x="11572" y="15278"/>
                                <a:pt x="11572" y="15332"/>
                              </a:cubicBezTo>
                              <a:cubicBezTo>
                                <a:pt x="11572" y="15387"/>
                                <a:pt x="11609" y="15441"/>
                                <a:pt x="11646" y="15441"/>
                              </a:cubicBezTo>
                              <a:cubicBezTo>
                                <a:pt x="11702" y="15441"/>
                                <a:pt x="11702" y="15441"/>
                                <a:pt x="11665" y="15332"/>
                              </a:cubicBezTo>
                              <a:cubicBezTo>
                                <a:pt x="11637" y="15278"/>
                                <a:pt x="11674" y="15224"/>
                                <a:pt x="11776" y="15224"/>
                              </a:cubicBezTo>
                              <a:cubicBezTo>
                                <a:pt x="11860" y="15224"/>
                                <a:pt x="11953" y="15169"/>
                                <a:pt x="11981" y="15169"/>
                              </a:cubicBezTo>
                              <a:cubicBezTo>
                                <a:pt x="12009" y="15169"/>
                                <a:pt x="12157" y="15115"/>
                                <a:pt x="12315" y="15060"/>
                              </a:cubicBezTo>
                              <a:cubicBezTo>
                                <a:pt x="12473" y="15006"/>
                                <a:pt x="12668" y="14952"/>
                                <a:pt x="12751" y="14952"/>
                              </a:cubicBezTo>
                              <a:lnTo>
                                <a:pt x="12751" y="14952"/>
                              </a:lnTo>
                              <a:cubicBezTo>
                                <a:pt x="13346" y="14843"/>
                                <a:pt x="13457" y="14843"/>
                                <a:pt x="13216" y="15115"/>
                              </a:cubicBezTo>
                              <a:close/>
                              <a:moveTo>
                                <a:pt x="17246" y="16094"/>
                              </a:moveTo>
                              <a:cubicBezTo>
                                <a:pt x="17265" y="16149"/>
                                <a:pt x="17246" y="16203"/>
                                <a:pt x="17200" y="16203"/>
                              </a:cubicBezTo>
                              <a:cubicBezTo>
                                <a:pt x="17162" y="16203"/>
                                <a:pt x="17135" y="16203"/>
                                <a:pt x="17135" y="16149"/>
                              </a:cubicBezTo>
                              <a:cubicBezTo>
                                <a:pt x="17135" y="16094"/>
                                <a:pt x="17227" y="16040"/>
                                <a:pt x="17246" y="16094"/>
                              </a:cubicBezTo>
                              <a:close/>
                              <a:moveTo>
                                <a:pt x="17135" y="16312"/>
                              </a:moveTo>
                              <a:cubicBezTo>
                                <a:pt x="17144" y="16312"/>
                                <a:pt x="17153" y="16366"/>
                                <a:pt x="17153" y="16421"/>
                              </a:cubicBezTo>
                              <a:cubicBezTo>
                                <a:pt x="17153" y="16475"/>
                                <a:pt x="17144" y="16529"/>
                                <a:pt x="17135" y="16529"/>
                              </a:cubicBezTo>
                              <a:cubicBezTo>
                                <a:pt x="17125" y="16529"/>
                                <a:pt x="17116" y="16475"/>
                                <a:pt x="17116" y="16421"/>
                              </a:cubicBezTo>
                              <a:cubicBezTo>
                                <a:pt x="17116" y="16366"/>
                                <a:pt x="17125" y="16312"/>
                                <a:pt x="17135" y="16312"/>
                              </a:cubicBezTo>
                              <a:close/>
                              <a:moveTo>
                                <a:pt x="16717" y="15931"/>
                              </a:moveTo>
                              <a:cubicBezTo>
                                <a:pt x="16726" y="15985"/>
                                <a:pt x="16754" y="15985"/>
                                <a:pt x="16791" y="15985"/>
                              </a:cubicBezTo>
                              <a:cubicBezTo>
                                <a:pt x="16828" y="15985"/>
                                <a:pt x="16847" y="15985"/>
                                <a:pt x="16847" y="16040"/>
                              </a:cubicBezTo>
                              <a:cubicBezTo>
                                <a:pt x="16847" y="16094"/>
                                <a:pt x="16735" y="16094"/>
                                <a:pt x="16605" y="16149"/>
                              </a:cubicBezTo>
                              <a:cubicBezTo>
                                <a:pt x="16475" y="16149"/>
                                <a:pt x="16382" y="16149"/>
                                <a:pt x="16392" y="16094"/>
                              </a:cubicBezTo>
                              <a:cubicBezTo>
                                <a:pt x="16410" y="15985"/>
                                <a:pt x="16707" y="15822"/>
                                <a:pt x="16717" y="15931"/>
                              </a:cubicBezTo>
                              <a:close/>
                              <a:moveTo>
                                <a:pt x="15184" y="15659"/>
                              </a:moveTo>
                              <a:cubicBezTo>
                                <a:pt x="15212" y="15605"/>
                                <a:pt x="15231" y="15659"/>
                                <a:pt x="15222" y="15713"/>
                              </a:cubicBezTo>
                              <a:cubicBezTo>
                                <a:pt x="15212" y="15768"/>
                                <a:pt x="15194" y="15822"/>
                                <a:pt x="15175" y="15768"/>
                              </a:cubicBezTo>
                              <a:cubicBezTo>
                                <a:pt x="15138" y="15713"/>
                                <a:pt x="15147" y="15713"/>
                                <a:pt x="15184" y="15659"/>
                              </a:cubicBezTo>
                              <a:close/>
                              <a:moveTo>
                                <a:pt x="15045" y="13863"/>
                              </a:moveTo>
                              <a:lnTo>
                                <a:pt x="15045" y="13863"/>
                              </a:lnTo>
                              <a:cubicBezTo>
                                <a:pt x="15054" y="13755"/>
                                <a:pt x="15110" y="13755"/>
                                <a:pt x="15138" y="13863"/>
                              </a:cubicBezTo>
                              <a:cubicBezTo>
                                <a:pt x="15157" y="13918"/>
                                <a:pt x="15157" y="13972"/>
                                <a:pt x="15138" y="14027"/>
                              </a:cubicBezTo>
                              <a:cubicBezTo>
                                <a:pt x="15101" y="14136"/>
                                <a:pt x="15036" y="14027"/>
                                <a:pt x="15045" y="13863"/>
                              </a:cubicBezTo>
                              <a:close/>
                              <a:moveTo>
                                <a:pt x="14971" y="15278"/>
                              </a:moveTo>
                              <a:cubicBezTo>
                                <a:pt x="14980" y="15278"/>
                                <a:pt x="14999" y="15332"/>
                                <a:pt x="15017" y="15387"/>
                              </a:cubicBezTo>
                              <a:cubicBezTo>
                                <a:pt x="15036" y="15441"/>
                                <a:pt x="15036" y="15496"/>
                                <a:pt x="15027" y="15496"/>
                              </a:cubicBezTo>
                              <a:cubicBezTo>
                                <a:pt x="15017" y="15496"/>
                                <a:pt x="14999" y="15441"/>
                                <a:pt x="14980" y="15387"/>
                              </a:cubicBezTo>
                              <a:cubicBezTo>
                                <a:pt x="14971" y="15332"/>
                                <a:pt x="14962" y="15278"/>
                                <a:pt x="14971" y="15278"/>
                              </a:cubicBezTo>
                              <a:close/>
                              <a:moveTo>
                                <a:pt x="14934" y="15441"/>
                              </a:moveTo>
                              <a:cubicBezTo>
                                <a:pt x="14924" y="15496"/>
                                <a:pt x="14906" y="15496"/>
                                <a:pt x="14887" y="15441"/>
                              </a:cubicBezTo>
                              <a:cubicBezTo>
                                <a:pt x="14878" y="15387"/>
                                <a:pt x="14887" y="15387"/>
                                <a:pt x="14906" y="15387"/>
                              </a:cubicBezTo>
                              <a:cubicBezTo>
                                <a:pt x="14924" y="15387"/>
                                <a:pt x="14943" y="15387"/>
                                <a:pt x="14934" y="15441"/>
                              </a:cubicBezTo>
                              <a:close/>
                              <a:moveTo>
                                <a:pt x="15073" y="15877"/>
                              </a:moveTo>
                              <a:cubicBezTo>
                                <a:pt x="15045" y="15985"/>
                                <a:pt x="14934" y="16040"/>
                                <a:pt x="14952" y="15931"/>
                              </a:cubicBezTo>
                              <a:cubicBezTo>
                                <a:pt x="14952" y="15931"/>
                                <a:pt x="14989" y="15877"/>
                                <a:pt x="15027" y="15822"/>
                              </a:cubicBezTo>
                              <a:cubicBezTo>
                                <a:pt x="15073" y="15822"/>
                                <a:pt x="15092" y="15822"/>
                                <a:pt x="15073" y="15877"/>
                              </a:cubicBezTo>
                              <a:close/>
                              <a:moveTo>
                                <a:pt x="15212" y="17128"/>
                              </a:moveTo>
                              <a:cubicBezTo>
                                <a:pt x="15203" y="17237"/>
                                <a:pt x="15138" y="17237"/>
                                <a:pt x="15138" y="17128"/>
                              </a:cubicBezTo>
                              <a:cubicBezTo>
                                <a:pt x="15138" y="17019"/>
                                <a:pt x="15203" y="16910"/>
                                <a:pt x="15212" y="16965"/>
                              </a:cubicBezTo>
                              <a:cubicBezTo>
                                <a:pt x="15222" y="17019"/>
                                <a:pt x="15222" y="17128"/>
                                <a:pt x="15212" y="17128"/>
                              </a:cubicBezTo>
                              <a:close/>
                              <a:moveTo>
                                <a:pt x="15287" y="16802"/>
                              </a:moveTo>
                              <a:cubicBezTo>
                                <a:pt x="15259" y="16802"/>
                                <a:pt x="15249" y="16747"/>
                                <a:pt x="15259" y="16638"/>
                              </a:cubicBezTo>
                              <a:cubicBezTo>
                                <a:pt x="15287" y="16475"/>
                                <a:pt x="15324" y="16475"/>
                                <a:pt x="15324" y="16638"/>
                              </a:cubicBezTo>
                              <a:cubicBezTo>
                                <a:pt x="15333" y="16747"/>
                                <a:pt x="15314" y="16802"/>
                                <a:pt x="15287" y="16802"/>
                              </a:cubicBezTo>
                              <a:close/>
                              <a:moveTo>
                                <a:pt x="15389" y="17400"/>
                              </a:moveTo>
                              <a:cubicBezTo>
                                <a:pt x="15370" y="17400"/>
                                <a:pt x="15389" y="17346"/>
                                <a:pt x="15417" y="17346"/>
                              </a:cubicBezTo>
                              <a:cubicBezTo>
                                <a:pt x="15454" y="17346"/>
                                <a:pt x="15463" y="17346"/>
                                <a:pt x="15444" y="17400"/>
                              </a:cubicBezTo>
                              <a:cubicBezTo>
                                <a:pt x="15435" y="17454"/>
                                <a:pt x="15407" y="17454"/>
                                <a:pt x="15389" y="17400"/>
                              </a:cubicBezTo>
                              <a:close/>
                              <a:moveTo>
                                <a:pt x="15519" y="18379"/>
                              </a:moveTo>
                              <a:cubicBezTo>
                                <a:pt x="15472" y="18488"/>
                                <a:pt x="15435" y="18488"/>
                                <a:pt x="15444" y="18379"/>
                              </a:cubicBezTo>
                              <a:cubicBezTo>
                                <a:pt x="15454" y="18325"/>
                                <a:pt x="15472" y="18271"/>
                                <a:pt x="15500" y="18271"/>
                              </a:cubicBezTo>
                              <a:cubicBezTo>
                                <a:pt x="15547" y="18325"/>
                                <a:pt x="15547" y="18325"/>
                                <a:pt x="15519" y="18379"/>
                              </a:cubicBezTo>
                              <a:close/>
                              <a:moveTo>
                                <a:pt x="15630" y="17618"/>
                              </a:moveTo>
                              <a:cubicBezTo>
                                <a:pt x="15621" y="17672"/>
                                <a:pt x="15602" y="17672"/>
                                <a:pt x="15584" y="17618"/>
                              </a:cubicBezTo>
                              <a:cubicBezTo>
                                <a:pt x="15565" y="17563"/>
                                <a:pt x="15584" y="17563"/>
                                <a:pt x="15602" y="17563"/>
                              </a:cubicBezTo>
                              <a:cubicBezTo>
                                <a:pt x="15639" y="17563"/>
                                <a:pt x="15649" y="17618"/>
                                <a:pt x="15630" y="17618"/>
                              </a:cubicBezTo>
                              <a:close/>
                              <a:moveTo>
                                <a:pt x="15714" y="18379"/>
                              </a:moveTo>
                              <a:cubicBezTo>
                                <a:pt x="15695" y="18379"/>
                                <a:pt x="15686" y="18325"/>
                                <a:pt x="15686" y="18271"/>
                              </a:cubicBezTo>
                              <a:cubicBezTo>
                                <a:pt x="15695" y="18216"/>
                                <a:pt x="15704" y="18162"/>
                                <a:pt x="15714" y="18162"/>
                              </a:cubicBezTo>
                              <a:cubicBezTo>
                                <a:pt x="15723" y="18162"/>
                                <a:pt x="15732" y="18216"/>
                                <a:pt x="15742" y="18271"/>
                              </a:cubicBezTo>
                              <a:cubicBezTo>
                                <a:pt x="15751" y="18325"/>
                                <a:pt x="15742" y="18379"/>
                                <a:pt x="15714" y="18379"/>
                              </a:cubicBezTo>
                              <a:close/>
                              <a:moveTo>
                                <a:pt x="15472" y="16584"/>
                              </a:moveTo>
                              <a:cubicBezTo>
                                <a:pt x="15435" y="16475"/>
                                <a:pt x="15398" y="16312"/>
                                <a:pt x="15389" y="16203"/>
                              </a:cubicBezTo>
                              <a:cubicBezTo>
                                <a:pt x="15370" y="16040"/>
                                <a:pt x="15352" y="15985"/>
                                <a:pt x="15296" y="15985"/>
                              </a:cubicBezTo>
                              <a:cubicBezTo>
                                <a:pt x="15240" y="15985"/>
                                <a:pt x="15231" y="15931"/>
                                <a:pt x="15249" y="15877"/>
                              </a:cubicBezTo>
                              <a:cubicBezTo>
                                <a:pt x="15277" y="15713"/>
                                <a:pt x="15565" y="15605"/>
                                <a:pt x="15547" y="15768"/>
                              </a:cubicBezTo>
                              <a:cubicBezTo>
                                <a:pt x="15537" y="15877"/>
                                <a:pt x="15547" y="15877"/>
                                <a:pt x="15565" y="15822"/>
                              </a:cubicBezTo>
                              <a:cubicBezTo>
                                <a:pt x="15621" y="15713"/>
                                <a:pt x="15890" y="15659"/>
                                <a:pt x="15955" y="15768"/>
                              </a:cubicBezTo>
                              <a:cubicBezTo>
                                <a:pt x="15992" y="15822"/>
                                <a:pt x="16020" y="15931"/>
                                <a:pt x="16029" y="16040"/>
                              </a:cubicBezTo>
                              <a:cubicBezTo>
                                <a:pt x="16039" y="16257"/>
                                <a:pt x="16039" y="16203"/>
                                <a:pt x="16048" y="15985"/>
                              </a:cubicBezTo>
                              <a:cubicBezTo>
                                <a:pt x="16048" y="15768"/>
                                <a:pt x="16057" y="15713"/>
                                <a:pt x="16132" y="15822"/>
                              </a:cubicBezTo>
                              <a:cubicBezTo>
                                <a:pt x="16178" y="15877"/>
                                <a:pt x="16243" y="15877"/>
                                <a:pt x="16271" y="15877"/>
                              </a:cubicBezTo>
                              <a:cubicBezTo>
                                <a:pt x="16299" y="15877"/>
                                <a:pt x="16327" y="15931"/>
                                <a:pt x="16327" y="15985"/>
                              </a:cubicBezTo>
                              <a:cubicBezTo>
                                <a:pt x="16327" y="16040"/>
                                <a:pt x="16271" y="16094"/>
                                <a:pt x="16206" y="16094"/>
                              </a:cubicBezTo>
                              <a:cubicBezTo>
                                <a:pt x="16141" y="16094"/>
                                <a:pt x="16104" y="16149"/>
                                <a:pt x="16122" y="16149"/>
                              </a:cubicBezTo>
                              <a:cubicBezTo>
                                <a:pt x="16197" y="16257"/>
                                <a:pt x="16141" y="16366"/>
                                <a:pt x="15964" y="16366"/>
                              </a:cubicBezTo>
                              <a:cubicBezTo>
                                <a:pt x="15862" y="16366"/>
                                <a:pt x="15779" y="16312"/>
                                <a:pt x="15779" y="16257"/>
                              </a:cubicBezTo>
                              <a:cubicBezTo>
                                <a:pt x="15779" y="16149"/>
                                <a:pt x="15816" y="16149"/>
                                <a:pt x="15862" y="16149"/>
                              </a:cubicBezTo>
                              <a:cubicBezTo>
                                <a:pt x="15872" y="16149"/>
                                <a:pt x="15881" y="16094"/>
                                <a:pt x="15881" y="16040"/>
                              </a:cubicBezTo>
                              <a:cubicBezTo>
                                <a:pt x="15881" y="15985"/>
                                <a:pt x="15834" y="15931"/>
                                <a:pt x="15769" y="15931"/>
                              </a:cubicBezTo>
                              <a:cubicBezTo>
                                <a:pt x="15677" y="15931"/>
                                <a:pt x="15667" y="15931"/>
                                <a:pt x="15695" y="16040"/>
                              </a:cubicBezTo>
                              <a:cubicBezTo>
                                <a:pt x="15732" y="16149"/>
                                <a:pt x="15751" y="16312"/>
                                <a:pt x="15723" y="16312"/>
                              </a:cubicBezTo>
                              <a:cubicBezTo>
                                <a:pt x="15714" y="16312"/>
                                <a:pt x="15704" y="16366"/>
                                <a:pt x="15704" y="16475"/>
                              </a:cubicBezTo>
                              <a:cubicBezTo>
                                <a:pt x="15704" y="16584"/>
                                <a:pt x="15723" y="16638"/>
                                <a:pt x="15732" y="16638"/>
                              </a:cubicBezTo>
                              <a:cubicBezTo>
                                <a:pt x="15751" y="16638"/>
                                <a:pt x="15769" y="16693"/>
                                <a:pt x="15779" y="16747"/>
                              </a:cubicBezTo>
                              <a:cubicBezTo>
                                <a:pt x="15797" y="17019"/>
                                <a:pt x="15547" y="16802"/>
                                <a:pt x="15472" y="16584"/>
                              </a:cubicBezTo>
                              <a:close/>
                              <a:moveTo>
                                <a:pt x="15853" y="18379"/>
                              </a:moveTo>
                              <a:cubicBezTo>
                                <a:pt x="15834" y="18379"/>
                                <a:pt x="15816" y="18379"/>
                                <a:pt x="15797" y="18379"/>
                              </a:cubicBezTo>
                              <a:cubicBezTo>
                                <a:pt x="15788" y="18325"/>
                                <a:pt x="15797" y="18325"/>
                                <a:pt x="15825" y="18325"/>
                              </a:cubicBezTo>
                              <a:cubicBezTo>
                                <a:pt x="15862" y="18325"/>
                                <a:pt x="15872" y="18325"/>
                                <a:pt x="15853" y="18379"/>
                              </a:cubicBezTo>
                              <a:close/>
                              <a:moveTo>
                                <a:pt x="15937" y="17237"/>
                              </a:moveTo>
                              <a:cubicBezTo>
                                <a:pt x="15909" y="17237"/>
                                <a:pt x="15890" y="17182"/>
                                <a:pt x="15890" y="17128"/>
                              </a:cubicBezTo>
                              <a:cubicBezTo>
                                <a:pt x="15890" y="17074"/>
                                <a:pt x="15909" y="17019"/>
                                <a:pt x="15937" y="17019"/>
                              </a:cubicBezTo>
                              <a:cubicBezTo>
                                <a:pt x="15964" y="17019"/>
                                <a:pt x="15983" y="17074"/>
                                <a:pt x="15983" y="17128"/>
                              </a:cubicBezTo>
                              <a:cubicBezTo>
                                <a:pt x="15983" y="17182"/>
                                <a:pt x="15964" y="17237"/>
                                <a:pt x="15937" y="17237"/>
                              </a:cubicBezTo>
                              <a:close/>
                              <a:moveTo>
                                <a:pt x="15881" y="16856"/>
                              </a:moveTo>
                              <a:cubicBezTo>
                                <a:pt x="15825" y="16910"/>
                                <a:pt x="15807" y="16910"/>
                                <a:pt x="15807" y="16747"/>
                              </a:cubicBezTo>
                              <a:cubicBezTo>
                                <a:pt x="15807" y="16693"/>
                                <a:pt x="15825" y="16584"/>
                                <a:pt x="15844" y="16529"/>
                              </a:cubicBezTo>
                              <a:cubicBezTo>
                                <a:pt x="15899" y="16421"/>
                                <a:pt x="15946" y="16475"/>
                                <a:pt x="15983" y="16584"/>
                              </a:cubicBezTo>
                              <a:cubicBezTo>
                                <a:pt x="16011" y="16747"/>
                                <a:pt x="15992" y="16747"/>
                                <a:pt x="15881" y="16856"/>
                              </a:cubicBezTo>
                              <a:close/>
                              <a:moveTo>
                                <a:pt x="16169" y="17835"/>
                              </a:moveTo>
                              <a:cubicBezTo>
                                <a:pt x="16150" y="17944"/>
                                <a:pt x="16067" y="17781"/>
                                <a:pt x="16076" y="17672"/>
                              </a:cubicBezTo>
                              <a:cubicBezTo>
                                <a:pt x="16085" y="17618"/>
                                <a:pt x="16104" y="17563"/>
                                <a:pt x="16132" y="17563"/>
                              </a:cubicBezTo>
                              <a:cubicBezTo>
                                <a:pt x="16178" y="17563"/>
                                <a:pt x="16178" y="17563"/>
                                <a:pt x="16141" y="17672"/>
                              </a:cubicBezTo>
                              <a:cubicBezTo>
                                <a:pt x="16104" y="17781"/>
                                <a:pt x="16104" y="17781"/>
                                <a:pt x="16141" y="17781"/>
                              </a:cubicBezTo>
                              <a:cubicBezTo>
                                <a:pt x="16169" y="17781"/>
                                <a:pt x="16178" y="17781"/>
                                <a:pt x="16169" y="17835"/>
                              </a:cubicBezTo>
                              <a:close/>
                              <a:moveTo>
                                <a:pt x="16382" y="17998"/>
                              </a:moveTo>
                              <a:cubicBezTo>
                                <a:pt x="16364" y="18053"/>
                                <a:pt x="16345" y="18107"/>
                                <a:pt x="16336" y="18107"/>
                              </a:cubicBezTo>
                              <a:cubicBezTo>
                                <a:pt x="16327" y="18107"/>
                                <a:pt x="16327" y="18053"/>
                                <a:pt x="16345" y="17998"/>
                              </a:cubicBezTo>
                              <a:cubicBezTo>
                                <a:pt x="16364" y="17944"/>
                                <a:pt x="16382" y="17890"/>
                                <a:pt x="16392" y="17890"/>
                              </a:cubicBezTo>
                              <a:cubicBezTo>
                                <a:pt x="16401" y="17890"/>
                                <a:pt x="16401" y="17944"/>
                                <a:pt x="16382" y="17998"/>
                              </a:cubicBezTo>
                              <a:close/>
                              <a:moveTo>
                                <a:pt x="16447" y="18543"/>
                              </a:moveTo>
                              <a:cubicBezTo>
                                <a:pt x="16429" y="18488"/>
                                <a:pt x="16420" y="18488"/>
                                <a:pt x="16420" y="18434"/>
                              </a:cubicBezTo>
                              <a:cubicBezTo>
                                <a:pt x="16420" y="18434"/>
                                <a:pt x="16429" y="18379"/>
                                <a:pt x="16447" y="18379"/>
                              </a:cubicBezTo>
                              <a:cubicBezTo>
                                <a:pt x="16466" y="18379"/>
                                <a:pt x="16475" y="18434"/>
                                <a:pt x="16475" y="18488"/>
                              </a:cubicBezTo>
                              <a:cubicBezTo>
                                <a:pt x="16475" y="18543"/>
                                <a:pt x="16457" y="18543"/>
                                <a:pt x="16447" y="18543"/>
                              </a:cubicBezTo>
                              <a:close/>
                              <a:moveTo>
                                <a:pt x="16531" y="17563"/>
                              </a:moveTo>
                              <a:cubicBezTo>
                                <a:pt x="16503" y="17563"/>
                                <a:pt x="16485" y="17509"/>
                                <a:pt x="16485" y="17509"/>
                              </a:cubicBezTo>
                              <a:cubicBezTo>
                                <a:pt x="16485" y="17454"/>
                                <a:pt x="16420" y="17454"/>
                                <a:pt x="16336" y="17400"/>
                              </a:cubicBezTo>
                              <a:cubicBezTo>
                                <a:pt x="16141" y="17400"/>
                                <a:pt x="16039" y="17291"/>
                                <a:pt x="16029" y="17182"/>
                              </a:cubicBezTo>
                              <a:cubicBezTo>
                                <a:pt x="16029" y="17128"/>
                                <a:pt x="16039" y="17074"/>
                                <a:pt x="16048" y="17074"/>
                              </a:cubicBezTo>
                              <a:cubicBezTo>
                                <a:pt x="16067" y="17074"/>
                                <a:pt x="16076" y="17019"/>
                                <a:pt x="16076" y="16965"/>
                              </a:cubicBezTo>
                              <a:cubicBezTo>
                                <a:pt x="16076" y="16747"/>
                                <a:pt x="16280" y="16529"/>
                                <a:pt x="16568" y="16421"/>
                              </a:cubicBezTo>
                              <a:lnTo>
                                <a:pt x="16568" y="16421"/>
                              </a:lnTo>
                              <a:cubicBezTo>
                                <a:pt x="16735" y="16366"/>
                                <a:pt x="16893" y="16312"/>
                                <a:pt x="16912" y="16257"/>
                              </a:cubicBezTo>
                              <a:cubicBezTo>
                                <a:pt x="16930" y="16203"/>
                                <a:pt x="16967" y="16257"/>
                                <a:pt x="16986" y="16366"/>
                              </a:cubicBezTo>
                              <a:cubicBezTo>
                                <a:pt x="17005" y="16475"/>
                                <a:pt x="17042" y="16475"/>
                                <a:pt x="17060" y="16475"/>
                              </a:cubicBezTo>
                              <a:cubicBezTo>
                                <a:pt x="17079" y="16421"/>
                                <a:pt x="17088" y="16475"/>
                                <a:pt x="17088" y="16529"/>
                              </a:cubicBezTo>
                              <a:cubicBezTo>
                                <a:pt x="17088" y="16584"/>
                                <a:pt x="16986" y="16693"/>
                                <a:pt x="16856" y="16802"/>
                              </a:cubicBezTo>
                              <a:cubicBezTo>
                                <a:pt x="16726" y="16910"/>
                                <a:pt x="16615" y="17019"/>
                                <a:pt x="16615" y="17019"/>
                              </a:cubicBezTo>
                              <a:cubicBezTo>
                                <a:pt x="16577" y="17182"/>
                                <a:pt x="16615" y="17291"/>
                                <a:pt x="16707" y="17291"/>
                              </a:cubicBezTo>
                              <a:cubicBezTo>
                                <a:pt x="16772" y="17291"/>
                                <a:pt x="16810" y="17346"/>
                                <a:pt x="16800" y="17400"/>
                              </a:cubicBezTo>
                              <a:cubicBezTo>
                                <a:pt x="16791" y="17454"/>
                                <a:pt x="16772" y="17509"/>
                                <a:pt x="16745" y="17509"/>
                              </a:cubicBezTo>
                              <a:cubicBezTo>
                                <a:pt x="16717" y="17509"/>
                                <a:pt x="16698" y="17563"/>
                                <a:pt x="16698" y="17618"/>
                              </a:cubicBezTo>
                              <a:cubicBezTo>
                                <a:pt x="16698" y="17672"/>
                                <a:pt x="16735" y="17726"/>
                                <a:pt x="16782" y="17726"/>
                              </a:cubicBezTo>
                              <a:cubicBezTo>
                                <a:pt x="16856" y="17726"/>
                                <a:pt x="16865" y="17726"/>
                                <a:pt x="16819" y="17835"/>
                              </a:cubicBezTo>
                              <a:cubicBezTo>
                                <a:pt x="16763" y="17944"/>
                                <a:pt x="16587" y="17835"/>
                                <a:pt x="16568" y="17726"/>
                              </a:cubicBezTo>
                              <a:cubicBezTo>
                                <a:pt x="16577" y="17618"/>
                                <a:pt x="16559" y="17563"/>
                                <a:pt x="16531" y="17563"/>
                              </a:cubicBezTo>
                              <a:close/>
                              <a:moveTo>
                                <a:pt x="11433" y="16149"/>
                              </a:moveTo>
                              <a:cubicBezTo>
                                <a:pt x="11442" y="16203"/>
                                <a:pt x="11451" y="16203"/>
                                <a:pt x="11470" y="16149"/>
                              </a:cubicBezTo>
                              <a:cubicBezTo>
                                <a:pt x="11488" y="16094"/>
                                <a:pt x="11479" y="16094"/>
                                <a:pt x="11461" y="16094"/>
                              </a:cubicBezTo>
                              <a:cubicBezTo>
                                <a:pt x="11433" y="16094"/>
                                <a:pt x="11423" y="16149"/>
                                <a:pt x="11433" y="16149"/>
                              </a:cubicBezTo>
                              <a:close/>
                              <a:moveTo>
                                <a:pt x="11498" y="15877"/>
                              </a:moveTo>
                              <a:cubicBezTo>
                                <a:pt x="11470" y="15877"/>
                                <a:pt x="11461" y="15931"/>
                                <a:pt x="11479" y="15931"/>
                              </a:cubicBezTo>
                              <a:cubicBezTo>
                                <a:pt x="11498" y="15931"/>
                                <a:pt x="11507" y="16040"/>
                                <a:pt x="11507" y="16094"/>
                              </a:cubicBezTo>
                              <a:cubicBezTo>
                                <a:pt x="11507" y="16149"/>
                                <a:pt x="11516" y="16149"/>
                                <a:pt x="11526" y="16149"/>
                              </a:cubicBezTo>
                              <a:cubicBezTo>
                                <a:pt x="11535" y="16149"/>
                                <a:pt x="11544" y="16040"/>
                                <a:pt x="11544" y="15985"/>
                              </a:cubicBezTo>
                              <a:cubicBezTo>
                                <a:pt x="11544" y="15931"/>
                                <a:pt x="11526" y="15877"/>
                                <a:pt x="11498" y="15877"/>
                              </a:cubicBezTo>
                              <a:close/>
                              <a:moveTo>
                                <a:pt x="5629" y="16421"/>
                              </a:moveTo>
                              <a:cubicBezTo>
                                <a:pt x="5638" y="16366"/>
                                <a:pt x="5629" y="16312"/>
                                <a:pt x="5620" y="16312"/>
                              </a:cubicBezTo>
                              <a:cubicBezTo>
                                <a:pt x="5610" y="16312"/>
                                <a:pt x="5601" y="16366"/>
                                <a:pt x="5592" y="16421"/>
                              </a:cubicBezTo>
                              <a:cubicBezTo>
                                <a:pt x="5582" y="16475"/>
                                <a:pt x="5592" y="16529"/>
                                <a:pt x="5601" y="16529"/>
                              </a:cubicBezTo>
                              <a:cubicBezTo>
                                <a:pt x="5610" y="16529"/>
                                <a:pt x="5629" y="16475"/>
                                <a:pt x="5629" y="16421"/>
                              </a:cubicBezTo>
                              <a:close/>
                              <a:moveTo>
                                <a:pt x="10393" y="9076"/>
                              </a:moveTo>
                              <a:cubicBezTo>
                                <a:pt x="10402" y="9021"/>
                                <a:pt x="10393" y="9021"/>
                                <a:pt x="10374" y="9021"/>
                              </a:cubicBezTo>
                              <a:cubicBezTo>
                                <a:pt x="10356" y="9021"/>
                                <a:pt x="10337" y="9021"/>
                                <a:pt x="10356" y="9076"/>
                              </a:cubicBezTo>
                              <a:cubicBezTo>
                                <a:pt x="10374" y="9130"/>
                                <a:pt x="10383" y="9076"/>
                                <a:pt x="10393" y="9076"/>
                              </a:cubicBezTo>
                              <a:close/>
                              <a:moveTo>
                                <a:pt x="10681" y="13374"/>
                              </a:moveTo>
                              <a:cubicBezTo>
                                <a:pt x="10708" y="13319"/>
                                <a:pt x="10755" y="13265"/>
                                <a:pt x="10783" y="13265"/>
                              </a:cubicBezTo>
                              <a:cubicBezTo>
                                <a:pt x="10811" y="13265"/>
                                <a:pt x="10848" y="13211"/>
                                <a:pt x="10866" y="13211"/>
                              </a:cubicBezTo>
                              <a:cubicBezTo>
                                <a:pt x="10894" y="13156"/>
                                <a:pt x="10894" y="13102"/>
                                <a:pt x="10857" y="13047"/>
                              </a:cubicBezTo>
                              <a:cubicBezTo>
                                <a:pt x="10773" y="12884"/>
                                <a:pt x="10588" y="13156"/>
                                <a:pt x="10625" y="13374"/>
                              </a:cubicBezTo>
                              <a:cubicBezTo>
                                <a:pt x="10625" y="13483"/>
                                <a:pt x="10643" y="13483"/>
                                <a:pt x="10681" y="13374"/>
                              </a:cubicBezTo>
                              <a:close/>
                              <a:moveTo>
                                <a:pt x="10272" y="6464"/>
                              </a:moveTo>
                              <a:cubicBezTo>
                                <a:pt x="10291" y="6464"/>
                                <a:pt x="10309" y="6355"/>
                                <a:pt x="10309" y="6301"/>
                              </a:cubicBezTo>
                              <a:cubicBezTo>
                                <a:pt x="10318" y="6138"/>
                                <a:pt x="10291" y="6138"/>
                                <a:pt x="10263" y="6355"/>
                              </a:cubicBezTo>
                              <a:cubicBezTo>
                                <a:pt x="10244" y="6518"/>
                                <a:pt x="10244" y="6518"/>
                                <a:pt x="10272" y="6464"/>
                              </a:cubicBezTo>
                              <a:close/>
                              <a:moveTo>
                                <a:pt x="10421" y="370"/>
                              </a:moveTo>
                              <a:cubicBezTo>
                                <a:pt x="10448" y="261"/>
                                <a:pt x="10476" y="153"/>
                                <a:pt x="10476" y="98"/>
                              </a:cubicBezTo>
                              <a:cubicBezTo>
                                <a:pt x="10476" y="-65"/>
                                <a:pt x="10439" y="-11"/>
                                <a:pt x="10402" y="153"/>
                              </a:cubicBezTo>
                              <a:cubicBezTo>
                                <a:pt x="10356" y="479"/>
                                <a:pt x="10365" y="588"/>
                                <a:pt x="10421" y="370"/>
                              </a:cubicBezTo>
                              <a:close/>
                              <a:moveTo>
                                <a:pt x="10253" y="9892"/>
                              </a:moveTo>
                              <a:cubicBezTo>
                                <a:pt x="10151" y="10000"/>
                                <a:pt x="10049" y="10000"/>
                                <a:pt x="10040" y="10000"/>
                              </a:cubicBezTo>
                              <a:cubicBezTo>
                                <a:pt x="10003" y="9892"/>
                                <a:pt x="10021" y="10055"/>
                                <a:pt x="10058" y="10273"/>
                              </a:cubicBezTo>
                              <a:cubicBezTo>
                                <a:pt x="10105" y="10490"/>
                                <a:pt x="10142" y="10545"/>
                                <a:pt x="10188" y="10327"/>
                              </a:cubicBezTo>
                              <a:cubicBezTo>
                                <a:pt x="10235" y="10109"/>
                                <a:pt x="10337" y="9946"/>
                                <a:pt x="10476" y="9837"/>
                              </a:cubicBezTo>
                              <a:cubicBezTo>
                                <a:pt x="10569" y="9783"/>
                                <a:pt x="10578" y="9783"/>
                                <a:pt x="10513" y="9728"/>
                              </a:cubicBezTo>
                              <a:cubicBezTo>
                                <a:pt x="10476" y="9728"/>
                                <a:pt x="10356" y="9783"/>
                                <a:pt x="10253" y="9892"/>
                              </a:cubicBezTo>
                              <a:close/>
                              <a:moveTo>
                                <a:pt x="10513" y="8967"/>
                              </a:moveTo>
                              <a:cubicBezTo>
                                <a:pt x="10532" y="8912"/>
                                <a:pt x="10523" y="8912"/>
                                <a:pt x="10504" y="8912"/>
                              </a:cubicBezTo>
                              <a:cubicBezTo>
                                <a:pt x="10486" y="8912"/>
                                <a:pt x="10476" y="8912"/>
                                <a:pt x="10486" y="8967"/>
                              </a:cubicBezTo>
                              <a:cubicBezTo>
                                <a:pt x="10486" y="8967"/>
                                <a:pt x="10504" y="8967"/>
                                <a:pt x="10513" y="8967"/>
                              </a:cubicBezTo>
                              <a:close/>
                              <a:moveTo>
                                <a:pt x="10253" y="9348"/>
                              </a:moveTo>
                              <a:cubicBezTo>
                                <a:pt x="10253" y="9293"/>
                                <a:pt x="10263" y="9239"/>
                                <a:pt x="10281" y="9184"/>
                              </a:cubicBezTo>
                              <a:cubicBezTo>
                                <a:pt x="10300" y="9130"/>
                                <a:pt x="10291" y="9130"/>
                                <a:pt x="10263" y="9130"/>
                              </a:cubicBezTo>
                              <a:cubicBezTo>
                                <a:pt x="10216" y="9130"/>
                                <a:pt x="10198" y="9239"/>
                                <a:pt x="10235" y="9402"/>
                              </a:cubicBezTo>
                              <a:cubicBezTo>
                                <a:pt x="10244" y="9402"/>
                                <a:pt x="10253" y="9402"/>
                                <a:pt x="10253" y="9348"/>
                              </a:cubicBezTo>
                              <a:close/>
                              <a:moveTo>
                                <a:pt x="10411" y="5865"/>
                              </a:moveTo>
                              <a:cubicBezTo>
                                <a:pt x="10411" y="5757"/>
                                <a:pt x="10421" y="5539"/>
                                <a:pt x="10421" y="5376"/>
                              </a:cubicBezTo>
                              <a:cubicBezTo>
                                <a:pt x="10430" y="5213"/>
                                <a:pt x="10421" y="5158"/>
                                <a:pt x="10402" y="5158"/>
                              </a:cubicBezTo>
                              <a:cubicBezTo>
                                <a:pt x="10383" y="5158"/>
                                <a:pt x="10374" y="5267"/>
                                <a:pt x="10374" y="5593"/>
                              </a:cubicBezTo>
                              <a:cubicBezTo>
                                <a:pt x="10374" y="5811"/>
                                <a:pt x="10383" y="6029"/>
                                <a:pt x="10393" y="6083"/>
                              </a:cubicBezTo>
                              <a:cubicBezTo>
                                <a:pt x="10402" y="6083"/>
                                <a:pt x="10411" y="5974"/>
                                <a:pt x="10411" y="5865"/>
                              </a:cubicBezTo>
                              <a:close/>
                              <a:moveTo>
                                <a:pt x="9575" y="8804"/>
                              </a:moveTo>
                              <a:cubicBezTo>
                                <a:pt x="9603" y="8749"/>
                                <a:pt x="9631" y="8640"/>
                                <a:pt x="9631" y="8640"/>
                              </a:cubicBezTo>
                              <a:cubicBezTo>
                                <a:pt x="9631" y="8586"/>
                                <a:pt x="9557" y="8695"/>
                                <a:pt x="9538" y="8804"/>
                              </a:cubicBezTo>
                              <a:cubicBezTo>
                                <a:pt x="9529" y="8858"/>
                                <a:pt x="9548" y="8858"/>
                                <a:pt x="9575" y="8804"/>
                              </a:cubicBezTo>
                              <a:close/>
                              <a:moveTo>
                                <a:pt x="9798" y="9293"/>
                              </a:moveTo>
                              <a:cubicBezTo>
                                <a:pt x="9910" y="9184"/>
                                <a:pt x="9984" y="9184"/>
                                <a:pt x="10031" y="9293"/>
                              </a:cubicBezTo>
                              <a:cubicBezTo>
                                <a:pt x="10058" y="9348"/>
                                <a:pt x="10105" y="9348"/>
                                <a:pt x="10133" y="9293"/>
                              </a:cubicBezTo>
                              <a:cubicBezTo>
                                <a:pt x="10170" y="9239"/>
                                <a:pt x="10170" y="9239"/>
                                <a:pt x="10114" y="9184"/>
                              </a:cubicBezTo>
                              <a:cubicBezTo>
                                <a:pt x="10077" y="9184"/>
                                <a:pt x="10031" y="9130"/>
                                <a:pt x="10012" y="9076"/>
                              </a:cubicBezTo>
                              <a:lnTo>
                                <a:pt x="10012" y="9076"/>
                              </a:lnTo>
                              <a:cubicBezTo>
                                <a:pt x="9984" y="9021"/>
                                <a:pt x="9947" y="9021"/>
                                <a:pt x="9919" y="9021"/>
                              </a:cubicBezTo>
                              <a:cubicBezTo>
                                <a:pt x="9891" y="9021"/>
                                <a:pt x="9789" y="9076"/>
                                <a:pt x="9696" y="9130"/>
                              </a:cubicBezTo>
                              <a:cubicBezTo>
                                <a:pt x="9548" y="9184"/>
                                <a:pt x="9510" y="9184"/>
                                <a:pt x="9501" y="9348"/>
                              </a:cubicBezTo>
                              <a:cubicBezTo>
                                <a:pt x="9473" y="9565"/>
                                <a:pt x="9445" y="9565"/>
                                <a:pt x="9798" y="9293"/>
                              </a:cubicBezTo>
                              <a:close/>
                              <a:moveTo>
                                <a:pt x="9613" y="12014"/>
                              </a:moveTo>
                              <a:cubicBezTo>
                                <a:pt x="9631" y="12014"/>
                                <a:pt x="9659" y="11959"/>
                                <a:pt x="9678" y="11905"/>
                              </a:cubicBezTo>
                              <a:cubicBezTo>
                                <a:pt x="9705" y="11796"/>
                                <a:pt x="9705" y="11796"/>
                                <a:pt x="9678" y="11796"/>
                              </a:cubicBezTo>
                              <a:cubicBezTo>
                                <a:pt x="9659" y="11796"/>
                                <a:pt x="9631" y="11850"/>
                                <a:pt x="9613" y="11905"/>
                              </a:cubicBezTo>
                              <a:cubicBezTo>
                                <a:pt x="9575" y="12014"/>
                                <a:pt x="9575" y="12014"/>
                                <a:pt x="9613" y="12014"/>
                              </a:cubicBezTo>
                              <a:close/>
                              <a:moveTo>
                                <a:pt x="10142" y="8314"/>
                              </a:moveTo>
                              <a:cubicBezTo>
                                <a:pt x="10179" y="8259"/>
                                <a:pt x="10188" y="8205"/>
                                <a:pt x="10179" y="8151"/>
                              </a:cubicBezTo>
                              <a:cubicBezTo>
                                <a:pt x="10142" y="8042"/>
                                <a:pt x="10096" y="8042"/>
                                <a:pt x="10086" y="8151"/>
                              </a:cubicBezTo>
                              <a:cubicBezTo>
                                <a:pt x="10068" y="8314"/>
                                <a:pt x="10077" y="8368"/>
                                <a:pt x="10142" y="8314"/>
                              </a:cubicBezTo>
                              <a:close/>
                              <a:moveTo>
                                <a:pt x="9510" y="12177"/>
                              </a:moveTo>
                              <a:cubicBezTo>
                                <a:pt x="9510" y="12286"/>
                                <a:pt x="9520" y="12286"/>
                                <a:pt x="9529" y="12286"/>
                              </a:cubicBezTo>
                              <a:cubicBezTo>
                                <a:pt x="9538" y="12231"/>
                                <a:pt x="9548" y="12177"/>
                                <a:pt x="9548" y="12122"/>
                              </a:cubicBezTo>
                              <a:cubicBezTo>
                                <a:pt x="9548" y="12068"/>
                                <a:pt x="9538" y="12014"/>
                                <a:pt x="9529" y="12014"/>
                              </a:cubicBezTo>
                              <a:cubicBezTo>
                                <a:pt x="9520" y="12014"/>
                                <a:pt x="9510" y="12122"/>
                                <a:pt x="9510" y="12177"/>
                              </a:cubicBezTo>
                              <a:close/>
                              <a:moveTo>
                                <a:pt x="9752" y="8695"/>
                              </a:moveTo>
                              <a:cubicBezTo>
                                <a:pt x="9789" y="8695"/>
                                <a:pt x="9780" y="8531"/>
                                <a:pt x="9743" y="8477"/>
                              </a:cubicBezTo>
                              <a:cubicBezTo>
                                <a:pt x="9724" y="8477"/>
                                <a:pt x="9696" y="8477"/>
                                <a:pt x="9687" y="8477"/>
                              </a:cubicBezTo>
                              <a:cubicBezTo>
                                <a:pt x="9668" y="8531"/>
                                <a:pt x="9668" y="8531"/>
                                <a:pt x="9696" y="8586"/>
                              </a:cubicBezTo>
                              <a:cubicBezTo>
                                <a:pt x="9715" y="8640"/>
                                <a:pt x="9743" y="8695"/>
                                <a:pt x="9752" y="8695"/>
                              </a:cubicBezTo>
                              <a:close/>
                              <a:moveTo>
                                <a:pt x="7217" y="16312"/>
                              </a:moveTo>
                              <a:cubicBezTo>
                                <a:pt x="7189" y="16312"/>
                                <a:pt x="7189" y="16312"/>
                                <a:pt x="7217" y="16421"/>
                              </a:cubicBezTo>
                              <a:cubicBezTo>
                                <a:pt x="7254" y="16529"/>
                                <a:pt x="7272" y="16529"/>
                                <a:pt x="7263" y="16421"/>
                              </a:cubicBezTo>
                              <a:cubicBezTo>
                                <a:pt x="7254" y="16366"/>
                                <a:pt x="7235" y="16312"/>
                                <a:pt x="7217" y="16312"/>
                              </a:cubicBezTo>
                              <a:close/>
                              <a:moveTo>
                                <a:pt x="10838" y="9728"/>
                              </a:moveTo>
                              <a:cubicBezTo>
                                <a:pt x="10848" y="9783"/>
                                <a:pt x="10857" y="9837"/>
                                <a:pt x="10866" y="9837"/>
                              </a:cubicBezTo>
                              <a:cubicBezTo>
                                <a:pt x="10876" y="9837"/>
                                <a:pt x="10876" y="9783"/>
                                <a:pt x="10857" y="9728"/>
                              </a:cubicBezTo>
                              <a:cubicBezTo>
                                <a:pt x="10829" y="9620"/>
                                <a:pt x="10820" y="9620"/>
                                <a:pt x="10838" y="9728"/>
                              </a:cubicBezTo>
                              <a:close/>
                              <a:moveTo>
                                <a:pt x="10866" y="8259"/>
                              </a:moveTo>
                              <a:cubicBezTo>
                                <a:pt x="10866" y="8314"/>
                                <a:pt x="10876" y="8368"/>
                                <a:pt x="10894" y="8368"/>
                              </a:cubicBezTo>
                              <a:cubicBezTo>
                                <a:pt x="10913" y="8368"/>
                                <a:pt x="10922" y="8314"/>
                                <a:pt x="10913" y="8151"/>
                              </a:cubicBezTo>
                              <a:cubicBezTo>
                                <a:pt x="10903" y="7933"/>
                                <a:pt x="10903" y="7933"/>
                                <a:pt x="10950" y="7987"/>
                              </a:cubicBezTo>
                              <a:cubicBezTo>
                                <a:pt x="11006" y="8096"/>
                                <a:pt x="11080" y="8151"/>
                                <a:pt x="11052" y="8096"/>
                              </a:cubicBezTo>
                              <a:cubicBezTo>
                                <a:pt x="11043" y="8096"/>
                                <a:pt x="11033" y="7987"/>
                                <a:pt x="11033" y="7933"/>
                              </a:cubicBezTo>
                              <a:cubicBezTo>
                                <a:pt x="11033" y="7879"/>
                                <a:pt x="10996" y="7824"/>
                                <a:pt x="10941" y="7824"/>
                              </a:cubicBezTo>
                              <a:cubicBezTo>
                                <a:pt x="10866" y="7824"/>
                                <a:pt x="10857" y="7879"/>
                                <a:pt x="10866" y="7987"/>
                              </a:cubicBezTo>
                              <a:cubicBezTo>
                                <a:pt x="10857" y="8096"/>
                                <a:pt x="10866" y="8205"/>
                                <a:pt x="10866" y="8259"/>
                              </a:cubicBezTo>
                              <a:close/>
                              <a:moveTo>
                                <a:pt x="10903" y="8912"/>
                              </a:moveTo>
                              <a:cubicBezTo>
                                <a:pt x="10894" y="8858"/>
                                <a:pt x="10876" y="8804"/>
                                <a:pt x="10848" y="8804"/>
                              </a:cubicBezTo>
                              <a:cubicBezTo>
                                <a:pt x="10792" y="8804"/>
                                <a:pt x="10801" y="8858"/>
                                <a:pt x="10866" y="8967"/>
                              </a:cubicBezTo>
                              <a:cubicBezTo>
                                <a:pt x="10903" y="8967"/>
                                <a:pt x="10913" y="8967"/>
                                <a:pt x="10903" y="8912"/>
                              </a:cubicBezTo>
                              <a:close/>
                              <a:moveTo>
                                <a:pt x="11163" y="6518"/>
                              </a:moveTo>
                              <a:cubicBezTo>
                                <a:pt x="11173" y="6464"/>
                                <a:pt x="11182" y="6410"/>
                                <a:pt x="11182" y="6355"/>
                              </a:cubicBezTo>
                              <a:cubicBezTo>
                                <a:pt x="11182" y="6301"/>
                                <a:pt x="11173" y="6301"/>
                                <a:pt x="11163" y="6301"/>
                              </a:cubicBezTo>
                              <a:cubicBezTo>
                                <a:pt x="11154" y="6355"/>
                                <a:pt x="11145" y="6410"/>
                                <a:pt x="11145" y="6464"/>
                              </a:cubicBezTo>
                              <a:cubicBezTo>
                                <a:pt x="11145" y="6573"/>
                                <a:pt x="11154" y="6573"/>
                                <a:pt x="11163" y="6518"/>
                              </a:cubicBezTo>
                              <a:close/>
                              <a:moveTo>
                                <a:pt x="11191" y="9239"/>
                              </a:moveTo>
                              <a:cubicBezTo>
                                <a:pt x="11201" y="9293"/>
                                <a:pt x="11210" y="9239"/>
                                <a:pt x="11210" y="9184"/>
                              </a:cubicBezTo>
                              <a:cubicBezTo>
                                <a:pt x="11210" y="9130"/>
                                <a:pt x="11201" y="9076"/>
                                <a:pt x="11191" y="9076"/>
                              </a:cubicBezTo>
                              <a:cubicBezTo>
                                <a:pt x="11182" y="9076"/>
                                <a:pt x="11173" y="9076"/>
                                <a:pt x="11173" y="9130"/>
                              </a:cubicBezTo>
                              <a:cubicBezTo>
                                <a:pt x="11182" y="9184"/>
                                <a:pt x="11182" y="9239"/>
                                <a:pt x="11191" y="9239"/>
                              </a:cubicBezTo>
                              <a:close/>
                              <a:moveTo>
                                <a:pt x="11238" y="8423"/>
                              </a:moveTo>
                              <a:cubicBezTo>
                                <a:pt x="11256" y="8368"/>
                                <a:pt x="11247" y="8368"/>
                                <a:pt x="11228" y="8368"/>
                              </a:cubicBezTo>
                              <a:cubicBezTo>
                                <a:pt x="11210" y="8368"/>
                                <a:pt x="11201" y="8368"/>
                                <a:pt x="11210" y="8423"/>
                              </a:cubicBezTo>
                              <a:cubicBezTo>
                                <a:pt x="11210" y="8477"/>
                                <a:pt x="11219" y="8477"/>
                                <a:pt x="11238" y="8423"/>
                              </a:cubicBezTo>
                              <a:close/>
                              <a:moveTo>
                                <a:pt x="10699" y="6790"/>
                              </a:moveTo>
                              <a:cubicBezTo>
                                <a:pt x="10690" y="6845"/>
                                <a:pt x="10699" y="6899"/>
                                <a:pt x="10718" y="6899"/>
                              </a:cubicBezTo>
                              <a:cubicBezTo>
                                <a:pt x="10736" y="6899"/>
                                <a:pt x="10746" y="6845"/>
                                <a:pt x="10746" y="6790"/>
                              </a:cubicBezTo>
                              <a:cubicBezTo>
                                <a:pt x="10746" y="6736"/>
                                <a:pt x="10736" y="6682"/>
                                <a:pt x="10727" y="6682"/>
                              </a:cubicBezTo>
                              <a:cubicBezTo>
                                <a:pt x="10718" y="6682"/>
                                <a:pt x="10699" y="6736"/>
                                <a:pt x="10699" y="6790"/>
                              </a:cubicBezTo>
                              <a:close/>
                              <a:moveTo>
                                <a:pt x="10681" y="8640"/>
                              </a:moveTo>
                              <a:cubicBezTo>
                                <a:pt x="10690" y="8531"/>
                                <a:pt x="10681" y="8477"/>
                                <a:pt x="10671" y="8477"/>
                              </a:cubicBezTo>
                              <a:cubicBezTo>
                                <a:pt x="10662" y="8477"/>
                                <a:pt x="10653" y="8531"/>
                                <a:pt x="10653" y="8640"/>
                              </a:cubicBezTo>
                              <a:cubicBezTo>
                                <a:pt x="10653" y="8749"/>
                                <a:pt x="10653" y="8804"/>
                                <a:pt x="10662" y="8804"/>
                              </a:cubicBezTo>
                              <a:cubicBezTo>
                                <a:pt x="10662" y="8804"/>
                                <a:pt x="10671" y="8695"/>
                                <a:pt x="10681" y="8640"/>
                              </a:cubicBezTo>
                              <a:close/>
                              <a:moveTo>
                                <a:pt x="10857" y="11415"/>
                              </a:moveTo>
                              <a:cubicBezTo>
                                <a:pt x="10913" y="11578"/>
                                <a:pt x="10959" y="11742"/>
                                <a:pt x="10959" y="11796"/>
                              </a:cubicBezTo>
                              <a:cubicBezTo>
                                <a:pt x="10968" y="11905"/>
                                <a:pt x="11043" y="11850"/>
                                <a:pt x="11145" y="11687"/>
                              </a:cubicBezTo>
                              <a:cubicBezTo>
                                <a:pt x="11182" y="11633"/>
                                <a:pt x="11163" y="11578"/>
                                <a:pt x="11089" y="11578"/>
                              </a:cubicBezTo>
                              <a:cubicBezTo>
                                <a:pt x="10978" y="11524"/>
                                <a:pt x="11006" y="11415"/>
                                <a:pt x="11163" y="11306"/>
                              </a:cubicBezTo>
                              <a:cubicBezTo>
                                <a:pt x="11228" y="11252"/>
                                <a:pt x="11275" y="11197"/>
                                <a:pt x="11275" y="11143"/>
                              </a:cubicBezTo>
                              <a:cubicBezTo>
                                <a:pt x="11266" y="11089"/>
                                <a:pt x="11247" y="11034"/>
                                <a:pt x="11228" y="11089"/>
                              </a:cubicBezTo>
                              <a:cubicBezTo>
                                <a:pt x="11163" y="11143"/>
                                <a:pt x="11061" y="11034"/>
                                <a:pt x="11098" y="10980"/>
                              </a:cubicBezTo>
                              <a:cubicBezTo>
                                <a:pt x="11117" y="10980"/>
                                <a:pt x="11126" y="10871"/>
                                <a:pt x="11126" y="10817"/>
                              </a:cubicBezTo>
                              <a:cubicBezTo>
                                <a:pt x="11126" y="10762"/>
                                <a:pt x="11080" y="10708"/>
                                <a:pt x="10996" y="10762"/>
                              </a:cubicBezTo>
                              <a:cubicBezTo>
                                <a:pt x="10922" y="10817"/>
                                <a:pt x="10848" y="10817"/>
                                <a:pt x="10811" y="10817"/>
                              </a:cubicBezTo>
                              <a:cubicBezTo>
                                <a:pt x="10727" y="10871"/>
                                <a:pt x="10746" y="11143"/>
                                <a:pt x="10857" y="11415"/>
                              </a:cubicBezTo>
                              <a:close/>
                              <a:moveTo>
                                <a:pt x="10653" y="9674"/>
                              </a:moveTo>
                              <a:cubicBezTo>
                                <a:pt x="10662" y="9728"/>
                                <a:pt x="10671" y="9728"/>
                                <a:pt x="10690" y="9674"/>
                              </a:cubicBezTo>
                              <a:cubicBezTo>
                                <a:pt x="10708" y="9620"/>
                                <a:pt x="10699" y="9620"/>
                                <a:pt x="10681" y="9620"/>
                              </a:cubicBezTo>
                              <a:cubicBezTo>
                                <a:pt x="10662" y="9620"/>
                                <a:pt x="10653" y="9674"/>
                                <a:pt x="10653" y="9674"/>
                              </a:cubicBezTo>
                              <a:close/>
                              <a:moveTo>
                                <a:pt x="10718" y="1676"/>
                              </a:moveTo>
                              <a:cubicBezTo>
                                <a:pt x="10718" y="1622"/>
                                <a:pt x="10708" y="1567"/>
                                <a:pt x="10699" y="1567"/>
                              </a:cubicBezTo>
                              <a:cubicBezTo>
                                <a:pt x="10681" y="1567"/>
                                <a:pt x="10625" y="2057"/>
                                <a:pt x="10634" y="2166"/>
                              </a:cubicBezTo>
                              <a:cubicBezTo>
                                <a:pt x="10653" y="2220"/>
                                <a:pt x="10718" y="1839"/>
                                <a:pt x="10718" y="1676"/>
                              </a:cubicBezTo>
                              <a:close/>
                              <a:moveTo>
                                <a:pt x="10764" y="12775"/>
                              </a:moveTo>
                              <a:cubicBezTo>
                                <a:pt x="10746" y="12721"/>
                                <a:pt x="10634" y="12721"/>
                                <a:pt x="10634" y="12830"/>
                              </a:cubicBezTo>
                              <a:cubicBezTo>
                                <a:pt x="10634" y="12830"/>
                                <a:pt x="10671" y="12884"/>
                                <a:pt x="10708" y="12884"/>
                              </a:cubicBezTo>
                              <a:cubicBezTo>
                                <a:pt x="10755" y="12830"/>
                                <a:pt x="10773" y="12830"/>
                                <a:pt x="10764" y="12775"/>
                              </a:cubicBezTo>
                              <a:close/>
                              <a:moveTo>
                                <a:pt x="10681" y="8912"/>
                              </a:moveTo>
                              <a:cubicBezTo>
                                <a:pt x="10662" y="8912"/>
                                <a:pt x="10653" y="8912"/>
                                <a:pt x="10662" y="8967"/>
                              </a:cubicBezTo>
                              <a:cubicBezTo>
                                <a:pt x="10671" y="9021"/>
                                <a:pt x="10681" y="9021"/>
                                <a:pt x="10699" y="8967"/>
                              </a:cubicBezTo>
                              <a:cubicBezTo>
                                <a:pt x="10708" y="8912"/>
                                <a:pt x="10699" y="8912"/>
                                <a:pt x="10681" y="8912"/>
                              </a:cubicBezTo>
                              <a:close/>
                              <a:moveTo>
                                <a:pt x="9761" y="6627"/>
                              </a:moveTo>
                              <a:cubicBezTo>
                                <a:pt x="9752" y="6518"/>
                                <a:pt x="9743" y="6464"/>
                                <a:pt x="9724" y="6464"/>
                              </a:cubicBezTo>
                              <a:cubicBezTo>
                                <a:pt x="9696" y="6464"/>
                                <a:pt x="9678" y="6736"/>
                                <a:pt x="9696" y="6845"/>
                              </a:cubicBezTo>
                              <a:cubicBezTo>
                                <a:pt x="9733" y="6954"/>
                                <a:pt x="9780" y="6845"/>
                                <a:pt x="9761" y="6627"/>
                              </a:cubicBezTo>
                              <a:close/>
                              <a:moveTo>
                                <a:pt x="7430" y="14190"/>
                              </a:moveTo>
                              <a:cubicBezTo>
                                <a:pt x="7440" y="14136"/>
                                <a:pt x="7430" y="14136"/>
                                <a:pt x="7412" y="14136"/>
                              </a:cubicBezTo>
                              <a:cubicBezTo>
                                <a:pt x="7393" y="14136"/>
                                <a:pt x="7375" y="14136"/>
                                <a:pt x="7393" y="14190"/>
                              </a:cubicBezTo>
                              <a:cubicBezTo>
                                <a:pt x="7402" y="14190"/>
                                <a:pt x="7421" y="14190"/>
                                <a:pt x="7430" y="14190"/>
                              </a:cubicBezTo>
                              <a:close/>
                              <a:moveTo>
                                <a:pt x="7217" y="14299"/>
                              </a:moveTo>
                              <a:cubicBezTo>
                                <a:pt x="7245" y="14299"/>
                                <a:pt x="7245" y="14299"/>
                                <a:pt x="7217" y="14190"/>
                              </a:cubicBezTo>
                              <a:cubicBezTo>
                                <a:pt x="7198" y="14135"/>
                                <a:pt x="7170" y="14081"/>
                                <a:pt x="7142" y="14081"/>
                              </a:cubicBezTo>
                              <a:lnTo>
                                <a:pt x="7096" y="14081"/>
                              </a:lnTo>
                              <a:lnTo>
                                <a:pt x="7142" y="14190"/>
                              </a:lnTo>
                              <a:cubicBezTo>
                                <a:pt x="7170" y="14244"/>
                                <a:pt x="7198" y="14299"/>
                                <a:pt x="7217" y="14299"/>
                              </a:cubicBezTo>
                              <a:close/>
                              <a:moveTo>
                                <a:pt x="7133" y="15278"/>
                              </a:moveTo>
                              <a:lnTo>
                                <a:pt x="7226" y="15332"/>
                              </a:lnTo>
                              <a:lnTo>
                                <a:pt x="7152" y="15387"/>
                              </a:lnTo>
                              <a:cubicBezTo>
                                <a:pt x="7087" y="15441"/>
                                <a:pt x="7031" y="15768"/>
                                <a:pt x="7087" y="15768"/>
                              </a:cubicBezTo>
                              <a:cubicBezTo>
                                <a:pt x="7096" y="15768"/>
                                <a:pt x="7115" y="15822"/>
                                <a:pt x="7115" y="15877"/>
                              </a:cubicBezTo>
                              <a:cubicBezTo>
                                <a:pt x="7124" y="15985"/>
                                <a:pt x="7133" y="15985"/>
                                <a:pt x="7189" y="15877"/>
                              </a:cubicBezTo>
                              <a:cubicBezTo>
                                <a:pt x="7226" y="15822"/>
                                <a:pt x="7300" y="15713"/>
                                <a:pt x="7365" y="15713"/>
                              </a:cubicBezTo>
                              <a:cubicBezTo>
                                <a:pt x="7477" y="15713"/>
                                <a:pt x="7477" y="15659"/>
                                <a:pt x="7430" y="15550"/>
                              </a:cubicBezTo>
                              <a:cubicBezTo>
                                <a:pt x="7402" y="15496"/>
                                <a:pt x="7347" y="15441"/>
                                <a:pt x="7300" y="15441"/>
                              </a:cubicBezTo>
                              <a:cubicBezTo>
                                <a:pt x="7235" y="15441"/>
                                <a:pt x="7226" y="15387"/>
                                <a:pt x="7254" y="15333"/>
                              </a:cubicBezTo>
                              <a:cubicBezTo>
                                <a:pt x="7272" y="15278"/>
                                <a:pt x="7412" y="15224"/>
                                <a:pt x="7625" y="15278"/>
                              </a:cubicBezTo>
                              <a:cubicBezTo>
                                <a:pt x="7811" y="15333"/>
                                <a:pt x="8015" y="15333"/>
                                <a:pt x="8071" y="15333"/>
                              </a:cubicBezTo>
                              <a:cubicBezTo>
                                <a:pt x="8164" y="15333"/>
                                <a:pt x="8183" y="15333"/>
                                <a:pt x="8192" y="15550"/>
                              </a:cubicBezTo>
                              <a:cubicBezTo>
                                <a:pt x="8201" y="15659"/>
                                <a:pt x="8201" y="15768"/>
                                <a:pt x="8192" y="15822"/>
                              </a:cubicBezTo>
                              <a:cubicBezTo>
                                <a:pt x="8183" y="15877"/>
                                <a:pt x="8108" y="15985"/>
                                <a:pt x="8025" y="15985"/>
                              </a:cubicBezTo>
                              <a:cubicBezTo>
                                <a:pt x="7960" y="15985"/>
                                <a:pt x="7895" y="16149"/>
                                <a:pt x="7950" y="16149"/>
                              </a:cubicBezTo>
                              <a:cubicBezTo>
                                <a:pt x="7960" y="16149"/>
                                <a:pt x="7969" y="16203"/>
                                <a:pt x="7960" y="16257"/>
                              </a:cubicBezTo>
                              <a:cubicBezTo>
                                <a:pt x="7950" y="16312"/>
                                <a:pt x="7960" y="16366"/>
                                <a:pt x="7978" y="16421"/>
                              </a:cubicBezTo>
                              <a:cubicBezTo>
                                <a:pt x="7988" y="16475"/>
                                <a:pt x="8006" y="16421"/>
                                <a:pt x="8006" y="16366"/>
                              </a:cubicBezTo>
                              <a:cubicBezTo>
                                <a:pt x="8015" y="16257"/>
                                <a:pt x="8071" y="16203"/>
                                <a:pt x="8313" y="15931"/>
                              </a:cubicBezTo>
                              <a:cubicBezTo>
                                <a:pt x="8387" y="15877"/>
                                <a:pt x="8443" y="15713"/>
                                <a:pt x="8452" y="15659"/>
                              </a:cubicBezTo>
                              <a:cubicBezTo>
                                <a:pt x="8461" y="15550"/>
                                <a:pt x="8582" y="15441"/>
                                <a:pt x="8675" y="15441"/>
                              </a:cubicBezTo>
                              <a:cubicBezTo>
                                <a:pt x="8693" y="15441"/>
                                <a:pt x="8712" y="15387"/>
                                <a:pt x="8721" y="15332"/>
                              </a:cubicBezTo>
                              <a:cubicBezTo>
                                <a:pt x="8730" y="15278"/>
                                <a:pt x="8795" y="15224"/>
                                <a:pt x="8879" y="15169"/>
                              </a:cubicBezTo>
                              <a:cubicBezTo>
                                <a:pt x="9018" y="15115"/>
                                <a:pt x="9018" y="15115"/>
                                <a:pt x="8925" y="15224"/>
                              </a:cubicBezTo>
                              <a:cubicBezTo>
                                <a:pt x="8870" y="15278"/>
                                <a:pt x="8768" y="15441"/>
                                <a:pt x="8703" y="15605"/>
                              </a:cubicBezTo>
                              <a:cubicBezTo>
                                <a:pt x="8600" y="15822"/>
                                <a:pt x="8582" y="15877"/>
                                <a:pt x="8619" y="15931"/>
                              </a:cubicBezTo>
                              <a:cubicBezTo>
                                <a:pt x="8647" y="15931"/>
                                <a:pt x="8684" y="15877"/>
                                <a:pt x="8703" y="15822"/>
                              </a:cubicBezTo>
                              <a:cubicBezTo>
                                <a:pt x="8749" y="15605"/>
                                <a:pt x="8944" y="15333"/>
                                <a:pt x="9028" y="15333"/>
                              </a:cubicBezTo>
                              <a:cubicBezTo>
                                <a:pt x="9065" y="15333"/>
                                <a:pt x="9074" y="15278"/>
                                <a:pt x="9055" y="15278"/>
                              </a:cubicBezTo>
                              <a:cubicBezTo>
                                <a:pt x="9028" y="15224"/>
                                <a:pt x="9037" y="15169"/>
                                <a:pt x="9102" y="15060"/>
                              </a:cubicBezTo>
                              <a:cubicBezTo>
                                <a:pt x="9148" y="15006"/>
                                <a:pt x="9195" y="14897"/>
                                <a:pt x="9213" y="14897"/>
                              </a:cubicBezTo>
                              <a:cubicBezTo>
                                <a:pt x="9241" y="14897"/>
                                <a:pt x="9241" y="14897"/>
                                <a:pt x="9223" y="15006"/>
                              </a:cubicBezTo>
                              <a:cubicBezTo>
                                <a:pt x="9204" y="15115"/>
                                <a:pt x="9204" y="15115"/>
                                <a:pt x="9232" y="15060"/>
                              </a:cubicBezTo>
                              <a:cubicBezTo>
                                <a:pt x="9250" y="15006"/>
                                <a:pt x="9315" y="14952"/>
                                <a:pt x="9371" y="14952"/>
                              </a:cubicBezTo>
                              <a:cubicBezTo>
                                <a:pt x="9464" y="14897"/>
                                <a:pt x="9483" y="14843"/>
                                <a:pt x="9501" y="14625"/>
                              </a:cubicBezTo>
                              <a:cubicBezTo>
                                <a:pt x="9520" y="14408"/>
                                <a:pt x="9538" y="14353"/>
                                <a:pt x="9603" y="14353"/>
                              </a:cubicBezTo>
                              <a:cubicBezTo>
                                <a:pt x="9770" y="14299"/>
                                <a:pt x="9993" y="14081"/>
                                <a:pt x="10021" y="13972"/>
                              </a:cubicBezTo>
                              <a:cubicBezTo>
                                <a:pt x="10040" y="13863"/>
                                <a:pt x="10031" y="13863"/>
                                <a:pt x="9993" y="13918"/>
                              </a:cubicBezTo>
                              <a:cubicBezTo>
                                <a:pt x="9966" y="13972"/>
                                <a:pt x="9891" y="14027"/>
                                <a:pt x="9836" y="14027"/>
                              </a:cubicBezTo>
                              <a:cubicBezTo>
                                <a:pt x="9780" y="14081"/>
                                <a:pt x="9705" y="14136"/>
                                <a:pt x="9668" y="14190"/>
                              </a:cubicBezTo>
                              <a:cubicBezTo>
                                <a:pt x="9631" y="14244"/>
                                <a:pt x="9594" y="14299"/>
                                <a:pt x="9585" y="14299"/>
                              </a:cubicBezTo>
                              <a:cubicBezTo>
                                <a:pt x="9548" y="14299"/>
                                <a:pt x="9640" y="13972"/>
                                <a:pt x="9678" y="13972"/>
                              </a:cubicBezTo>
                              <a:cubicBezTo>
                                <a:pt x="9705" y="13972"/>
                                <a:pt x="9705" y="13972"/>
                                <a:pt x="9687" y="13863"/>
                              </a:cubicBezTo>
                              <a:cubicBezTo>
                                <a:pt x="9668" y="13809"/>
                                <a:pt x="9668" y="13755"/>
                                <a:pt x="9678" y="13755"/>
                              </a:cubicBezTo>
                              <a:cubicBezTo>
                                <a:pt x="9687" y="13755"/>
                                <a:pt x="9687" y="13700"/>
                                <a:pt x="9678" y="13646"/>
                              </a:cubicBezTo>
                              <a:cubicBezTo>
                                <a:pt x="9668" y="13591"/>
                                <a:pt x="9650" y="13537"/>
                                <a:pt x="9631" y="13537"/>
                              </a:cubicBezTo>
                              <a:cubicBezTo>
                                <a:pt x="9613" y="13537"/>
                                <a:pt x="9594" y="13591"/>
                                <a:pt x="9585" y="13646"/>
                              </a:cubicBezTo>
                              <a:cubicBezTo>
                                <a:pt x="9575" y="13700"/>
                                <a:pt x="9529" y="13755"/>
                                <a:pt x="9483" y="13755"/>
                              </a:cubicBezTo>
                              <a:cubicBezTo>
                                <a:pt x="9427" y="13755"/>
                                <a:pt x="9390" y="13809"/>
                                <a:pt x="9390" y="13863"/>
                              </a:cubicBezTo>
                              <a:cubicBezTo>
                                <a:pt x="9390" y="13918"/>
                                <a:pt x="9427" y="13972"/>
                                <a:pt x="9483" y="13972"/>
                              </a:cubicBezTo>
                              <a:cubicBezTo>
                                <a:pt x="9548" y="13972"/>
                                <a:pt x="9566" y="14027"/>
                                <a:pt x="9557" y="14081"/>
                              </a:cubicBezTo>
                              <a:cubicBezTo>
                                <a:pt x="9548" y="14136"/>
                                <a:pt x="9510" y="14190"/>
                                <a:pt x="9455" y="14136"/>
                              </a:cubicBezTo>
                              <a:cubicBezTo>
                                <a:pt x="9390" y="14081"/>
                                <a:pt x="9371" y="14081"/>
                                <a:pt x="9362" y="14244"/>
                              </a:cubicBezTo>
                              <a:cubicBezTo>
                                <a:pt x="9353" y="14353"/>
                                <a:pt x="9334" y="14408"/>
                                <a:pt x="9297" y="14408"/>
                              </a:cubicBezTo>
                              <a:cubicBezTo>
                                <a:pt x="9260" y="14408"/>
                                <a:pt x="9250" y="14408"/>
                                <a:pt x="9269" y="14516"/>
                              </a:cubicBezTo>
                              <a:cubicBezTo>
                                <a:pt x="9288" y="14571"/>
                                <a:pt x="9288" y="14625"/>
                                <a:pt x="9288" y="14680"/>
                              </a:cubicBezTo>
                              <a:cubicBezTo>
                                <a:pt x="9269" y="14788"/>
                                <a:pt x="9037" y="14897"/>
                                <a:pt x="9028" y="14843"/>
                              </a:cubicBezTo>
                              <a:cubicBezTo>
                                <a:pt x="9018" y="14788"/>
                                <a:pt x="8916" y="14843"/>
                                <a:pt x="8730" y="15060"/>
                              </a:cubicBezTo>
                              <a:cubicBezTo>
                                <a:pt x="8675" y="15115"/>
                                <a:pt x="8554" y="15169"/>
                                <a:pt x="8470" y="15224"/>
                              </a:cubicBezTo>
                              <a:cubicBezTo>
                                <a:pt x="8387" y="15224"/>
                                <a:pt x="8313" y="15278"/>
                                <a:pt x="8303" y="15333"/>
                              </a:cubicBezTo>
                              <a:cubicBezTo>
                                <a:pt x="8294" y="15387"/>
                                <a:pt x="8285" y="15333"/>
                                <a:pt x="8275" y="15333"/>
                              </a:cubicBezTo>
                              <a:cubicBezTo>
                                <a:pt x="8266" y="15278"/>
                                <a:pt x="8210" y="15224"/>
                                <a:pt x="8145" y="15224"/>
                              </a:cubicBezTo>
                              <a:cubicBezTo>
                                <a:pt x="8080" y="15224"/>
                                <a:pt x="7978" y="15169"/>
                                <a:pt x="7913" y="15115"/>
                              </a:cubicBezTo>
                              <a:cubicBezTo>
                                <a:pt x="7625" y="14897"/>
                                <a:pt x="6975" y="14897"/>
                                <a:pt x="7012" y="15115"/>
                              </a:cubicBezTo>
                              <a:cubicBezTo>
                                <a:pt x="7031" y="15115"/>
                                <a:pt x="7077" y="15224"/>
                                <a:pt x="7133" y="15278"/>
                              </a:cubicBezTo>
                              <a:close/>
                              <a:moveTo>
                                <a:pt x="9445" y="14353"/>
                              </a:moveTo>
                              <a:cubicBezTo>
                                <a:pt x="9473" y="14353"/>
                                <a:pt x="9483" y="14353"/>
                                <a:pt x="9464" y="14408"/>
                              </a:cubicBezTo>
                              <a:cubicBezTo>
                                <a:pt x="9455" y="14462"/>
                                <a:pt x="9436" y="14462"/>
                                <a:pt x="9418" y="14408"/>
                              </a:cubicBezTo>
                              <a:cubicBezTo>
                                <a:pt x="9408" y="14353"/>
                                <a:pt x="9418" y="14353"/>
                                <a:pt x="9445" y="14353"/>
                              </a:cubicBezTo>
                              <a:close/>
                              <a:moveTo>
                                <a:pt x="8415" y="15387"/>
                              </a:moveTo>
                              <a:cubicBezTo>
                                <a:pt x="8480" y="15387"/>
                                <a:pt x="8498" y="15387"/>
                                <a:pt x="8480" y="15441"/>
                              </a:cubicBezTo>
                              <a:cubicBezTo>
                                <a:pt x="8433" y="15605"/>
                                <a:pt x="8322" y="15605"/>
                                <a:pt x="8322" y="15496"/>
                              </a:cubicBezTo>
                              <a:cubicBezTo>
                                <a:pt x="8322" y="15441"/>
                                <a:pt x="8359" y="15387"/>
                                <a:pt x="8415" y="15387"/>
                              </a:cubicBezTo>
                              <a:close/>
                              <a:moveTo>
                                <a:pt x="8229" y="12775"/>
                              </a:moveTo>
                              <a:cubicBezTo>
                                <a:pt x="8229" y="12666"/>
                                <a:pt x="8099" y="12884"/>
                                <a:pt x="8062" y="13047"/>
                              </a:cubicBezTo>
                              <a:cubicBezTo>
                                <a:pt x="8043" y="13156"/>
                                <a:pt x="8034" y="13265"/>
                                <a:pt x="8043" y="13265"/>
                              </a:cubicBezTo>
                              <a:cubicBezTo>
                                <a:pt x="8080" y="13265"/>
                                <a:pt x="8229" y="12884"/>
                                <a:pt x="8229" y="12775"/>
                              </a:cubicBezTo>
                              <a:close/>
                              <a:moveTo>
                                <a:pt x="9353" y="15768"/>
                              </a:moveTo>
                              <a:cubicBezTo>
                                <a:pt x="9362" y="15822"/>
                                <a:pt x="9390" y="15822"/>
                                <a:pt x="9408" y="15768"/>
                              </a:cubicBezTo>
                              <a:cubicBezTo>
                                <a:pt x="9427" y="15768"/>
                                <a:pt x="9418" y="15713"/>
                                <a:pt x="9390" y="15713"/>
                              </a:cubicBezTo>
                              <a:cubicBezTo>
                                <a:pt x="9353" y="15713"/>
                                <a:pt x="9334" y="15713"/>
                                <a:pt x="9353" y="15768"/>
                              </a:cubicBezTo>
                              <a:close/>
                              <a:moveTo>
                                <a:pt x="7607" y="12449"/>
                              </a:moveTo>
                              <a:cubicBezTo>
                                <a:pt x="7607" y="12449"/>
                                <a:pt x="7616" y="12394"/>
                                <a:pt x="7625" y="12340"/>
                              </a:cubicBezTo>
                              <a:cubicBezTo>
                                <a:pt x="7635" y="12286"/>
                                <a:pt x="7625" y="12231"/>
                                <a:pt x="7616" y="12231"/>
                              </a:cubicBezTo>
                              <a:cubicBezTo>
                                <a:pt x="7607" y="12231"/>
                                <a:pt x="7598" y="12286"/>
                                <a:pt x="7598" y="12340"/>
                              </a:cubicBezTo>
                              <a:cubicBezTo>
                                <a:pt x="7598" y="12394"/>
                                <a:pt x="7607" y="12449"/>
                                <a:pt x="7607" y="12449"/>
                              </a:cubicBezTo>
                              <a:close/>
                              <a:moveTo>
                                <a:pt x="7709" y="11197"/>
                              </a:moveTo>
                              <a:cubicBezTo>
                                <a:pt x="7718" y="11197"/>
                                <a:pt x="7728" y="11143"/>
                                <a:pt x="7728" y="11089"/>
                              </a:cubicBezTo>
                              <a:cubicBezTo>
                                <a:pt x="7728" y="11034"/>
                                <a:pt x="7718" y="10980"/>
                                <a:pt x="7709" y="10980"/>
                              </a:cubicBezTo>
                              <a:cubicBezTo>
                                <a:pt x="7700" y="10980"/>
                                <a:pt x="7690" y="11034"/>
                                <a:pt x="7690" y="11089"/>
                              </a:cubicBezTo>
                              <a:cubicBezTo>
                                <a:pt x="7690" y="11143"/>
                                <a:pt x="7700" y="11197"/>
                                <a:pt x="7709" y="11197"/>
                              </a:cubicBezTo>
                              <a:close/>
                              <a:moveTo>
                                <a:pt x="8127" y="14408"/>
                              </a:moveTo>
                              <a:cubicBezTo>
                                <a:pt x="8127" y="14462"/>
                                <a:pt x="8136" y="14516"/>
                                <a:pt x="8145" y="14516"/>
                              </a:cubicBezTo>
                              <a:cubicBezTo>
                                <a:pt x="8155" y="14516"/>
                                <a:pt x="8164" y="14462"/>
                                <a:pt x="8173" y="14408"/>
                              </a:cubicBezTo>
                              <a:cubicBezTo>
                                <a:pt x="8183" y="14353"/>
                                <a:pt x="8173" y="14299"/>
                                <a:pt x="8155" y="14299"/>
                              </a:cubicBezTo>
                              <a:cubicBezTo>
                                <a:pt x="8136" y="14299"/>
                                <a:pt x="8127" y="14353"/>
                                <a:pt x="8127" y="14408"/>
                              </a:cubicBezTo>
                              <a:close/>
                              <a:moveTo>
                                <a:pt x="8303" y="17182"/>
                              </a:moveTo>
                              <a:cubicBezTo>
                                <a:pt x="8285" y="17291"/>
                                <a:pt x="8331" y="17346"/>
                                <a:pt x="8443" y="17237"/>
                              </a:cubicBezTo>
                              <a:cubicBezTo>
                                <a:pt x="8526" y="17182"/>
                                <a:pt x="8563" y="17128"/>
                                <a:pt x="8545" y="17074"/>
                              </a:cubicBezTo>
                              <a:cubicBezTo>
                                <a:pt x="8526" y="17019"/>
                                <a:pt x="8322" y="17128"/>
                                <a:pt x="8303" y="17182"/>
                              </a:cubicBezTo>
                              <a:close/>
                              <a:moveTo>
                                <a:pt x="9464" y="11089"/>
                              </a:moveTo>
                              <a:cubicBezTo>
                                <a:pt x="9464" y="11034"/>
                                <a:pt x="9455" y="11034"/>
                                <a:pt x="9436" y="11034"/>
                              </a:cubicBezTo>
                              <a:cubicBezTo>
                                <a:pt x="9418" y="11034"/>
                                <a:pt x="9408" y="11089"/>
                                <a:pt x="9408" y="11143"/>
                              </a:cubicBezTo>
                              <a:cubicBezTo>
                                <a:pt x="9408" y="11143"/>
                                <a:pt x="9418" y="11197"/>
                                <a:pt x="9436" y="11197"/>
                              </a:cubicBezTo>
                              <a:cubicBezTo>
                                <a:pt x="9455" y="11197"/>
                                <a:pt x="9464" y="11143"/>
                                <a:pt x="9464" y="11089"/>
                              </a:cubicBezTo>
                              <a:close/>
                              <a:moveTo>
                                <a:pt x="7226" y="15985"/>
                              </a:moveTo>
                              <a:cubicBezTo>
                                <a:pt x="7217" y="16040"/>
                                <a:pt x="7226" y="16040"/>
                                <a:pt x="7245" y="16040"/>
                              </a:cubicBezTo>
                              <a:cubicBezTo>
                                <a:pt x="7263" y="15985"/>
                                <a:pt x="7272" y="15985"/>
                                <a:pt x="7272" y="15931"/>
                              </a:cubicBezTo>
                              <a:cubicBezTo>
                                <a:pt x="7272" y="15822"/>
                                <a:pt x="7235" y="15877"/>
                                <a:pt x="7226" y="15985"/>
                              </a:cubicBezTo>
                              <a:close/>
                              <a:moveTo>
                                <a:pt x="8545" y="15985"/>
                              </a:moveTo>
                              <a:cubicBezTo>
                                <a:pt x="8526" y="15985"/>
                                <a:pt x="8517" y="16040"/>
                                <a:pt x="8517" y="16094"/>
                              </a:cubicBezTo>
                              <a:cubicBezTo>
                                <a:pt x="8517" y="16149"/>
                                <a:pt x="8526" y="16203"/>
                                <a:pt x="8535" y="16203"/>
                              </a:cubicBezTo>
                              <a:cubicBezTo>
                                <a:pt x="8545" y="16203"/>
                                <a:pt x="8554" y="16149"/>
                                <a:pt x="8563" y="16094"/>
                              </a:cubicBezTo>
                              <a:cubicBezTo>
                                <a:pt x="8563" y="16040"/>
                                <a:pt x="8554" y="15985"/>
                                <a:pt x="8545" y="15985"/>
                              </a:cubicBezTo>
                              <a:close/>
                              <a:moveTo>
                                <a:pt x="8638" y="16747"/>
                              </a:moveTo>
                              <a:cubicBezTo>
                                <a:pt x="8619" y="16693"/>
                                <a:pt x="8600" y="16693"/>
                                <a:pt x="8582" y="16856"/>
                              </a:cubicBezTo>
                              <a:cubicBezTo>
                                <a:pt x="8554" y="17074"/>
                                <a:pt x="8554" y="17074"/>
                                <a:pt x="8684" y="17019"/>
                              </a:cubicBezTo>
                              <a:cubicBezTo>
                                <a:pt x="8842" y="16965"/>
                                <a:pt x="8925" y="16856"/>
                                <a:pt x="8981" y="16747"/>
                              </a:cubicBezTo>
                              <a:cubicBezTo>
                                <a:pt x="9009" y="16693"/>
                                <a:pt x="9009" y="16638"/>
                                <a:pt x="8953" y="16638"/>
                              </a:cubicBezTo>
                              <a:cubicBezTo>
                                <a:pt x="8916" y="16638"/>
                                <a:pt x="8842" y="16693"/>
                                <a:pt x="8777" y="16747"/>
                              </a:cubicBezTo>
                              <a:cubicBezTo>
                                <a:pt x="8712" y="16747"/>
                                <a:pt x="8656" y="16802"/>
                                <a:pt x="8638" y="16747"/>
                              </a:cubicBezTo>
                              <a:close/>
                              <a:moveTo>
                                <a:pt x="8907" y="16203"/>
                              </a:moveTo>
                              <a:cubicBezTo>
                                <a:pt x="8935" y="16149"/>
                                <a:pt x="8944" y="16094"/>
                                <a:pt x="8944" y="16040"/>
                              </a:cubicBezTo>
                              <a:cubicBezTo>
                                <a:pt x="8925" y="15877"/>
                                <a:pt x="8870" y="15931"/>
                                <a:pt x="8870" y="16094"/>
                              </a:cubicBezTo>
                              <a:cubicBezTo>
                                <a:pt x="8860" y="16203"/>
                                <a:pt x="8879" y="16257"/>
                                <a:pt x="8907" y="16203"/>
                              </a:cubicBezTo>
                              <a:close/>
                              <a:moveTo>
                                <a:pt x="9250" y="15822"/>
                              </a:moveTo>
                              <a:cubicBezTo>
                                <a:pt x="9260" y="15877"/>
                                <a:pt x="9269" y="15877"/>
                                <a:pt x="9288" y="15822"/>
                              </a:cubicBezTo>
                              <a:cubicBezTo>
                                <a:pt x="9306" y="15768"/>
                                <a:pt x="9297" y="15768"/>
                                <a:pt x="9278" y="15768"/>
                              </a:cubicBezTo>
                              <a:cubicBezTo>
                                <a:pt x="9260" y="15768"/>
                                <a:pt x="9250" y="15822"/>
                                <a:pt x="9250" y="15822"/>
                              </a:cubicBezTo>
                              <a:close/>
                              <a:moveTo>
                                <a:pt x="9093" y="13156"/>
                              </a:moveTo>
                              <a:cubicBezTo>
                                <a:pt x="9093" y="13319"/>
                                <a:pt x="9111" y="13319"/>
                                <a:pt x="9223" y="13319"/>
                              </a:cubicBezTo>
                              <a:cubicBezTo>
                                <a:pt x="9297" y="13319"/>
                                <a:pt x="9353" y="13265"/>
                                <a:pt x="9353" y="13211"/>
                              </a:cubicBezTo>
                              <a:cubicBezTo>
                                <a:pt x="9353" y="13156"/>
                                <a:pt x="9343" y="13102"/>
                                <a:pt x="9334" y="13102"/>
                              </a:cubicBezTo>
                              <a:cubicBezTo>
                                <a:pt x="9325" y="13102"/>
                                <a:pt x="9315" y="13047"/>
                                <a:pt x="9325" y="12939"/>
                              </a:cubicBezTo>
                              <a:cubicBezTo>
                                <a:pt x="9334" y="12830"/>
                                <a:pt x="9325" y="12775"/>
                                <a:pt x="9297" y="12775"/>
                              </a:cubicBezTo>
                              <a:cubicBezTo>
                                <a:pt x="9269" y="12775"/>
                                <a:pt x="9250" y="12830"/>
                                <a:pt x="9241" y="12884"/>
                              </a:cubicBezTo>
                              <a:cubicBezTo>
                                <a:pt x="9232" y="12939"/>
                                <a:pt x="9195" y="12993"/>
                                <a:pt x="9158" y="12993"/>
                              </a:cubicBezTo>
                              <a:cubicBezTo>
                                <a:pt x="9111" y="12939"/>
                                <a:pt x="9093" y="12993"/>
                                <a:pt x="9093" y="13156"/>
                              </a:cubicBezTo>
                              <a:close/>
                              <a:moveTo>
                                <a:pt x="8350" y="13156"/>
                              </a:moveTo>
                              <a:cubicBezTo>
                                <a:pt x="8378" y="13102"/>
                                <a:pt x="8378" y="13047"/>
                                <a:pt x="8331" y="13047"/>
                              </a:cubicBezTo>
                              <a:cubicBezTo>
                                <a:pt x="8303" y="13047"/>
                                <a:pt x="8266" y="13102"/>
                                <a:pt x="8266" y="13156"/>
                              </a:cubicBezTo>
                              <a:cubicBezTo>
                                <a:pt x="8248" y="13319"/>
                                <a:pt x="8294" y="13319"/>
                                <a:pt x="8350" y="13156"/>
                              </a:cubicBezTo>
                              <a:close/>
                              <a:moveTo>
                                <a:pt x="8712" y="13156"/>
                              </a:moveTo>
                              <a:lnTo>
                                <a:pt x="8768" y="13156"/>
                              </a:lnTo>
                              <a:lnTo>
                                <a:pt x="8703" y="13102"/>
                              </a:lnTo>
                              <a:cubicBezTo>
                                <a:pt x="8647" y="13047"/>
                                <a:pt x="8656" y="12993"/>
                                <a:pt x="8768" y="12939"/>
                              </a:cubicBezTo>
                              <a:cubicBezTo>
                                <a:pt x="8842" y="12884"/>
                                <a:pt x="8898" y="12830"/>
                                <a:pt x="8907" y="12775"/>
                              </a:cubicBezTo>
                              <a:cubicBezTo>
                                <a:pt x="8916" y="12721"/>
                                <a:pt x="8860" y="12721"/>
                                <a:pt x="8749" y="12721"/>
                              </a:cubicBezTo>
                              <a:cubicBezTo>
                                <a:pt x="8619" y="12775"/>
                                <a:pt x="8582" y="12830"/>
                                <a:pt x="8554" y="12993"/>
                              </a:cubicBezTo>
                              <a:cubicBezTo>
                                <a:pt x="8526" y="13211"/>
                                <a:pt x="8396" y="13483"/>
                                <a:pt x="8331" y="13483"/>
                              </a:cubicBezTo>
                              <a:cubicBezTo>
                                <a:pt x="8313" y="13483"/>
                                <a:pt x="8294" y="13537"/>
                                <a:pt x="8294" y="13646"/>
                              </a:cubicBezTo>
                              <a:cubicBezTo>
                                <a:pt x="8294" y="13972"/>
                                <a:pt x="8424" y="14190"/>
                                <a:pt x="8452" y="13863"/>
                              </a:cubicBezTo>
                              <a:cubicBezTo>
                                <a:pt x="8461" y="13809"/>
                                <a:pt x="8489" y="13755"/>
                                <a:pt x="8517" y="13755"/>
                              </a:cubicBezTo>
                              <a:cubicBezTo>
                                <a:pt x="8545" y="13755"/>
                                <a:pt x="8600" y="13646"/>
                                <a:pt x="8638" y="13483"/>
                              </a:cubicBezTo>
                              <a:cubicBezTo>
                                <a:pt x="8703" y="13265"/>
                                <a:pt x="8703" y="13265"/>
                                <a:pt x="8554" y="13483"/>
                              </a:cubicBezTo>
                              <a:cubicBezTo>
                                <a:pt x="8480" y="13591"/>
                                <a:pt x="8405" y="13591"/>
                                <a:pt x="8424" y="13483"/>
                              </a:cubicBezTo>
                              <a:cubicBezTo>
                                <a:pt x="8452" y="13374"/>
                                <a:pt x="8628" y="13156"/>
                                <a:pt x="8712" y="13156"/>
                              </a:cubicBezTo>
                              <a:close/>
                              <a:moveTo>
                                <a:pt x="9371" y="11742"/>
                              </a:moveTo>
                              <a:cubicBezTo>
                                <a:pt x="9520" y="11687"/>
                                <a:pt x="9557" y="11524"/>
                                <a:pt x="9408" y="11524"/>
                              </a:cubicBezTo>
                              <a:cubicBezTo>
                                <a:pt x="9343" y="11524"/>
                                <a:pt x="9288" y="11524"/>
                                <a:pt x="9278" y="11470"/>
                              </a:cubicBezTo>
                              <a:cubicBezTo>
                                <a:pt x="9269" y="11415"/>
                                <a:pt x="9260" y="11470"/>
                                <a:pt x="9260" y="11524"/>
                              </a:cubicBezTo>
                              <a:cubicBezTo>
                                <a:pt x="9241" y="11687"/>
                                <a:pt x="9269" y="11742"/>
                                <a:pt x="9371" y="11742"/>
                              </a:cubicBezTo>
                              <a:close/>
                              <a:moveTo>
                                <a:pt x="9334" y="10327"/>
                              </a:moveTo>
                              <a:cubicBezTo>
                                <a:pt x="9343" y="10327"/>
                                <a:pt x="9353" y="10327"/>
                                <a:pt x="9353" y="10273"/>
                              </a:cubicBezTo>
                              <a:cubicBezTo>
                                <a:pt x="9353" y="10218"/>
                                <a:pt x="9362" y="10164"/>
                                <a:pt x="9362" y="10055"/>
                              </a:cubicBezTo>
                              <a:cubicBezTo>
                                <a:pt x="9371" y="9946"/>
                                <a:pt x="9362" y="9892"/>
                                <a:pt x="9343" y="9892"/>
                              </a:cubicBezTo>
                              <a:cubicBezTo>
                                <a:pt x="9325" y="9892"/>
                                <a:pt x="9315" y="10001"/>
                                <a:pt x="9315" y="10109"/>
                              </a:cubicBezTo>
                              <a:cubicBezTo>
                                <a:pt x="9315" y="10273"/>
                                <a:pt x="9325" y="10327"/>
                                <a:pt x="9334" y="10327"/>
                              </a:cubicBezTo>
                              <a:close/>
                              <a:moveTo>
                                <a:pt x="9380" y="6246"/>
                              </a:moveTo>
                              <a:cubicBezTo>
                                <a:pt x="9371" y="6192"/>
                                <a:pt x="9362" y="6138"/>
                                <a:pt x="9343" y="6138"/>
                              </a:cubicBezTo>
                              <a:cubicBezTo>
                                <a:pt x="9306" y="6138"/>
                                <a:pt x="9315" y="6192"/>
                                <a:pt x="9353" y="6246"/>
                              </a:cubicBezTo>
                              <a:cubicBezTo>
                                <a:pt x="9371" y="6355"/>
                                <a:pt x="9390" y="6301"/>
                                <a:pt x="9380" y="6246"/>
                              </a:cubicBezTo>
                              <a:close/>
                              <a:moveTo>
                                <a:pt x="9074" y="11306"/>
                              </a:moveTo>
                              <a:cubicBezTo>
                                <a:pt x="9074" y="11197"/>
                                <a:pt x="8953" y="11361"/>
                                <a:pt x="8842" y="11524"/>
                              </a:cubicBezTo>
                              <a:cubicBezTo>
                                <a:pt x="8795" y="11633"/>
                                <a:pt x="8805" y="11633"/>
                                <a:pt x="8898" y="11578"/>
                              </a:cubicBezTo>
                              <a:cubicBezTo>
                                <a:pt x="9037" y="11470"/>
                                <a:pt x="9074" y="11415"/>
                                <a:pt x="9074" y="11306"/>
                              </a:cubicBezTo>
                              <a:close/>
                              <a:moveTo>
                                <a:pt x="8981" y="12775"/>
                              </a:moveTo>
                              <a:cubicBezTo>
                                <a:pt x="9028" y="12884"/>
                                <a:pt x="9037" y="12830"/>
                                <a:pt x="9037" y="12666"/>
                              </a:cubicBezTo>
                              <a:cubicBezTo>
                                <a:pt x="9037" y="12558"/>
                                <a:pt x="9018" y="12503"/>
                                <a:pt x="9000" y="12503"/>
                              </a:cubicBezTo>
                              <a:cubicBezTo>
                                <a:pt x="8963" y="12558"/>
                                <a:pt x="8944" y="12721"/>
                                <a:pt x="8981" y="12775"/>
                              </a:cubicBezTo>
                              <a:close/>
                              <a:moveTo>
                                <a:pt x="8248" y="11959"/>
                              </a:moveTo>
                              <a:cubicBezTo>
                                <a:pt x="8266" y="11796"/>
                                <a:pt x="8396" y="11524"/>
                                <a:pt x="8470" y="11524"/>
                              </a:cubicBezTo>
                              <a:cubicBezTo>
                                <a:pt x="8508" y="11524"/>
                                <a:pt x="8517" y="11470"/>
                                <a:pt x="8489" y="11470"/>
                              </a:cubicBezTo>
                              <a:cubicBezTo>
                                <a:pt x="8415" y="11361"/>
                                <a:pt x="8433" y="11252"/>
                                <a:pt x="8545" y="11034"/>
                              </a:cubicBezTo>
                              <a:cubicBezTo>
                                <a:pt x="8619" y="10871"/>
                                <a:pt x="8721" y="10762"/>
                                <a:pt x="8823" y="10762"/>
                              </a:cubicBezTo>
                              <a:cubicBezTo>
                                <a:pt x="8907" y="10762"/>
                                <a:pt x="9018" y="10653"/>
                                <a:pt x="9065" y="10545"/>
                              </a:cubicBezTo>
                              <a:lnTo>
                                <a:pt x="9148" y="10381"/>
                              </a:lnTo>
                              <a:lnTo>
                                <a:pt x="9018" y="10436"/>
                              </a:lnTo>
                              <a:cubicBezTo>
                                <a:pt x="8907" y="10490"/>
                                <a:pt x="8888" y="10490"/>
                                <a:pt x="8898" y="10327"/>
                              </a:cubicBezTo>
                              <a:cubicBezTo>
                                <a:pt x="8907" y="10218"/>
                                <a:pt x="8898" y="10164"/>
                                <a:pt x="8860" y="10218"/>
                              </a:cubicBezTo>
                              <a:cubicBezTo>
                                <a:pt x="8833" y="10273"/>
                                <a:pt x="8805" y="10327"/>
                                <a:pt x="8795" y="10381"/>
                              </a:cubicBezTo>
                              <a:cubicBezTo>
                                <a:pt x="8786" y="10436"/>
                                <a:pt x="8730" y="10545"/>
                                <a:pt x="8665" y="10653"/>
                              </a:cubicBezTo>
                              <a:cubicBezTo>
                                <a:pt x="8563" y="10817"/>
                                <a:pt x="8313" y="11470"/>
                                <a:pt x="8238" y="11796"/>
                              </a:cubicBezTo>
                              <a:cubicBezTo>
                                <a:pt x="8220" y="11850"/>
                                <a:pt x="8210" y="11959"/>
                                <a:pt x="8220" y="12014"/>
                              </a:cubicBezTo>
                              <a:cubicBezTo>
                                <a:pt x="8229" y="12068"/>
                                <a:pt x="8238" y="12014"/>
                                <a:pt x="8248" y="11959"/>
                              </a:cubicBezTo>
                              <a:close/>
                              <a:moveTo>
                                <a:pt x="8851" y="10381"/>
                              </a:moveTo>
                              <a:cubicBezTo>
                                <a:pt x="8879" y="10381"/>
                                <a:pt x="8888" y="10381"/>
                                <a:pt x="8870" y="10436"/>
                              </a:cubicBezTo>
                              <a:cubicBezTo>
                                <a:pt x="8860" y="10490"/>
                                <a:pt x="8842" y="10490"/>
                                <a:pt x="8823" y="10436"/>
                              </a:cubicBezTo>
                              <a:cubicBezTo>
                                <a:pt x="8814" y="10381"/>
                                <a:pt x="8823" y="10381"/>
                                <a:pt x="8851" y="10381"/>
                              </a:cubicBezTo>
                              <a:close/>
                              <a:moveTo>
                                <a:pt x="8740" y="14408"/>
                              </a:moveTo>
                              <a:cubicBezTo>
                                <a:pt x="8768" y="14299"/>
                                <a:pt x="8786" y="14299"/>
                                <a:pt x="8814" y="14408"/>
                              </a:cubicBezTo>
                              <a:cubicBezTo>
                                <a:pt x="8842" y="14516"/>
                                <a:pt x="8870" y="14462"/>
                                <a:pt x="8907" y="14353"/>
                              </a:cubicBezTo>
                              <a:cubicBezTo>
                                <a:pt x="9055" y="13918"/>
                                <a:pt x="9111" y="13755"/>
                                <a:pt x="9158" y="13755"/>
                              </a:cubicBezTo>
                              <a:cubicBezTo>
                                <a:pt x="9185" y="13755"/>
                                <a:pt x="9232" y="13700"/>
                                <a:pt x="9260" y="13646"/>
                              </a:cubicBezTo>
                              <a:cubicBezTo>
                                <a:pt x="9288" y="13591"/>
                                <a:pt x="9269" y="13591"/>
                                <a:pt x="9176" y="13591"/>
                              </a:cubicBezTo>
                              <a:cubicBezTo>
                                <a:pt x="9046" y="13646"/>
                                <a:pt x="8786" y="13972"/>
                                <a:pt x="8730" y="14190"/>
                              </a:cubicBezTo>
                              <a:cubicBezTo>
                                <a:pt x="8693" y="14408"/>
                                <a:pt x="8693" y="14571"/>
                                <a:pt x="8740" y="14408"/>
                              </a:cubicBezTo>
                              <a:close/>
                              <a:moveTo>
                                <a:pt x="8498" y="12939"/>
                              </a:moveTo>
                              <a:cubicBezTo>
                                <a:pt x="8498" y="12884"/>
                                <a:pt x="8480" y="12884"/>
                                <a:pt x="8452" y="12884"/>
                              </a:cubicBezTo>
                              <a:cubicBezTo>
                                <a:pt x="8387" y="12993"/>
                                <a:pt x="8378" y="13047"/>
                                <a:pt x="8443" y="13047"/>
                              </a:cubicBezTo>
                              <a:cubicBezTo>
                                <a:pt x="8470" y="13047"/>
                                <a:pt x="8498" y="12993"/>
                                <a:pt x="8498" y="12939"/>
                              </a:cubicBezTo>
                              <a:close/>
                              <a:moveTo>
                                <a:pt x="8350" y="12177"/>
                              </a:moveTo>
                              <a:cubicBezTo>
                                <a:pt x="8387" y="12014"/>
                                <a:pt x="8378" y="12014"/>
                                <a:pt x="8340" y="12014"/>
                              </a:cubicBezTo>
                              <a:cubicBezTo>
                                <a:pt x="8313" y="12014"/>
                                <a:pt x="8285" y="12068"/>
                                <a:pt x="8275" y="12177"/>
                              </a:cubicBezTo>
                              <a:cubicBezTo>
                                <a:pt x="8257" y="12286"/>
                                <a:pt x="8257" y="12340"/>
                                <a:pt x="8285" y="12340"/>
                              </a:cubicBezTo>
                              <a:cubicBezTo>
                                <a:pt x="8294" y="12340"/>
                                <a:pt x="8331" y="12286"/>
                                <a:pt x="8350" y="12177"/>
                              </a:cubicBezTo>
                              <a:close/>
                              <a:moveTo>
                                <a:pt x="8563" y="11796"/>
                              </a:moveTo>
                              <a:cubicBezTo>
                                <a:pt x="8535" y="11850"/>
                                <a:pt x="8535" y="11905"/>
                                <a:pt x="8545" y="11905"/>
                              </a:cubicBezTo>
                              <a:cubicBezTo>
                                <a:pt x="8554" y="11905"/>
                                <a:pt x="8573" y="11905"/>
                                <a:pt x="8582" y="11850"/>
                              </a:cubicBezTo>
                              <a:cubicBezTo>
                                <a:pt x="8600" y="11742"/>
                                <a:pt x="8591" y="11742"/>
                                <a:pt x="8563" y="11796"/>
                              </a:cubicBezTo>
                              <a:close/>
                            </a:path>
                          </a:pathLst>
                        </a:custGeom>
                        <a:solidFill>
                          <a:schemeClr val="accent5"/>
                        </a:solidFill>
                        <a:ln w="12700">
                          <a:miter lim="400000"/>
                        </a:ln>
                      </wps:spPr>
                      <wps:bodyPr lIns="38100" tIns="38100" rIns="38100" bIns="38100" anchor="ctr"/>
                    </wps:wsp>
                    <wps:wsp>
                      <wps:cNvPr id="84" name="Straight Connector 84"/>
                      <wps:cNvCnPr/>
                      <wps:spPr>
                        <a:xfrm>
                          <a:off x="0" y="508000"/>
                          <a:ext cx="4457700" cy="0"/>
                        </a:xfrm>
                        <a:prstGeom prst="line">
                          <a:avLst/>
                        </a:prstGeom>
                        <a:ln w="254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5537200" y="508000"/>
                          <a:ext cx="4978400" cy="0"/>
                        </a:xfrm>
                        <a:prstGeom prst="line">
                          <a:avLst/>
                        </a:prstGeom>
                        <a:ln w="254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 name="Shape"/>
                      <wps:cNvSpPr/>
                      <wps:spPr>
                        <a:xfrm>
                          <a:off x="5884333" y="203200"/>
                          <a:ext cx="2624802" cy="309881"/>
                        </a:xfrm>
                        <a:custGeom>
                          <a:avLst/>
                          <a:gdLst/>
                          <a:ahLst/>
                          <a:cxnLst>
                            <a:cxn ang="0">
                              <a:pos x="wd2" y="hd2"/>
                            </a:cxn>
                            <a:cxn ang="5400000">
                              <a:pos x="wd2" y="hd2"/>
                            </a:cxn>
                            <a:cxn ang="10800000">
                              <a:pos x="wd2" y="hd2"/>
                            </a:cxn>
                            <a:cxn ang="16200000">
                              <a:pos x="wd2" y="hd2"/>
                            </a:cxn>
                          </a:cxnLst>
                          <a:rect l="0" t="0" r="r" b="b"/>
                          <a:pathLst>
                            <a:path w="21587" h="21600" extrusionOk="0">
                              <a:moveTo>
                                <a:pt x="16545" y="5577"/>
                              </a:moveTo>
                              <a:cubicBezTo>
                                <a:pt x="16482" y="5400"/>
                                <a:pt x="16388" y="5400"/>
                                <a:pt x="16388" y="5577"/>
                              </a:cubicBezTo>
                              <a:cubicBezTo>
                                <a:pt x="16388" y="5666"/>
                                <a:pt x="16430" y="5754"/>
                                <a:pt x="16492" y="5754"/>
                              </a:cubicBezTo>
                              <a:cubicBezTo>
                                <a:pt x="16566" y="5754"/>
                                <a:pt x="16576" y="5754"/>
                                <a:pt x="16545" y="5577"/>
                              </a:cubicBezTo>
                              <a:close/>
                              <a:moveTo>
                                <a:pt x="17610" y="2567"/>
                              </a:moveTo>
                              <a:cubicBezTo>
                                <a:pt x="17631" y="2567"/>
                                <a:pt x="17641" y="2479"/>
                                <a:pt x="17641" y="2390"/>
                              </a:cubicBezTo>
                              <a:cubicBezTo>
                                <a:pt x="17631" y="2302"/>
                                <a:pt x="17621" y="2213"/>
                                <a:pt x="17600" y="2213"/>
                              </a:cubicBezTo>
                              <a:cubicBezTo>
                                <a:pt x="17579" y="2213"/>
                                <a:pt x="17568" y="2302"/>
                                <a:pt x="17568" y="2390"/>
                              </a:cubicBezTo>
                              <a:cubicBezTo>
                                <a:pt x="17568" y="2479"/>
                                <a:pt x="17589" y="2567"/>
                                <a:pt x="17610" y="2567"/>
                              </a:cubicBezTo>
                              <a:close/>
                              <a:moveTo>
                                <a:pt x="17923" y="1062"/>
                              </a:moveTo>
                              <a:cubicBezTo>
                                <a:pt x="17913" y="974"/>
                                <a:pt x="17903" y="974"/>
                                <a:pt x="17882" y="1062"/>
                              </a:cubicBezTo>
                              <a:cubicBezTo>
                                <a:pt x="17861" y="1151"/>
                                <a:pt x="17871" y="1151"/>
                                <a:pt x="17892" y="1151"/>
                              </a:cubicBezTo>
                              <a:cubicBezTo>
                                <a:pt x="17913" y="1151"/>
                                <a:pt x="17923" y="1151"/>
                                <a:pt x="17923" y="1062"/>
                              </a:cubicBezTo>
                              <a:close/>
                              <a:moveTo>
                                <a:pt x="16482" y="3275"/>
                              </a:moveTo>
                              <a:cubicBezTo>
                                <a:pt x="16461" y="3275"/>
                                <a:pt x="16430" y="3275"/>
                                <a:pt x="16409" y="3275"/>
                              </a:cubicBezTo>
                              <a:cubicBezTo>
                                <a:pt x="16388" y="3275"/>
                                <a:pt x="16409" y="3364"/>
                                <a:pt x="16440" y="3364"/>
                              </a:cubicBezTo>
                              <a:cubicBezTo>
                                <a:pt x="16482" y="3364"/>
                                <a:pt x="16503" y="3364"/>
                                <a:pt x="16482" y="3275"/>
                              </a:cubicBezTo>
                              <a:close/>
                              <a:moveTo>
                                <a:pt x="16649" y="5666"/>
                              </a:moveTo>
                              <a:cubicBezTo>
                                <a:pt x="16639" y="5666"/>
                                <a:pt x="16639" y="5754"/>
                                <a:pt x="16660" y="5754"/>
                              </a:cubicBezTo>
                              <a:cubicBezTo>
                                <a:pt x="16680" y="5754"/>
                                <a:pt x="16691" y="5843"/>
                                <a:pt x="16691" y="5931"/>
                              </a:cubicBezTo>
                              <a:cubicBezTo>
                                <a:pt x="16691" y="6020"/>
                                <a:pt x="16712" y="6108"/>
                                <a:pt x="16733" y="6108"/>
                              </a:cubicBezTo>
                              <a:cubicBezTo>
                                <a:pt x="16774" y="6108"/>
                                <a:pt x="16774" y="6108"/>
                                <a:pt x="16722" y="5843"/>
                              </a:cubicBezTo>
                              <a:cubicBezTo>
                                <a:pt x="16701" y="5754"/>
                                <a:pt x="16670" y="5666"/>
                                <a:pt x="16649" y="5666"/>
                              </a:cubicBezTo>
                              <a:close/>
                              <a:moveTo>
                                <a:pt x="16722" y="4780"/>
                              </a:moveTo>
                              <a:cubicBezTo>
                                <a:pt x="16691" y="4780"/>
                                <a:pt x="16639" y="4780"/>
                                <a:pt x="16607" y="4780"/>
                              </a:cubicBezTo>
                              <a:cubicBezTo>
                                <a:pt x="16576" y="4780"/>
                                <a:pt x="16597" y="4869"/>
                                <a:pt x="16660" y="4869"/>
                              </a:cubicBezTo>
                              <a:cubicBezTo>
                                <a:pt x="16722" y="4869"/>
                                <a:pt x="16743" y="4869"/>
                                <a:pt x="16722" y="4780"/>
                              </a:cubicBezTo>
                              <a:close/>
                              <a:moveTo>
                                <a:pt x="21046" y="17528"/>
                              </a:moveTo>
                              <a:cubicBezTo>
                                <a:pt x="21099" y="17705"/>
                                <a:pt x="21140" y="17705"/>
                                <a:pt x="21130" y="17528"/>
                              </a:cubicBezTo>
                              <a:cubicBezTo>
                                <a:pt x="21120" y="17439"/>
                                <a:pt x="21099" y="17351"/>
                                <a:pt x="21067" y="17351"/>
                              </a:cubicBezTo>
                              <a:cubicBezTo>
                                <a:pt x="21015" y="17351"/>
                                <a:pt x="21015" y="17351"/>
                                <a:pt x="21046" y="17528"/>
                              </a:cubicBezTo>
                              <a:close/>
                              <a:moveTo>
                                <a:pt x="17307" y="1593"/>
                              </a:moveTo>
                              <a:cubicBezTo>
                                <a:pt x="17370" y="1770"/>
                                <a:pt x="17370" y="1682"/>
                                <a:pt x="17370" y="1416"/>
                              </a:cubicBezTo>
                              <a:cubicBezTo>
                                <a:pt x="17370" y="1239"/>
                                <a:pt x="17338" y="1062"/>
                                <a:pt x="17286" y="885"/>
                              </a:cubicBezTo>
                              <a:cubicBezTo>
                                <a:pt x="17244" y="797"/>
                                <a:pt x="17203" y="708"/>
                                <a:pt x="17192" y="797"/>
                              </a:cubicBezTo>
                              <a:cubicBezTo>
                                <a:pt x="17182" y="885"/>
                                <a:pt x="17255" y="1505"/>
                                <a:pt x="17307" y="1593"/>
                              </a:cubicBezTo>
                              <a:close/>
                              <a:moveTo>
                                <a:pt x="9526" y="3895"/>
                              </a:moveTo>
                              <a:cubicBezTo>
                                <a:pt x="9526" y="3984"/>
                                <a:pt x="9536" y="4072"/>
                                <a:pt x="9547" y="4072"/>
                              </a:cubicBezTo>
                              <a:cubicBezTo>
                                <a:pt x="9557" y="4072"/>
                                <a:pt x="9568" y="3984"/>
                                <a:pt x="9568" y="3895"/>
                              </a:cubicBezTo>
                              <a:cubicBezTo>
                                <a:pt x="9568" y="3807"/>
                                <a:pt x="9557" y="3718"/>
                                <a:pt x="9547" y="3718"/>
                              </a:cubicBezTo>
                              <a:cubicBezTo>
                                <a:pt x="9536" y="3718"/>
                                <a:pt x="9526" y="3807"/>
                                <a:pt x="9526" y="3895"/>
                              </a:cubicBezTo>
                              <a:close/>
                              <a:moveTo>
                                <a:pt x="9139" y="1416"/>
                              </a:moveTo>
                              <a:lnTo>
                                <a:pt x="9296" y="1239"/>
                              </a:lnTo>
                              <a:lnTo>
                                <a:pt x="9118" y="1239"/>
                              </a:lnTo>
                              <a:cubicBezTo>
                                <a:pt x="8909" y="1239"/>
                                <a:pt x="8711" y="1416"/>
                                <a:pt x="8763" y="1593"/>
                              </a:cubicBezTo>
                              <a:cubicBezTo>
                                <a:pt x="8805" y="1682"/>
                                <a:pt x="8847" y="1593"/>
                                <a:pt x="9139" y="1416"/>
                              </a:cubicBezTo>
                              <a:close/>
                              <a:moveTo>
                                <a:pt x="8983" y="6905"/>
                              </a:moveTo>
                              <a:cubicBezTo>
                                <a:pt x="9003" y="6905"/>
                                <a:pt x="9045" y="6816"/>
                                <a:pt x="9066" y="6639"/>
                              </a:cubicBezTo>
                              <a:cubicBezTo>
                                <a:pt x="9108" y="6374"/>
                                <a:pt x="9108" y="6374"/>
                                <a:pt x="9056" y="6374"/>
                              </a:cubicBezTo>
                              <a:cubicBezTo>
                                <a:pt x="9035" y="6374"/>
                                <a:pt x="9014" y="6462"/>
                                <a:pt x="9014" y="6551"/>
                              </a:cubicBezTo>
                              <a:cubicBezTo>
                                <a:pt x="9014" y="6639"/>
                                <a:pt x="9003" y="6728"/>
                                <a:pt x="8983" y="6816"/>
                              </a:cubicBezTo>
                              <a:cubicBezTo>
                                <a:pt x="8951" y="6905"/>
                                <a:pt x="8951" y="6905"/>
                                <a:pt x="8983" y="6905"/>
                              </a:cubicBezTo>
                              <a:close/>
                              <a:moveTo>
                                <a:pt x="9275" y="5931"/>
                              </a:moveTo>
                              <a:cubicBezTo>
                                <a:pt x="9286" y="5843"/>
                                <a:pt x="9265" y="5754"/>
                                <a:pt x="9233" y="5754"/>
                              </a:cubicBezTo>
                              <a:cubicBezTo>
                                <a:pt x="9202" y="5754"/>
                                <a:pt x="9181" y="5843"/>
                                <a:pt x="9171" y="5931"/>
                              </a:cubicBezTo>
                              <a:cubicBezTo>
                                <a:pt x="9160" y="6108"/>
                                <a:pt x="9171" y="6108"/>
                                <a:pt x="9202" y="6020"/>
                              </a:cubicBezTo>
                              <a:cubicBezTo>
                                <a:pt x="9223" y="5931"/>
                                <a:pt x="9244" y="6020"/>
                                <a:pt x="9233" y="6020"/>
                              </a:cubicBezTo>
                              <a:cubicBezTo>
                                <a:pt x="9223" y="6108"/>
                                <a:pt x="9233" y="6285"/>
                                <a:pt x="9233" y="6462"/>
                              </a:cubicBezTo>
                              <a:cubicBezTo>
                                <a:pt x="9244" y="6816"/>
                                <a:pt x="9286" y="6816"/>
                                <a:pt x="9286" y="6462"/>
                              </a:cubicBezTo>
                              <a:cubicBezTo>
                                <a:pt x="9286" y="6285"/>
                                <a:pt x="9306" y="6108"/>
                                <a:pt x="9338" y="6020"/>
                              </a:cubicBezTo>
                              <a:cubicBezTo>
                                <a:pt x="9390" y="5843"/>
                                <a:pt x="9390" y="5843"/>
                                <a:pt x="9348" y="5754"/>
                              </a:cubicBezTo>
                              <a:cubicBezTo>
                                <a:pt x="9327" y="5754"/>
                                <a:pt x="9306" y="5754"/>
                                <a:pt x="9306" y="5843"/>
                              </a:cubicBezTo>
                              <a:cubicBezTo>
                                <a:pt x="9306" y="5931"/>
                                <a:pt x="9286" y="6020"/>
                                <a:pt x="9275" y="6020"/>
                              </a:cubicBezTo>
                              <a:cubicBezTo>
                                <a:pt x="9275" y="6108"/>
                                <a:pt x="9275" y="6020"/>
                                <a:pt x="9275" y="5931"/>
                              </a:cubicBezTo>
                              <a:close/>
                              <a:moveTo>
                                <a:pt x="9348" y="3098"/>
                              </a:moveTo>
                              <a:cubicBezTo>
                                <a:pt x="9348" y="3187"/>
                                <a:pt x="9348" y="3275"/>
                                <a:pt x="9359" y="3275"/>
                              </a:cubicBezTo>
                              <a:cubicBezTo>
                                <a:pt x="9369" y="3275"/>
                                <a:pt x="9369" y="3187"/>
                                <a:pt x="9380" y="3098"/>
                              </a:cubicBezTo>
                              <a:cubicBezTo>
                                <a:pt x="9390" y="3010"/>
                                <a:pt x="9380" y="2921"/>
                                <a:pt x="9369" y="2921"/>
                              </a:cubicBezTo>
                              <a:cubicBezTo>
                                <a:pt x="9359" y="2921"/>
                                <a:pt x="9348" y="3010"/>
                                <a:pt x="9348" y="3098"/>
                              </a:cubicBezTo>
                              <a:close/>
                              <a:moveTo>
                                <a:pt x="9599" y="6816"/>
                              </a:moveTo>
                              <a:cubicBezTo>
                                <a:pt x="9568" y="6816"/>
                                <a:pt x="9557" y="6816"/>
                                <a:pt x="9588" y="6993"/>
                              </a:cubicBezTo>
                              <a:cubicBezTo>
                                <a:pt x="9630" y="7170"/>
                                <a:pt x="9672" y="7170"/>
                                <a:pt x="9662" y="6993"/>
                              </a:cubicBezTo>
                              <a:cubicBezTo>
                                <a:pt x="9651" y="6905"/>
                                <a:pt x="9620" y="6816"/>
                                <a:pt x="9599" y="6816"/>
                              </a:cubicBezTo>
                              <a:close/>
                              <a:moveTo>
                                <a:pt x="21193" y="17616"/>
                              </a:moveTo>
                              <a:cubicBezTo>
                                <a:pt x="21224" y="17616"/>
                                <a:pt x="21234" y="17616"/>
                                <a:pt x="21214" y="17528"/>
                              </a:cubicBezTo>
                              <a:cubicBezTo>
                                <a:pt x="21203" y="17439"/>
                                <a:pt x="21182" y="17439"/>
                                <a:pt x="21161" y="17528"/>
                              </a:cubicBezTo>
                              <a:cubicBezTo>
                                <a:pt x="21161" y="17616"/>
                                <a:pt x="21172" y="17616"/>
                                <a:pt x="21193" y="17616"/>
                              </a:cubicBezTo>
                              <a:close/>
                              <a:moveTo>
                                <a:pt x="9411" y="1328"/>
                              </a:moveTo>
                              <a:cubicBezTo>
                                <a:pt x="9505" y="1239"/>
                                <a:pt x="9515" y="1328"/>
                                <a:pt x="9484" y="1505"/>
                              </a:cubicBezTo>
                              <a:cubicBezTo>
                                <a:pt x="9463" y="1593"/>
                                <a:pt x="9442" y="1770"/>
                                <a:pt x="9421" y="1770"/>
                              </a:cubicBezTo>
                              <a:cubicBezTo>
                                <a:pt x="9411" y="1770"/>
                                <a:pt x="9421" y="1859"/>
                                <a:pt x="9442" y="2036"/>
                              </a:cubicBezTo>
                              <a:cubicBezTo>
                                <a:pt x="9463" y="2213"/>
                                <a:pt x="9494" y="2213"/>
                                <a:pt x="9515" y="2213"/>
                              </a:cubicBezTo>
                              <a:cubicBezTo>
                                <a:pt x="9536" y="2125"/>
                                <a:pt x="9568" y="2036"/>
                                <a:pt x="9599" y="2036"/>
                              </a:cubicBezTo>
                              <a:cubicBezTo>
                                <a:pt x="9630" y="1948"/>
                                <a:pt x="9641" y="1859"/>
                                <a:pt x="9630" y="1859"/>
                              </a:cubicBezTo>
                              <a:cubicBezTo>
                                <a:pt x="9620" y="1770"/>
                                <a:pt x="9651" y="1682"/>
                                <a:pt x="9703" y="1505"/>
                              </a:cubicBezTo>
                              <a:cubicBezTo>
                                <a:pt x="9756" y="1416"/>
                                <a:pt x="9829" y="1151"/>
                                <a:pt x="9860" y="1062"/>
                              </a:cubicBezTo>
                              <a:cubicBezTo>
                                <a:pt x="9923" y="797"/>
                                <a:pt x="9923" y="797"/>
                                <a:pt x="9870" y="797"/>
                              </a:cubicBezTo>
                              <a:cubicBezTo>
                                <a:pt x="9839" y="797"/>
                                <a:pt x="9787" y="885"/>
                                <a:pt x="9745" y="974"/>
                              </a:cubicBezTo>
                              <a:cubicBezTo>
                                <a:pt x="9703" y="1062"/>
                                <a:pt x="9609" y="1151"/>
                                <a:pt x="9536" y="1151"/>
                              </a:cubicBezTo>
                              <a:cubicBezTo>
                                <a:pt x="9463" y="1151"/>
                                <a:pt x="9380" y="1239"/>
                                <a:pt x="9359" y="1328"/>
                              </a:cubicBezTo>
                              <a:cubicBezTo>
                                <a:pt x="9306" y="1328"/>
                                <a:pt x="9317" y="1328"/>
                                <a:pt x="9411" y="1328"/>
                              </a:cubicBezTo>
                              <a:close/>
                              <a:moveTo>
                                <a:pt x="7531" y="4603"/>
                              </a:moveTo>
                              <a:cubicBezTo>
                                <a:pt x="7604" y="4603"/>
                                <a:pt x="7635" y="4603"/>
                                <a:pt x="7614" y="4426"/>
                              </a:cubicBezTo>
                              <a:cubicBezTo>
                                <a:pt x="7604" y="4338"/>
                                <a:pt x="7562" y="4338"/>
                                <a:pt x="7510" y="4426"/>
                              </a:cubicBezTo>
                              <a:lnTo>
                                <a:pt x="7426" y="4603"/>
                              </a:lnTo>
                              <a:lnTo>
                                <a:pt x="7531" y="4603"/>
                              </a:lnTo>
                              <a:close/>
                              <a:moveTo>
                                <a:pt x="6319" y="11154"/>
                              </a:moveTo>
                              <a:cubicBezTo>
                                <a:pt x="6309" y="11331"/>
                                <a:pt x="6319" y="11331"/>
                                <a:pt x="6350" y="11331"/>
                              </a:cubicBezTo>
                              <a:cubicBezTo>
                                <a:pt x="6371" y="11331"/>
                                <a:pt x="6392" y="11154"/>
                                <a:pt x="6392" y="11066"/>
                              </a:cubicBezTo>
                              <a:cubicBezTo>
                                <a:pt x="6403" y="10889"/>
                                <a:pt x="6392" y="10889"/>
                                <a:pt x="6361" y="10889"/>
                              </a:cubicBezTo>
                              <a:cubicBezTo>
                                <a:pt x="6340" y="10889"/>
                                <a:pt x="6319" y="11066"/>
                                <a:pt x="6319" y="11154"/>
                              </a:cubicBezTo>
                              <a:close/>
                              <a:moveTo>
                                <a:pt x="5995" y="5843"/>
                              </a:moveTo>
                              <a:cubicBezTo>
                                <a:pt x="6027" y="5931"/>
                                <a:pt x="6058" y="5931"/>
                                <a:pt x="6068" y="6020"/>
                              </a:cubicBezTo>
                              <a:cubicBezTo>
                                <a:pt x="6131" y="6197"/>
                                <a:pt x="6392" y="6108"/>
                                <a:pt x="6434" y="5843"/>
                              </a:cubicBezTo>
                              <a:cubicBezTo>
                                <a:pt x="6476" y="5666"/>
                                <a:pt x="6476" y="5577"/>
                                <a:pt x="6445" y="5666"/>
                              </a:cubicBezTo>
                              <a:cubicBezTo>
                                <a:pt x="6424" y="5754"/>
                                <a:pt x="6382" y="5843"/>
                                <a:pt x="6351" y="5843"/>
                              </a:cubicBezTo>
                              <a:cubicBezTo>
                                <a:pt x="6319" y="5931"/>
                                <a:pt x="6277" y="5843"/>
                                <a:pt x="6246" y="5666"/>
                              </a:cubicBezTo>
                              <a:cubicBezTo>
                                <a:pt x="6215" y="5489"/>
                                <a:pt x="6162" y="5400"/>
                                <a:pt x="6068" y="5400"/>
                              </a:cubicBezTo>
                              <a:cubicBezTo>
                                <a:pt x="5933" y="5489"/>
                                <a:pt x="5901" y="5666"/>
                                <a:pt x="5995" y="5843"/>
                              </a:cubicBezTo>
                              <a:close/>
                              <a:moveTo>
                                <a:pt x="6445" y="8056"/>
                              </a:moveTo>
                              <a:cubicBezTo>
                                <a:pt x="6413" y="8144"/>
                                <a:pt x="6361" y="8233"/>
                                <a:pt x="6330" y="8321"/>
                              </a:cubicBezTo>
                              <a:cubicBezTo>
                                <a:pt x="6298" y="8410"/>
                                <a:pt x="6288" y="8410"/>
                                <a:pt x="6309" y="8587"/>
                              </a:cubicBezTo>
                              <a:cubicBezTo>
                                <a:pt x="6350" y="8764"/>
                                <a:pt x="6350" y="8764"/>
                                <a:pt x="6434" y="8410"/>
                              </a:cubicBezTo>
                              <a:cubicBezTo>
                                <a:pt x="6528" y="7879"/>
                                <a:pt x="6528" y="7790"/>
                                <a:pt x="6445" y="8056"/>
                              </a:cubicBezTo>
                              <a:close/>
                              <a:moveTo>
                                <a:pt x="6142" y="11508"/>
                              </a:moveTo>
                              <a:cubicBezTo>
                                <a:pt x="6121" y="11597"/>
                                <a:pt x="6110" y="11685"/>
                                <a:pt x="6131" y="11685"/>
                              </a:cubicBezTo>
                              <a:cubicBezTo>
                                <a:pt x="6152" y="11685"/>
                                <a:pt x="6183" y="11597"/>
                                <a:pt x="6204" y="11508"/>
                              </a:cubicBezTo>
                              <a:cubicBezTo>
                                <a:pt x="6225" y="11420"/>
                                <a:pt x="6236" y="11331"/>
                                <a:pt x="6215" y="11331"/>
                              </a:cubicBezTo>
                              <a:cubicBezTo>
                                <a:pt x="6194" y="11420"/>
                                <a:pt x="6162" y="11508"/>
                                <a:pt x="6142" y="11508"/>
                              </a:cubicBezTo>
                              <a:close/>
                              <a:moveTo>
                                <a:pt x="6946" y="10623"/>
                              </a:moveTo>
                              <a:cubicBezTo>
                                <a:pt x="6925" y="10623"/>
                                <a:pt x="6935" y="10711"/>
                                <a:pt x="6967" y="10711"/>
                              </a:cubicBezTo>
                              <a:cubicBezTo>
                                <a:pt x="6998" y="10711"/>
                                <a:pt x="7019" y="10711"/>
                                <a:pt x="6998" y="10623"/>
                              </a:cubicBezTo>
                              <a:cubicBezTo>
                                <a:pt x="6998" y="10534"/>
                                <a:pt x="6967" y="10534"/>
                                <a:pt x="6946" y="10623"/>
                              </a:cubicBezTo>
                              <a:close/>
                              <a:moveTo>
                                <a:pt x="6915" y="3098"/>
                              </a:moveTo>
                              <a:cubicBezTo>
                                <a:pt x="6946" y="3010"/>
                                <a:pt x="7009" y="2921"/>
                                <a:pt x="7061" y="2921"/>
                              </a:cubicBezTo>
                              <a:cubicBezTo>
                                <a:pt x="7113" y="2921"/>
                                <a:pt x="7165" y="2833"/>
                                <a:pt x="7186" y="2744"/>
                              </a:cubicBezTo>
                              <a:cubicBezTo>
                                <a:pt x="7207" y="2656"/>
                                <a:pt x="7176" y="2567"/>
                                <a:pt x="7071" y="2656"/>
                              </a:cubicBezTo>
                              <a:cubicBezTo>
                                <a:pt x="6988" y="2744"/>
                                <a:pt x="6915" y="2833"/>
                                <a:pt x="6904" y="2921"/>
                              </a:cubicBezTo>
                              <a:cubicBezTo>
                                <a:pt x="6894" y="3010"/>
                                <a:pt x="6852" y="3098"/>
                                <a:pt x="6810" y="3010"/>
                              </a:cubicBezTo>
                              <a:cubicBezTo>
                                <a:pt x="6768" y="2921"/>
                                <a:pt x="6685" y="3010"/>
                                <a:pt x="6633" y="3187"/>
                              </a:cubicBezTo>
                              <a:lnTo>
                                <a:pt x="6518" y="3364"/>
                              </a:lnTo>
                              <a:lnTo>
                                <a:pt x="6695" y="3275"/>
                              </a:lnTo>
                              <a:cubicBezTo>
                                <a:pt x="6779" y="3275"/>
                                <a:pt x="6883" y="3187"/>
                                <a:pt x="6915" y="3098"/>
                              </a:cubicBezTo>
                              <a:close/>
                              <a:moveTo>
                                <a:pt x="5933" y="10092"/>
                              </a:moveTo>
                              <a:cubicBezTo>
                                <a:pt x="5912" y="10180"/>
                                <a:pt x="5912" y="10180"/>
                                <a:pt x="5933" y="10092"/>
                              </a:cubicBezTo>
                              <a:cubicBezTo>
                                <a:pt x="5954" y="10092"/>
                                <a:pt x="6006" y="10003"/>
                                <a:pt x="6048" y="9826"/>
                              </a:cubicBezTo>
                              <a:cubicBezTo>
                                <a:pt x="6089" y="9738"/>
                                <a:pt x="6131" y="9472"/>
                                <a:pt x="6142" y="9384"/>
                              </a:cubicBezTo>
                              <a:cubicBezTo>
                                <a:pt x="6152" y="9207"/>
                                <a:pt x="6142" y="9207"/>
                                <a:pt x="6121" y="9295"/>
                              </a:cubicBezTo>
                              <a:cubicBezTo>
                                <a:pt x="6100" y="9384"/>
                                <a:pt x="6037" y="9472"/>
                                <a:pt x="5985" y="9561"/>
                              </a:cubicBezTo>
                              <a:cubicBezTo>
                                <a:pt x="5933" y="9649"/>
                                <a:pt x="5901" y="9738"/>
                                <a:pt x="5922" y="9738"/>
                              </a:cubicBezTo>
                              <a:cubicBezTo>
                                <a:pt x="5954" y="9915"/>
                                <a:pt x="5954" y="9915"/>
                                <a:pt x="5933" y="10092"/>
                              </a:cubicBezTo>
                              <a:close/>
                              <a:moveTo>
                                <a:pt x="4909" y="6993"/>
                              </a:moveTo>
                              <a:cubicBezTo>
                                <a:pt x="4899" y="6993"/>
                                <a:pt x="4867" y="7082"/>
                                <a:pt x="4857" y="7170"/>
                              </a:cubicBezTo>
                              <a:cubicBezTo>
                                <a:pt x="4826" y="7436"/>
                                <a:pt x="4826" y="7436"/>
                                <a:pt x="4878" y="7259"/>
                              </a:cubicBezTo>
                              <a:cubicBezTo>
                                <a:pt x="4909" y="7170"/>
                                <a:pt x="4930" y="6993"/>
                                <a:pt x="4909" y="6993"/>
                              </a:cubicBezTo>
                              <a:close/>
                              <a:moveTo>
                                <a:pt x="5055" y="4249"/>
                              </a:moveTo>
                              <a:cubicBezTo>
                                <a:pt x="5108" y="4161"/>
                                <a:pt x="5108" y="4161"/>
                                <a:pt x="5024" y="4072"/>
                              </a:cubicBezTo>
                              <a:cubicBezTo>
                                <a:pt x="4972" y="4072"/>
                                <a:pt x="4909" y="4161"/>
                                <a:pt x="4888" y="4249"/>
                              </a:cubicBezTo>
                              <a:cubicBezTo>
                                <a:pt x="4846" y="4338"/>
                                <a:pt x="4846" y="4426"/>
                                <a:pt x="4920" y="4426"/>
                              </a:cubicBezTo>
                              <a:cubicBezTo>
                                <a:pt x="4961" y="4338"/>
                                <a:pt x="5024" y="4338"/>
                                <a:pt x="5055" y="4249"/>
                              </a:cubicBezTo>
                              <a:close/>
                              <a:moveTo>
                                <a:pt x="7322" y="9826"/>
                              </a:moveTo>
                              <a:cubicBezTo>
                                <a:pt x="7364" y="9826"/>
                                <a:pt x="7385" y="9738"/>
                                <a:pt x="7405" y="9472"/>
                              </a:cubicBezTo>
                              <a:cubicBezTo>
                                <a:pt x="7426" y="9118"/>
                                <a:pt x="7426" y="9118"/>
                                <a:pt x="7395" y="9207"/>
                              </a:cubicBezTo>
                              <a:cubicBezTo>
                                <a:pt x="7374" y="9295"/>
                                <a:pt x="7343" y="9384"/>
                                <a:pt x="7311" y="9384"/>
                              </a:cubicBezTo>
                              <a:cubicBezTo>
                                <a:pt x="7291" y="9472"/>
                                <a:pt x="7270" y="9561"/>
                                <a:pt x="7270" y="9649"/>
                              </a:cubicBezTo>
                              <a:cubicBezTo>
                                <a:pt x="7270" y="9738"/>
                                <a:pt x="7280" y="9826"/>
                                <a:pt x="7322" y="9826"/>
                              </a:cubicBezTo>
                              <a:close/>
                              <a:moveTo>
                                <a:pt x="5640" y="7790"/>
                              </a:moveTo>
                              <a:cubicBezTo>
                                <a:pt x="5640" y="7967"/>
                                <a:pt x="5630" y="8144"/>
                                <a:pt x="5619" y="8321"/>
                              </a:cubicBezTo>
                              <a:cubicBezTo>
                                <a:pt x="5609" y="8410"/>
                                <a:pt x="5598" y="8498"/>
                                <a:pt x="5619" y="8498"/>
                              </a:cubicBezTo>
                              <a:cubicBezTo>
                                <a:pt x="5630" y="8498"/>
                                <a:pt x="5651" y="8321"/>
                                <a:pt x="5672" y="8144"/>
                              </a:cubicBezTo>
                              <a:cubicBezTo>
                                <a:pt x="5692" y="7967"/>
                                <a:pt x="5755" y="7702"/>
                                <a:pt x="5807" y="7613"/>
                              </a:cubicBezTo>
                              <a:cubicBezTo>
                                <a:pt x="5933" y="7348"/>
                                <a:pt x="5912" y="7170"/>
                                <a:pt x="5766" y="7348"/>
                              </a:cubicBezTo>
                              <a:cubicBezTo>
                                <a:pt x="5672" y="7525"/>
                                <a:pt x="5640" y="7613"/>
                                <a:pt x="5640" y="7790"/>
                              </a:cubicBezTo>
                              <a:close/>
                              <a:moveTo>
                                <a:pt x="5014" y="6905"/>
                              </a:moveTo>
                              <a:cubicBezTo>
                                <a:pt x="5014" y="7170"/>
                                <a:pt x="5108" y="7259"/>
                                <a:pt x="5118" y="6993"/>
                              </a:cubicBezTo>
                              <a:cubicBezTo>
                                <a:pt x="5128" y="6816"/>
                                <a:pt x="5400" y="5931"/>
                                <a:pt x="5672" y="5223"/>
                              </a:cubicBezTo>
                              <a:cubicBezTo>
                                <a:pt x="5797" y="4869"/>
                                <a:pt x="5828" y="4603"/>
                                <a:pt x="5724" y="4869"/>
                              </a:cubicBezTo>
                              <a:cubicBezTo>
                                <a:pt x="5661" y="5046"/>
                                <a:pt x="5630" y="4957"/>
                                <a:pt x="5598" y="4869"/>
                              </a:cubicBezTo>
                              <a:cubicBezTo>
                                <a:pt x="5546" y="4603"/>
                                <a:pt x="5546" y="4603"/>
                                <a:pt x="5546" y="5046"/>
                              </a:cubicBezTo>
                              <a:cubicBezTo>
                                <a:pt x="5546" y="5400"/>
                                <a:pt x="5525" y="5489"/>
                                <a:pt x="5316" y="6020"/>
                              </a:cubicBezTo>
                              <a:cubicBezTo>
                                <a:pt x="5191" y="6374"/>
                                <a:pt x="5066" y="6639"/>
                                <a:pt x="5045" y="6639"/>
                              </a:cubicBezTo>
                              <a:cubicBezTo>
                                <a:pt x="5024" y="6639"/>
                                <a:pt x="5014" y="6728"/>
                                <a:pt x="5014" y="6905"/>
                              </a:cubicBezTo>
                              <a:close/>
                              <a:moveTo>
                                <a:pt x="8262" y="7525"/>
                              </a:moveTo>
                              <a:cubicBezTo>
                                <a:pt x="8251" y="7613"/>
                                <a:pt x="8262" y="7613"/>
                                <a:pt x="8283" y="7613"/>
                              </a:cubicBezTo>
                              <a:cubicBezTo>
                                <a:pt x="8304" y="7613"/>
                                <a:pt x="8325" y="7613"/>
                                <a:pt x="8304" y="7525"/>
                              </a:cubicBezTo>
                              <a:cubicBezTo>
                                <a:pt x="8293" y="7525"/>
                                <a:pt x="8272" y="7525"/>
                                <a:pt x="8262" y="7525"/>
                              </a:cubicBezTo>
                              <a:close/>
                              <a:moveTo>
                                <a:pt x="8283" y="1859"/>
                              </a:moveTo>
                              <a:cubicBezTo>
                                <a:pt x="8283" y="1682"/>
                                <a:pt x="8147" y="1770"/>
                                <a:pt x="8126" y="1948"/>
                              </a:cubicBezTo>
                              <a:cubicBezTo>
                                <a:pt x="8126" y="1948"/>
                                <a:pt x="8157" y="2036"/>
                                <a:pt x="8199" y="2036"/>
                              </a:cubicBezTo>
                              <a:cubicBezTo>
                                <a:pt x="8251" y="2036"/>
                                <a:pt x="8283" y="1948"/>
                                <a:pt x="8283" y="1859"/>
                              </a:cubicBezTo>
                              <a:close/>
                              <a:moveTo>
                                <a:pt x="8586" y="7613"/>
                              </a:moveTo>
                              <a:cubicBezTo>
                                <a:pt x="8575" y="7879"/>
                                <a:pt x="8648" y="7879"/>
                                <a:pt x="8732" y="7613"/>
                              </a:cubicBezTo>
                              <a:lnTo>
                                <a:pt x="8795" y="7348"/>
                              </a:lnTo>
                              <a:lnTo>
                                <a:pt x="8701" y="7348"/>
                              </a:lnTo>
                              <a:cubicBezTo>
                                <a:pt x="8627" y="7348"/>
                                <a:pt x="8586" y="7436"/>
                                <a:pt x="8586" y="7613"/>
                              </a:cubicBezTo>
                              <a:close/>
                              <a:moveTo>
                                <a:pt x="7437" y="2744"/>
                              </a:moveTo>
                              <a:cubicBezTo>
                                <a:pt x="7489" y="2479"/>
                                <a:pt x="7489" y="2479"/>
                                <a:pt x="7426" y="2567"/>
                              </a:cubicBezTo>
                              <a:cubicBezTo>
                                <a:pt x="7395" y="2656"/>
                                <a:pt x="7385" y="2744"/>
                                <a:pt x="7385" y="2833"/>
                              </a:cubicBezTo>
                              <a:cubicBezTo>
                                <a:pt x="7395" y="2833"/>
                                <a:pt x="7416" y="2833"/>
                                <a:pt x="7437" y="2744"/>
                              </a:cubicBezTo>
                              <a:close/>
                              <a:moveTo>
                                <a:pt x="8377" y="1770"/>
                              </a:moveTo>
                              <a:cubicBezTo>
                                <a:pt x="8366" y="1682"/>
                                <a:pt x="8356" y="1682"/>
                                <a:pt x="8335" y="1770"/>
                              </a:cubicBezTo>
                              <a:cubicBezTo>
                                <a:pt x="8314" y="1859"/>
                                <a:pt x="8325" y="1859"/>
                                <a:pt x="8345" y="1859"/>
                              </a:cubicBezTo>
                              <a:cubicBezTo>
                                <a:pt x="8366" y="1859"/>
                                <a:pt x="8387" y="1859"/>
                                <a:pt x="8377" y="1770"/>
                              </a:cubicBezTo>
                              <a:close/>
                              <a:moveTo>
                                <a:pt x="8586" y="1682"/>
                              </a:moveTo>
                              <a:cubicBezTo>
                                <a:pt x="8627" y="1682"/>
                                <a:pt x="8648" y="1682"/>
                                <a:pt x="8627" y="1593"/>
                              </a:cubicBezTo>
                              <a:cubicBezTo>
                                <a:pt x="8607" y="1593"/>
                                <a:pt x="8575" y="1593"/>
                                <a:pt x="8544" y="1593"/>
                              </a:cubicBezTo>
                              <a:cubicBezTo>
                                <a:pt x="8533" y="1593"/>
                                <a:pt x="8544" y="1682"/>
                                <a:pt x="8586" y="1682"/>
                              </a:cubicBezTo>
                              <a:close/>
                              <a:moveTo>
                                <a:pt x="8638" y="9472"/>
                              </a:moveTo>
                              <a:cubicBezTo>
                                <a:pt x="8680" y="9295"/>
                                <a:pt x="8680" y="9295"/>
                                <a:pt x="8586" y="9295"/>
                              </a:cubicBezTo>
                              <a:cubicBezTo>
                                <a:pt x="8533" y="9295"/>
                                <a:pt x="8481" y="9384"/>
                                <a:pt x="8471" y="9561"/>
                              </a:cubicBezTo>
                              <a:cubicBezTo>
                                <a:pt x="8439" y="9738"/>
                                <a:pt x="8575" y="9738"/>
                                <a:pt x="8638" y="9472"/>
                              </a:cubicBezTo>
                              <a:close/>
                              <a:moveTo>
                                <a:pt x="8241" y="5931"/>
                              </a:moveTo>
                              <a:lnTo>
                                <a:pt x="8314" y="5754"/>
                              </a:lnTo>
                              <a:lnTo>
                                <a:pt x="8241" y="5754"/>
                              </a:lnTo>
                              <a:cubicBezTo>
                                <a:pt x="8147" y="5754"/>
                                <a:pt x="8022" y="5931"/>
                                <a:pt x="8022" y="6108"/>
                              </a:cubicBezTo>
                              <a:cubicBezTo>
                                <a:pt x="8032" y="6285"/>
                                <a:pt x="8095" y="6197"/>
                                <a:pt x="8241" y="5931"/>
                              </a:cubicBezTo>
                              <a:close/>
                              <a:moveTo>
                                <a:pt x="7677" y="9207"/>
                              </a:moveTo>
                              <a:cubicBezTo>
                                <a:pt x="7687" y="9207"/>
                                <a:pt x="7698" y="9118"/>
                                <a:pt x="7698" y="9030"/>
                              </a:cubicBezTo>
                              <a:cubicBezTo>
                                <a:pt x="7698" y="8941"/>
                                <a:pt x="7687" y="8852"/>
                                <a:pt x="7677" y="8852"/>
                              </a:cubicBezTo>
                              <a:cubicBezTo>
                                <a:pt x="7667" y="8852"/>
                                <a:pt x="7656" y="8941"/>
                                <a:pt x="7656" y="9030"/>
                              </a:cubicBezTo>
                              <a:cubicBezTo>
                                <a:pt x="7656" y="9118"/>
                                <a:pt x="7667" y="9207"/>
                                <a:pt x="7677" y="9207"/>
                              </a:cubicBezTo>
                              <a:close/>
                              <a:moveTo>
                                <a:pt x="16357" y="6639"/>
                              </a:moveTo>
                              <a:cubicBezTo>
                                <a:pt x="16346" y="6551"/>
                                <a:pt x="16304" y="6462"/>
                                <a:pt x="16263" y="6462"/>
                              </a:cubicBezTo>
                              <a:lnTo>
                                <a:pt x="16179" y="6462"/>
                              </a:lnTo>
                              <a:lnTo>
                                <a:pt x="16252" y="6639"/>
                              </a:lnTo>
                              <a:cubicBezTo>
                                <a:pt x="16357" y="6816"/>
                                <a:pt x="16367" y="6816"/>
                                <a:pt x="16357" y="6639"/>
                              </a:cubicBezTo>
                              <a:close/>
                              <a:moveTo>
                                <a:pt x="7980" y="6108"/>
                              </a:moveTo>
                              <a:cubicBezTo>
                                <a:pt x="7980" y="6108"/>
                                <a:pt x="7990" y="6020"/>
                                <a:pt x="8001" y="5931"/>
                              </a:cubicBezTo>
                              <a:cubicBezTo>
                                <a:pt x="8011" y="5843"/>
                                <a:pt x="8001" y="5754"/>
                                <a:pt x="7980" y="5754"/>
                              </a:cubicBezTo>
                              <a:cubicBezTo>
                                <a:pt x="7959" y="5754"/>
                                <a:pt x="7949" y="5843"/>
                                <a:pt x="7959" y="5931"/>
                              </a:cubicBezTo>
                              <a:cubicBezTo>
                                <a:pt x="7969" y="6020"/>
                                <a:pt x="7969" y="6108"/>
                                <a:pt x="7980" y="6108"/>
                              </a:cubicBezTo>
                              <a:close/>
                              <a:moveTo>
                                <a:pt x="7802" y="4515"/>
                              </a:moveTo>
                              <a:cubicBezTo>
                                <a:pt x="7792" y="4426"/>
                                <a:pt x="7781" y="4426"/>
                                <a:pt x="7761" y="4515"/>
                              </a:cubicBezTo>
                              <a:cubicBezTo>
                                <a:pt x="7740" y="4603"/>
                                <a:pt x="7750" y="4603"/>
                                <a:pt x="7771" y="4603"/>
                              </a:cubicBezTo>
                              <a:cubicBezTo>
                                <a:pt x="7802" y="4603"/>
                                <a:pt x="7813" y="4515"/>
                                <a:pt x="7802" y="4515"/>
                              </a:cubicBezTo>
                              <a:close/>
                              <a:moveTo>
                                <a:pt x="8084" y="6639"/>
                              </a:moveTo>
                              <a:cubicBezTo>
                                <a:pt x="8084" y="6728"/>
                                <a:pt x="8084" y="6905"/>
                                <a:pt x="8105" y="6993"/>
                              </a:cubicBezTo>
                              <a:cubicBezTo>
                                <a:pt x="8157" y="7259"/>
                                <a:pt x="8189" y="7170"/>
                                <a:pt x="8147" y="6816"/>
                              </a:cubicBezTo>
                              <a:cubicBezTo>
                                <a:pt x="8116" y="6639"/>
                                <a:pt x="8095" y="6551"/>
                                <a:pt x="8084" y="6639"/>
                              </a:cubicBezTo>
                              <a:close/>
                              <a:moveTo>
                                <a:pt x="9024" y="6197"/>
                              </a:moveTo>
                              <a:cubicBezTo>
                                <a:pt x="9014" y="6108"/>
                                <a:pt x="9003" y="6108"/>
                                <a:pt x="8983" y="6197"/>
                              </a:cubicBezTo>
                              <a:cubicBezTo>
                                <a:pt x="8962" y="6285"/>
                                <a:pt x="8972" y="6285"/>
                                <a:pt x="8993" y="6285"/>
                              </a:cubicBezTo>
                              <a:cubicBezTo>
                                <a:pt x="9024" y="6285"/>
                                <a:pt x="9035" y="6197"/>
                                <a:pt x="9024" y="6197"/>
                              </a:cubicBezTo>
                              <a:close/>
                              <a:moveTo>
                                <a:pt x="11155" y="6285"/>
                              </a:moveTo>
                              <a:cubicBezTo>
                                <a:pt x="11145" y="6374"/>
                                <a:pt x="11155" y="6462"/>
                                <a:pt x="11176" y="6462"/>
                              </a:cubicBezTo>
                              <a:cubicBezTo>
                                <a:pt x="11197" y="6462"/>
                                <a:pt x="11207" y="6374"/>
                                <a:pt x="11207" y="6285"/>
                              </a:cubicBezTo>
                              <a:cubicBezTo>
                                <a:pt x="11207" y="6197"/>
                                <a:pt x="11197" y="6108"/>
                                <a:pt x="11186" y="6108"/>
                              </a:cubicBezTo>
                              <a:cubicBezTo>
                                <a:pt x="11176" y="6108"/>
                                <a:pt x="11155" y="6197"/>
                                <a:pt x="11155" y="6285"/>
                              </a:cubicBezTo>
                              <a:close/>
                              <a:moveTo>
                                <a:pt x="11730" y="6374"/>
                              </a:moveTo>
                              <a:cubicBezTo>
                                <a:pt x="11719" y="6462"/>
                                <a:pt x="11730" y="6462"/>
                                <a:pt x="11750" y="6462"/>
                              </a:cubicBezTo>
                              <a:cubicBezTo>
                                <a:pt x="11782" y="6462"/>
                                <a:pt x="11792" y="6462"/>
                                <a:pt x="11771" y="6374"/>
                              </a:cubicBezTo>
                              <a:cubicBezTo>
                                <a:pt x="11761" y="6285"/>
                                <a:pt x="11740" y="6285"/>
                                <a:pt x="11730" y="6374"/>
                              </a:cubicBezTo>
                              <a:close/>
                              <a:moveTo>
                                <a:pt x="11468" y="6816"/>
                              </a:moveTo>
                              <a:cubicBezTo>
                                <a:pt x="11458" y="6905"/>
                                <a:pt x="11468" y="6905"/>
                                <a:pt x="11489" y="6905"/>
                              </a:cubicBezTo>
                              <a:cubicBezTo>
                                <a:pt x="11521" y="6905"/>
                                <a:pt x="11531" y="6905"/>
                                <a:pt x="11510" y="6816"/>
                              </a:cubicBezTo>
                              <a:cubicBezTo>
                                <a:pt x="11489" y="6728"/>
                                <a:pt x="11489" y="6816"/>
                                <a:pt x="11468" y="6816"/>
                              </a:cubicBezTo>
                              <a:close/>
                              <a:moveTo>
                                <a:pt x="12106" y="6462"/>
                              </a:moveTo>
                              <a:cubicBezTo>
                                <a:pt x="12043" y="6551"/>
                                <a:pt x="12033" y="6551"/>
                                <a:pt x="12074" y="6639"/>
                              </a:cubicBezTo>
                              <a:cubicBezTo>
                                <a:pt x="12106" y="6639"/>
                                <a:pt x="12137" y="6816"/>
                                <a:pt x="12147" y="6993"/>
                              </a:cubicBezTo>
                              <a:cubicBezTo>
                                <a:pt x="12168" y="7259"/>
                                <a:pt x="12168" y="7259"/>
                                <a:pt x="12168" y="6993"/>
                              </a:cubicBezTo>
                              <a:cubicBezTo>
                                <a:pt x="12168" y="6816"/>
                                <a:pt x="12200" y="6728"/>
                                <a:pt x="12231" y="6639"/>
                              </a:cubicBezTo>
                              <a:cubicBezTo>
                                <a:pt x="12283" y="6639"/>
                                <a:pt x="12283" y="6639"/>
                                <a:pt x="12241" y="6551"/>
                              </a:cubicBezTo>
                              <a:cubicBezTo>
                                <a:pt x="12200" y="6374"/>
                                <a:pt x="12147" y="6374"/>
                                <a:pt x="12106" y="6462"/>
                              </a:cubicBezTo>
                              <a:close/>
                              <a:moveTo>
                                <a:pt x="10309" y="2125"/>
                              </a:moveTo>
                              <a:cubicBezTo>
                                <a:pt x="10299" y="2036"/>
                                <a:pt x="10288" y="2036"/>
                                <a:pt x="10267" y="2125"/>
                              </a:cubicBezTo>
                              <a:cubicBezTo>
                                <a:pt x="10246" y="2213"/>
                                <a:pt x="10257" y="2213"/>
                                <a:pt x="10278" y="2213"/>
                              </a:cubicBezTo>
                              <a:cubicBezTo>
                                <a:pt x="10299" y="2213"/>
                                <a:pt x="10320" y="2125"/>
                                <a:pt x="10309" y="2125"/>
                              </a:cubicBezTo>
                              <a:close/>
                              <a:moveTo>
                                <a:pt x="10288" y="4692"/>
                              </a:moveTo>
                              <a:cubicBezTo>
                                <a:pt x="10466" y="4869"/>
                                <a:pt x="10414" y="5046"/>
                                <a:pt x="10132" y="5134"/>
                              </a:cubicBezTo>
                              <a:cubicBezTo>
                                <a:pt x="10017" y="5223"/>
                                <a:pt x="9881" y="5311"/>
                                <a:pt x="9839" y="5400"/>
                              </a:cubicBezTo>
                              <a:cubicBezTo>
                                <a:pt x="9797" y="5489"/>
                                <a:pt x="9724" y="5577"/>
                                <a:pt x="9682" y="5577"/>
                              </a:cubicBezTo>
                              <a:cubicBezTo>
                                <a:pt x="9609" y="5577"/>
                                <a:pt x="9609" y="5577"/>
                                <a:pt x="9662" y="5754"/>
                              </a:cubicBezTo>
                              <a:cubicBezTo>
                                <a:pt x="9735" y="5931"/>
                                <a:pt x="10017" y="5843"/>
                                <a:pt x="10455" y="5489"/>
                              </a:cubicBezTo>
                              <a:cubicBezTo>
                                <a:pt x="10497" y="5489"/>
                                <a:pt x="10612" y="5311"/>
                                <a:pt x="10706" y="5223"/>
                              </a:cubicBezTo>
                              <a:cubicBezTo>
                                <a:pt x="11113" y="4780"/>
                                <a:pt x="11510" y="4515"/>
                                <a:pt x="11667" y="4515"/>
                              </a:cubicBezTo>
                              <a:cubicBezTo>
                                <a:pt x="11876" y="4515"/>
                                <a:pt x="12200" y="4338"/>
                                <a:pt x="12221" y="4161"/>
                              </a:cubicBezTo>
                              <a:cubicBezTo>
                                <a:pt x="12231" y="4072"/>
                                <a:pt x="12262" y="3984"/>
                                <a:pt x="12315" y="3984"/>
                              </a:cubicBezTo>
                              <a:cubicBezTo>
                                <a:pt x="12409" y="3984"/>
                                <a:pt x="12409" y="3895"/>
                                <a:pt x="12304" y="3718"/>
                              </a:cubicBezTo>
                              <a:cubicBezTo>
                                <a:pt x="12262" y="3630"/>
                                <a:pt x="12221" y="3630"/>
                                <a:pt x="12221" y="3630"/>
                              </a:cubicBezTo>
                              <a:cubicBezTo>
                                <a:pt x="12221" y="3630"/>
                                <a:pt x="12221" y="3541"/>
                                <a:pt x="12241" y="3452"/>
                              </a:cubicBezTo>
                              <a:cubicBezTo>
                                <a:pt x="12262" y="3275"/>
                                <a:pt x="12262" y="3275"/>
                                <a:pt x="12231" y="3275"/>
                              </a:cubicBezTo>
                              <a:cubicBezTo>
                                <a:pt x="12210" y="3275"/>
                                <a:pt x="12179" y="3275"/>
                                <a:pt x="12168" y="3187"/>
                              </a:cubicBezTo>
                              <a:cubicBezTo>
                                <a:pt x="12158" y="3187"/>
                                <a:pt x="12137" y="3098"/>
                                <a:pt x="12137" y="3098"/>
                              </a:cubicBezTo>
                              <a:cubicBezTo>
                                <a:pt x="12116" y="2921"/>
                                <a:pt x="12053" y="3187"/>
                                <a:pt x="12043" y="3452"/>
                              </a:cubicBezTo>
                              <a:cubicBezTo>
                                <a:pt x="12033" y="3718"/>
                                <a:pt x="12012" y="3718"/>
                                <a:pt x="11970" y="3718"/>
                              </a:cubicBezTo>
                              <a:cubicBezTo>
                                <a:pt x="11939" y="3718"/>
                                <a:pt x="11876" y="3807"/>
                                <a:pt x="11844" y="3895"/>
                              </a:cubicBezTo>
                              <a:cubicBezTo>
                                <a:pt x="11813" y="3984"/>
                                <a:pt x="11730" y="4161"/>
                                <a:pt x="11677" y="4072"/>
                              </a:cubicBezTo>
                              <a:cubicBezTo>
                                <a:pt x="11625" y="4072"/>
                                <a:pt x="11500" y="4072"/>
                                <a:pt x="11406" y="4161"/>
                              </a:cubicBezTo>
                              <a:lnTo>
                                <a:pt x="11239" y="4249"/>
                              </a:lnTo>
                              <a:lnTo>
                                <a:pt x="11301" y="3895"/>
                              </a:lnTo>
                              <a:lnTo>
                                <a:pt x="11364" y="3541"/>
                              </a:lnTo>
                              <a:lnTo>
                                <a:pt x="11291" y="3541"/>
                              </a:lnTo>
                              <a:cubicBezTo>
                                <a:pt x="11228" y="3541"/>
                                <a:pt x="11218" y="3630"/>
                                <a:pt x="11218" y="3895"/>
                              </a:cubicBezTo>
                              <a:cubicBezTo>
                                <a:pt x="11218" y="4515"/>
                                <a:pt x="11124" y="4515"/>
                                <a:pt x="10508" y="4161"/>
                              </a:cubicBezTo>
                              <a:cubicBezTo>
                                <a:pt x="10351" y="4072"/>
                                <a:pt x="10320" y="3984"/>
                                <a:pt x="10372" y="3895"/>
                              </a:cubicBezTo>
                              <a:cubicBezTo>
                                <a:pt x="10414" y="3807"/>
                                <a:pt x="10476" y="3718"/>
                                <a:pt x="10508" y="3630"/>
                              </a:cubicBezTo>
                              <a:lnTo>
                                <a:pt x="10581" y="3452"/>
                              </a:lnTo>
                              <a:lnTo>
                                <a:pt x="10497" y="3452"/>
                              </a:lnTo>
                              <a:cubicBezTo>
                                <a:pt x="10445" y="3452"/>
                                <a:pt x="10382" y="3541"/>
                                <a:pt x="10340" y="3807"/>
                              </a:cubicBezTo>
                              <a:cubicBezTo>
                                <a:pt x="10309" y="3984"/>
                                <a:pt x="10246" y="4161"/>
                                <a:pt x="10215" y="4161"/>
                              </a:cubicBezTo>
                              <a:cubicBezTo>
                                <a:pt x="10038" y="4249"/>
                                <a:pt x="10132" y="4603"/>
                                <a:pt x="10288" y="4692"/>
                              </a:cubicBezTo>
                              <a:close/>
                              <a:moveTo>
                                <a:pt x="12127" y="3718"/>
                              </a:moveTo>
                              <a:cubicBezTo>
                                <a:pt x="12137" y="3718"/>
                                <a:pt x="12147" y="3807"/>
                                <a:pt x="12147" y="3895"/>
                              </a:cubicBezTo>
                              <a:cubicBezTo>
                                <a:pt x="12147" y="3984"/>
                                <a:pt x="12147" y="4072"/>
                                <a:pt x="12137" y="4072"/>
                              </a:cubicBezTo>
                              <a:cubicBezTo>
                                <a:pt x="12137" y="4072"/>
                                <a:pt x="12127" y="3984"/>
                                <a:pt x="12116" y="3895"/>
                              </a:cubicBezTo>
                              <a:cubicBezTo>
                                <a:pt x="12106" y="3807"/>
                                <a:pt x="12116" y="3718"/>
                                <a:pt x="12127" y="3718"/>
                              </a:cubicBezTo>
                              <a:close/>
                              <a:moveTo>
                                <a:pt x="12127" y="1770"/>
                              </a:moveTo>
                              <a:cubicBezTo>
                                <a:pt x="12158" y="1770"/>
                                <a:pt x="12189" y="1682"/>
                                <a:pt x="12189" y="1682"/>
                              </a:cubicBezTo>
                              <a:cubicBezTo>
                                <a:pt x="12189" y="1593"/>
                                <a:pt x="12095" y="1593"/>
                                <a:pt x="12085" y="1770"/>
                              </a:cubicBezTo>
                              <a:cubicBezTo>
                                <a:pt x="12074" y="1770"/>
                                <a:pt x="12095" y="1770"/>
                                <a:pt x="12127" y="1770"/>
                              </a:cubicBezTo>
                              <a:close/>
                              <a:moveTo>
                                <a:pt x="10069" y="7702"/>
                              </a:moveTo>
                              <a:cubicBezTo>
                                <a:pt x="10058" y="7613"/>
                                <a:pt x="10038" y="7613"/>
                                <a:pt x="10006" y="7702"/>
                              </a:cubicBezTo>
                              <a:cubicBezTo>
                                <a:pt x="9975" y="7790"/>
                                <a:pt x="9933" y="7879"/>
                                <a:pt x="9902" y="7879"/>
                              </a:cubicBezTo>
                              <a:cubicBezTo>
                                <a:pt x="9850" y="7879"/>
                                <a:pt x="9850" y="7879"/>
                                <a:pt x="9912" y="8056"/>
                              </a:cubicBezTo>
                              <a:cubicBezTo>
                                <a:pt x="9964" y="8144"/>
                                <a:pt x="10058" y="8144"/>
                                <a:pt x="10079" y="7967"/>
                              </a:cubicBezTo>
                              <a:cubicBezTo>
                                <a:pt x="10079" y="7879"/>
                                <a:pt x="10079" y="7790"/>
                                <a:pt x="10069" y="7702"/>
                              </a:cubicBezTo>
                              <a:close/>
                              <a:moveTo>
                                <a:pt x="10121" y="6374"/>
                              </a:moveTo>
                              <a:cubicBezTo>
                                <a:pt x="10111" y="6285"/>
                                <a:pt x="10090" y="6285"/>
                                <a:pt x="10069" y="6374"/>
                              </a:cubicBezTo>
                              <a:cubicBezTo>
                                <a:pt x="10058" y="6462"/>
                                <a:pt x="10069" y="6462"/>
                                <a:pt x="10090" y="6462"/>
                              </a:cubicBezTo>
                              <a:cubicBezTo>
                                <a:pt x="10111" y="6462"/>
                                <a:pt x="10132" y="6374"/>
                                <a:pt x="10121" y="6374"/>
                              </a:cubicBezTo>
                              <a:close/>
                              <a:moveTo>
                                <a:pt x="9944" y="8498"/>
                              </a:moveTo>
                              <a:cubicBezTo>
                                <a:pt x="9902" y="8587"/>
                                <a:pt x="9902" y="8675"/>
                                <a:pt x="9964" y="8675"/>
                              </a:cubicBezTo>
                              <a:cubicBezTo>
                                <a:pt x="10006" y="8675"/>
                                <a:pt x="10038" y="8587"/>
                                <a:pt x="10048" y="8498"/>
                              </a:cubicBezTo>
                              <a:cubicBezTo>
                                <a:pt x="10058" y="8321"/>
                                <a:pt x="10006" y="8321"/>
                                <a:pt x="9944" y="8498"/>
                              </a:cubicBezTo>
                              <a:close/>
                              <a:moveTo>
                                <a:pt x="9693" y="6374"/>
                              </a:moveTo>
                              <a:cubicBezTo>
                                <a:pt x="9682" y="6285"/>
                                <a:pt x="9651" y="6285"/>
                                <a:pt x="9630" y="6374"/>
                              </a:cubicBezTo>
                              <a:cubicBezTo>
                                <a:pt x="9609" y="6374"/>
                                <a:pt x="9620" y="6462"/>
                                <a:pt x="9651" y="6462"/>
                              </a:cubicBezTo>
                              <a:cubicBezTo>
                                <a:pt x="9682" y="6462"/>
                                <a:pt x="9703" y="6374"/>
                                <a:pt x="9693" y="6374"/>
                              </a:cubicBezTo>
                              <a:close/>
                              <a:moveTo>
                                <a:pt x="11113" y="2744"/>
                              </a:moveTo>
                              <a:cubicBezTo>
                                <a:pt x="11103" y="2656"/>
                                <a:pt x="11092" y="2656"/>
                                <a:pt x="11072" y="2744"/>
                              </a:cubicBezTo>
                              <a:cubicBezTo>
                                <a:pt x="11051" y="2833"/>
                                <a:pt x="11061" y="2833"/>
                                <a:pt x="11082" y="2833"/>
                              </a:cubicBezTo>
                              <a:cubicBezTo>
                                <a:pt x="11113" y="2921"/>
                                <a:pt x="11124" y="2833"/>
                                <a:pt x="11113" y="2744"/>
                              </a:cubicBezTo>
                              <a:close/>
                              <a:moveTo>
                                <a:pt x="10863" y="3718"/>
                              </a:moveTo>
                              <a:cubicBezTo>
                                <a:pt x="10863" y="3895"/>
                                <a:pt x="10884" y="3895"/>
                                <a:pt x="10925" y="3718"/>
                              </a:cubicBezTo>
                              <a:cubicBezTo>
                                <a:pt x="10946" y="3541"/>
                                <a:pt x="10946" y="3541"/>
                                <a:pt x="10915" y="3541"/>
                              </a:cubicBezTo>
                              <a:cubicBezTo>
                                <a:pt x="10884" y="3541"/>
                                <a:pt x="10863" y="3630"/>
                                <a:pt x="10863" y="3718"/>
                              </a:cubicBezTo>
                              <a:close/>
                              <a:moveTo>
                                <a:pt x="11040" y="1062"/>
                              </a:moveTo>
                              <a:cubicBezTo>
                                <a:pt x="11061" y="974"/>
                                <a:pt x="11051" y="885"/>
                                <a:pt x="11009" y="885"/>
                              </a:cubicBezTo>
                              <a:cubicBezTo>
                                <a:pt x="10967" y="885"/>
                                <a:pt x="10946" y="974"/>
                                <a:pt x="10957" y="1062"/>
                              </a:cubicBezTo>
                              <a:cubicBezTo>
                                <a:pt x="10967" y="1239"/>
                                <a:pt x="11009" y="1239"/>
                                <a:pt x="11040" y="1062"/>
                              </a:cubicBezTo>
                              <a:close/>
                              <a:moveTo>
                                <a:pt x="11709" y="3718"/>
                              </a:moveTo>
                              <a:cubicBezTo>
                                <a:pt x="11730" y="3630"/>
                                <a:pt x="11719" y="3541"/>
                                <a:pt x="11677" y="3452"/>
                              </a:cubicBezTo>
                              <a:cubicBezTo>
                                <a:pt x="11615" y="3364"/>
                                <a:pt x="11604" y="3452"/>
                                <a:pt x="11625" y="3718"/>
                              </a:cubicBezTo>
                              <a:cubicBezTo>
                                <a:pt x="11646" y="3984"/>
                                <a:pt x="11677" y="3895"/>
                                <a:pt x="11709" y="3718"/>
                              </a:cubicBezTo>
                              <a:close/>
                              <a:moveTo>
                                <a:pt x="11280" y="2390"/>
                              </a:moveTo>
                              <a:cubicBezTo>
                                <a:pt x="11301" y="2302"/>
                                <a:pt x="11291" y="2213"/>
                                <a:pt x="11239" y="2213"/>
                              </a:cubicBezTo>
                              <a:cubicBezTo>
                                <a:pt x="11197" y="2213"/>
                                <a:pt x="11166" y="2302"/>
                                <a:pt x="11155" y="2390"/>
                              </a:cubicBezTo>
                              <a:cubicBezTo>
                                <a:pt x="11134" y="2567"/>
                                <a:pt x="11239" y="2567"/>
                                <a:pt x="11280" y="2390"/>
                              </a:cubicBezTo>
                              <a:close/>
                              <a:moveTo>
                                <a:pt x="10852" y="3452"/>
                              </a:moveTo>
                              <a:cubicBezTo>
                                <a:pt x="10884" y="3187"/>
                                <a:pt x="10884" y="3187"/>
                                <a:pt x="10852" y="3187"/>
                              </a:cubicBezTo>
                              <a:cubicBezTo>
                                <a:pt x="10831" y="3187"/>
                                <a:pt x="10821" y="3275"/>
                                <a:pt x="10821" y="3364"/>
                              </a:cubicBezTo>
                              <a:cubicBezTo>
                                <a:pt x="10821" y="3452"/>
                                <a:pt x="10810" y="3541"/>
                                <a:pt x="10790" y="3452"/>
                              </a:cubicBezTo>
                              <a:cubicBezTo>
                                <a:pt x="10769" y="3364"/>
                                <a:pt x="10758" y="3452"/>
                                <a:pt x="10758" y="3541"/>
                              </a:cubicBezTo>
                              <a:cubicBezTo>
                                <a:pt x="10769" y="3807"/>
                                <a:pt x="10810" y="3807"/>
                                <a:pt x="10852" y="3452"/>
                              </a:cubicBezTo>
                              <a:close/>
                              <a:moveTo>
                                <a:pt x="10696" y="885"/>
                              </a:moveTo>
                              <a:cubicBezTo>
                                <a:pt x="10706" y="797"/>
                                <a:pt x="10696" y="797"/>
                                <a:pt x="10675" y="797"/>
                              </a:cubicBezTo>
                              <a:cubicBezTo>
                                <a:pt x="10654" y="885"/>
                                <a:pt x="10643" y="885"/>
                                <a:pt x="10643" y="974"/>
                              </a:cubicBezTo>
                              <a:cubicBezTo>
                                <a:pt x="10654" y="1062"/>
                                <a:pt x="10685" y="974"/>
                                <a:pt x="10696" y="885"/>
                              </a:cubicBezTo>
                              <a:close/>
                              <a:moveTo>
                                <a:pt x="10863" y="1328"/>
                              </a:moveTo>
                              <a:cubicBezTo>
                                <a:pt x="10894" y="1328"/>
                                <a:pt x="10904" y="1328"/>
                                <a:pt x="10884" y="1239"/>
                              </a:cubicBezTo>
                              <a:cubicBezTo>
                                <a:pt x="10863" y="1151"/>
                                <a:pt x="10852" y="1151"/>
                                <a:pt x="10831" y="1239"/>
                              </a:cubicBezTo>
                              <a:cubicBezTo>
                                <a:pt x="10831" y="1328"/>
                                <a:pt x="10842" y="1328"/>
                                <a:pt x="10863" y="1328"/>
                              </a:cubicBezTo>
                              <a:close/>
                              <a:moveTo>
                                <a:pt x="10664" y="3718"/>
                              </a:moveTo>
                              <a:cubicBezTo>
                                <a:pt x="10664" y="3718"/>
                                <a:pt x="10675" y="3630"/>
                                <a:pt x="10685" y="3541"/>
                              </a:cubicBezTo>
                              <a:cubicBezTo>
                                <a:pt x="10696" y="3452"/>
                                <a:pt x="10685" y="3364"/>
                                <a:pt x="10664" y="3364"/>
                              </a:cubicBezTo>
                              <a:cubicBezTo>
                                <a:pt x="10643" y="3364"/>
                                <a:pt x="10633" y="3452"/>
                                <a:pt x="10643" y="3541"/>
                              </a:cubicBezTo>
                              <a:cubicBezTo>
                                <a:pt x="10643" y="3630"/>
                                <a:pt x="10654" y="3718"/>
                                <a:pt x="10664" y="3718"/>
                              </a:cubicBezTo>
                              <a:close/>
                              <a:moveTo>
                                <a:pt x="10570" y="177"/>
                              </a:moveTo>
                              <a:cubicBezTo>
                                <a:pt x="10591" y="89"/>
                                <a:pt x="10581" y="0"/>
                                <a:pt x="10539" y="0"/>
                              </a:cubicBezTo>
                              <a:cubicBezTo>
                                <a:pt x="10508" y="0"/>
                                <a:pt x="10476" y="89"/>
                                <a:pt x="10476" y="177"/>
                              </a:cubicBezTo>
                              <a:cubicBezTo>
                                <a:pt x="10476" y="354"/>
                                <a:pt x="10528" y="354"/>
                                <a:pt x="10570" y="177"/>
                              </a:cubicBezTo>
                              <a:close/>
                              <a:moveTo>
                                <a:pt x="13484" y="4957"/>
                              </a:moveTo>
                              <a:cubicBezTo>
                                <a:pt x="13505" y="4957"/>
                                <a:pt x="13526" y="4869"/>
                                <a:pt x="13526" y="4780"/>
                              </a:cubicBezTo>
                              <a:cubicBezTo>
                                <a:pt x="13526" y="4692"/>
                                <a:pt x="13516" y="4603"/>
                                <a:pt x="13495" y="4603"/>
                              </a:cubicBezTo>
                              <a:cubicBezTo>
                                <a:pt x="13474" y="4603"/>
                                <a:pt x="13463" y="4692"/>
                                <a:pt x="13453" y="4780"/>
                              </a:cubicBezTo>
                              <a:cubicBezTo>
                                <a:pt x="13453" y="4869"/>
                                <a:pt x="13463" y="4957"/>
                                <a:pt x="13484" y="4957"/>
                              </a:cubicBezTo>
                              <a:close/>
                              <a:moveTo>
                                <a:pt x="14048" y="797"/>
                              </a:moveTo>
                              <a:cubicBezTo>
                                <a:pt x="14059" y="620"/>
                                <a:pt x="13954" y="620"/>
                                <a:pt x="13881" y="797"/>
                              </a:cubicBezTo>
                              <a:cubicBezTo>
                                <a:pt x="13860" y="885"/>
                                <a:pt x="13839" y="974"/>
                                <a:pt x="13860" y="974"/>
                              </a:cubicBezTo>
                              <a:cubicBezTo>
                                <a:pt x="13892" y="1151"/>
                                <a:pt x="14038" y="1062"/>
                                <a:pt x="14048" y="797"/>
                              </a:cubicBezTo>
                              <a:close/>
                              <a:moveTo>
                                <a:pt x="15479" y="5046"/>
                              </a:moveTo>
                              <a:cubicBezTo>
                                <a:pt x="15511" y="5046"/>
                                <a:pt x="15521" y="5046"/>
                                <a:pt x="15500" y="4957"/>
                              </a:cubicBezTo>
                              <a:cubicBezTo>
                                <a:pt x="15490" y="4869"/>
                                <a:pt x="15469" y="4869"/>
                                <a:pt x="15448" y="4957"/>
                              </a:cubicBezTo>
                              <a:cubicBezTo>
                                <a:pt x="15438" y="5046"/>
                                <a:pt x="15448" y="5046"/>
                                <a:pt x="15479" y="5046"/>
                              </a:cubicBezTo>
                              <a:close/>
                              <a:moveTo>
                                <a:pt x="15511" y="6108"/>
                              </a:moveTo>
                              <a:cubicBezTo>
                                <a:pt x="15542" y="6108"/>
                                <a:pt x="15563" y="6108"/>
                                <a:pt x="15542" y="6020"/>
                              </a:cubicBezTo>
                              <a:cubicBezTo>
                                <a:pt x="15532" y="5931"/>
                                <a:pt x="15500" y="5931"/>
                                <a:pt x="15479" y="6020"/>
                              </a:cubicBezTo>
                              <a:cubicBezTo>
                                <a:pt x="15469" y="6020"/>
                                <a:pt x="15479" y="6108"/>
                                <a:pt x="15511" y="6108"/>
                              </a:cubicBezTo>
                              <a:close/>
                              <a:moveTo>
                                <a:pt x="14581" y="3895"/>
                              </a:moveTo>
                              <a:cubicBezTo>
                                <a:pt x="14623" y="3807"/>
                                <a:pt x="14717" y="3718"/>
                                <a:pt x="14780" y="3718"/>
                              </a:cubicBezTo>
                              <a:cubicBezTo>
                                <a:pt x="15020" y="3541"/>
                                <a:pt x="15114" y="3364"/>
                                <a:pt x="15156" y="3098"/>
                              </a:cubicBezTo>
                              <a:lnTo>
                                <a:pt x="15208" y="2744"/>
                              </a:lnTo>
                              <a:lnTo>
                                <a:pt x="15135" y="2833"/>
                              </a:lnTo>
                              <a:cubicBezTo>
                                <a:pt x="15093" y="2921"/>
                                <a:pt x="14936" y="3010"/>
                                <a:pt x="14780" y="3187"/>
                              </a:cubicBezTo>
                              <a:cubicBezTo>
                                <a:pt x="14623" y="3275"/>
                                <a:pt x="14497" y="3452"/>
                                <a:pt x="14487" y="3541"/>
                              </a:cubicBezTo>
                              <a:cubicBezTo>
                                <a:pt x="14477" y="3630"/>
                                <a:pt x="14477" y="3718"/>
                                <a:pt x="14487" y="3895"/>
                              </a:cubicBezTo>
                              <a:cubicBezTo>
                                <a:pt x="14487" y="3984"/>
                                <a:pt x="14508" y="3984"/>
                                <a:pt x="14581" y="3895"/>
                              </a:cubicBezTo>
                              <a:close/>
                              <a:moveTo>
                                <a:pt x="14101" y="1062"/>
                              </a:moveTo>
                              <a:cubicBezTo>
                                <a:pt x="14111" y="1062"/>
                                <a:pt x="14121" y="974"/>
                                <a:pt x="14121" y="885"/>
                              </a:cubicBezTo>
                              <a:cubicBezTo>
                                <a:pt x="14121" y="797"/>
                                <a:pt x="14111" y="708"/>
                                <a:pt x="14101" y="708"/>
                              </a:cubicBezTo>
                              <a:cubicBezTo>
                                <a:pt x="14090" y="708"/>
                                <a:pt x="14080" y="797"/>
                                <a:pt x="14080" y="885"/>
                              </a:cubicBezTo>
                              <a:cubicBezTo>
                                <a:pt x="14080" y="974"/>
                                <a:pt x="14090" y="1062"/>
                                <a:pt x="14101" y="1062"/>
                              </a:cubicBezTo>
                              <a:close/>
                              <a:moveTo>
                                <a:pt x="15156" y="6108"/>
                              </a:moveTo>
                              <a:cubicBezTo>
                                <a:pt x="15051" y="6108"/>
                                <a:pt x="15020" y="6197"/>
                                <a:pt x="15041" y="6285"/>
                              </a:cubicBezTo>
                              <a:cubicBezTo>
                                <a:pt x="15062" y="6374"/>
                                <a:pt x="15114" y="6374"/>
                                <a:pt x="15176" y="6374"/>
                              </a:cubicBezTo>
                              <a:cubicBezTo>
                                <a:pt x="15239" y="6285"/>
                                <a:pt x="15312" y="6374"/>
                                <a:pt x="15333" y="6462"/>
                              </a:cubicBezTo>
                              <a:cubicBezTo>
                                <a:pt x="15396" y="6639"/>
                                <a:pt x="15469" y="6728"/>
                                <a:pt x="15469" y="6551"/>
                              </a:cubicBezTo>
                              <a:cubicBezTo>
                                <a:pt x="15479" y="6285"/>
                                <a:pt x="15333" y="6108"/>
                                <a:pt x="15156" y="6108"/>
                              </a:cubicBezTo>
                              <a:close/>
                              <a:moveTo>
                                <a:pt x="15866" y="4161"/>
                              </a:moveTo>
                              <a:cubicBezTo>
                                <a:pt x="15855" y="4072"/>
                                <a:pt x="15845" y="4072"/>
                                <a:pt x="15824" y="4161"/>
                              </a:cubicBezTo>
                              <a:cubicBezTo>
                                <a:pt x="15803" y="4249"/>
                                <a:pt x="15814" y="4249"/>
                                <a:pt x="15834" y="4249"/>
                              </a:cubicBezTo>
                              <a:cubicBezTo>
                                <a:pt x="15866" y="4249"/>
                                <a:pt x="15876" y="4161"/>
                                <a:pt x="15866" y="4161"/>
                              </a:cubicBezTo>
                              <a:close/>
                              <a:moveTo>
                                <a:pt x="15855" y="2390"/>
                              </a:moveTo>
                              <a:cubicBezTo>
                                <a:pt x="15876" y="2390"/>
                                <a:pt x="15897" y="2302"/>
                                <a:pt x="15908" y="2125"/>
                              </a:cubicBezTo>
                              <a:cubicBezTo>
                                <a:pt x="15939" y="1770"/>
                                <a:pt x="15908" y="1770"/>
                                <a:pt x="15855" y="2125"/>
                              </a:cubicBezTo>
                              <a:cubicBezTo>
                                <a:pt x="15834" y="2302"/>
                                <a:pt x="15834" y="2390"/>
                                <a:pt x="15855" y="2390"/>
                              </a:cubicBezTo>
                              <a:close/>
                              <a:moveTo>
                                <a:pt x="15605" y="4957"/>
                              </a:moveTo>
                              <a:cubicBezTo>
                                <a:pt x="15626" y="4869"/>
                                <a:pt x="15636" y="4780"/>
                                <a:pt x="15615" y="4780"/>
                              </a:cubicBezTo>
                              <a:cubicBezTo>
                                <a:pt x="15594" y="4780"/>
                                <a:pt x="15573" y="4869"/>
                                <a:pt x="15552" y="4957"/>
                              </a:cubicBezTo>
                              <a:cubicBezTo>
                                <a:pt x="15521" y="5134"/>
                                <a:pt x="15552" y="5134"/>
                                <a:pt x="15605" y="4957"/>
                              </a:cubicBezTo>
                              <a:close/>
                              <a:moveTo>
                                <a:pt x="15605" y="6285"/>
                              </a:moveTo>
                              <a:cubicBezTo>
                                <a:pt x="15636" y="6816"/>
                                <a:pt x="15772" y="6728"/>
                                <a:pt x="15887" y="6197"/>
                              </a:cubicBezTo>
                              <a:cubicBezTo>
                                <a:pt x="15960" y="5843"/>
                                <a:pt x="15991" y="5754"/>
                                <a:pt x="16033" y="5931"/>
                              </a:cubicBezTo>
                              <a:cubicBezTo>
                                <a:pt x="16096" y="6197"/>
                                <a:pt x="16116" y="6197"/>
                                <a:pt x="16116" y="5931"/>
                              </a:cubicBezTo>
                              <a:cubicBezTo>
                                <a:pt x="16116" y="5843"/>
                                <a:pt x="16106" y="5754"/>
                                <a:pt x="16085" y="5754"/>
                              </a:cubicBezTo>
                              <a:cubicBezTo>
                                <a:pt x="16064" y="5754"/>
                                <a:pt x="16033" y="5666"/>
                                <a:pt x="16012" y="5577"/>
                              </a:cubicBezTo>
                              <a:cubicBezTo>
                                <a:pt x="15981" y="5400"/>
                                <a:pt x="15960" y="5400"/>
                                <a:pt x="15918" y="5666"/>
                              </a:cubicBezTo>
                              <a:cubicBezTo>
                                <a:pt x="15887" y="5843"/>
                                <a:pt x="15845" y="5931"/>
                                <a:pt x="15824" y="5931"/>
                              </a:cubicBezTo>
                              <a:cubicBezTo>
                                <a:pt x="15803" y="5931"/>
                                <a:pt x="15782" y="6020"/>
                                <a:pt x="15772" y="6197"/>
                              </a:cubicBezTo>
                              <a:cubicBezTo>
                                <a:pt x="15761" y="6462"/>
                                <a:pt x="15646" y="6551"/>
                                <a:pt x="15636" y="6285"/>
                              </a:cubicBezTo>
                              <a:cubicBezTo>
                                <a:pt x="15626" y="6197"/>
                                <a:pt x="15636" y="6108"/>
                                <a:pt x="15646" y="6108"/>
                              </a:cubicBezTo>
                              <a:cubicBezTo>
                                <a:pt x="15667" y="6108"/>
                                <a:pt x="15667" y="6020"/>
                                <a:pt x="15646" y="5931"/>
                              </a:cubicBezTo>
                              <a:cubicBezTo>
                                <a:pt x="15605" y="5577"/>
                                <a:pt x="15573" y="5931"/>
                                <a:pt x="15605" y="6285"/>
                              </a:cubicBezTo>
                              <a:close/>
                              <a:moveTo>
                                <a:pt x="12973" y="2656"/>
                              </a:moveTo>
                              <a:cubicBezTo>
                                <a:pt x="13004" y="2656"/>
                                <a:pt x="13014" y="2656"/>
                                <a:pt x="12993" y="2567"/>
                              </a:cubicBezTo>
                              <a:cubicBezTo>
                                <a:pt x="12983" y="2479"/>
                                <a:pt x="12962" y="2479"/>
                                <a:pt x="12941" y="2567"/>
                              </a:cubicBezTo>
                              <a:cubicBezTo>
                                <a:pt x="12941" y="2656"/>
                                <a:pt x="12952" y="2656"/>
                                <a:pt x="12973" y="2656"/>
                              </a:cubicBezTo>
                              <a:close/>
                              <a:moveTo>
                                <a:pt x="12753" y="3630"/>
                              </a:moveTo>
                              <a:cubicBezTo>
                                <a:pt x="12743" y="3541"/>
                                <a:pt x="12732" y="3541"/>
                                <a:pt x="12711" y="3630"/>
                              </a:cubicBezTo>
                              <a:cubicBezTo>
                                <a:pt x="12691" y="3718"/>
                                <a:pt x="12701" y="3718"/>
                                <a:pt x="12722" y="3718"/>
                              </a:cubicBezTo>
                              <a:cubicBezTo>
                                <a:pt x="12753" y="3718"/>
                                <a:pt x="12764" y="3718"/>
                                <a:pt x="12753" y="3630"/>
                              </a:cubicBezTo>
                              <a:close/>
                              <a:moveTo>
                                <a:pt x="4773" y="7170"/>
                              </a:moveTo>
                              <a:cubicBezTo>
                                <a:pt x="4784" y="7170"/>
                                <a:pt x="4794" y="7082"/>
                                <a:pt x="4794" y="6993"/>
                              </a:cubicBezTo>
                              <a:cubicBezTo>
                                <a:pt x="4794" y="6905"/>
                                <a:pt x="4784" y="6816"/>
                                <a:pt x="4773" y="6816"/>
                              </a:cubicBezTo>
                              <a:cubicBezTo>
                                <a:pt x="4763" y="6816"/>
                                <a:pt x="4752" y="6905"/>
                                <a:pt x="4752" y="6993"/>
                              </a:cubicBezTo>
                              <a:cubicBezTo>
                                <a:pt x="4752" y="7082"/>
                                <a:pt x="4763" y="7170"/>
                                <a:pt x="4773" y="7170"/>
                              </a:cubicBezTo>
                              <a:close/>
                              <a:moveTo>
                                <a:pt x="12503" y="3984"/>
                              </a:moveTo>
                              <a:cubicBezTo>
                                <a:pt x="12523" y="3895"/>
                                <a:pt x="12576" y="3895"/>
                                <a:pt x="12607" y="3895"/>
                              </a:cubicBezTo>
                              <a:lnTo>
                                <a:pt x="12670" y="3895"/>
                              </a:lnTo>
                              <a:lnTo>
                                <a:pt x="12617" y="3718"/>
                              </a:lnTo>
                              <a:cubicBezTo>
                                <a:pt x="12555" y="3541"/>
                                <a:pt x="12461" y="3718"/>
                                <a:pt x="12461" y="3895"/>
                              </a:cubicBezTo>
                              <a:cubicBezTo>
                                <a:pt x="12461" y="4072"/>
                                <a:pt x="12482" y="4072"/>
                                <a:pt x="12503" y="3984"/>
                              </a:cubicBezTo>
                              <a:close/>
                              <a:moveTo>
                                <a:pt x="13933" y="3630"/>
                              </a:moveTo>
                              <a:cubicBezTo>
                                <a:pt x="13965" y="3541"/>
                                <a:pt x="14027" y="3541"/>
                                <a:pt x="14080" y="3541"/>
                              </a:cubicBezTo>
                              <a:cubicBezTo>
                                <a:pt x="14142" y="3541"/>
                                <a:pt x="14163" y="3452"/>
                                <a:pt x="14153" y="3364"/>
                              </a:cubicBezTo>
                              <a:cubicBezTo>
                                <a:pt x="14142" y="3275"/>
                                <a:pt x="14069" y="3275"/>
                                <a:pt x="13975" y="3275"/>
                              </a:cubicBezTo>
                              <a:cubicBezTo>
                                <a:pt x="13881" y="3364"/>
                                <a:pt x="13829" y="3452"/>
                                <a:pt x="13850" y="3541"/>
                              </a:cubicBezTo>
                              <a:cubicBezTo>
                                <a:pt x="13860" y="3718"/>
                                <a:pt x="13902" y="3718"/>
                                <a:pt x="13933" y="3630"/>
                              </a:cubicBezTo>
                              <a:close/>
                              <a:moveTo>
                                <a:pt x="12482" y="6551"/>
                              </a:moveTo>
                              <a:cubicBezTo>
                                <a:pt x="12482" y="6551"/>
                                <a:pt x="12492" y="6639"/>
                                <a:pt x="12513" y="6639"/>
                              </a:cubicBezTo>
                              <a:cubicBezTo>
                                <a:pt x="12534" y="6639"/>
                                <a:pt x="12544" y="6551"/>
                                <a:pt x="12544" y="6462"/>
                              </a:cubicBezTo>
                              <a:cubicBezTo>
                                <a:pt x="12544" y="6374"/>
                                <a:pt x="12534" y="6374"/>
                                <a:pt x="12513" y="6374"/>
                              </a:cubicBezTo>
                              <a:cubicBezTo>
                                <a:pt x="12492" y="6462"/>
                                <a:pt x="12482" y="6551"/>
                                <a:pt x="12482" y="6551"/>
                              </a:cubicBezTo>
                              <a:close/>
                              <a:moveTo>
                                <a:pt x="12367" y="6551"/>
                              </a:moveTo>
                              <a:cubicBezTo>
                                <a:pt x="12409" y="6551"/>
                                <a:pt x="12419" y="6551"/>
                                <a:pt x="12398" y="6462"/>
                              </a:cubicBezTo>
                              <a:cubicBezTo>
                                <a:pt x="12377" y="6462"/>
                                <a:pt x="12346" y="6462"/>
                                <a:pt x="12325" y="6462"/>
                              </a:cubicBezTo>
                              <a:cubicBezTo>
                                <a:pt x="12315" y="6551"/>
                                <a:pt x="12325" y="6551"/>
                                <a:pt x="12367" y="6551"/>
                              </a:cubicBezTo>
                              <a:close/>
                              <a:moveTo>
                                <a:pt x="16033" y="4072"/>
                              </a:moveTo>
                              <a:cubicBezTo>
                                <a:pt x="16064" y="4072"/>
                                <a:pt x="16075" y="4072"/>
                                <a:pt x="16054" y="3984"/>
                              </a:cubicBezTo>
                              <a:cubicBezTo>
                                <a:pt x="16043" y="3895"/>
                                <a:pt x="16022" y="3895"/>
                                <a:pt x="16002" y="3984"/>
                              </a:cubicBezTo>
                              <a:cubicBezTo>
                                <a:pt x="15991" y="3984"/>
                                <a:pt x="16002" y="4072"/>
                                <a:pt x="16033" y="4072"/>
                              </a:cubicBezTo>
                              <a:close/>
                              <a:moveTo>
                                <a:pt x="13631" y="1328"/>
                              </a:moveTo>
                              <a:cubicBezTo>
                                <a:pt x="13735" y="974"/>
                                <a:pt x="13745" y="797"/>
                                <a:pt x="13641" y="974"/>
                              </a:cubicBezTo>
                              <a:cubicBezTo>
                                <a:pt x="13589" y="1062"/>
                                <a:pt x="13537" y="1062"/>
                                <a:pt x="13526" y="1151"/>
                              </a:cubicBezTo>
                              <a:cubicBezTo>
                                <a:pt x="13516" y="1151"/>
                                <a:pt x="13495" y="1239"/>
                                <a:pt x="13495" y="1416"/>
                              </a:cubicBezTo>
                              <a:cubicBezTo>
                                <a:pt x="13484" y="1593"/>
                                <a:pt x="13537" y="1593"/>
                                <a:pt x="13631" y="1328"/>
                              </a:cubicBezTo>
                              <a:close/>
                              <a:moveTo>
                                <a:pt x="13349" y="3630"/>
                              </a:moveTo>
                              <a:cubicBezTo>
                                <a:pt x="13349" y="3630"/>
                                <a:pt x="13317" y="3541"/>
                                <a:pt x="13286" y="3541"/>
                              </a:cubicBezTo>
                              <a:cubicBezTo>
                                <a:pt x="13244" y="3541"/>
                                <a:pt x="13234" y="3630"/>
                                <a:pt x="13244" y="3718"/>
                              </a:cubicBezTo>
                              <a:cubicBezTo>
                                <a:pt x="13275" y="3895"/>
                                <a:pt x="13349" y="3807"/>
                                <a:pt x="13349" y="3630"/>
                              </a:cubicBezTo>
                              <a:close/>
                              <a:moveTo>
                                <a:pt x="13077" y="3718"/>
                              </a:moveTo>
                              <a:cubicBezTo>
                                <a:pt x="13108" y="3807"/>
                                <a:pt x="13140" y="3807"/>
                                <a:pt x="13150" y="3807"/>
                              </a:cubicBezTo>
                              <a:cubicBezTo>
                                <a:pt x="13192" y="3630"/>
                                <a:pt x="13171" y="3630"/>
                                <a:pt x="13098" y="3630"/>
                              </a:cubicBezTo>
                              <a:cubicBezTo>
                                <a:pt x="13035" y="3630"/>
                                <a:pt x="13035" y="3630"/>
                                <a:pt x="13077" y="3718"/>
                              </a:cubicBezTo>
                              <a:close/>
                              <a:moveTo>
                                <a:pt x="17098" y="1328"/>
                              </a:moveTo>
                              <a:cubicBezTo>
                                <a:pt x="17130" y="1328"/>
                                <a:pt x="17140" y="1328"/>
                                <a:pt x="17119" y="1239"/>
                              </a:cubicBezTo>
                              <a:cubicBezTo>
                                <a:pt x="17109" y="1151"/>
                                <a:pt x="17088" y="1151"/>
                                <a:pt x="17067" y="1239"/>
                              </a:cubicBezTo>
                              <a:cubicBezTo>
                                <a:pt x="17046" y="1328"/>
                                <a:pt x="17067" y="1328"/>
                                <a:pt x="17098" y="1328"/>
                              </a:cubicBezTo>
                              <a:close/>
                              <a:moveTo>
                                <a:pt x="13986" y="10357"/>
                              </a:moveTo>
                              <a:cubicBezTo>
                                <a:pt x="13965" y="10534"/>
                                <a:pt x="13965" y="10534"/>
                                <a:pt x="13996" y="10534"/>
                              </a:cubicBezTo>
                              <a:cubicBezTo>
                                <a:pt x="14017" y="10534"/>
                                <a:pt x="14048" y="10446"/>
                                <a:pt x="14048" y="10357"/>
                              </a:cubicBezTo>
                              <a:cubicBezTo>
                                <a:pt x="14069" y="10180"/>
                                <a:pt x="14017" y="10180"/>
                                <a:pt x="13986" y="10357"/>
                              </a:cubicBezTo>
                              <a:close/>
                              <a:moveTo>
                                <a:pt x="4418" y="2302"/>
                              </a:moveTo>
                              <a:cubicBezTo>
                                <a:pt x="4408" y="2213"/>
                                <a:pt x="4397" y="2213"/>
                                <a:pt x="4376" y="2302"/>
                              </a:cubicBezTo>
                              <a:cubicBezTo>
                                <a:pt x="4356" y="2390"/>
                                <a:pt x="4366" y="2390"/>
                                <a:pt x="4387" y="2390"/>
                              </a:cubicBezTo>
                              <a:cubicBezTo>
                                <a:pt x="4408" y="2390"/>
                                <a:pt x="4418" y="2302"/>
                                <a:pt x="4418" y="2302"/>
                              </a:cubicBezTo>
                              <a:close/>
                              <a:moveTo>
                                <a:pt x="14842" y="6374"/>
                              </a:moveTo>
                              <a:cubicBezTo>
                                <a:pt x="14821" y="6462"/>
                                <a:pt x="14832" y="6462"/>
                                <a:pt x="14853" y="6462"/>
                              </a:cubicBezTo>
                              <a:cubicBezTo>
                                <a:pt x="14874" y="6462"/>
                                <a:pt x="14884" y="6462"/>
                                <a:pt x="14874" y="6374"/>
                              </a:cubicBezTo>
                              <a:cubicBezTo>
                                <a:pt x="14874" y="6285"/>
                                <a:pt x="14863" y="6285"/>
                                <a:pt x="14842" y="6374"/>
                              </a:cubicBezTo>
                              <a:close/>
                              <a:moveTo>
                                <a:pt x="16555" y="12925"/>
                              </a:moveTo>
                              <a:cubicBezTo>
                                <a:pt x="16524" y="12925"/>
                                <a:pt x="16513" y="13013"/>
                                <a:pt x="16513" y="13013"/>
                              </a:cubicBezTo>
                              <a:cubicBezTo>
                                <a:pt x="16524" y="13190"/>
                                <a:pt x="16607" y="13190"/>
                                <a:pt x="16607" y="13013"/>
                              </a:cubicBezTo>
                              <a:cubicBezTo>
                                <a:pt x="16607" y="13013"/>
                                <a:pt x="16576" y="12925"/>
                                <a:pt x="16555" y="12925"/>
                              </a:cubicBezTo>
                              <a:close/>
                              <a:moveTo>
                                <a:pt x="15646" y="9030"/>
                              </a:moveTo>
                              <a:cubicBezTo>
                                <a:pt x="15636" y="9030"/>
                                <a:pt x="15615" y="9118"/>
                                <a:pt x="15605" y="9207"/>
                              </a:cubicBezTo>
                              <a:cubicBezTo>
                                <a:pt x="15594" y="9295"/>
                                <a:pt x="15615" y="9384"/>
                                <a:pt x="15636" y="9384"/>
                              </a:cubicBezTo>
                              <a:cubicBezTo>
                                <a:pt x="15657" y="9384"/>
                                <a:pt x="15678" y="9295"/>
                                <a:pt x="15678" y="9207"/>
                              </a:cubicBezTo>
                              <a:cubicBezTo>
                                <a:pt x="15678" y="9118"/>
                                <a:pt x="15667" y="9030"/>
                                <a:pt x="15646" y="9030"/>
                              </a:cubicBezTo>
                              <a:close/>
                              <a:moveTo>
                                <a:pt x="17986" y="12393"/>
                              </a:moveTo>
                              <a:cubicBezTo>
                                <a:pt x="18007" y="12482"/>
                                <a:pt x="18038" y="12570"/>
                                <a:pt x="18070" y="12570"/>
                              </a:cubicBezTo>
                              <a:cubicBezTo>
                                <a:pt x="18122" y="12570"/>
                                <a:pt x="18122" y="12570"/>
                                <a:pt x="18049" y="12305"/>
                              </a:cubicBezTo>
                              <a:cubicBezTo>
                                <a:pt x="17965" y="12128"/>
                                <a:pt x="17934" y="12128"/>
                                <a:pt x="17986" y="12393"/>
                              </a:cubicBezTo>
                              <a:close/>
                              <a:moveTo>
                                <a:pt x="14591" y="6374"/>
                              </a:moveTo>
                              <a:cubicBezTo>
                                <a:pt x="14571" y="6462"/>
                                <a:pt x="14581" y="6462"/>
                                <a:pt x="14602" y="6462"/>
                              </a:cubicBezTo>
                              <a:cubicBezTo>
                                <a:pt x="14623" y="6462"/>
                                <a:pt x="14633" y="6462"/>
                                <a:pt x="14623" y="6374"/>
                              </a:cubicBezTo>
                              <a:cubicBezTo>
                                <a:pt x="14623" y="6285"/>
                                <a:pt x="14602" y="6285"/>
                                <a:pt x="14591" y="6374"/>
                              </a:cubicBezTo>
                              <a:close/>
                              <a:moveTo>
                                <a:pt x="19469" y="10446"/>
                              </a:moveTo>
                              <a:cubicBezTo>
                                <a:pt x="19459" y="10357"/>
                                <a:pt x="19438" y="10357"/>
                                <a:pt x="19417" y="10446"/>
                              </a:cubicBezTo>
                              <a:cubicBezTo>
                                <a:pt x="19407" y="10534"/>
                                <a:pt x="19417" y="10534"/>
                                <a:pt x="19438" y="10534"/>
                              </a:cubicBezTo>
                              <a:cubicBezTo>
                                <a:pt x="19459" y="10534"/>
                                <a:pt x="19480" y="10446"/>
                                <a:pt x="19469" y="10446"/>
                              </a:cubicBezTo>
                              <a:close/>
                              <a:moveTo>
                                <a:pt x="19427" y="14430"/>
                              </a:moveTo>
                              <a:lnTo>
                                <a:pt x="19501" y="14430"/>
                              </a:lnTo>
                              <a:lnTo>
                                <a:pt x="19427" y="14695"/>
                              </a:lnTo>
                              <a:cubicBezTo>
                                <a:pt x="19386" y="14784"/>
                                <a:pt x="19375" y="14961"/>
                                <a:pt x="19396" y="14961"/>
                              </a:cubicBezTo>
                              <a:cubicBezTo>
                                <a:pt x="19417" y="14961"/>
                                <a:pt x="19427" y="15049"/>
                                <a:pt x="19427" y="15226"/>
                              </a:cubicBezTo>
                              <a:cubicBezTo>
                                <a:pt x="19427" y="15403"/>
                                <a:pt x="19448" y="15492"/>
                                <a:pt x="19490" y="15580"/>
                              </a:cubicBezTo>
                              <a:cubicBezTo>
                                <a:pt x="19521" y="15580"/>
                                <a:pt x="19584" y="15669"/>
                                <a:pt x="19626" y="15669"/>
                              </a:cubicBezTo>
                              <a:cubicBezTo>
                                <a:pt x="19689" y="15669"/>
                                <a:pt x="19689" y="15669"/>
                                <a:pt x="19605" y="15492"/>
                              </a:cubicBezTo>
                              <a:cubicBezTo>
                                <a:pt x="19501" y="15315"/>
                                <a:pt x="19490" y="15226"/>
                                <a:pt x="19542" y="14872"/>
                              </a:cubicBezTo>
                              <a:cubicBezTo>
                                <a:pt x="19563" y="14695"/>
                                <a:pt x="19595" y="14695"/>
                                <a:pt x="19657" y="14872"/>
                              </a:cubicBezTo>
                              <a:cubicBezTo>
                                <a:pt x="19720" y="15049"/>
                                <a:pt x="19751" y="15049"/>
                                <a:pt x="19793" y="14872"/>
                              </a:cubicBezTo>
                              <a:cubicBezTo>
                                <a:pt x="19824" y="14784"/>
                                <a:pt x="19856" y="14695"/>
                                <a:pt x="19866" y="14784"/>
                              </a:cubicBezTo>
                              <a:cubicBezTo>
                                <a:pt x="19887" y="14872"/>
                                <a:pt x="19981" y="14695"/>
                                <a:pt x="19981" y="14518"/>
                              </a:cubicBezTo>
                              <a:cubicBezTo>
                                <a:pt x="19981" y="14252"/>
                                <a:pt x="19803" y="14075"/>
                                <a:pt x="19741" y="14164"/>
                              </a:cubicBezTo>
                              <a:cubicBezTo>
                                <a:pt x="19668" y="14341"/>
                                <a:pt x="19521" y="14252"/>
                                <a:pt x="19469" y="14075"/>
                              </a:cubicBezTo>
                              <a:cubicBezTo>
                                <a:pt x="19448" y="13987"/>
                                <a:pt x="19417" y="14075"/>
                                <a:pt x="19396" y="14252"/>
                              </a:cubicBezTo>
                              <a:cubicBezTo>
                                <a:pt x="19354" y="14430"/>
                                <a:pt x="19365" y="14430"/>
                                <a:pt x="19427" y="14430"/>
                              </a:cubicBezTo>
                              <a:close/>
                              <a:moveTo>
                                <a:pt x="14393" y="6374"/>
                              </a:moveTo>
                              <a:cubicBezTo>
                                <a:pt x="14372" y="6462"/>
                                <a:pt x="14383" y="6462"/>
                                <a:pt x="14403" y="6462"/>
                              </a:cubicBezTo>
                              <a:cubicBezTo>
                                <a:pt x="14424" y="6462"/>
                                <a:pt x="14435" y="6462"/>
                                <a:pt x="14424" y="6374"/>
                              </a:cubicBezTo>
                              <a:cubicBezTo>
                                <a:pt x="14424" y="6285"/>
                                <a:pt x="14403" y="6285"/>
                                <a:pt x="14393" y="6374"/>
                              </a:cubicBezTo>
                              <a:close/>
                              <a:moveTo>
                                <a:pt x="11082" y="11951"/>
                              </a:moveTo>
                              <a:cubicBezTo>
                                <a:pt x="11019" y="11951"/>
                                <a:pt x="10988" y="12039"/>
                                <a:pt x="11009" y="12128"/>
                              </a:cubicBezTo>
                              <a:cubicBezTo>
                                <a:pt x="11040" y="12305"/>
                                <a:pt x="11155" y="12216"/>
                                <a:pt x="11176" y="12039"/>
                              </a:cubicBezTo>
                              <a:cubicBezTo>
                                <a:pt x="11186" y="11951"/>
                                <a:pt x="11145" y="11862"/>
                                <a:pt x="11082" y="11951"/>
                              </a:cubicBezTo>
                              <a:close/>
                              <a:moveTo>
                                <a:pt x="11260" y="9738"/>
                              </a:moveTo>
                              <a:cubicBezTo>
                                <a:pt x="11239" y="9649"/>
                                <a:pt x="11145" y="9649"/>
                                <a:pt x="11040" y="9826"/>
                              </a:cubicBezTo>
                              <a:cubicBezTo>
                                <a:pt x="10946" y="9915"/>
                                <a:pt x="10852" y="10003"/>
                                <a:pt x="10842" y="10003"/>
                              </a:cubicBezTo>
                              <a:cubicBezTo>
                                <a:pt x="10831" y="10003"/>
                                <a:pt x="10800" y="10003"/>
                                <a:pt x="10779" y="10003"/>
                              </a:cubicBezTo>
                              <a:cubicBezTo>
                                <a:pt x="10737" y="10003"/>
                                <a:pt x="10737" y="10003"/>
                                <a:pt x="10779" y="10180"/>
                              </a:cubicBezTo>
                              <a:cubicBezTo>
                                <a:pt x="10800" y="10269"/>
                                <a:pt x="10852" y="10269"/>
                                <a:pt x="10884" y="10180"/>
                              </a:cubicBezTo>
                              <a:cubicBezTo>
                                <a:pt x="10915" y="10092"/>
                                <a:pt x="11030" y="10003"/>
                                <a:pt x="11124" y="10003"/>
                              </a:cubicBezTo>
                              <a:cubicBezTo>
                                <a:pt x="11301" y="10003"/>
                                <a:pt x="11333" y="9915"/>
                                <a:pt x="11260" y="9738"/>
                              </a:cubicBezTo>
                              <a:close/>
                              <a:moveTo>
                                <a:pt x="13850" y="10446"/>
                              </a:moveTo>
                              <a:cubicBezTo>
                                <a:pt x="13798" y="10534"/>
                                <a:pt x="13745" y="10623"/>
                                <a:pt x="13745" y="10623"/>
                              </a:cubicBezTo>
                              <a:cubicBezTo>
                                <a:pt x="13745" y="10623"/>
                                <a:pt x="13777" y="10711"/>
                                <a:pt x="13829" y="10711"/>
                              </a:cubicBezTo>
                              <a:cubicBezTo>
                                <a:pt x="13881" y="10711"/>
                                <a:pt x="13923" y="10623"/>
                                <a:pt x="13933" y="10534"/>
                              </a:cubicBezTo>
                              <a:cubicBezTo>
                                <a:pt x="13944" y="10357"/>
                                <a:pt x="13913" y="10357"/>
                                <a:pt x="13850" y="10446"/>
                              </a:cubicBezTo>
                              <a:close/>
                              <a:moveTo>
                                <a:pt x="10957" y="12482"/>
                              </a:moveTo>
                              <a:cubicBezTo>
                                <a:pt x="10936" y="12570"/>
                                <a:pt x="10946" y="12570"/>
                                <a:pt x="10967" y="12570"/>
                              </a:cubicBezTo>
                              <a:cubicBezTo>
                                <a:pt x="10988" y="12570"/>
                                <a:pt x="10998" y="12570"/>
                                <a:pt x="10988" y="12482"/>
                              </a:cubicBezTo>
                              <a:cubicBezTo>
                                <a:pt x="10988" y="12393"/>
                                <a:pt x="10978" y="12393"/>
                                <a:pt x="10957" y="12482"/>
                              </a:cubicBezTo>
                              <a:close/>
                              <a:moveTo>
                                <a:pt x="10957" y="12039"/>
                              </a:moveTo>
                              <a:cubicBezTo>
                                <a:pt x="10946" y="11951"/>
                                <a:pt x="10925" y="11862"/>
                                <a:pt x="10904" y="11862"/>
                              </a:cubicBezTo>
                              <a:cubicBezTo>
                                <a:pt x="10884" y="11862"/>
                                <a:pt x="10873" y="11951"/>
                                <a:pt x="10873" y="12039"/>
                              </a:cubicBezTo>
                              <a:cubicBezTo>
                                <a:pt x="10884" y="12128"/>
                                <a:pt x="10904" y="12216"/>
                                <a:pt x="10925" y="12216"/>
                              </a:cubicBezTo>
                              <a:cubicBezTo>
                                <a:pt x="10946" y="12216"/>
                                <a:pt x="10957" y="12128"/>
                                <a:pt x="10957" y="12039"/>
                              </a:cubicBezTo>
                              <a:close/>
                              <a:moveTo>
                                <a:pt x="20388" y="12393"/>
                              </a:moveTo>
                              <a:cubicBezTo>
                                <a:pt x="20430" y="12305"/>
                                <a:pt x="20420" y="12216"/>
                                <a:pt x="20326" y="12039"/>
                              </a:cubicBezTo>
                              <a:cubicBezTo>
                                <a:pt x="20263" y="11951"/>
                                <a:pt x="20211" y="11774"/>
                                <a:pt x="20200" y="11597"/>
                              </a:cubicBezTo>
                              <a:cubicBezTo>
                                <a:pt x="20190" y="11420"/>
                                <a:pt x="20117" y="11420"/>
                                <a:pt x="19950" y="11331"/>
                              </a:cubicBezTo>
                              <a:cubicBezTo>
                                <a:pt x="19814" y="11331"/>
                                <a:pt x="19678" y="11243"/>
                                <a:pt x="19647" y="11154"/>
                              </a:cubicBezTo>
                              <a:cubicBezTo>
                                <a:pt x="19615" y="11066"/>
                                <a:pt x="19595" y="11154"/>
                                <a:pt x="19605" y="11243"/>
                              </a:cubicBezTo>
                              <a:cubicBezTo>
                                <a:pt x="19615" y="11331"/>
                                <a:pt x="19657" y="11420"/>
                                <a:pt x="19709" y="11508"/>
                              </a:cubicBezTo>
                              <a:cubicBezTo>
                                <a:pt x="19939" y="11774"/>
                                <a:pt x="20263" y="12216"/>
                                <a:pt x="20284" y="12393"/>
                              </a:cubicBezTo>
                              <a:cubicBezTo>
                                <a:pt x="20294" y="12570"/>
                                <a:pt x="20326" y="12570"/>
                                <a:pt x="20388" y="12393"/>
                              </a:cubicBezTo>
                              <a:close/>
                              <a:moveTo>
                                <a:pt x="11980" y="10889"/>
                              </a:moveTo>
                              <a:cubicBezTo>
                                <a:pt x="12001" y="10889"/>
                                <a:pt x="12012" y="10800"/>
                                <a:pt x="12022" y="10711"/>
                              </a:cubicBezTo>
                              <a:cubicBezTo>
                                <a:pt x="12033" y="10623"/>
                                <a:pt x="12022" y="10534"/>
                                <a:pt x="12001" y="10534"/>
                              </a:cubicBezTo>
                              <a:cubicBezTo>
                                <a:pt x="11980" y="10534"/>
                                <a:pt x="11970" y="10623"/>
                                <a:pt x="11959" y="10711"/>
                              </a:cubicBezTo>
                              <a:cubicBezTo>
                                <a:pt x="11949" y="10800"/>
                                <a:pt x="11959" y="10889"/>
                                <a:pt x="11980" y="10889"/>
                              </a:cubicBezTo>
                              <a:close/>
                              <a:moveTo>
                                <a:pt x="13213" y="10623"/>
                              </a:moveTo>
                              <a:cubicBezTo>
                                <a:pt x="13213" y="10800"/>
                                <a:pt x="13213" y="10889"/>
                                <a:pt x="13223" y="10889"/>
                              </a:cubicBezTo>
                              <a:cubicBezTo>
                                <a:pt x="13234" y="10800"/>
                                <a:pt x="13234" y="10711"/>
                                <a:pt x="13223" y="10534"/>
                              </a:cubicBezTo>
                              <a:cubicBezTo>
                                <a:pt x="13223" y="10357"/>
                                <a:pt x="13213" y="10446"/>
                                <a:pt x="13213" y="10623"/>
                              </a:cubicBezTo>
                              <a:close/>
                              <a:moveTo>
                                <a:pt x="12722" y="10623"/>
                              </a:moveTo>
                              <a:cubicBezTo>
                                <a:pt x="12597" y="10711"/>
                                <a:pt x="12471" y="10889"/>
                                <a:pt x="12440" y="10889"/>
                              </a:cubicBezTo>
                              <a:cubicBezTo>
                                <a:pt x="12398" y="10889"/>
                                <a:pt x="12398" y="10889"/>
                                <a:pt x="12419" y="11066"/>
                              </a:cubicBezTo>
                              <a:cubicBezTo>
                                <a:pt x="12440" y="11154"/>
                                <a:pt x="12461" y="11154"/>
                                <a:pt x="12482" y="11154"/>
                              </a:cubicBezTo>
                              <a:cubicBezTo>
                                <a:pt x="12534" y="10977"/>
                                <a:pt x="13004" y="10711"/>
                                <a:pt x="13014" y="10800"/>
                              </a:cubicBezTo>
                              <a:cubicBezTo>
                                <a:pt x="13025" y="10889"/>
                                <a:pt x="13014" y="10977"/>
                                <a:pt x="12993" y="11066"/>
                              </a:cubicBezTo>
                              <a:cubicBezTo>
                                <a:pt x="12973" y="11154"/>
                                <a:pt x="12973" y="11243"/>
                                <a:pt x="13014" y="11243"/>
                              </a:cubicBezTo>
                              <a:cubicBezTo>
                                <a:pt x="13056" y="11243"/>
                                <a:pt x="13067" y="11154"/>
                                <a:pt x="13067" y="10977"/>
                              </a:cubicBezTo>
                              <a:cubicBezTo>
                                <a:pt x="13067" y="10446"/>
                                <a:pt x="12973" y="10357"/>
                                <a:pt x="12722" y="10623"/>
                              </a:cubicBezTo>
                              <a:close/>
                              <a:moveTo>
                                <a:pt x="12294" y="10889"/>
                              </a:moveTo>
                              <a:cubicBezTo>
                                <a:pt x="12043" y="11154"/>
                                <a:pt x="11865" y="11243"/>
                                <a:pt x="11886" y="11066"/>
                              </a:cubicBezTo>
                              <a:cubicBezTo>
                                <a:pt x="11897" y="10889"/>
                                <a:pt x="11709" y="10800"/>
                                <a:pt x="11625" y="10977"/>
                              </a:cubicBezTo>
                              <a:cubicBezTo>
                                <a:pt x="11573" y="11066"/>
                                <a:pt x="11562" y="11862"/>
                                <a:pt x="11615" y="11951"/>
                              </a:cubicBezTo>
                              <a:cubicBezTo>
                                <a:pt x="11656" y="12039"/>
                                <a:pt x="11886" y="11774"/>
                                <a:pt x="11918" y="11685"/>
                              </a:cubicBezTo>
                              <a:cubicBezTo>
                                <a:pt x="11928" y="11597"/>
                                <a:pt x="11980" y="11508"/>
                                <a:pt x="12043" y="11508"/>
                              </a:cubicBezTo>
                              <a:cubicBezTo>
                                <a:pt x="12095" y="11508"/>
                                <a:pt x="12179" y="11420"/>
                                <a:pt x="12221" y="11331"/>
                              </a:cubicBezTo>
                              <a:cubicBezTo>
                                <a:pt x="12262" y="11331"/>
                                <a:pt x="12315" y="11243"/>
                                <a:pt x="12346" y="11243"/>
                              </a:cubicBezTo>
                              <a:cubicBezTo>
                                <a:pt x="12367" y="11243"/>
                                <a:pt x="12388" y="11154"/>
                                <a:pt x="12388" y="11066"/>
                              </a:cubicBezTo>
                              <a:cubicBezTo>
                                <a:pt x="12388" y="10889"/>
                                <a:pt x="12356" y="10889"/>
                                <a:pt x="12294" y="10889"/>
                              </a:cubicBezTo>
                              <a:close/>
                              <a:moveTo>
                                <a:pt x="11782" y="10180"/>
                              </a:moveTo>
                              <a:cubicBezTo>
                                <a:pt x="11844" y="10269"/>
                                <a:pt x="11928" y="10092"/>
                                <a:pt x="11897" y="9915"/>
                              </a:cubicBezTo>
                              <a:cubicBezTo>
                                <a:pt x="11865" y="9738"/>
                                <a:pt x="11364" y="10003"/>
                                <a:pt x="11374" y="10180"/>
                              </a:cubicBezTo>
                              <a:cubicBezTo>
                                <a:pt x="11385" y="10357"/>
                                <a:pt x="11583" y="10357"/>
                                <a:pt x="11667" y="10180"/>
                              </a:cubicBezTo>
                              <a:cubicBezTo>
                                <a:pt x="11698" y="10180"/>
                                <a:pt x="11750" y="10180"/>
                                <a:pt x="11782" y="10180"/>
                              </a:cubicBezTo>
                              <a:close/>
                              <a:moveTo>
                                <a:pt x="11782" y="9207"/>
                              </a:moveTo>
                              <a:cubicBezTo>
                                <a:pt x="11761" y="9207"/>
                                <a:pt x="11709" y="9207"/>
                                <a:pt x="11688" y="9207"/>
                              </a:cubicBezTo>
                              <a:cubicBezTo>
                                <a:pt x="11656" y="9207"/>
                                <a:pt x="11677" y="9295"/>
                                <a:pt x="11730" y="9295"/>
                              </a:cubicBezTo>
                              <a:cubicBezTo>
                                <a:pt x="11782" y="9295"/>
                                <a:pt x="11803" y="9295"/>
                                <a:pt x="11782" y="9207"/>
                              </a:cubicBezTo>
                              <a:close/>
                              <a:moveTo>
                                <a:pt x="20514" y="19918"/>
                              </a:moveTo>
                              <a:cubicBezTo>
                                <a:pt x="20524" y="20007"/>
                                <a:pt x="20535" y="20095"/>
                                <a:pt x="20556" y="20095"/>
                              </a:cubicBezTo>
                              <a:cubicBezTo>
                                <a:pt x="20576" y="20095"/>
                                <a:pt x="20587" y="20184"/>
                                <a:pt x="20587" y="20184"/>
                              </a:cubicBezTo>
                              <a:cubicBezTo>
                                <a:pt x="20587" y="20184"/>
                                <a:pt x="20618" y="20449"/>
                                <a:pt x="20650" y="20538"/>
                              </a:cubicBezTo>
                              <a:cubicBezTo>
                                <a:pt x="20712" y="20803"/>
                                <a:pt x="20702" y="20803"/>
                                <a:pt x="20420" y="20892"/>
                              </a:cubicBezTo>
                              <a:cubicBezTo>
                                <a:pt x="20211" y="20980"/>
                                <a:pt x="20159" y="20980"/>
                                <a:pt x="20232" y="21069"/>
                              </a:cubicBezTo>
                              <a:cubicBezTo>
                                <a:pt x="20294" y="21157"/>
                                <a:pt x="20357" y="21157"/>
                                <a:pt x="20367" y="21069"/>
                              </a:cubicBezTo>
                              <a:cubicBezTo>
                                <a:pt x="20378" y="21069"/>
                                <a:pt x="20493" y="20980"/>
                                <a:pt x="20608" y="20980"/>
                              </a:cubicBezTo>
                              <a:cubicBezTo>
                                <a:pt x="20806" y="20980"/>
                                <a:pt x="20879" y="20803"/>
                                <a:pt x="20785" y="20538"/>
                              </a:cubicBezTo>
                              <a:cubicBezTo>
                                <a:pt x="20733" y="20361"/>
                                <a:pt x="20733" y="20095"/>
                                <a:pt x="20796" y="20095"/>
                              </a:cubicBezTo>
                              <a:cubicBezTo>
                                <a:pt x="20848" y="20095"/>
                                <a:pt x="20848" y="20095"/>
                                <a:pt x="20785" y="19918"/>
                              </a:cubicBezTo>
                              <a:cubicBezTo>
                                <a:pt x="20691" y="19741"/>
                                <a:pt x="20503" y="19741"/>
                                <a:pt x="20514" y="19918"/>
                              </a:cubicBezTo>
                              <a:close/>
                              <a:moveTo>
                                <a:pt x="20806" y="18059"/>
                              </a:moveTo>
                              <a:cubicBezTo>
                                <a:pt x="20785" y="18059"/>
                                <a:pt x="20744" y="18059"/>
                                <a:pt x="20723" y="18059"/>
                              </a:cubicBezTo>
                              <a:cubicBezTo>
                                <a:pt x="20702" y="18059"/>
                                <a:pt x="20723" y="18148"/>
                                <a:pt x="20764" y="18148"/>
                              </a:cubicBezTo>
                              <a:cubicBezTo>
                                <a:pt x="20817" y="18148"/>
                                <a:pt x="20827" y="18059"/>
                                <a:pt x="20806" y="18059"/>
                              </a:cubicBezTo>
                              <a:close/>
                              <a:moveTo>
                                <a:pt x="20409" y="17262"/>
                              </a:moveTo>
                              <a:cubicBezTo>
                                <a:pt x="20430" y="17528"/>
                                <a:pt x="20493" y="17351"/>
                                <a:pt x="20493" y="17085"/>
                              </a:cubicBezTo>
                              <a:cubicBezTo>
                                <a:pt x="20493" y="16820"/>
                                <a:pt x="20430" y="16731"/>
                                <a:pt x="20347" y="16908"/>
                              </a:cubicBezTo>
                              <a:cubicBezTo>
                                <a:pt x="20284" y="17085"/>
                                <a:pt x="20263" y="17174"/>
                                <a:pt x="20273" y="17351"/>
                              </a:cubicBezTo>
                              <a:cubicBezTo>
                                <a:pt x="20284" y="17616"/>
                                <a:pt x="20294" y="17616"/>
                                <a:pt x="20347" y="17262"/>
                              </a:cubicBezTo>
                              <a:cubicBezTo>
                                <a:pt x="20378" y="17174"/>
                                <a:pt x="20399" y="17174"/>
                                <a:pt x="20409" y="17262"/>
                              </a:cubicBezTo>
                              <a:close/>
                              <a:moveTo>
                                <a:pt x="20200" y="19387"/>
                              </a:moveTo>
                              <a:cubicBezTo>
                                <a:pt x="20190" y="19298"/>
                                <a:pt x="20159" y="19298"/>
                                <a:pt x="20138" y="19387"/>
                              </a:cubicBezTo>
                              <a:cubicBezTo>
                                <a:pt x="20117" y="19387"/>
                                <a:pt x="20127" y="19475"/>
                                <a:pt x="20159" y="19475"/>
                              </a:cubicBezTo>
                              <a:cubicBezTo>
                                <a:pt x="20190" y="19475"/>
                                <a:pt x="20211" y="19475"/>
                                <a:pt x="20200" y="19387"/>
                              </a:cubicBezTo>
                              <a:close/>
                              <a:moveTo>
                                <a:pt x="20493" y="17971"/>
                              </a:moveTo>
                              <a:cubicBezTo>
                                <a:pt x="20514" y="17971"/>
                                <a:pt x="20524" y="17971"/>
                                <a:pt x="20524" y="17882"/>
                              </a:cubicBezTo>
                              <a:cubicBezTo>
                                <a:pt x="20524" y="17882"/>
                                <a:pt x="20514" y="17793"/>
                                <a:pt x="20493" y="17705"/>
                              </a:cubicBezTo>
                              <a:cubicBezTo>
                                <a:pt x="20472" y="17616"/>
                                <a:pt x="20462" y="17705"/>
                                <a:pt x="20462" y="17793"/>
                              </a:cubicBezTo>
                              <a:cubicBezTo>
                                <a:pt x="20462" y="17882"/>
                                <a:pt x="20482" y="17971"/>
                                <a:pt x="20493" y="17971"/>
                              </a:cubicBezTo>
                              <a:close/>
                              <a:moveTo>
                                <a:pt x="20148" y="20272"/>
                              </a:moveTo>
                              <a:lnTo>
                                <a:pt x="20148" y="20272"/>
                              </a:lnTo>
                              <a:cubicBezTo>
                                <a:pt x="20127" y="20361"/>
                                <a:pt x="20138" y="20361"/>
                                <a:pt x="20159" y="20361"/>
                              </a:cubicBezTo>
                              <a:cubicBezTo>
                                <a:pt x="20179" y="20361"/>
                                <a:pt x="20190" y="20361"/>
                                <a:pt x="20179" y="20272"/>
                              </a:cubicBezTo>
                              <a:cubicBezTo>
                                <a:pt x="20179" y="20184"/>
                                <a:pt x="20159" y="20184"/>
                                <a:pt x="20148" y="20272"/>
                              </a:cubicBezTo>
                              <a:close/>
                              <a:moveTo>
                                <a:pt x="20879" y="20095"/>
                              </a:moveTo>
                              <a:cubicBezTo>
                                <a:pt x="20858" y="20184"/>
                                <a:pt x="20869" y="20184"/>
                                <a:pt x="20890" y="20184"/>
                              </a:cubicBezTo>
                              <a:cubicBezTo>
                                <a:pt x="20911" y="20184"/>
                                <a:pt x="20921" y="20184"/>
                                <a:pt x="20911" y="20095"/>
                              </a:cubicBezTo>
                              <a:cubicBezTo>
                                <a:pt x="20911" y="20095"/>
                                <a:pt x="20890" y="20007"/>
                                <a:pt x="20879" y="20095"/>
                              </a:cubicBezTo>
                              <a:close/>
                              <a:moveTo>
                                <a:pt x="21496" y="20892"/>
                              </a:moveTo>
                              <a:cubicBezTo>
                                <a:pt x="21485" y="20892"/>
                                <a:pt x="21475" y="20980"/>
                                <a:pt x="21475" y="21069"/>
                              </a:cubicBezTo>
                              <a:cubicBezTo>
                                <a:pt x="21475" y="21157"/>
                                <a:pt x="21485" y="21246"/>
                                <a:pt x="21496" y="21246"/>
                              </a:cubicBezTo>
                              <a:cubicBezTo>
                                <a:pt x="21506" y="21246"/>
                                <a:pt x="21516" y="21157"/>
                                <a:pt x="21516" y="21069"/>
                              </a:cubicBezTo>
                              <a:cubicBezTo>
                                <a:pt x="21516" y="20980"/>
                                <a:pt x="21506" y="20892"/>
                                <a:pt x="21496" y="20892"/>
                              </a:cubicBezTo>
                              <a:close/>
                              <a:moveTo>
                                <a:pt x="21579" y="19741"/>
                              </a:moveTo>
                              <a:cubicBezTo>
                                <a:pt x="21569" y="19652"/>
                                <a:pt x="21516" y="19564"/>
                                <a:pt x="21475" y="19475"/>
                              </a:cubicBezTo>
                              <a:cubicBezTo>
                                <a:pt x="21422" y="19387"/>
                                <a:pt x="21297" y="19298"/>
                                <a:pt x="21193" y="19210"/>
                              </a:cubicBezTo>
                              <a:cubicBezTo>
                                <a:pt x="21067" y="19121"/>
                                <a:pt x="20994" y="19033"/>
                                <a:pt x="20973" y="19210"/>
                              </a:cubicBezTo>
                              <a:cubicBezTo>
                                <a:pt x="20952" y="19298"/>
                                <a:pt x="20994" y="19387"/>
                                <a:pt x="21130" y="19475"/>
                              </a:cubicBezTo>
                              <a:cubicBezTo>
                                <a:pt x="21234" y="19564"/>
                                <a:pt x="21370" y="19652"/>
                                <a:pt x="21433" y="19741"/>
                              </a:cubicBezTo>
                              <a:cubicBezTo>
                                <a:pt x="21590" y="19918"/>
                                <a:pt x="21600" y="19918"/>
                                <a:pt x="21579" y="19741"/>
                              </a:cubicBezTo>
                              <a:close/>
                              <a:moveTo>
                                <a:pt x="20973" y="17351"/>
                              </a:moveTo>
                              <a:cubicBezTo>
                                <a:pt x="20942" y="17085"/>
                                <a:pt x="20629" y="16997"/>
                                <a:pt x="20629" y="17174"/>
                              </a:cubicBezTo>
                              <a:cubicBezTo>
                                <a:pt x="20629" y="17262"/>
                                <a:pt x="20702" y="17351"/>
                                <a:pt x="20785" y="17351"/>
                              </a:cubicBezTo>
                              <a:cubicBezTo>
                                <a:pt x="20869" y="17351"/>
                                <a:pt x="20952" y="17439"/>
                                <a:pt x="20963" y="17439"/>
                              </a:cubicBezTo>
                              <a:cubicBezTo>
                                <a:pt x="20984" y="17528"/>
                                <a:pt x="20984" y="17439"/>
                                <a:pt x="20973" y="17351"/>
                              </a:cubicBezTo>
                              <a:close/>
                              <a:moveTo>
                                <a:pt x="19887" y="12659"/>
                              </a:moveTo>
                              <a:cubicBezTo>
                                <a:pt x="19866" y="12748"/>
                                <a:pt x="19877" y="12748"/>
                                <a:pt x="19897" y="12748"/>
                              </a:cubicBezTo>
                              <a:cubicBezTo>
                                <a:pt x="19918" y="12748"/>
                                <a:pt x="19929" y="12748"/>
                                <a:pt x="19918" y="12659"/>
                              </a:cubicBezTo>
                              <a:cubicBezTo>
                                <a:pt x="19918" y="12570"/>
                                <a:pt x="19908" y="12570"/>
                                <a:pt x="19887" y="12659"/>
                              </a:cubicBezTo>
                              <a:close/>
                              <a:moveTo>
                                <a:pt x="19344" y="10269"/>
                              </a:moveTo>
                              <a:cubicBezTo>
                                <a:pt x="19323" y="10357"/>
                                <a:pt x="19333" y="10357"/>
                                <a:pt x="19354" y="10357"/>
                              </a:cubicBezTo>
                              <a:cubicBezTo>
                                <a:pt x="19375" y="10357"/>
                                <a:pt x="19386" y="10357"/>
                                <a:pt x="19375" y="10269"/>
                              </a:cubicBezTo>
                              <a:cubicBezTo>
                                <a:pt x="19375" y="10180"/>
                                <a:pt x="19354" y="10180"/>
                                <a:pt x="19344" y="10269"/>
                              </a:cubicBezTo>
                              <a:close/>
                              <a:moveTo>
                                <a:pt x="19302" y="12836"/>
                              </a:moveTo>
                              <a:cubicBezTo>
                                <a:pt x="19292" y="12925"/>
                                <a:pt x="19302" y="12925"/>
                                <a:pt x="19323" y="12925"/>
                              </a:cubicBezTo>
                              <a:cubicBezTo>
                                <a:pt x="19354" y="12925"/>
                                <a:pt x="19365" y="12925"/>
                                <a:pt x="19344" y="12836"/>
                              </a:cubicBezTo>
                              <a:cubicBezTo>
                                <a:pt x="19333" y="12748"/>
                                <a:pt x="19313" y="12748"/>
                                <a:pt x="19302" y="12836"/>
                              </a:cubicBezTo>
                              <a:close/>
                              <a:moveTo>
                                <a:pt x="19250" y="14430"/>
                              </a:moveTo>
                              <a:cubicBezTo>
                                <a:pt x="19271" y="14430"/>
                                <a:pt x="19281" y="14607"/>
                                <a:pt x="19281" y="14695"/>
                              </a:cubicBezTo>
                              <a:cubicBezTo>
                                <a:pt x="19281" y="14961"/>
                                <a:pt x="19323" y="14784"/>
                                <a:pt x="19333" y="14518"/>
                              </a:cubicBezTo>
                              <a:cubicBezTo>
                                <a:pt x="19333" y="14430"/>
                                <a:pt x="19323" y="14341"/>
                                <a:pt x="19271" y="14341"/>
                              </a:cubicBezTo>
                              <a:cubicBezTo>
                                <a:pt x="19250" y="14341"/>
                                <a:pt x="19229" y="14341"/>
                                <a:pt x="19250" y="14430"/>
                              </a:cubicBezTo>
                              <a:close/>
                              <a:moveTo>
                                <a:pt x="20012" y="15846"/>
                              </a:moveTo>
                              <a:cubicBezTo>
                                <a:pt x="19991" y="15934"/>
                                <a:pt x="20002" y="15934"/>
                                <a:pt x="20023" y="15934"/>
                              </a:cubicBezTo>
                              <a:cubicBezTo>
                                <a:pt x="20044" y="15934"/>
                                <a:pt x="20054" y="15934"/>
                                <a:pt x="20044" y="15846"/>
                              </a:cubicBezTo>
                              <a:cubicBezTo>
                                <a:pt x="20044" y="15846"/>
                                <a:pt x="20023" y="15846"/>
                                <a:pt x="20012" y="15846"/>
                              </a:cubicBezTo>
                              <a:close/>
                              <a:moveTo>
                                <a:pt x="19636" y="12836"/>
                              </a:moveTo>
                              <a:cubicBezTo>
                                <a:pt x="19615" y="12925"/>
                                <a:pt x="19626" y="12925"/>
                                <a:pt x="19647" y="12925"/>
                              </a:cubicBezTo>
                              <a:cubicBezTo>
                                <a:pt x="19668" y="12925"/>
                                <a:pt x="19678" y="12925"/>
                                <a:pt x="19668" y="12836"/>
                              </a:cubicBezTo>
                              <a:cubicBezTo>
                                <a:pt x="19668" y="12748"/>
                                <a:pt x="19647" y="12748"/>
                                <a:pt x="19636" y="12836"/>
                              </a:cubicBezTo>
                              <a:close/>
                              <a:moveTo>
                                <a:pt x="19166" y="11862"/>
                              </a:moveTo>
                              <a:cubicBezTo>
                                <a:pt x="19145" y="12039"/>
                                <a:pt x="19156" y="12039"/>
                                <a:pt x="19187" y="12039"/>
                              </a:cubicBezTo>
                              <a:cubicBezTo>
                                <a:pt x="19219" y="12039"/>
                                <a:pt x="19229" y="11951"/>
                                <a:pt x="19208" y="11862"/>
                              </a:cubicBezTo>
                              <a:cubicBezTo>
                                <a:pt x="19187" y="11685"/>
                                <a:pt x="19177" y="11685"/>
                                <a:pt x="19166" y="11862"/>
                              </a:cubicBezTo>
                              <a:close/>
                              <a:moveTo>
                                <a:pt x="19427" y="16377"/>
                              </a:moveTo>
                              <a:cubicBezTo>
                                <a:pt x="19803" y="16643"/>
                                <a:pt x="20106" y="16997"/>
                                <a:pt x="20148" y="17174"/>
                              </a:cubicBezTo>
                              <a:cubicBezTo>
                                <a:pt x="20179" y="17351"/>
                                <a:pt x="20242" y="17174"/>
                                <a:pt x="20274" y="16908"/>
                              </a:cubicBezTo>
                              <a:cubicBezTo>
                                <a:pt x="20294" y="16731"/>
                                <a:pt x="20284" y="16643"/>
                                <a:pt x="20200" y="16643"/>
                              </a:cubicBezTo>
                              <a:cubicBezTo>
                                <a:pt x="20148" y="16643"/>
                                <a:pt x="20054" y="16554"/>
                                <a:pt x="20002" y="16377"/>
                              </a:cubicBezTo>
                              <a:cubicBezTo>
                                <a:pt x="19950" y="16200"/>
                                <a:pt x="19783" y="16111"/>
                                <a:pt x="19636" y="16023"/>
                              </a:cubicBezTo>
                              <a:cubicBezTo>
                                <a:pt x="19490" y="15934"/>
                                <a:pt x="19323" y="15934"/>
                                <a:pt x="19260" y="15846"/>
                              </a:cubicBezTo>
                              <a:cubicBezTo>
                                <a:pt x="19156" y="15757"/>
                                <a:pt x="19156" y="15757"/>
                                <a:pt x="19208" y="16023"/>
                              </a:cubicBezTo>
                              <a:cubicBezTo>
                                <a:pt x="19250" y="16200"/>
                                <a:pt x="19344" y="16289"/>
                                <a:pt x="19427" y="16377"/>
                              </a:cubicBezTo>
                              <a:close/>
                              <a:moveTo>
                                <a:pt x="19250" y="14961"/>
                              </a:moveTo>
                              <a:cubicBezTo>
                                <a:pt x="19260" y="14784"/>
                                <a:pt x="19219" y="14784"/>
                                <a:pt x="19177" y="14961"/>
                              </a:cubicBezTo>
                              <a:lnTo>
                                <a:pt x="19177" y="14961"/>
                              </a:lnTo>
                              <a:cubicBezTo>
                                <a:pt x="19156" y="15138"/>
                                <a:pt x="19156" y="15138"/>
                                <a:pt x="19187" y="15138"/>
                              </a:cubicBezTo>
                              <a:cubicBezTo>
                                <a:pt x="19219" y="15138"/>
                                <a:pt x="19250" y="15049"/>
                                <a:pt x="19250" y="14961"/>
                              </a:cubicBezTo>
                              <a:close/>
                              <a:moveTo>
                                <a:pt x="19208" y="13810"/>
                              </a:moveTo>
                              <a:cubicBezTo>
                                <a:pt x="19187" y="13810"/>
                                <a:pt x="19208" y="13898"/>
                                <a:pt x="19239" y="13898"/>
                              </a:cubicBezTo>
                              <a:cubicBezTo>
                                <a:pt x="19281" y="13898"/>
                                <a:pt x="19292" y="13898"/>
                                <a:pt x="19271" y="13810"/>
                              </a:cubicBezTo>
                              <a:cubicBezTo>
                                <a:pt x="19260" y="13810"/>
                                <a:pt x="19229" y="13810"/>
                                <a:pt x="19208" y="13810"/>
                              </a:cubicBezTo>
                              <a:close/>
                              <a:moveTo>
                                <a:pt x="20326" y="18148"/>
                              </a:moveTo>
                              <a:cubicBezTo>
                                <a:pt x="20409" y="18148"/>
                                <a:pt x="20409" y="18059"/>
                                <a:pt x="20305" y="17882"/>
                              </a:cubicBezTo>
                              <a:cubicBezTo>
                                <a:pt x="20253" y="17793"/>
                                <a:pt x="20232" y="17793"/>
                                <a:pt x="20242" y="17970"/>
                              </a:cubicBezTo>
                              <a:cubicBezTo>
                                <a:pt x="20242" y="18059"/>
                                <a:pt x="20284" y="18148"/>
                                <a:pt x="20326" y="18148"/>
                              </a:cubicBezTo>
                              <a:close/>
                              <a:moveTo>
                                <a:pt x="20033" y="18767"/>
                              </a:moveTo>
                              <a:cubicBezTo>
                                <a:pt x="19981" y="18679"/>
                                <a:pt x="19950" y="18590"/>
                                <a:pt x="19950" y="18413"/>
                              </a:cubicBezTo>
                              <a:cubicBezTo>
                                <a:pt x="19950" y="18236"/>
                                <a:pt x="19960" y="18148"/>
                                <a:pt x="20012" y="18236"/>
                              </a:cubicBezTo>
                              <a:cubicBezTo>
                                <a:pt x="20054" y="18325"/>
                                <a:pt x="20085" y="18236"/>
                                <a:pt x="20096" y="18148"/>
                              </a:cubicBezTo>
                              <a:cubicBezTo>
                                <a:pt x="20106" y="18059"/>
                                <a:pt x="20096" y="17971"/>
                                <a:pt x="20085" y="17971"/>
                              </a:cubicBezTo>
                              <a:cubicBezTo>
                                <a:pt x="20075" y="17971"/>
                                <a:pt x="20023" y="17971"/>
                                <a:pt x="19971" y="17882"/>
                              </a:cubicBezTo>
                              <a:cubicBezTo>
                                <a:pt x="19887" y="17793"/>
                                <a:pt x="19636" y="17616"/>
                                <a:pt x="19521" y="17528"/>
                              </a:cubicBezTo>
                              <a:cubicBezTo>
                                <a:pt x="19480" y="17528"/>
                                <a:pt x="19313" y="17174"/>
                                <a:pt x="19010" y="16643"/>
                              </a:cubicBezTo>
                              <a:cubicBezTo>
                                <a:pt x="18926" y="16466"/>
                                <a:pt x="18926" y="16466"/>
                                <a:pt x="19083" y="16466"/>
                              </a:cubicBezTo>
                              <a:lnTo>
                                <a:pt x="19239" y="16466"/>
                              </a:lnTo>
                              <a:lnTo>
                                <a:pt x="19135" y="16023"/>
                              </a:lnTo>
                              <a:cubicBezTo>
                                <a:pt x="19020" y="15580"/>
                                <a:pt x="19010" y="15580"/>
                                <a:pt x="19020" y="15757"/>
                              </a:cubicBezTo>
                              <a:cubicBezTo>
                                <a:pt x="19031" y="15846"/>
                                <a:pt x="18999" y="15934"/>
                                <a:pt x="18937" y="15934"/>
                              </a:cubicBezTo>
                              <a:cubicBezTo>
                                <a:pt x="18874" y="15934"/>
                                <a:pt x="18853" y="15846"/>
                                <a:pt x="18863" y="15757"/>
                              </a:cubicBezTo>
                              <a:cubicBezTo>
                                <a:pt x="18874" y="15669"/>
                                <a:pt x="18853" y="15492"/>
                                <a:pt x="18832" y="15492"/>
                              </a:cubicBezTo>
                              <a:cubicBezTo>
                                <a:pt x="18811" y="15403"/>
                                <a:pt x="18790" y="15315"/>
                                <a:pt x="18790" y="15226"/>
                              </a:cubicBezTo>
                              <a:cubicBezTo>
                                <a:pt x="18790" y="15138"/>
                                <a:pt x="18811" y="15138"/>
                                <a:pt x="18843" y="15138"/>
                              </a:cubicBezTo>
                              <a:cubicBezTo>
                                <a:pt x="18905" y="15315"/>
                                <a:pt x="18905" y="15315"/>
                                <a:pt x="19020" y="15226"/>
                              </a:cubicBezTo>
                              <a:cubicBezTo>
                                <a:pt x="19093" y="15226"/>
                                <a:pt x="19104" y="15138"/>
                                <a:pt x="19072" y="14961"/>
                              </a:cubicBezTo>
                              <a:cubicBezTo>
                                <a:pt x="19020" y="14607"/>
                                <a:pt x="19031" y="14341"/>
                                <a:pt x="19083" y="14430"/>
                              </a:cubicBezTo>
                              <a:cubicBezTo>
                                <a:pt x="19114" y="14518"/>
                                <a:pt x="19125" y="14518"/>
                                <a:pt x="19093" y="14341"/>
                              </a:cubicBezTo>
                              <a:cubicBezTo>
                                <a:pt x="19072" y="14252"/>
                                <a:pt x="19041" y="14164"/>
                                <a:pt x="19010" y="14164"/>
                              </a:cubicBezTo>
                              <a:cubicBezTo>
                                <a:pt x="18957" y="14164"/>
                                <a:pt x="18957" y="14164"/>
                                <a:pt x="18989" y="14341"/>
                              </a:cubicBezTo>
                              <a:cubicBezTo>
                                <a:pt x="19020" y="14430"/>
                                <a:pt x="19020" y="14518"/>
                                <a:pt x="18978" y="14518"/>
                              </a:cubicBezTo>
                              <a:cubicBezTo>
                                <a:pt x="18947" y="14518"/>
                                <a:pt x="18926" y="14430"/>
                                <a:pt x="18916" y="14252"/>
                              </a:cubicBezTo>
                              <a:cubicBezTo>
                                <a:pt x="18905" y="14075"/>
                                <a:pt x="18884" y="13987"/>
                                <a:pt x="18863" y="13987"/>
                              </a:cubicBezTo>
                              <a:cubicBezTo>
                                <a:pt x="18811" y="13987"/>
                                <a:pt x="18707" y="13633"/>
                                <a:pt x="18707" y="13456"/>
                              </a:cubicBezTo>
                              <a:cubicBezTo>
                                <a:pt x="18707" y="13367"/>
                                <a:pt x="18675" y="13367"/>
                                <a:pt x="18644" y="13367"/>
                              </a:cubicBezTo>
                              <a:cubicBezTo>
                                <a:pt x="18613" y="13367"/>
                                <a:pt x="18561" y="13279"/>
                                <a:pt x="18540" y="13102"/>
                              </a:cubicBezTo>
                              <a:cubicBezTo>
                                <a:pt x="18498" y="12836"/>
                                <a:pt x="18508" y="12836"/>
                                <a:pt x="18561" y="12748"/>
                              </a:cubicBezTo>
                              <a:cubicBezTo>
                                <a:pt x="18623" y="12659"/>
                                <a:pt x="18749" y="12925"/>
                                <a:pt x="18822" y="13279"/>
                              </a:cubicBezTo>
                              <a:cubicBezTo>
                                <a:pt x="18843" y="13367"/>
                                <a:pt x="18916" y="13544"/>
                                <a:pt x="18968" y="13544"/>
                              </a:cubicBezTo>
                              <a:cubicBezTo>
                                <a:pt x="19020" y="13544"/>
                                <a:pt x="19062" y="13544"/>
                                <a:pt x="19051" y="13544"/>
                              </a:cubicBezTo>
                              <a:cubicBezTo>
                                <a:pt x="19010" y="13367"/>
                                <a:pt x="19031" y="13190"/>
                                <a:pt x="19083" y="13190"/>
                              </a:cubicBezTo>
                              <a:cubicBezTo>
                                <a:pt x="19114" y="13190"/>
                                <a:pt x="19145" y="13102"/>
                                <a:pt x="19156" y="13013"/>
                              </a:cubicBezTo>
                              <a:cubicBezTo>
                                <a:pt x="19166" y="12836"/>
                                <a:pt x="19125" y="12748"/>
                                <a:pt x="19051" y="12836"/>
                              </a:cubicBezTo>
                              <a:cubicBezTo>
                                <a:pt x="18989" y="12925"/>
                                <a:pt x="18916" y="12570"/>
                                <a:pt x="18916" y="12216"/>
                              </a:cubicBezTo>
                              <a:cubicBezTo>
                                <a:pt x="18916" y="11951"/>
                                <a:pt x="18937" y="11951"/>
                                <a:pt x="19051" y="11951"/>
                              </a:cubicBezTo>
                              <a:cubicBezTo>
                                <a:pt x="19104" y="11951"/>
                                <a:pt x="19135" y="11951"/>
                                <a:pt x="19125" y="11862"/>
                              </a:cubicBezTo>
                              <a:cubicBezTo>
                                <a:pt x="19104" y="11685"/>
                                <a:pt x="19093" y="11685"/>
                                <a:pt x="19020" y="11685"/>
                              </a:cubicBezTo>
                              <a:cubicBezTo>
                                <a:pt x="18989" y="11685"/>
                                <a:pt x="18978" y="11597"/>
                                <a:pt x="18978" y="11420"/>
                              </a:cubicBezTo>
                              <a:cubicBezTo>
                                <a:pt x="18989" y="11243"/>
                                <a:pt x="18957" y="11154"/>
                                <a:pt x="18874" y="11066"/>
                              </a:cubicBezTo>
                              <a:lnTo>
                                <a:pt x="18759" y="10977"/>
                              </a:lnTo>
                              <a:lnTo>
                                <a:pt x="18884" y="10800"/>
                              </a:lnTo>
                              <a:lnTo>
                                <a:pt x="19010" y="10623"/>
                              </a:lnTo>
                              <a:lnTo>
                                <a:pt x="18863" y="10534"/>
                              </a:lnTo>
                              <a:cubicBezTo>
                                <a:pt x="18602" y="10357"/>
                                <a:pt x="18519" y="10180"/>
                                <a:pt x="18498" y="10003"/>
                              </a:cubicBezTo>
                              <a:cubicBezTo>
                                <a:pt x="18487" y="9915"/>
                                <a:pt x="18477" y="9738"/>
                                <a:pt x="18477" y="9649"/>
                              </a:cubicBezTo>
                              <a:cubicBezTo>
                                <a:pt x="18477" y="9472"/>
                                <a:pt x="18634" y="9561"/>
                                <a:pt x="18644" y="9738"/>
                              </a:cubicBezTo>
                              <a:cubicBezTo>
                                <a:pt x="18655" y="9826"/>
                                <a:pt x="18675" y="9915"/>
                                <a:pt x="18686" y="9915"/>
                              </a:cubicBezTo>
                              <a:cubicBezTo>
                                <a:pt x="18717" y="9915"/>
                                <a:pt x="18717" y="9915"/>
                                <a:pt x="18696" y="9738"/>
                              </a:cubicBezTo>
                              <a:cubicBezTo>
                                <a:pt x="18665" y="9561"/>
                                <a:pt x="18686" y="9118"/>
                                <a:pt x="18717" y="9295"/>
                              </a:cubicBezTo>
                              <a:cubicBezTo>
                                <a:pt x="18728" y="9295"/>
                                <a:pt x="18759" y="9295"/>
                                <a:pt x="18769" y="9207"/>
                              </a:cubicBezTo>
                              <a:cubicBezTo>
                                <a:pt x="18843" y="8852"/>
                                <a:pt x="18989" y="8941"/>
                                <a:pt x="19062" y="9295"/>
                              </a:cubicBezTo>
                              <a:cubicBezTo>
                                <a:pt x="19125" y="9561"/>
                                <a:pt x="19145" y="9561"/>
                                <a:pt x="19166" y="9384"/>
                              </a:cubicBezTo>
                              <a:cubicBezTo>
                                <a:pt x="19177" y="9295"/>
                                <a:pt x="19219" y="9207"/>
                                <a:pt x="19250" y="9295"/>
                              </a:cubicBezTo>
                              <a:cubicBezTo>
                                <a:pt x="19281" y="9384"/>
                                <a:pt x="19313" y="9295"/>
                                <a:pt x="19313" y="9207"/>
                              </a:cubicBezTo>
                              <a:cubicBezTo>
                                <a:pt x="19313" y="9118"/>
                                <a:pt x="19365" y="9207"/>
                                <a:pt x="19407" y="9384"/>
                              </a:cubicBezTo>
                              <a:cubicBezTo>
                                <a:pt x="19480" y="9649"/>
                                <a:pt x="19501" y="9649"/>
                                <a:pt x="19501" y="9472"/>
                              </a:cubicBezTo>
                              <a:cubicBezTo>
                                <a:pt x="19501" y="9295"/>
                                <a:pt x="19490" y="9207"/>
                                <a:pt x="19469" y="9207"/>
                              </a:cubicBezTo>
                              <a:cubicBezTo>
                                <a:pt x="19448" y="9207"/>
                                <a:pt x="19438" y="9118"/>
                                <a:pt x="19438" y="9030"/>
                              </a:cubicBezTo>
                              <a:cubicBezTo>
                                <a:pt x="19438" y="8941"/>
                                <a:pt x="19469" y="8852"/>
                                <a:pt x="19521" y="8941"/>
                              </a:cubicBezTo>
                              <a:cubicBezTo>
                                <a:pt x="19856" y="9295"/>
                                <a:pt x="19918" y="9472"/>
                                <a:pt x="20002" y="9826"/>
                              </a:cubicBezTo>
                              <a:cubicBezTo>
                                <a:pt x="20106" y="10269"/>
                                <a:pt x="20180" y="10446"/>
                                <a:pt x="20106" y="10003"/>
                              </a:cubicBezTo>
                              <a:cubicBezTo>
                                <a:pt x="20033" y="9561"/>
                                <a:pt x="20054" y="9384"/>
                                <a:pt x="20159" y="9561"/>
                              </a:cubicBezTo>
                              <a:cubicBezTo>
                                <a:pt x="20326" y="9738"/>
                                <a:pt x="20576" y="9826"/>
                                <a:pt x="20566" y="9649"/>
                              </a:cubicBezTo>
                              <a:cubicBezTo>
                                <a:pt x="20556" y="9561"/>
                                <a:pt x="20535" y="9384"/>
                                <a:pt x="20503" y="9295"/>
                              </a:cubicBezTo>
                              <a:cubicBezTo>
                                <a:pt x="20472" y="9207"/>
                                <a:pt x="20462" y="9030"/>
                                <a:pt x="20462" y="8941"/>
                              </a:cubicBezTo>
                              <a:cubicBezTo>
                                <a:pt x="20472" y="8852"/>
                                <a:pt x="20441" y="8764"/>
                                <a:pt x="20409" y="8675"/>
                              </a:cubicBezTo>
                              <a:cubicBezTo>
                                <a:pt x="20284" y="8498"/>
                                <a:pt x="19929" y="8056"/>
                                <a:pt x="19887" y="8056"/>
                              </a:cubicBezTo>
                              <a:cubicBezTo>
                                <a:pt x="19772" y="8056"/>
                                <a:pt x="19615" y="7790"/>
                                <a:pt x="19605" y="7613"/>
                              </a:cubicBezTo>
                              <a:cubicBezTo>
                                <a:pt x="19595" y="7525"/>
                                <a:pt x="19636" y="7436"/>
                                <a:pt x="19720" y="7525"/>
                              </a:cubicBezTo>
                              <a:cubicBezTo>
                                <a:pt x="19793" y="7613"/>
                                <a:pt x="19856" y="7525"/>
                                <a:pt x="19866" y="7436"/>
                              </a:cubicBezTo>
                              <a:cubicBezTo>
                                <a:pt x="19877" y="7259"/>
                                <a:pt x="19511" y="6993"/>
                                <a:pt x="19010" y="6816"/>
                              </a:cubicBezTo>
                              <a:cubicBezTo>
                                <a:pt x="18947" y="6816"/>
                                <a:pt x="18884" y="6728"/>
                                <a:pt x="18874" y="6639"/>
                              </a:cubicBezTo>
                              <a:cubicBezTo>
                                <a:pt x="18853" y="6462"/>
                                <a:pt x="18634" y="6462"/>
                                <a:pt x="18456" y="6728"/>
                              </a:cubicBezTo>
                              <a:cubicBezTo>
                                <a:pt x="18331" y="6905"/>
                                <a:pt x="18279" y="6905"/>
                                <a:pt x="18258" y="6728"/>
                              </a:cubicBezTo>
                              <a:cubicBezTo>
                                <a:pt x="18226" y="6551"/>
                                <a:pt x="18216" y="6551"/>
                                <a:pt x="18216" y="6728"/>
                              </a:cubicBezTo>
                              <a:cubicBezTo>
                                <a:pt x="18205" y="6905"/>
                                <a:pt x="18205" y="6905"/>
                                <a:pt x="18185" y="6728"/>
                              </a:cubicBezTo>
                              <a:cubicBezTo>
                                <a:pt x="18174" y="6551"/>
                                <a:pt x="18143" y="6551"/>
                                <a:pt x="18091" y="6639"/>
                              </a:cubicBezTo>
                              <a:cubicBezTo>
                                <a:pt x="17944" y="6905"/>
                                <a:pt x="17840" y="6816"/>
                                <a:pt x="17840" y="6551"/>
                              </a:cubicBezTo>
                              <a:cubicBezTo>
                                <a:pt x="17840" y="6374"/>
                                <a:pt x="17829" y="6374"/>
                                <a:pt x="17819" y="6462"/>
                              </a:cubicBezTo>
                              <a:cubicBezTo>
                                <a:pt x="17798" y="6551"/>
                                <a:pt x="17788" y="6462"/>
                                <a:pt x="17788" y="6285"/>
                              </a:cubicBezTo>
                              <a:cubicBezTo>
                                <a:pt x="17788" y="6108"/>
                                <a:pt x="17777" y="6020"/>
                                <a:pt x="17767" y="6197"/>
                              </a:cubicBezTo>
                              <a:cubicBezTo>
                                <a:pt x="17756" y="6285"/>
                                <a:pt x="17735" y="6374"/>
                                <a:pt x="17715" y="6374"/>
                              </a:cubicBezTo>
                              <a:cubicBezTo>
                                <a:pt x="17673" y="6374"/>
                                <a:pt x="17547" y="5666"/>
                                <a:pt x="17558" y="5400"/>
                              </a:cubicBezTo>
                              <a:cubicBezTo>
                                <a:pt x="17558" y="5311"/>
                                <a:pt x="17610" y="5223"/>
                                <a:pt x="17673" y="5311"/>
                              </a:cubicBezTo>
                              <a:cubicBezTo>
                                <a:pt x="17756" y="5311"/>
                                <a:pt x="17777" y="5311"/>
                                <a:pt x="17756" y="5134"/>
                              </a:cubicBezTo>
                              <a:cubicBezTo>
                                <a:pt x="17725" y="4869"/>
                                <a:pt x="17725" y="4692"/>
                                <a:pt x="17756" y="4780"/>
                              </a:cubicBezTo>
                              <a:cubicBezTo>
                                <a:pt x="17767" y="4869"/>
                                <a:pt x="17798" y="4780"/>
                                <a:pt x="17819" y="4692"/>
                              </a:cubicBezTo>
                              <a:cubicBezTo>
                                <a:pt x="17850" y="4515"/>
                                <a:pt x="17819" y="4515"/>
                                <a:pt x="17704" y="4603"/>
                              </a:cubicBezTo>
                              <a:cubicBezTo>
                                <a:pt x="17526" y="4692"/>
                                <a:pt x="17380" y="4426"/>
                                <a:pt x="17338" y="4072"/>
                              </a:cubicBezTo>
                              <a:cubicBezTo>
                                <a:pt x="17318" y="3895"/>
                                <a:pt x="17297" y="3807"/>
                                <a:pt x="17286" y="3807"/>
                              </a:cubicBezTo>
                              <a:cubicBezTo>
                                <a:pt x="17276" y="3807"/>
                                <a:pt x="17265" y="3718"/>
                                <a:pt x="17265" y="3630"/>
                              </a:cubicBezTo>
                              <a:cubicBezTo>
                                <a:pt x="17265" y="3541"/>
                                <a:pt x="17297" y="3452"/>
                                <a:pt x="17349" y="3541"/>
                              </a:cubicBezTo>
                              <a:cubicBezTo>
                                <a:pt x="17391" y="3630"/>
                                <a:pt x="17464" y="3718"/>
                                <a:pt x="17516" y="3718"/>
                              </a:cubicBezTo>
                              <a:lnTo>
                                <a:pt x="17600" y="3807"/>
                              </a:lnTo>
                              <a:lnTo>
                                <a:pt x="17537" y="3541"/>
                              </a:lnTo>
                              <a:cubicBezTo>
                                <a:pt x="17506" y="3364"/>
                                <a:pt x="17453" y="3275"/>
                                <a:pt x="17422" y="3275"/>
                              </a:cubicBezTo>
                              <a:cubicBezTo>
                                <a:pt x="17338" y="3275"/>
                                <a:pt x="17276" y="3098"/>
                                <a:pt x="17276" y="2921"/>
                              </a:cubicBezTo>
                              <a:cubicBezTo>
                                <a:pt x="17276" y="2833"/>
                                <a:pt x="17286" y="2744"/>
                                <a:pt x="17307" y="2744"/>
                              </a:cubicBezTo>
                              <a:cubicBezTo>
                                <a:pt x="17328" y="2744"/>
                                <a:pt x="17380" y="2656"/>
                                <a:pt x="17422" y="2479"/>
                              </a:cubicBezTo>
                              <a:lnTo>
                                <a:pt x="17506" y="2213"/>
                              </a:lnTo>
                              <a:lnTo>
                                <a:pt x="17432" y="2213"/>
                              </a:lnTo>
                              <a:cubicBezTo>
                                <a:pt x="17391" y="2213"/>
                                <a:pt x="17318" y="2302"/>
                                <a:pt x="17265" y="2390"/>
                              </a:cubicBezTo>
                              <a:cubicBezTo>
                                <a:pt x="17046" y="2744"/>
                                <a:pt x="17046" y="2744"/>
                                <a:pt x="17046" y="2390"/>
                              </a:cubicBezTo>
                              <a:cubicBezTo>
                                <a:pt x="17046" y="2213"/>
                                <a:pt x="17036" y="2125"/>
                                <a:pt x="17025" y="2125"/>
                              </a:cubicBezTo>
                              <a:cubicBezTo>
                                <a:pt x="17015" y="2213"/>
                                <a:pt x="17015" y="2302"/>
                                <a:pt x="17015" y="2479"/>
                              </a:cubicBezTo>
                              <a:cubicBezTo>
                                <a:pt x="17025" y="2744"/>
                                <a:pt x="17025" y="2744"/>
                                <a:pt x="16952" y="2567"/>
                              </a:cubicBezTo>
                              <a:cubicBezTo>
                                <a:pt x="16910" y="2390"/>
                                <a:pt x="16889" y="2479"/>
                                <a:pt x="16858" y="2833"/>
                              </a:cubicBezTo>
                              <a:cubicBezTo>
                                <a:pt x="16827" y="3098"/>
                                <a:pt x="16795" y="3187"/>
                                <a:pt x="16774" y="3187"/>
                              </a:cubicBezTo>
                              <a:cubicBezTo>
                                <a:pt x="16733" y="3098"/>
                                <a:pt x="16722" y="3364"/>
                                <a:pt x="16764" y="3630"/>
                              </a:cubicBezTo>
                              <a:cubicBezTo>
                                <a:pt x="16774" y="3718"/>
                                <a:pt x="16806" y="3984"/>
                                <a:pt x="16827" y="4161"/>
                              </a:cubicBezTo>
                              <a:cubicBezTo>
                                <a:pt x="16858" y="4426"/>
                                <a:pt x="16858" y="4603"/>
                                <a:pt x="16837" y="4692"/>
                              </a:cubicBezTo>
                              <a:cubicBezTo>
                                <a:pt x="16816" y="4780"/>
                                <a:pt x="16837" y="4869"/>
                                <a:pt x="16900" y="4957"/>
                              </a:cubicBezTo>
                              <a:cubicBezTo>
                                <a:pt x="16994" y="5046"/>
                                <a:pt x="17036" y="5311"/>
                                <a:pt x="17036" y="5666"/>
                              </a:cubicBezTo>
                              <a:cubicBezTo>
                                <a:pt x="17036" y="5843"/>
                                <a:pt x="17025" y="5931"/>
                                <a:pt x="16983" y="5843"/>
                              </a:cubicBezTo>
                              <a:cubicBezTo>
                                <a:pt x="16921" y="5754"/>
                                <a:pt x="16848" y="5843"/>
                                <a:pt x="16868" y="6108"/>
                              </a:cubicBezTo>
                              <a:cubicBezTo>
                                <a:pt x="16879" y="6197"/>
                                <a:pt x="16910" y="6285"/>
                                <a:pt x="16942" y="6285"/>
                              </a:cubicBezTo>
                              <a:cubicBezTo>
                                <a:pt x="16994" y="6285"/>
                                <a:pt x="16994" y="6285"/>
                                <a:pt x="16973" y="6462"/>
                              </a:cubicBezTo>
                              <a:cubicBezTo>
                                <a:pt x="16942" y="6639"/>
                                <a:pt x="16252" y="6993"/>
                                <a:pt x="15928" y="6993"/>
                              </a:cubicBezTo>
                              <a:cubicBezTo>
                                <a:pt x="15542" y="6993"/>
                                <a:pt x="14435" y="6993"/>
                                <a:pt x="14351" y="6905"/>
                              </a:cubicBezTo>
                              <a:cubicBezTo>
                                <a:pt x="14299" y="6905"/>
                                <a:pt x="14236" y="6905"/>
                                <a:pt x="14195" y="6905"/>
                              </a:cubicBezTo>
                              <a:cubicBezTo>
                                <a:pt x="14163" y="6905"/>
                                <a:pt x="14132" y="6816"/>
                                <a:pt x="14132" y="6728"/>
                              </a:cubicBezTo>
                              <a:cubicBezTo>
                                <a:pt x="14132" y="6639"/>
                                <a:pt x="14163" y="6551"/>
                                <a:pt x="14195" y="6551"/>
                              </a:cubicBezTo>
                              <a:cubicBezTo>
                                <a:pt x="14278" y="6551"/>
                                <a:pt x="14299" y="6374"/>
                                <a:pt x="14247" y="6108"/>
                              </a:cubicBezTo>
                              <a:cubicBezTo>
                                <a:pt x="14205" y="5931"/>
                                <a:pt x="14205" y="5931"/>
                                <a:pt x="14268" y="5843"/>
                              </a:cubicBezTo>
                              <a:cubicBezTo>
                                <a:pt x="14383" y="5666"/>
                                <a:pt x="14873" y="5223"/>
                                <a:pt x="15082" y="5134"/>
                              </a:cubicBezTo>
                              <a:cubicBezTo>
                                <a:pt x="15250" y="5046"/>
                                <a:pt x="15281" y="4957"/>
                                <a:pt x="15260" y="4780"/>
                              </a:cubicBezTo>
                              <a:cubicBezTo>
                                <a:pt x="15239" y="4603"/>
                                <a:pt x="15197" y="4603"/>
                                <a:pt x="15082" y="4692"/>
                              </a:cubicBezTo>
                              <a:cubicBezTo>
                                <a:pt x="14999" y="4780"/>
                                <a:pt x="14926" y="4869"/>
                                <a:pt x="14926" y="4957"/>
                              </a:cubicBezTo>
                              <a:cubicBezTo>
                                <a:pt x="14926" y="5046"/>
                                <a:pt x="14863" y="5134"/>
                                <a:pt x="14811" y="5134"/>
                              </a:cubicBezTo>
                              <a:cubicBezTo>
                                <a:pt x="14748" y="5134"/>
                                <a:pt x="14633" y="5223"/>
                                <a:pt x="14550" y="5223"/>
                              </a:cubicBezTo>
                              <a:cubicBezTo>
                                <a:pt x="14466" y="5311"/>
                                <a:pt x="14309" y="5400"/>
                                <a:pt x="14215" y="5400"/>
                              </a:cubicBezTo>
                              <a:cubicBezTo>
                                <a:pt x="14121" y="5489"/>
                                <a:pt x="14027" y="5489"/>
                                <a:pt x="14017" y="5489"/>
                              </a:cubicBezTo>
                              <a:cubicBezTo>
                                <a:pt x="14007" y="5489"/>
                                <a:pt x="13996" y="5400"/>
                                <a:pt x="13996" y="5311"/>
                              </a:cubicBezTo>
                              <a:cubicBezTo>
                                <a:pt x="13996" y="5134"/>
                                <a:pt x="13986" y="5134"/>
                                <a:pt x="13913" y="5223"/>
                              </a:cubicBezTo>
                              <a:cubicBezTo>
                                <a:pt x="13860" y="5311"/>
                                <a:pt x="13808" y="5400"/>
                                <a:pt x="13787" y="5577"/>
                              </a:cubicBezTo>
                              <a:cubicBezTo>
                                <a:pt x="13766" y="5754"/>
                                <a:pt x="13704" y="5843"/>
                                <a:pt x="13599" y="5843"/>
                              </a:cubicBezTo>
                              <a:cubicBezTo>
                                <a:pt x="13516" y="5843"/>
                                <a:pt x="13432" y="5931"/>
                                <a:pt x="13422" y="6020"/>
                              </a:cubicBezTo>
                              <a:cubicBezTo>
                                <a:pt x="13390" y="6285"/>
                                <a:pt x="13369" y="6197"/>
                                <a:pt x="13380" y="5931"/>
                              </a:cubicBezTo>
                              <a:cubicBezTo>
                                <a:pt x="13390" y="5843"/>
                                <a:pt x="13380" y="5577"/>
                                <a:pt x="13369" y="5489"/>
                              </a:cubicBezTo>
                              <a:cubicBezTo>
                                <a:pt x="13359" y="5311"/>
                                <a:pt x="13349" y="5311"/>
                                <a:pt x="13338" y="5489"/>
                              </a:cubicBezTo>
                              <a:cubicBezTo>
                                <a:pt x="13328" y="5666"/>
                                <a:pt x="13307" y="5666"/>
                                <a:pt x="13255" y="5489"/>
                              </a:cubicBezTo>
                              <a:cubicBezTo>
                                <a:pt x="13202" y="5311"/>
                                <a:pt x="13181" y="5311"/>
                                <a:pt x="13108" y="5666"/>
                              </a:cubicBezTo>
                              <a:cubicBezTo>
                                <a:pt x="13035" y="6020"/>
                                <a:pt x="13025" y="6020"/>
                                <a:pt x="13004" y="5754"/>
                              </a:cubicBezTo>
                              <a:cubicBezTo>
                                <a:pt x="12983" y="5489"/>
                                <a:pt x="12889" y="5400"/>
                                <a:pt x="12910" y="5666"/>
                              </a:cubicBezTo>
                              <a:cubicBezTo>
                                <a:pt x="12920" y="5754"/>
                                <a:pt x="12899" y="5843"/>
                                <a:pt x="12879" y="5843"/>
                              </a:cubicBezTo>
                              <a:cubicBezTo>
                                <a:pt x="12858" y="5843"/>
                                <a:pt x="12837" y="5754"/>
                                <a:pt x="12826" y="5666"/>
                              </a:cubicBezTo>
                              <a:cubicBezTo>
                                <a:pt x="12816" y="5577"/>
                                <a:pt x="12816" y="5489"/>
                                <a:pt x="12805" y="5577"/>
                              </a:cubicBezTo>
                              <a:cubicBezTo>
                                <a:pt x="12795" y="5666"/>
                                <a:pt x="12805" y="5843"/>
                                <a:pt x="12816" y="6020"/>
                              </a:cubicBezTo>
                              <a:cubicBezTo>
                                <a:pt x="12837" y="6285"/>
                                <a:pt x="12837" y="6374"/>
                                <a:pt x="12816" y="6551"/>
                              </a:cubicBezTo>
                              <a:cubicBezTo>
                                <a:pt x="12785" y="6728"/>
                                <a:pt x="12586" y="6993"/>
                                <a:pt x="12398" y="7171"/>
                              </a:cubicBezTo>
                              <a:cubicBezTo>
                                <a:pt x="12325" y="7259"/>
                                <a:pt x="12231" y="7259"/>
                                <a:pt x="12189" y="7348"/>
                              </a:cubicBezTo>
                              <a:cubicBezTo>
                                <a:pt x="12147" y="7436"/>
                                <a:pt x="11980" y="7525"/>
                                <a:pt x="11824" y="7613"/>
                              </a:cubicBezTo>
                              <a:cubicBezTo>
                                <a:pt x="11667" y="7702"/>
                                <a:pt x="11479" y="7879"/>
                                <a:pt x="11406" y="7967"/>
                              </a:cubicBezTo>
                              <a:cubicBezTo>
                                <a:pt x="11239" y="8144"/>
                                <a:pt x="11239" y="8144"/>
                                <a:pt x="11270" y="7879"/>
                              </a:cubicBezTo>
                              <a:cubicBezTo>
                                <a:pt x="11291" y="7702"/>
                                <a:pt x="11291" y="7613"/>
                                <a:pt x="11260" y="7613"/>
                              </a:cubicBezTo>
                              <a:cubicBezTo>
                                <a:pt x="11239" y="7613"/>
                                <a:pt x="11228" y="7702"/>
                                <a:pt x="11228" y="7879"/>
                              </a:cubicBezTo>
                              <a:cubicBezTo>
                                <a:pt x="11228" y="8056"/>
                                <a:pt x="11218" y="8144"/>
                                <a:pt x="11197" y="8144"/>
                              </a:cubicBezTo>
                              <a:cubicBezTo>
                                <a:pt x="11176" y="8144"/>
                                <a:pt x="11166" y="8056"/>
                                <a:pt x="11166" y="7967"/>
                              </a:cubicBezTo>
                              <a:cubicBezTo>
                                <a:pt x="11166" y="7613"/>
                                <a:pt x="11228" y="7259"/>
                                <a:pt x="11291" y="7259"/>
                              </a:cubicBezTo>
                              <a:cubicBezTo>
                                <a:pt x="11333" y="7259"/>
                                <a:pt x="11354" y="7171"/>
                                <a:pt x="11354" y="7082"/>
                              </a:cubicBezTo>
                              <a:cubicBezTo>
                                <a:pt x="11354" y="6993"/>
                                <a:pt x="11333" y="6905"/>
                                <a:pt x="11301" y="6993"/>
                              </a:cubicBezTo>
                              <a:cubicBezTo>
                                <a:pt x="11270" y="7082"/>
                                <a:pt x="11218" y="7082"/>
                                <a:pt x="11186" y="7171"/>
                              </a:cubicBezTo>
                              <a:cubicBezTo>
                                <a:pt x="11145" y="7171"/>
                                <a:pt x="11124" y="7259"/>
                                <a:pt x="11124" y="7436"/>
                              </a:cubicBezTo>
                              <a:cubicBezTo>
                                <a:pt x="11124" y="7613"/>
                                <a:pt x="11124" y="7613"/>
                                <a:pt x="11113" y="7525"/>
                              </a:cubicBezTo>
                              <a:cubicBezTo>
                                <a:pt x="11103" y="7348"/>
                                <a:pt x="10894" y="7171"/>
                                <a:pt x="10664" y="7259"/>
                              </a:cubicBezTo>
                              <a:cubicBezTo>
                                <a:pt x="10549" y="7259"/>
                                <a:pt x="10539" y="7259"/>
                                <a:pt x="10539" y="7702"/>
                              </a:cubicBezTo>
                              <a:cubicBezTo>
                                <a:pt x="10539" y="8056"/>
                                <a:pt x="10549" y="8144"/>
                                <a:pt x="10581" y="8056"/>
                              </a:cubicBezTo>
                              <a:cubicBezTo>
                                <a:pt x="10602" y="7967"/>
                                <a:pt x="10633" y="8056"/>
                                <a:pt x="10654" y="8144"/>
                              </a:cubicBezTo>
                              <a:cubicBezTo>
                                <a:pt x="10675" y="8233"/>
                                <a:pt x="10664" y="8321"/>
                                <a:pt x="10622" y="8410"/>
                              </a:cubicBezTo>
                              <a:cubicBezTo>
                                <a:pt x="10591" y="8498"/>
                                <a:pt x="10528" y="8587"/>
                                <a:pt x="10476" y="8675"/>
                              </a:cubicBezTo>
                              <a:cubicBezTo>
                                <a:pt x="10424" y="8764"/>
                                <a:pt x="10330" y="8941"/>
                                <a:pt x="10246" y="8941"/>
                              </a:cubicBezTo>
                              <a:cubicBezTo>
                                <a:pt x="10069" y="9030"/>
                                <a:pt x="9954" y="9118"/>
                                <a:pt x="9735" y="9384"/>
                              </a:cubicBezTo>
                              <a:cubicBezTo>
                                <a:pt x="9641" y="9472"/>
                                <a:pt x="9494" y="9561"/>
                                <a:pt x="9432" y="9649"/>
                              </a:cubicBezTo>
                              <a:cubicBezTo>
                                <a:pt x="9275" y="9738"/>
                                <a:pt x="9129" y="9915"/>
                                <a:pt x="9014" y="10003"/>
                              </a:cubicBezTo>
                              <a:cubicBezTo>
                                <a:pt x="8962" y="10092"/>
                                <a:pt x="8889" y="10092"/>
                                <a:pt x="8836" y="10092"/>
                              </a:cubicBezTo>
                              <a:cubicBezTo>
                                <a:pt x="8784" y="10092"/>
                                <a:pt x="8742" y="10092"/>
                                <a:pt x="8732" y="10180"/>
                              </a:cubicBezTo>
                              <a:cubicBezTo>
                                <a:pt x="8721" y="10269"/>
                                <a:pt x="8659" y="10269"/>
                                <a:pt x="8596" y="10357"/>
                              </a:cubicBezTo>
                              <a:cubicBezTo>
                                <a:pt x="8533" y="10357"/>
                                <a:pt x="8398" y="10446"/>
                                <a:pt x="8314" y="10534"/>
                              </a:cubicBezTo>
                              <a:cubicBezTo>
                                <a:pt x="8220" y="10623"/>
                                <a:pt x="7969" y="10711"/>
                                <a:pt x="7750" y="10711"/>
                              </a:cubicBezTo>
                              <a:cubicBezTo>
                                <a:pt x="7374" y="10711"/>
                                <a:pt x="7249" y="10889"/>
                                <a:pt x="7228" y="11154"/>
                              </a:cubicBezTo>
                              <a:cubicBezTo>
                                <a:pt x="7217" y="11243"/>
                                <a:pt x="7123" y="11331"/>
                                <a:pt x="7009" y="11420"/>
                              </a:cubicBezTo>
                              <a:cubicBezTo>
                                <a:pt x="6821" y="11508"/>
                                <a:pt x="6800" y="11508"/>
                                <a:pt x="6810" y="11243"/>
                              </a:cubicBezTo>
                              <a:cubicBezTo>
                                <a:pt x="6821" y="11066"/>
                                <a:pt x="6810" y="10977"/>
                                <a:pt x="6779" y="10977"/>
                              </a:cubicBezTo>
                              <a:cubicBezTo>
                                <a:pt x="6758" y="10977"/>
                                <a:pt x="6747" y="11066"/>
                                <a:pt x="6747" y="11243"/>
                              </a:cubicBezTo>
                              <a:cubicBezTo>
                                <a:pt x="6758" y="11420"/>
                                <a:pt x="6747" y="11508"/>
                                <a:pt x="6737" y="11508"/>
                              </a:cubicBezTo>
                              <a:cubicBezTo>
                                <a:pt x="6727" y="11508"/>
                                <a:pt x="6695" y="11597"/>
                                <a:pt x="6674" y="11774"/>
                              </a:cubicBezTo>
                              <a:cubicBezTo>
                                <a:pt x="6653" y="11951"/>
                                <a:pt x="6591" y="12039"/>
                                <a:pt x="6434" y="12128"/>
                              </a:cubicBezTo>
                              <a:cubicBezTo>
                                <a:pt x="6319" y="12128"/>
                                <a:pt x="6215" y="12216"/>
                                <a:pt x="6204" y="12305"/>
                              </a:cubicBezTo>
                              <a:cubicBezTo>
                                <a:pt x="6194" y="12393"/>
                                <a:pt x="6162" y="12482"/>
                                <a:pt x="6152" y="12571"/>
                              </a:cubicBezTo>
                              <a:cubicBezTo>
                                <a:pt x="6131" y="12659"/>
                                <a:pt x="6152" y="12659"/>
                                <a:pt x="6183" y="12659"/>
                              </a:cubicBezTo>
                              <a:cubicBezTo>
                                <a:pt x="6382" y="12571"/>
                                <a:pt x="6371" y="12836"/>
                                <a:pt x="6162" y="13013"/>
                              </a:cubicBezTo>
                              <a:cubicBezTo>
                                <a:pt x="6037" y="13102"/>
                                <a:pt x="6006" y="13102"/>
                                <a:pt x="5985" y="12925"/>
                              </a:cubicBezTo>
                              <a:cubicBezTo>
                                <a:pt x="5974" y="12748"/>
                                <a:pt x="5954" y="12748"/>
                                <a:pt x="5954" y="12836"/>
                              </a:cubicBezTo>
                              <a:cubicBezTo>
                                <a:pt x="5943" y="12925"/>
                                <a:pt x="5912" y="13013"/>
                                <a:pt x="5870" y="13013"/>
                              </a:cubicBezTo>
                              <a:lnTo>
                                <a:pt x="5797" y="13013"/>
                              </a:lnTo>
                              <a:lnTo>
                                <a:pt x="5891" y="12659"/>
                              </a:lnTo>
                              <a:cubicBezTo>
                                <a:pt x="5943" y="12482"/>
                                <a:pt x="5995" y="12393"/>
                                <a:pt x="6016" y="12393"/>
                              </a:cubicBezTo>
                              <a:cubicBezTo>
                                <a:pt x="6027" y="12393"/>
                                <a:pt x="6048" y="12393"/>
                                <a:pt x="6048" y="12216"/>
                              </a:cubicBezTo>
                              <a:cubicBezTo>
                                <a:pt x="6068" y="11862"/>
                                <a:pt x="6006" y="11951"/>
                                <a:pt x="5839" y="12393"/>
                              </a:cubicBezTo>
                              <a:cubicBezTo>
                                <a:pt x="5703" y="12836"/>
                                <a:pt x="5672" y="12836"/>
                                <a:pt x="5316" y="12836"/>
                              </a:cubicBezTo>
                              <a:cubicBezTo>
                                <a:pt x="5108" y="12836"/>
                                <a:pt x="4920" y="12925"/>
                                <a:pt x="4899" y="13013"/>
                              </a:cubicBezTo>
                              <a:cubicBezTo>
                                <a:pt x="4878" y="13102"/>
                                <a:pt x="4867" y="13190"/>
                                <a:pt x="4888" y="13190"/>
                              </a:cubicBezTo>
                              <a:cubicBezTo>
                                <a:pt x="4899" y="13190"/>
                                <a:pt x="4909" y="13279"/>
                                <a:pt x="4899" y="13367"/>
                              </a:cubicBezTo>
                              <a:cubicBezTo>
                                <a:pt x="4878" y="13633"/>
                                <a:pt x="4763" y="13544"/>
                                <a:pt x="4732" y="13279"/>
                              </a:cubicBezTo>
                              <a:cubicBezTo>
                                <a:pt x="4700" y="13013"/>
                                <a:pt x="4711" y="12925"/>
                                <a:pt x="4815" y="12836"/>
                              </a:cubicBezTo>
                              <a:cubicBezTo>
                                <a:pt x="4846" y="12748"/>
                                <a:pt x="4909" y="12659"/>
                                <a:pt x="4951" y="12482"/>
                              </a:cubicBezTo>
                              <a:cubicBezTo>
                                <a:pt x="4993" y="12305"/>
                                <a:pt x="5160" y="12039"/>
                                <a:pt x="5316" y="11862"/>
                              </a:cubicBezTo>
                              <a:cubicBezTo>
                                <a:pt x="6016" y="10977"/>
                                <a:pt x="5985" y="11066"/>
                                <a:pt x="5870" y="10977"/>
                              </a:cubicBezTo>
                              <a:cubicBezTo>
                                <a:pt x="5786" y="10977"/>
                                <a:pt x="5786" y="10977"/>
                                <a:pt x="5818" y="10711"/>
                              </a:cubicBezTo>
                              <a:cubicBezTo>
                                <a:pt x="5860" y="10446"/>
                                <a:pt x="5860" y="10446"/>
                                <a:pt x="5797" y="10534"/>
                              </a:cubicBezTo>
                              <a:cubicBezTo>
                                <a:pt x="5766" y="10623"/>
                                <a:pt x="5672" y="10711"/>
                                <a:pt x="5598" y="10800"/>
                              </a:cubicBezTo>
                              <a:cubicBezTo>
                                <a:pt x="5525" y="10889"/>
                                <a:pt x="5442" y="11066"/>
                                <a:pt x="5421" y="11154"/>
                              </a:cubicBezTo>
                              <a:cubicBezTo>
                                <a:pt x="5390" y="11243"/>
                                <a:pt x="5316" y="11243"/>
                                <a:pt x="5181" y="11154"/>
                              </a:cubicBezTo>
                              <a:cubicBezTo>
                                <a:pt x="5003" y="10977"/>
                                <a:pt x="4972" y="10977"/>
                                <a:pt x="4909" y="11243"/>
                              </a:cubicBezTo>
                              <a:cubicBezTo>
                                <a:pt x="4867" y="11420"/>
                                <a:pt x="4815" y="11508"/>
                                <a:pt x="4784" y="11420"/>
                              </a:cubicBezTo>
                              <a:cubicBezTo>
                                <a:pt x="4752" y="11331"/>
                                <a:pt x="4721" y="11420"/>
                                <a:pt x="4711" y="11508"/>
                              </a:cubicBezTo>
                              <a:cubicBezTo>
                                <a:pt x="4700" y="11597"/>
                                <a:pt x="4648" y="11685"/>
                                <a:pt x="4596" y="11774"/>
                              </a:cubicBezTo>
                              <a:cubicBezTo>
                                <a:pt x="4512" y="11862"/>
                                <a:pt x="4502" y="11862"/>
                                <a:pt x="4512" y="11597"/>
                              </a:cubicBezTo>
                              <a:cubicBezTo>
                                <a:pt x="4523" y="11420"/>
                                <a:pt x="4512" y="11331"/>
                                <a:pt x="4491" y="11331"/>
                              </a:cubicBezTo>
                              <a:cubicBezTo>
                                <a:pt x="4470" y="11331"/>
                                <a:pt x="4460" y="11420"/>
                                <a:pt x="4470" y="11597"/>
                              </a:cubicBezTo>
                              <a:cubicBezTo>
                                <a:pt x="4481" y="11774"/>
                                <a:pt x="4460" y="11862"/>
                                <a:pt x="4387" y="11951"/>
                              </a:cubicBezTo>
                              <a:cubicBezTo>
                                <a:pt x="4335" y="12039"/>
                                <a:pt x="4230" y="12305"/>
                                <a:pt x="4157" y="12659"/>
                              </a:cubicBezTo>
                              <a:cubicBezTo>
                                <a:pt x="4011" y="13279"/>
                                <a:pt x="3791" y="13721"/>
                                <a:pt x="3854" y="13190"/>
                              </a:cubicBezTo>
                              <a:cubicBezTo>
                                <a:pt x="3875" y="13013"/>
                                <a:pt x="3885" y="12836"/>
                                <a:pt x="3885" y="12748"/>
                              </a:cubicBezTo>
                              <a:cubicBezTo>
                                <a:pt x="3885" y="12659"/>
                                <a:pt x="3896" y="12482"/>
                                <a:pt x="3917" y="12482"/>
                              </a:cubicBezTo>
                              <a:cubicBezTo>
                                <a:pt x="3938" y="12393"/>
                                <a:pt x="3948" y="12305"/>
                                <a:pt x="3938" y="12305"/>
                              </a:cubicBezTo>
                              <a:cubicBezTo>
                                <a:pt x="3938" y="12305"/>
                                <a:pt x="3865" y="12393"/>
                                <a:pt x="3781" y="12571"/>
                              </a:cubicBezTo>
                              <a:cubicBezTo>
                                <a:pt x="3677" y="12836"/>
                                <a:pt x="3635" y="12836"/>
                                <a:pt x="3624" y="12748"/>
                              </a:cubicBezTo>
                              <a:cubicBezTo>
                                <a:pt x="3603" y="12482"/>
                                <a:pt x="3499" y="12659"/>
                                <a:pt x="3342" y="13190"/>
                              </a:cubicBezTo>
                              <a:cubicBezTo>
                                <a:pt x="3280" y="13456"/>
                                <a:pt x="3175" y="13633"/>
                                <a:pt x="3123" y="13633"/>
                              </a:cubicBezTo>
                              <a:cubicBezTo>
                                <a:pt x="3071" y="13633"/>
                                <a:pt x="2998" y="13810"/>
                                <a:pt x="2977" y="13810"/>
                              </a:cubicBezTo>
                              <a:cubicBezTo>
                                <a:pt x="2956" y="13810"/>
                                <a:pt x="2893" y="13898"/>
                                <a:pt x="2851" y="13898"/>
                              </a:cubicBezTo>
                              <a:cubicBezTo>
                                <a:pt x="2810" y="13810"/>
                                <a:pt x="2737" y="13898"/>
                                <a:pt x="2695" y="14075"/>
                              </a:cubicBezTo>
                              <a:cubicBezTo>
                                <a:pt x="2653" y="14252"/>
                                <a:pt x="2590" y="14341"/>
                                <a:pt x="2559" y="14252"/>
                              </a:cubicBezTo>
                              <a:cubicBezTo>
                                <a:pt x="2528" y="14164"/>
                                <a:pt x="2423" y="14252"/>
                                <a:pt x="2329" y="14430"/>
                              </a:cubicBezTo>
                              <a:cubicBezTo>
                                <a:pt x="2162" y="14607"/>
                                <a:pt x="2110" y="14607"/>
                                <a:pt x="2162" y="14341"/>
                              </a:cubicBezTo>
                              <a:cubicBezTo>
                                <a:pt x="2173" y="14252"/>
                                <a:pt x="2183" y="14164"/>
                                <a:pt x="2183" y="13987"/>
                              </a:cubicBezTo>
                              <a:cubicBezTo>
                                <a:pt x="2183" y="13898"/>
                                <a:pt x="2141" y="13898"/>
                                <a:pt x="2099" y="14164"/>
                              </a:cubicBezTo>
                              <a:cubicBezTo>
                                <a:pt x="2058" y="14341"/>
                                <a:pt x="2005" y="14518"/>
                                <a:pt x="1995" y="14518"/>
                              </a:cubicBezTo>
                              <a:cubicBezTo>
                                <a:pt x="1985" y="14518"/>
                                <a:pt x="1974" y="14607"/>
                                <a:pt x="1974" y="14695"/>
                              </a:cubicBezTo>
                              <a:cubicBezTo>
                                <a:pt x="1974" y="14784"/>
                                <a:pt x="1943" y="14961"/>
                                <a:pt x="1901" y="15049"/>
                              </a:cubicBezTo>
                              <a:cubicBezTo>
                                <a:pt x="1859" y="15226"/>
                                <a:pt x="1817" y="15315"/>
                                <a:pt x="1807" y="15403"/>
                              </a:cubicBezTo>
                              <a:cubicBezTo>
                                <a:pt x="1797" y="15403"/>
                                <a:pt x="1797" y="15315"/>
                                <a:pt x="1797" y="15226"/>
                              </a:cubicBezTo>
                              <a:cubicBezTo>
                                <a:pt x="1807" y="15049"/>
                                <a:pt x="1797" y="14961"/>
                                <a:pt x="1765" y="15049"/>
                              </a:cubicBezTo>
                              <a:cubicBezTo>
                                <a:pt x="1744" y="15138"/>
                                <a:pt x="1703" y="15226"/>
                                <a:pt x="1682" y="15403"/>
                              </a:cubicBezTo>
                              <a:cubicBezTo>
                                <a:pt x="1661" y="15492"/>
                                <a:pt x="1556" y="15757"/>
                                <a:pt x="1441" y="15846"/>
                              </a:cubicBezTo>
                              <a:cubicBezTo>
                                <a:pt x="1337" y="16023"/>
                                <a:pt x="1118" y="16377"/>
                                <a:pt x="961" y="16731"/>
                              </a:cubicBezTo>
                              <a:cubicBezTo>
                                <a:pt x="804" y="17085"/>
                                <a:pt x="658" y="17351"/>
                                <a:pt x="627" y="17351"/>
                              </a:cubicBezTo>
                              <a:cubicBezTo>
                                <a:pt x="595" y="17351"/>
                                <a:pt x="543" y="17528"/>
                                <a:pt x="501" y="17882"/>
                              </a:cubicBezTo>
                              <a:cubicBezTo>
                                <a:pt x="460" y="18148"/>
                                <a:pt x="418" y="18413"/>
                                <a:pt x="397" y="18413"/>
                              </a:cubicBezTo>
                              <a:cubicBezTo>
                                <a:pt x="376" y="18413"/>
                                <a:pt x="334" y="18590"/>
                                <a:pt x="303" y="18767"/>
                              </a:cubicBezTo>
                              <a:cubicBezTo>
                                <a:pt x="272" y="18944"/>
                                <a:pt x="230" y="19121"/>
                                <a:pt x="209" y="19121"/>
                              </a:cubicBezTo>
                              <a:cubicBezTo>
                                <a:pt x="188" y="19121"/>
                                <a:pt x="136" y="19475"/>
                                <a:pt x="84" y="19918"/>
                              </a:cubicBezTo>
                              <a:cubicBezTo>
                                <a:pt x="10" y="20538"/>
                                <a:pt x="0" y="20715"/>
                                <a:pt x="31" y="20538"/>
                              </a:cubicBezTo>
                              <a:cubicBezTo>
                                <a:pt x="63" y="20449"/>
                                <a:pt x="94" y="20272"/>
                                <a:pt x="104" y="20184"/>
                              </a:cubicBezTo>
                              <a:cubicBezTo>
                                <a:pt x="157" y="19741"/>
                                <a:pt x="292" y="19210"/>
                                <a:pt x="355" y="19210"/>
                              </a:cubicBezTo>
                              <a:cubicBezTo>
                                <a:pt x="386" y="19210"/>
                                <a:pt x="470" y="19033"/>
                                <a:pt x="533" y="18767"/>
                              </a:cubicBezTo>
                              <a:cubicBezTo>
                                <a:pt x="710" y="18059"/>
                                <a:pt x="1191" y="16731"/>
                                <a:pt x="1295" y="16731"/>
                              </a:cubicBezTo>
                              <a:cubicBezTo>
                                <a:pt x="1358" y="16731"/>
                                <a:pt x="1264" y="17262"/>
                                <a:pt x="1180" y="17351"/>
                              </a:cubicBezTo>
                              <a:cubicBezTo>
                                <a:pt x="950" y="17793"/>
                                <a:pt x="136" y="20715"/>
                                <a:pt x="21" y="21511"/>
                              </a:cubicBezTo>
                              <a:cubicBezTo>
                                <a:pt x="21" y="21511"/>
                                <a:pt x="10" y="21600"/>
                                <a:pt x="0" y="21600"/>
                              </a:cubicBezTo>
                              <a:lnTo>
                                <a:pt x="18728" y="21600"/>
                              </a:lnTo>
                              <a:cubicBezTo>
                                <a:pt x="18592" y="21334"/>
                                <a:pt x="18456" y="21157"/>
                                <a:pt x="18383" y="20980"/>
                              </a:cubicBezTo>
                              <a:cubicBezTo>
                                <a:pt x="18258" y="20715"/>
                                <a:pt x="18237" y="20626"/>
                                <a:pt x="18226" y="20361"/>
                              </a:cubicBezTo>
                              <a:cubicBezTo>
                                <a:pt x="18216" y="20184"/>
                                <a:pt x="18226" y="20184"/>
                                <a:pt x="18237" y="20272"/>
                              </a:cubicBezTo>
                              <a:cubicBezTo>
                                <a:pt x="18247" y="20361"/>
                                <a:pt x="18320" y="20449"/>
                                <a:pt x="18383" y="20449"/>
                              </a:cubicBezTo>
                              <a:cubicBezTo>
                                <a:pt x="18456" y="20449"/>
                                <a:pt x="18519" y="20538"/>
                                <a:pt x="18540" y="20715"/>
                              </a:cubicBezTo>
                              <a:cubicBezTo>
                                <a:pt x="18550" y="20803"/>
                                <a:pt x="18592" y="20892"/>
                                <a:pt x="18623" y="20892"/>
                              </a:cubicBezTo>
                              <a:cubicBezTo>
                                <a:pt x="18665" y="20892"/>
                                <a:pt x="18675" y="20892"/>
                                <a:pt x="18644" y="20803"/>
                              </a:cubicBezTo>
                              <a:cubicBezTo>
                                <a:pt x="18623" y="20803"/>
                                <a:pt x="18602" y="20626"/>
                                <a:pt x="18602" y="20626"/>
                              </a:cubicBezTo>
                              <a:cubicBezTo>
                                <a:pt x="18602" y="20449"/>
                                <a:pt x="18707" y="20538"/>
                                <a:pt x="18895" y="20803"/>
                              </a:cubicBezTo>
                              <a:cubicBezTo>
                                <a:pt x="18957" y="20892"/>
                                <a:pt x="19010" y="20892"/>
                                <a:pt x="19031" y="20892"/>
                              </a:cubicBezTo>
                              <a:cubicBezTo>
                                <a:pt x="19072" y="20715"/>
                                <a:pt x="19031" y="20538"/>
                                <a:pt x="18968" y="20538"/>
                              </a:cubicBezTo>
                              <a:cubicBezTo>
                                <a:pt x="18895" y="20538"/>
                                <a:pt x="18822" y="20272"/>
                                <a:pt x="18822" y="20007"/>
                              </a:cubicBezTo>
                              <a:cubicBezTo>
                                <a:pt x="18822" y="19918"/>
                                <a:pt x="18905" y="19830"/>
                                <a:pt x="19010" y="19830"/>
                              </a:cubicBezTo>
                              <a:cubicBezTo>
                                <a:pt x="19114" y="19830"/>
                                <a:pt x="19198" y="19741"/>
                                <a:pt x="19208" y="19652"/>
                              </a:cubicBezTo>
                              <a:cubicBezTo>
                                <a:pt x="19219" y="19564"/>
                                <a:pt x="19208" y="19387"/>
                                <a:pt x="19187" y="19298"/>
                              </a:cubicBezTo>
                              <a:cubicBezTo>
                                <a:pt x="19145" y="19033"/>
                                <a:pt x="19145" y="19033"/>
                                <a:pt x="19187" y="19033"/>
                              </a:cubicBezTo>
                              <a:cubicBezTo>
                                <a:pt x="19208" y="19033"/>
                                <a:pt x="19271" y="19121"/>
                                <a:pt x="19333" y="19298"/>
                              </a:cubicBezTo>
                              <a:cubicBezTo>
                                <a:pt x="19595" y="19830"/>
                                <a:pt x="20044" y="20007"/>
                                <a:pt x="20044" y="19564"/>
                              </a:cubicBezTo>
                              <a:cubicBezTo>
                                <a:pt x="20117" y="18944"/>
                                <a:pt x="20075" y="18856"/>
                                <a:pt x="20033" y="18767"/>
                              </a:cubicBezTo>
                              <a:close/>
                              <a:moveTo>
                                <a:pt x="18863" y="12039"/>
                              </a:moveTo>
                              <a:cubicBezTo>
                                <a:pt x="18884" y="12039"/>
                                <a:pt x="18895" y="12128"/>
                                <a:pt x="18884" y="12216"/>
                              </a:cubicBezTo>
                              <a:cubicBezTo>
                                <a:pt x="18874" y="12305"/>
                                <a:pt x="18874" y="12393"/>
                                <a:pt x="18863" y="12393"/>
                              </a:cubicBezTo>
                              <a:cubicBezTo>
                                <a:pt x="18863" y="12393"/>
                                <a:pt x="18853" y="12305"/>
                                <a:pt x="18843" y="12216"/>
                              </a:cubicBezTo>
                              <a:cubicBezTo>
                                <a:pt x="18832" y="12128"/>
                                <a:pt x="18843" y="12039"/>
                                <a:pt x="18863" y="12039"/>
                              </a:cubicBezTo>
                              <a:close/>
                              <a:moveTo>
                                <a:pt x="18884" y="6816"/>
                              </a:moveTo>
                              <a:cubicBezTo>
                                <a:pt x="18905" y="6816"/>
                                <a:pt x="18916" y="6905"/>
                                <a:pt x="18905" y="6993"/>
                              </a:cubicBezTo>
                              <a:cubicBezTo>
                                <a:pt x="18895" y="7082"/>
                                <a:pt x="18895" y="7170"/>
                                <a:pt x="18884" y="7170"/>
                              </a:cubicBezTo>
                              <a:cubicBezTo>
                                <a:pt x="18884" y="7170"/>
                                <a:pt x="18874" y="7082"/>
                                <a:pt x="18863" y="6993"/>
                              </a:cubicBezTo>
                              <a:cubicBezTo>
                                <a:pt x="18853" y="6905"/>
                                <a:pt x="18863" y="6816"/>
                                <a:pt x="18884" y="6816"/>
                              </a:cubicBezTo>
                              <a:close/>
                              <a:moveTo>
                                <a:pt x="18655" y="9030"/>
                              </a:moveTo>
                              <a:cubicBezTo>
                                <a:pt x="18665" y="9030"/>
                                <a:pt x="18665" y="9118"/>
                                <a:pt x="18665" y="9207"/>
                              </a:cubicBezTo>
                              <a:cubicBezTo>
                                <a:pt x="18655" y="9295"/>
                                <a:pt x="18644" y="9384"/>
                                <a:pt x="18644" y="9384"/>
                              </a:cubicBezTo>
                              <a:cubicBezTo>
                                <a:pt x="18644" y="9384"/>
                                <a:pt x="18634" y="9295"/>
                                <a:pt x="18634" y="9207"/>
                              </a:cubicBezTo>
                              <a:cubicBezTo>
                                <a:pt x="18634" y="9118"/>
                                <a:pt x="18644" y="9030"/>
                                <a:pt x="18655" y="9030"/>
                              </a:cubicBezTo>
                              <a:close/>
                              <a:moveTo>
                                <a:pt x="1274" y="17793"/>
                              </a:moveTo>
                              <a:cubicBezTo>
                                <a:pt x="1118" y="18059"/>
                                <a:pt x="1107" y="18059"/>
                                <a:pt x="1159" y="17793"/>
                              </a:cubicBezTo>
                              <a:cubicBezTo>
                                <a:pt x="1191" y="17528"/>
                                <a:pt x="1347" y="17174"/>
                                <a:pt x="1379" y="17174"/>
                              </a:cubicBezTo>
                              <a:cubicBezTo>
                                <a:pt x="1389" y="17174"/>
                                <a:pt x="1389" y="17262"/>
                                <a:pt x="1389" y="17351"/>
                              </a:cubicBezTo>
                              <a:cubicBezTo>
                                <a:pt x="1389" y="17439"/>
                                <a:pt x="1337" y="17616"/>
                                <a:pt x="1274" y="17793"/>
                              </a:cubicBezTo>
                              <a:close/>
                              <a:moveTo>
                                <a:pt x="1577" y="16377"/>
                              </a:moveTo>
                              <a:cubicBezTo>
                                <a:pt x="1546" y="16466"/>
                                <a:pt x="1504" y="16554"/>
                                <a:pt x="1483" y="16554"/>
                              </a:cubicBezTo>
                              <a:cubicBezTo>
                                <a:pt x="1431" y="16731"/>
                                <a:pt x="1421" y="16466"/>
                                <a:pt x="1473" y="16200"/>
                              </a:cubicBezTo>
                              <a:cubicBezTo>
                                <a:pt x="1525" y="15934"/>
                                <a:pt x="1671" y="15846"/>
                                <a:pt x="1650" y="16111"/>
                              </a:cubicBezTo>
                              <a:cubicBezTo>
                                <a:pt x="1640" y="16200"/>
                                <a:pt x="1609" y="16289"/>
                                <a:pt x="1577" y="16377"/>
                              </a:cubicBezTo>
                              <a:close/>
                              <a:moveTo>
                                <a:pt x="1838" y="16997"/>
                              </a:moveTo>
                              <a:cubicBezTo>
                                <a:pt x="1817" y="16997"/>
                                <a:pt x="1807" y="16908"/>
                                <a:pt x="1807" y="16820"/>
                              </a:cubicBezTo>
                              <a:cubicBezTo>
                                <a:pt x="1817" y="16731"/>
                                <a:pt x="1828" y="16643"/>
                                <a:pt x="1849" y="16643"/>
                              </a:cubicBezTo>
                              <a:cubicBezTo>
                                <a:pt x="1870" y="16643"/>
                                <a:pt x="1880" y="16731"/>
                                <a:pt x="1880" y="16820"/>
                              </a:cubicBezTo>
                              <a:cubicBezTo>
                                <a:pt x="1880" y="16908"/>
                                <a:pt x="1859" y="16997"/>
                                <a:pt x="1838" y="16997"/>
                              </a:cubicBezTo>
                              <a:close/>
                              <a:moveTo>
                                <a:pt x="2517" y="15757"/>
                              </a:moveTo>
                              <a:cubicBezTo>
                                <a:pt x="2528" y="15580"/>
                                <a:pt x="2622" y="15226"/>
                                <a:pt x="2643" y="15315"/>
                              </a:cubicBezTo>
                              <a:cubicBezTo>
                                <a:pt x="2643" y="15315"/>
                                <a:pt x="2622" y="15492"/>
                                <a:pt x="2590" y="15669"/>
                              </a:cubicBezTo>
                              <a:cubicBezTo>
                                <a:pt x="2517" y="16023"/>
                                <a:pt x="2496" y="16023"/>
                                <a:pt x="2517" y="15757"/>
                              </a:cubicBezTo>
                              <a:close/>
                              <a:moveTo>
                                <a:pt x="2256" y="16908"/>
                              </a:moveTo>
                              <a:cubicBezTo>
                                <a:pt x="2120" y="17351"/>
                                <a:pt x="2026" y="17439"/>
                                <a:pt x="2037" y="17262"/>
                              </a:cubicBezTo>
                              <a:cubicBezTo>
                                <a:pt x="2047" y="17085"/>
                                <a:pt x="2287" y="16289"/>
                                <a:pt x="2329" y="16289"/>
                              </a:cubicBezTo>
                              <a:cubicBezTo>
                                <a:pt x="2381" y="16289"/>
                                <a:pt x="2329" y="16731"/>
                                <a:pt x="2256" y="16908"/>
                              </a:cubicBezTo>
                              <a:close/>
                              <a:moveTo>
                                <a:pt x="2392" y="16200"/>
                              </a:moveTo>
                              <a:cubicBezTo>
                                <a:pt x="2392" y="16023"/>
                                <a:pt x="2475" y="15846"/>
                                <a:pt x="2486" y="15934"/>
                              </a:cubicBezTo>
                              <a:cubicBezTo>
                                <a:pt x="2496" y="16023"/>
                                <a:pt x="2486" y="16111"/>
                                <a:pt x="2465" y="16200"/>
                              </a:cubicBezTo>
                              <a:cubicBezTo>
                                <a:pt x="2434" y="16377"/>
                                <a:pt x="2392" y="16377"/>
                                <a:pt x="2392" y="16200"/>
                              </a:cubicBezTo>
                              <a:close/>
                              <a:moveTo>
                                <a:pt x="2559" y="17262"/>
                              </a:moveTo>
                              <a:cubicBezTo>
                                <a:pt x="2507" y="17351"/>
                                <a:pt x="2455" y="17439"/>
                                <a:pt x="2465" y="17262"/>
                              </a:cubicBezTo>
                              <a:cubicBezTo>
                                <a:pt x="2486" y="17085"/>
                                <a:pt x="2601" y="16908"/>
                                <a:pt x="2601" y="16997"/>
                              </a:cubicBezTo>
                              <a:cubicBezTo>
                                <a:pt x="2601" y="17085"/>
                                <a:pt x="2590" y="17174"/>
                                <a:pt x="2559" y="17262"/>
                              </a:cubicBezTo>
                              <a:close/>
                              <a:moveTo>
                                <a:pt x="3133" y="15315"/>
                              </a:moveTo>
                              <a:cubicBezTo>
                                <a:pt x="3092" y="15403"/>
                                <a:pt x="3060" y="15580"/>
                                <a:pt x="3060" y="15669"/>
                              </a:cubicBezTo>
                              <a:cubicBezTo>
                                <a:pt x="3060" y="15757"/>
                                <a:pt x="3050" y="15846"/>
                                <a:pt x="3029" y="15846"/>
                              </a:cubicBezTo>
                              <a:cubicBezTo>
                                <a:pt x="3008" y="15846"/>
                                <a:pt x="2966" y="16023"/>
                                <a:pt x="2914" y="16200"/>
                              </a:cubicBezTo>
                              <a:cubicBezTo>
                                <a:pt x="2872" y="16377"/>
                                <a:pt x="2799" y="16643"/>
                                <a:pt x="2757" y="16820"/>
                              </a:cubicBezTo>
                              <a:cubicBezTo>
                                <a:pt x="2716" y="16997"/>
                                <a:pt x="2674" y="17085"/>
                                <a:pt x="2653" y="17085"/>
                              </a:cubicBezTo>
                              <a:cubicBezTo>
                                <a:pt x="2590" y="17085"/>
                                <a:pt x="2684" y="16466"/>
                                <a:pt x="2810" y="16023"/>
                              </a:cubicBezTo>
                              <a:cubicBezTo>
                                <a:pt x="2872" y="15846"/>
                                <a:pt x="2966" y="15492"/>
                                <a:pt x="3008" y="15315"/>
                              </a:cubicBezTo>
                              <a:cubicBezTo>
                                <a:pt x="3102" y="14961"/>
                                <a:pt x="3238" y="14784"/>
                                <a:pt x="3227" y="14961"/>
                              </a:cubicBezTo>
                              <a:cubicBezTo>
                                <a:pt x="3217" y="15049"/>
                                <a:pt x="3175" y="15226"/>
                                <a:pt x="3133" y="15315"/>
                              </a:cubicBezTo>
                              <a:close/>
                              <a:moveTo>
                                <a:pt x="3698" y="13721"/>
                              </a:moveTo>
                              <a:cubicBezTo>
                                <a:pt x="3677" y="13721"/>
                                <a:pt x="3677" y="13633"/>
                                <a:pt x="3677" y="13544"/>
                              </a:cubicBezTo>
                              <a:cubicBezTo>
                                <a:pt x="3677" y="13456"/>
                                <a:pt x="3698" y="13367"/>
                                <a:pt x="3708" y="13367"/>
                              </a:cubicBezTo>
                              <a:cubicBezTo>
                                <a:pt x="3718" y="13367"/>
                                <a:pt x="3729" y="13456"/>
                                <a:pt x="3729" y="13544"/>
                              </a:cubicBezTo>
                              <a:cubicBezTo>
                                <a:pt x="3729" y="13633"/>
                                <a:pt x="3718" y="13721"/>
                                <a:pt x="3698" y="13721"/>
                              </a:cubicBezTo>
                              <a:close/>
                              <a:moveTo>
                                <a:pt x="4074" y="15138"/>
                              </a:moveTo>
                              <a:cubicBezTo>
                                <a:pt x="3792" y="15757"/>
                                <a:pt x="3802" y="15757"/>
                                <a:pt x="3812" y="15492"/>
                              </a:cubicBezTo>
                              <a:cubicBezTo>
                                <a:pt x="3812" y="15403"/>
                                <a:pt x="3844" y="15226"/>
                                <a:pt x="3875" y="15138"/>
                              </a:cubicBezTo>
                              <a:cubicBezTo>
                                <a:pt x="3906" y="15049"/>
                                <a:pt x="3969" y="14872"/>
                                <a:pt x="4021" y="14695"/>
                              </a:cubicBezTo>
                              <a:cubicBezTo>
                                <a:pt x="4074" y="14518"/>
                                <a:pt x="4157" y="14430"/>
                                <a:pt x="4209" y="14518"/>
                              </a:cubicBezTo>
                              <a:cubicBezTo>
                                <a:pt x="4324" y="14518"/>
                                <a:pt x="4314" y="14607"/>
                                <a:pt x="4074" y="15138"/>
                              </a:cubicBezTo>
                              <a:close/>
                              <a:moveTo>
                                <a:pt x="5222" y="13279"/>
                              </a:moveTo>
                              <a:cubicBezTo>
                                <a:pt x="5181" y="13456"/>
                                <a:pt x="5128" y="13456"/>
                                <a:pt x="5128" y="13279"/>
                              </a:cubicBezTo>
                              <a:cubicBezTo>
                                <a:pt x="5128" y="13190"/>
                                <a:pt x="5160" y="13102"/>
                                <a:pt x="5191" y="13102"/>
                              </a:cubicBezTo>
                              <a:cubicBezTo>
                                <a:pt x="5243" y="13102"/>
                                <a:pt x="5254" y="13102"/>
                                <a:pt x="5222" y="13279"/>
                              </a:cubicBezTo>
                              <a:close/>
                              <a:moveTo>
                                <a:pt x="5578" y="12925"/>
                              </a:moveTo>
                              <a:cubicBezTo>
                                <a:pt x="5557" y="13013"/>
                                <a:pt x="5525" y="13102"/>
                                <a:pt x="5494" y="13102"/>
                              </a:cubicBezTo>
                              <a:cubicBezTo>
                                <a:pt x="5452" y="13102"/>
                                <a:pt x="5452" y="13102"/>
                                <a:pt x="5473" y="12925"/>
                              </a:cubicBezTo>
                              <a:cubicBezTo>
                                <a:pt x="5494" y="12836"/>
                                <a:pt x="5525" y="12748"/>
                                <a:pt x="5557" y="12748"/>
                              </a:cubicBezTo>
                              <a:cubicBezTo>
                                <a:pt x="5598" y="12748"/>
                                <a:pt x="5609" y="12748"/>
                                <a:pt x="5578" y="12925"/>
                              </a:cubicBezTo>
                              <a:close/>
                              <a:moveTo>
                                <a:pt x="5724" y="13721"/>
                              </a:moveTo>
                              <a:cubicBezTo>
                                <a:pt x="5703" y="13721"/>
                                <a:pt x="5692" y="13633"/>
                                <a:pt x="5713" y="13633"/>
                              </a:cubicBezTo>
                              <a:cubicBezTo>
                                <a:pt x="5724" y="13544"/>
                                <a:pt x="5745" y="13633"/>
                                <a:pt x="5755" y="13633"/>
                              </a:cubicBezTo>
                              <a:cubicBezTo>
                                <a:pt x="5766" y="13721"/>
                                <a:pt x="5745" y="13721"/>
                                <a:pt x="5724" y="13721"/>
                              </a:cubicBezTo>
                              <a:close/>
                              <a:moveTo>
                                <a:pt x="17318" y="4426"/>
                              </a:moveTo>
                              <a:cubicBezTo>
                                <a:pt x="17349" y="4515"/>
                                <a:pt x="17359" y="4603"/>
                                <a:pt x="17338" y="4603"/>
                              </a:cubicBezTo>
                              <a:cubicBezTo>
                                <a:pt x="17328" y="4603"/>
                                <a:pt x="17318" y="4692"/>
                                <a:pt x="17328" y="4869"/>
                              </a:cubicBezTo>
                              <a:cubicBezTo>
                                <a:pt x="17349" y="5223"/>
                                <a:pt x="17318" y="5223"/>
                                <a:pt x="17276" y="4780"/>
                              </a:cubicBezTo>
                              <a:cubicBezTo>
                                <a:pt x="17224" y="4426"/>
                                <a:pt x="17244" y="4249"/>
                                <a:pt x="17318" y="4426"/>
                              </a:cubicBezTo>
                              <a:close/>
                              <a:moveTo>
                                <a:pt x="17558" y="6020"/>
                              </a:moveTo>
                              <a:cubicBezTo>
                                <a:pt x="17621" y="6462"/>
                                <a:pt x="17631" y="6462"/>
                                <a:pt x="17370" y="6285"/>
                              </a:cubicBezTo>
                              <a:cubicBezTo>
                                <a:pt x="17234" y="6197"/>
                                <a:pt x="17203" y="6108"/>
                                <a:pt x="17150" y="5666"/>
                              </a:cubicBezTo>
                              <a:lnTo>
                                <a:pt x="17098" y="5223"/>
                              </a:lnTo>
                              <a:lnTo>
                                <a:pt x="17213" y="5311"/>
                              </a:lnTo>
                              <a:cubicBezTo>
                                <a:pt x="17443" y="5489"/>
                                <a:pt x="17506" y="5666"/>
                                <a:pt x="17558" y="6020"/>
                              </a:cubicBezTo>
                              <a:close/>
                              <a:moveTo>
                                <a:pt x="17495" y="9472"/>
                              </a:moveTo>
                              <a:cubicBezTo>
                                <a:pt x="17495" y="9561"/>
                                <a:pt x="17485" y="9649"/>
                                <a:pt x="17474" y="9649"/>
                              </a:cubicBezTo>
                              <a:cubicBezTo>
                                <a:pt x="17464" y="9649"/>
                                <a:pt x="17453" y="9561"/>
                                <a:pt x="17453" y="9472"/>
                              </a:cubicBezTo>
                              <a:cubicBezTo>
                                <a:pt x="17453" y="9384"/>
                                <a:pt x="17464" y="9295"/>
                                <a:pt x="17474" y="9295"/>
                              </a:cubicBezTo>
                              <a:cubicBezTo>
                                <a:pt x="17485" y="9295"/>
                                <a:pt x="17495" y="9384"/>
                                <a:pt x="17495" y="9472"/>
                              </a:cubicBezTo>
                              <a:close/>
                              <a:moveTo>
                                <a:pt x="17359" y="13633"/>
                              </a:moveTo>
                              <a:cubicBezTo>
                                <a:pt x="17338" y="13633"/>
                                <a:pt x="17328" y="13544"/>
                                <a:pt x="17328" y="13456"/>
                              </a:cubicBezTo>
                              <a:cubicBezTo>
                                <a:pt x="17328" y="13367"/>
                                <a:pt x="17338" y="13279"/>
                                <a:pt x="17349" y="13279"/>
                              </a:cubicBezTo>
                              <a:cubicBezTo>
                                <a:pt x="17359" y="13279"/>
                                <a:pt x="17370" y="13367"/>
                                <a:pt x="17380" y="13456"/>
                              </a:cubicBezTo>
                              <a:cubicBezTo>
                                <a:pt x="17391" y="13544"/>
                                <a:pt x="17380" y="13633"/>
                                <a:pt x="17359" y="13633"/>
                              </a:cubicBezTo>
                              <a:close/>
                              <a:moveTo>
                                <a:pt x="17391" y="14784"/>
                              </a:moveTo>
                              <a:cubicBezTo>
                                <a:pt x="17433" y="14607"/>
                                <a:pt x="17453" y="14607"/>
                                <a:pt x="17453" y="14784"/>
                              </a:cubicBezTo>
                              <a:cubicBezTo>
                                <a:pt x="17453" y="14872"/>
                                <a:pt x="17432" y="14961"/>
                                <a:pt x="17412" y="14961"/>
                              </a:cubicBezTo>
                              <a:cubicBezTo>
                                <a:pt x="17370" y="14961"/>
                                <a:pt x="17370" y="14872"/>
                                <a:pt x="17391" y="14784"/>
                              </a:cubicBezTo>
                              <a:close/>
                              <a:moveTo>
                                <a:pt x="17307" y="12836"/>
                              </a:moveTo>
                              <a:cubicBezTo>
                                <a:pt x="17318" y="12748"/>
                                <a:pt x="17338" y="12748"/>
                                <a:pt x="17359" y="12836"/>
                              </a:cubicBezTo>
                              <a:cubicBezTo>
                                <a:pt x="17370" y="12925"/>
                                <a:pt x="17359" y="12925"/>
                                <a:pt x="17338" y="12925"/>
                              </a:cubicBezTo>
                              <a:cubicBezTo>
                                <a:pt x="17318" y="12925"/>
                                <a:pt x="17297" y="12836"/>
                                <a:pt x="17307" y="12836"/>
                              </a:cubicBezTo>
                              <a:close/>
                              <a:moveTo>
                                <a:pt x="17370" y="9649"/>
                              </a:moveTo>
                              <a:cubicBezTo>
                                <a:pt x="17349" y="9649"/>
                                <a:pt x="17328" y="9649"/>
                                <a:pt x="17318" y="9738"/>
                              </a:cubicBezTo>
                              <a:cubicBezTo>
                                <a:pt x="17276" y="9826"/>
                                <a:pt x="17224" y="9649"/>
                                <a:pt x="17224" y="9472"/>
                              </a:cubicBezTo>
                              <a:cubicBezTo>
                                <a:pt x="17224" y="9295"/>
                                <a:pt x="17380" y="9295"/>
                                <a:pt x="17391" y="9472"/>
                              </a:cubicBezTo>
                              <a:cubicBezTo>
                                <a:pt x="17391" y="9649"/>
                                <a:pt x="17380" y="9649"/>
                                <a:pt x="17370" y="9649"/>
                              </a:cubicBezTo>
                              <a:close/>
                              <a:moveTo>
                                <a:pt x="17244" y="12925"/>
                              </a:moveTo>
                              <a:cubicBezTo>
                                <a:pt x="17224" y="13013"/>
                                <a:pt x="17213" y="12925"/>
                                <a:pt x="17213" y="12748"/>
                              </a:cubicBezTo>
                              <a:cubicBezTo>
                                <a:pt x="17213" y="12571"/>
                                <a:pt x="17203" y="12482"/>
                                <a:pt x="17192" y="12482"/>
                              </a:cubicBezTo>
                              <a:cubicBezTo>
                                <a:pt x="17182" y="12482"/>
                                <a:pt x="17171" y="12393"/>
                                <a:pt x="17182" y="12393"/>
                              </a:cubicBezTo>
                              <a:cubicBezTo>
                                <a:pt x="17192" y="12393"/>
                                <a:pt x="17213" y="12393"/>
                                <a:pt x="17234" y="12570"/>
                              </a:cubicBezTo>
                              <a:cubicBezTo>
                                <a:pt x="17265" y="12836"/>
                                <a:pt x="17265" y="12925"/>
                                <a:pt x="17244" y="12925"/>
                              </a:cubicBezTo>
                              <a:close/>
                              <a:moveTo>
                                <a:pt x="17140" y="4249"/>
                              </a:moveTo>
                              <a:cubicBezTo>
                                <a:pt x="17161" y="4426"/>
                                <a:pt x="17161" y="4426"/>
                                <a:pt x="17130" y="4426"/>
                              </a:cubicBezTo>
                              <a:cubicBezTo>
                                <a:pt x="17109" y="4426"/>
                                <a:pt x="17088" y="4338"/>
                                <a:pt x="17088" y="4249"/>
                              </a:cubicBezTo>
                              <a:cubicBezTo>
                                <a:pt x="17077" y="4072"/>
                                <a:pt x="17098" y="4072"/>
                                <a:pt x="17140" y="4249"/>
                              </a:cubicBezTo>
                              <a:close/>
                              <a:moveTo>
                                <a:pt x="17046" y="4072"/>
                              </a:moveTo>
                              <a:cubicBezTo>
                                <a:pt x="17046" y="4072"/>
                                <a:pt x="17036" y="3984"/>
                                <a:pt x="17025" y="3895"/>
                              </a:cubicBezTo>
                              <a:cubicBezTo>
                                <a:pt x="17015" y="3807"/>
                                <a:pt x="17025" y="3718"/>
                                <a:pt x="17046" y="3718"/>
                              </a:cubicBezTo>
                              <a:cubicBezTo>
                                <a:pt x="17067" y="3718"/>
                                <a:pt x="17077" y="3807"/>
                                <a:pt x="17067" y="3895"/>
                              </a:cubicBezTo>
                              <a:cubicBezTo>
                                <a:pt x="17056" y="3984"/>
                                <a:pt x="17046" y="4072"/>
                                <a:pt x="17046" y="4072"/>
                              </a:cubicBezTo>
                              <a:close/>
                              <a:moveTo>
                                <a:pt x="16284" y="9738"/>
                              </a:moveTo>
                              <a:cubicBezTo>
                                <a:pt x="16294" y="9649"/>
                                <a:pt x="16315" y="9738"/>
                                <a:pt x="16325" y="9738"/>
                              </a:cubicBezTo>
                              <a:cubicBezTo>
                                <a:pt x="16336" y="9826"/>
                                <a:pt x="16325" y="9826"/>
                                <a:pt x="16304" y="9826"/>
                              </a:cubicBezTo>
                              <a:cubicBezTo>
                                <a:pt x="16273" y="9826"/>
                                <a:pt x="16273" y="9826"/>
                                <a:pt x="16284" y="9738"/>
                              </a:cubicBezTo>
                              <a:close/>
                              <a:moveTo>
                                <a:pt x="16022" y="10446"/>
                              </a:moveTo>
                              <a:cubicBezTo>
                                <a:pt x="16033" y="10534"/>
                                <a:pt x="16022" y="10623"/>
                                <a:pt x="16002" y="10711"/>
                              </a:cubicBezTo>
                              <a:cubicBezTo>
                                <a:pt x="15960" y="10889"/>
                                <a:pt x="15908" y="10889"/>
                                <a:pt x="15908" y="10711"/>
                              </a:cubicBezTo>
                              <a:cubicBezTo>
                                <a:pt x="15918" y="10534"/>
                                <a:pt x="16012" y="10269"/>
                                <a:pt x="16022" y="10446"/>
                              </a:cubicBezTo>
                              <a:close/>
                              <a:moveTo>
                                <a:pt x="15406" y="7525"/>
                              </a:moveTo>
                              <a:cubicBezTo>
                                <a:pt x="15427" y="7525"/>
                                <a:pt x="15448" y="7525"/>
                                <a:pt x="15469" y="7525"/>
                              </a:cubicBezTo>
                              <a:cubicBezTo>
                                <a:pt x="15479" y="7613"/>
                                <a:pt x="15469" y="7613"/>
                                <a:pt x="15438" y="7613"/>
                              </a:cubicBezTo>
                              <a:cubicBezTo>
                                <a:pt x="15406" y="7613"/>
                                <a:pt x="15385" y="7613"/>
                                <a:pt x="15406" y="7525"/>
                              </a:cubicBezTo>
                              <a:close/>
                              <a:moveTo>
                                <a:pt x="14644" y="7613"/>
                              </a:moveTo>
                              <a:cubicBezTo>
                                <a:pt x="14665" y="7613"/>
                                <a:pt x="14748" y="7613"/>
                                <a:pt x="14821" y="7525"/>
                              </a:cubicBezTo>
                              <a:cubicBezTo>
                                <a:pt x="14915" y="7436"/>
                                <a:pt x="14957" y="7525"/>
                                <a:pt x="14926" y="7613"/>
                              </a:cubicBezTo>
                              <a:cubicBezTo>
                                <a:pt x="14863" y="7790"/>
                                <a:pt x="14602" y="7967"/>
                                <a:pt x="14602" y="7790"/>
                              </a:cubicBezTo>
                              <a:cubicBezTo>
                                <a:pt x="14612" y="7702"/>
                                <a:pt x="14623" y="7613"/>
                                <a:pt x="14644" y="7613"/>
                              </a:cubicBezTo>
                              <a:close/>
                              <a:moveTo>
                                <a:pt x="14038" y="6374"/>
                              </a:moveTo>
                              <a:cubicBezTo>
                                <a:pt x="14038" y="6462"/>
                                <a:pt x="14017" y="6639"/>
                                <a:pt x="13996" y="6639"/>
                              </a:cubicBezTo>
                              <a:cubicBezTo>
                                <a:pt x="13975" y="6639"/>
                                <a:pt x="13954" y="6551"/>
                                <a:pt x="13954" y="6462"/>
                              </a:cubicBezTo>
                              <a:cubicBezTo>
                                <a:pt x="13954" y="6374"/>
                                <a:pt x="13975" y="6285"/>
                                <a:pt x="13996" y="6197"/>
                              </a:cubicBezTo>
                              <a:cubicBezTo>
                                <a:pt x="14027" y="6197"/>
                                <a:pt x="14038" y="6197"/>
                                <a:pt x="14038" y="6374"/>
                              </a:cubicBezTo>
                              <a:close/>
                              <a:moveTo>
                                <a:pt x="13902" y="5400"/>
                              </a:moveTo>
                              <a:cubicBezTo>
                                <a:pt x="13944" y="5223"/>
                                <a:pt x="13996" y="5223"/>
                                <a:pt x="13996" y="5400"/>
                              </a:cubicBezTo>
                              <a:cubicBezTo>
                                <a:pt x="13996" y="5489"/>
                                <a:pt x="13965" y="5577"/>
                                <a:pt x="13933" y="5577"/>
                              </a:cubicBezTo>
                              <a:cubicBezTo>
                                <a:pt x="13892" y="5577"/>
                                <a:pt x="13881" y="5577"/>
                                <a:pt x="13902" y="5400"/>
                              </a:cubicBezTo>
                              <a:close/>
                              <a:moveTo>
                                <a:pt x="13808" y="6108"/>
                              </a:moveTo>
                              <a:cubicBezTo>
                                <a:pt x="13850" y="6108"/>
                                <a:pt x="13881" y="6197"/>
                                <a:pt x="13881" y="6285"/>
                              </a:cubicBezTo>
                              <a:cubicBezTo>
                                <a:pt x="13881" y="6374"/>
                                <a:pt x="13860" y="6462"/>
                                <a:pt x="13819" y="6462"/>
                              </a:cubicBezTo>
                              <a:cubicBezTo>
                                <a:pt x="13787" y="6462"/>
                                <a:pt x="13756" y="6374"/>
                                <a:pt x="13745" y="6285"/>
                              </a:cubicBezTo>
                              <a:cubicBezTo>
                                <a:pt x="13745" y="6197"/>
                                <a:pt x="13766" y="6108"/>
                                <a:pt x="13808" y="6108"/>
                              </a:cubicBezTo>
                              <a:close/>
                              <a:moveTo>
                                <a:pt x="13787" y="9118"/>
                              </a:moveTo>
                              <a:cubicBezTo>
                                <a:pt x="13881" y="8941"/>
                                <a:pt x="14038" y="9030"/>
                                <a:pt x="14038" y="9207"/>
                              </a:cubicBezTo>
                              <a:cubicBezTo>
                                <a:pt x="14038" y="9295"/>
                                <a:pt x="14017" y="9384"/>
                                <a:pt x="13996" y="9384"/>
                              </a:cubicBezTo>
                              <a:cubicBezTo>
                                <a:pt x="13975" y="9384"/>
                                <a:pt x="13902" y="9472"/>
                                <a:pt x="13839" y="9472"/>
                              </a:cubicBezTo>
                              <a:cubicBezTo>
                                <a:pt x="13714" y="9561"/>
                                <a:pt x="13683" y="9295"/>
                                <a:pt x="13787" y="9118"/>
                              </a:cubicBezTo>
                              <a:close/>
                              <a:moveTo>
                                <a:pt x="12931" y="6108"/>
                              </a:moveTo>
                              <a:cubicBezTo>
                                <a:pt x="12941" y="6020"/>
                                <a:pt x="12962" y="5931"/>
                                <a:pt x="12983" y="5931"/>
                              </a:cubicBezTo>
                              <a:cubicBezTo>
                                <a:pt x="13014" y="5931"/>
                                <a:pt x="13025" y="5931"/>
                                <a:pt x="12993" y="6108"/>
                              </a:cubicBezTo>
                              <a:cubicBezTo>
                                <a:pt x="12952" y="6374"/>
                                <a:pt x="12910" y="6374"/>
                                <a:pt x="12931" y="6108"/>
                              </a:cubicBezTo>
                              <a:close/>
                              <a:moveTo>
                                <a:pt x="10800" y="8056"/>
                              </a:moveTo>
                              <a:cubicBezTo>
                                <a:pt x="10810" y="7967"/>
                                <a:pt x="10831" y="8056"/>
                                <a:pt x="10842" y="8056"/>
                              </a:cubicBezTo>
                              <a:cubicBezTo>
                                <a:pt x="10852" y="8144"/>
                                <a:pt x="10842" y="8144"/>
                                <a:pt x="10821" y="8144"/>
                              </a:cubicBezTo>
                              <a:cubicBezTo>
                                <a:pt x="10790" y="8144"/>
                                <a:pt x="10790" y="8056"/>
                                <a:pt x="10800" y="8056"/>
                              </a:cubicBezTo>
                              <a:close/>
                              <a:moveTo>
                                <a:pt x="9474" y="10357"/>
                              </a:moveTo>
                              <a:cubicBezTo>
                                <a:pt x="9494" y="10357"/>
                                <a:pt x="9494" y="10446"/>
                                <a:pt x="9494" y="10534"/>
                              </a:cubicBezTo>
                              <a:cubicBezTo>
                                <a:pt x="9484" y="10623"/>
                                <a:pt x="9474" y="10711"/>
                                <a:pt x="9453" y="10711"/>
                              </a:cubicBezTo>
                              <a:cubicBezTo>
                                <a:pt x="9432" y="10711"/>
                                <a:pt x="9432" y="10623"/>
                                <a:pt x="9432" y="10534"/>
                              </a:cubicBezTo>
                              <a:cubicBezTo>
                                <a:pt x="9442" y="10446"/>
                                <a:pt x="9463" y="10357"/>
                                <a:pt x="9474" y="10357"/>
                              </a:cubicBezTo>
                              <a:close/>
                              <a:moveTo>
                                <a:pt x="9306" y="10534"/>
                              </a:moveTo>
                              <a:cubicBezTo>
                                <a:pt x="9327" y="10534"/>
                                <a:pt x="9348" y="10534"/>
                                <a:pt x="9348" y="10623"/>
                              </a:cubicBezTo>
                              <a:cubicBezTo>
                                <a:pt x="9348" y="10800"/>
                                <a:pt x="9286" y="10889"/>
                                <a:pt x="9275" y="10711"/>
                              </a:cubicBezTo>
                              <a:cubicBezTo>
                                <a:pt x="9275" y="10623"/>
                                <a:pt x="9286" y="10534"/>
                                <a:pt x="9306" y="10534"/>
                              </a:cubicBezTo>
                              <a:close/>
                              <a:moveTo>
                                <a:pt x="7541" y="10534"/>
                              </a:moveTo>
                              <a:cubicBezTo>
                                <a:pt x="7562" y="10534"/>
                                <a:pt x="7562" y="10623"/>
                                <a:pt x="7562" y="10711"/>
                              </a:cubicBezTo>
                              <a:cubicBezTo>
                                <a:pt x="7552" y="10800"/>
                                <a:pt x="7541" y="10889"/>
                                <a:pt x="7520" y="10889"/>
                              </a:cubicBezTo>
                              <a:cubicBezTo>
                                <a:pt x="7499" y="10889"/>
                                <a:pt x="7499" y="10800"/>
                                <a:pt x="7499" y="10711"/>
                              </a:cubicBezTo>
                              <a:cubicBezTo>
                                <a:pt x="7510" y="10623"/>
                                <a:pt x="7531" y="10534"/>
                                <a:pt x="7541" y="10534"/>
                              </a:cubicBezTo>
                              <a:close/>
                              <a:moveTo>
                                <a:pt x="6841" y="13544"/>
                              </a:moveTo>
                              <a:cubicBezTo>
                                <a:pt x="6821" y="13721"/>
                                <a:pt x="6768" y="13721"/>
                                <a:pt x="6768" y="13544"/>
                              </a:cubicBezTo>
                              <a:cubicBezTo>
                                <a:pt x="6768" y="13456"/>
                                <a:pt x="6789" y="13367"/>
                                <a:pt x="6810" y="13367"/>
                              </a:cubicBezTo>
                              <a:cubicBezTo>
                                <a:pt x="6831" y="13456"/>
                                <a:pt x="6841" y="13456"/>
                                <a:pt x="6841" y="13544"/>
                              </a:cubicBezTo>
                              <a:close/>
                              <a:moveTo>
                                <a:pt x="7238" y="12925"/>
                              </a:moveTo>
                              <a:cubicBezTo>
                                <a:pt x="7228" y="13013"/>
                                <a:pt x="7176" y="13190"/>
                                <a:pt x="7113" y="13279"/>
                              </a:cubicBezTo>
                              <a:cubicBezTo>
                                <a:pt x="7050" y="13367"/>
                                <a:pt x="6988" y="13456"/>
                                <a:pt x="6977" y="13544"/>
                              </a:cubicBezTo>
                              <a:cubicBezTo>
                                <a:pt x="6956" y="13633"/>
                                <a:pt x="6925" y="13721"/>
                                <a:pt x="6904" y="13721"/>
                              </a:cubicBezTo>
                              <a:cubicBezTo>
                                <a:pt x="6883" y="13721"/>
                                <a:pt x="6894" y="13633"/>
                                <a:pt x="6935" y="13456"/>
                              </a:cubicBezTo>
                              <a:cubicBezTo>
                                <a:pt x="6967" y="13367"/>
                                <a:pt x="7009" y="13102"/>
                                <a:pt x="7019" y="12925"/>
                              </a:cubicBezTo>
                              <a:cubicBezTo>
                                <a:pt x="7029" y="12748"/>
                                <a:pt x="7061" y="12659"/>
                                <a:pt x="7144" y="12748"/>
                              </a:cubicBezTo>
                              <a:cubicBezTo>
                                <a:pt x="7238" y="12659"/>
                                <a:pt x="7249" y="12748"/>
                                <a:pt x="7238" y="12925"/>
                              </a:cubicBezTo>
                              <a:close/>
                              <a:moveTo>
                                <a:pt x="7186" y="12128"/>
                              </a:moveTo>
                              <a:cubicBezTo>
                                <a:pt x="7071" y="12216"/>
                                <a:pt x="7029" y="12305"/>
                                <a:pt x="6967" y="12748"/>
                              </a:cubicBezTo>
                              <a:cubicBezTo>
                                <a:pt x="6873" y="13367"/>
                                <a:pt x="6873" y="13367"/>
                                <a:pt x="6873" y="12836"/>
                              </a:cubicBezTo>
                              <a:cubicBezTo>
                                <a:pt x="6873" y="12393"/>
                                <a:pt x="6862" y="12393"/>
                                <a:pt x="6758" y="12393"/>
                              </a:cubicBezTo>
                              <a:cubicBezTo>
                                <a:pt x="6695" y="12393"/>
                                <a:pt x="6643" y="12305"/>
                                <a:pt x="6643" y="12216"/>
                              </a:cubicBezTo>
                              <a:cubicBezTo>
                                <a:pt x="6643" y="12128"/>
                                <a:pt x="6779" y="12039"/>
                                <a:pt x="6946" y="11951"/>
                              </a:cubicBezTo>
                              <a:cubicBezTo>
                                <a:pt x="7113" y="11862"/>
                                <a:pt x="7343" y="11774"/>
                                <a:pt x="7468" y="11597"/>
                              </a:cubicBezTo>
                              <a:cubicBezTo>
                                <a:pt x="7792" y="11243"/>
                                <a:pt x="7980" y="11154"/>
                                <a:pt x="8032" y="11331"/>
                              </a:cubicBezTo>
                              <a:cubicBezTo>
                                <a:pt x="8053" y="11420"/>
                                <a:pt x="8074" y="11508"/>
                                <a:pt x="8063" y="11508"/>
                              </a:cubicBezTo>
                              <a:cubicBezTo>
                                <a:pt x="8053" y="11508"/>
                                <a:pt x="7949" y="11597"/>
                                <a:pt x="7813" y="11597"/>
                              </a:cubicBezTo>
                              <a:cubicBezTo>
                                <a:pt x="7687" y="11685"/>
                                <a:pt x="7520" y="11774"/>
                                <a:pt x="7458" y="11862"/>
                              </a:cubicBezTo>
                              <a:cubicBezTo>
                                <a:pt x="7395" y="11951"/>
                                <a:pt x="7259" y="12128"/>
                                <a:pt x="7186" y="12128"/>
                              </a:cubicBezTo>
                              <a:close/>
                              <a:moveTo>
                                <a:pt x="8011" y="12039"/>
                              </a:moveTo>
                              <a:cubicBezTo>
                                <a:pt x="7969" y="12216"/>
                                <a:pt x="7928" y="12216"/>
                                <a:pt x="7938" y="12039"/>
                              </a:cubicBezTo>
                              <a:cubicBezTo>
                                <a:pt x="7949" y="11951"/>
                                <a:pt x="7969" y="11862"/>
                                <a:pt x="7990" y="11862"/>
                              </a:cubicBezTo>
                              <a:cubicBezTo>
                                <a:pt x="8032" y="11862"/>
                                <a:pt x="8032" y="11951"/>
                                <a:pt x="8011" y="12039"/>
                              </a:cubicBezTo>
                              <a:close/>
                              <a:moveTo>
                                <a:pt x="7865" y="12393"/>
                              </a:moveTo>
                              <a:cubicBezTo>
                                <a:pt x="7844" y="12482"/>
                                <a:pt x="7792" y="12570"/>
                                <a:pt x="7750" y="12659"/>
                              </a:cubicBezTo>
                              <a:cubicBezTo>
                                <a:pt x="7687" y="12748"/>
                                <a:pt x="7677" y="12748"/>
                                <a:pt x="7698" y="12571"/>
                              </a:cubicBezTo>
                              <a:cubicBezTo>
                                <a:pt x="7719" y="12482"/>
                                <a:pt x="7771" y="12393"/>
                                <a:pt x="7813" y="12305"/>
                              </a:cubicBezTo>
                              <a:cubicBezTo>
                                <a:pt x="7875" y="12216"/>
                                <a:pt x="7886" y="12305"/>
                                <a:pt x="7865" y="12393"/>
                              </a:cubicBezTo>
                              <a:close/>
                              <a:moveTo>
                                <a:pt x="7520" y="12128"/>
                              </a:moveTo>
                              <a:cubicBezTo>
                                <a:pt x="7541" y="12039"/>
                                <a:pt x="7552" y="12128"/>
                                <a:pt x="7552" y="12216"/>
                              </a:cubicBezTo>
                              <a:cubicBezTo>
                                <a:pt x="7552" y="12305"/>
                                <a:pt x="7541" y="12393"/>
                                <a:pt x="7520" y="12393"/>
                              </a:cubicBezTo>
                              <a:cubicBezTo>
                                <a:pt x="7499" y="12393"/>
                                <a:pt x="7489" y="12393"/>
                                <a:pt x="7489" y="12305"/>
                              </a:cubicBezTo>
                              <a:cubicBezTo>
                                <a:pt x="7499" y="12305"/>
                                <a:pt x="7510" y="12216"/>
                                <a:pt x="7520" y="12128"/>
                              </a:cubicBezTo>
                              <a:close/>
                              <a:moveTo>
                                <a:pt x="7573" y="14784"/>
                              </a:moveTo>
                              <a:cubicBezTo>
                                <a:pt x="7562" y="14784"/>
                                <a:pt x="7552" y="14695"/>
                                <a:pt x="7552" y="14607"/>
                              </a:cubicBezTo>
                              <a:cubicBezTo>
                                <a:pt x="7552" y="14518"/>
                                <a:pt x="7562" y="14430"/>
                                <a:pt x="7573" y="14430"/>
                              </a:cubicBezTo>
                              <a:cubicBezTo>
                                <a:pt x="7583" y="14430"/>
                                <a:pt x="7593" y="14518"/>
                                <a:pt x="7593" y="14607"/>
                              </a:cubicBezTo>
                              <a:cubicBezTo>
                                <a:pt x="7593" y="14695"/>
                                <a:pt x="7583" y="14784"/>
                                <a:pt x="7573" y="14784"/>
                              </a:cubicBezTo>
                              <a:close/>
                              <a:moveTo>
                                <a:pt x="9233" y="15403"/>
                              </a:moveTo>
                              <a:cubicBezTo>
                                <a:pt x="9212" y="15403"/>
                                <a:pt x="9202" y="15315"/>
                                <a:pt x="9223" y="15315"/>
                              </a:cubicBezTo>
                              <a:cubicBezTo>
                                <a:pt x="9233" y="15226"/>
                                <a:pt x="9254" y="15315"/>
                                <a:pt x="9265" y="15315"/>
                              </a:cubicBezTo>
                              <a:cubicBezTo>
                                <a:pt x="9275" y="15403"/>
                                <a:pt x="9254" y="15492"/>
                                <a:pt x="9233" y="15403"/>
                              </a:cubicBezTo>
                              <a:close/>
                              <a:moveTo>
                                <a:pt x="9453" y="15669"/>
                              </a:moveTo>
                              <a:cubicBezTo>
                                <a:pt x="9442" y="15669"/>
                                <a:pt x="9432" y="15580"/>
                                <a:pt x="9421" y="15492"/>
                              </a:cubicBezTo>
                              <a:cubicBezTo>
                                <a:pt x="9411" y="15403"/>
                                <a:pt x="9421" y="15315"/>
                                <a:pt x="9442" y="15315"/>
                              </a:cubicBezTo>
                              <a:cubicBezTo>
                                <a:pt x="9463" y="15315"/>
                                <a:pt x="9474" y="15403"/>
                                <a:pt x="9474" y="15492"/>
                              </a:cubicBezTo>
                              <a:cubicBezTo>
                                <a:pt x="9463" y="15580"/>
                                <a:pt x="9463" y="15669"/>
                                <a:pt x="9453" y="15669"/>
                              </a:cubicBezTo>
                              <a:close/>
                              <a:moveTo>
                                <a:pt x="9547" y="15669"/>
                              </a:moveTo>
                              <a:cubicBezTo>
                                <a:pt x="9526" y="15669"/>
                                <a:pt x="9505" y="15580"/>
                                <a:pt x="9505" y="15492"/>
                              </a:cubicBezTo>
                              <a:cubicBezTo>
                                <a:pt x="9505" y="15403"/>
                                <a:pt x="9526" y="15403"/>
                                <a:pt x="9547" y="15403"/>
                              </a:cubicBezTo>
                              <a:cubicBezTo>
                                <a:pt x="9568" y="15492"/>
                                <a:pt x="9588" y="15492"/>
                                <a:pt x="9588" y="15580"/>
                              </a:cubicBezTo>
                              <a:cubicBezTo>
                                <a:pt x="9588" y="15580"/>
                                <a:pt x="9568" y="15669"/>
                                <a:pt x="9547" y="15669"/>
                              </a:cubicBezTo>
                              <a:close/>
                              <a:moveTo>
                                <a:pt x="10090" y="15492"/>
                              </a:moveTo>
                              <a:cubicBezTo>
                                <a:pt x="10058" y="15757"/>
                                <a:pt x="10027" y="15846"/>
                                <a:pt x="9902" y="15757"/>
                              </a:cubicBezTo>
                              <a:cubicBezTo>
                                <a:pt x="9766" y="15757"/>
                                <a:pt x="9599" y="15580"/>
                                <a:pt x="9620" y="15492"/>
                              </a:cubicBezTo>
                              <a:cubicBezTo>
                                <a:pt x="9630" y="15492"/>
                                <a:pt x="9693" y="15403"/>
                                <a:pt x="9766" y="15403"/>
                              </a:cubicBezTo>
                              <a:cubicBezTo>
                                <a:pt x="9839" y="15403"/>
                                <a:pt x="9912" y="15315"/>
                                <a:pt x="9912" y="15226"/>
                              </a:cubicBezTo>
                              <a:cubicBezTo>
                                <a:pt x="9933" y="14961"/>
                                <a:pt x="10017" y="15049"/>
                                <a:pt x="10017" y="15315"/>
                              </a:cubicBezTo>
                              <a:cubicBezTo>
                                <a:pt x="10017" y="15492"/>
                                <a:pt x="10027" y="15492"/>
                                <a:pt x="10038" y="15403"/>
                              </a:cubicBezTo>
                              <a:cubicBezTo>
                                <a:pt x="10048" y="15315"/>
                                <a:pt x="10079" y="15226"/>
                                <a:pt x="10090" y="15226"/>
                              </a:cubicBezTo>
                              <a:cubicBezTo>
                                <a:pt x="10121" y="15138"/>
                                <a:pt x="10111" y="15226"/>
                                <a:pt x="10090" y="15492"/>
                              </a:cubicBezTo>
                              <a:close/>
                              <a:moveTo>
                                <a:pt x="10173" y="15315"/>
                              </a:moveTo>
                              <a:cubicBezTo>
                                <a:pt x="10163" y="15315"/>
                                <a:pt x="10163" y="15226"/>
                                <a:pt x="10163" y="15138"/>
                              </a:cubicBezTo>
                              <a:cubicBezTo>
                                <a:pt x="10173" y="15049"/>
                                <a:pt x="10184" y="14961"/>
                                <a:pt x="10184" y="14961"/>
                              </a:cubicBezTo>
                              <a:cubicBezTo>
                                <a:pt x="10184" y="14961"/>
                                <a:pt x="10194" y="15049"/>
                                <a:pt x="10194" y="15138"/>
                              </a:cubicBezTo>
                              <a:cubicBezTo>
                                <a:pt x="10194" y="15226"/>
                                <a:pt x="10184" y="15315"/>
                                <a:pt x="10173" y="15315"/>
                              </a:cubicBezTo>
                              <a:close/>
                              <a:moveTo>
                                <a:pt x="10581" y="15315"/>
                              </a:moveTo>
                              <a:cubicBezTo>
                                <a:pt x="10560" y="15580"/>
                                <a:pt x="10236" y="15669"/>
                                <a:pt x="10236" y="15492"/>
                              </a:cubicBezTo>
                              <a:cubicBezTo>
                                <a:pt x="10236" y="15403"/>
                                <a:pt x="10246" y="15315"/>
                                <a:pt x="10267" y="15226"/>
                              </a:cubicBezTo>
                              <a:cubicBezTo>
                                <a:pt x="10288" y="15138"/>
                                <a:pt x="10320" y="15049"/>
                                <a:pt x="10340" y="14961"/>
                              </a:cubicBezTo>
                              <a:cubicBezTo>
                                <a:pt x="10361" y="14872"/>
                                <a:pt x="10393" y="14872"/>
                                <a:pt x="10414" y="14961"/>
                              </a:cubicBezTo>
                              <a:cubicBezTo>
                                <a:pt x="10424" y="15049"/>
                                <a:pt x="10455" y="15138"/>
                                <a:pt x="10466" y="15138"/>
                              </a:cubicBezTo>
                              <a:cubicBezTo>
                                <a:pt x="10487" y="15138"/>
                                <a:pt x="10518" y="15138"/>
                                <a:pt x="10539" y="15138"/>
                              </a:cubicBezTo>
                              <a:cubicBezTo>
                                <a:pt x="10581" y="15138"/>
                                <a:pt x="10591" y="15138"/>
                                <a:pt x="10581" y="15315"/>
                              </a:cubicBezTo>
                              <a:close/>
                              <a:moveTo>
                                <a:pt x="11458" y="16466"/>
                              </a:moveTo>
                              <a:cubicBezTo>
                                <a:pt x="11458" y="16377"/>
                                <a:pt x="11500" y="16289"/>
                                <a:pt x="11542" y="16289"/>
                              </a:cubicBezTo>
                              <a:cubicBezTo>
                                <a:pt x="11583" y="16289"/>
                                <a:pt x="11625" y="16289"/>
                                <a:pt x="11615" y="16377"/>
                              </a:cubicBezTo>
                              <a:cubicBezTo>
                                <a:pt x="11594" y="16554"/>
                                <a:pt x="11458" y="16643"/>
                                <a:pt x="11458" y="16466"/>
                              </a:cubicBezTo>
                              <a:close/>
                              <a:moveTo>
                                <a:pt x="11730" y="14518"/>
                              </a:moveTo>
                              <a:cubicBezTo>
                                <a:pt x="11604" y="14695"/>
                                <a:pt x="11040" y="14695"/>
                                <a:pt x="11040" y="14518"/>
                              </a:cubicBezTo>
                              <a:cubicBezTo>
                                <a:pt x="11040" y="14430"/>
                                <a:pt x="11124" y="14341"/>
                                <a:pt x="11218" y="14252"/>
                              </a:cubicBezTo>
                              <a:cubicBezTo>
                                <a:pt x="11312" y="14164"/>
                                <a:pt x="11416" y="14164"/>
                                <a:pt x="11448" y="14075"/>
                              </a:cubicBezTo>
                              <a:cubicBezTo>
                                <a:pt x="11594" y="13898"/>
                                <a:pt x="12001" y="13810"/>
                                <a:pt x="12001" y="13898"/>
                              </a:cubicBezTo>
                              <a:cubicBezTo>
                                <a:pt x="12012" y="14075"/>
                                <a:pt x="11834" y="14430"/>
                                <a:pt x="11730" y="14518"/>
                              </a:cubicBezTo>
                              <a:close/>
                              <a:moveTo>
                                <a:pt x="12064" y="13279"/>
                              </a:moveTo>
                              <a:cubicBezTo>
                                <a:pt x="11677" y="13544"/>
                                <a:pt x="11688" y="13544"/>
                                <a:pt x="11834" y="13279"/>
                              </a:cubicBezTo>
                              <a:cubicBezTo>
                                <a:pt x="11970" y="13013"/>
                                <a:pt x="12200" y="12925"/>
                                <a:pt x="12221" y="13013"/>
                              </a:cubicBezTo>
                              <a:cubicBezTo>
                                <a:pt x="12221" y="13190"/>
                                <a:pt x="12158" y="13279"/>
                                <a:pt x="12064" y="13279"/>
                              </a:cubicBezTo>
                              <a:close/>
                              <a:moveTo>
                                <a:pt x="12356" y="13721"/>
                              </a:moveTo>
                              <a:cubicBezTo>
                                <a:pt x="12335" y="13721"/>
                                <a:pt x="12325" y="13633"/>
                                <a:pt x="12346" y="13633"/>
                              </a:cubicBezTo>
                              <a:cubicBezTo>
                                <a:pt x="12356" y="13544"/>
                                <a:pt x="12377" y="13633"/>
                                <a:pt x="12388" y="13633"/>
                              </a:cubicBezTo>
                              <a:cubicBezTo>
                                <a:pt x="12388" y="13721"/>
                                <a:pt x="12377" y="13721"/>
                                <a:pt x="12356" y="13721"/>
                              </a:cubicBezTo>
                              <a:close/>
                              <a:moveTo>
                                <a:pt x="12534" y="12925"/>
                              </a:moveTo>
                              <a:cubicBezTo>
                                <a:pt x="12461" y="13102"/>
                                <a:pt x="12231" y="13102"/>
                                <a:pt x="12252" y="13013"/>
                              </a:cubicBezTo>
                              <a:cubicBezTo>
                                <a:pt x="12252" y="13013"/>
                                <a:pt x="12335" y="12925"/>
                                <a:pt x="12440" y="12836"/>
                              </a:cubicBezTo>
                              <a:cubicBezTo>
                                <a:pt x="12555" y="12836"/>
                                <a:pt x="12586" y="12836"/>
                                <a:pt x="12534" y="12925"/>
                              </a:cubicBezTo>
                              <a:close/>
                              <a:moveTo>
                                <a:pt x="13025" y="11597"/>
                              </a:moveTo>
                              <a:cubicBezTo>
                                <a:pt x="12711" y="11862"/>
                                <a:pt x="12283" y="12216"/>
                                <a:pt x="12022" y="12482"/>
                              </a:cubicBezTo>
                              <a:cubicBezTo>
                                <a:pt x="11855" y="12659"/>
                                <a:pt x="11677" y="12748"/>
                                <a:pt x="11615" y="12659"/>
                              </a:cubicBezTo>
                              <a:cubicBezTo>
                                <a:pt x="11552" y="12570"/>
                                <a:pt x="11479" y="12659"/>
                                <a:pt x="11427" y="12836"/>
                              </a:cubicBezTo>
                              <a:cubicBezTo>
                                <a:pt x="11374" y="13013"/>
                                <a:pt x="11249" y="13102"/>
                                <a:pt x="11051" y="13102"/>
                              </a:cubicBezTo>
                              <a:cubicBezTo>
                                <a:pt x="10884" y="13102"/>
                                <a:pt x="10706" y="13190"/>
                                <a:pt x="10643" y="13190"/>
                              </a:cubicBezTo>
                              <a:cubicBezTo>
                                <a:pt x="10581" y="13279"/>
                                <a:pt x="10476" y="13279"/>
                                <a:pt x="10403" y="13190"/>
                              </a:cubicBezTo>
                              <a:cubicBezTo>
                                <a:pt x="10330" y="13102"/>
                                <a:pt x="10267" y="13190"/>
                                <a:pt x="10267" y="13279"/>
                              </a:cubicBezTo>
                              <a:cubicBezTo>
                                <a:pt x="10257" y="13367"/>
                                <a:pt x="10215" y="13456"/>
                                <a:pt x="10152" y="13456"/>
                              </a:cubicBezTo>
                              <a:cubicBezTo>
                                <a:pt x="10100" y="13456"/>
                                <a:pt x="10048" y="13544"/>
                                <a:pt x="10048" y="13633"/>
                              </a:cubicBezTo>
                              <a:cubicBezTo>
                                <a:pt x="10048" y="13721"/>
                                <a:pt x="10006" y="13810"/>
                                <a:pt x="9964" y="13898"/>
                              </a:cubicBezTo>
                              <a:cubicBezTo>
                                <a:pt x="9923" y="13898"/>
                                <a:pt x="9850" y="13987"/>
                                <a:pt x="9808" y="14075"/>
                              </a:cubicBezTo>
                              <a:cubicBezTo>
                                <a:pt x="9766" y="14164"/>
                                <a:pt x="9630" y="14252"/>
                                <a:pt x="9526" y="14341"/>
                              </a:cubicBezTo>
                              <a:cubicBezTo>
                                <a:pt x="9411" y="14430"/>
                                <a:pt x="9275" y="14518"/>
                                <a:pt x="9223" y="14518"/>
                              </a:cubicBezTo>
                              <a:cubicBezTo>
                                <a:pt x="9171" y="14518"/>
                                <a:pt x="8899" y="14607"/>
                                <a:pt x="8617" y="14607"/>
                              </a:cubicBezTo>
                              <a:cubicBezTo>
                                <a:pt x="8345" y="14607"/>
                                <a:pt x="8063" y="14607"/>
                                <a:pt x="8001" y="14607"/>
                              </a:cubicBezTo>
                              <a:cubicBezTo>
                                <a:pt x="7938" y="14607"/>
                                <a:pt x="7823" y="14695"/>
                                <a:pt x="7761" y="14695"/>
                              </a:cubicBezTo>
                              <a:cubicBezTo>
                                <a:pt x="7646" y="14784"/>
                                <a:pt x="7625" y="14784"/>
                                <a:pt x="7635" y="14429"/>
                              </a:cubicBezTo>
                              <a:cubicBezTo>
                                <a:pt x="7635" y="14341"/>
                                <a:pt x="7614" y="14341"/>
                                <a:pt x="7583" y="14341"/>
                              </a:cubicBezTo>
                              <a:cubicBezTo>
                                <a:pt x="7552" y="14341"/>
                                <a:pt x="7520" y="14252"/>
                                <a:pt x="7520" y="14252"/>
                              </a:cubicBezTo>
                              <a:cubicBezTo>
                                <a:pt x="7520" y="13987"/>
                                <a:pt x="8022" y="12925"/>
                                <a:pt x="8272" y="12659"/>
                              </a:cubicBezTo>
                              <a:cubicBezTo>
                                <a:pt x="8481" y="12393"/>
                                <a:pt x="8701" y="12128"/>
                                <a:pt x="9066" y="11685"/>
                              </a:cubicBezTo>
                              <a:cubicBezTo>
                                <a:pt x="9338" y="11331"/>
                                <a:pt x="9641" y="11066"/>
                                <a:pt x="9902" y="10889"/>
                              </a:cubicBezTo>
                              <a:cubicBezTo>
                                <a:pt x="9996" y="10800"/>
                                <a:pt x="10079" y="10711"/>
                                <a:pt x="10100" y="10623"/>
                              </a:cubicBezTo>
                              <a:cubicBezTo>
                                <a:pt x="10184" y="10269"/>
                                <a:pt x="10372" y="10003"/>
                                <a:pt x="10434" y="10092"/>
                              </a:cubicBezTo>
                              <a:cubicBezTo>
                                <a:pt x="10476" y="10180"/>
                                <a:pt x="10508" y="10180"/>
                                <a:pt x="10528" y="10003"/>
                              </a:cubicBezTo>
                              <a:cubicBezTo>
                                <a:pt x="10549" y="9826"/>
                                <a:pt x="10560" y="9826"/>
                                <a:pt x="10539" y="10003"/>
                              </a:cubicBezTo>
                              <a:cubicBezTo>
                                <a:pt x="10528" y="10180"/>
                                <a:pt x="10549" y="10180"/>
                                <a:pt x="10602" y="10180"/>
                              </a:cubicBezTo>
                              <a:cubicBezTo>
                                <a:pt x="10675" y="10180"/>
                                <a:pt x="10685" y="10180"/>
                                <a:pt x="10664" y="9915"/>
                              </a:cubicBezTo>
                              <a:cubicBezTo>
                                <a:pt x="10633" y="9649"/>
                                <a:pt x="10675" y="9561"/>
                                <a:pt x="11082" y="9207"/>
                              </a:cubicBezTo>
                              <a:cubicBezTo>
                                <a:pt x="11333" y="9030"/>
                                <a:pt x="11385" y="9030"/>
                                <a:pt x="11395" y="9207"/>
                              </a:cubicBezTo>
                              <a:cubicBezTo>
                                <a:pt x="11416" y="9472"/>
                                <a:pt x="11448" y="9472"/>
                                <a:pt x="11448" y="9207"/>
                              </a:cubicBezTo>
                              <a:cubicBezTo>
                                <a:pt x="11448" y="9030"/>
                                <a:pt x="11500" y="8941"/>
                                <a:pt x="11625" y="8764"/>
                              </a:cubicBezTo>
                              <a:cubicBezTo>
                                <a:pt x="11855" y="8498"/>
                                <a:pt x="12074" y="8498"/>
                                <a:pt x="12064" y="8675"/>
                              </a:cubicBezTo>
                              <a:cubicBezTo>
                                <a:pt x="12053" y="8764"/>
                                <a:pt x="12012" y="8852"/>
                                <a:pt x="11959" y="8852"/>
                              </a:cubicBezTo>
                              <a:cubicBezTo>
                                <a:pt x="11907" y="8852"/>
                                <a:pt x="11855" y="8941"/>
                                <a:pt x="11855" y="9030"/>
                              </a:cubicBezTo>
                              <a:cubicBezTo>
                                <a:pt x="11834" y="9207"/>
                                <a:pt x="12043" y="9207"/>
                                <a:pt x="12074" y="8941"/>
                              </a:cubicBezTo>
                              <a:cubicBezTo>
                                <a:pt x="12095" y="8852"/>
                                <a:pt x="12095" y="8852"/>
                                <a:pt x="12095" y="9118"/>
                              </a:cubicBezTo>
                              <a:cubicBezTo>
                                <a:pt x="12095" y="9472"/>
                                <a:pt x="12106" y="9472"/>
                                <a:pt x="12241" y="9472"/>
                              </a:cubicBezTo>
                              <a:cubicBezTo>
                                <a:pt x="12325" y="9472"/>
                                <a:pt x="12388" y="9561"/>
                                <a:pt x="12388" y="9561"/>
                              </a:cubicBezTo>
                              <a:cubicBezTo>
                                <a:pt x="12377" y="9915"/>
                                <a:pt x="12398" y="10092"/>
                                <a:pt x="12419" y="10092"/>
                              </a:cubicBezTo>
                              <a:cubicBezTo>
                                <a:pt x="12440" y="10092"/>
                                <a:pt x="12450" y="10003"/>
                                <a:pt x="12440" y="9826"/>
                              </a:cubicBezTo>
                              <a:cubicBezTo>
                                <a:pt x="12429" y="9649"/>
                                <a:pt x="12440" y="9561"/>
                                <a:pt x="12440" y="9561"/>
                              </a:cubicBezTo>
                              <a:cubicBezTo>
                                <a:pt x="12450" y="9561"/>
                                <a:pt x="12544" y="9472"/>
                                <a:pt x="12649" y="9472"/>
                              </a:cubicBezTo>
                              <a:cubicBezTo>
                                <a:pt x="12816" y="9384"/>
                                <a:pt x="12847" y="9472"/>
                                <a:pt x="12858" y="9649"/>
                              </a:cubicBezTo>
                              <a:cubicBezTo>
                                <a:pt x="12868" y="10003"/>
                                <a:pt x="12973" y="10003"/>
                                <a:pt x="13014" y="9649"/>
                              </a:cubicBezTo>
                              <a:cubicBezTo>
                                <a:pt x="13056" y="9295"/>
                                <a:pt x="13234" y="9030"/>
                                <a:pt x="13443" y="9030"/>
                              </a:cubicBezTo>
                              <a:cubicBezTo>
                                <a:pt x="13651" y="9030"/>
                                <a:pt x="13756" y="9207"/>
                                <a:pt x="13662" y="9384"/>
                              </a:cubicBezTo>
                              <a:cubicBezTo>
                                <a:pt x="13631" y="9472"/>
                                <a:pt x="13557" y="9561"/>
                                <a:pt x="13495" y="9561"/>
                              </a:cubicBezTo>
                              <a:cubicBezTo>
                                <a:pt x="13411" y="9649"/>
                                <a:pt x="13369" y="9738"/>
                                <a:pt x="13349" y="9915"/>
                              </a:cubicBezTo>
                              <a:cubicBezTo>
                                <a:pt x="13338" y="10092"/>
                                <a:pt x="13328" y="10180"/>
                                <a:pt x="13328" y="10092"/>
                              </a:cubicBezTo>
                              <a:cubicBezTo>
                                <a:pt x="13328" y="10003"/>
                                <a:pt x="13317" y="10003"/>
                                <a:pt x="13296" y="10180"/>
                              </a:cubicBezTo>
                              <a:cubicBezTo>
                                <a:pt x="13275" y="10357"/>
                                <a:pt x="13265" y="10357"/>
                                <a:pt x="13255" y="10180"/>
                              </a:cubicBezTo>
                              <a:cubicBezTo>
                                <a:pt x="13244" y="10092"/>
                                <a:pt x="13244" y="10092"/>
                                <a:pt x="13244" y="10357"/>
                              </a:cubicBezTo>
                              <a:cubicBezTo>
                                <a:pt x="13255" y="11154"/>
                                <a:pt x="13171" y="11508"/>
                                <a:pt x="13025" y="11597"/>
                              </a:cubicBezTo>
                              <a:close/>
                              <a:moveTo>
                                <a:pt x="13474" y="12748"/>
                              </a:moveTo>
                              <a:cubicBezTo>
                                <a:pt x="13401" y="13013"/>
                                <a:pt x="13328" y="13102"/>
                                <a:pt x="13317" y="12925"/>
                              </a:cubicBezTo>
                              <a:cubicBezTo>
                                <a:pt x="13307" y="12748"/>
                                <a:pt x="13369" y="12570"/>
                                <a:pt x="13453" y="12570"/>
                              </a:cubicBezTo>
                              <a:cubicBezTo>
                                <a:pt x="13505" y="12570"/>
                                <a:pt x="13516" y="12570"/>
                                <a:pt x="13474" y="12748"/>
                              </a:cubicBezTo>
                              <a:close/>
                              <a:moveTo>
                                <a:pt x="13526" y="11243"/>
                              </a:moveTo>
                              <a:cubicBezTo>
                                <a:pt x="13516" y="11243"/>
                                <a:pt x="13505" y="11154"/>
                                <a:pt x="13516" y="11066"/>
                              </a:cubicBezTo>
                              <a:cubicBezTo>
                                <a:pt x="13537" y="10800"/>
                                <a:pt x="13516" y="10889"/>
                                <a:pt x="13443" y="11154"/>
                              </a:cubicBezTo>
                              <a:cubicBezTo>
                                <a:pt x="13411" y="11243"/>
                                <a:pt x="13349" y="11420"/>
                                <a:pt x="13317" y="11508"/>
                              </a:cubicBezTo>
                              <a:lnTo>
                                <a:pt x="13255" y="11597"/>
                              </a:lnTo>
                              <a:lnTo>
                                <a:pt x="13296" y="11331"/>
                              </a:lnTo>
                              <a:cubicBezTo>
                                <a:pt x="13317" y="11154"/>
                                <a:pt x="13359" y="10977"/>
                                <a:pt x="13380" y="10977"/>
                              </a:cubicBezTo>
                              <a:cubicBezTo>
                                <a:pt x="13401" y="10977"/>
                                <a:pt x="13411" y="10889"/>
                                <a:pt x="13390" y="10889"/>
                              </a:cubicBezTo>
                              <a:cubicBezTo>
                                <a:pt x="13380" y="10800"/>
                                <a:pt x="13369" y="10711"/>
                                <a:pt x="13380" y="10623"/>
                              </a:cubicBezTo>
                              <a:cubicBezTo>
                                <a:pt x="13390" y="10446"/>
                                <a:pt x="13526" y="10446"/>
                                <a:pt x="13526" y="10623"/>
                              </a:cubicBezTo>
                              <a:cubicBezTo>
                                <a:pt x="13526" y="10711"/>
                                <a:pt x="13537" y="10889"/>
                                <a:pt x="13537" y="11066"/>
                              </a:cubicBezTo>
                              <a:cubicBezTo>
                                <a:pt x="13547" y="11066"/>
                                <a:pt x="13537" y="11243"/>
                                <a:pt x="13526" y="11243"/>
                              </a:cubicBezTo>
                              <a:close/>
                              <a:moveTo>
                                <a:pt x="13860" y="11508"/>
                              </a:moveTo>
                              <a:cubicBezTo>
                                <a:pt x="13839" y="11508"/>
                                <a:pt x="13819" y="11597"/>
                                <a:pt x="13798" y="11597"/>
                              </a:cubicBezTo>
                              <a:cubicBezTo>
                                <a:pt x="13766" y="11685"/>
                                <a:pt x="13766" y="11685"/>
                                <a:pt x="13798" y="11420"/>
                              </a:cubicBezTo>
                              <a:cubicBezTo>
                                <a:pt x="13839" y="11066"/>
                                <a:pt x="13860" y="11066"/>
                                <a:pt x="13881" y="11331"/>
                              </a:cubicBezTo>
                              <a:cubicBezTo>
                                <a:pt x="13881" y="11508"/>
                                <a:pt x="13871" y="11508"/>
                                <a:pt x="13860" y="11508"/>
                              </a:cubicBezTo>
                              <a:close/>
                              <a:moveTo>
                                <a:pt x="14571" y="10977"/>
                              </a:moveTo>
                              <a:cubicBezTo>
                                <a:pt x="14560" y="11066"/>
                                <a:pt x="14456" y="11243"/>
                                <a:pt x="14341" y="11243"/>
                              </a:cubicBezTo>
                              <a:cubicBezTo>
                                <a:pt x="14226" y="11331"/>
                                <a:pt x="14090" y="11420"/>
                                <a:pt x="14027" y="11420"/>
                              </a:cubicBezTo>
                              <a:cubicBezTo>
                                <a:pt x="13965" y="11508"/>
                                <a:pt x="13923" y="11420"/>
                                <a:pt x="13923" y="11331"/>
                              </a:cubicBezTo>
                              <a:cubicBezTo>
                                <a:pt x="13923" y="11066"/>
                                <a:pt x="13954" y="10977"/>
                                <a:pt x="14121" y="10800"/>
                              </a:cubicBezTo>
                              <a:cubicBezTo>
                                <a:pt x="14215" y="10711"/>
                                <a:pt x="14289" y="10534"/>
                                <a:pt x="14299" y="10446"/>
                              </a:cubicBezTo>
                              <a:cubicBezTo>
                                <a:pt x="14320" y="10269"/>
                                <a:pt x="14226" y="10357"/>
                                <a:pt x="13860" y="10800"/>
                              </a:cubicBezTo>
                              <a:cubicBezTo>
                                <a:pt x="13725" y="10977"/>
                                <a:pt x="13610" y="11066"/>
                                <a:pt x="13610" y="10977"/>
                              </a:cubicBezTo>
                              <a:cubicBezTo>
                                <a:pt x="13610" y="10889"/>
                                <a:pt x="13610" y="10800"/>
                                <a:pt x="13620" y="10800"/>
                              </a:cubicBezTo>
                              <a:cubicBezTo>
                                <a:pt x="13631" y="10711"/>
                                <a:pt x="13620" y="10711"/>
                                <a:pt x="13589" y="10711"/>
                              </a:cubicBezTo>
                              <a:cubicBezTo>
                                <a:pt x="13537" y="10711"/>
                                <a:pt x="13516" y="10446"/>
                                <a:pt x="13557" y="10269"/>
                              </a:cubicBezTo>
                              <a:cubicBezTo>
                                <a:pt x="13568" y="10180"/>
                                <a:pt x="13641" y="10092"/>
                                <a:pt x="13725" y="10092"/>
                              </a:cubicBezTo>
                              <a:cubicBezTo>
                                <a:pt x="13808" y="10092"/>
                                <a:pt x="13892" y="10003"/>
                                <a:pt x="13923" y="9915"/>
                              </a:cubicBezTo>
                              <a:cubicBezTo>
                                <a:pt x="13954" y="9826"/>
                                <a:pt x="13996" y="9915"/>
                                <a:pt x="14017" y="9915"/>
                              </a:cubicBezTo>
                              <a:cubicBezTo>
                                <a:pt x="14038" y="10003"/>
                                <a:pt x="14090" y="10003"/>
                                <a:pt x="14163" y="9915"/>
                              </a:cubicBezTo>
                              <a:cubicBezTo>
                                <a:pt x="14289" y="9738"/>
                                <a:pt x="14330" y="9561"/>
                                <a:pt x="14289" y="9295"/>
                              </a:cubicBezTo>
                              <a:cubicBezTo>
                                <a:pt x="14268" y="9207"/>
                                <a:pt x="14289" y="9118"/>
                                <a:pt x="14362" y="8941"/>
                              </a:cubicBezTo>
                              <a:cubicBezTo>
                                <a:pt x="14487" y="8675"/>
                                <a:pt x="14654" y="8587"/>
                                <a:pt x="14675" y="8675"/>
                              </a:cubicBezTo>
                              <a:cubicBezTo>
                                <a:pt x="14686" y="8764"/>
                                <a:pt x="14832" y="8764"/>
                                <a:pt x="15009" y="8764"/>
                              </a:cubicBezTo>
                              <a:cubicBezTo>
                                <a:pt x="15239" y="8764"/>
                                <a:pt x="15312" y="8764"/>
                                <a:pt x="15250" y="8941"/>
                              </a:cubicBezTo>
                              <a:cubicBezTo>
                                <a:pt x="15208" y="9030"/>
                                <a:pt x="15124" y="9118"/>
                                <a:pt x="15082" y="9118"/>
                              </a:cubicBezTo>
                              <a:cubicBezTo>
                                <a:pt x="15030" y="9118"/>
                                <a:pt x="14988" y="9207"/>
                                <a:pt x="14978" y="9295"/>
                              </a:cubicBezTo>
                              <a:cubicBezTo>
                                <a:pt x="14968" y="9384"/>
                                <a:pt x="14978" y="9472"/>
                                <a:pt x="14988" y="9472"/>
                              </a:cubicBezTo>
                              <a:cubicBezTo>
                                <a:pt x="15009" y="9472"/>
                                <a:pt x="15009" y="9561"/>
                                <a:pt x="14988" y="9649"/>
                              </a:cubicBezTo>
                              <a:cubicBezTo>
                                <a:pt x="14978" y="9738"/>
                                <a:pt x="14884" y="9826"/>
                                <a:pt x="14790" y="9915"/>
                              </a:cubicBezTo>
                              <a:cubicBezTo>
                                <a:pt x="14560" y="10003"/>
                                <a:pt x="14351" y="10180"/>
                                <a:pt x="14341" y="10357"/>
                              </a:cubicBezTo>
                              <a:cubicBezTo>
                                <a:pt x="14341" y="10446"/>
                                <a:pt x="14383" y="10446"/>
                                <a:pt x="14435" y="10446"/>
                              </a:cubicBezTo>
                              <a:cubicBezTo>
                                <a:pt x="14560" y="10446"/>
                                <a:pt x="14612" y="10711"/>
                                <a:pt x="14571" y="10977"/>
                              </a:cubicBezTo>
                              <a:close/>
                              <a:moveTo>
                                <a:pt x="15197" y="9738"/>
                              </a:moveTo>
                              <a:cubicBezTo>
                                <a:pt x="15114" y="9915"/>
                                <a:pt x="15051" y="9826"/>
                                <a:pt x="15030" y="9738"/>
                              </a:cubicBezTo>
                              <a:cubicBezTo>
                                <a:pt x="15020" y="9561"/>
                                <a:pt x="15114" y="9384"/>
                                <a:pt x="15197" y="9384"/>
                              </a:cubicBezTo>
                              <a:cubicBezTo>
                                <a:pt x="15281" y="9384"/>
                                <a:pt x="15281" y="9649"/>
                                <a:pt x="15197" y="9738"/>
                              </a:cubicBezTo>
                              <a:close/>
                              <a:moveTo>
                                <a:pt x="15020" y="10800"/>
                              </a:moveTo>
                              <a:cubicBezTo>
                                <a:pt x="14936" y="10889"/>
                                <a:pt x="14874" y="10977"/>
                                <a:pt x="14874" y="11066"/>
                              </a:cubicBezTo>
                              <a:cubicBezTo>
                                <a:pt x="14884" y="11154"/>
                                <a:pt x="14874" y="11243"/>
                                <a:pt x="14863" y="11331"/>
                              </a:cubicBezTo>
                              <a:cubicBezTo>
                                <a:pt x="14853" y="11420"/>
                                <a:pt x="14842" y="11331"/>
                                <a:pt x="14842" y="11154"/>
                              </a:cubicBezTo>
                              <a:cubicBezTo>
                                <a:pt x="14842" y="10977"/>
                                <a:pt x="14832" y="10889"/>
                                <a:pt x="14790" y="11066"/>
                              </a:cubicBezTo>
                              <a:cubicBezTo>
                                <a:pt x="14759" y="11154"/>
                                <a:pt x="14706" y="11243"/>
                                <a:pt x="14675" y="11331"/>
                              </a:cubicBezTo>
                              <a:cubicBezTo>
                                <a:pt x="14623" y="11420"/>
                                <a:pt x="14612" y="11420"/>
                                <a:pt x="14612" y="11066"/>
                              </a:cubicBezTo>
                              <a:cubicBezTo>
                                <a:pt x="14612" y="10800"/>
                                <a:pt x="14633" y="10623"/>
                                <a:pt x="14685" y="10534"/>
                              </a:cubicBezTo>
                              <a:cubicBezTo>
                                <a:pt x="14727" y="10446"/>
                                <a:pt x="14759" y="10446"/>
                                <a:pt x="14769" y="10534"/>
                              </a:cubicBezTo>
                              <a:cubicBezTo>
                                <a:pt x="14780" y="10623"/>
                                <a:pt x="14811" y="10623"/>
                                <a:pt x="14832" y="10534"/>
                              </a:cubicBezTo>
                              <a:cubicBezTo>
                                <a:pt x="14863" y="10446"/>
                                <a:pt x="14884" y="10446"/>
                                <a:pt x="14894" y="10446"/>
                              </a:cubicBezTo>
                              <a:cubicBezTo>
                                <a:pt x="14905" y="10446"/>
                                <a:pt x="14926" y="10446"/>
                                <a:pt x="14957" y="10357"/>
                              </a:cubicBezTo>
                              <a:cubicBezTo>
                                <a:pt x="14988" y="10180"/>
                                <a:pt x="15030" y="10180"/>
                                <a:pt x="15082" y="10269"/>
                              </a:cubicBezTo>
                              <a:cubicBezTo>
                                <a:pt x="15124" y="10357"/>
                                <a:pt x="15218" y="10357"/>
                                <a:pt x="15281" y="10357"/>
                              </a:cubicBezTo>
                              <a:cubicBezTo>
                                <a:pt x="15364" y="10357"/>
                                <a:pt x="15406" y="10357"/>
                                <a:pt x="15396" y="10446"/>
                              </a:cubicBezTo>
                              <a:cubicBezTo>
                                <a:pt x="15385" y="10534"/>
                                <a:pt x="15302" y="10623"/>
                                <a:pt x="15020" y="10800"/>
                              </a:cubicBezTo>
                              <a:close/>
                              <a:moveTo>
                                <a:pt x="15532" y="13013"/>
                              </a:moveTo>
                              <a:cubicBezTo>
                                <a:pt x="15500" y="13102"/>
                                <a:pt x="15458" y="13190"/>
                                <a:pt x="15448" y="13190"/>
                              </a:cubicBezTo>
                              <a:cubicBezTo>
                                <a:pt x="15438" y="13190"/>
                                <a:pt x="15427" y="13190"/>
                                <a:pt x="15427" y="13102"/>
                              </a:cubicBezTo>
                              <a:cubicBezTo>
                                <a:pt x="15438" y="12836"/>
                                <a:pt x="15532" y="12659"/>
                                <a:pt x="15563" y="12836"/>
                              </a:cubicBezTo>
                              <a:cubicBezTo>
                                <a:pt x="15573" y="12836"/>
                                <a:pt x="15573" y="12925"/>
                                <a:pt x="15532" y="13013"/>
                              </a:cubicBezTo>
                              <a:close/>
                              <a:moveTo>
                                <a:pt x="15626" y="9826"/>
                              </a:moveTo>
                              <a:cubicBezTo>
                                <a:pt x="15615" y="10092"/>
                                <a:pt x="15521" y="10180"/>
                                <a:pt x="15521" y="9915"/>
                              </a:cubicBezTo>
                              <a:cubicBezTo>
                                <a:pt x="15521" y="9826"/>
                                <a:pt x="15490" y="9738"/>
                                <a:pt x="15458" y="9738"/>
                              </a:cubicBezTo>
                              <a:cubicBezTo>
                                <a:pt x="15417" y="9738"/>
                                <a:pt x="15396" y="9649"/>
                                <a:pt x="15385" y="9384"/>
                              </a:cubicBezTo>
                              <a:cubicBezTo>
                                <a:pt x="15375" y="9207"/>
                                <a:pt x="15375" y="8941"/>
                                <a:pt x="15375" y="8852"/>
                              </a:cubicBezTo>
                              <a:cubicBezTo>
                                <a:pt x="15375" y="8764"/>
                                <a:pt x="15458" y="8764"/>
                                <a:pt x="15542" y="8764"/>
                              </a:cubicBezTo>
                              <a:cubicBezTo>
                                <a:pt x="15667" y="8764"/>
                                <a:pt x="15699" y="8852"/>
                                <a:pt x="15699" y="9030"/>
                              </a:cubicBezTo>
                              <a:cubicBezTo>
                                <a:pt x="15699" y="9207"/>
                                <a:pt x="15720" y="9207"/>
                                <a:pt x="15772" y="9207"/>
                              </a:cubicBezTo>
                              <a:cubicBezTo>
                                <a:pt x="15814" y="9118"/>
                                <a:pt x="15855" y="9207"/>
                                <a:pt x="15866" y="9295"/>
                              </a:cubicBezTo>
                              <a:cubicBezTo>
                                <a:pt x="15876" y="9384"/>
                                <a:pt x="15834" y="9561"/>
                                <a:pt x="15761" y="9561"/>
                              </a:cubicBezTo>
                              <a:cubicBezTo>
                                <a:pt x="15678" y="9472"/>
                                <a:pt x="15626" y="9649"/>
                                <a:pt x="15626" y="9826"/>
                              </a:cubicBezTo>
                              <a:close/>
                              <a:moveTo>
                                <a:pt x="15782" y="13102"/>
                              </a:moveTo>
                              <a:cubicBezTo>
                                <a:pt x="15782" y="13102"/>
                                <a:pt x="15772" y="13013"/>
                                <a:pt x="15761" y="12925"/>
                              </a:cubicBezTo>
                              <a:cubicBezTo>
                                <a:pt x="15751" y="12836"/>
                                <a:pt x="15761" y="12748"/>
                                <a:pt x="15772" y="12748"/>
                              </a:cubicBezTo>
                              <a:cubicBezTo>
                                <a:pt x="15782" y="12748"/>
                                <a:pt x="15793" y="12836"/>
                                <a:pt x="15793" y="12925"/>
                              </a:cubicBezTo>
                              <a:cubicBezTo>
                                <a:pt x="15793" y="13013"/>
                                <a:pt x="15793" y="13102"/>
                                <a:pt x="15782" y="13102"/>
                              </a:cubicBezTo>
                              <a:close/>
                              <a:moveTo>
                                <a:pt x="15897" y="12925"/>
                              </a:moveTo>
                              <a:cubicBezTo>
                                <a:pt x="15855" y="12925"/>
                                <a:pt x="15824" y="12836"/>
                                <a:pt x="15824" y="12836"/>
                              </a:cubicBezTo>
                              <a:cubicBezTo>
                                <a:pt x="15834" y="12659"/>
                                <a:pt x="15949" y="12570"/>
                                <a:pt x="15960" y="12836"/>
                              </a:cubicBezTo>
                              <a:cubicBezTo>
                                <a:pt x="15970" y="12836"/>
                                <a:pt x="15939" y="12925"/>
                                <a:pt x="15897" y="12925"/>
                              </a:cubicBezTo>
                              <a:close/>
                              <a:moveTo>
                                <a:pt x="16231" y="12748"/>
                              </a:moveTo>
                              <a:cubicBezTo>
                                <a:pt x="16231" y="12925"/>
                                <a:pt x="16200" y="12925"/>
                                <a:pt x="16127" y="12925"/>
                              </a:cubicBezTo>
                              <a:cubicBezTo>
                                <a:pt x="16033" y="12925"/>
                                <a:pt x="16022" y="12836"/>
                                <a:pt x="16012" y="12570"/>
                              </a:cubicBezTo>
                              <a:cubicBezTo>
                                <a:pt x="16002" y="12393"/>
                                <a:pt x="16002" y="12216"/>
                                <a:pt x="16012" y="12128"/>
                              </a:cubicBezTo>
                              <a:cubicBezTo>
                                <a:pt x="16022" y="12039"/>
                                <a:pt x="16085" y="12039"/>
                                <a:pt x="16169" y="12039"/>
                              </a:cubicBezTo>
                              <a:cubicBezTo>
                                <a:pt x="16284" y="12039"/>
                                <a:pt x="16315" y="12039"/>
                                <a:pt x="16315" y="12216"/>
                              </a:cubicBezTo>
                              <a:cubicBezTo>
                                <a:pt x="16315" y="12305"/>
                                <a:pt x="16294" y="12482"/>
                                <a:pt x="16273" y="12482"/>
                              </a:cubicBezTo>
                              <a:cubicBezTo>
                                <a:pt x="16252" y="12482"/>
                                <a:pt x="16231" y="12659"/>
                                <a:pt x="16231" y="12748"/>
                              </a:cubicBezTo>
                              <a:close/>
                              <a:moveTo>
                                <a:pt x="16127" y="11243"/>
                              </a:moveTo>
                              <a:cubicBezTo>
                                <a:pt x="16137" y="11154"/>
                                <a:pt x="16158" y="11243"/>
                                <a:pt x="16169" y="11243"/>
                              </a:cubicBezTo>
                              <a:cubicBezTo>
                                <a:pt x="16179" y="11331"/>
                                <a:pt x="16169" y="11331"/>
                                <a:pt x="16148" y="11331"/>
                              </a:cubicBezTo>
                              <a:cubicBezTo>
                                <a:pt x="16116" y="11331"/>
                                <a:pt x="16106" y="11331"/>
                                <a:pt x="16127" y="11243"/>
                              </a:cubicBezTo>
                              <a:close/>
                              <a:moveTo>
                                <a:pt x="16712" y="12836"/>
                              </a:moveTo>
                              <a:cubicBezTo>
                                <a:pt x="16691" y="12925"/>
                                <a:pt x="16691" y="13013"/>
                                <a:pt x="16691" y="13190"/>
                              </a:cubicBezTo>
                              <a:cubicBezTo>
                                <a:pt x="16701" y="13367"/>
                                <a:pt x="16680" y="13456"/>
                                <a:pt x="16534" y="13456"/>
                              </a:cubicBezTo>
                              <a:cubicBezTo>
                                <a:pt x="16440" y="13456"/>
                                <a:pt x="16367" y="13367"/>
                                <a:pt x="16367" y="13279"/>
                              </a:cubicBezTo>
                              <a:cubicBezTo>
                                <a:pt x="16367" y="13190"/>
                                <a:pt x="16336" y="13102"/>
                                <a:pt x="16304" y="13102"/>
                              </a:cubicBezTo>
                              <a:cubicBezTo>
                                <a:pt x="16242" y="13102"/>
                                <a:pt x="16242" y="13102"/>
                                <a:pt x="16273" y="12925"/>
                              </a:cubicBezTo>
                              <a:cubicBezTo>
                                <a:pt x="16294" y="12836"/>
                                <a:pt x="16325" y="12571"/>
                                <a:pt x="16346" y="12305"/>
                              </a:cubicBezTo>
                              <a:cubicBezTo>
                                <a:pt x="16378" y="12039"/>
                                <a:pt x="16409" y="11951"/>
                                <a:pt x="16472" y="11951"/>
                              </a:cubicBezTo>
                              <a:cubicBezTo>
                                <a:pt x="16513" y="11951"/>
                                <a:pt x="16566" y="12039"/>
                                <a:pt x="16566" y="12128"/>
                              </a:cubicBezTo>
                              <a:cubicBezTo>
                                <a:pt x="16576" y="12216"/>
                                <a:pt x="16597" y="12305"/>
                                <a:pt x="16618" y="12305"/>
                              </a:cubicBezTo>
                              <a:cubicBezTo>
                                <a:pt x="16639" y="12305"/>
                                <a:pt x="16680" y="12393"/>
                                <a:pt x="16691" y="12571"/>
                              </a:cubicBezTo>
                              <a:cubicBezTo>
                                <a:pt x="16733" y="12659"/>
                                <a:pt x="16743" y="12748"/>
                                <a:pt x="16712" y="12836"/>
                              </a:cubicBezTo>
                              <a:close/>
                              <a:moveTo>
                                <a:pt x="16440" y="11331"/>
                              </a:moveTo>
                              <a:lnTo>
                                <a:pt x="16503" y="11154"/>
                              </a:lnTo>
                              <a:cubicBezTo>
                                <a:pt x="16545" y="11066"/>
                                <a:pt x="16576" y="10977"/>
                                <a:pt x="16586" y="11066"/>
                              </a:cubicBezTo>
                              <a:cubicBezTo>
                                <a:pt x="16597" y="11154"/>
                                <a:pt x="16618" y="11243"/>
                                <a:pt x="16639" y="11243"/>
                              </a:cubicBezTo>
                              <a:cubicBezTo>
                                <a:pt x="16660" y="11243"/>
                                <a:pt x="16680" y="11420"/>
                                <a:pt x="16691" y="11597"/>
                              </a:cubicBezTo>
                              <a:cubicBezTo>
                                <a:pt x="16712" y="11862"/>
                                <a:pt x="16722" y="11951"/>
                                <a:pt x="16816" y="11862"/>
                              </a:cubicBezTo>
                              <a:cubicBezTo>
                                <a:pt x="16910" y="11774"/>
                                <a:pt x="16910" y="11774"/>
                                <a:pt x="16879" y="11951"/>
                              </a:cubicBezTo>
                              <a:cubicBezTo>
                                <a:pt x="16816" y="12305"/>
                                <a:pt x="16733" y="12305"/>
                                <a:pt x="16701" y="11862"/>
                              </a:cubicBezTo>
                              <a:cubicBezTo>
                                <a:pt x="16680" y="11685"/>
                                <a:pt x="16660" y="11597"/>
                                <a:pt x="16639" y="11597"/>
                              </a:cubicBezTo>
                              <a:cubicBezTo>
                                <a:pt x="16628" y="11685"/>
                                <a:pt x="16576" y="11597"/>
                                <a:pt x="16524" y="11508"/>
                              </a:cubicBezTo>
                              <a:lnTo>
                                <a:pt x="16440" y="11331"/>
                              </a:lnTo>
                              <a:close/>
                              <a:moveTo>
                                <a:pt x="16942" y="12570"/>
                              </a:moveTo>
                              <a:cubicBezTo>
                                <a:pt x="16868" y="12748"/>
                                <a:pt x="16785" y="12748"/>
                                <a:pt x="16785" y="12570"/>
                              </a:cubicBezTo>
                              <a:cubicBezTo>
                                <a:pt x="16785" y="12482"/>
                                <a:pt x="16827" y="12393"/>
                                <a:pt x="16889" y="12393"/>
                              </a:cubicBezTo>
                              <a:cubicBezTo>
                                <a:pt x="16962" y="12393"/>
                                <a:pt x="16973" y="12482"/>
                                <a:pt x="16942" y="12570"/>
                              </a:cubicBezTo>
                              <a:close/>
                              <a:moveTo>
                                <a:pt x="16994" y="11066"/>
                              </a:moveTo>
                              <a:cubicBezTo>
                                <a:pt x="17004" y="10977"/>
                                <a:pt x="16973" y="10977"/>
                                <a:pt x="16921" y="10977"/>
                              </a:cubicBezTo>
                              <a:cubicBezTo>
                                <a:pt x="16858" y="10977"/>
                                <a:pt x="16816" y="10977"/>
                                <a:pt x="16806" y="10800"/>
                              </a:cubicBezTo>
                              <a:cubicBezTo>
                                <a:pt x="16795" y="10623"/>
                                <a:pt x="16774" y="10711"/>
                                <a:pt x="16743" y="10889"/>
                              </a:cubicBezTo>
                              <a:cubicBezTo>
                                <a:pt x="16701" y="11154"/>
                                <a:pt x="16691" y="11154"/>
                                <a:pt x="16670" y="10977"/>
                              </a:cubicBezTo>
                              <a:cubicBezTo>
                                <a:pt x="16660" y="10889"/>
                                <a:pt x="16607" y="10800"/>
                                <a:pt x="16566" y="10800"/>
                              </a:cubicBezTo>
                              <a:cubicBezTo>
                                <a:pt x="16524" y="10800"/>
                                <a:pt x="16492" y="10800"/>
                                <a:pt x="16492" y="10711"/>
                              </a:cubicBezTo>
                              <a:cubicBezTo>
                                <a:pt x="16492" y="10534"/>
                                <a:pt x="16440" y="10623"/>
                                <a:pt x="16378" y="10889"/>
                              </a:cubicBezTo>
                              <a:cubicBezTo>
                                <a:pt x="16346" y="10977"/>
                                <a:pt x="16336" y="11066"/>
                                <a:pt x="16357" y="11066"/>
                              </a:cubicBezTo>
                              <a:cubicBezTo>
                                <a:pt x="16367" y="11066"/>
                                <a:pt x="16378" y="11154"/>
                                <a:pt x="16367" y="11243"/>
                              </a:cubicBezTo>
                              <a:cubicBezTo>
                                <a:pt x="16357" y="11420"/>
                                <a:pt x="16294" y="11420"/>
                                <a:pt x="16263" y="11243"/>
                              </a:cubicBezTo>
                              <a:cubicBezTo>
                                <a:pt x="16242" y="11154"/>
                                <a:pt x="16242" y="11066"/>
                                <a:pt x="16263" y="10977"/>
                              </a:cubicBezTo>
                              <a:cubicBezTo>
                                <a:pt x="16273" y="10977"/>
                                <a:pt x="16252" y="10889"/>
                                <a:pt x="16200" y="10800"/>
                              </a:cubicBezTo>
                              <a:cubicBezTo>
                                <a:pt x="16158" y="10711"/>
                                <a:pt x="16106" y="10711"/>
                                <a:pt x="16096" y="10800"/>
                              </a:cubicBezTo>
                              <a:cubicBezTo>
                                <a:pt x="16085" y="10889"/>
                                <a:pt x="16075" y="10800"/>
                                <a:pt x="16075" y="10711"/>
                              </a:cubicBezTo>
                              <a:cubicBezTo>
                                <a:pt x="16075" y="10446"/>
                                <a:pt x="16106" y="10357"/>
                                <a:pt x="16242" y="10269"/>
                              </a:cubicBezTo>
                              <a:cubicBezTo>
                                <a:pt x="16315" y="10180"/>
                                <a:pt x="16419" y="10092"/>
                                <a:pt x="16472" y="10003"/>
                              </a:cubicBezTo>
                              <a:cubicBezTo>
                                <a:pt x="16545" y="9915"/>
                                <a:pt x="16586" y="9915"/>
                                <a:pt x="16639" y="10092"/>
                              </a:cubicBezTo>
                              <a:cubicBezTo>
                                <a:pt x="16691" y="10269"/>
                                <a:pt x="16733" y="10357"/>
                                <a:pt x="16816" y="10269"/>
                              </a:cubicBezTo>
                              <a:cubicBezTo>
                                <a:pt x="16931" y="10180"/>
                                <a:pt x="17098" y="10446"/>
                                <a:pt x="17056" y="10711"/>
                              </a:cubicBezTo>
                              <a:cubicBezTo>
                                <a:pt x="17036" y="10800"/>
                                <a:pt x="17056" y="10889"/>
                                <a:pt x="17098" y="10889"/>
                              </a:cubicBezTo>
                              <a:cubicBezTo>
                                <a:pt x="17130" y="10889"/>
                                <a:pt x="17161" y="10977"/>
                                <a:pt x="17161" y="11066"/>
                              </a:cubicBezTo>
                              <a:cubicBezTo>
                                <a:pt x="17161" y="11154"/>
                                <a:pt x="17119" y="11243"/>
                                <a:pt x="17067" y="11243"/>
                              </a:cubicBezTo>
                              <a:cubicBezTo>
                                <a:pt x="17004" y="11243"/>
                                <a:pt x="16983" y="11154"/>
                                <a:pt x="16994" y="11066"/>
                              </a:cubicBezTo>
                              <a:close/>
                              <a:moveTo>
                                <a:pt x="17140" y="18679"/>
                              </a:moveTo>
                              <a:cubicBezTo>
                                <a:pt x="17119" y="18590"/>
                                <a:pt x="17203" y="18590"/>
                                <a:pt x="17318" y="18590"/>
                              </a:cubicBezTo>
                              <a:cubicBezTo>
                                <a:pt x="17432" y="18590"/>
                                <a:pt x="17547" y="18679"/>
                                <a:pt x="17579" y="18767"/>
                              </a:cubicBezTo>
                              <a:cubicBezTo>
                                <a:pt x="17631" y="18856"/>
                                <a:pt x="17203" y="18856"/>
                                <a:pt x="17140" y="18679"/>
                              </a:cubicBezTo>
                              <a:close/>
                              <a:moveTo>
                                <a:pt x="17527" y="13810"/>
                              </a:moveTo>
                              <a:cubicBezTo>
                                <a:pt x="17537" y="13721"/>
                                <a:pt x="17558" y="13810"/>
                                <a:pt x="17568" y="13810"/>
                              </a:cubicBezTo>
                              <a:cubicBezTo>
                                <a:pt x="17579" y="13898"/>
                                <a:pt x="17568" y="13898"/>
                                <a:pt x="17547" y="13898"/>
                              </a:cubicBezTo>
                              <a:cubicBezTo>
                                <a:pt x="17516" y="13898"/>
                                <a:pt x="17506" y="13898"/>
                                <a:pt x="17527" y="13810"/>
                              </a:cubicBezTo>
                              <a:close/>
                              <a:moveTo>
                                <a:pt x="17725" y="13898"/>
                              </a:moveTo>
                              <a:cubicBezTo>
                                <a:pt x="17715" y="13898"/>
                                <a:pt x="17704" y="13810"/>
                                <a:pt x="17704" y="13721"/>
                              </a:cubicBezTo>
                              <a:cubicBezTo>
                                <a:pt x="17704" y="13633"/>
                                <a:pt x="17715" y="13544"/>
                                <a:pt x="17725" y="13544"/>
                              </a:cubicBezTo>
                              <a:cubicBezTo>
                                <a:pt x="17735" y="13544"/>
                                <a:pt x="17746" y="13633"/>
                                <a:pt x="17746" y="13721"/>
                              </a:cubicBezTo>
                              <a:cubicBezTo>
                                <a:pt x="17746" y="13810"/>
                                <a:pt x="17735" y="13898"/>
                                <a:pt x="17725" y="13898"/>
                              </a:cubicBezTo>
                              <a:close/>
                              <a:moveTo>
                                <a:pt x="17725" y="13456"/>
                              </a:moveTo>
                              <a:cubicBezTo>
                                <a:pt x="17715" y="13456"/>
                                <a:pt x="17715" y="13367"/>
                                <a:pt x="17715" y="13279"/>
                              </a:cubicBezTo>
                              <a:cubicBezTo>
                                <a:pt x="17725" y="13190"/>
                                <a:pt x="17735" y="13102"/>
                                <a:pt x="17735" y="13102"/>
                              </a:cubicBezTo>
                              <a:cubicBezTo>
                                <a:pt x="17735" y="13102"/>
                                <a:pt x="17746" y="13190"/>
                                <a:pt x="17746" y="13279"/>
                              </a:cubicBezTo>
                              <a:cubicBezTo>
                                <a:pt x="17746" y="13367"/>
                                <a:pt x="17735" y="13456"/>
                                <a:pt x="17725" y="13456"/>
                              </a:cubicBezTo>
                              <a:close/>
                              <a:moveTo>
                                <a:pt x="17850" y="13367"/>
                              </a:moveTo>
                              <a:cubicBezTo>
                                <a:pt x="17840" y="13279"/>
                                <a:pt x="17882" y="13190"/>
                                <a:pt x="17934" y="13190"/>
                              </a:cubicBezTo>
                              <a:cubicBezTo>
                                <a:pt x="17986" y="13190"/>
                                <a:pt x="18028" y="13190"/>
                                <a:pt x="18017" y="13279"/>
                              </a:cubicBezTo>
                              <a:cubicBezTo>
                                <a:pt x="17997" y="13456"/>
                                <a:pt x="17861" y="13544"/>
                                <a:pt x="17850" y="13367"/>
                              </a:cubicBezTo>
                              <a:close/>
                              <a:moveTo>
                                <a:pt x="18268" y="16289"/>
                              </a:moveTo>
                              <a:cubicBezTo>
                                <a:pt x="18258" y="16289"/>
                                <a:pt x="18185" y="16200"/>
                                <a:pt x="18101" y="16111"/>
                              </a:cubicBezTo>
                              <a:cubicBezTo>
                                <a:pt x="17913" y="15934"/>
                                <a:pt x="17871" y="15757"/>
                                <a:pt x="18049" y="15846"/>
                              </a:cubicBezTo>
                              <a:cubicBezTo>
                                <a:pt x="18122" y="15846"/>
                                <a:pt x="18195" y="15934"/>
                                <a:pt x="18226" y="15934"/>
                              </a:cubicBezTo>
                              <a:cubicBezTo>
                                <a:pt x="18258" y="15934"/>
                                <a:pt x="18279" y="16023"/>
                                <a:pt x="18279" y="16111"/>
                              </a:cubicBezTo>
                              <a:cubicBezTo>
                                <a:pt x="18279" y="16200"/>
                                <a:pt x="18268" y="16289"/>
                                <a:pt x="18268" y="16289"/>
                              </a:cubicBezTo>
                              <a:close/>
                              <a:moveTo>
                                <a:pt x="18216" y="14784"/>
                              </a:moveTo>
                              <a:cubicBezTo>
                                <a:pt x="18185" y="14784"/>
                                <a:pt x="18132" y="14784"/>
                                <a:pt x="18080" y="14784"/>
                              </a:cubicBezTo>
                              <a:cubicBezTo>
                                <a:pt x="17976" y="14695"/>
                                <a:pt x="17955" y="14341"/>
                                <a:pt x="18049" y="14252"/>
                              </a:cubicBezTo>
                              <a:cubicBezTo>
                                <a:pt x="18122" y="14252"/>
                                <a:pt x="18299" y="13721"/>
                                <a:pt x="18258" y="13721"/>
                              </a:cubicBezTo>
                              <a:cubicBezTo>
                                <a:pt x="18247" y="13721"/>
                                <a:pt x="18226" y="13544"/>
                                <a:pt x="18226" y="13279"/>
                              </a:cubicBezTo>
                              <a:cubicBezTo>
                                <a:pt x="18216" y="12836"/>
                                <a:pt x="18174" y="12659"/>
                                <a:pt x="18174" y="13013"/>
                              </a:cubicBezTo>
                              <a:cubicBezTo>
                                <a:pt x="18174" y="13102"/>
                                <a:pt x="18164" y="13102"/>
                                <a:pt x="18153" y="13102"/>
                              </a:cubicBezTo>
                              <a:cubicBezTo>
                                <a:pt x="18143" y="13013"/>
                                <a:pt x="18143" y="13102"/>
                                <a:pt x="18164" y="13279"/>
                              </a:cubicBezTo>
                              <a:cubicBezTo>
                                <a:pt x="18205" y="13544"/>
                                <a:pt x="18205" y="13544"/>
                                <a:pt x="18143" y="13544"/>
                              </a:cubicBezTo>
                              <a:cubicBezTo>
                                <a:pt x="18101" y="13544"/>
                                <a:pt x="18080" y="13367"/>
                                <a:pt x="18091" y="13190"/>
                              </a:cubicBezTo>
                              <a:cubicBezTo>
                                <a:pt x="18091" y="12925"/>
                                <a:pt x="18070" y="12925"/>
                                <a:pt x="17955" y="12748"/>
                              </a:cubicBezTo>
                              <a:cubicBezTo>
                                <a:pt x="17850" y="12659"/>
                                <a:pt x="17819" y="12570"/>
                                <a:pt x="17809" y="12393"/>
                              </a:cubicBezTo>
                              <a:cubicBezTo>
                                <a:pt x="17809" y="12128"/>
                                <a:pt x="17798" y="12216"/>
                                <a:pt x="17756" y="12482"/>
                              </a:cubicBezTo>
                              <a:cubicBezTo>
                                <a:pt x="17704" y="12925"/>
                                <a:pt x="17621" y="13013"/>
                                <a:pt x="17579" y="12659"/>
                              </a:cubicBezTo>
                              <a:cubicBezTo>
                                <a:pt x="17558" y="12482"/>
                                <a:pt x="17547" y="12482"/>
                                <a:pt x="17516" y="12659"/>
                              </a:cubicBezTo>
                              <a:cubicBezTo>
                                <a:pt x="17453" y="13013"/>
                                <a:pt x="17318" y="12570"/>
                                <a:pt x="17370" y="12216"/>
                              </a:cubicBezTo>
                              <a:cubicBezTo>
                                <a:pt x="17380" y="12128"/>
                                <a:pt x="17715" y="11862"/>
                                <a:pt x="17892" y="11862"/>
                              </a:cubicBezTo>
                              <a:cubicBezTo>
                                <a:pt x="18059" y="11862"/>
                                <a:pt x="18289" y="12128"/>
                                <a:pt x="18362" y="12482"/>
                              </a:cubicBezTo>
                              <a:cubicBezTo>
                                <a:pt x="18456" y="12925"/>
                                <a:pt x="18487" y="13279"/>
                                <a:pt x="18425" y="13279"/>
                              </a:cubicBezTo>
                              <a:cubicBezTo>
                                <a:pt x="18404" y="13279"/>
                                <a:pt x="18383" y="13367"/>
                                <a:pt x="18383" y="13456"/>
                              </a:cubicBezTo>
                              <a:cubicBezTo>
                                <a:pt x="18383" y="13544"/>
                                <a:pt x="18373" y="13633"/>
                                <a:pt x="18352" y="13633"/>
                              </a:cubicBezTo>
                              <a:cubicBezTo>
                                <a:pt x="18331" y="13633"/>
                                <a:pt x="18320" y="13721"/>
                                <a:pt x="18320" y="13810"/>
                              </a:cubicBezTo>
                              <a:cubicBezTo>
                                <a:pt x="18320" y="13987"/>
                                <a:pt x="18446" y="14164"/>
                                <a:pt x="18487" y="13987"/>
                              </a:cubicBezTo>
                              <a:cubicBezTo>
                                <a:pt x="18508" y="13898"/>
                                <a:pt x="18508" y="13898"/>
                                <a:pt x="18456" y="13810"/>
                              </a:cubicBezTo>
                              <a:cubicBezTo>
                                <a:pt x="18404" y="13810"/>
                                <a:pt x="18393" y="13721"/>
                                <a:pt x="18425" y="13633"/>
                              </a:cubicBezTo>
                              <a:cubicBezTo>
                                <a:pt x="18467" y="13367"/>
                                <a:pt x="18561" y="13633"/>
                                <a:pt x="18550" y="13898"/>
                              </a:cubicBezTo>
                              <a:cubicBezTo>
                                <a:pt x="18540" y="14075"/>
                                <a:pt x="18550" y="14164"/>
                                <a:pt x="18581" y="14164"/>
                              </a:cubicBezTo>
                              <a:cubicBezTo>
                                <a:pt x="18602" y="14164"/>
                                <a:pt x="18613" y="14075"/>
                                <a:pt x="18602" y="13987"/>
                              </a:cubicBezTo>
                              <a:cubicBezTo>
                                <a:pt x="18592" y="13810"/>
                                <a:pt x="18592" y="13810"/>
                                <a:pt x="18613" y="13987"/>
                              </a:cubicBezTo>
                              <a:cubicBezTo>
                                <a:pt x="18623" y="14075"/>
                                <a:pt x="18675" y="14252"/>
                                <a:pt x="18728" y="14430"/>
                              </a:cubicBezTo>
                              <a:cubicBezTo>
                                <a:pt x="18780" y="14607"/>
                                <a:pt x="18822" y="14784"/>
                                <a:pt x="18822" y="14872"/>
                              </a:cubicBezTo>
                              <a:cubicBezTo>
                                <a:pt x="18832" y="15049"/>
                                <a:pt x="18822" y="15049"/>
                                <a:pt x="18780" y="14961"/>
                              </a:cubicBezTo>
                              <a:cubicBezTo>
                                <a:pt x="18759" y="14872"/>
                                <a:pt x="18623" y="14872"/>
                                <a:pt x="18487" y="14872"/>
                              </a:cubicBezTo>
                              <a:cubicBezTo>
                                <a:pt x="18383" y="14784"/>
                                <a:pt x="18247" y="14784"/>
                                <a:pt x="18216" y="14784"/>
                              </a:cubicBezTo>
                              <a:close/>
                              <a:moveTo>
                                <a:pt x="18696" y="19564"/>
                              </a:moveTo>
                              <a:cubicBezTo>
                                <a:pt x="18675" y="19564"/>
                                <a:pt x="18655" y="19564"/>
                                <a:pt x="18655" y="19475"/>
                              </a:cubicBezTo>
                              <a:cubicBezTo>
                                <a:pt x="18644" y="19387"/>
                                <a:pt x="18613" y="19298"/>
                                <a:pt x="18571" y="19298"/>
                              </a:cubicBezTo>
                              <a:cubicBezTo>
                                <a:pt x="18529" y="19298"/>
                                <a:pt x="18498" y="19210"/>
                                <a:pt x="18487" y="19121"/>
                              </a:cubicBezTo>
                              <a:cubicBezTo>
                                <a:pt x="18446" y="18767"/>
                                <a:pt x="18644" y="18944"/>
                                <a:pt x="18696" y="19298"/>
                              </a:cubicBezTo>
                              <a:cubicBezTo>
                                <a:pt x="18717" y="19475"/>
                                <a:pt x="18717" y="19564"/>
                                <a:pt x="18696" y="19564"/>
                              </a:cubicBezTo>
                              <a:close/>
                              <a:moveTo>
                                <a:pt x="18707" y="15934"/>
                              </a:moveTo>
                              <a:cubicBezTo>
                                <a:pt x="18602" y="16111"/>
                                <a:pt x="18383" y="16111"/>
                                <a:pt x="18425" y="15934"/>
                              </a:cubicBezTo>
                              <a:cubicBezTo>
                                <a:pt x="18456" y="15757"/>
                                <a:pt x="18581" y="15669"/>
                                <a:pt x="18696" y="15757"/>
                              </a:cubicBezTo>
                              <a:lnTo>
                                <a:pt x="18780" y="15846"/>
                              </a:lnTo>
                              <a:lnTo>
                                <a:pt x="18707" y="15934"/>
                              </a:lnTo>
                              <a:close/>
                              <a:moveTo>
                                <a:pt x="18874" y="20007"/>
                              </a:moveTo>
                              <a:cubicBezTo>
                                <a:pt x="18853" y="20007"/>
                                <a:pt x="18822" y="19918"/>
                                <a:pt x="18801" y="19741"/>
                              </a:cubicBezTo>
                              <a:cubicBezTo>
                                <a:pt x="18769" y="19564"/>
                                <a:pt x="18769" y="19475"/>
                                <a:pt x="18790" y="19475"/>
                              </a:cubicBezTo>
                              <a:cubicBezTo>
                                <a:pt x="18811" y="19475"/>
                                <a:pt x="18843" y="19564"/>
                                <a:pt x="18863" y="19741"/>
                              </a:cubicBezTo>
                              <a:cubicBezTo>
                                <a:pt x="18895" y="20007"/>
                                <a:pt x="18895" y="20007"/>
                                <a:pt x="18874" y="20007"/>
                              </a:cubicBezTo>
                              <a:close/>
                              <a:moveTo>
                                <a:pt x="19145" y="18856"/>
                              </a:moveTo>
                              <a:cubicBezTo>
                                <a:pt x="19125" y="18856"/>
                                <a:pt x="19114" y="18767"/>
                                <a:pt x="19114" y="18679"/>
                              </a:cubicBezTo>
                              <a:cubicBezTo>
                                <a:pt x="19125" y="18502"/>
                                <a:pt x="19187" y="18590"/>
                                <a:pt x="19187" y="18767"/>
                              </a:cubicBezTo>
                              <a:cubicBezTo>
                                <a:pt x="19187" y="18856"/>
                                <a:pt x="19166" y="18856"/>
                                <a:pt x="19145" y="18856"/>
                              </a:cubicBezTo>
                              <a:close/>
                              <a:moveTo>
                                <a:pt x="2538" y="5666"/>
                              </a:moveTo>
                              <a:cubicBezTo>
                                <a:pt x="2580" y="5400"/>
                                <a:pt x="2580" y="5400"/>
                                <a:pt x="2528" y="5489"/>
                              </a:cubicBezTo>
                              <a:cubicBezTo>
                                <a:pt x="2496" y="5577"/>
                                <a:pt x="2465" y="5666"/>
                                <a:pt x="2455" y="5754"/>
                              </a:cubicBezTo>
                              <a:cubicBezTo>
                                <a:pt x="2423" y="6020"/>
                                <a:pt x="2496" y="5931"/>
                                <a:pt x="2538" y="5666"/>
                              </a:cubicBezTo>
                              <a:close/>
                              <a:moveTo>
                                <a:pt x="2413" y="9384"/>
                              </a:moveTo>
                              <a:cubicBezTo>
                                <a:pt x="2423" y="9384"/>
                                <a:pt x="2434" y="9295"/>
                                <a:pt x="2434" y="9207"/>
                              </a:cubicBezTo>
                              <a:cubicBezTo>
                                <a:pt x="2434" y="9118"/>
                                <a:pt x="2423" y="9030"/>
                                <a:pt x="2413" y="9030"/>
                              </a:cubicBezTo>
                              <a:cubicBezTo>
                                <a:pt x="2402" y="9030"/>
                                <a:pt x="2392" y="9118"/>
                                <a:pt x="2392" y="9207"/>
                              </a:cubicBezTo>
                              <a:cubicBezTo>
                                <a:pt x="2392" y="9295"/>
                                <a:pt x="2402" y="9384"/>
                                <a:pt x="2413" y="9384"/>
                              </a:cubicBezTo>
                              <a:close/>
                              <a:moveTo>
                                <a:pt x="3071" y="10889"/>
                              </a:moveTo>
                              <a:cubicBezTo>
                                <a:pt x="3060" y="10977"/>
                                <a:pt x="3081" y="11066"/>
                                <a:pt x="3113" y="11066"/>
                              </a:cubicBezTo>
                              <a:cubicBezTo>
                                <a:pt x="3186" y="11066"/>
                                <a:pt x="3248" y="10889"/>
                                <a:pt x="3248" y="10623"/>
                              </a:cubicBezTo>
                              <a:cubicBezTo>
                                <a:pt x="3248" y="10446"/>
                                <a:pt x="3008" y="10357"/>
                                <a:pt x="2987" y="10623"/>
                              </a:cubicBezTo>
                              <a:cubicBezTo>
                                <a:pt x="2977" y="10711"/>
                                <a:pt x="2998" y="10711"/>
                                <a:pt x="3029" y="10711"/>
                              </a:cubicBezTo>
                              <a:cubicBezTo>
                                <a:pt x="3060" y="10711"/>
                                <a:pt x="3071" y="10800"/>
                                <a:pt x="3071" y="10889"/>
                              </a:cubicBezTo>
                              <a:close/>
                              <a:moveTo>
                                <a:pt x="2726" y="12128"/>
                              </a:moveTo>
                              <a:cubicBezTo>
                                <a:pt x="2726" y="12216"/>
                                <a:pt x="2747" y="12128"/>
                                <a:pt x="2768" y="11951"/>
                              </a:cubicBezTo>
                              <a:cubicBezTo>
                                <a:pt x="2789" y="11862"/>
                                <a:pt x="2841" y="11685"/>
                                <a:pt x="2883" y="11597"/>
                              </a:cubicBezTo>
                              <a:cubicBezTo>
                                <a:pt x="2966" y="11508"/>
                                <a:pt x="2987" y="11154"/>
                                <a:pt x="2904" y="11154"/>
                              </a:cubicBezTo>
                              <a:cubicBezTo>
                                <a:pt x="2841" y="11243"/>
                                <a:pt x="2726" y="11774"/>
                                <a:pt x="2726" y="12128"/>
                              </a:cubicBezTo>
                              <a:close/>
                              <a:moveTo>
                                <a:pt x="2757" y="8675"/>
                              </a:moveTo>
                              <a:cubicBezTo>
                                <a:pt x="2799" y="8587"/>
                                <a:pt x="2799" y="8587"/>
                                <a:pt x="2778" y="8498"/>
                              </a:cubicBezTo>
                              <a:cubicBezTo>
                                <a:pt x="2757" y="8498"/>
                                <a:pt x="2737" y="8498"/>
                                <a:pt x="2726" y="8587"/>
                              </a:cubicBezTo>
                              <a:cubicBezTo>
                                <a:pt x="2705" y="8764"/>
                                <a:pt x="2716" y="8764"/>
                                <a:pt x="2757" y="8675"/>
                              </a:cubicBezTo>
                              <a:close/>
                              <a:moveTo>
                                <a:pt x="2611" y="1770"/>
                              </a:moveTo>
                              <a:cubicBezTo>
                                <a:pt x="2632" y="1682"/>
                                <a:pt x="2643" y="1682"/>
                                <a:pt x="2643" y="1593"/>
                              </a:cubicBezTo>
                              <a:cubicBezTo>
                                <a:pt x="2643" y="1593"/>
                                <a:pt x="2632" y="1505"/>
                                <a:pt x="2611" y="1505"/>
                              </a:cubicBezTo>
                              <a:cubicBezTo>
                                <a:pt x="2590" y="1505"/>
                                <a:pt x="2580" y="1593"/>
                                <a:pt x="2580" y="1682"/>
                              </a:cubicBezTo>
                              <a:cubicBezTo>
                                <a:pt x="2590" y="1770"/>
                                <a:pt x="2601" y="1859"/>
                                <a:pt x="2611" y="1770"/>
                              </a:cubicBezTo>
                              <a:close/>
                              <a:moveTo>
                                <a:pt x="2298" y="13721"/>
                              </a:moveTo>
                              <a:cubicBezTo>
                                <a:pt x="2308" y="13721"/>
                                <a:pt x="2329" y="13633"/>
                                <a:pt x="2350" y="13544"/>
                              </a:cubicBezTo>
                              <a:cubicBezTo>
                                <a:pt x="2371" y="13456"/>
                                <a:pt x="2371" y="13367"/>
                                <a:pt x="2361" y="13367"/>
                              </a:cubicBezTo>
                              <a:cubicBezTo>
                                <a:pt x="2350" y="13367"/>
                                <a:pt x="2329" y="13456"/>
                                <a:pt x="2308" y="13544"/>
                              </a:cubicBezTo>
                              <a:cubicBezTo>
                                <a:pt x="2287" y="13633"/>
                                <a:pt x="2287" y="13721"/>
                                <a:pt x="2298" y="13721"/>
                              </a:cubicBezTo>
                              <a:close/>
                              <a:moveTo>
                                <a:pt x="2235" y="10711"/>
                              </a:moveTo>
                              <a:cubicBezTo>
                                <a:pt x="2235" y="10800"/>
                                <a:pt x="2214" y="10889"/>
                                <a:pt x="2193" y="10889"/>
                              </a:cubicBezTo>
                              <a:cubicBezTo>
                                <a:pt x="2173" y="10977"/>
                                <a:pt x="2152" y="11066"/>
                                <a:pt x="2152" y="11154"/>
                              </a:cubicBezTo>
                              <a:cubicBezTo>
                                <a:pt x="2152" y="11243"/>
                                <a:pt x="2214" y="11243"/>
                                <a:pt x="2308" y="11066"/>
                              </a:cubicBezTo>
                              <a:cubicBezTo>
                                <a:pt x="2580" y="10623"/>
                                <a:pt x="2601" y="10534"/>
                                <a:pt x="2663" y="9915"/>
                              </a:cubicBezTo>
                              <a:cubicBezTo>
                                <a:pt x="2705" y="9384"/>
                                <a:pt x="2716" y="9295"/>
                                <a:pt x="2684" y="9384"/>
                              </a:cubicBezTo>
                              <a:cubicBezTo>
                                <a:pt x="2663" y="9472"/>
                                <a:pt x="2632" y="9561"/>
                                <a:pt x="2622" y="9649"/>
                              </a:cubicBezTo>
                              <a:cubicBezTo>
                                <a:pt x="2601" y="9738"/>
                                <a:pt x="2622" y="9561"/>
                                <a:pt x="2653" y="9295"/>
                              </a:cubicBezTo>
                              <a:cubicBezTo>
                                <a:pt x="2726" y="8675"/>
                                <a:pt x="2705" y="8675"/>
                                <a:pt x="2601" y="9295"/>
                              </a:cubicBezTo>
                              <a:cubicBezTo>
                                <a:pt x="2549" y="9561"/>
                                <a:pt x="2507" y="9738"/>
                                <a:pt x="2486" y="9649"/>
                              </a:cubicBezTo>
                              <a:cubicBezTo>
                                <a:pt x="2465" y="9561"/>
                                <a:pt x="2455" y="9649"/>
                                <a:pt x="2465" y="9738"/>
                              </a:cubicBezTo>
                              <a:cubicBezTo>
                                <a:pt x="2475" y="9826"/>
                                <a:pt x="2496" y="9915"/>
                                <a:pt x="2507" y="9915"/>
                              </a:cubicBezTo>
                              <a:cubicBezTo>
                                <a:pt x="2528" y="9915"/>
                                <a:pt x="2528" y="10003"/>
                                <a:pt x="2507" y="10269"/>
                              </a:cubicBezTo>
                              <a:cubicBezTo>
                                <a:pt x="2486" y="10623"/>
                                <a:pt x="2465" y="10623"/>
                                <a:pt x="2361" y="10534"/>
                              </a:cubicBezTo>
                              <a:cubicBezTo>
                                <a:pt x="2287" y="10623"/>
                                <a:pt x="2235" y="10623"/>
                                <a:pt x="2235" y="10711"/>
                              </a:cubicBezTo>
                              <a:close/>
                              <a:moveTo>
                                <a:pt x="2434" y="12216"/>
                              </a:moveTo>
                              <a:cubicBezTo>
                                <a:pt x="2444" y="12128"/>
                                <a:pt x="2434" y="12039"/>
                                <a:pt x="2423" y="12039"/>
                              </a:cubicBezTo>
                              <a:cubicBezTo>
                                <a:pt x="2413" y="12039"/>
                                <a:pt x="2402" y="12128"/>
                                <a:pt x="2392" y="12216"/>
                              </a:cubicBezTo>
                              <a:cubicBezTo>
                                <a:pt x="2381" y="12305"/>
                                <a:pt x="2392" y="12393"/>
                                <a:pt x="2402" y="12393"/>
                              </a:cubicBezTo>
                              <a:cubicBezTo>
                                <a:pt x="2413" y="12393"/>
                                <a:pt x="2434" y="12305"/>
                                <a:pt x="2434" y="12216"/>
                              </a:cubicBezTo>
                              <a:close/>
                              <a:moveTo>
                                <a:pt x="2319" y="11951"/>
                              </a:moveTo>
                              <a:cubicBezTo>
                                <a:pt x="2277" y="12216"/>
                                <a:pt x="2235" y="12393"/>
                                <a:pt x="2235" y="12482"/>
                              </a:cubicBezTo>
                              <a:cubicBezTo>
                                <a:pt x="2235" y="12482"/>
                                <a:pt x="2235" y="12570"/>
                                <a:pt x="2246" y="12570"/>
                              </a:cubicBezTo>
                              <a:cubicBezTo>
                                <a:pt x="2256" y="12570"/>
                                <a:pt x="2287" y="12305"/>
                                <a:pt x="2319" y="11951"/>
                              </a:cubicBezTo>
                              <a:lnTo>
                                <a:pt x="2402" y="11508"/>
                              </a:lnTo>
                              <a:lnTo>
                                <a:pt x="2319" y="11951"/>
                              </a:lnTo>
                              <a:close/>
                              <a:moveTo>
                                <a:pt x="2319" y="6816"/>
                              </a:moveTo>
                              <a:cubicBezTo>
                                <a:pt x="2340" y="6728"/>
                                <a:pt x="2340" y="6551"/>
                                <a:pt x="2340" y="6551"/>
                              </a:cubicBezTo>
                              <a:cubicBezTo>
                                <a:pt x="2329" y="6462"/>
                                <a:pt x="2287" y="6639"/>
                                <a:pt x="2287" y="6905"/>
                              </a:cubicBezTo>
                              <a:cubicBezTo>
                                <a:pt x="2287" y="6905"/>
                                <a:pt x="2298" y="6905"/>
                                <a:pt x="2319" y="6816"/>
                              </a:cubicBezTo>
                              <a:close/>
                              <a:moveTo>
                                <a:pt x="3823" y="5489"/>
                              </a:moveTo>
                              <a:cubicBezTo>
                                <a:pt x="3812" y="5577"/>
                                <a:pt x="3823" y="5577"/>
                                <a:pt x="3844" y="5577"/>
                              </a:cubicBezTo>
                              <a:cubicBezTo>
                                <a:pt x="3865" y="5577"/>
                                <a:pt x="3886" y="5577"/>
                                <a:pt x="3865" y="5489"/>
                              </a:cubicBezTo>
                              <a:cubicBezTo>
                                <a:pt x="3854" y="5489"/>
                                <a:pt x="3833" y="5489"/>
                                <a:pt x="3823" y="5489"/>
                              </a:cubicBezTo>
                              <a:close/>
                              <a:moveTo>
                                <a:pt x="4042" y="11774"/>
                              </a:moveTo>
                              <a:cubicBezTo>
                                <a:pt x="4032" y="11862"/>
                                <a:pt x="4042" y="11862"/>
                                <a:pt x="4063" y="11862"/>
                              </a:cubicBezTo>
                              <a:cubicBezTo>
                                <a:pt x="4084" y="11862"/>
                                <a:pt x="4105" y="11862"/>
                                <a:pt x="4084" y="11774"/>
                              </a:cubicBezTo>
                              <a:cubicBezTo>
                                <a:pt x="4074" y="11774"/>
                                <a:pt x="4053" y="11774"/>
                                <a:pt x="4042" y="11774"/>
                              </a:cubicBezTo>
                              <a:close/>
                              <a:moveTo>
                                <a:pt x="10591" y="11420"/>
                              </a:moveTo>
                              <a:cubicBezTo>
                                <a:pt x="10633" y="11597"/>
                                <a:pt x="10790" y="11597"/>
                                <a:pt x="10790" y="11420"/>
                              </a:cubicBezTo>
                              <a:cubicBezTo>
                                <a:pt x="10790" y="11331"/>
                                <a:pt x="10737" y="11243"/>
                                <a:pt x="10675" y="11243"/>
                              </a:cubicBezTo>
                              <a:cubicBezTo>
                                <a:pt x="10591" y="11243"/>
                                <a:pt x="10570" y="11243"/>
                                <a:pt x="10591" y="11420"/>
                              </a:cubicBezTo>
                              <a:close/>
                              <a:moveTo>
                                <a:pt x="3854" y="6993"/>
                              </a:moveTo>
                              <a:cubicBezTo>
                                <a:pt x="3833" y="6905"/>
                                <a:pt x="3781" y="6993"/>
                                <a:pt x="3729" y="7082"/>
                              </a:cubicBezTo>
                              <a:cubicBezTo>
                                <a:pt x="3645" y="7348"/>
                                <a:pt x="3635" y="7436"/>
                                <a:pt x="3656" y="7702"/>
                              </a:cubicBezTo>
                              <a:cubicBezTo>
                                <a:pt x="3677" y="7879"/>
                                <a:pt x="3697" y="7879"/>
                                <a:pt x="3792" y="7436"/>
                              </a:cubicBezTo>
                              <a:cubicBezTo>
                                <a:pt x="3886" y="7170"/>
                                <a:pt x="3886" y="7082"/>
                                <a:pt x="3854" y="6993"/>
                              </a:cubicBezTo>
                              <a:close/>
                              <a:moveTo>
                                <a:pt x="4105" y="5311"/>
                              </a:moveTo>
                              <a:cubicBezTo>
                                <a:pt x="4147" y="5134"/>
                                <a:pt x="4220" y="4957"/>
                                <a:pt x="4262" y="4869"/>
                              </a:cubicBezTo>
                              <a:cubicBezTo>
                                <a:pt x="4491" y="4692"/>
                                <a:pt x="4596" y="4515"/>
                                <a:pt x="4585" y="4426"/>
                              </a:cubicBezTo>
                              <a:cubicBezTo>
                                <a:pt x="4564" y="4161"/>
                                <a:pt x="4199" y="4603"/>
                                <a:pt x="4053" y="5134"/>
                              </a:cubicBezTo>
                              <a:cubicBezTo>
                                <a:pt x="4021" y="5223"/>
                                <a:pt x="4011" y="5400"/>
                                <a:pt x="4021" y="5489"/>
                              </a:cubicBezTo>
                              <a:cubicBezTo>
                                <a:pt x="4021" y="5577"/>
                                <a:pt x="4053" y="5489"/>
                                <a:pt x="4105" y="5311"/>
                              </a:cubicBezTo>
                              <a:close/>
                              <a:moveTo>
                                <a:pt x="3729" y="4072"/>
                              </a:moveTo>
                              <a:cubicBezTo>
                                <a:pt x="3781" y="3895"/>
                                <a:pt x="3792" y="3807"/>
                                <a:pt x="3792" y="3541"/>
                              </a:cubicBezTo>
                              <a:cubicBezTo>
                                <a:pt x="3781" y="3364"/>
                                <a:pt x="3802" y="3187"/>
                                <a:pt x="3823" y="3187"/>
                              </a:cubicBezTo>
                              <a:cubicBezTo>
                                <a:pt x="3844" y="3098"/>
                                <a:pt x="3854" y="3010"/>
                                <a:pt x="3844" y="3010"/>
                              </a:cubicBezTo>
                              <a:cubicBezTo>
                                <a:pt x="3823" y="2921"/>
                                <a:pt x="3687" y="3630"/>
                                <a:pt x="3645" y="3984"/>
                              </a:cubicBezTo>
                              <a:cubicBezTo>
                                <a:pt x="3603" y="4338"/>
                                <a:pt x="3624" y="4338"/>
                                <a:pt x="3729" y="4072"/>
                              </a:cubicBezTo>
                              <a:close/>
                              <a:moveTo>
                                <a:pt x="3154" y="6462"/>
                              </a:moveTo>
                              <a:cubicBezTo>
                                <a:pt x="3175" y="6285"/>
                                <a:pt x="3175" y="6285"/>
                                <a:pt x="3144" y="6285"/>
                              </a:cubicBezTo>
                              <a:cubicBezTo>
                                <a:pt x="3123" y="6285"/>
                                <a:pt x="3102" y="6374"/>
                                <a:pt x="3102" y="6462"/>
                              </a:cubicBezTo>
                              <a:cubicBezTo>
                                <a:pt x="3102" y="6639"/>
                                <a:pt x="3123" y="6639"/>
                                <a:pt x="3154" y="6462"/>
                              </a:cubicBezTo>
                              <a:close/>
                              <a:moveTo>
                                <a:pt x="3833" y="5046"/>
                              </a:moveTo>
                              <a:cubicBezTo>
                                <a:pt x="3854" y="5046"/>
                                <a:pt x="3865" y="5046"/>
                                <a:pt x="3854" y="4957"/>
                              </a:cubicBezTo>
                              <a:cubicBezTo>
                                <a:pt x="3844" y="4869"/>
                                <a:pt x="3833" y="4869"/>
                                <a:pt x="3812" y="4957"/>
                              </a:cubicBezTo>
                              <a:cubicBezTo>
                                <a:pt x="3812" y="5046"/>
                                <a:pt x="3812" y="5046"/>
                                <a:pt x="3833" y="5046"/>
                              </a:cubicBezTo>
                              <a:close/>
                              <a:moveTo>
                                <a:pt x="3520" y="6197"/>
                              </a:moveTo>
                              <a:cubicBezTo>
                                <a:pt x="3583" y="6020"/>
                                <a:pt x="3656" y="5843"/>
                                <a:pt x="3687" y="5754"/>
                              </a:cubicBezTo>
                              <a:cubicBezTo>
                                <a:pt x="3718" y="5666"/>
                                <a:pt x="3739" y="5577"/>
                                <a:pt x="3739" y="5489"/>
                              </a:cubicBezTo>
                              <a:cubicBezTo>
                                <a:pt x="3750" y="5311"/>
                                <a:pt x="3415" y="6197"/>
                                <a:pt x="3342" y="6551"/>
                              </a:cubicBezTo>
                              <a:cubicBezTo>
                                <a:pt x="3321" y="6639"/>
                                <a:pt x="3384" y="6551"/>
                                <a:pt x="3520" y="6197"/>
                              </a:cubicBezTo>
                              <a:close/>
                              <a:moveTo>
                                <a:pt x="3186" y="7879"/>
                              </a:moveTo>
                              <a:cubicBezTo>
                                <a:pt x="3217" y="7702"/>
                                <a:pt x="3259" y="7613"/>
                                <a:pt x="3280" y="7613"/>
                              </a:cubicBezTo>
                              <a:cubicBezTo>
                                <a:pt x="3301" y="7613"/>
                                <a:pt x="3321" y="7525"/>
                                <a:pt x="3321" y="7436"/>
                              </a:cubicBezTo>
                              <a:cubicBezTo>
                                <a:pt x="3332" y="7348"/>
                                <a:pt x="3363" y="7170"/>
                                <a:pt x="3395" y="7082"/>
                              </a:cubicBezTo>
                              <a:cubicBezTo>
                                <a:pt x="3447" y="6905"/>
                                <a:pt x="3457" y="6905"/>
                                <a:pt x="3405" y="6905"/>
                              </a:cubicBezTo>
                              <a:cubicBezTo>
                                <a:pt x="3353" y="6905"/>
                                <a:pt x="2987" y="8233"/>
                                <a:pt x="2987" y="8410"/>
                              </a:cubicBezTo>
                              <a:cubicBezTo>
                                <a:pt x="2998" y="8675"/>
                                <a:pt x="3081" y="8410"/>
                                <a:pt x="3186" y="7879"/>
                              </a:cubicBezTo>
                              <a:close/>
                              <a:moveTo>
                                <a:pt x="4282" y="5311"/>
                              </a:moveTo>
                              <a:cubicBezTo>
                                <a:pt x="4262" y="5400"/>
                                <a:pt x="4272" y="5400"/>
                                <a:pt x="4293" y="5400"/>
                              </a:cubicBezTo>
                              <a:cubicBezTo>
                                <a:pt x="4314" y="5400"/>
                                <a:pt x="4324" y="5400"/>
                                <a:pt x="4314" y="5311"/>
                              </a:cubicBezTo>
                              <a:cubicBezTo>
                                <a:pt x="4314" y="5311"/>
                                <a:pt x="4293" y="5311"/>
                                <a:pt x="4282" y="5311"/>
                              </a:cubicBezTo>
                              <a:close/>
                              <a:moveTo>
                                <a:pt x="9756" y="12393"/>
                              </a:moveTo>
                              <a:cubicBezTo>
                                <a:pt x="9557" y="12393"/>
                                <a:pt x="9526" y="12659"/>
                                <a:pt x="9714" y="12748"/>
                              </a:cubicBezTo>
                              <a:cubicBezTo>
                                <a:pt x="9870" y="12836"/>
                                <a:pt x="9912" y="12836"/>
                                <a:pt x="9923" y="12571"/>
                              </a:cubicBezTo>
                              <a:cubicBezTo>
                                <a:pt x="9944" y="12482"/>
                                <a:pt x="9902" y="12393"/>
                                <a:pt x="9756" y="12393"/>
                              </a:cubicBezTo>
                              <a:close/>
                              <a:moveTo>
                                <a:pt x="2173" y="9384"/>
                              </a:moveTo>
                              <a:cubicBezTo>
                                <a:pt x="2214" y="9384"/>
                                <a:pt x="2246" y="9295"/>
                                <a:pt x="2256" y="9207"/>
                              </a:cubicBezTo>
                              <a:cubicBezTo>
                                <a:pt x="2267" y="9030"/>
                                <a:pt x="2141" y="9030"/>
                                <a:pt x="2120" y="9207"/>
                              </a:cubicBezTo>
                              <a:cubicBezTo>
                                <a:pt x="2110" y="9295"/>
                                <a:pt x="2141" y="9384"/>
                                <a:pt x="2173" y="9384"/>
                              </a:cubicBezTo>
                              <a:close/>
                              <a:moveTo>
                                <a:pt x="9672" y="11685"/>
                              </a:moveTo>
                              <a:cubicBezTo>
                                <a:pt x="9693" y="11685"/>
                                <a:pt x="9703" y="11597"/>
                                <a:pt x="9703" y="11508"/>
                              </a:cubicBezTo>
                              <a:cubicBezTo>
                                <a:pt x="9703" y="11420"/>
                                <a:pt x="9693" y="11331"/>
                                <a:pt x="9672" y="11331"/>
                              </a:cubicBezTo>
                              <a:cubicBezTo>
                                <a:pt x="9651" y="11331"/>
                                <a:pt x="9641" y="11420"/>
                                <a:pt x="9641" y="11508"/>
                              </a:cubicBezTo>
                              <a:cubicBezTo>
                                <a:pt x="9641" y="11597"/>
                                <a:pt x="9662" y="11685"/>
                                <a:pt x="9672" y="11685"/>
                              </a:cubicBezTo>
                              <a:close/>
                              <a:moveTo>
                                <a:pt x="9129" y="12393"/>
                              </a:moveTo>
                              <a:cubicBezTo>
                                <a:pt x="9192" y="12393"/>
                                <a:pt x="9233" y="12393"/>
                                <a:pt x="9223" y="12305"/>
                              </a:cubicBezTo>
                              <a:cubicBezTo>
                                <a:pt x="9212" y="12216"/>
                                <a:pt x="9056" y="12128"/>
                                <a:pt x="9035" y="12305"/>
                              </a:cubicBezTo>
                              <a:cubicBezTo>
                                <a:pt x="9035" y="12393"/>
                                <a:pt x="9077" y="12393"/>
                                <a:pt x="9129" y="12393"/>
                              </a:cubicBezTo>
                              <a:close/>
                              <a:moveTo>
                                <a:pt x="8899" y="12482"/>
                              </a:moveTo>
                              <a:cubicBezTo>
                                <a:pt x="8889" y="12305"/>
                                <a:pt x="8868" y="12216"/>
                                <a:pt x="8847" y="12216"/>
                              </a:cubicBezTo>
                              <a:cubicBezTo>
                                <a:pt x="8805" y="12216"/>
                                <a:pt x="8805" y="12216"/>
                                <a:pt x="8857" y="12482"/>
                              </a:cubicBezTo>
                              <a:cubicBezTo>
                                <a:pt x="8920" y="12748"/>
                                <a:pt x="8920" y="12748"/>
                                <a:pt x="8899" y="12482"/>
                              </a:cubicBezTo>
                              <a:close/>
                              <a:moveTo>
                                <a:pt x="9380" y="13456"/>
                              </a:moveTo>
                              <a:cubicBezTo>
                                <a:pt x="9317" y="13456"/>
                                <a:pt x="8972" y="13721"/>
                                <a:pt x="8857" y="13898"/>
                              </a:cubicBezTo>
                              <a:cubicBezTo>
                                <a:pt x="8774" y="13987"/>
                                <a:pt x="8774" y="13987"/>
                                <a:pt x="8930" y="14164"/>
                              </a:cubicBezTo>
                              <a:cubicBezTo>
                                <a:pt x="9014" y="14252"/>
                                <a:pt x="9108" y="14252"/>
                                <a:pt x="9139" y="14252"/>
                              </a:cubicBezTo>
                              <a:cubicBezTo>
                                <a:pt x="9223" y="14341"/>
                                <a:pt x="9390" y="13987"/>
                                <a:pt x="9411" y="13721"/>
                              </a:cubicBezTo>
                              <a:cubicBezTo>
                                <a:pt x="9432" y="13456"/>
                                <a:pt x="9421" y="13456"/>
                                <a:pt x="9380" y="13456"/>
                              </a:cubicBezTo>
                              <a:close/>
                              <a:moveTo>
                                <a:pt x="10664" y="12305"/>
                              </a:moveTo>
                              <a:cubicBezTo>
                                <a:pt x="10654" y="12393"/>
                                <a:pt x="10664" y="12393"/>
                                <a:pt x="10685" y="12393"/>
                              </a:cubicBezTo>
                              <a:cubicBezTo>
                                <a:pt x="10706" y="12393"/>
                                <a:pt x="10727" y="12393"/>
                                <a:pt x="10706" y="12305"/>
                              </a:cubicBezTo>
                              <a:cubicBezTo>
                                <a:pt x="10696" y="12216"/>
                                <a:pt x="10675" y="12216"/>
                                <a:pt x="10664" y="12305"/>
                              </a:cubicBezTo>
                              <a:close/>
                              <a:moveTo>
                                <a:pt x="10100" y="12570"/>
                              </a:moveTo>
                              <a:cubicBezTo>
                                <a:pt x="10100" y="12659"/>
                                <a:pt x="10132" y="12659"/>
                                <a:pt x="10173" y="12659"/>
                              </a:cubicBezTo>
                              <a:cubicBezTo>
                                <a:pt x="10215" y="12659"/>
                                <a:pt x="10246" y="12570"/>
                                <a:pt x="10246" y="12482"/>
                              </a:cubicBezTo>
                              <a:cubicBezTo>
                                <a:pt x="10246" y="12482"/>
                                <a:pt x="10215" y="12393"/>
                                <a:pt x="10173" y="12393"/>
                              </a:cubicBezTo>
                              <a:cubicBezTo>
                                <a:pt x="10132" y="12393"/>
                                <a:pt x="10100" y="12482"/>
                                <a:pt x="10100" y="12570"/>
                              </a:cubicBezTo>
                              <a:close/>
                              <a:moveTo>
                                <a:pt x="10205" y="10889"/>
                              </a:moveTo>
                              <a:cubicBezTo>
                                <a:pt x="10194" y="10800"/>
                                <a:pt x="10038" y="11243"/>
                                <a:pt x="10027" y="11331"/>
                              </a:cubicBezTo>
                              <a:cubicBezTo>
                                <a:pt x="10017" y="11420"/>
                                <a:pt x="10048" y="11420"/>
                                <a:pt x="10100" y="11331"/>
                              </a:cubicBezTo>
                              <a:cubicBezTo>
                                <a:pt x="10173" y="11331"/>
                                <a:pt x="10226" y="11066"/>
                                <a:pt x="10205" y="10889"/>
                              </a:cubicBezTo>
                              <a:close/>
                              <a:moveTo>
                                <a:pt x="9954" y="11154"/>
                              </a:moveTo>
                              <a:cubicBezTo>
                                <a:pt x="9902" y="11331"/>
                                <a:pt x="9860" y="11774"/>
                                <a:pt x="9870" y="11951"/>
                              </a:cubicBezTo>
                              <a:cubicBezTo>
                                <a:pt x="9881" y="12039"/>
                                <a:pt x="9881" y="12039"/>
                                <a:pt x="9891" y="11951"/>
                              </a:cubicBezTo>
                              <a:cubicBezTo>
                                <a:pt x="9891" y="11862"/>
                                <a:pt x="9912" y="11774"/>
                                <a:pt x="9933" y="11774"/>
                              </a:cubicBezTo>
                              <a:cubicBezTo>
                                <a:pt x="9954" y="11774"/>
                                <a:pt x="9975" y="11774"/>
                                <a:pt x="9975" y="11685"/>
                              </a:cubicBezTo>
                              <a:cubicBezTo>
                                <a:pt x="9975" y="11597"/>
                                <a:pt x="9985" y="11508"/>
                                <a:pt x="9985" y="11331"/>
                              </a:cubicBezTo>
                              <a:cubicBezTo>
                                <a:pt x="10006" y="11066"/>
                                <a:pt x="9996" y="11066"/>
                                <a:pt x="9954" y="11154"/>
                              </a:cubicBezTo>
                              <a:close/>
                              <a:moveTo>
                                <a:pt x="9474" y="12659"/>
                              </a:moveTo>
                              <a:cubicBezTo>
                                <a:pt x="9453" y="12659"/>
                                <a:pt x="9463" y="12748"/>
                                <a:pt x="9494" y="12748"/>
                              </a:cubicBezTo>
                              <a:cubicBezTo>
                                <a:pt x="9526" y="12748"/>
                                <a:pt x="9547" y="12748"/>
                                <a:pt x="9526" y="12659"/>
                              </a:cubicBezTo>
                              <a:cubicBezTo>
                                <a:pt x="9515" y="12570"/>
                                <a:pt x="9494" y="12570"/>
                                <a:pt x="9474" y="12659"/>
                              </a:cubicBezTo>
                              <a:close/>
                              <a:moveTo>
                                <a:pt x="1755" y="4072"/>
                              </a:moveTo>
                              <a:cubicBezTo>
                                <a:pt x="1755" y="3984"/>
                                <a:pt x="1744" y="3895"/>
                                <a:pt x="1723" y="3807"/>
                              </a:cubicBezTo>
                              <a:cubicBezTo>
                                <a:pt x="1692" y="3718"/>
                                <a:pt x="1692" y="3718"/>
                                <a:pt x="1713" y="3984"/>
                              </a:cubicBezTo>
                              <a:cubicBezTo>
                                <a:pt x="1744" y="4249"/>
                                <a:pt x="1755" y="4338"/>
                                <a:pt x="1755" y="4072"/>
                              </a:cubicBezTo>
                              <a:close/>
                              <a:moveTo>
                                <a:pt x="1619" y="12925"/>
                              </a:moveTo>
                              <a:cubicBezTo>
                                <a:pt x="1650" y="12748"/>
                                <a:pt x="1661" y="12570"/>
                                <a:pt x="1650" y="12570"/>
                              </a:cubicBezTo>
                              <a:cubicBezTo>
                                <a:pt x="1640" y="12570"/>
                                <a:pt x="1609" y="12748"/>
                                <a:pt x="1588" y="12925"/>
                              </a:cubicBezTo>
                              <a:cubicBezTo>
                                <a:pt x="1515" y="13367"/>
                                <a:pt x="1546" y="13367"/>
                                <a:pt x="1619" y="12925"/>
                              </a:cubicBezTo>
                              <a:close/>
                              <a:moveTo>
                                <a:pt x="2141" y="7436"/>
                              </a:moveTo>
                              <a:cubicBezTo>
                                <a:pt x="2152" y="7348"/>
                                <a:pt x="2141" y="7259"/>
                                <a:pt x="2131" y="7259"/>
                              </a:cubicBezTo>
                              <a:cubicBezTo>
                                <a:pt x="2120" y="7259"/>
                                <a:pt x="2110" y="7348"/>
                                <a:pt x="2099" y="7436"/>
                              </a:cubicBezTo>
                              <a:cubicBezTo>
                                <a:pt x="2089" y="7525"/>
                                <a:pt x="2099" y="7613"/>
                                <a:pt x="2110" y="7613"/>
                              </a:cubicBezTo>
                              <a:cubicBezTo>
                                <a:pt x="2120" y="7613"/>
                                <a:pt x="2131" y="7525"/>
                                <a:pt x="2141" y="7436"/>
                              </a:cubicBezTo>
                              <a:close/>
                              <a:moveTo>
                                <a:pt x="1462" y="7348"/>
                              </a:moveTo>
                              <a:cubicBezTo>
                                <a:pt x="1462" y="7259"/>
                                <a:pt x="1462" y="7170"/>
                                <a:pt x="1452" y="7170"/>
                              </a:cubicBezTo>
                              <a:cubicBezTo>
                                <a:pt x="1441" y="7170"/>
                                <a:pt x="1441" y="7259"/>
                                <a:pt x="1431" y="7348"/>
                              </a:cubicBezTo>
                              <a:cubicBezTo>
                                <a:pt x="1421" y="7436"/>
                                <a:pt x="1431" y="7525"/>
                                <a:pt x="1441" y="7525"/>
                              </a:cubicBezTo>
                              <a:cubicBezTo>
                                <a:pt x="1452" y="7525"/>
                                <a:pt x="1462" y="7436"/>
                                <a:pt x="1462" y="7348"/>
                              </a:cubicBezTo>
                              <a:close/>
                              <a:moveTo>
                                <a:pt x="19887" y="20803"/>
                              </a:moveTo>
                              <a:cubicBezTo>
                                <a:pt x="19866" y="20803"/>
                                <a:pt x="19877" y="20892"/>
                                <a:pt x="19918" y="20892"/>
                              </a:cubicBezTo>
                              <a:cubicBezTo>
                                <a:pt x="19960" y="20892"/>
                                <a:pt x="19981" y="20892"/>
                                <a:pt x="19960" y="20803"/>
                              </a:cubicBezTo>
                              <a:cubicBezTo>
                                <a:pt x="19950" y="20715"/>
                                <a:pt x="19918" y="20715"/>
                                <a:pt x="19887" y="20803"/>
                              </a:cubicBezTo>
                              <a:close/>
                              <a:moveTo>
                                <a:pt x="2099" y="10357"/>
                              </a:moveTo>
                              <a:cubicBezTo>
                                <a:pt x="2141" y="10357"/>
                                <a:pt x="2256" y="9826"/>
                                <a:pt x="2246" y="9738"/>
                              </a:cubicBezTo>
                              <a:cubicBezTo>
                                <a:pt x="2235" y="9649"/>
                                <a:pt x="2099" y="10092"/>
                                <a:pt x="2079" y="10180"/>
                              </a:cubicBezTo>
                              <a:cubicBezTo>
                                <a:pt x="2068" y="10269"/>
                                <a:pt x="2079" y="10357"/>
                                <a:pt x="2099" y="10357"/>
                              </a:cubicBezTo>
                              <a:close/>
                              <a:moveTo>
                                <a:pt x="19720" y="20803"/>
                              </a:moveTo>
                              <a:cubicBezTo>
                                <a:pt x="19699" y="20803"/>
                                <a:pt x="19709" y="20892"/>
                                <a:pt x="19741" y="20892"/>
                              </a:cubicBezTo>
                              <a:cubicBezTo>
                                <a:pt x="19772" y="20892"/>
                                <a:pt x="19793" y="20892"/>
                                <a:pt x="19772" y="20803"/>
                              </a:cubicBezTo>
                              <a:cubicBezTo>
                                <a:pt x="19772" y="20715"/>
                                <a:pt x="19741" y="20715"/>
                                <a:pt x="19720" y="20803"/>
                              </a:cubicBezTo>
                              <a:close/>
                              <a:moveTo>
                                <a:pt x="1306" y="11862"/>
                              </a:moveTo>
                              <a:cubicBezTo>
                                <a:pt x="1306" y="11774"/>
                                <a:pt x="1306" y="11685"/>
                                <a:pt x="1295" y="11685"/>
                              </a:cubicBezTo>
                              <a:cubicBezTo>
                                <a:pt x="1295" y="11685"/>
                                <a:pt x="1285" y="11774"/>
                                <a:pt x="1274" y="11862"/>
                              </a:cubicBezTo>
                              <a:cubicBezTo>
                                <a:pt x="1264" y="11951"/>
                                <a:pt x="1274" y="12039"/>
                                <a:pt x="1285" y="12039"/>
                              </a:cubicBezTo>
                              <a:cubicBezTo>
                                <a:pt x="1295" y="12039"/>
                                <a:pt x="1306" y="11951"/>
                                <a:pt x="1306" y="11862"/>
                              </a:cubicBezTo>
                              <a:close/>
                              <a:moveTo>
                                <a:pt x="19219" y="21157"/>
                              </a:moveTo>
                              <a:cubicBezTo>
                                <a:pt x="19198" y="21157"/>
                                <a:pt x="19145" y="20980"/>
                                <a:pt x="19114" y="20892"/>
                              </a:cubicBezTo>
                              <a:cubicBezTo>
                                <a:pt x="19083" y="20803"/>
                                <a:pt x="19051" y="20803"/>
                                <a:pt x="19051" y="20892"/>
                              </a:cubicBezTo>
                              <a:cubicBezTo>
                                <a:pt x="19051" y="20980"/>
                                <a:pt x="19072" y="21069"/>
                                <a:pt x="19104" y="21069"/>
                              </a:cubicBezTo>
                              <a:lnTo>
                                <a:pt x="19104" y="21069"/>
                              </a:lnTo>
                              <a:cubicBezTo>
                                <a:pt x="19177" y="21246"/>
                                <a:pt x="19271" y="21246"/>
                                <a:pt x="19219" y="21157"/>
                              </a:cubicBezTo>
                              <a:close/>
                              <a:moveTo>
                                <a:pt x="157" y="15669"/>
                              </a:moveTo>
                              <a:cubicBezTo>
                                <a:pt x="157" y="15580"/>
                                <a:pt x="157" y="15492"/>
                                <a:pt x="146" y="15492"/>
                              </a:cubicBezTo>
                              <a:cubicBezTo>
                                <a:pt x="146" y="15492"/>
                                <a:pt x="136" y="15580"/>
                                <a:pt x="125" y="15669"/>
                              </a:cubicBezTo>
                              <a:cubicBezTo>
                                <a:pt x="115" y="15757"/>
                                <a:pt x="125" y="15846"/>
                                <a:pt x="136" y="15846"/>
                              </a:cubicBezTo>
                              <a:cubicBezTo>
                                <a:pt x="146" y="15846"/>
                                <a:pt x="157" y="15757"/>
                                <a:pt x="157" y="15669"/>
                              </a:cubicBezTo>
                              <a:close/>
                            </a:path>
                          </a:pathLst>
                        </a:custGeom>
                        <a:solidFill>
                          <a:schemeClr val="bg1"/>
                        </a:solidFill>
                        <a:ln w="12700">
                          <a:miter lim="400000"/>
                        </a:ln>
                      </wps:spPr>
                      <wps:bodyPr lIns="38100" tIns="38100" rIns="38100" bIns="38100" anchor="ctr"/>
                    </wps:wsp>
                    <wpg:grpSp>
                      <wpg:cNvPr id="103" name="Group 70"/>
                      <wpg:cNvGrpSpPr>
                        <a:grpSpLocks/>
                      </wpg:cNvGrpSpPr>
                      <wpg:grpSpPr bwMode="auto">
                        <a:xfrm>
                          <a:off x="1955800" y="6993467"/>
                          <a:ext cx="6609080" cy="12700"/>
                          <a:chOff x="0" y="0"/>
                          <a:chExt cx="10408" cy="20"/>
                        </a:xfrm>
                      </wpg:grpSpPr>
                      <wps:wsp>
                        <wps:cNvPr id="104" name="Freeform 71"/>
                        <wps:cNvSpPr>
                          <a:spLocks/>
                        </wps:cNvSpPr>
                        <wps:spPr bwMode="auto">
                          <a:xfrm>
                            <a:off x="0" y="10"/>
                            <a:ext cx="10408" cy="20"/>
                          </a:xfrm>
                          <a:custGeom>
                            <a:avLst/>
                            <a:gdLst>
                              <a:gd name="T0" fmla="*/ 0 w 10408"/>
                              <a:gd name="T1" fmla="*/ 0 h 20"/>
                              <a:gd name="T2" fmla="*/ 10407 w 10408"/>
                              <a:gd name="T3" fmla="*/ 0 h 20"/>
                            </a:gdLst>
                            <a:ahLst/>
                            <a:cxnLst>
                              <a:cxn ang="0">
                                <a:pos x="T0" y="T1"/>
                              </a:cxn>
                              <a:cxn ang="0">
                                <a:pos x="T2" y="T3"/>
                              </a:cxn>
                            </a:cxnLst>
                            <a:rect l="0" t="0" r="r" b="b"/>
                            <a:pathLst>
                              <a:path w="10408" h="20">
                                <a:moveTo>
                                  <a:pt x="0" y="0"/>
                                </a:moveTo>
                                <a:lnTo>
                                  <a:pt x="10407" y="0"/>
                                </a:lnTo>
                              </a:path>
                            </a:pathLst>
                          </a:custGeom>
                          <a:noFill/>
                          <a:ln w="12700">
                            <a:solidFill>
                              <a:srgbClr val="A3C05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 name="Group 70"/>
                      <wpg:cNvGrpSpPr>
                        <a:grpSpLocks/>
                      </wpg:cNvGrpSpPr>
                      <wpg:grpSpPr bwMode="auto">
                        <a:xfrm>
                          <a:off x="1955800" y="6908800"/>
                          <a:ext cx="6609080" cy="12700"/>
                          <a:chOff x="0" y="0"/>
                          <a:chExt cx="10408" cy="20"/>
                        </a:xfrm>
                      </wpg:grpSpPr>
                      <wps:wsp>
                        <wps:cNvPr id="111" name="Freeform 71"/>
                        <wps:cNvSpPr>
                          <a:spLocks/>
                        </wps:cNvSpPr>
                        <wps:spPr bwMode="auto">
                          <a:xfrm>
                            <a:off x="0" y="10"/>
                            <a:ext cx="10408" cy="20"/>
                          </a:xfrm>
                          <a:custGeom>
                            <a:avLst/>
                            <a:gdLst>
                              <a:gd name="T0" fmla="*/ 0 w 10408"/>
                              <a:gd name="T1" fmla="*/ 0 h 20"/>
                              <a:gd name="T2" fmla="*/ 10407 w 10408"/>
                              <a:gd name="T3" fmla="*/ 0 h 20"/>
                            </a:gdLst>
                            <a:ahLst/>
                            <a:cxnLst>
                              <a:cxn ang="0">
                                <a:pos x="T0" y="T1"/>
                              </a:cxn>
                              <a:cxn ang="0">
                                <a:pos x="T2" y="T3"/>
                              </a:cxn>
                            </a:cxnLst>
                            <a:rect l="0" t="0" r="r" b="b"/>
                            <a:pathLst>
                              <a:path w="10408" h="20">
                                <a:moveTo>
                                  <a:pt x="0" y="0"/>
                                </a:moveTo>
                                <a:lnTo>
                                  <a:pt x="10407" y="0"/>
                                </a:lnTo>
                              </a:path>
                            </a:pathLst>
                          </a:custGeom>
                          <a:noFill/>
                          <a:ln w="12700">
                            <a:solidFill>
                              <a:srgbClr val="A3C05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104800</wp14:pctWidth>
              </wp14:sizeRelH>
              <wp14:sizeRelV relativeFrom="page">
                <wp14:pctHeight>90100</wp14:pctHeight>
              </wp14:sizeRelV>
            </wp:anchor>
          </w:drawing>
        </mc:Choice>
        <mc:Fallback>
          <w:pict>
            <v:group w14:anchorId="0BDC996A" id="Group 76" o:spid="_x0000_s1026" style="position:absolute;margin-left:0;margin-top:0;width:828pt;height:551.65pt;z-index:251685888;mso-width-percent:1048;mso-height-percent:901;mso-position-horizontal:center;mso-position-horizontal-relative:page;mso-position-vertical:center;mso-position-vertical-relative:page;mso-width-percent:1048;mso-height-percent:901" coordsize="105156,70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">
              <v:shape id="Shape" o:spid="_x0000_s1027" style="position:absolute;left:13631;width:29529;height:5026;visibility:visible;mso-wrap-style:square;v-text-anchor:middle" coordsize="21592,2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" path="m12529,12286v18,,46,,65,c12612,12286,12594,12231,12566,12231v-37,,-47,55,-37,55xm12529,8151v18,-55,9,-55,-10,-55c12501,8096,12491,8096,12501,8151v,,18,,28,xm12473,13591v-28,,-37,,-19,55c12464,13700,12482,13700,12501,13646v9,,,-55,-28,-55xm11637,8368v,55,130,55,279,55c12074,8423,12194,8368,12194,8314v,-55,-18,-109,-46,-109l12101,8205r56,-54c12185,8096,12241,8096,12287,8151v47,54,74,,74,-55c12361,8042,12343,7987,12315,7933v-93,-54,-464,54,-474,109c11841,8096,11813,8151,11776,8151v-83,,-139,108,-139,217xm11832,7171v9,-54,,-54,-19,-54c11786,7117,11776,7117,11795,7171v,55,28,55,37,xm12157,4941v,-55,,-109,-9,-109c12148,4832,12139,4886,12129,4941v-9,54,,108,10,108c12148,5049,12157,4995,12157,4941xm13309,12340v-19,,-28,,-19,54c13299,12449,13309,12449,13327,12394v9,,,-54,-18,-54xm12352,12340v19,54,130,54,130,-54c12482,12286,12445,12231,12408,12231v-56,,-74,55,-56,109xm11981,7171v18,,9,-54,-19,-54c11934,7117,11916,7117,11934,7171v10,55,28,55,47,xm12222,13591v-37,-54,-46,-54,-28,-163c12213,13319,12213,13319,12194,13374v-55,109,-37,272,19,272c12269,13646,12269,13646,12222,13591xm12334,8423v9,54,27,54,46,c12389,8368,12380,8368,12361,8368v-18,,-46,55,-27,55xm12315,7280v19,,9,-54,-19,-54c12269,7226,12250,7226,12269,7280v,55,27,55,46,xm12575,14081v19,,,-54,-28,-54c12519,14027,12501,14027,12519,14081v10,,37,,56,xm18862,18162v83,,1096,-2177,1096,-2340c19958,15768,19967,15713,19698,16366v-363,816,-697,1524,-743,1524c18918,17890,18825,18162,18862,18162xm12956,13646v18,-55,9,-55,-10,-55c12928,13591,12919,13591,12928,13646v,54,9,54,28,xm19075,19087v-37,217,-18,381,28,217c19122,19250,19122,19195,19113,19195v-10,,-10,-54,9,-163c19150,18815,19113,18869,19075,19087xm12984,14081v27,,18,,-10,-109c12928,13863,12928,13863,12937,13972v9,109,28,109,47,109xm13011,10653v19,,,-54,-27,-54c12946,10599,12937,10599,12956,10653v18,,37,,55,xm12974,12503v19,,10,-54,-28,-54c12909,12449,12891,12449,12909,12503v10,55,37,55,65,xm12881,13918v-9,,-18,,-18,54c12863,13972,12872,14027,12881,14081v10,55,19,,19,-54c12900,13972,12891,13918,12881,13918xm20775,19141v28,,46,-163,37,-326c20803,18706,20738,18651,20738,18760v-10,163,18,381,37,381xm12575,13646v9,54,37,54,56,c12649,13591,12640,13591,12612,13591v-37,,-46,55,-37,55xm12547,12558v-18,-55,-37,-109,-46,-109c12491,12449,12473,12503,12454,12558v-18,54,-9,109,47,109c12556,12667,12566,12612,12547,12558xm12751,12884v-18,,-27,,-18,55c12742,12993,12751,12993,12770,12939v,-55,,-55,-19,-55xm12956,12177v-37,,-56,,-37,54c12937,12231,12965,12231,12993,12231v28,,,-54,-37,-54xm12807,11143v93,-54,167,-109,177,-109l12984,11034v9,-109,-316,55,-335,109c12649,11197,12714,11197,12807,11143xm12761,12503v9,-54,,-54,-19,-54c12724,12449,12705,12449,12724,12503v9,55,27,55,37,xm12733,13591v18,-54,28,-108,9,-108c12724,13483,12705,13537,12686,13591v-37,109,-9,109,47,xm12148,7171v9,-54,,-54,-19,-54c12101,7117,12092,7117,12111,7171v18,55,28,55,37,xm11247,13102v-37,,-46,,-28,54c11238,13156,11266,13156,11284,13156v9,-54,,-54,-37,-54xm10978,14136v-19,,-28,,-19,54c10968,14244,10978,14244,10996,14190r,c11006,14136,10996,14136,10978,14136xm11080,14897v9,55,18,55,37,c11136,14843,11126,14843,11108,14843v-28,,-37,,-28,54xm10931,12884v56,-54,75,,65,55c10978,13102,10987,13102,11071,12884v37,-109,111,-163,157,-163c11340,12721,11470,12612,11470,12503v,-163,-604,109,-622,327c10848,12884,10885,12939,10931,12884xm11136,14027v-19,,-47,54,-75,109c11024,14244,11024,14244,11061,14244v19,,47,-54,75,-108c11173,14027,11173,14027,11136,14027xm12185,14299v9,54,19,54,37,c12241,14244,12231,14244,12213,14244v-28,,-37,,-28,55xm10857,13863v-19,55,-28,109,-28,164c10829,14081,10792,14136,10736,14136v-65,,-83,-55,-65,-109c10690,13972,10643,13918,10513,13972v-102,55,-195,109,-204,163c10291,14244,10123,14462,10096,14462v-28,-54,-205,109,-223,218c9863,14734,9798,14788,9724,14843v-121,54,-130,54,-93,-109c9659,14625,9659,14571,9640,14571v-27,,-92,217,-65,217c9585,14788,9585,14843,9566,14897v-18,55,-18,109,19,109c9622,15006,9613,15060,9557,15169v-112,218,-74,272,65,109c9696,15169,9798,15060,9854,15060v56,,139,-54,186,-108c10086,14897,10142,14897,10179,14843v37,-55,74,-109,93,-218c10291,14516,10328,14462,10374,14462v37,,112,,158,-54c10578,14353,10671,14353,10736,14299v65,,130,-55,140,-164c10894,14081,10968,13972,11043,13918v74,-55,148,-109,158,-163c11201,13646,10913,13755,10857,13863xm10486,14244v-38,55,-75,55,-84,l10402,14244v-9,-54,19,-109,65,-109l10551,14135r-65,109xm10188,15060v-18,,-46,55,-55,164c10105,15387,10114,15387,10161,15387v37,,46,-55,18,-55c10142,15278,10142,15278,10179,15169v37,-109,37,-109,9,-109xm10114,13646v-28,109,-37,163,-18,381c10105,14190,10123,14190,10123,14136v10,-109,177,-327,260,-327c10393,13809,10402,13755,10402,13700v,-54,-19,-109,-46,-109c10328,13591,10318,13537,10318,13537v,-54,-46,-54,-111,-54c10142,13483,10096,13483,10114,13537v28,-54,28,,,109xm10300,10273v-9,-55,-28,-109,-47,-55c10235,10273,10235,10273,10263,10436v46,217,83,109,37,-163xm10718,14897v9,55,28,55,46,c10783,14843,10764,14843,10746,14843v-28,,-38,54,-28,54xm10523,14843v-28,54,-28,109,9,109c10560,14952,10578,14897,10578,14843v,-109,-9,-109,-55,xm10959,14897v19,,,-54,-28,-54c10903,14843,10885,14843,10903,14897v19,55,47,55,56,xm10968,15332v10,-54,,-54,-18,-54c10931,15278,10913,15278,10931,15332v10,,28,,37,xm11981,13809v28,,55,-54,74,-109c12074,13591,12074,13591,12046,13591v-19,,-47,55,-75,109c11944,13755,11944,13809,11981,13809xm11962,12394r56,c12036,12394,12064,12340,12074,12286r-47,54l11962,12394xm12074,14081v18,-54,9,-54,-10,-54c12046,14027,12036,14027,12046,14081v,,18,,28,xm11433,13972v9,55,28,55,46,c11488,13918,11479,13918,11461,13918v-19,,-38,,-28,54xm12204,12394v9,-54,,-54,-19,-54c12166,12340,12148,12340,12166,12394v,55,19,55,38,xm11721,7280v27,-109,37,-163,18,-163c11711,7117,11656,7280,11674,7335v,54,19,,47,-55xm12064,12286r,c12064,12286,12064,12286,12064,12286r,xm11628,6192v,,9,-54,18,-109c11656,6029,11646,5974,11637,5974v-9,,-19,55,-19,109c11618,6138,11618,6192,11628,6192xm11628,13918v37,,65,-55,65,-109c11693,13755,11665,13755,11628,13755v-37,,-65,54,-65,108c11563,13863,11591,13918,11628,13918xm11433,13591v-56,,-130,55,-158,55l11219,13700r65,c11321,13700,11386,13646,11442,13646r,l11535,13591r-102,xm11656,13537v18,,9,-54,-28,-54c11591,13483,11572,13483,11591,13537v9,54,46,54,65,xm11553,12612v28,54,47,54,56,-54c11609,12503,11628,12449,11637,12449v9,,9,54,9,109c11637,12612,11646,12666,11665,12666v18,,28,-54,28,-108c11693,12503,11739,12449,11795,12449v65,,83,-55,46,-55l11786,12340r46,-109c11869,12177,11860,12177,11813,12177v-334,272,-334,272,-260,435xm11665,11197v-9,-54,-37,-108,-84,-108c11535,11089,11516,11089,11516,11197v10,55,47,109,84,109c11637,11306,11665,11252,11665,11197xm12018,12122r-56,l12018,12177r56,54c12074,12231,12083,12177,12083,12177v-9,,-28,-55,-65,-55xm16187,14952v10,54,65,108,130,108c16401,15060,16429,15006,16410,14952v-9,-55,-18,-164,-9,-272c16410,14571,16401,14571,16373,14625v-18,55,-56,109,-93,109c16215,14734,16169,14843,16187,14952xm16373,13537v9,-54,,-54,-18,-54c16327,13483,16317,13483,16336,13537v,54,19,54,37,xm15723,13591v-37,,-56,,-37,55c15704,13646,15732,13646,15760,13646r,c15779,13646,15769,13591,15723,13591xm15844,7879v46,-55,120,,158,54c16039,7987,16067,7987,16057,7933v-9,-54,-46,-163,-74,-218c15881,7552,15751,7552,15751,7715v,164,18,218,93,164xm18360,16040v19,,10,-55,-18,-55c18314,15985,18295,15985,18314,16040v9,54,28,54,46,xm18072,16366v65,-54,140,-109,168,-163c18305,16094,18100,16203,18017,16312v-47,54,-28,54,55,54xm16011,10055v-19,,-28,,-19,54c16002,10164,16011,10164,16029,10109v,-54,,-54,-18,-54xm16039,13918v18,163,111,109,120,-55c16169,13755,16159,13700,16132,13700v-56,,-103,109,-93,218xm15844,13700v9,,46,109,74,218c15946,14027,15974,14135,15974,14081v9,-54,9,-54,,-109c15974,13972,15946,13863,15918,13700v-46,-217,-130,-326,-111,-109c15816,13646,15834,13700,15844,13700xm15816,9946v-9,-54,-19,-54,-47,c15751,10000,15714,10055,15695,10055v-18,,-56,54,-65,109c15612,10218,15621,10273,15677,10218v120,-109,148,-163,139,-272xm15398,8967v111,-55,158,,288,217c15732,9239,15732,9239,15695,9076v-37,-164,-28,-164,37,-109c15779,9021,15788,9021,15769,8912v-46,-109,-334,-109,-417,c15287,8967,15296,8967,15398,8967xm15918,12394v46,,56,,37,-108c15937,12177,15890,11796,15890,11687v,-54,9,-54,28,c15974,11796,15946,11633,15890,11470v-37,-109,-83,-109,-130,-109c15714,11415,15667,11415,15649,11415v-19,,-37,55,-37,109c15612,11578,15639,11633,15677,11633v37,,74,54,92,217c15844,12340,15853,12394,15918,12394xm15834,11687v,,10,55,19,109c15862,11850,15853,11905,15844,11905v-10,,-19,-55,-19,-109c15825,11742,15825,11687,15834,11687xm18147,15985v18,-54,28,-108,9,-108c18137,15877,18110,15931,18091,15985v-19,55,-28,109,-9,109c18100,16094,18128,16040,18147,15985xm15686,14897v9,55,18,55,37,c15742,14843,15732,14843,15714,14843v-19,,-28,,-28,54xm17506,13918v-9,109,-19,218,-9,218c17506,14136,17515,14027,17534,13918v18,-109,18,-218,9,-218c17534,13700,17515,13809,17506,13918xm16094,10436v19,,28,-55,28,-109c16122,10273,16113,10218,16094,10218v-18,,-27,55,-27,109c16067,10436,16076,10436,16094,10436xm16485,11197v46,-108,46,-108,-19,-108c16420,11089,16410,11143,16420,11197v9,109,27,55,65,xm16085,12939v37,,93,,121,54c16252,13047,16262,13102,16243,13211v-9,54,-56,163,-93,163c16113,13374,16085,13428,16094,13483v10,54,56,54,103,c16243,13428,16271,13374,16262,13374v-38,,55,-435,93,-435c16373,12939,16382,12884,16382,12830v,-164,130,163,168,489c16568,13483,16587,13537,16587,13483v,-55,-28,-272,-65,-436c16475,12830,16466,12721,16485,12721v18,,27,-55,27,-55c16512,12558,16197,12558,16076,12666v-84,109,-93,327,9,273xm16485,9728v27,-108,27,-108,-19,-108c16429,9620,16420,9674,16438,9728v9,109,19,109,47,xm15779,2547v,,9,-55,18,-109c15807,2383,15797,2329,15788,2329v-9,,-19,54,-19,109c15769,2492,15769,2547,15779,2547xm10495,10653v,-54,-9,-108,-28,-163c10411,10381,10402,10436,10439,10599v28,218,56,218,56,54xm17283,14353v-121,109,-186,218,-204,327c17051,14843,17079,14843,17190,14734v47,-54,112,-109,158,-109l17422,14625r-55,-109c17348,14408,17302,14353,17283,14353xm15509,9728v-9,,-27,55,-46,55c15435,9837,15444,9892,15509,9892v84,54,112,-55,47,-164c15537,9783,15509,9728,15509,9728xm16587,11197v28,55,28,109,,164c16568,11415,16531,11415,16503,11415r-56,l16494,11524v28,54,102,54,167,c16726,11470,16800,11470,16828,11470v37,54,37,54,19,-55c16828,11361,16782,11306,16745,11306v-47,,-93,-54,-103,-109c16624,11143,16605,11089,16587,11089v-28,,-28,54,,108xm17469,5811v74,54,102,-54,56,-218c17497,5539,17014,5485,17023,5593v9,55,93,55,195,109c17320,5757,17422,5811,17469,5811xm16577,9565v10,-54,,-54,-18,-54c16531,9511,16522,9511,16540,9565v19,55,28,55,37,xm16605,14081v-9,55,-9,163,-9,218c16605,14408,16615,14408,16624,14299v9,-55,9,-163,9,-218l16633,14081v,-54,-9,-54,-28,xm16698,12340v-18,54,-18,109,9,109c16726,12449,16772,12449,16800,12503r65,55l16810,12394v-56,-163,-75,-217,-112,-54xm13615,10925v37,,9,-54,-65,-54c13476,10871,13439,10871,13476,10925v37,55,102,55,139,xm15212,12721v10,54,19,54,37,c15268,12666,15259,12666,15240,12666v-18,,-28,,-28,55xm13745,13211v56,-55,65,-55,56,54c13791,13374,13801,13374,13819,13319v112,-217,418,-380,539,-326c14451,13047,14497,13047,14497,12939v,-55,37,-109,102,-109c14655,12830,14711,12830,14729,12775v19,-54,75,-54,121,-54c14934,12775,14962,12666,14915,12558v-9,-55,28,,74,c15054,12612,15101,12558,15110,12503v65,-326,464,-381,585,-54c15732,12503,15732,12503,15704,12340v-18,-109,-37,-163,-46,-163c15649,12177,15639,12122,15639,12068v,-54,19,-109,65,-54c15751,12068,15760,12068,15751,11959v-9,-109,-65,-109,-223,-54c15101,12068,14646,12122,14544,12068v-84,-54,-112,-54,-130,109c14386,12340,14386,12340,14423,12286v19,-55,37,,46,54c14488,12503,14349,12558,14293,12394v-56,-163,-158,-217,-204,-54c14070,12394,14079,12449,14116,12394v65,-54,158,,158,164c14274,12612,14265,12666,14256,12612v-37,-109,-251,109,-260,272c13986,12993,13921,13047,13819,13047v-102,,-167,55,-158,164c13671,13265,13699,13265,13745,13211xm14757,12340v37,,47,,28,54c14767,12449,14739,12394,14720,12394v-18,,,-54,37,-54xm13708,9728v18,-108,18,-108,-9,-54c13680,9728,13671,9783,13680,9783v9,,19,54,28,-55xm18853,20012v9,54,27,54,46,c18918,19957,18899,19957,18880,19957v-27,,-37,55,-27,55xm13838,12286v9,54,28,54,46,c13894,12231,13884,12231,13866,12231v-19,,-37,55,-28,55xm13708,10925v9,55,18,55,37,c13764,10871,13754,10871,13736,10871v-28,,-37,54,-28,54xm14330,12014v19,108,74,54,74,-55c14404,11959,14386,11905,14358,11905v-37,,-46,54,-28,109xm13866,12068v9,-54,,-54,-19,-54c13829,12014,13810,12014,13829,12068v,54,27,54,37,xm13531,13265v19,,,-54,-37,-54c13457,13211,13429,13211,13457,13265v19,,56,,74,xm14776,13156v9,55,18,55,37,c14832,13102,14822,13102,14804,13102v-19,-55,-37,,-28,54xm13336,14299v10,,19,-55,19,-109c13355,14135,13346,14081,13327,14081v-18,,-18,54,-18,109c13318,14299,13327,14299,13336,14299xm13188,11034v93,-54,176,-109,186,-109c13392,10817,13067,10925,13039,10980v-18,54,28,109,149,54xm13708,13483v-19,,-28,,-19,54c13699,13591,13708,13591,13726,13537r,c13736,13537,13736,13483,13708,13483xm13569,9783r,c13587,9728,13578,9728,13559,9728v-18,,-28,,-18,55c13541,9837,13550,9837,13569,9783xm14423,8423v9,-55,,-55,-19,-55c14386,8368,14367,8368,14386,8423v9,54,28,54,37,xm15017,8586v19,109,37,163,37,109c15054,8640,15036,8477,15008,8368v-37,-163,-65,-217,-149,-217c14785,8151,14776,8151,14832,8205v111,109,148,163,185,381xm15138,11415v9,,19,-54,28,-109c15175,11252,15166,11197,15147,11197v-18,,-28,55,-28,109c15119,11361,15129,11415,15138,11415xm14729,10327v19,,56,,75,c14822,10327,14804,10273,14767,10273v-38,,-56,,-38,54xm14739,8368v9,,18,-54,18,-109c14757,8205,14748,8151,14729,8151v-18,,-18,54,-18,108c14720,8314,14729,8368,14739,8368xm15249,9728v19,,28,-54,19,-108c15259,9565,15259,9511,15249,9511v,,-9,54,-18,109c15231,9674,15240,9728,15249,9728xm18936,15332v37,-272,28,-272,-74,c18815,15441,18750,15605,18713,15659v-55,54,-55,109,-9,109c18778,15768,18899,15550,18936,15332xm15370,11415v,-54,-37,-109,-83,-109c15222,11306,15194,11306,15203,11361v9,163,158,163,167,54xm15314,10817v10,54,38,54,56,l15370,10817v19,,9,-55,-18,-55c15314,10762,15296,10817,15314,10817xm14284,11034v473,-54,501,,566,436c14878,11633,14897,11687,14915,11633v19,-55,19,-109,9,-109c14915,11524,14878,11415,14850,11252v-28,-163,-74,-272,-93,-327c14739,10871,14702,10817,14683,10762r,c14637,10653,14553,10653,14544,10762v-10,55,-84,109,-177,109c14274,10871,14126,10925,14024,10980v-130,54,-47,54,260,54xm14637,11524v27,54,46,54,46,c14683,11470,14664,11415,14646,11361r,c14572,11252,14460,11306,14321,11470r-149,163l14312,11578v195,-108,269,-108,325,-54xm14423,10545v,54,28,108,56,108c14534,10653,14534,10653,14488,10545v-56,-109,-65,-109,-65,xm14618,10327r74,54l14627,10218v-74,-163,-139,-217,-111,-54c14534,10218,14572,10273,14618,10327xm14609,8314v18,,9,-55,-19,-55c14562,8259,14544,8259,14562,8314v10,54,28,54,47,xm15547,14244v-19,-54,-177,-54,-195,55c15333,14408,15370,14462,15463,14408v56,-109,93,-164,84,-164xm1682,18434v9,,28,54,37,109c1729,18597,1738,18597,1747,18488v19,-109,19,-109,28,c1784,18543,1812,18597,1859,18597v65,,65,,37,-163c1868,18325,1896,18325,2081,18325v121,,223,-54,223,-54l2304,18271v,-109,-538,-109,-622,c1626,18379,1617,18379,1682,18434xm1701,18978v9,54,18,54,37,c1756,18923,1747,18923,1729,18923v-28,,-38,,-28,55xm1543,17726v18,-54,9,-54,-9,-54c1515,17672,1506,17672,1515,17726v,55,9,55,28,xm2100,17509v19,-55,9,-55,-9,-55c2072,17454,2063,17454,2072,17509v,54,19,54,28,xm2434,18869v,,10,54,28,109c2481,19032,2490,18978,2490,18923v,-54,-9,-108,-28,-108c2444,18815,2434,18815,2434,18869xm1292,18488v19,,47,,74,l1366,18488v19,,10,-54,-27,-54c1301,18434,1283,18434,1292,18488xm2063,18923v18,109,269,55,316,-54c2397,18815,2397,18815,2379,18651v-10,-108,-38,-108,-56,-108c2239,18706,2165,18760,2100,18760v-37,55,-56,55,-37,163xm818,16693v10,-55,,-55,-18,-55c781,16638,763,16638,781,16693v10,,28,,37,xm586,19740v-28,,-28,,,108c605,19903,623,19957,642,19957v28,,28,,,-109c633,19794,605,19740,586,19740xm642,18379r,c661,18325,651,18325,633,18325v-19,,-28,,-19,54c614,18379,633,18379,642,18379xm939,18597v65,-54,-9,-54,-204,-54c558,18597,410,18651,391,18651v-18,164,390,55,548,-54xm2657,18706v-18,,-37,54,-37,109c2620,18869,2639,18923,2666,18923v28,,38,-54,38,-108c2694,18760,2676,18706,2657,18706xm1153,17944v28,-54,83,-54,121,-54l1348,17890r-74,-55c1227,17781,1190,17781,1181,17726v-10,,-28,55,-47,164c1106,17998,1106,17998,1153,17944xm1144,18543r,c1162,18543,1144,18488,1116,18488v-37,,-47,,-28,55c1106,18597,1134,18597,1144,18543xm1246,19141v-10,54,,54,18,54c1283,19141,1292,19141,1292,19087v,-109,-37,-55,-46,54xm6622,17781v-37,163,-18,217,38,163c6697,17890,6706,17835,6687,17781v-27,-163,-37,-163,-65,xm6706,17346v-9,,-19,54,-28,108c6669,17509,6678,17563,6687,17563v10,,19,-54,28,-109c6725,17400,6715,17346,6706,17346xm11256,12122v-139,-54,-232,-54,-250,c10987,12231,10996,12231,11154,12231v177,,223,,102,-109l11256,12122xm6743,15605r,c6743,15605,6706,15550,6660,15550v-47,,-93,55,-103,109c6548,15768,6725,15713,6743,15605xm6882,14136v38,,38,,19,-109c6864,13918,6873,13918,6855,14027v,54,9,109,27,109xm6725,14516v,-108,-47,-108,-65,c6650,14571,6650,14625,6660,14680v9,108,65,-55,65,-164xm7050,15985v-19,,-28,,-19,55c7040,16094,7050,16094,7068,16040r,c7077,16040,7068,15985,7050,15985xm3772,18325v9,-54,9,-109,-19,-54c3725,18325,3725,18379,3734,18379v,,19,,38,-54xm2546,18434v46,,195,54,334,54c3103,18488,3140,18597,2945,18651v-46,,-102,55,-121,109c2796,18815,2880,18815,3038,18815v139,,260,,260,54c3298,18923,3753,19087,3874,19087v158,,185,,232,c4199,19141,4236,19087,4227,18978v-10,-55,-84,-109,-177,-109c3957,18869,3818,18815,3734,18760v-83,-54,-222,-109,-306,-163c3344,18543,3252,18434,3224,18379r,c3177,18216,3140,18216,3047,18271v-65,54,-148,54,-176,54c2713,18216,2434,18162,2416,18271v-19,108,-19,108,9,108c2444,18379,2499,18434,2546,18434xm3140,18379v,,19,55,46,55c3205,18434,3224,18543,3214,18543v-9,108,-83,,-83,-109c3131,18434,3131,18379,3140,18379xm2676,17835v18,,,-54,-28,-54c2611,17781,2601,17781,2620,17835v9,,37,,56,xm3549,19359v-19,,-28,,-19,54c3539,19468,3549,19468,3567,19413r,c3567,19359,3567,19359,3549,19359xm3725,19304v-121,55,-176,218,-74,218c3688,19522,3744,19467,3772,19359v55,-109,46,-109,-47,-55xm3409,17726v,-54,-18,-108,-46,-108c3335,17618,3317,17618,3317,17672v,54,18,54,46,109c3391,17835,3409,17781,3409,17726xm2880,17944v-9,54,84,109,204,109c3205,18053,3344,18107,3400,18216v56,109,102,109,121,55c3539,18216,3521,18162,3428,18107v-139,-109,-167,-163,-167,-326c3261,17726,3242,17618,3224,17618v-19,,-38,54,-38,108c3186,17781,3149,17835,3084,17781v-55,-55,-148,,-195,54c2824,17890,2815,17944,2843,17944v28,-54,46,-54,37,xm3976,18706v28,,56,-55,56,-109c4032,18543,4004,18488,3976,18488v-28,,-56,55,-56,109c3920,18651,3948,18706,3976,18706xm17859,16421v-37,217,-19,272,28,163c17924,16529,17933,16421,17915,16366v-19,-109,-28,-109,-56,55xm17952,15877v18,-55,9,-55,-10,-55c17924,15822,17915,15822,17924,15877v,,9,,28,xm18778,18760v-28,163,-28,163,,109c18797,18815,18815,18815,18825,18815v9,,18,-55,18,-109c18834,18543,18815,18597,18778,18760xm15407,14680v10,-55,,-55,-18,-55c15361,14625,15352,14625,15370,14680v19,54,28,54,37,xm15389,15060v28,,46,-54,46,-108c15426,14897,15407,14843,15389,14843v-19,,-37,54,-47,109c15333,15006,15352,15060,15389,15060xm18620,19522v-9,54,,109,19,109c18658,19631,18667,19576,18667,19522v,-55,-9,-109,-19,-109c18639,19413,18620,19467,18620,19522xm15556,15115v9,54,18,,18,-55c15574,15006,15565,14952,15556,14952v-9,,-19,,-19,54c15547,15006,15547,15060,15556,15115xm21369,19522v,490,-37,979,-74,870c21286,20338,21267,20447,21258,20556v-19,272,-65,544,-149,816l21193,21372v9,-55,28,-163,55,-327c21295,20828,21341,20610,21341,20610v10,,-18,327,-65,707l21360,21317v,-54,,-108,,-217c21360,20610,21369,20229,21388,20012v9,-109,9,-218,,-272c21378,19685,21388,19576,21397,19522v19,-109,19,-218,9,-381c21406,18869,21369,19087,21369,19522xm15389,13319v,,-10,-54,-28,-54c15342,13265,15333,13319,15333,13374v,54,9,54,28,54c15370,13374,15389,13319,15389,13319xm21035,19794v-9,-54,-19,-54,-19,163c21016,20120,20998,20338,20979,20447v-37,217,-269,544,-288,435c20682,20828,20663,20773,20636,20773v-38,,-38,,,163c20663,21100,20663,21100,20608,21263v-38,109,-75,163,-93,109c20505,21372,20496,21372,20487,21426r111,l20598,21426v47,-217,84,-217,121,c20719,21426,20719,21426,20728,21481r28,c20756,21426,20756,21426,20766,21372v9,-163,27,-272,92,-381c20905,20936,20961,20882,20979,20882v37,54,56,-109,28,-218c20998,20610,20998,20501,21016,20284v28,-272,28,-381,19,-490xm21583,21317v,,-10,55,-10,109l21592,21426v,,,,,-54c21592,21317,21592,21317,21583,21317xm20422,20556v-65,-218,-9,-653,121,-1197c20626,19032,20561,19032,20422,19359v-130,272,-158,272,-102,-109c20366,18978,20348,18923,20264,19141v-37,54,-111,163,-167,218c19995,19413,19985,19413,19985,19195v,-108,10,-272,28,-272c20050,18869,20050,18651,20013,18651v-18,,-28,-108,-28,-326c19985,18162,19976,17944,19967,17835v-9,-109,9,-272,74,-544c20088,17074,20134,16910,20143,16965v10,,10,-109,10,-272c20153,16421,20143,16366,20097,16203v-37,-109,-56,-109,-56,-54c20041,16366,19911,17074,19883,17074v-18,,-28,54,-28,108c19865,17346,19735,17781,19549,18271v-167,435,-214,489,-139,108c19438,18216,19475,18107,19475,18053v,,,-55,-10,-109c19456,17890,19410,18162,19354,18488v-56,327,-93,544,-93,490c19261,18815,19187,19032,19168,19250v-9,54,-37,163,-65,217c19029,19576,18927,19848,18936,19903v,,56,-55,121,-163c19122,19631,19196,19522,19233,19467v37,-54,75,-163,93,-217c19363,19087,19410,19032,19400,19195v-9,55,,109,19,109c19438,19304,19447,19413,19447,19522v,218,-74,381,-167,490c19150,20120,18843,20719,18797,20937v-19,54,-102,272,-186,380c18593,21372,18565,21372,18546,21426r1542,c20097,21317,20106,21209,20115,21100v19,-218,47,-327,75,-381c20255,20664,20264,20773,20227,21100v-19,163,-28,272,-28,326l20245,21426v,,,-54,,-54c20245,21209,20273,21154,20329,21209v9,,37,-109,65,-272c20450,20664,20450,20610,20422,20556xm19298,20447v-9,-55,-28,,-55,109c19150,20882,18853,21317,18853,21154v,-109,55,-272,204,-544c19168,20392,19335,20229,19317,20392v,55,-9,55,-19,55xm19642,19522v-9,,-9,-55,-9,-109c19642,19359,19651,19304,19651,19304v,,9,55,9,109c19660,19467,19651,19522,19642,19522xm19958,18651v-10,272,-19,327,-103,490c19753,19359,19725,19304,19744,18815v9,-218,28,-381,84,-544c19939,17944,19967,18053,19958,18651xm20097,20991v-9,,-19,,-19,-109c20078,20828,20097,20719,20106,20719v9,,19,,19,109c20125,20882,20115,20937,20097,20991xm20320,20392v-19,-54,-28,-108,-19,-163c20320,20066,20375,20120,20375,20284v10,217,-9,217,-55,108xm20561,20773v9,,28,-54,37,-163c20617,20447,20673,20392,20719,20501v19,55,28,55,28,-109c20747,20284,20756,20229,20766,20229v18,,18,-54,,-109c20747,20012,20728,20012,20691,20120v-55,109,-74,109,-55,-54c20654,19848,20738,19740,20849,19740v186,,251,-381,93,-545c20886,19141,20886,19141,20914,19359v37,217,19,326,-46,272c20738,19576,20663,19685,20608,19957v-28,163,-65,327,-84,435c20496,20501,20496,20501,20533,20447v56,-109,47,,-55,489c20422,21154,20385,21317,20357,21426r83,c20468,21317,20487,21209,20506,21100v18,-163,46,-327,55,-327xm18602,20284v-19,-109,-47,-109,-149,108c18323,20610,18147,20773,17952,20882r-121,55l17915,20664v46,-163,139,-435,213,-598l18249,19740r-84,-55c18119,19631,18063,19631,18045,19685v-38,55,-47,218,-10,218c18045,19903,18054,19957,18045,20012v-10,54,-47,108,-93,163c17905,20229,17859,20284,17850,20338v-28,109,-233,326,-251,272c17590,20556,17562,20610,17543,20719v-37,163,-83,218,-232,326c17265,21100,17200,21209,17181,21317v-19,55,-56,164,-93,218l17302,21535v,,,,,c17348,21535,17367,21481,17367,21372v,-163,37,-218,65,-55c17441,21426,17460,21426,17487,21317v47,-163,75,-163,65,c17543,21372,17552,21426,17562,21426v9,,18,-54,28,-109c17599,21154,17933,21100,17980,21209v27,108,65,108,176,-55c18230,21045,18333,20937,18370,20882v213,-381,260,-435,232,-598xm17794,20664v-37,164,-139,218,-139,109c17655,20719,17673,20664,17692,20664v18,,55,-54,83,-54c17822,20556,17822,20610,17794,20664xm1013,20773v19,-54,10,-54,-9,-54c986,20719,976,20719,986,20773v,,18,,27,xm9780,16584v9,54,18,54,37,c9836,16529,9826,16529,9808,16529v-19,,-37,,-28,55xm10179,15985v-28,,-37,,-18,55c10170,16094,10188,16094,10207,16040v9,,,-55,-28,-55xm382,16802v9,,19,-55,19,-109c401,16638,391,16584,373,16584v-19,,-19,54,-19,109c363,16802,373,16802,382,16802xm10281,15985v,55,19,109,47,109c10356,16094,10374,16040,10383,15985v10,-54,-9,-108,-46,-108c10309,15877,10281,15931,10281,15985xm141,18597v-84,,-149,,-140,54c20,18760,298,18815,298,18706v-9,-55,-65,-109,-157,-109xm391,21100v,,-28,54,-55,163c289,21426,308,21426,540,21426v139,,251,-54,241,-54c772,21317,688,21263,577,21209v-111,-55,-186,-55,-186,-109xm11098,15822v10,55,19,55,38,c11154,15768,11145,15768,11126,15768v-28,,-37,54,-28,54xm16652,17454v-28,,-47,,-28,55c16633,17563,16661,17563,16680,17509v18,,9,-55,-28,-55xm7663,18162v9,54,18,109,27,109c7700,18271,7700,18216,7700,18162v-10,-55,-19,-109,-28,-109c7663,18053,7653,18107,7663,18162xm8275,17454v,,-9,55,-9,109c8266,17618,8275,17672,8285,17672v9,,9,-54,9,-109c8294,17509,8285,17454,8275,17454xm16670,21045v75,,140,,140,-54c16810,20937,16837,20882,16865,20882v28,,47,-54,47,-109c16912,20719,16949,20556,17005,20392v92,-272,222,-326,278,-163c17339,20392,17506,20501,17487,20338v-9,-54,10,-163,47,-218l17590,20066r-65,-54c17487,19957,17441,19903,17422,19848v-37,-54,-37,-54,10,109c17478,20120,17478,20120,17441,20175v-56,109,-214,-163,-204,-327c17246,19740,17237,19740,17209,19740v-19,,-37,-55,-37,-109c17172,19576,17181,19522,17181,19576v9,,121,-54,260,-163c17580,19304,17701,19195,17710,19195v19,,37,-54,47,-108c17803,18869,18017,18597,18184,18543v102,-55,195,-109,213,-164c18416,18325,18379,18325,18314,18325r-112,54l18249,18162v28,-164,83,-218,176,-272c18500,17835,18583,17781,18620,17781v93,-109,28,163,-83,272c18481,18107,18444,18216,18453,18216v9,54,511,-598,576,-762c19131,17182,19224,17019,19345,16801v65,-108,130,-272,139,-326c19493,16366,19465,16366,19428,16475v-18,54,-74,109,-139,163l19187,16693r74,-164c19298,16421,19382,16257,19447,16149v65,-109,111,-218,102,-272c19540,15822,19224,16094,19140,16257v-37,55,-111,272,-157,436c18936,16856,18871,17074,18843,17074v-28,,-65,108,-74,217c18760,17400,18685,17509,18444,17726v-93,55,-84,-54,9,-163l18518,17509r-65,c18416,17509,18379,17454,18379,17400v-9,-109,-19,-109,-28,c18342,17454,18323,17509,18305,17509v-19,,-47,54,-75,163c18184,17835,18128,17890,17970,17835v-55,,-93,-54,-83,-109c17905,17563,18100,17400,18147,17454v28,55,46,,55,-54c18221,17237,18026,17182,17915,17291v-75,109,-103,55,-130,c17766,17237,17692,17128,17617,17128v-74,-55,-167,-55,-195,-109c17385,17019,17339,17019,17311,17128v-74,218,-306,435,-334,272c16967,17346,16967,17291,17005,17291v55,,65,-163,18,-218c17005,17019,17014,17019,17042,17019v28,,83,-109,120,-218c17200,16693,17255,16584,17292,16529v28,-54,65,-163,75,-217c17385,16203,17413,16203,17441,16203v28,54,65,54,74,54c17534,16257,17534,16312,17534,16475v-9,218,18,272,56,109c17599,16475,17617,16529,17655,16638v27,109,46,163,55,109c17729,16638,17682,16312,17645,16312v-18,,-55,-55,-83,-109l17515,16094r47,-109c17627,15876,17701,15985,17701,16149v,163,9,163,65,54c17794,16149,17794,16094,17775,16094v-37,,-83,-326,-46,-381c17989,15278,18202,14734,18193,14625v,-54,-56,,-121,109c18007,14843,17896,15006,17822,15169v-75,109,-177,272,-214,381c17571,15604,17506,15659,17450,15604v-74,-54,-83,-54,-55,-217c17413,15332,17460,15224,17506,15224v46,,74,-55,65,-109c17562,15006,17580,14897,17720,14299v55,-218,83,-381,74,-436c17785,13809,17738,14027,17682,14244v-74,327,-102,381,-148,381c17506,14571,17460,14625,17422,14734v-27,109,-65,163,-74,163c17330,14897,17311,14952,17292,15060v-18,109,-55,164,-92,164c17172,15224,17144,15278,17144,15332v,55,28,55,74,55c17265,15332,17292,15387,17292,15496v,108,-27,163,-102,163c17060,15713,17014,15659,17014,15441v,-109,-9,-109,-19,-109c16986,15387,16986,15441,16986,15496v19,163,-93,-218,-111,-381c16865,15006,16847,14952,16828,14952v-9,,-28,-55,-28,-109c16800,14788,16782,14734,16763,14734v-18,,-37,-54,-37,-109c16717,14516,16596,14299,16577,14407v,55,19,164,56,273c16707,14897,16707,15006,16642,15169v-37,109,-18,109,65,55c16837,15169,16884,15278,16819,15550v-28,109,-84,109,-242,109c16466,15604,16345,15604,16327,15604v-19,,-38,-54,-28,-108c16308,15441,16271,15387,16234,15332v-37,-54,-93,-163,-112,-217c16104,15006,16085,15006,16085,15060v,55,19,164,47,218c16178,15387,16159,15441,15955,15441v-139,,-232,,-241,-54c15704,15332,15686,15332,15677,15387v-28,109,-307,,-298,-163c15389,15169,15370,15169,15352,15224v-28,54,-205,108,-260,54c15092,15278,15092,15224,15101,15169v18,-109,9,-163,-9,-326c15064,14625,15064,14625,15110,14734v37,54,56,,74,-218c15203,14299,15231,14244,15277,14244v37,,65,-54,75,-163c15361,13863,15491,13591,15547,13646v27,,46,,37,-109c15584,13483,15584,13428,15593,13428v9,,19,55,19,109c15612,13591,15621,13646,15630,13646v9,,19,-55,19,-163c15649,13374,15658,13319,15677,13374v18,54,27,,27,-55c15704,13265,15723,13156,15742,13102v18,-55,37,-109,37,-218c15779,12775,15769,12721,15751,12775v-19,,-65,-54,-102,-163c15602,12449,15547,12394,15454,12394v-75,,-130,55,-140,109c15296,12666,15352,12721,15398,12612v28,-109,65,-54,149,c15602,12666,15649,12775,15649,12830v,108,-47,272,-121,326c15491,13211,15454,13319,15444,13374v-18,109,-46,109,-92,109c15166,13319,15073,13319,14943,13483v-130,163,-139,163,-158,c14776,13374,14757,13265,14757,13156v,-54,-9,-109,-18,-109c14729,13047,14720,13102,14729,13156v10,55,,109,-9,163c14692,13428,14702,13591,14729,13591v38,,38,218,,218c14711,13809,14618,13809,14525,13863v-93,55,-279,55,-409,109c13977,14027,13875,14081,13866,14135v-19,109,,109,55,55c14042,14081,13986,14299,13847,14516v-102,164,-213,218,-585,218c12454,14788,11878,14897,11600,15060v-56,55,-149,55,-214,109c11321,15224,11256,15224,11238,15278v-19,54,-84,163,-140,163c11043,15496,10968,15550,10941,15550v-47,54,-56,54,-47,-109c10903,15278,10894,15278,10653,15332v-140,55,-260,109,-279,164c10356,15550,10263,15604,10170,15604v-93,,-223,55,-279,109c9835,15768,9770,15822,9761,15822v-18,,-37,55,-56,55c9687,15931,9659,15985,9631,15985v-195,218,-232,272,-297,272c9297,16257,9269,16312,9269,16366v,55,-19,109,-46,109c9195,16475,9176,16529,9167,16584v-9,54,-37,163,-65,272c9065,16965,9055,17019,9074,17019v19,,28,55,28,109c9102,17182,9055,17237,9000,17237v-93,,-93,,-37,-109c9018,17074,9018,17074,8944,17074v-46,,-111,54,-149,54c8758,17128,8712,17182,8703,17291v-19,163,-140,218,-288,218c8378,17509,8350,17563,8359,17618v9,54,37,108,84,108c8517,17726,8545,17944,8470,17944v-18,,-65,54,-92,54c8303,18053,8192,18053,8173,17998v-9,-54,-37,,-65,55c8043,18216,7885,18271,7885,18162v,-55,-9,-109,-18,-109c7857,18053,7857,18107,7857,18216v10,109,,163,-18,109c7820,18271,7811,18325,7811,18379v,272,-223,544,-390,436c7402,18815,7356,18869,7310,18923v-75,109,-93,109,-112,-54c7189,18760,7161,18706,7124,18760v-28,,-56,,-56,-54c7068,18597,7198,18488,7217,18597v18,54,306,,334,-54c7560,18488,7588,18488,7607,18488v18,,28,,18,-54c7597,18270,7662,18107,7737,18107v46,,74,,74,-54c7802,17998,7830,17944,7867,17944v111,,353,-218,343,-326c8201,17563,8210,17509,8229,17509v19,,28,-55,28,-109c8257,17346,8238,17291,8210,17291v-27,,-37,55,-37,163c8183,17563,8164,17618,8108,17618v-139,,-46,-272,195,-545c8387,16965,8461,16856,8461,16801v,-54,-9,-54,-28,-54c8415,16747,8396,16638,8387,16584v-19,-163,-19,-163,-112,c8229,16693,8136,16801,8071,16801v-102,55,-214,272,-186,381c7895,17237,7913,17182,7941,17128v28,-55,65,-109,93,-109l8080,17019r-55,109c7997,17182,7941,17291,7904,17346v-47,108,-74,108,-93,54c7792,17346,7765,17346,7709,17454v-177,327,-297,436,-418,272c7263,17672,7356,17400,7402,17400v28,,84,-54,130,-163c7579,17128,7672,17073,7727,17073v84,,112,-54,103,-108c7830,16910,7848,16747,7876,16638v56,-163,56,-163,9,-272c7857,16312,7839,16312,7830,16475v-10,109,-28,163,-75,109c7727,16529,7709,16584,7718,16584v9,54,-37,109,-111,109c7532,16693,7477,16638,7477,16584v,-55,-10,-55,-19,c7449,16638,7393,16693,7347,16693v-56,,-102,54,-102,54c7235,16801,7152,16801,7050,16747v-223,-54,-270,109,-84,272c7059,17128,7115,17128,7189,17019v139,-163,139,-54,,272c7115,17454,7050,17563,7022,17509v-121,-218,-158,-272,-186,-109c6827,17509,6790,17563,6771,17563v-19,,-46,55,-46,55c6725,17672,6845,17726,6994,17726v232,,371,109,362,272c7356,17998,7291,18053,7217,18053v-75,,-140,54,-149,109c7050,18270,6920,18379,6882,18270v-27,-54,-27,-108,19,-108c6929,18162,6957,18107,6966,18053v9,-109,-167,-55,-186,54c6762,18216,6270,18162,6177,17998v-37,-54,-232,-108,-437,-108c5536,17890,5220,17835,5034,17835v-185,,-343,,-352,55c4654,17998,4384,18053,4357,17944v-10,-54,-28,-54,-47,54c4282,18162,4273,18162,4747,18162v557,,677,54,677,108c5397,18434,4542,18543,4431,18434v-93,-109,-139,-109,-158,-55c4254,18488,4292,18597,4394,18651v55,,102,109,102,164c4496,18869,4468,18869,4440,18869v-28,-54,-74,,-93,54c4310,19032,4310,19032,4347,19032v56,,47,218,-9,218c4273,19250,4227,19141,4245,19032v9,-54,,-109,-9,-109c4227,18923,4217,18978,4227,19087v18,272,-103,489,-288,544c3651,19685,3744,19794,4106,19794v195,,399,,446,c4607,19794,4654,19848,4654,19903v,54,18,54,55,c4737,19848,4812,19794,4858,19848v56,,130,,158,-54c5072,19739,5072,19739,5044,19903v-19,163,-37,163,-47,54c4988,19848,4979,19848,4960,19957v-37,163,-186,272,-195,163c4756,20066,4728,20066,4672,20120v-46,55,-315,55,-594,55c3651,20120,3558,20120,3511,19957v-27,-109,-74,-218,-102,-218c3381,19685,3363,19631,3372,19522v9,-109,-28,-109,-167,-109c3094,19413,2982,19359,2908,19304v-139,-163,-594,-163,-1189,109c1524,19522,1208,19631,1023,19685v-186,54,-344,163,-344,218c679,19957,772,19957,911,19957v140,,279,,325,55c1283,20066,1311,20066,1301,20012v-9,-55,-18,-109,-37,-109c1246,19903,1236,19903,1246,19848v9,-54,167,-109,352,-109c1784,19739,1942,19631,1951,19576v28,-163,363,-109,381,c2351,19685,2564,19848,2555,19685v-9,-54,,-109,19,-109c2592,19576,2601,19631,2592,19685v-9,54,28,109,84,163c2722,19903,2759,19957,2759,19957v-18,109,-250,109,-325,-54c2379,19794,2341,19794,2295,19848v-37,55,-74,55,-84,55c2202,19848,2156,19903,2100,19957v-74,109,-511,218,-706,218c1376,20175,1348,20229,1348,20284v-10,108,37,108,176,108c1636,20392,1710,20392,1710,20447v,54,9,109,28,109c1756,20556,1756,20610,1728,20664v-27,55,-55,164,-74,218c1636,20936,1552,20991,1468,20991v-204,,-343,109,-315,218c1171,21263,1125,21263,1041,21263v-102,-54,-120,-54,-83,54c995,21372,1088,21372,1264,21317v139,-54,297,-54,353,c1673,21372,1766,21426,1821,21426v19,,28,,38,l2304,21426v28,,65,-54,102,-54c2536,21317,2648,21263,2657,21263v9,,37,,47,54c2713,21372,2722,21372,2713,21426r130,c2843,21426,2843,21426,2843,21426v,,,,,l3335,21426v-19,-54,65,-109,195,-109c3669,21317,3762,21317,3771,21426v,,,,,l16865,21426v,,,-54,-9,-109c16847,21045,16791,21045,16717,21263v-56,163,-158,218,-205,54c16512,21100,16540,21045,16670,21045xm19029,16910v28,,19,55,-9,164c19001,17128,19001,17074,19001,17019v9,-54,19,-109,28,-109xm18862,17237v18,,28,54,9,54c18862,17346,18843,17291,18834,17291v,,9,-54,28,-54xm17655,17563v,,9,55,18,109c17682,17726,17673,17781,17655,17781v-19,,-28,-55,-19,-109c17645,17618,17655,17563,17655,17563xm17088,19359v47,,65,,37,54c17107,19413,17070,19413,17051,19413v-28,-54,-9,-54,37,-54xm17320,15278v19,,19,54,19,109c17330,15496,17292,15441,17292,15332v,-54,19,-54,28,-54xm7700,17618v9,-55,28,-109,46,-109c7765,17509,7774,17563,7774,17563v-19,163,-84,163,-74,55xm4514,19087v-18,,-37,,-55,l4459,19087v-10,-55,,-55,28,-55c4524,19032,4533,19087,4514,19087xm1794,21317v-19,,-19,-54,-19,-108c1775,21154,1794,21100,1803,21100v9,,18,54,18,109c1821,21263,1803,21317,1794,21317xm2137,21100v-18,54,-37,109,-56,109c2054,21209,2054,21209,2081,21100v19,-55,38,-109,56,-109c2156,20991,2156,20991,2137,21100xm2276,21045v-9,55,-27,55,-46,c2211,20991,2230,20991,2249,20991v27,,37,54,27,54xm3326,20066v-74,,-167,-54,-205,-54c3084,20012,3010,19957,2954,19957v-55,,-102,-54,-102,-109c2852,19740,3177,19631,3196,19740v,,65,54,139,108c3521,19903,3512,20120,3326,20066xm3967,20556v-28,,-65,,-84,l3883,20556v-19,,,-55,46,-55c3976,20501,3994,20556,3967,20556xm4143,20773v-19,,-37,,-56,c4078,20719,4087,20719,4115,20719v37,,47,,28,54xm4644,20773v-260,,-427,-54,-380,-54l4264,20719v111,-109,510,-109,705,c5053,20719,4923,20773,4644,20773xm5610,19141v121,-109,697,-218,743,-109c6390,19141,6390,19141,6223,19195v-93,55,-520,55,-613,55l5536,19250r74,-109xm6186,20175v-28,,-56,-55,-65,-109c6112,20012,6130,19957,6158,19957v28,,56,55,65,109c6232,20120,6214,20175,6186,20175xm6010,20012v-19,108,-149,163,-186,54c5796,20012,5824,19957,5898,19957v65,,112,,112,55xm5675,20556v28,163,10,272,-65,217c5573,20719,5490,20719,5434,20719v-56,,-102,-55,-112,-109c5322,20447,5666,20447,5675,20556xm5285,19957v37,,47,,28,55c5294,20012,5267,20012,5248,20012v-9,,9,-55,37,-55xm5815,21263v-19,54,-140,54,-260,54c5425,21317,5322,21317,5322,21372v,54,-83,54,-260,c5034,21372,5025,21317,5034,21263v10,-54,112,-163,223,-218l5257,21045v112,-54,233,-108,260,-108c5545,20937,5629,20991,5703,20991v139,,186,109,112,272xm5824,20773v-9,-54,,-54,18,-54c5870,20719,5880,20719,5861,20773v,,-19,,-37,xm5907,21154v-27,55,-46,,-46,-54c5861,21045,5880,20991,5907,20991v28,,47,,47,54c5954,21100,5935,21100,5907,21154xm6010,20882v-10,55,-28,55,-47,c5945,20828,5963,20828,5982,20828v28,,46,,28,54xm6130,20773v,55,-9,109,-28,109c6084,20882,6075,20828,6075,20719v,-109,18,-163,83,-163c6223,20556,6232,20556,6186,20610v-28,54,-56,109,-56,163xm6186,20882v-19,-109,-19,-109,,-109c6205,20773,6223,20828,6223,20882v19,163,-9,163,-37,xm6288,20882v-18,,-37,-54,-37,-109c6251,20719,6260,20664,6279,20664v18,,28,55,37,109c6316,20828,6307,20882,6288,20882xm6418,20284v-46,108,-111,108,-130,-55c6270,20066,6279,20066,6372,20120v65,55,74,109,46,164xm6455,19032v-9,55,-28,109,-37,109c6390,19141,6390,19141,6418,19032v28,-163,47,-163,37,xm6873,18978v-18,-109,-65,-163,-93,-163c6725,18815,6678,18760,6660,18651v-10,-54,18,-54,65,-54c6771,18597,6817,18543,6845,18543v28,-55,37,-55,28,108c6864,18815,6873,18815,6910,18760v37,-54,47,-54,37,109c6938,19032,6938,19032,6966,18978v19,-55,28,,28,54c6985,19195,6920,19141,6873,18978xm7811,19304v-37,,-46,-54,-28,-109l7783,19195v28,-108,84,-108,84,c7867,19250,7839,19304,7811,19304xm8062,19195v-9,55,-28,55,-47,c8006,19141,8015,19141,8034,19141v19,,37,,28,54xm8907,18651v-37,55,-93,164,-121,164l8730,18815r65,-164c8833,18597,8888,18488,8916,18488r65,l8907,18651xm9148,18597v-9,54,-55,163,-102,163c8981,18815,8972,18760,8990,18706v19,-55,65,-163,103,-163c9158,18488,9167,18488,9148,18597xm9250,18488v-9,55,-27,,-37,l9213,18488v-9,-54,,-54,19,-54c9260,18379,9269,18434,9250,18488xm8963,18271v-56,,-112,54,-121,108c8833,18434,8777,18434,8721,18488v-56,55,-241,55,-408,109c7988,18706,7923,18597,8136,18434v65,-55,149,-109,186,-163c8359,18216,8461,18216,8545,18162v83,,195,-55,250,-109c9018,17944,9278,17944,9269,17999v-9,108,-186,272,-306,272xm9250,17563v-37,55,-139,109,-232,163c8925,17781,8833,17781,8814,17835v-46,55,-176,109,-232,55c8554,17890,8554,17835,8573,17781v18,-55,120,-109,232,-163c9325,17454,9315,17454,9250,17563xm9631,17835v-18,163,-167,381,-195,272c9408,18053,9427,17998,9492,17944v46,-54,102,-109,121,-109c9622,17781,9631,17781,9631,17835xm9817,17237v19,,28,54,9,54c9817,17346,9798,17291,9789,17291v,,9,-54,28,-54xm10077,18815v-28,108,-251,217,-269,108c9798,18869,9817,18869,9836,18869v18,,92,-54,157,-54c10058,18706,10096,18706,10077,18815xm9882,17291r,c9891,17237,9928,17237,9966,17182r74,-54l9966,17291v-75,109,-103,109,-84,xm10077,16529v,55,-102,218,-251,436c9715,17128,9176,17182,9195,17074v9,-55,46,-109,102,-109c9343,16965,9436,16856,9492,16802v56,-55,111,-109,121,-109c9622,16747,9622,16693,9622,16638v-9,-109,65,-326,121,-326c9761,16312,9789,16257,9798,16203v10,-54,65,-109,167,-54c10049,16203,10086,16149,10040,16149r-75,-55l10040,16040v37,-55,102,-109,148,-163l10188,15877v121,-164,381,-164,390,54c10588,16040,10578,16094,10523,16040v-47,-55,-75,,-84,109c10421,16312,10272,16529,10170,16584v-65,-109,-93,-109,-93,-55xm10235,18379v-9,55,-28,,-37,c10188,18325,10198,18325,10216,18325v28,,28,,19,54xm10244,16910v-18,,-46,,-65,c10161,16910,10179,16856,10207,16856v37,,56,,37,54xm10291,18053v-10,54,-28,,-38,c10244,17998,10253,17998,10272,17998v28,,28,,19,55xm10393,18597v-65,109,-93,109,-75,c10328,18543,10356,18488,10383,18488v47,,47,55,10,109xm10356,16856v-47,54,-75,,-65,-54c10300,16747,10318,16693,10337,16693v19,,46,-55,56,-109c10411,16475,10625,16366,10634,16475v19,109,-148,327,-278,381xm10569,15659v,-54,56,-109,139,-109c10848,15550,10848,15550,10662,15768v-56,54,-93,,-93,-109xm11906,16638v-9,-54,10,-109,28,-163c11971,16421,11990,16475,11990,16584v-9,109,-74,109,-84,54xm12278,16257v-19,,-37,,-56,c12213,16203,12222,16203,12250,16203v37,,46,54,28,54xm13216,15115v-232,272,-335,326,-474,381c12659,15496,12566,15605,12529,15659v-38,54,-112,109,-177,109c12287,15768,12222,15822,12204,15877v-19,54,-158,108,-307,163c11748,16094,11609,16149,11609,16149v-18,54,-381,380,-446,380c11098,16529,11117,16366,11191,16257v28,-54,-18,-54,-93,c10848,16366,10746,16421,10727,16529v-19,109,-46,109,-46,c10681,16475,10690,16421,10708,16421v19,,28,-55,19,-109c10727,16203,10950,15877,10978,15985v9,,9,,9,-54c10987,15877,10996,15822,11006,15877v9,54,27,,37,-55c11061,15713,11340,15496,11377,15550v9,,56,-54,102,-163c11535,15278,11572,15278,11572,15332v,55,37,109,74,109c11702,15441,11702,15441,11665,15332v-28,-54,9,-108,111,-108c11860,15224,11953,15169,11981,15169v28,,176,-54,334,-109c12473,15006,12668,14952,12751,14952r,c13346,14843,13457,14843,13216,15115xm17246,16094v19,55,,109,-46,109c17162,16203,17135,16203,17135,16149v,-55,92,-109,111,-55xm17135,16312v9,,18,54,18,109c17153,16475,17144,16529,17135,16529v-10,,-19,-54,-19,-108c17116,16366,17125,16312,17135,16312xm16717,15931v9,54,37,54,74,54c16828,15985,16847,15985,16847,16040v,54,-112,54,-242,109c16475,16149,16382,16149,16392,16094v18,-109,315,-272,325,-163xm15184,15659v28,-54,47,,38,54c15212,15768,15194,15822,15175,15768v-37,-55,-28,-55,9,-109xm15045,13863r,c15054,13755,15110,13755,15138,13863v19,55,19,109,,164c15101,14136,15036,14027,15045,13863xm14971,15278v9,,28,54,46,109c15036,15441,15036,15496,15027,15496v-10,,-28,-55,-47,-109c14971,15332,14962,15278,14971,15278xm14934,15441v-10,55,-28,55,-47,c14878,15387,14887,15387,14906,15387v18,,37,,28,54xm15073,15877v-28,108,-139,163,-121,54c14952,15931,14989,15877,15027,15822v46,,65,,46,55xm15212,17128v-9,109,-74,109,-74,c15138,17019,15203,16910,15212,16965v10,54,10,163,,163xm15287,16802v-28,,-38,-55,-28,-164c15287,16475,15324,16475,15324,16638v9,109,-10,164,-37,164xm15389,17400v-19,,,-54,28,-54c15454,17346,15463,17346,15444,17400v-9,54,-37,54,-55,xm15519,18379v-47,109,-84,109,-75,c15454,18325,15472,18271,15500,18271v47,54,47,54,19,108xm15630,17618v-9,54,-28,54,-46,c15565,17563,15584,17563,15602,17563v37,,47,55,28,55xm15714,18379v-19,,-28,-54,-28,-108c15695,18216,15704,18162,15714,18162v9,,18,54,28,109c15751,18325,15742,18379,15714,18379xm15472,16584v-37,-109,-74,-272,-83,-381c15370,16040,15352,15985,15296,15985v-56,,-65,-54,-47,-108c15277,15713,15565,15605,15547,15768v-10,109,,109,18,54c15621,15713,15890,15659,15955,15768v37,54,65,163,74,272c16039,16257,16039,16203,16048,15985v,-217,9,-272,84,-163c16178,15877,16243,15877,16271,15877v28,,56,54,56,108c16327,16040,16271,16094,16206,16094v-65,,-102,55,-84,55c16197,16257,16141,16366,15964,16366v-102,,-185,-54,-185,-109c15779,16149,15816,16149,15862,16149v10,,19,-55,19,-109c15881,15985,15834,15931,15769,15931v-92,,-102,,-74,109c15732,16149,15751,16312,15723,16312v-9,,-19,54,-19,163c15704,16584,15723,16638,15732,16638v19,,37,55,47,109c15797,17019,15547,16802,15472,16584xm15853,18379v-19,,-37,,-56,c15788,18325,15797,18325,15825,18325v37,,47,,28,54xm15937,17237v-28,,-47,-55,-47,-109c15890,17074,15909,17019,15937,17019v27,,46,55,46,109c15983,17182,15964,17237,15937,17237xm15881,16856v-56,54,-74,54,-74,-109c15807,16693,15825,16584,15844,16529v55,-108,102,-54,139,55c16011,16747,15992,16747,15881,16856xm16169,17835v-19,109,-102,-54,-93,-163c16085,17618,16104,17563,16132,17563v46,,46,,9,109c16104,17781,16104,17781,16141,17781v28,,37,,28,54xm16382,17998v-18,55,-37,109,-46,109c16327,18107,16327,18053,16345,17998v19,-54,37,-108,47,-108c16401,17890,16401,17944,16382,17998xm16447,18543v-18,-55,-27,-55,-27,-109c16420,18434,16429,18379,16447,18379v19,,28,55,28,109c16475,18543,16457,18543,16447,18543xm16531,17563v-28,,-46,-54,-46,-54c16485,17454,16420,17454,16336,17400v-195,,-297,-109,-307,-218c16029,17128,16039,17074,16048,17074v19,,28,-55,28,-109c16076,16747,16280,16529,16568,16421r,c16735,16366,16893,16312,16912,16257v18,-54,55,,74,109c17005,16475,17042,16475,17060,16475v19,-54,28,,28,54c17088,16584,16986,16693,16856,16802v-130,108,-241,217,-241,217c16577,17182,16615,17291,16707,17291v65,,103,55,93,109c16791,17454,16772,17509,16745,17509v-28,,-47,54,-47,109c16698,17672,16735,17726,16782,17726v74,,83,,37,109c16763,17944,16587,17835,16568,17726v9,-108,-9,-163,-37,-163xm11433,16149v9,54,18,54,37,c11488,16094,11479,16094,11461,16094v-28,,-38,55,-28,55xm11498,15877v-28,,-37,54,-19,54c11498,15931,11507,16040,11507,16094v,55,9,55,19,55c11535,16149,11544,16040,11544,15985v,-54,-18,-108,-46,-108xm5629,16421v9,-55,,-109,-9,-109c5610,16312,5601,16366,5592,16421v-10,54,,108,9,108c5610,16529,5629,16475,5629,16421xm10393,9076v9,-55,,-55,-19,-55c10356,9021,10337,9021,10356,9076v18,54,27,,37,xm10681,13374v27,-55,74,-109,102,-109c10811,13265,10848,13211,10866,13211v28,-55,28,-109,-9,-164c10773,12884,10588,13156,10625,13374v,109,18,109,56,xm10272,6464v19,,37,-109,37,-163c10318,6138,10291,6138,10263,6355v-19,163,-19,163,9,109xm10421,370v27,-109,55,-217,55,-272c10476,-65,10439,-11,10402,153v-46,326,-37,435,19,217xm10253,9892v-102,108,-204,108,-213,108c10003,9892,10021,10055,10058,10273v47,217,84,272,130,54c10235,10109,10337,9946,10476,9837v93,-54,102,-54,37,-109c10476,9728,10356,9783,10253,9892xm10513,8967v19,-55,10,-55,-9,-55c10486,8912,10476,8912,10486,8967v,,18,,27,xm10253,9348v,-55,10,-109,28,-164c10300,9130,10291,9130,10263,9130v-47,,-65,109,-28,272c10244,9402,10253,9402,10253,9348xm10411,5865v,-108,10,-326,10,-489c10430,5213,10421,5158,10402,5158v-19,,-28,109,-28,435c10374,5811,10383,6029,10393,6083v9,,18,-109,18,-218xm9575,8804v28,-55,56,-164,56,-164c9631,8586,9557,8695,9538,8804v-9,54,10,54,37,xm9798,9293v112,-109,186,-109,233,c10058,9348,10105,9348,10133,9293v37,-54,37,-54,-19,-109c10077,9184,10031,9130,10012,9076r,c9984,9021,9947,9021,9919,9021v-28,,-130,55,-223,109c9548,9184,9510,9184,9501,9348v-28,217,-56,217,297,-55xm9613,12014v18,,46,-55,65,-109c9705,11796,9705,11796,9678,11796v-19,,-47,54,-65,109c9575,12014,9575,12014,9613,12014xm10142,8314v37,-55,46,-109,37,-163c10142,8042,10096,8042,10086,8151v-18,163,-9,217,56,163xm9510,12177v,109,10,109,19,109c9538,12231,9548,12177,9548,12122v,-54,-10,-108,-19,-108c9520,12014,9510,12122,9510,12177xm9752,8695v37,,28,-164,-9,-218c9724,8477,9696,8477,9687,8477v-19,54,-19,54,9,109c9715,8640,9743,8695,9752,8695xm7217,16312v-28,,-28,,,109c7254,16529,7272,16529,7263,16421v-9,-55,-28,-109,-46,-109xm10838,9728v10,55,19,109,28,109c10876,9837,10876,9783,10857,9728v-28,-108,-37,-108,-19,xm10866,8259v,55,10,109,28,109c10913,8368,10922,8314,10913,8151v-10,-218,-10,-218,37,-164c11006,8096,11080,8151,11052,8096v-9,,-19,-109,-19,-163c11033,7879,10996,7824,10941,7824v-75,,-84,55,-75,163c10857,8096,10866,8205,10866,8259xm10903,8912v-9,-54,-27,-108,-55,-108c10792,8804,10801,8858,10866,8967v37,,47,,37,-55xm11163,6518v10,-54,19,-108,19,-163c11182,6301,11173,6301,11163,6301v-9,54,-18,109,-18,163c11145,6573,11154,6573,11163,6518xm11191,9239v10,54,19,,19,-55c11210,9130,11201,9076,11191,9076v-9,,-18,,-18,54c11182,9184,11182,9239,11191,9239xm11238,8423v18,-55,9,-55,-10,-55c11210,8368,11201,8368,11210,8423v,54,9,54,28,xm10699,6790v-9,55,,109,19,109c10736,6899,10746,6845,10746,6790v,-54,-10,-108,-19,-108c10718,6682,10699,6736,10699,6790xm10681,8640v9,-109,,-163,-10,-163c10662,8477,10653,8531,10653,8640v,109,,164,9,164c10662,8804,10671,8695,10681,8640xm10857,11415v56,163,102,327,102,381c10968,11905,11043,11850,11145,11687v37,-54,18,-109,-56,-109c10978,11524,11006,11415,11163,11306v65,-54,112,-109,112,-163c11266,11089,11247,11034,11228,11089v-65,54,-167,-55,-130,-109c11117,10980,11126,10871,11126,10817v,-55,-46,-109,-130,-55c10922,10817,10848,10817,10811,10817v-84,54,-65,326,46,598xm10653,9674v9,54,18,54,37,c10708,9620,10699,9620,10681,9620v-19,,-28,54,-28,54xm10718,1676v,-54,-10,-109,-19,-109c10681,1567,10625,2057,10634,2166v19,54,84,-327,84,-490xm10764,12775v-18,-54,-130,-54,-130,55c10634,12830,10671,12884,10708,12884v47,-54,65,-54,56,-109xm10681,8912v-19,,-28,,-19,55c10671,9021,10681,9021,10699,8967v9,-55,,-55,-18,-55xm9761,6627v-9,-109,-18,-163,-37,-163c9696,6464,9678,6736,9696,6845v37,109,84,,65,-218xm7430,14190v10,-54,,-54,-18,-54c7393,14136,7375,14136,7393,14190v9,,28,,37,xm7217,14299v28,,28,,,-109c7198,14135,7170,14081,7142,14081r-46,l7142,14190v28,54,56,109,75,109xm7133,15278r93,54l7152,15387v-65,54,-121,381,-65,381c7096,15768,7115,15822,7115,15877v9,108,18,108,74,c7226,15822,7300,15713,7365,15713v112,,112,-54,65,-163c7402,15496,7347,15441,7300,15441v-65,,-74,-54,-46,-108c7272,15278,7412,15224,7625,15278v186,55,390,55,446,55c8164,15333,8183,15333,8192,15550v9,109,9,218,,272c8183,15877,8108,15985,8025,15985v-65,,-130,164,-75,164c7960,16149,7969,16203,7960,16257v-10,55,,109,18,164c7988,16475,8006,16421,8006,16366v9,-109,65,-163,307,-435c8387,15877,8443,15713,8452,15659v9,-109,130,-218,223,-218c8693,15441,8712,15387,8721,15332v9,-54,74,-108,158,-163c9018,15115,9018,15115,8925,15224v-55,54,-157,217,-222,381c8600,15822,8582,15877,8619,15931v28,,65,-54,84,-109c8749,15605,8944,15333,9028,15333v37,,46,-55,27,-55c9028,15224,9037,15169,9102,15060v46,-54,93,-163,111,-163c9241,14897,9241,14897,9223,15006v-19,109,-19,109,9,54c9250,15006,9315,14952,9371,14952v93,-55,112,-109,130,-327c9520,14408,9538,14353,9603,14353v167,-54,390,-272,418,-381c10040,13863,10031,13863,9993,13918v-27,54,-102,109,-157,109c9780,14081,9705,14136,9668,14190v-37,54,-74,109,-83,109c9548,14299,9640,13972,9678,13972v27,,27,,9,-109c9668,13809,9668,13755,9678,13755v9,,9,-55,,-109c9668,13591,9650,13537,9631,13537v-18,,-37,54,-46,109c9575,13700,9529,13755,9483,13755v-56,,-93,54,-93,108c9390,13918,9427,13972,9483,13972v65,,83,55,74,109c9548,14136,9510,14190,9455,14136v-65,-55,-84,-55,-93,108c9353,14353,9334,14408,9297,14408v-37,,-47,,-28,108c9288,14571,9288,14625,9288,14680v-19,108,-251,217,-260,163c9018,14788,8916,14843,8730,15060v-55,55,-176,109,-260,164c8387,15224,8313,15278,8303,15333v-9,54,-18,,-28,c8266,15278,8210,15224,8145,15224v-65,,-167,-55,-232,-109c7625,14897,6975,14897,7012,15115v19,,65,109,121,163xm9445,14353v28,,38,,19,55c9455,14462,9436,14462,9418,14408v-10,-55,,-55,27,-55xm8415,15387v65,,83,,65,54c8433,15605,8322,15605,8322,15496v,-55,37,-109,93,-109xm8229,12775v,-109,-130,109,-167,272c8043,13156,8034,13265,8043,13265v37,,186,-381,186,-490xm9353,15768v9,54,37,54,55,c9427,15768,9418,15713,9390,15713v-37,,-56,,-37,55xm7607,12449v,,9,-55,18,-109c7635,12286,7625,12231,7616,12231v-9,,-18,55,-18,109c7598,12394,7607,12449,7607,12449xm7709,11197v9,,19,-54,19,-108c7728,11034,7718,10980,7709,10980v-9,,-19,54,-19,109c7690,11143,7700,11197,7709,11197xm8127,14408v,54,9,108,18,108c8155,14516,8164,14462,8173,14408v10,-55,,-109,-18,-109c8136,14299,8127,14353,8127,14408xm8303,17182v-18,109,28,164,140,55c8526,17182,8563,17128,8545,17074v-19,-55,-223,54,-242,108xm9464,11089v,-55,-9,-55,-28,-55c9418,11034,9408,11089,9408,11143v,,10,54,28,54c9455,11197,9464,11143,9464,11089xm7226,15985v-9,55,,55,19,55c7263,15985,7272,15985,7272,15931v,-109,-37,-54,-46,54xm8545,15985v-19,,-28,55,-28,109c8517,16149,8526,16203,8535,16203v10,,19,-54,28,-109c8563,16040,8554,15985,8545,15985xm8638,16747v-19,-54,-38,-54,-56,109c8554,17074,8554,17074,8684,17019v158,-54,241,-163,297,-272c9009,16693,9009,16638,8953,16638v-37,,-111,55,-176,109c8712,16747,8656,16802,8638,16747xm8907,16203v28,-54,37,-109,37,-163c8925,15877,8870,15931,8870,16094v-10,109,9,163,37,109xm9250,15822v10,55,19,55,38,c9306,15768,9297,15768,9278,15768v-18,,-28,54,-28,54xm9093,13156v,163,18,163,130,163c9297,13319,9353,13265,9353,13211v,-55,-10,-109,-19,-109c9325,13102,9315,13047,9325,12939v9,-109,,-164,-28,-164c9269,12775,9250,12830,9241,12884v-9,55,-46,109,-83,109c9111,12939,9093,12993,9093,13156xm8350,13156v28,-54,28,-109,-19,-109c8303,13047,8266,13102,8266,13156v-18,163,28,163,84,xm8712,13156r56,l8703,13102v-56,-55,-47,-109,65,-163c8842,12884,8898,12830,8907,12775v9,-54,-47,-54,-158,-54c8619,12775,8582,12830,8554,12993v-28,218,-158,490,-223,490c8313,13483,8294,13537,8294,13646v,326,130,544,158,217c8461,13809,8489,13755,8517,13755v28,,83,-109,121,-272c8703,13265,8703,13265,8554,13483v-74,108,-149,108,-130,c8452,13374,8628,13156,8712,13156xm9371,11742v149,-55,186,-218,37,-218c9343,11524,9288,11524,9278,11470v-9,-55,-18,,-18,54c9241,11687,9269,11742,9371,11742xm9334,10327v9,,19,,19,-54c9353,10218,9362,10164,9362,10055v9,-109,,-163,-19,-163c9325,9892,9315,10001,9315,10109v,164,10,218,19,218xm9380,6246v-9,-54,-18,-108,-37,-108c9306,6138,9315,6192,9353,6246v18,109,37,55,27,xm9074,11306v,-109,-121,55,-232,218c8795,11633,8805,11633,8898,11578v139,-108,176,-163,176,-272xm8981,12775v47,109,56,55,56,-109c9037,12558,9018,12503,9000,12503v-37,55,-56,218,-19,272xm8248,11959v18,-163,148,-435,222,-435c8508,11524,8517,11470,8489,11470v-74,-109,-56,-218,56,-436c8619,10871,8721,10762,8823,10762v84,,195,-109,242,-217l9148,10381r-130,55c8907,10490,8888,10490,8898,10327v9,-109,,-163,-38,-109c8833,10273,8805,10327,8795,10381v-9,55,-65,164,-130,272c8563,10817,8313,11470,8238,11796v-18,54,-28,163,-18,218c8229,12068,8238,12014,8248,11959xm8851,10381v28,,37,,19,55c8860,10490,8842,10490,8823,10436v-9,-55,,-55,28,-55xm8740,14408v28,-109,46,-109,74,c8842,14516,8870,14462,8907,14353v148,-435,204,-598,251,-598c9185,13755,9232,13700,9260,13646v28,-55,9,-55,-84,-55c9046,13646,8786,13972,8730,14190v-37,218,-37,381,10,218xm8498,12939v,-55,-18,-55,-46,-55c8387,12993,8378,13047,8443,13047v27,,55,-54,55,-108xm8350,12177v37,-163,28,-163,-10,-163c8313,12014,8285,12068,8275,12177v-18,109,-18,163,10,163c8294,12340,8331,12286,8350,12177xm8563,11796v-28,54,-28,109,-18,109c8554,11905,8573,11905,8582,11850v18,-108,9,-108,-19,-54xe" fillcolor="#7f5f52 [3208]" stroked="f" strokeweight="1pt">
                <v:stroke miterlimit="4" joinstyle="miter"/>
                <v:path arrowok="t" o:extrusionok="f" o:connecttype="custom" o:connectlocs="1476436,251341;1476436,251341;1476436,251341;1476436,251341" o:connectangles="0,90,180,270"/>
              </v:shape>
              <v:line id="Straight Connector 84" o:spid="_x0000_s1028" style="position:absolute;visibility:visible;mso-wrap-style:square" from="0,5080" to="44577,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" strokecolor="#7f5f52 [3208]" strokeweight="2pt"/>
              <v:line id="Straight Connector 85" o:spid="_x0000_s1029" style="position:absolute;visibility:visible;mso-wrap-style:square" from="55372,5080" to="105156,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" strokecolor="white [3212]" strokeweight="2pt"/>
              <v:shape id="Shape" o:spid="_x0000_s1030" style="position:absolute;left:58843;top:2032;width:26248;height:3098;visibility:visible;mso-wrap-style:square;v-text-anchor:middle" coordsize="2158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" path="m16545,5577v-63,-177,-157,-177,-157,c16388,5666,16430,5754,16492,5754v74,,84,,53,-177xm17610,2567v21,,31,-88,31,-177c17631,2302,17621,2213,17600,2213v-21,,-32,89,-32,177c17568,2479,17589,2567,17610,2567xm17923,1062v-10,-88,-20,-88,-41,c17861,1151,17871,1151,17892,1151v21,,31,,31,-89xm16482,3275v-21,,-52,,-73,c16388,3275,16409,3364,16440,3364v42,,63,,42,-89xm16649,5666v-10,,-10,88,11,88c16680,5754,16691,5843,16691,5931v,89,21,177,42,177c16774,6108,16774,6108,16722,5843v-21,-89,-52,-177,-73,-177xm16722,4780v-31,,-83,,-115,c16576,4780,16597,4869,16660,4869v62,,83,,62,-89xm21046,17528v53,177,94,177,84,c21120,17439,21099,17351,21067,17351v-52,,-52,,-21,177xm17307,1593v63,177,63,89,63,-177c17370,1239,17338,1062,17286,885v-42,-88,-83,-177,-94,-88c17182,885,17255,1505,17307,1593xm9526,3895v,89,10,177,21,177c9557,4072,9568,3984,9568,3895v,-88,-11,-177,-21,-177c9536,3718,9526,3807,9526,3895xm9139,1416r157,-177l9118,1239v-209,,-407,177,-355,354c8805,1682,8847,1593,9139,1416xm8983,6905v20,,62,-89,83,-266c9108,6374,9108,6374,9056,6374v-21,,-42,88,-42,177c9014,6639,9003,6728,8983,6816v-32,89,-32,89,,89xm9275,5931v11,-88,-10,-177,-42,-177c9202,5754,9181,5843,9171,5931v-11,177,,177,31,89c9223,5931,9244,6020,9233,6020v-10,88,,265,,442c9244,6816,9286,6816,9286,6462v,-177,20,-354,52,-442c9390,5843,9390,5843,9348,5754v-21,,-42,,-42,89c9306,5931,9286,6020,9275,6020v,88,,,,-89xm9348,3098v,89,,177,11,177c9369,3275,9369,3187,9380,3098v10,-88,,-177,-11,-177c9359,2921,9348,3010,9348,3098xm9599,6816v-31,,-42,,-11,177c9630,7170,9672,7170,9662,6993v-11,-88,-42,-177,-63,-177xm21193,17616v31,,41,,21,-88c21203,17439,21182,17439,21161,17528v,88,11,88,32,88xm9411,1328v94,-89,104,,73,177c9463,1593,9442,1770,9421,1770v-10,,,89,21,266c9463,2213,9494,2213,9515,2213v21,-88,53,-177,84,-177c9630,1948,9641,1859,9630,1859v-10,-89,21,-177,73,-354c9756,1416,9829,1151,9860,1062v63,-265,63,-265,10,-265c9839,797,9787,885,9745,974v-42,88,-136,177,-209,177c9463,1151,9380,1239,9359,1328v-53,,-42,,52,xm7531,4603v73,,104,,83,-177c7604,4338,7562,4338,7510,4426r-84,177l7531,4603xm6319,11154v-10,177,,177,31,177c6371,11331,6392,11154,6392,11066v11,-177,,-177,-31,-177c6340,10889,6319,11066,6319,11154xm5995,5843v32,88,63,88,73,177c6131,6197,6392,6108,6434,5843v42,-177,42,-266,11,-177c6424,5754,6382,5843,6351,5843v-32,88,-74,,-105,-177c6215,5489,6162,5400,6068,5400v-135,89,-167,266,-73,443xm6445,8056v-32,88,-84,177,-115,265c6298,8410,6288,8410,6309,8587v41,177,41,177,125,-177c6528,7879,6528,7790,6445,8056xm6142,11508v-21,89,-32,177,-11,177c6152,11685,6183,11597,6204,11508v21,-88,32,-177,11,-177c6194,11420,6162,11508,6142,11508xm6946,10623v-21,,-11,88,21,88c6998,10711,7019,10711,6998,10623v,-89,-31,-89,-52,xm6915,3098v31,-88,94,-177,146,-177c7113,2921,7165,2833,7186,2744v21,-88,-10,-177,-115,-88c6988,2744,6915,2833,6904,2921v-10,89,-52,177,-94,89c6768,2921,6685,3010,6633,3187r-115,177l6695,3275v84,,188,-88,220,-177xm5933,10092v-21,88,-21,88,,c5954,10092,6006,10003,6048,9826v41,-88,83,-354,94,-442c6152,9207,6142,9207,6121,9295v-21,89,-84,177,-136,266c5933,9649,5901,9738,5922,9738v32,177,32,177,11,354xm4909,6993v-10,,-42,89,-52,177c4826,7436,4826,7436,4878,7259v31,-89,52,-266,31,-266xm5055,4249v53,-88,53,-88,-31,-177c4972,4072,4909,4161,4888,4249v-42,89,-42,177,32,177c4961,4338,5024,4338,5055,4249xm7322,9826v42,,63,-88,83,-354c7426,9118,7426,9118,7395,9207v-21,88,-52,177,-84,177c7291,9472,7270,9561,7270,9649v,89,10,177,52,177xm5640,7790v,177,-10,354,-21,531c5609,8410,5598,8498,5619,8498v11,,32,-177,53,-354c5692,7967,5755,7702,5807,7613v126,-265,105,-443,-41,-265c5672,7525,5640,7613,5640,7790xm5014,6905v,265,94,354,104,88c5128,6816,5400,5931,5672,5223v125,-354,156,-620,52,-354c5661,5046,5630,4957,5598,4869v-52,-266,-52,-266,-52,177c5546,5400,5525,5489,5316,6020v-125,354,-250,619,-271,619c5024,6639,5014,6728,5014,6905xm8262,7525v-11,88,,88,21,88c8304,7613,8325,7613,8304,7525v-11,,-32,,-42,xm8283,1859v,-177,-136,-89,-157,89c8126,1948,8157,2036,8199,2036v52,,84,-88,84,-177xm8586,7613v-11,266,62,266,146,l8795,7348r-94,c8627,7348,8586,7436,8586,7613xm7437,2744v52,-265,52,-265,-11,-177c7395,2656,7385,2744,7385,2833v10,,31,,52,-89xm8377,1770v-11,-88,-21,-88,-42,c8314,1859,8325,1859,8345,1859v21,,42,,32,-89xm8586,1682v41,,62,,41,-89c8607,1593,8575,1593,8544,1593v-11,,,89,42,89xm8638,9472v42,-177,42,-177,-52,-177c8533,9295,8481,9384,8471,9561v-32,177,104,177,167,-89xm8241,5931r73,-177l8241,5754v-94,,-219,177,-219,354c8032,6285,8095,6197,8241,5931xm7677,9207v10,,21,-89,21,-177c7698,8941,7687,8852,7677,8852v-10,,-21,89,-21,178c7656,9118,7667,9207,7677,9207xm16357,6639v-11,-88,-53,-177,-94,-177l16179,6462r73,177c16357,6816,16367,6816,16357,6639xm7980,6108v,,10,-88,21,-177c8011,5843,8001,5754,7980,5754v-21,,-31,89,-21,177c7969,6020,7969,6108,7980,6108xm7802,4515v-10,-89,-21,-89,-41,c7740,4603,7750,4603,7771,4603v31,,42,-88,31,-88xm8084,6639v,89,,266,21,354c8157,7259,8189,7170,8147,6816v-31,-177,-52,-265,-63,-177xm9024,6197v-10,-89,-21,-89,-41,c8962,6285,8972,6285,8993,6285v31,,42,-88,31,-88xm11155,6285v-10,89,,177,21,177c11197,6462,11207,6374,11207,6285v,-88,-10,-177,-21,-177c11176,6108,11155,6197,11155,6285xm11730,6374v-11,88,,88,20,88c11782,6462,11792,6462,11771,6374v-10,-89,-31,-89,-41,xm11468,6816v-10,89,,89,21,89c11521,6905,11531,6905,11510,6816v-21,-88,-21,,-42,xm12106,6462v-63,89,-73,89,-32,177c12106,6639,12137,6816,12147,6993v21,266,21,266,21,c12168,6816,12200,6728,12231,6639v52,,52,,10,-88c12200,6374,12147,6374,12106,6462xm10309,2125v-10,-89,-21,-89,-42,c10246,2213,10257,2213,10278,2213v21,,42,-88,31,-88xm10288,4692v178,177,126,354,-156,442c10017,5223,9881,5311,9839,5400v-42,89,-115,177,-157,177c9609,5577,9609,5577,9662,5754v73,177,355,89,793,-265c10497,5489,10612,5311,10706,5223v407,-443,804,-708,961,-708c11876,4515,12200,4338,12221,4161v10,-89,41,-177,94,-177c12409,3984,12409,3895,12304,3718v-42,-88,-83,-88,-83,-88c12221,3630,12221,3541,12241,3452v21,-177,21,-177,-10,-177c12210,3275,12179,3275,12168,3187v-10,,-31,-89,-31,-89c12116,2921,12053,3187,12043,3452v-10,266,-31,266,-73,266c11939,3718,11876,3807,11844,3895v-31,89,-114,266,-167,177c11625,4072,11500,4072,11406,4161r-167,88l11301,3895r63,-354l11291,3541v-63,,-73,89,-73,354c11218,4515,11124,4515,10508,4161v-157,-89,-188,-177,-136,-266c10414,3807,10476,3718,10508,3630r73,-178l10497,3452v-52,,-115,89,-157,355c10309,3984,10246,4161,10215,4161v-177,88,-83,442,73,531xm12127,3718v10,,20,89,20,177c12147,3984,12147,4072,12137,4072v,,-10,-88,-21,-177c12106,3807,12116,3718,12127,3718xm12127,1770v31,,62,-88,62,-88c12189,1593,12095,1593,12085,1770v-11,,10,,42,xm10069,7702v-11,-89,-31,-89,-63,c9975,7790,9933,7879,9902,7879v-52,,-52,,10,177c9964,8144,10058,8144,10079,7967v,-88,,-177,-10,-265xm10121,6374v-10,-89,-31,-89,-52,c10058,6462,10069,6462,10090,6462v21,,42,-88,31,-88xm9944,8498v-42,89,-42,177,20,177c10006,8675,10038,8587,10048,8498v10,-177,-42,-177,-104,xm9693,6374v-11,-89,-42,-89,-63,c9609,6374,9620,6462,9651,6462v31,,52,-88,42,-88xm11113,2744v-10,-88,-21,-88,-41,c11051,2833,11061,2833,11082,2833v31,88,42,,31,-89xm10863,3718v,177,21,177,62,c10946,3541,10946,3541,10915,3541v-31,,-52,89,-52,177xm11040,1062v21,-88,11,-177,-31,-177c10967,885,10946,974,10957,1062v10,177,52,177,83,xm11709,3718v21,-88,10,-177,-32,-266c11615,3364,11604,3452,11625,3718v21,266,52,177,84,xm11280,2390v21,-88,11,-177,-41,-177c11197,2213,11166,2302,11155,2390v-21,177,84,177,125,xm10852,3452v32,-265,32,-265,,-265c10831,3187,10821,3275,10821,3364v,88,-11,177,-31,88c10769,3364,10758,3452,10758,3541v11,266,52,266,94,-89xm10696,885v10,-88,,-88,-21,-88c10654,885,10643,885,10643,974v11,88,42,,53,-89xm10863,1328v31,,41,,21,-89c10863,1151,10852,1151,10831,1239v,89,11,89,32,89xm10664,3718v,,11,-88,21,-177c10696,3452,10685,3364,10664,3364v-21,,-31,88,-21,177c10643,3630,10654,3718,10664,3718xm10570,177c10591,89,10581,,10539,v-31,,-63,89,-63,177c10476,354,10528,354,10570,177xm13484,4957v21,,42,-88,42,-177c13526,4692,13516,4603,13495,4603v-21,,-32,89,-42,177c13453,4869,13463,4957,13484,4957xm14048,797v11,-177,-94,-177,-167,c13860,885,13839,974,13860,974v32,177,178,88,188,-177xm15479,5046v32,,42,,21,-89c15490,4869,15469,4869,15448,4957v-10,89,,89,31,89xm15511,6108v31,,52,,31,-88c15532,5931,15500,5931,15479,6020v-10,,,88,32,88xm14581,3895v42,-88,136,-177,199,-177c15020,3541,15114,3364,15156,3098r52,-354l15135,2833v-42,88,-199,177,-355,354c14623,3275,14497,3452,14487,3541v-10,89,-10,177,,354c14487,3984,14508,3984,14581,3895xm14101,1062v10,,20,-88,20,-177c14121,797,14111,708,14101,708v-11,,-21,89,-21,177c14080,974,14090,1062,14101,1062xm15156,6108v-105,,-136,89,-115,177c15062,6374,15114,6374,15176,6374v63,-89,136,,157,88c15396,6639,15469,6728,15469,6551v10,-266,-136,-443,-313,-443xm15866,4161v-11,-89,-21,-89,-42,c15803,4249,15814,4249,15834,4249v32,,42,-88,32,-88xm15855,2390v21,,42,-88,53,-265c15939,1770,15908,1770,15855,2125v-21,177,-21,265,,265xm15605,4957v21,-88,31,-177,10,-177c15594,4780,15573,4869,15552,4957v-31,177,,177,53,xm15605,6285v31,531,167,443,282,-88c15960,5843,15991,5754,16033,5931v63,266,83,266,83,c16116,5843,16106,5754,16085,5754v-21,,-52,-88,-73,-177c15981,5400,15960,5400,15918,5666v-31,177,-73,265,-94,265c15803,5931,15782,6020,15772,6197v-11,265,-126,354,-136,88c15626,6197,15636,6108,15646,6108v21,,21,-88,,-177c15605,5577,15573,5931,15605,6285xm12973,2656v31,,41,,20,-89c12983,2479,12962,2479,12941,2567v,89,11,89,32,89xm12753,3630v-10,-89,-21,-89,-42,c12691,3718,12701,3718,12722,3718v31,,42,,31,-88xm4773,7170v11,,21,-88,21,-177c4794,6905,4784,6816,4773,6816v-10,,-21,89,-21,177c4752,7082,4763,7170,4773,7170xm12503,3984v20,-89,73,-89,104,-89l12670,3895r-53,-177c12555,3541,12461,3718,12461,3895v,177,21,177,42,89xm13933,3630v32,-89,94,-89,147,-89c14142,3541,14163,3452,14153,3364v-11,-89,-84,-89,-178,-89c13881,3364,13829,3452,13850,3541v10,177,52,177,83,89xm12482,6551v,,10,88,31,88c12534,6639,12544,6551,12544,6462v,-88,-10,-88,-31,-88c12492,6462,12482,6551,12482,6551xm12367,6551v42,,52,,31,-89c12377,6462,12346,6462,12325,6462v-10,89,,89,42,89xm16033,4072v31,,42,,21,-88c16043,3895,16022,3895,16002,3984v-11,,,88,31,88xm13631,1328v104,-354,114,-531,10,-354c13589,1062,13537,1062,13526,1151v-10,,-31,88,-31,265c13484,1593,13537,1593,13631,1328xm13349,3630v,,-32,-89,-63,-89c13244,3541,13234,3630,13244,3718v31,177,105,89,105,-88xm13077,3718v31,89,63,89,73,89c13192,3630,13171,3630,13098,3630v-63,,-63,,-21,88xm17098,1328v32,,42,,21,-89c17109,1151,17088,1151,17067,1239v-21,89,,89,31,89xm13986,10357v-21,177,-21,177,10,177c14017,10534,14048,10446,14048,10357v21,-177,-31,-177,-62,xm4418,2302v-10,-89,-21,-89,-42,c4356,2390,4366,2390,4387,2390v21,,31,-88,31,-88xm14842,6374v-21,88,-10,88,11,88c14874,6462,14884,6462,14874,6374v,-89,-11,-89,-32,xm16555,12925v-31,,-42,88,-42,88c16524,13190,16607,13190,16607,13013v,,-31,-88,-52,-88xm15646,9030v-10,,-31,88,-41,177c15594,9295,15615,9384,15636,9384v21,,42,-89,42,-177c15678,9118,15667,9030,15646,9030xm17986,12393v21,89,52,177,84,177c18122,12570,18122,12570,18049,12305v-84,-177,-115,-177,-63,88xm14591,6374v-20,88,-10,88,11,88c14623,6462,14633,6462,14623,6374v,-89,-21,-89,-32,xm19469,10446v-10,-89,-31,-89,-52,c19407,10534,19417,10534,19438,10534v21,,42,-88,31,-88xm19427,14430r74,l19427,14695v-41,89,-52,266,-31,266c19417,14961,19427,15049,19427,15226v,177,21,266,63,354c19521,15580,19584,15669,19626,15669v63,,63,,-21,-177c19501,15315,19490,15226,19542,14872v21,-177,53,-177,115,c19720,15049,19751,15049,19793,14872v31,-88,63,-177,73,-88c19887,14872,19981,14695,19981,14518v,-266,-178,-443,-240,-354c19668,14341,19521,14252,19469,14075v-21,-88,-52,,-73,177c19354,14430,19365,14430,19427,14430xm14393,6374v-21,88,-10,88,10,88c14424,6462,14435,6462,14424,6374v,-89,-21,-89,-31,xm11082,11951v-63,,-94,88,-73,177c11040,12305,11155,12216,11176,12039v10,-88,-31,-177,-94,-88xm11260,9738v-21,-89,-115,-89,-220,88c10946,9915,10852,10003,10842,10003v-11,,-42,,-63,c10737,10003,10737,10003,10779,10180v21,89,73,89,105,c10915,10092,11030,10003,11124,10003v177,,209,-88,136,-265xm13850,10446v-52,88,-105,177,-105,177c13745,10623,13777,10711,13829,10711v52,,94,-88,104,-177c13944,10357,13913,10357,13850,10446xm10957,12482v-21,88,-11,88,10,88c10988,12570,10998,12570,10988,12482v,-89,-10,-89,-31,xm10957,12039v-11,-88,-32,-177,-53,-177c10884,11862,10873,11951,10873,12039v11,89,31,177,52,177c10946,12216,10957,12128,10957,12039xm20388,12393v42,-88,32,-177,-62,-354c20263,11951,20211,11774,20200,11597v-10,-177,-83,-177,-250,-266c19814,11331,19678,11243,19647,11154v-32,-88,-52,,-42,89c19615,11331,19657,11420,19709,11508v230,266,554,708,575,885c20294,12570,20326,12570,20388,12393xm11980,10889v21,,32,-89,42,-178c12033,10623,12022,10534,12001,10534v-21,,-31,89,-42,177c11949,10800,11959,10889,11980,10889xm13213,10623v,177,,266,10,266c13234,10800,13234,10711,13223,10534v,-177,-10,-88,-10,89xm12722,10623v-125,88,-251,266,-282,266c12398,10889,12398,10889,12419,11066v21,88,42,88,63,88c12534,10977,13004,10711,13014,10800v11,89,,177,-21,266c12973,11154,12973,11243,13014,11243v42,,53,-89,53,-266c13067,10446,12973,10357,12722,10623xm12294,10889v-251,265,-429,354,-408,177c11897,10889,11709,10800,11625,10977v-52,89,-63,885,-10,974c11656,12039,11886,11774,11918,11685v10,-88,62,-177,125,-177c12095,11508,12179,11420,12221,11331v41,,94,-88,125,-88c12367,11243,12388,11154,12388,11066v,-177,-32,-177,-94,-177xm11782,10180v62,89,146,-88,115,-265c11865,9738,11364,10003,11374,10180v11,177,209,177,293,c11698,10180,11750,10180,11782,10180xm11782,9207v-21,,-73,,-94,c11656,9207,11677,9295,11730,9295v52,,73,,52,-88xm20514,19918v10,89,21,177,42,177c20576,20095,20587,20184,20587,20184v,,31,265,63,354c20712,20803,20702,20803,20420,20892v-209,88,-261,88,-188,177c20294,21157,20357,21157,20367,21069v11,,126,-89,241,-89c20806,20980,20879,20803,20785,20538v-52,-177,-52,-443,11,-443c20848,20095,20848,20095,20785,19918v-94,-177,-282,-177,-271,xm20806,18059v-21,,-62,,-83,c20702,18059,20723,18148,20764,18148v53,,63,-89,42,-89xm20409,17262v21,266,84,89,84,-177c20493,16820,20430,16731,20347,16908v-63,177,-84,266,-74,443c20284,17616,20294,17616,20347,17262v31,-88,52,-88,62,xm20200,19387v-10,-89,-41,-89,-62,c20117,19387,20127,19475,20159,19475v31,,52,,41,-88xm20493,17971v21,,31,,31,-89c20524,17882,20514,17793,20493,17705v-21,-89,-31,,-31,88c20462,17882,20482,17971,20493,17971xm20148,20272r,c20127,20361,20138,20361,20159,20361v20,,31,,20,-89c20179,20184,20159,20184,20148,20272xm20879,20095v-21,89,-10,89,11,89c20911,20184,20921,20184,20911,20095v,,-21,-88,-32,xm21496,20892v-11,,-21,88,-21,177c21475,21157,21485,21246,21496,21246v10,,20,-89,20,-177c21516,20980,21506,20892,21496,20892xm21579,19741v-10,-89,-63,-177,-104,-266c21422,19387,21297,19298,21193,19210v-126,-89,-199,-177,-220,c20952,19298,20994,19387,21130,19475v104,89,240,177,303,266c21590,19918,21600,19918,21579,19741xm20973,17351v-31,-266,-344,-354,-344,-177c20629,17262,20702,17351,20785,17351v84,,167,88,178,88c20984,17528,20984,17439,20973,17351xm19887,12659v-21,89,-10,89,10,89c19918,12748,19929,12748,19918,12659v,-89,-10,-89,-31,xm19344,10269v-21,88,-11,88,10,88c19375,10357,19386,10357,19375,10269v,-89,-21,-89,-31,xm19302,12836v-10,89,,89,21,89c19354,12925,19365,12925,19344,12836v-11,-88,-31,-88,-42,xm19250,14430v21,,31,177,31,265c19281,14961,19323,14784,19333,14518v,-88,-10,-177,-62,-177c19250,14341,19229,14341,19250,14430xm20012,15846v-21,88,-10,88,11,88c20044,15934,20054,15934,20044,15846v,,-21,,-32,xm19636,12836v-21,89,-10,89,11,89c19668,12925,19678,12925,19668,12836v,-88,-21,-88,-32,xm19166,11862v-21,177,-10,177,21,177c19219,12039,19229,11951,19208,11862v-21,-177,-31,-177,-42,xm19427,16377v376,266,679,620,721,797c20179,17351,20242,17174,20274,16908v20,-177,10,-265,-74,-265c20148,16643,20054,16554,20002,16377v-52,-177,-219,-266,-366,-354c19490,15934,19323,15934,19260,15846v-104,-89,-104,-89,-52,177c19250,16200,19344,16289,19427,16377xm19250,14961v10,-177,-31,-177,-73,l19177,14961v-21,177,-21,177,10,177c19219,15138,19250,15049,19250,14961xm19208,13810v-21,,,88,31,88c19281,13898,19292,13898,19271,13810v-11,,-42,,-63,xm20326,18148v83,,83,-89,-21,-266c20253,17793,20232,17793,20242,17970v,89,42,178,84,178xm20033,18767v-52,-88,-83,-177,-83,-354c19950,18236,19960,18148,20012,18236v42,89,73,,84,-88c20106,18059,20096,17971,20085,17971v-10,,-62,,-114,-89c19887,17793,19636,17616,19521,17528v-41,,-208,-354,-511,-885c18926,16466,18926,16466,19083,16466r156,l19135,16023v-115,-443,-125,-443,-115,-266c19031,15846,18999,15934,18937,15934v-63,,-84,-88,-74,-177c18874,15669,18853,15492,18832,15492v-21,-89,-42,-177,-42,-266c18790,15138,18811,15138,18843,15138v62,177,62,177,177,88c19093,15226,19104,15138,19072,14961v-52,-354,-41,-620,11,-531c19114,14518,19125,14518,19093,14341v-21,-89,-52,-177,-83,-177c18957,14164,18957,14164,18989,14341v31,89,31,177,-11,177c18947,14518,18926,14430,18916,14252v-11,-177,-32,-265,-53,-265c18811,13987,18707,13633,18707,13456v,-89,-32,-89,-63,-89c18613,13367,18561,13279,18540,13102v-42,-266,-32,-266,21,-354c18623,12659,18749,12925,18822,13279v21,88,94,265,146,265c19020,13544,19062,13544,19051,13544v-41,-177,-20,-354,32,-354c19114,13190,19145,13102,19156,13013v10,-177,-31,-265,-105,-177c18989,12925,18916,12570,18916,12216v,-265,21,-265,135,-265c19104,11951,19135,11951,19125,11862v-21,-177,-32,-177,-105,-177c18989,11685,18978,11597,18978,11420v11,-177,-21,-266,-104,-354l18759,10977r125,-177l19010,10623r-147,-89c18602,10357,18519,10180,18498,10003v-11,-88,-21,-265,-21,-354c18477,9472,18634,9561,18644,9738v11,88,31,177,42,177c18717,9915,18717,9915,18696,9738v-31,-177,-10,-620,21,-443c18728,9295,18759,9295,18769,9207v74,-355,220,-266,293,88c19125,9561,19145,9561,19166,9384v11,-89,53,-177,84,-89c19281,9384,19313,9295,19313,9207v,-89,52,,94,177c19480,9649,19501,9649,19501,9472v,-177,-11,-265,-32,-265c19448,9207,19438,9118,19438,9030v,-89,31,-178,83,-89c19856,9295,19918,9472,20002,9826v104,443,178,620,104,177c20033,9561,20054,9384,20159,9561v167,177,417,265,407,88c20556,9561,20535,9384,20503,9295v-31,-88,-41,-265,-41,-354c20472,8852,20441,8764,20409,8675v-125,-177,-480,-619,-522,-619c19772,8056,19615,7790,19605,7613v-10,-88,31,-177,115,-88c19793,7613,19856,7525,19866,7436v11,-177,-355,-443,-856,-620c18947,6816,18884,6728,18874,6639v-21,-177,-240,-177,-418,89c18331,6905,18279,6905,18258,6728v-32,-177,-42,-177,-42,c18205,6905,18205,6905,18185,6728v-11,-177,-42,-177,-94,-89c17944,6905,17840,6816,17840,6551v,-177,-11,-177,-21,-89c17798,6551,17788,6462,17788,6285v,-177,-11,-265,-21,-88c17756,6285,17735,6374,17715,6374v-42,,-168,-708,-157,-974c17558,5311,17610,5223,17673,5311v83,,104,,83,-177c17725,4869,17725,4692,17756,4780v11,89,42,,63,-88c17850,4515,17819,4515,17704,4603v-178,89,-324,-177,-366,-531c17318,3895,17297,3807,17286,3807v-10,,-21,-89,-21,-177c17265,3541,17297,3452,17349,3541v42,89,115,177,167,177l17600,3807r-63,-266c17506,3364,17453,3275,17422,3275v-84,,-146,-177,-146,-354c17276,2833,17286,2744,17307,2744v21,,73,-88,115,-265l17506,2213r-74,c17391,2213,17318,2302,17265,2390v-219,354,-219,354,-219,c17046,2213,17036,2125,17025,2125v-10,88,-10,177,-10,354c17025,2744,17025,2744,16952,2567v-42,-177,-63,-88,-94,266c16827,3098,16795,3187,16774,3187v-41,-89,-52,177,-10,443c16774,3718,16806,3984,16827,4161v31,265,31,442,10,531c16816,4780,16837,4869,16900,4957v94,89,136,354,136,709c17036,5843,17025,5931,16983,5843v-62,-89,-135,,-115,265c16879,6197,16910,6285,16942,6285v52,,52,,31,177c16942,6639,16252,6993,15928,6993v-386,,-1493,,-1577,-88c14299,6905,14236,6905,14195,6905v-32,,-63,-89,-63,-177c14132,6639,14163,6551,14195,6551v83,,104,-177,52,-443c14205,5931,14205,5931,14268,5843v115,-177,605,-620,814,-709c15250,5046,15281,4957,15260,4780v-21,-177,-63,-177,-178,-88c14999,4780,14926,4869,14926,4957v,89,-63,177,-115,177c14748,5134,14633,5223,14550,5223v-84,88,-241,177,-335,177c14121,5489,14027,5489,14017,5489v-10,,-21,-89,-21,-178c13996,5134,13986,5134,13913,5223v-53,88,-105,177,-126,354c13766,5754,13704,5843,13599,5843v-83,,-167,88,-177,177c13390,6285,13369,6197,13380,5931v10,-88,,-354,-11,-442c13359,5311,13349,5311,13338,5489v-10,177,-31,177,-83,c13202,5311,13181,5311,13108,5666v-73,354,-83,354,-104,88c12983,5489,12889,5400,12910,5666v10,88,-11,177,-31,177c12858,5843,12837,5754,12826,5666v-10,-89,-10,-177,-21,-89c12795,5666,12805,5843,12816,6020v21,265,21,354,,531c12785,6728,12586,6993,12398,7171v-73,88,-167,88,-209,177c12147,7436,11980,7525,11824,7613v-157,89,-345,266,-418,354c11239,8144,11239,8144,11270,7879v21,-177,21,-266,-10,-266c11239,7613,11228,7702,11228,7879v,177,-10,265,-31,265c11176,8144,11166,8056,11166,7967v,-354,62,-708,125,-708c11333,7259,11354,7171,11354,7082v,-89,-21,-177,-53,-89c11270,7082,11218,7082,11186,7171v-41,,-62,88,-62,265c11124,7613,11124,7613,11113,7525v-10,-177,-219,-354,-449,-266c10549,7259,10539,7259,10539,7702v,354,10,442,42,354c10602,7967,10633,8056,10654,8144v21,89,10,177,-32,266c10591,8498,10528,8587,10476,8675v-52,89,-146,266,-230,266c10069,9030,9954,9118,9735,9384v-94,88,-241,177,-303,265c9275,9738,9129,9915,9014,10003v-52,89,-125,89,-178,89c8784,10092,8742,10092,8732,10180v-11,89,-73,89,-136,177c8533,10357,8398,10446,8314,10534v-94,89,-345,177,-564,177c7374,10711,7249,10889,7228,11154v-11,89,-105,177,-219,266c6821,11508,6800,11508,6810,11243v11,-177,,-266,-31,-266c6758,10977,6747,11066,6747,11243v11,177,,265,-10,265c6727,11508,6695,11597,6674,11774v-21,177,-83,265,-240,354c6319,12128,6215,12216,6204,12305v-10,88,-42,177,-52,266c6131,12659,6152,12659,6183,12659v199,-88,188,177,-21,354c6037,13102,6006,13102,5985,12925v-11,-177,-31,-177,-31,-89c5943,12925,5912,13013,5870,13013r-73,l5891,12659v52,-177,104,-266,125,-266c6027,12393,6048,12393,6048,12216v20,-354,-42,-265,-209,177c5703,12836,5672,12836,5316,12836v-208,,-396,89,-417,177c4878,13102,4867,13190,4888,13190v11,,21,89,11,177c4878,13633,4763,13544,4732,13279v-32,-266,-21,-354,83,-443c4846,12748,4909,12659,4951,12482v42,-177,209,-443,365,-620c6016,10977,5985,11066,5870,10977v-84,,-84,,-52,-266c5860,10446,5860,10446,5797,10534v-31,89,-125,177,-199,266c5525,10889,5442,11066,5421,11154v-31,89,-105,89,-240,c5003,10977,4972,10977,4909,11243v-42,177,-94,265,-125,177c4752,11331,4721,11420,4711,11508v-11,89,-63,177,-115,266c4512,11862,4502,11862,4512,11597v11,-177,,-266,-21,-266c4470,11331,4460,11420,4470,11597v11,177,-10,265,-83,354c4335,12039,4230,12305,4157,12659v-146,620,-366,1062,-303,531c3875,13013,3885,12836,3885,12748v,-89,11,-266,32,-266c3938,12393,3948,12305,3938,12305v,,-73,88,-157,266c3677,12836,3635,12836,3624,12748v-21,-266,-125,-89,-282,442c3280,13456,3175,13633,3123,13633v-52,,-125,177,-146,177c2956,13810,2893,13898,2851,13898v-41,-88,-114,,-156,177c2653,14252,2590,14341,2559,14252v-31,-88,-136,,-230,178c2162,14607,2110,14607,2162,14341v11,-89,21,-177,21,-354c2183,13898,2141,13898,2099,14164v-41,177,-94,354,-104,354c1985,14518,1974,14607,1974,14695v,89,-31,266,-73,354c1859,15226,1817,15315,1807,15403v-10,,-10,-88,-10,-177c1807,15049,1797,14961,1765,15049v-21,89,-62,177,-83,354c1661,15492,1556,15757,1441,15846v-104,177,-323,531,-480,885c804,17085,658,17351,627,17351v-32,,-84,177,-126,531c460,18148,418,18413,397,18413v-21,,-63,177,-94,354c272,18944,230,19121,209,19121v-21,,-73,354,-125,797c10,20538,,20715,31,20538v32,-89,63,-266,73,-354c157,19741,292,19210,355,19210v31,,115,-177,178,-443c710,18059,1191,16731,1295,16731v63,,-31,531,-115,620c950,17793,136,20715,21,21511v,,-11,89,-21,89l18728,21600v-136,-266,-272,-443,-345,-620c18258,20715,18237,20626,18226,20361v-10,-177,,-177,11,-89c18247,20361,18320,20449,18383,20449v73,,136,89,157,266c18550,20803,18592,20892,18623,20892v42,,52,,21,-89c18623,20803,18602,20626,18602,20626v,-177,105,-88,293,177c18957,20892,19010,20892,19031,20892v41,-177,,-354,-63,-354c18895,20538,18822,20272,18822,20007v,-89,83,-177,188,-177c19114,19830,19198,19741,19208,19652v11,-88,,-265,-21,-354c19145,19033,19145,19033,19187,19033v21,,84,88,146,265c19595,19830,20044,20007,20044,19564v73,-620,31,-708,-11,-797xm18863,12039v21,,32,89,21,177c18874,12305,18874,12393,18863,12393v,,-10,-88,-20,-177c18832,12128,18843,12039,18863,12039xm18884,6816v21,,32,89,21,177c18895,7082,18895,7170,18884,7170v,,-10,-88,-21,-177c18853,6905,18863,6816,18884,6816xm18655,9030v10,,10,88,10,177c18655,9295,18644,9384,18644,9384v,,-10,-89,-10,-177c18634,9118,18644,9030,18655,9030xm1274,17793v-156,266,-167,266,-115,c1191,17528,1347,17174,1379,17174v10,,10,88,10,177c1389,17439,1337,17616,1274,17793xm1577,16377v-31,89,-73,177,-94,177c1431,16731,1421,16466,1473,16200v52,-266,198,-354,177,-89c1640,16200,1609,16289,1577,16377xm1838,16997v-21,,-31,-89,-31,-177c1817,16731,1828,16643,1849,16643v21,,31,88,31,177c1880,16908,1859,16997,1838,16997xm2517,15757v11,-177,105,-531,126,-442c2643,15315,2622,15492,2590,15669v-73,354,-94,354,-73,88xm2256,16908v-136,443,-230,531,-219,354c2047,17085,2287,16289,2329,16289v52,,,442,-73,619xm2392,16200v,-177,83,-354,94,-266c2496,16023,2486,16111,2465,16200v-31,177,-73,177,-73,xm2559,17262v-52,89,-104,177,-94,c2486,17085,2601,16908,2601,16997v,88,-11,177,-42,265xm3133,15315v-41,88,-73,265,-73,354c3060,15757,3050,15846,3029,15846v-21,,-63,177,-115,354c2872,16377,2799,16643,2757,16820v-41,177,-83,265,-104,265c2590,17085,2684,16466,2810,16023v62,-177,156,-531,198,-708c3102,14961,3238,14784,3227,14961v-10,88,-52,265,-94,354xm3698,13721v-21,,-21,-88,-21,-177c3677,13456,3698,13367,3708,13367v10,,21,89,21,177c3729,13633,3718,13721,3698,13721xm4074,15138v-282,619,-272,619,-262,354c3812,15403,3844,15226,3875,15138v31,-89,94,-266,146,-443c4074,14518,4157,14430,4209,14518v115,,105,89,-135,620xm5222,13279v-41,177,-94,177,-94,c5128,13190,5160,13102,5191,13102v52,,63,,31,177xm5578,12925v-21,88,-53,177,-84,177c5452,13102,5452,13102,5473,12925v21,-89,52,-177,84,-177c5598,12748,5609,12748,5578,12925xm5724,13721v-21,,-32,-88,-11,-88c5724,13544,5745,13633,5755,13633v11,88,-10,88,-31,88xm17318,4426v31,89,41,177,20,177c17328,4603,17318,4692,17328,4869v21,354,-10,354,-52,-89c17224,4426,17244,4249,17318,4426xm17558,6020v63,442,73,442,-188,265c17234,6197,17203,6108,17150,5666r-52,-443l17213,5311v230,178,293,355,345,709xm17495,9472v,89,-10,177,-21,177c17464,9649,17453,9561,17453,9472v,-88,11,-177,21,-177c17485,9295,17495,9384,17495,9472xm17359,13633v-21,,-31,-89,-31,-177c17328,13367,17338,13279,17349,13279v10,,21,88,31,177c17391,13544,17380,13633,17359,13633xm17391,14784v42,-177,62,-177,62,c17453,14872,17432,14961,17412,14961v-42,,-42,-89,-21,-177xm17307,12836v11,-88,31,-88,52,c17370,12925,17359,12925,17338,12925v-20,,-41,-89,-31,-89xm17370,9649v-21,,-42,,-52,89c17276,9826,17224,9649,17224,9472v,-177,156,-177,167,c17391,9649,17380,9649,17370,9649xm17244,12925v-20,88,-31,,-31,-177c17213,12571,17203,12482,17192,12482v-10,,-21,-89,-10,-89c17192,12393,17213,12393,17234,12570v31,266,31,355,10,355xm17140,4249v21,177,21,177,-10,177c17109,4426,17088,4338,17088,4249v-11,-177,10,-177,52,xm17046,4072v,,-10,-88,-21,-177c17015,3807,17025,3718,17046,3718v21,,31,89,21,177c17056,3984,17046,4072,17046,4072xm16284,9738v10,-89,31,,41,c16336,9826,16325,9826,16304,9826v-31,,-31,,-20,-88xm16022,10446v11,88,,177,-20,265c15960,10889,15908,10889,15908,10711v10,-177,104,-442,114,-265xm15406,7525v21,,42,,63,c15479,7613,15469,7613,15438,7613v-32,,-53,,-32,-88xm14644,7613v21,,104,,177,-88c14915,7436,14957,7525,14926,7613v-63,177,-324,354,-324,177c14612,7702,14623,7613,14644,7613xm14038,6374v,88,-21,265,-42,265c13975,6639,13954,6551,13954,6462v,-88,21,-177,42,-265c14027,6197,14038,6197,14038,6374xm13902,5400v42,-177,94,-177,94,c13996,5489,13965,5577,13933,5577v-41,,-52,,-31,-177xm13808,6108v42,,73,89,73,177c13881,6374,13860,6462,13819,6462v-32,,-63,-88,-74,-177c13745,6197,13766,6108,13808,6108xm13787,9118v94,-177,251,-88,251,89c14038,9295,14017,9384,13996,9384v-21,,-94,88,-157,88c13714,9561,13683,9295,13787,9118xm12931,6108v10,-88,31,-177,52,-177c13014,5931,13025,5931,12993,6108v-41,266,-83,266,-62,xm10800,8056v10,-89,31,,42,c10852,8144,10842,8144,10821,8144v-31,,-31,-88,-21,-88xm9474,10357v20,,20,89,20,177c9484,10623,9474,10711,9453,10711v-21,,-21,-88,-21,-177c9442,10446,9463,10357,9474,10357xm9306,10534v21,,42,,42,89c9348,10800,9286,10889,9275,10711v,-88,11,-177,31,-177xm7541,10534v21,,21,89,21,177c7552,10800,7541,10889,7520,10889v-21,,-21,-89,-21,-178c7510,10623,7531,10534,7541,10534xm6841,13544v-20,177,-73,177,-73,c6768,13456,6789,13367,6810,13367v21,89,31,89,31,177xm7238,12925v-10,88,-62,265,-125,354c7050,13367,6988,13456,6977,13544v-21,89,-52,177,-73,177c6883,13721,6894,13633,6935,13456v32,-89,74,-354,84,-531c7029,12748,7061,12659,7144,12748v94,-89,105,,94,177xm7186,12128v-115,88,-157,177,-219,620c6873,13367,6873,13367,6873,12836v,-443,-11,-443,-115,-443c6695,12393,6643,12305,6643,12216v,-88,136,-177,303,-265c7113,11862,7343,11774,7468,11597v324,-354,512,-443,564,-266c8053,11420,8074,11508,8063,11508v-10,,-114,89,-250,89c7687,11685,7520,11774,7458,11862v-63,89,-199,266,-272,266xm8011,12039v-42,177,-83,177,-73,c7949,11951,7969,11862,7990,11862v42,,42,89,21,177xm7865,12393v-21,89,-73,177,-115,266c7687,12748,7677,12748,7698,12571v21,-89,73,-178,115,-266c7875,12216,7886,12305,7865,12393xm7520,12128v21,-89,32,,32,88c7552,12305,7541,12393,7520,12393v-21,,-31,,-31,-88c7499,12305,7510,12216,7520,12128xm7573,14784v-11,,-21,-89,-21,-177c7552,14518,7562,14430,7573,14430v10,,20,88,20,177c7593,14695,7583,14784,7573,14784xm9233,15403v-21,,-31,-88,-10,-88c9233,15226,9254,15315,9265,15315v10,88,-11,177,-32,88xm9453,15669v-11,,-21,-89,-32,-177c9411,15403,9421,15315,9442,15315v21,,32,88,32,177c9463,15580,9463,15669,9453,15669xm9547,15669v-21,,-42,-89,-42,-177c9505,15403,9526,15403,9547,15403v21,89,41,89,41,177c9588,15580,9568,15669,9547,15669xm10090,15492v-32,265,-63,354,-188,265c9766,15757,9599,15580,9620,15492v10,,73,-89,146,-89c9839,15403,9912,15315,9912,15226v21,-265,105,-177,105,89c10017,15492,10027,15492,10038,15403v10,-88,41,-177,52,-177c10121,15138,10111,15226,10090,15492xm10173,15315v-10,,-10,-89,-10,-177c10173,15049,10184,14961,10184,14961v,,10,88,10,177c10194,15226,10184,15315,10173,15315xm10581,15315v-21,265,-345,354,-345,177c10236,15403,10246,15315,10267,15226v21,-88,53,-177,73,-265c10361,14872,10393,14872,10414,14961v10,88,41,177,52,177c10487,15138,10518,15138,10539,15138v42,,52,,42,177xm11458,16466v,-89,42,-177,84,-177c11583,16289,11625,16289,11615,16377v-21,177,-157,266,-157,89xm11730,14518v-126,177,-690,177,-690,c11040,14430,11124,14341,11218,14252v94,-88,198,-88,230,-177c11594,13898,12001,13810,12001,13898v11,177,-167,532,-271,620xm12064,13279v-387,265,-376,265,-230,c11970,13013,12200,12925,12221,13013v,177,-63,266,-157,266xm12356,13721v-21,,-31,-88,-10,-88c12356,13544,12377,13633,12388,13633v,88,-11,88,-32,88xm12534,12925v-73,177,-303,177,-282,88c12252,13013,12335,12925,12440,12836v115,,146,,94,89xm13025,11597v-314,265,-742,619,-1003,885c11855,12659,11677,12748,11615,12659v-63,-89,-136,,-188,177c11374,13013,11249,13102,11051,13102v-167,,-345,88,-408,88c10581,13279,10476,13279,10403,13190v-73,-88,-136,,-136,89c10257,13367,10215,13456,10152,13456v-52,,-104,88,-104,177c10048,13721,10006,13810,9964,13898v-41,,-114,89,-156,177c9766,14164,9630,14252,9526,14341v-115,89,-251,177,-303,177c9171,14518,8899,14607,8617,14607v-272,,-554,,-616,c7938,14607,7823,14695,7761,14695v-115,89,-136,89,-126,-266c7635,14341,7614,14341,7583,14341v-31,,-63,-89,-63,-89c7520,13987,8022,12925,8272,12659v209,-266,429,-531,794,-974c9338,11331,9641,11066,9902,10889v94,-89,177,-178,198,-266c10184,10269,10372,10003,10434,10092v42,88,74,88,94,-89c10549,9826,10560,9826,10539,10003v-11,177,10,177,63,177c10675,10180,10685,10180,10664,9915v-31,-266,11,-354,418,-708c11333,9030,11385,9030,11395,9207v21,265,53,265,53,c11448,9030,11500,8941,11625,8764v230,-266,449,-266,439,-89c12053,8764,12012,8852,11959,8852v-52,,-104,89,-104,178c11834,9207,12043,9207,12074,8941v21,-89,21,-89,21,177c12095,9472,12106,9472,12241,9472v84,,147,89,147,89c12377,9915,12398,10092,12419,10092v21,,31,-89,21,-266c12429,9649,12440,9561,12440,9561v10,,104,-89,209,-89c12816,9384,12847,9472,12858,9649v10,354,115,354,156,c13056,9295,13234,9030,13443,9030v208,,313,177,219,354c13631,9472,13557,9561,13495,9561v-84,88,-126,177,-146,354c13338,10092,13328,10180,13328,10092v,-89,-11,-89,-32,88c13275,10357,13265,10357,13255,10180v-11,-88,-11,-88,-11,177c13255,11154,13171,11508,13025,11597xm13474,12748v-73,265,-146,354,-157,177c13307,12748,13369,12570,13453,12570v52,,63,,21,178xm13526,11243v-10,,-21,-89,-10,-177c13537,10800,13516,10889,13443,11154v-32,89,-94,266,-126,354l13255,11597r41,-266c13317,11154,13359,10977,13380,10977v21,,31,-88,10,-88c13380,10800,13369,10711,13380,10623v10,-177,146,-177,146,c13526,10711,13537,10889,13537,11066v10,,,177,-11,177xm13860,11508v-21,,-41,89,-62,89c13766,11685,13766,11685,13798,11420v41,-354,62,-354,83,-89c13881,11508,13871,11508,13860,11508xm14571,10977v-11,89,-115,266,-230,266c14226,11331,14090,11420,14027,11420v-62,88,-104,,-104,-89c13923,11066,13954,10977,14121,10800v94,-89,168,-266,178,-354c14320,10269,14226,10357,13860,10800v-135,177,-250,266,-250,177c13610,10889,13610,10800,13620,10800v11,-89,,-89,-31,-89c13537,10711,13516,10446,13557,10269v11,-89,84,-177,168,-177c13808,10092,13892,10003,13923,9915v31,-89,73,,94,c14038,10003,14090,10003,14163,9915v126,-177,167,-354,126,-620c14268,9207,14289,9118,14362,8941v125,-266,292,-354,313,-266c14686,8764,14832,8764,15009,8764v230,,303,,241,177c15208,9030,15124,9118,15082,9118v-52,,-94,89,-104,177c14968,9384,14978,9472,14988,9472v21,,21,89,,177c14978,9738,14884,9826,14790,9915v-230,88,-439,265,-449,442c14341,10446,14383,10446,14435,10446v125,,177,265,136,531xm15197,9738v-83,177,-146,88,-167,c15020,9561,15114,9384,15197,9384v84,,84,265,,354xm15020,10800v-84,89,-146,177,-146,266c14884,11154,14874,11243,14863,11331v-10,89,-21,,-21,-177c14842,10977,14832,10889,14790,11066v-31,88,-84,177,-115,265c14623,11420,14612,11420,14612,11066v,-266,21,-443,73,-532c14727,10446,14759,10446,14769,10534v11,89,42,89,63,c14863,10446,14884,10446,14894,10446v11,,32,,63,-89c14988,10180,15030,10180,15082,10269v42,88,136,88,199,88c15364,10357,15406,10357,15396,10446v-11,88,-94,177,-376,354xm15532,13013v-32,89,-74,177,-84,177c15438,13190,15427,13190,15427,13102v11,-266,105,-443,136,-266c15573,12836,15573,12925,15532,13013xm15626,9826v-11,266,-105,354,-105,89c15521,9826,15490,9738,15458,9738v-41,,-62,-89,-73,-354c15375,9207,15375,8941,15375,8852v,-88,83,-88,167,-88c15667,8764,15699,8852,15699,9030v,177,21,177,73,177c15814,9118,15855,9207,15866,9295v10,89,-32,266,-105,266c15678,9472,15626,9649,15626,9826xm15782,13102v,,-10,-89,-21,-177c15751,12836,15761,12748,15772,12748v10,,21,88,21,177c15793,13013,15793,13102,15782,13102xm15897,12925v-42,,-73,-89,-73,-89c15834,12659,15949,12570,15960,12836v10,,-21,89,-63,89xm16231,12748v,177,-31,177,-104,177c16033,12925,16022,12836,16012,12570v-10,-177,-10,-354,,-442c16022,12039,16085,12039,16169,12039v115,,146,,146,177c16315,12305,16294,12482,16273,12482v-21,,-42,177,-42,266xm16127,11243v10,-89,31,,42,c16179,11331,16169,11331,16148,11331v-32,,-42,,-21,-88xm16712,12836v-21,89,-21,177,-21,354c16701,13367,16680,13456,16534,13456v-94,,-167,-89,-167,-177c16367,13190,16336,13102,16304,13102v-62,,-62,,-31,-177c16294,12836,16325,12571,16346,12305v32,-266,63,-354,126,-354c16513,11951,16566,12039,16566,12128v10,88,31,177,52,177c16639,12305,16680,12393,16691,12571v42,88,52,177,21,265xm16440,11331r63,-177c16545,11066,16576,10977,16586,11066v11,88,32,177,53,177c16660,11243,16680,11420,16691,11597v21,265,31,354,125,265c16910,11774,16910,11774,16879,11951v-63,354,-146,354,-178,-89c16680,11685,16660,11597,16639,11597v-11,88,-63,,-115,-89l16440,11331xm16942,12570v-74,178,-157,178,-157,c16785,12482,16827,12393,16889,12393v73,,84,89,53,177xm16994,11066v10,-89,-21,-89,-73,-89c16858,10977,16816,10977,16806,10800v-11,-177,-32,-89,-63,89c16701,11154,16691,11154,16670,10977v-10,-88,-63,-177,-104,-177c16524,10800,16492,10800,16492,10711v,-177,-52,-88,-114,178c16346,10977,16336,11066,16357,11066v10,,21,88,10,177c16357,11420,16294,11420,16263,11243v-21,-89,-21,-177,,-266c16273,10977,16252,10889,16200,10800v-42,-89,-94,-89,-104,c16085,10889,16075,10800,16075,10711v,-265,31,-354,167,-442c16315,10180,16419,10092,16472,10003v73,-88,114,-88,167,89c16691,10269,16733,10357,16816,10269v115,-89,282,177,240,442c17036,10800,17056,10889,17098,10889v32,,63,88,63,177c17161,11154,17119,11243,17067,11243v-63,,-84,-89,-73,-177xm17140,18679v-21,-89,63,-89,178,-89c17432,18590,17547,18679,17579,18767v52,89,-376,89,-439,-88xm17527,13810v10,-89,31,,41,c17579,13898,17568,13898,17547,13898v-31,,-41,,-20,-88xm17725,13898v-10,,-21,-88,-21,-177c17704,13633,17715,13544,17725,13544v10,,21,89,21,177c17746,13810,17735,13898,17725,13898xm17725,13456v-10,,-10,-89,-10,-177c17725,13190,17735,13102,17735,13102v,,11,88,11,177c17746,13367,17735,13456,17725,13456xm17850,13367v-10,-88,32,-177,84,-177c17986,13190,18028,13190,18017,13279v-20,177,-156,265,-167,88xm18268,16289v-10,,-83,-89,-167,-178c17913,15934,17871,15757,18049,15846v73,,146,88,177,88c18258,15934,18279,16023,18279,16111v,89,-11,178,-11,178xm18216,14784v-31,,-84,,-136,c17976,14695,17955,14341,18049,14252v73,,250,-531,209,-531c18247,13721,18226,13544,18226,13279v-10,-443,-52,-620,-52,-266c18174,13102,18164,13102,18153,13102v-10,-89,-10,,11,177c18205,13544,18205,13544,18143,13544v-42,,-63,-177,-52,-354c18091,12925,18070,12925,17955,12748v-105,-89,-136,-178,-146,-355c17809,12128,17798,12216,17756,12482v-52,443,-135,531,-177,177c17558,12482,17547,12482,17516,12659v-63,354,-198,-89,-146,-443c17380,12128,17715,11862,17892,11862v167,,397,266,470,620c18456,12925,18487,13279,18425,13279v-21,,-42,88,-42,177c18383,13544,18373,13633,18352,13633v-21,,-32,88,-32,177c18320,13987,18446,14164,18487,13987v21,-89,21,-89,-31,-177c18404,13810,18393,13721,18425,13633v42,-266,136,,125,265c18540,14075,18550,14164,18581,14164v21,,32,-89,21,-177c18592,13810,18592,13810,18613,13987v10,88,62,265,115,443c18780,14607,18822,14784,18822,14872v10,177,,177,-42,89c18759,14872,18623,14872,18487,14872v-104,-88,-240,-88,-271,-88xm18696,19564v-21,,-41,,-41,-89c18644,19387,18613,19298,18571,19298v-42,,-73,-88,-84,-177c18446,18767,18644,18944,18696,19298v21,177,21,266,,266xm18707,15934v-105,177,-324,177,-282,c18456,15757,18581,15669,18696,15757r84,89l18707,15934xm18874,20007v-21,,-52,-89,-73,-266c18769,19564,18769,19475,18790,19475v21,,53,89,73,266c18895,20007,18895,20007,18874,20007xm19145,18856v-20,,-31,-89,-31,-177c19125,18502,19187,18590,19187,18767v,89,-21,89,-42,89xm2538,5666v42,-266,42,-266,-10,-177c2496,5577,2465,5666,2455,5754v-32,266,41,177,83,-88xm2413,9384v10,,21,-89,21,-177c2434,9118,2423,9030,2413,9030v-11,,-21,88,-21,177c2392,9295,2402,9384,2413,9384xm3071,10889v-11,88,10,177,42,177c3186,11066,3248,10889,3248,10623v,-177,-240,-266,-261,c2977,10711,2998,10711,3029,10711v31,,42,89,42,178xm2726,12128v,88,21,,42,-177c2789,11862,2841,11685,2883,11597v83,-89,104,-443,21,-443c2841,11243,2726,11774,2726,12128xm2757,8675v42,-88,42,-88,21,-177c2757,8498,2737,8498,2726,8587v-21,177,-10,177,31,88xm2611,1770v21,-88,32,-88,32,-177c2643,1593,2632,1505,2611,1505v-21,,-31,88,-31,177c2590,1770,2601,1859,2611,1770xm2298,13721v10,,31,-88,52,-177c2371,13456,2371,13367,2361,13367v-11,,-32,89,-53,177c2287,13633,2287,13721,2298,13721xm2235,10711v,89,-21,178,-42,178c2173,10977,2152,11066,2152,11154v,89,62,89,156,-88c2580,10623,2601,10534,2663,9915v42,-531,53,-620,21,-531c2663,9472,2632,9561,2622,9649v-21,89,,-88,31,-354c2726,8675,2705,8675,2601,9295v-52,266,-94,443,-115,354c2465,9561,2455,9649,2465,9738v10,88,31,177,42,177c2528,9915,2528,10003,2507,10269v-21,354,-42,354,-146,265c2287,10623,2235,10623,2235,10711xm2434,12216v10,-88,,-177,-11,-177c2413,12039,2402,12128,2392,12216v-11,89,,177,10,177c2413,12393,2434,12305,2434,12216xm2319,11951v-42,265,-84,442,-84,531c2235,12482,2235,12570,2246,12570v10,,41,-265,73,-619l2402,11508r-83,443xm2319,6816v21,-88,21,-265,21,-265c2329,6462,2287,6639,2287,6905v,,11,,32,-89xm3823,5489v-11,88,,88,21,88c3865,5577,3886,5577,3865,5489v-11,,-32,,-42,xm4042,11774v-10,88,,88,21,88c4084,11862,4105,11862,4084,11774v-10,,-31,,-42,xm10591,11420v42,177,199,177,199,c10790,11331,10737,11243,10675,11243v-84,,-105,,-84,177xm3854,6993v-21,-88,-73,,-125,89c3645,7348,3635,7436,3656,7702v21,177,41,177,136,-266c3886,7170,3886,7082,3854,6993xm4105,5311v42,-177,115,-354,157,-442c4491,4692,4596,4515,4585,4426v-21,-265,-386,177,-532,708c4021,5223,4011,5400,4021,5489v,88,32,,84,-178xm3729,4072v52,-177,63,-265,63,-531c3781,3364,3802,3187,3823,3187v21,-89,31,-177,21,-177c3823,2921,3687,3630,3645,3984v-42,354,-21,354,84,88xm3154,6462v21,-177,21,-177,-10,-177c3123,6285,3102,6374,3102,6462v,177,21,177,52,xm3833,5046v21,,32,,21,-89c3844,4869,3833,4869,3812,4957v,89,,89,21,89xm3520,6197v63,-177,136,-354,167,-443c3718,5666,3739,5577,3739,5489v11,-178,-324,708,-397,1062c3321,6639,3384,6551,3520,6197xm3186,7879v31,-177,73,-266,94,-266c3301,7613,3321,7525,3321,7436v11,-88,42,-266,74,-354c3447,6905,3457,6905,3405,6905v-52,,-418,1328,-418,1505c2998,8675,3081,8410,3186,7879xm4282,5311v-20,89,-10,89,11,89c4314,5400,4324,5400,4314,5311v,,-21,,-32,xm9756,12393v-199,,-230,266,-42,355c9870,12836,9912,12836,9923,12571v21,-89,-21,-178,-167,-178xm2173,9384v41,,73,-89,83,-177c2267,9030,2141,9030,2120,9207v-10,88,21,177,53,177xm9672,11685v21,,31,-88,31,-177c9703,11420,9693,11331,9672,11331v-21,,-31,89,-31,177c9641,11597,9662,11685,9672,11685xm9129,12393v63,,104,,94,-88c9212,12216,9056,12128,9035,12305v,88,42,88,94,88xm8899,12482v-10,-177,-31,-266,-52,-266c8805,12216,8805,12216,8857,12482v63,266,63,266,42,xm9380,13456v-63,,-408,265,-523,442c8774,13987,8774,13987,8930,14164v84,88,178,88,209,88c9223,14341,9390,13987,9411,13721v21,-265,10,-265,-31,-265xm10664,12305v-10,88,,88,21,88c10706,12393,10727,12393,10706,12305v-10,-89,-31,-89,-42,xm10100,12570v,89,32,89,73,89c10215,12659,10246,12570,10246,12482v,,-31,-89,-73,-89c10132,12393,10100,12482,10100,12570xm10205,10889v-11,-89,-167,354,-178,442c10017,11420,10048,11420,10100,11331v73,,126,-265,105,-442xm9954,11154v-52,177,-94,620,-84,797c9881,12039,9881,12039,9891,11951v,-89,21,-177,42,-177c9954,11774,9975,11774,9975,11685v,-88,10,-177,10,-354c10006,11066,9996,11066,9954,11154xm9474,12659v-21,,-11,89,20,89c9526,12748,9547,12748,9526,12659v-11,-89,-32,-89,-52,xm1755,4072v,-88,-11,-177,-32,-265c1692,3718,1692,3718,1713,3984v31,265,42,354,42,88xm1619,12925v31,-177,42,-355,31,-355c1640,12570,1609,12748,1588,12925v-73,442,-42,442,31,xm2141,7436v11,-88,,-177,-10,-177c2120,7259,2110,7348,2099,7436v-10,89,,177,11,177c2120,7613,2131,7525,2141,7436xm1462,7348v,-89,,-178,-10,-178c1441,7170,1441,7259,1431,7348v-10,88,,177,10,177c1452,7525,1462,7436,1462,7348xm19887,20803v-21,,-10,89,31,89c19960,20892,19981,20892,19960,20803v-10,-88,-42,-88,-73,xm2099,10357v42,,157,-531,147,-619c2235,9649,2099,10092,2079,10180v-11,89,,177,20,177xm19720,20803v-21,,-11,89,21,89c19772,20892,19793,20892,19772,20803v,-88,-31,-88,-52,xm1306,11862v,-88,,-177,-11,-177c1295,11685,1285,11774,1274,11862v-10,89,,177,11,177c1295,12039,1306,11951,1306,11862xm19219,21157v-21,,-74,-177,-105,-265c19083,20803,19051,20803,19051,20892v,88,21,177,53,177l19104,21069v73,177,167,177,115,88xm157,15669v,-89,,-177,-11,-177c146,15492,136,15580,125,15669v-10,88,,177,11,177c146,15846,157,15757,157,15669xe" fillcolor="white [3212]" stroked="f" strokeweight="1pt">
                <v:stroke miterlimit="4" joinstyle="miter"/>
                <v:path arrowok="t" o:extrusionok="f" o:connecttype="custom" o:connectlocs="1312401,154941;1312401,154941;1312401,154941;1312401,154941" o:connectangles="0,90,180,270"/>
              </v:shape>
              <v:group id="Group 70" o:spid="_x0000_s1031" style="position:absolute;left:19558;top:69934;width:66090;height:127"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Freeform 71" o:spid="_x0000_s1032" style="position:absolute;top:10;width:10408;height:20;visibility:visible;mso-wrap-style:square;v-text-anchor:top"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" path="m,l10407,e" filled="f" strokecolor="#a3c051" strokeweight="1pt">
                  <v:path arrowok="t" o:connecttype="custom" o:connectlocs="0,0;10407,0" o:connectangles="0,0"/>
                </v:shape>
              </v:group>
              <v:group id="Group 70" o:spid="_x0000_s1033" style="position:absolute;left:19558;top:69088;width:66090;height:127"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71" o:spid="_x0000_s1034" style="position:absolute;top:10;width:10408;height:20;visibility:visible;mso-wrap-style:square;v-text-anchor:top"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" path="m,l10407,e" filled="f" strokecolor="#a3c051" strokeweight="1pt">
                  <v:path arrowok="t" o:connecttype="custom" o:connectlocs="0,0;10407,0" o:connectangles="0,0"/>
                </v:shape>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C2AE8" w14:textId="77777777" w:rsidR="009966C9" w:rsidRDefault="00C55F96">
    <w:pPr>
      <w:pStyle w:val="Header"/>
    </w:pPr>
    <w:r>
      <w:rPr>
        <w:noProof/>
      </w:rPr>
      <mc:AlternateContent>
        <mc:Choice Requires="wpg">
          <w:drawing>
            <wp:anchor distT="0" distB="0" distL="114300" distR="114300" simplePos="0" relativeHeight="251677696" behindDoc="0" locked="0" layoutInCell="1" allowOverlap="1" wp14:anchorId="296496C1" wp14:editId="12F82130">
              <wp:simplePos x="0" y="0"/>
              <wp:positionH relativeFrom="page">
                <wp:align>center</wp:align>
              </wp:positionH>
              <wp:positionV relativeFrom="page">
                <wp:align>center</wp:align>
              </wp:positionV>
              <wp:extent cx="10058400" cy="7772400"/>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s:wsp>
                      <wps:cNvPr id="70" name="Rectangle 70"/>
                      <wps:cNvSpPr/>
                      <wps:spPr>
                        <a:xfrm>
                          <a:off x="0" y="0"/>
                          <a:ext cx="10058400" cy="7772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3">
                        <a:extLst>
                          <a:ext uri="{C183D7F6-B498-43B3-948B-1728B52AA6E4}">
                            <adec:decorative xmlns:adec="http://schemas.microsoft.com/office/drawing/2017/decorative" val="1"/>
                          </a:ext>
                        </a:extLst>
                      </wps:cNvPr>
                      <wps:cNvSpPr/>
                      <wps:spPr>
                        <a:xfrm>
                          <a:off x="5579534" y="0"/>
                          <a:ext cx="3927475" cy="2212848"/>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47E15EFB" id="Group 2" o:spid="_x0000_s1026" style="position:absolute;margin-left:0;margin-top:0;width:11in;height:612pt;z-index:251677696;mso-width-percent:1000;mso-height-percent:1000;mso-position-horizontal:center;mso-position-horizontal-relative:page;mso-position-vertical:center;mso-position-vertical-relative:page;mso-width-percent:1000;mso-height-percent:1000" coordsize="100584,77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">
              <v:rect id="Rectangle 70" o:spid="_x0000_s1027" style="position:absolute;width:100584;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" fillcolor="#323232 [3215]" stroked="f" strokeweight="1.52778mm">
                <v:stroke linestyle="thickThin"/>
              </v:rect>
              <v:rect id="Rectangle 13" o:spid="_x0000_s1028" style="position:absolute;left:55795;width:39275;height:2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" stroked="f" strokeweight="1.52778mm">
                <v:fill r:id="rId2" o:title="" recolor="t" rotate="t" type="frame"/>
                <v:stroke linestyle="thickThin"/>
              </v:rect>
              <w10:wrap anchorx="page" anchory="page"/>
            </v:group>
          </w:pict>
        </mc:Fallback>
      </mc:AlternateContent>
    </w:r>
    <w:r w:rsidR="006B7247" w:rsidRPr="006B7247">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74CDF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FF5CFC1A"/>
    <w:lvl w:ilvl="0">
      <w:start w:val="1"/>
      <w:numFmt w:val="bullet"/>
      <w:pStyle w:val="ListBullet"/>
      <w:lvlText w:val=""/>
      <w:lvlJc w:val="left"/>
      <w:pPr>
        <w:tabs>
          <w:tab w:val="num" w:pos="432"/>
        </w:tabs>
        <w:ind w:left="432" w:hanging="288"/>
      </w:pPr>
      <w:rPr>
        <w:rFonts w:ascii="Symbol" w:hAnsi="Symbol" w:hint="default"/>
        <w:color w:val="D55816" w:themeColor="accent2"/>
      </w:rPr>
    </w:lvl>
  </w:abstractNum>
  <w:num w:numId="1">
    <w:abstractNumId w:val="1"/>
  </w:num>
  <w:num w:numId="2">
    <w:abstractNumId w:val="1"/>
    <w:lvlOverride w:ilvl="0">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45C"/>
    <w:rsid w:val="00063201"/>
    <w:rsid w:val="000664A6"/>
    <w:rsid w:val="0007170B"/>
    <w:rsid w:val="00086824"/>
    <w:rsid w:val="00096242"/>
    <w:rsid w:val="000B4216"/>
    <w:rsid w:val="000F32D9"/>
    <w:rsid w:val="001034D2"/>
    <w:rsid w:val="001066A5"/>
    <w:rsid w:val="0010670B"/>
    <w:rsid w:val="001246F2"/>
    <w:rsid w:val="00161292"/>
    <w:rsid w:val="00163634"/>
    <w:rsid w:val="0019645C"/>
    <w:rsid w:val="001D48D7"/>
    <w:rsid w:val="001E306E"/>
    <w:rsid w:val="001F3829"/>
    <w:rsid w:val="001F38CA"/>
    <w:rsid w:val="00212880"/>
    <w:rsid w:val="00224692"/>
    <w:rsid w:val="00235313"/>
    <w:rsid w:val="0024673A"/>
    <w:rsid w:val="0024738B"/>
    <w:rsid w:val="00263648"/>
    <w:rsid w:val="00265D02"/>
    <w:rsid w:val="00266B7C"/>
    <w:rsid w:val="002709A2"/>
    <w:rsid w:val="002B406B"/>
    <w:rsid w:val="002C208D"/>
    <w:rsid w:val="002C27EA"/>
    <w:rsid w:val="003054C8"/>
    <w:rsid w:val="003477F4"/>
    <w:rsid w:val="00362399"/>
    <w:rsid w:val="003845A7"/>
    <w:rsid w:val="003A7BCB"/>
    <w:rsid w:val="003E3E8D"/>
    <w:rsid w:val="00442B18"/>
    <w:rsid w:val="00454183"/>
    <w:rsid w:val="004700E8"/>
    <w:rsid w:val="004A3539"/>
    <w:rsid w:val="004C0CA5"/>
    <w:rsid w:val="004E7009"/>
    <w:rsid w:val="004E7FAA"/>
    <w:rsid w:val="004F2AAB"/>
    <w:rsid w:val="00505742"/>
    <w:rsid w:val="00513B19"/>
    <w:rsid w:val="00514278"/>
    <w:rsid w:val="00527A48"/>
    <w:rsid w:val="00534568"/>
    <w:rsid w:val="00536BAA"/>
    <w:rsid w:val="005762FE"/>
    <w:rsid w:val="00593491"/>
    <w:rsid w:val="005C42AF"/>
    <w:rsid w:val="005C5673"/>
    <w:rsid w:val="005D6E77"/>
    <w:rsid w:val="005F3B79"/>
    <w:rsid w:val="005F562C"/>
    <w:rsid w:val="00623E97"/>
    <w:rsid w:val="006751C1"/>
    <w:rsid w:val="006952D5"/>
    <w:rsid w:val="006A39E8"/>
    <w:rsid w:val="006B7247"/>
    <w:rsid w:val="0073157D"/>
    <w:rsid w:val="00777994"/>
    <w:rsid w:val="00780C8E"/>
    <w:rsid w:val="0079368F"/>
    <w:rsid w:val="007C2644"/>
    <w:rsid w:val="007D1672"/>
    <w:rsid w:val="007E17B2"/>
    <w:rsid w:val="007F4E5C"/>
    <w:rsid w:val="0081328A"/>
    <w:rsid w:val="00827DA6"/>
    <w:rsid w:val="00885A55"/>
    <w:rsid w:val="008B47D2"/>
    <w:rsid w:val="008D7C98"/>
    <w:rsid w:val="009138E0"/>
    <w:rsid w:val="0093652B"/>
    <w:rsid w:val="00947F1C"/>
    <w:rsid w:val="00987417"/>
    <w:rsid w:val="009966C9"/>
    <w:rsid w:val="009C2FCA"/>
    <w:rsid w:val="009C7459"/>
    <w:rsid w:val="009D53F8"/>
    <w:rsid w:val="009F6BE9"/>
    <w:rsid w:val="00A02CDE"/>
    <w:rsid w:val="00A0559A"/>
    <w:rsid w:val="00AB536F"/>
    <w:rsid w:val="00B35D13"/>
    <w:rsid w:val="00B44159"/>
    <w:rsid w:val="00B74DDE"/>
    <w:rsid w:val="00B94C86"/>
    <w:rsid w:val="00BB2D74"/>
    <w:rsid w:val="00BC684A"/>
    <w:rsid w:val="00BD4B81"/>
    <w:rsid w:val="00BE24FE"/>
    <w:rsid w:val="00BF7360"/>
    <w:rsid w:val="00C4192B"/>
    <w:rsid w:val="00C477B8"/>
    <w:rsid w:val="00C55F96"/>
    <w:rsid w:val="00C82F46"/>
    <w:rsid w:val="00CA4811"/>
    <w:rsid w:val="00CE6971"/>
    <w:rsid w:val="00D06340"/>
    <w:rsid w:val="00D12654"/>
    <w:rsid w:val="00D179F1"/>
    <w:rsid w:val="00D27ABB"/>
    <w:rsid w:val="00DA6859"/>
    <w:rsid w:val="00DC10E0"/>
    <w:rsid w:val="00E60898"/>
    <w:rsid w:val="00E6133D"/>
    <w:rsid w:val="00E62918"/>
    <w:rsid w:val="00E9637B"/>
    <w:rsid w:val="00EA6CC6"/>
    <w:rsid w:val="00EC28B7"/>
    <w:rsid w:val="00ED66F9"/>
    <w:rsid w:val="00F11374"/>
    <w:rsid w:val="00F7353A"/>
    <w:rsid w:val="00F74125"/>
    <w:rsid w:val="00F959CC"/>
    <w:rsid w:val="00FA4635"/>
    <w:rsid w:val="00FC0C37"/>
    <w:rsid w:val="00FC63CA"/>
    <w:rsid w:val="00FE21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C9C63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lang w:val="en-US" w:eastAsia="ja-JP"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nhideWhenUsed="1"/>
    <w:lsdException w:name="heading 6" w:semiHidden="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0" w:unhideWhenUsed="1" w:qFormat="1"/>
    <w:lsdException w:name="toc 2" w:semiHidden="1" w:uiPriority="10" w:unhideWhenUsed="1" w:qFormat="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qFormat/>
    <w:rsid w:val="00C82F46"/>
    <w:rPr>
      <w:color w:val="000000" w:themeColor="text1"/>
    </w:rPr>
  </w:style>
  <w:style w:type="paragraph" w:styleId="Heading1">
    <w:name w:val="heading 1"/>
    <w:basedOn w:val="Normal"/>
    <w:next w:val="Normal"/>
    <w:link w:val="Heading1Char"/>
    <w:uiPriority w:val="9"/>
    <w:qFormat/>
    <w:rsid w:val="00C55F96"/>
    <w:pPr>
      <w:keepNext/>
      <w:keepLines/>
      <w:spacing w:before="240" w:after="480" w:line="240" w:lineRule="auto"/>
      <w:contextualSpacing/>
      <w:outlineLvl w:val="0"/>
    </w:pPr>
    <w:rPr>
      <w:rFonts w:asciiTheme="majorHAnsi" w:eastAsiaTheme="majorEastAsia" w:hAnsiTheme="majorHAnsi" w:cstheme="majorBidi"/>
      <w:b/>
      <w:color w:val="323232" w:themeColor="text2"/>
      <w:sz w:val="48"/>
      <w:szCs w:val="58"/>
    </w:rPr>
  </w:style>
  <w:style w:type="paragraph" w:styleId="Heading2">
    <w:name w:val="heading 2"/>
    <w:basedOn w:val="Normal"/>
    <w:next w:val="Normal"/>
    <w:link w:val="Heading2Char"/>
    <w:uiPriority w:val="9"/>
    <w:qFormat/>
    <w:rsid w:val="00C55F96"/>
    <w:pPr>
      <w:keepNext/>
      <w:keepLines/>
      <w:spacing w:before="480" w:line="240" w:lineRule="auto"/>
      <w:contextualSpacing/>
      <w:outlineLvl w:val="1"/>
    </w:pPr>
    <w:rPr>
      <w:rFonts w:asciiTheme="majorHAnsi" w:eastAsiaTheme="majorEastAsia" w:hAnsiTheme="majorHAnsi" w:cstheme="majorBidi"/>
      <w:b/>
      <w:bCs/>
      <w:color w:val="FFFFFF" w:themeColor="background1"/>
      <w:sz w:val="28"/>
      <w:szCs w:val="28"/>
    </w:rPr>
  </w:style>
  <w:style w:type="paragraph" w:styleId="Heading3">
    <w:name w:val="heading 3"/>
    <w:basedOn w:val="Normal"/>
    <w:next w:val="Normal"/>
    <w:link w:val="Heading3Char"/>
    <w:uiPriority w:val="9"/>
    <w:rsid w:val="00B44159"/>
    <w:pPr>
      <w:keepNext/>
      <w:keepLines/>
      <w:spacing w:before="40" w:after="0"/>
      <w:outlineLvl w:val="2"/>
    </w:pPr>
    <w:rPr>
      <w:rFonts w:asciiTheme="majorHAnsi" w:eastAsiaTheme="majorEastAsia" w:hAnsiTheme="majorHAnsi" w:cstheme="majorBidi"/>
      <w:b/>
      <w:bCs/>
      <w:sz w:val="32"/>
      <w:szCs w:val="22"/>
    </w:rPr>
  </w:style>
  <w:style w:type="paragraph" w:styleId="Heading4">
    <w:name w:val="heading 4"/>
    <w:basedOn w:val="Normal"/>
    <w:next w:val="Normal"/>
    <w:link w:val="Heading4Char"/>
    <w:uiPriority w:val="9"/>
    <w:pPr>
      <w:keepNext/>
      <w:keepLines/>
      <w:spacing w:before="40" w:after="0" w:line="240" w:lineRule="auto"/>
      <w:outlineLvl w:val="3"/>
    </w:pPr>
    <w:rPr>
      <w:rFonts w:asciiTheme="majorHAnsi" w:eastAsiaTheme="majorEastAsia" w:hAnsiTheme="majorHAnsi" w:cstheme="majorBidi"/>
      <w:b/>
      <w:bCs/>
      <w:color w:val="A5300F" w:themeColor="accent1"/>
    </w:rPr>
  </w:style>
  <w:style w:type="paragraph" w:styleId="Heading5">
    <w:name w:val="heading 5"/>
    <w:basedOn w:val="Normal"/>
    <w:next w:val="Normal"/>
    <w:link w:val="Heading5Char"/>
    <w:uiPriority w:val="99"/>
    <w:semiHidden/>
    <w:pPr>
      <w:keepNext/>
      <w:keepLines/>
      <w:spacing w:before="40" w:after="0"/>
      <w:outlineLvl w:val="4"/>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customStyle="1" w:styleId="Photo">
    <w:name w:val="Photo"/>
    <w:basedOn w:val="NoSpacing"/>
    <w:uiPriority w:val="12"/>
    <w:qFormat/>
    <w:pPr>
      <w:spacing w:before="100" w:after="100"/>
      <w:ind w:left="101" w:right="101"/>
      <w:jc w:val="center"/>
    </w:pPr>
    <w:rPr>
      <w:noProof/>
    </w:rPr>
  </w:style>
  <w:style w:type="paragraph" w:styleId="Title">
    <w:name w:val="Title"/>
    <w:basedOn w:val="Normal"/>
    <w:link w:val="TitleChar"/>
    <w:uiPriority w:val="2"/>
    <w:qFormat/>
    <w:rsid w:val="004A3539"/>
    <w:pPr>
      <w:spacing w:after="0" w:line="240" w:lineRule="auto"/>
      <w:contextualSpacing/>
      <w:jc w:val="center"/>
    </w:pPr>
    <w:rPr>
      <w:rFonts w:asciiTheme="majorHAnsi" w:eastAsiaTheme="majorEastAsia" w:hAnsiTheme="majorHAnsi" w:cstheme="majorBidi"/>
      <w:b/>
      <w:color w:val="FFFFFF" w:themeColor="background1"/>
      <w:kern w:val="28"/>
      <w:sz w:val="48"/>
      <w:szCs w:val="88"/>
    </w:rPr>
  </w:style>
  <w:style w:type="character" w:customStyle="1" w:styleId="TitleChar">
    <w:name w:val="Title Char"/>
    <w:basedOn w:val="DefaultParagraphFont"/>
    <w:link w:val="Title"/>
    <w:uiPriority w:val="2"/>
    <w:rsid w:val="004A3539"/>
    <w:rPr>
      <w:rFonts w:asciiTheme="majorHAnsi" w:eastAsiaTheme="majorEastAsia" w:hAnsiTheme="majorHAnsi" w:cstheme="majorBidi"/>
      <w:b/>
      <w:color w:val="FFFFFF" w:themeColor="background1"/>
      <w:kern w:val="28"/>
      <w:sz w:val="48"/>
      <w:szCs w:val="88"/>
    </w:rPr>
  </w:style>
  <w:style w:type="paragraph" w:styleId="Subtitle">
    <w:name w:val="Subtitle"/>
    <w:basedOn w:val="Normal"/>
    <w:next w:val="Normal"/>
    <w:link w:val="SubtitleChar"/>
    <w:uiPriority w:val="3"/>
    <w:qFormat/>
    <w:rsid w:val="005C42AF"/>
    <w:pPr>
      <w:numPr>
        <w:ilvl w:val="1"/>
      </w:numPr>
      <w:spacing w:before="60" w:after="0" w:line="240" w:lineRule="auto"/>
      <w:jc w:val="center"/>
    </w:pPr>
    <w:rPr>
      <w:b/>
      <w:bCs/>
      <w:color w:val="E5C243" w:themeColor="background2"/>
      <w:sz w:val="32"/>
      <w:szCs w:val="22"/>
    </w:rPr>
  </w:style>
  <w:style w:type="character" w:customStyle="1" w:styleId="SubtitleChar">
    <w:name w:val="Subtitle Char"/>
    <w:basedOn w:val="DefaultParagraphFont"/>
    <w:link w:val="Subtitle"/>
    <w:uiPriority w:val="3"/>
    <w:rsid w:val="005C42AF"/>
    <w:rPr>
      <w:b/>
      <w:bCs/>
      <w:color w:val="E5C243" w:themeColor="background2"/>
      <w:sz w:val="32"/>
      <w:szCs w:val="22"/>
    </w:rPr>
  </w:style>
  <w:style w:type="character" w:customStyle="1" w:styleId="Heading3Char">
    <w:name w:val="Heading 3 Char"/>
    <w:basedOn w:val="DefaultParagraphFont"/>
    <w:link w:val="Heading3"/>
    <w:uiPriority w:val="9"/>
    <w:rsid w:val="00B44159"/>
    <w:rPr>
      <w:rFonts w:asciiTheme="majorHAnsi" w:eastAsiaTheme="majorEastAsia" w:hAnsiTheme="majorHAnsi" w:cstheme="majorBidi"/>
      <w:b/>
      <w:bCs/>
      <w:color w:val="000000" w:themeColor="text1"/>
      <w:sz w:val="32"/>
      <w:szCs w:val="22"/>
    </w:rPr>
  </w:style>
  <w:style w:type="character" w:customStyle="1" w:styleId="Heading2Char">
    <w:name w:val="Heading 2 Char"/>
    <w:basedOn w:val="DefaultParagraphFont"/>
    <w:link w:val="Heading2"/>
    <w:uiPriority w:val="9"/>
    <w:rsid w:val="00C55F96"/>
    <w:rPr>
      <w:rFonts w:asciiTheme="majorHAnsi" w:eastAsiaTheme="majorEastAsia" w:hAnsiTheme="majorHAnsi" w:cstheme="majorBidi"/>
      <w:b/>
      <w:bCs/>
      <w:color w:val="FFFFFF" w:themeColor="background1"/>
      <w:sz w:val="28"/>
      <w:szCs w:val="28"/>
    </w:rPr>
  </w:style>
  <w:style w:type="character" w:styleId="PlaceholderText">
    <w:name w:val="Placeholder Text"/>
    <w:basedOn w:val="DefaultParagraphFont"/>
    <w:uiPriority w:val="99"/>
    <w:semiHidden/>
    <w:rPr>
      <w:color w:val="808080"/>
    </w:rPr>
  </w:style>
  <w:style w:type="paragraph" w:customStyle="1" w:styleId="Organization">
    <w:name w:val="Organization"/>
    <w:basedOn w:val="Normal"/>
    <w:uiPriority w:val="3"/>
    <w:qFormat/>
    <w:rsid w:val="005C42AF"/>
    <w:pPr>
      <w:spacing w:before="120" w:after="0" w:line="240" w:lineRule="auto"/>
      <w:contextualSpacing/>
      <w:jc w:val="center"/>
    </w:pPr>
    <w:rPr>
      <w:rFonts w:asciiTheme="majorHAnsi" w:hAnsiTheme="majorHAnsi"/>
      <w:b/>
      <w:bCs/>
      <w:color w:val="E5C243" w:themeColor="background2"/>
      <w:sz w:val="60"/>
      <w:szCs w:val="40"/>
    </w:rPr>
  </w:style>
  <w:style w:type="paragraph" w:styleId="ListBullet">
    <w:name w:val="List Bullet"/>
    <w:basedOn w:val="Normal"/>
    <w:uiPriority w:val="2"/>
    <w:qFormat/>
    <w:rsid w:val="00827DA6"/>
    <w:pPr>
      <w:numPr>
        <w:numId w:val="1"/>
      </w:numPr>
      <w:spacing w:line="240" w:lineRule="auto"/>
    </w:pPr>
  </w:style>
  <w:style w:type="character" w:customStyle="1" w:styleId="Heading1Char">
    <w:name w:val="Heading 1 Char"/>
    <w:basedOn w:val="DefaultParagraphFont"/>
    <w:link w:val="Heading1"/>
    <w:uiPriority w:val="9"/>
    <w:rsid w:val="00C55F96"/>
    <w:rPr>
      <w:rFonts w:asciiTheme="majorHAnsi" w:eastAsiaTheme="majorEastAsia" w:hAnsiTheme="majorHAnsi" w:cstheme="majorBidi"/>
      <w:b/>
      <w:color w:val="323232" w:themeColor="text2"/>
      <w:sz w:val="48"/>
      <w:szCs w:val="58"/>
    </w:rPr>
  </w:style>
  <w:style w:type="character" w:customStyle="1" w:styleId="Heading4Char">
    <w:name w:val="Heading 4 Char"/>
    <w:basedOn w:val="DefaultParagraphFont"/>
    <w:link w:val="Heading4"/>
    <w:uiPriority w:val="9"/>
    <w:rsid w:val="00163634"/>
    <w:rPr>
      <w:rFonts w:asciiTheme="majorHAnsi" w:eastAsiaTheme="majorEastAsia" w:hAnsiTheme="majorHAnsi" w:cstheme="majorBidi"/>
      <w:b/>
      <w:bCs/>
      <w:color w:val="A5300F" w:themeColor="accent1"/>
    </w:rPr>
  </w:style>
  <w:style w:type="paragraph" w:customStyle="1" w:styleId="ContactInfo">
    <w:name w:val="Contact Info"/>
    <w:basedOn w:val="Normal"/>
    <w:uiPriority w:val="4"/>
    <w:qFormat/>
    <w:rsid w:val="005D6E77"/>
    <w:pPr>
      <w:spacing w:after="0" w:line="240" w:lineRule="auto"/>
      <w:jc w:val="center"/>
    </w:pPr>
    <w:rPr>
      <w:color w:val="E5C243" w:themeColor="background2"/>
    </w:rPr>
  </w:style>
  <w:style w:type="paragraph" w:styleId="TOCHeading">
    <w:name w:val="TOC Heading"/>
    <w:basedOn w:val="Heading1"/>
    <w:next w:val="Normal"/>
    <w:uiPriority w:val="9"/>
    <w:qFormat/>
    <w:rsid w:val="00E62918"/>
    <w:pPr>
      <w:outlineLvl w:val="9"/>
    </w:pPr>
  </w:style>
  <w:style w:type="paragraph" w:styleId="TOC2">
    <w:name w:val="toc 2"/>
    <w:basedOn w:val="TOC1"/>
    <w:next w:val="Normal"/>
    <w:autoRedefine/>
    <w:uiPriority w:val="10"/>
    <w:qFormat/>
    <w:pPr>
      <w:ind w:left="200"/>
    </w:pPr>
  </w:style>
  <w:style w:type="paragraph" w:styleId="TOC1">
    <w:name w:val="toc 1"/>
    <w:basedOn w:val="Normal"/>
    <w:next w:val="Normal"/>
    <w:autoRedefine/>
    <w:uiPriority w:val="10"/>
    <w:qFormat/>
    <w:rsid w:val="00E62918"/>
    <w:pPr>
      <w:tabs>
        <w:tab w:val="right" w:leader="dot" w:pos="6120"/>
      </w:tabs>
      <w:spacing w:after="240"/>
    </w:pPr>
  </w:style>
  <w:style w:type="character" w:customStyle="1" w:styleId="Heading5Char">
    <w:name w:val="Heading 5 Char"/>
    <w:basedOn w:val="DefaultParagraphFont"/>
    <w:link w:val="Heading5"/>
    <w:uiPriority w:val="99"/>
    <w:semiHidden/>
    <w:rsid w:val="00163634"/>
    <w:rPr>
      <w:rFonts w:asciiTheme="majorHAnsi" w:eastAsiaTheme="majorEastAsia" w:hAnsiTheme="majorHAnsi" w:cstheme="majorBidi"/>
      <w:color w:val="000000" w:themeColor="text1"/>
    </w:rPr>
  </w:style>
  <w:style w:type="character" w:customStyle="1" w:styleId="TOCNumbers">
    <w:name w:val="TOC Numbers"/>
    <w:basedOn w:val="DefaultParagraphFont"/>
    <w:uiPriority w:val="11"/>
    <w:qFormat/>
    <w:rsid w:val="00E62918"/>
    <w:rPr>
      <w:b/>
      <w:bCs/>
      <w:color w:val="323232" w:themeColor="text2"/>
      <w:sz w:val="20"/>
      <w:szCs w:val="28"/>
    </w:rPr>
  </w:style>
  <w:style w:type="character" w:styleId="PageNumber">
    <w:name w:val="page number"/>
    <w:basedOn w:val="DefaultParagraphFont"/>
    <w:uiPriority w:val="12"/>
    <w:qFormat/>
    <w:rPr>
      <w:b/>
      <w:bCs/>
      <w:color w:val="A5300F" w:themeColor="accent1"/>
    </w:rPr>
  </w:style>
  <w:style w:type="paragraph" w:styleId="Quote">
    <w:name w:val="Quote"/>
    <w:basedOn w:val="Normal"/>
    <w:next w:val="Normal"/>
    <w:link w:val="QuoteChar"/>
    <w:uiPriority w:val="2"/>
    <w:qFormat/>
    <w:rsid w:val="00B44159"/>
    <w:pPr>
      <w:pBdr>
        <w:top w:val="single" w:sz="18" w:space="10" w:color="E19825" w:themeColor="accent3"/>
        <w:bottom w:val="single" w:sz="18" w:space="10" w:color="E19825" w:themeColor="accent3"/>
      </w:pBdr>
      <w:spacing w:before="280" w:after="280" w:line="264" w:lineRule="auto"/>
    </w:pPr>
    <w:rPr>
      <w:b/>
      <w:i/>
      <w:iCs/>
      <w:color w:val="323232" w:themeColor="text2"/>
      <w:sz w:val="28"/>
      <w:szCs w:val="34"/>
    </w:rPr>
  </w:style>
  <w:style w:type="character" w:customStyle="1" w:styleId="QuoteChar">
    <w:name w:val="Quote Char"/>
    <w:basedOn w:val="DefaultParagraphFont"/>
    <w:link w:val="Quote"/>
    <w:uiPriority w:val="2"/>
    <w:rsid w:val="00B44159"/>
    <w:rPr>
      <w:b/>
      <w:i/>
      <w:iCs/>
      <w:color w:val="323232" w:themeColor="text2"/>
      <w:sz w:val="28"/>
      <w:szCs w:val="34"/>
    </w:rPr>
  </w:style>
  <w:style w:type="paragraph" w:styleId="Caption">
    <w:name w:val="caption"/>
    <w:basedOn w:val="Normal"/>
    <w:next w:val="Normal"/>
    <w:uiPriority w:val="35"/>
    <w:qFormat/>
    <w:pPr>
      <w:spacing w:before="40" w:after="40" w:line="264" w:lineRule="auto"/>
      <w:contextualSpacing/>
    </w:pPr>
    <w:rPr>
      <w:i/>
      <w:iCs/>
      <w:sz w:val="16"/>
      <w:szCs w:val="16"/>
    </w:rPr>
  </w:style>
  <w:style w:type="paragraph" w:styleId="Header">
    <w:name w:val="header"/>
    <w:basedOn w:val="Normal"/>
    <w:link w:val="HeaderChar"/>
    <w:uiPriority w:val="99"/>
    <w:semiHidden/>
    <w:rsid w:val="009966C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3634"/>
    <w:rPr>
      <w:color w:val="000000" w:themeColor="text1"/>
    </w:rPr>
  </w:style>
  <w:style w:type="paragraph" w:styleId="Footer">
    <w:name w:val="footer"/>
    <w:basedOn w:val="Normal"/>
    <w:link w:val="FooterChar"/>
    <w:uiPriority w:val="99"/>
    <w:semiHidden/>
    <w:rsid w:val="009966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63634"/>
    <w:rPr>
      <w:color w:val="000000" w:themeColor="text1"/>
    </w:rPr>
  </w:style>
  <w:style w:type="paragraph" w:customStyle="1" w:styleId="NormalAlt">
    <w:name w:val="Normal Alt"/>
    <w:basedOn w:val="Normal"/>
    <w:qFormat/>
    <w:rsid w:val="00C82F46"/>
    <w:rPr>
      <w:color w:val="E5C243" w:themeColor="background2"/>
    </w:rPr>
  </w:style>
  <w:style w:type="paragraph" w:customStyle="1" w:styleId="ListBulletAlt">
    <w:name w:val="List Bullet Alt"/>
    <w:basedOn w:val="ListBullet"/>
    <w:qFormat/>
    <w:rsid w:val="007C2644"/>
    <w:rPr>
      <w:color w:val="E5C243" w:themeColor="background2"/>
    </w:rPr>
  </w:style>
  <w:style w:type="character" w:customStyle="1" w:styleId="NoSpacingChar">
    <w:name w:val="No Spacing Char"/>
    <w:basedOn w:val="DefaultParagraphFont"/>
    <w:link w:val="NoSpacing"/>
    <w:uiPriority w:val="1"/>
    <w:rsid w:val="008B47D2"/>
  </w:style>
  <w:style w:type="paragraph" w:styleId="Date">
    <w:name w:val="Date"/>
    <w:basedOn w:val="Normal"/>
    <w:next w:val="Normal"/>
    <w:link w:val="DateChar"/>
    <w:uiPriority w:val="99"/>
    <w:semiHidden/>
    <w:unhideWhenUsed/>
    <w:rsid w:val="008B47D2"/>
  </w:style>
  <w:style w:type="character" w:customStyle="1" w:styleId="DateChar">
    <w:name w:val="Date Char"/>
    <w:basedOn w:val="DefaultParagraphFont"/>
    <w:link w:val="Date"/>
    <w:uiPriority w:val="99"/>
    <w:semiHidden/>
    <w:rsid w:val="008B47D2"/>
    <w:rPr>
      <w:color w:val="000000" w:themeColor="text1"/>
    </w:rPr>
  </w:style>
  <w:style w:type="paragraph" w:styleId="ListParagraph">
    <w:name w:val="List Paragraph"/>
    <w:basedOn w:val="Normal"/>
    <w:uiPriority w:val="34"/>
    <w:unhideWhenUsed/>
    <w:qFormat/>
    <w:rsid w:val="008132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0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J%20Sipin\AppData\Roaming\Microsoft\Templates\Modern%20logo%20bookle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92533718C6446D9C842A3EF20CFDA5"/>
        <w:category>
          <w:name w:val="General"/>
          <w:gallery w:val="placeholder"/>
        </w:category>
        <w:types>
          <w:type w:val="bbPlcHdr"/>
        </w:types>
        <w:behaviors>
          <w:behavior w:val="content"/>
        </w:behaviors>
        <w:guid w:val="{D47DC97E-2B57-4C52-AFA7-6612E1F3D224}"/>
      </w:docPartPr>
      <w:docPartBody>
        <w:p w:rsidR="00FB6526" w:rsidRDefault="00B82799">
          <w:pPr>
            <w:pStyle w:val="4B92533718C6446D9C842A3EF20CFDA5"/>
          </w:pPr>
          <w:bookmarkStart w:id="0" w:name="_Toc347752181"/>
          <w:bookmarkStart w:id="1" w:name="_Toc347752182"/>
          <w:bookmarkEnd w:id="0"/>
          <w:r w:rsidRPr="00C82F46">
            <w:t>Contact Us</w:t>
          </w:r>
          <w:bookmarkEnd w:id="1"/>
        </w:p>
      </w:docPartBody>
    </w:docPart>
    <w:docPart>
      <w:docPartPr>
        <w:name w:val="721E27046960428690B7C2514E46CDAD"/>
        <w:category>
          <w:name w:val="General"/>
          <w:gallery w:val="placeholder"/>
        </w:category>
        <w:types>
          <w:type w:val="bbPlcHdr"/>
        </w:types>
        <w:behaviors>
          <w:behavior w:val="content"/>
        </w:behaviors>
        <w:guid w:val="{992995DE-769B-41CF-B057-B506E2AC05AA}"/>
      </w:docPartPr>
      <w:docPartBody>
        <w:p w:rsidR="00FB6526" w:rsidRDefault="00B82799">
          <w:pPr>
            <w:pStyle w:val="721E27046960428690B7C2514E46CDAD"/>
          </w:pPr>
          <w:r>
            <w:t>Phone:</w:t>
          </w:r>
        </w:p>
      </w:docPartBody>
    </w:docPart>
    <w:docPart>
      <w:docPartPr>
        <w:name w:val="3512A11AAF90410E9F9840FD78FF1B33"/>
        <w:category>
          <w:name w:val="General"/>
          <w:gallery w:val="placeholder"/>
        </w:category>
        <w:types>
          <w:type w:val="bbPlcHdr"/>
        </w:types>
        <w:behaviors>
          <w:behavior w:val="content"/>
        </w:behaviors>
        <w:guid w:val="{64BDE174-8F8C-4CB2-B85B-B0382A16D071}"/>
      </w:docPartPr>
      <w:docPartBody>
        <w:p w:rsidR="00FB6526" w:rsidRDefault="00B82799">
          <w:pPr>
            <w:pStyle w:val="3512A11AAF90410E9F9840FD78FF1B33"/>
          </w:pPr>
          <w:r>
            <w:t>Email:</w:t>
          </w:r>
        </w:p>
      </w:docPartBody>
    </w:docPart>
    <w:docPart>
      <w:docPartPr>
        <w:name w:val="D522A1D7175440D78A5071E0074E33E6"/>
        <w:category>
          <w:name w:val="General"/>
          <w:gallery w:val="placeholder"/>
        </w:category>
        <w:types>
          <w:type w:val="bbPlcHdr"/>
        </w:types>
        <w:behaviors>
          <w:behavior w:val="content"/>
        </w:behaviors>
        <w:guid w:val="{2CC20889-F382-4AC8-8E6D-F9761CE397AC}"/>
      </w:docPartPr>
      <w:docPartBody>
        <w:p w:rsidR="00FB6526" w:rsidRDefault="00B82799">
          <w:pPr>
            <w:pStyle w:val="D522A1D7175440D78A5071E0074E33E6"/>
          </w:pPr>
          <w:r w:rsidRPr="00605FA7">
            <w:t>Table of Contents</w:t>
          </w:r>
        </w:p>
      </w:docPartBody>
    </w:docPart>
    <w:docPart>
      <w:docPartPr>
        <w:name w:val="B1A3AB77C8D94B9082DE5C5BC72837CF"/>
        <w:category>
          <w:name w:val="General"/>
          <w:gallery w:val="placeholder"/>
        </w:category>
        <w:types>
          <w:type w:val="bbPlcHdr"/>
        </w:types>
        <w:behaviors>
          <w:behavior w:val="content"/>
        </w:behaviors>
        <w:guid w:val="{524B3850-6789-4A01-A9CE-5AFCA16F9132}"/>
      </w:docPartPr>
      <w:docPartBody>
        <w:p w:rsidR="009D3709" w:rsidRDefault="005077D6" w:rsidP="005077D6">
          <w:pPr>
            <w:pStyle w:val="B1A3AB77C8D94B9082DE5C5BC72837CF"/>
          </w:pPr>
          <w:bookmarkStart w:id="2" w:name="_Toc347752181"/>
          <w:r w:rsidRPr="00947F1C">
            <w:rPr>
              <w:rStyle w:val="Heading2Char"/>
              <w:bCs w:val="0"/>
            </w:rPr>
            <w:t>Who we are</w:t>
          </w:r>
          <w:bookmarkEnd w:id="2"/>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PGothic">
    <w:altName w:val="ＭＳ Ｐゴシック"/>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5CFC1A"/>
    <w:lvl w:ilvl="0">
      <w:start w:val="1"/>
      <w:numFmt w:val="bullet"/>
      <w:pStyle w:val="ListBullet"/>
      <w:lvlText w:val=""/>
      <w:lvlJc w:val="left"/>
      <w:pPr>
        <w:tabs>
          <w:tab w:val="num" w:pos="432"/>
        </w:tabs>
        <w:ind w:left="432" w:hanging="288"/>
      </w:pPr>
      <w:rPr>
        <w:rFonts w:ascii="Symbol" w:hAnsi="Symbol" w:hint="default"/>
        <w:color w:val="ED7D31" w:themeColor="accent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799"/>
    <w:rsid w:val="005077D6"/>
    <w:rsid w:val="009D3709"/>
    <w:rsid w:val="00B82799"/>
    <w:rsid w:val="00DD138B"/>
    <w:rsid w:val="00F02811"/>
    <w:rsid w:val="00FB65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5077D6"/>
    <w:pPr>
      <w:keepNext/>
      <w:keepLines/>
      <w:spacing w:before="480" w:after="120" w:line="240" w:lineRule="auto"/>
      <w:contextualSpacing/>
      <w:outlineLvl w:val="1"/>
    </w:pPr>
    <w:rPr>
      <w:rFonts w:asciiTheme="majorHAnsi" w:eastAsiaTheme="majorEastAsia" w:hAnsiTheme="majorHAnsi" w:cstheme="majorBidi"/>
      <w:b/>
      <w:bCs/>
      <w:color w:val="FFFFFF" w:themeColor="background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77D6"/>
    <w:rPr>
      <w:rFonts w:asciiTheme="majorHAnsi" w:eastAsiaTheme="majorEastAsia" w:hAnsiTheme="majorHAnsi" w:cstheme="majorBidi"/>
      <w:b/>
      <w:bCs/>
      <w:color w:val="FFFFFF" w:themeColor="background1"/>
      <w:sz w:val="28"/>
      <w:szCs w:val="28"/>
    </w:rPr>
  </w:style>
  <w:style w:type="paragraph" w:customStyle="1" w:styleId="C4744E71EBA94A3BB3CF8D6A57C3C23A">
    <w:name w:val="C4744E71EBA94A3BB3CF8D6A57C3C23A"/>
  </w:style>
  <w:style w:type="paragraph" w:customStyle="1" w:styleId="NormalAlt">
    <w:name w:val="Normal Alt"/>
    <w:basedOn w:val="Normal"/>
    <w:qFormat/>
    <w:pPr>
      <w:spacing w:line="269" w:lineRule="auto"/>
    </w:pPr>
    <w:rPr>
      <w:color w:val="E7E6E6" w:themeColor="background2"/>
      <w:sz w:val="20"/>
      <w:szCs w:val="20"/>
    </w:rPr>
  </w:style>
  <w:style w:type="paragraph" w:customStyle="1" w:styleId="1421880E4F944BE09950C22E5103092F">
    <w:name w:val="1421880E4F944BE09950C22E5103092F"/>
  </w:style>
  <w:style w:type="paragraph" w:styleId="ListBullet">
    <w:name w:val="List Bullet"/>
    <w:basedOn w:val="Normal"/>
    <w:uiPriority w:val="2"/>
    <w:qFormat/>
    <w:pPr>
      <w:numPr>
        <w:numId w:val="1"/>
      </w:numPr>
      <w:spacing w:line="240" w:lineRule="auto"/>
    </w:pPr>
    <w:rPr>
      <w:color w:val="000000" w:themeColor="text1"/>
      <w:sz w:val="20"/>
      <w:szCs w:val="20"/>
    </w:rPr>
  </w:style>
  <w:style w:type="paragraph" w:customStyle="1" w:styleId="ListBulletAlt">
    <w:name w:val="List Bullet Alt"/>
    <w:basedOn w:val="ListBullet"/>
    <w:qFormat/>
    <w:rPr>
      <w:color w:val="E7E6E6" w:themeColor="background2"/>
    </w:rPr>
  </w:style>
  <w:style w:type="paragraph" w:customStyle="1" w:styleId="274DC0E9E1FD4F5DA7871E9DDFFB61FB">
    <w:name w:val="274DC0E9E1FD4F5DA7871E9DDFFB61FB"/>
  </w:style>
  <w:style w:type="paragraph" w:styleId="Title">
    <w:name w:val="Title"/>
    <w:basedOn w:val="Normal"/>
    <w:link w:val="TitleChar"/>
    <w:uiPriority w:val="2"/>
    <w:qFormat/>
    <w:pPr>
      <w:spacing w:after="0" w:line="240" w:lineRule="auto"/>
      <w:contextualSpacing/>
      <w:jc w:val="center"/>
    </w:pPr>
    <w:rPr>
      <w:rFonts w:asciiTheme="majorHAnsi" w:eastAsiaTheme="majorEastAsia" w:hAnsiTheme="majorHAnsi" w:cstheme="majorBidi"/>
      <w:b/>
      <w:color w:val="FFFFFF" w:themeColor="background1"/>
      <w:kern w:val="28"/>
      <w:sz w:val="48"/>
      <w:szCs w:val="88"/>
    </w:rPr>
  </w:style>
  <w:style w:type="character" w:customStyle="1" w:styleId="TitleChar">
    <w:name w:val="Title Char"/>
    <w:basedOn w:val="DefaultParagraphFont"/>
    <w:link w:val="Title"/>
    <w:uiPriority w:val="2"/>
    <w:rPr>
      <w:rFonts w:asciiTheme="majorHAnsi" w:eastAsiaTheme="majorEastAsia" w:hAnsiTheme="majorHAnsi" w:cstheme="majorBidi"/>
      <w:b/>
      <w:color w:val="FFFFFF" w:themeColor="background1"/>
      <w:kern w:val="28"/>
      <w:sz w:val="48"/>
      <w:szCs w:val="88"/>
    </w:rPr>
  </w:style>
  <w:style w:type="paragraph" w:customStyle="1" w:styleId="08E5F42F26F3431C9D056527F75339E4">
    <w:name w:val="08E5F42F26F3431C9D056527F75339E4"/>
  </w:style>
  <w:style w:type="paragraph" w:customStyle="1" w:styleId="4B92533718C6446D9C842A3EF20CFDA5">
    <w:name w:val="4B92533718C6446D9C842A3EF20CFDA5"/>
  </w:style>
  <w:style w:type="paragraph" w:customStyle="1" w:styleId="27C06EFF995F43B19934DE7F5A26777A">
    <w:name w:val="27C06EFF995F43B19934DE7F5A26777A"/>
  </w:style>
  <w:style w:type="paragraph" w:customStyle="1" w:styleId="0D670F6FE6144E1BA6F7BE16B5F4FAF2">
    <w:name w:val="0D670F6FE6144E1BA6F7BE16B5F4FAF2"/>
  </w:style>
  <w:style w:type="paragraph" w:customStyle="1" w:styleId="721E27046960428690B7C2514E46CDAD">
    <w:name w:val="721E27046960428690B7C2514E46CDAD"/>
  </w:style>
  <w:style w:type="paragraph" w:customStyle="1" w:styleId="7E477B7192F44F88B8E7842C743CCCAA">
    <w:name w:val="7E477B7192F44F88B8E7842C743CCCAA"/>
  </w:style>
  <w:style w:type="paragraph" w:customStyle="1" w:styleId="3512A11AAF90410E9F9840FD78FF1B33">
    <w:name w:val="3512A11AAF90410E9F9840FD78FF1B33"/>
  </w:style>
  <w:style w:type="paragraph" w:customStyle="1" w:styleId="118716E3B4F84A06819BB64057ABF5D7">
    <w:name w:val="118716E3B4F84A06819BB64057ABF5D7"/>
  </w:style>
  <w:style w:type="paragraph" w:customStyle="1" w:styleId="4C7418D1254246DB97E3C55A2A0A1C40">
    <w:name w:val="4C7418D1254246DB97E3C55A2A0A1C40"/>
  </w:style>
  <w:style w:type="paragraph" w:customStyle="1" w:styleId="6E2097C53F854C4CA76850C9020610FB">
    <w:name w:val="6E2097C53F854C4CA76850C9020610FB"/>
  </w:style>
  <w:style w:type="paragraph" w:styleId="Subtitle">
    <w:name w:val="Subtitle"/>
    <w:basedOn w:val="Normal"/>
    <w:next w:val="Normal"/>
    <w:link w:val="SubtitleChar"/>
    <w:uiPriority w:val="3"/>
    <w:qFormat/>
    <w:pPr>
      <w:numPr>
        <w:ilvl w:val="1"/>
      </w:numPr>
      <w:spacing w:before="60" w:after="0" w:line="240" w:lineRule="auto"/>
      <w:jc w:val="center"/>
    </w:pPr>
    <w:rPr>
      <w:b/>
      <w:bCs/>
      <w:color w:val="E7E6E6" w:themeColor="background2"/>
      <w:sz w:val="32"/>
    </w:rPr>
  </w:style>
  <w:style w:type="character" w:customStyle="1" w:styleId="SubtitleChar">
    <w:name w:val="Subtitle Char"/>
    <w:basedOn w:val="DefaultParagraphFont"/>
    <w:link w:val="Subtitle"/>
    <w:uiPriority w:val="3"/>
    <w:rPr>
      <w:b/>
      <w:bCs/>
      <w:color w:val="E7E6E6" w:themeColor="background2"/>
      <w:sz w:val="32"/>
    </w:rPr>
  </w:style>
  <w:style w:type="paragraph" w:customStyle="1" w:styleId="BC247D8CD87044059C80DA7C09005CC8">
    <w:name w:val="BC247D8CD87044059C80DA7C09005CC8"/>
  </w:style>
  <w:style w:type="paragraph" w:customStyle="1" w:styleId="D522A1D7175440D78A5071E0074E33E6">
    <w:name w:val="D522A1D7175440D78A5071E0074E33E6"/>
  </w:style>
  <w:style w:type="paragraph" w:customStyle="1" w:styleId="9E8BB93E53DE429BB7858BA283446BEA">
    <w:name w:val="9E8BB93E53DE429BB7858BA283446BEA"/>
  </w:style>
  <w:style w:type="paragraph" w:customStyle="1" w:styleId="F94C26F891FC40508418BB00690521D9">
    <w:name w:val="F94C26F891FC40508418BB00690521D9"/>
  </w:style>
  <w:style w:type="paragraph" w:customStyle="1" w:styleId="4EB7A6CE202A477AA5B7D6B263A6E6B2">
    <w:name w:val="4EB7A6CE202A477AA5B7D6B263A6E6B2"/>
  </w:style>
  <w:style w:type="paragraph" w:customStyle="1" w:styleId="6175CAB6E6164F73917FE6B0CDCCF8BE">
    <w:name w:val="6175CAB6E6164F73917FE6B0CDCCF8BE"/>
  </w:style>
  <w:style w:type="paragraph" w:customStyle="1" w:styleId="DF33D01AC7F949178715BA0625EE7B48">
    <w:name w:val="DF33D01AC7F949178715BA0625EE7B48"/>
  </w:style>
  <w:style w:type="paragraph" w:customStyle="1" w:styleId="6799ABA83A5F4A969B07EFA4CDA9612C">
    <w:name w:val="6799ABA83A5F4A969B07EFA4CDA9612C"/>
  </w:style>
  <w:style w:type="paragraph" w:customStyle="1" w:styleId="08F33E3FCF3B4357B19CCDD971061CB0">
    <w:name w:val="08F33E3FCF3B4357B19CCDD971061CB0"/>
  </w:style>
  <w:style w:type="paragraph" w:customStyle="1" w:styleId="B785E239CEE44CD9AF7108C24CA627D4">
    <w:name w:val="B785E239CEE44CD9AF7108C24CA627D4"/>
  </w:style>
  <w:style w:type="paragraph" w:customStyle="1" w:styleId="EDF2AE14185D45819BE9885C304381D8">
    <w:name w:val="EDF2AE14185D45819BE9885C304381D8"/>
  </w:style>
  <w:style w:type="paragraph" w:customStyle="1" w:styleId="050730B0AE4947199CB73CD86D0C0663">
    <w:name w:val="050730B0AE4947199CB73CD86D0C0663"/>
  </w:style>
  <w:style w:type="paragraph" w:customStyle="1" w:styleId="8C49E20F65804B7D80A6C6C0F26B40E7">
    <w:name w:val="8C49E20F65804B7D80A6C6C0F26B40E7"/>
  </w:style>
  <w:style w:type="paragraph" w:customStyle="1" w:styleId="8EF0A9E4A7DD4C2F944B7F237C1FD6D6">
    <w:name w:val="8EF0A9E4A7DD4C2F944B7F237C1FD6D6"/>
  </w:style>
  <w:style w:type="paragraph" w:customStyle="1" w:styleId="1650AF0E83D44E47BEF6FC663758FD25">
    <w:name w:val="1650AF0E83D44E47BEF6FC663758FD25"/>
  </w:style>
  <w:style w:type="paragraph" w:customStyle="1" w:styleId="2ED6CEA24EED498FBA717E83D427EE7E">
    <w:name w:val="2ED6CEA24EED498FBA717E83D427EE7E"/>
  </w:style>
  <w:style w:type="paragraph" w:customStyle="1" w:styleId="1D0346104D314ABF98132D4370ACA418">
    <w:name w:val="1D0346104D314ABF98132D4370ACA418"/>
  </w:style>
  <w:style w:type="paragraph" w:customStyle="1" w:styleId="2138F5D16CCD40CC83B4764F3D33DA63">
    <w:name w:val="2138F5D16CCD40CC83B4764F3D33DA63"/>
  </w:style>
  <w:style w:type="paragraph" w:customStyle="1" w:styleId="507D6FBC3F6A4C4D9002F403F57AA284">
    <w:name w:val="507D6FBC3F6A4C4D9002F403F57AA284"/>
  </w:style>
  <w:style w:type="paragraph" w:customStyle="1" w:styleId="0BD1A98AC40E480593E7801A74329FF1">
    <w:name w:val="0BD1A98AC40E480593E7801A74329FF1"/>
  </w:style>
  <w:style w:type="paragraph" w:customStyle="1" w:styleId="CCDA05E40AFF409DA9D6C68F1EF96A83">
    <w:name w:val="CCDA05E40AFF409DA9D6C68F1EF96A83"/>
  </w:style>
  <w:style w:type="paragraph" w:customStyle="1" w:styleId="2E5DFA615F854759BAEAA8B5C059598E">
    <w:name w:val="2E5DFA615F854759BAEAA8B5C059598E"/>
  </w:style>
  <w:style w:type="paragraph" w:customStyle="1" w:styleId="867542AD47994EC589E35DA35C4F47F4">
    <w:name w:val="867542AD47994EC589E35DA35C4F47F4"/>
  </w:style>
  <w:style w:type="paragraph" w:customStyle="1" w:styleId="0A588644ACA6476F85D31AEF7A915150">
    <w:name w:val="0A588644ACA6476F85D31AEF7A915150"/>
  </w:style>
  <w:style w:type="paragraph" w:customStyle="1" w:styleId="4045BD26FF154925957CDAA285FDD06B">
    <w:name w:val="4045BD26FF154925957CDAA285FDD06B"/>
  </w:style>
  <w:style w:type="paragraph" w:customStyle="1" w:styleId="5A38D01E82AE42159205CC0C0371A5A5">
    <w:name w:val="5A38D01E82AE42159205CC0C0371A5A5"/>
  </w:style>
  <w:style w:type="paragraph" w:customStyle="1" w:styleId="27E076D5191546AC840B5AF0E1E1819E">
    <w:name w:val="27E076D5191546AC840B5AF0E1E1819E"/>
  </w:style>
  <w:style w:type="paragraph" w:customStyle="1" w:styleId="8B7295C61B5A4D5BAEBD36465139B3EE">
    <w:name w:val="8B7295C61B5A4D5BAEBD36465139B3EE"/>
  </w:style>
  <w:style w:type="paragraph" w:customStyle="1" w:styleId="AB5DC42C61634B02B94E8778283B15E1">
    <w:name w:val="AB5DC42C61634B02B94E8778283B15E1"/>
  </w:style>
  <w:style w:type="paragraph" w:customStyle="1" w:styleId="4F87DD3039B74B96885310926D227C6C">
    <w:name w:val="4F87DD3039B74B96885310926D227C6C"/>
  </w:style>
  <w:style w:type="paragraph" w:customStyle="1" w:styleId="706FA5331F274F669E063CEED3FD37D3">
    <w:name w:val="706FA5331F274F669E063CEED3FD37D3"/>
  </w:style>
  <w:style w:type="paragraph" w:customStyle="1" w:styleId="D1F24070C5754173A21617797F861563">
    <w:name w:val="D1F24070C5754173A21617797F861563"/>
  </w:style>
  <w:style w:type="paragraph" w:customStyle="1" w:styleId="175088B489AD46FF9570DD785153D75B">
    <w:name w:val="175088B489AD46FF9570DD785153D75B"/>
  </w:style>
  <w:style w:type="paragraph" w:customStyle="1" w:styleId="22C91603A1664BBC83B1FA8674325935">
    <w:name w:val="22C91603A1664BBC83B1FA8674325935"/>
  </w:style>
  <w:style w:type="paragraph" w:customStyle="1" w:styleId="462C33CA17FF47419010B83C24F9899C">
    <w:name w:val="462C33CA17FF47419010B83C24F9899C"/>
  </w:style>
  <w:style w:type="paragraph" w:customStyle="1" w:styleId="823D53FFD91F48D9A45732F9A0167A72">
    <w:name w:val="823D53FFD91F48D9A45732F9A0167A72"/>
  </w:style>
  <w:style w:type="paragraph" w:customStyle="1" w:styleId="CA1939320BF64F429E6DB672F2FBDFDC">
    <w:name w:val="CA1939320BF64F429E6DB672F2FBDFDC"/>
  </w:style>
  <w:style w:type="paragraph" w:customStyle="1" w:styleId="754C215632AA47CE8A3607594396E3D0">
    <w:name w:val="754C215632AA47CE8A3607594396E3D0"/>
  </w:style>
  <w:style w:type="paragraph" w:customStyle="1" w:styleId="B0AF350D359B4431B0113AD5F96C8BC7">
    <w:name w:val="B0AF350D359B4431B0113AD5F96C8BC7"/>
  </w:style>
  <w:style w:type="paragraph" w:customStyle="1" w:styleId="84394CF616E64A1384886AE343126820">
    <w:name w:val="84394CF616E64A1384886AE343126820"/>
  </w:style>
  <w:style w:type="paragraph" w:customStyle="1" w:styleId="5F72118433954D82BE8CF773A562648F">
    <w:name w:val="5F72118433954D82BE8CF773A562648F"/>
  </w:style>
  <w:style w:type="paragraph" w:customStyle="1" w:styleId="1519E6E6D7224D949BEF44964140F9AB">
    <w:name w:val="1519E6E6D7224D949BEF44964140F9AB"/>
  </w:style>
  <w:style w:type="paragraph" w:customStyle="1" w:styleId="8AF6897500A64EE7A7C0420C963B321B">
    <w:name w:val="8AF6897500A64EE7A7C0420C963B321B"/>
  </w:style>
  <w:style w:type="paragraph" w:customStyle="1" w:styleId="02793761E6F44734A86F19500780E045">
    <w:name w:val="02793761E6F44734A86F19500780E045"/>
  </w:style>
  <w:style w:type="paragraph" w:customStyle="1" w:styleId="A7CD64A7E3A3495F8D640E3644B877B5">
    <w:name w:val="A7CD64A7E3A3495F8D640E3644B877B5"/>
    <w:rsid w:val="00FB6526"/>
  </w:style>
  <w:style w:type="paragraph" w:customStyle="1" w:styleId="B2DE8186AF994639AA70DF633A179106">
    <w:name w:val="B2DE8186AF994639AA70DF633A179106"/>
    <w:rsid w:val="00FB6526"/>
  </w:style>
  <w:style w:type="paragraph" w:customStyle="1" w:styleId="E6DAC3FF5D234554B6BF683119FB4CBC">
    <w:name w:val="E6DAC3FF5D234554B6BF683119FB4CBC"/>
    <w:rsid w:val="00FB6526"/>
  </w:style>
  <w:style w:type="paragraph" w:customStyle="1" w:styleId="A8D3AE17B31546A294BE6F30642D6D60">
    <w:name w:val="A8D3AE17B31546A294BE6F30642D6D60"/>
    <w:rsid w:val="00FB6526"/>
  </w:style>
  <w:style w:type="paragraph" w:customStyle="1" w:styleId="195997EED40048BA98C939D3628D318D">
    <w:name w:val="195997EED40048BA98C939D3628D318D"/>
    <w:rsid w:val="00FB6526"/>
  </w:style>
  <w:style w:type="paragraph" w:customStyle="1" w:styleId="E5E21405584D41138EC4E19232F3FF47">
    <w:name w:val="E5E21405584D41138EC4E19232F3FF47"/>
    <w:rsid w:val="00FB6526"/>
  </w:style>
  <w:style w:type="paragraph" w:customStyle="1" w:styleId="170E13CDCA0147F68DA9A7FCC870876B">
    <w:name w:val="170E13CDCA0147F68DA9A7FCC870876B"/>
    <w:rsid w:val="00FB6526"/>
  </w:style>
  <w:style w:type="paragraph" w:customStyle="1" w:styleId="F4079E1E628B4C1FB40E0AF9B114EE60">
    <w:name w:val="F4079E1E628B4C1FB40E0AF9B114EE60"/>
    <w:rsid w:val="00FB6526"/>
  </w:style>
  <w:style w:type="paragraph" w:customStyle="1" w:styleId="D4B5FE0D6A7A4BFA8E8E292EA4B26115">
    <w:name w:val="D4B5FE0D6A7A4BFA8E8E292EA4B26115"/>
    <w:rsid w:val="00FB6526"/>
  </w:style>
  <w:style w:type="paragraph" w:customStyle="1" w:styleId="A8BABF2D50AB4C70AF6F5C0BC8080821">
    <w:name w:val="A8BABF2D50AB4C70AF6F5C0BC8080821"/>
    <w:rsid w:val="00FB6526"/>
  </w:style>
  <w:style w:type="paragraph" w:customStyle="1" w:styleId="AB096273254D42BEA6BB1B3887F3749B">
    <w:name w:val="AB096273254D42BEA6BB1B3887F3749B"/>
    <w:rsid w:val="00FB6526"/>
  </w:style>
  <w:style w:type="paragraph" w:customStyle="1" w:styleId="E0C8940D45944146B66F46869E854103">
    <w:name w:val="E0C8940D45944146B66F46869E854103"/>
    <w:rsid w:val="005077D6"/>
  </w:style>
  <w:style w:type="paragraph" w:customStyle="1" w:styleId="6610D594C5CE4380887F4B788D4B0970">
    <w:name w:val="6610D594C5CE4380887F4B788D4B0970"/>
    <w:rsid w:val="005077D6"/>
  </w:style>
  <w:style w:type="paragraph" w:customStyle="1" w:styleId="AF84F3E60CD84B12818E2863EACBDF62">
    <w:name w:val="AF84F3E60CD84B12818E2863EACBDF62"/>
    <w:rsid w:val="005077D6"/>
  </w:style>
  <w:style w:type="paragraph" w:customStyle="1" w:styleId="3D56D5230F5640EA86E88B0EB9359749">
    <w:name w:val="3D56D5230F5640EA86E88B0EB9359749"/>
    <w:rsid w:val="005077D6"/>
  </w:style>
  <w:style w:type="paragraph" w:customStyle="1" w:styleId="B1A3AB77C8D94B9082DE5C5BC72837CF">
    <w:name w:val="B1A3AB77C8D94B9082DE5C5BC72837CF"/>
    <w:rsid w:val="005077D6"/>
  </w:style>
  <w:style w:type="paragraph" w:customStyle="1" w:styleId="02B885893605433CB639851430EA7DC2">
    <w:name w:val="02B885893605433CB639851430EA7DC2"/>
    <w:rsid w:val="005077D6"/>
  </w:style>
  <w:style w:type="paragraph" w:customStyle="1" w:styleId="DE9D67736FAB43AA86513B8FFC9ABD9B">
    <w:name w:val="DE9D67736FAB43AA86513B8FFC9ABD9B"/>
    <w:rsid w:val="005077D6"/>
  </w:style>
  <w:style w:type="paragraph" w:customStyle="1" w:styleId="3676ECFC5ACF4DAFB452BA37C1B142A8">
    <w:name w:val="3676ECFC5ACF4DAFB452BA37C1B142A8"/>
    <w:rsid w:val="005077D6"/>
  </w:style>
  <w:style w:type="paragraph" w:customStyle="1" w:styleId="B7CA323DFC404E3F8346F3E510F9E6B0">
    <w:name w:val="B7CA323DFC404E3F8346F3E510F9E6B0"/>
    <w:rsid w:val="005077D6"/>
  </w:style>
  <w:style w:type="paragraph" w:customStyle="1" w:styleId="D2A17395D8F84BFEA06548F0362E7C0E">
    <w:name w:val="D2A17395D8F84BFEA06548F0362E7C0E"/>
    <w:rsid w:val="005077D6"/>
  </w:style>
  <w:style w:type="paragraph" w:customStyle="1" w:styleId="D4F7B67FFAA14F2D9625660FB8E904FE">
    <w:name w:val="D4F7B67FFAA14F2D9625660FB8E904FE"/>
    <w:rsid w:val="005077D6"/>
  </w:style>
  <w:style w:type="paragraph" w:customStyle="1" w:styleId="EE45C45DFD47423A9D85151402C83DC8">
    <w:name w:val="EE45C45DFD47423A9D85151402C83DC8"/>
    <w:rsid w:val="005077D6"/>
  </w:style>
  <w:style w:type="paragraph" w:customStyle="1" w:styleId="3318A41AB4304D5CB58EDD7E92AC10E4">
    <w:name w:val="3318A41AB4304D5CB58EDD7E92AC10E4"/>
    <w:rsid w:val="005077D6"/>
  </w:style>
  <w:style w:type="paragraph" w:customStyle="1" w:styleId="42B7864726E74467A63F704C05DA24A6">
    <w:name w:val="42B7864726E74467A63F704C05DA24A6"/>
    <w:rsid w:val="005077D6"/>
  </w:style>
  <w:style w:type="paragraph" w:customStyle="1" w:styleId="F3BC387EFBCA4DF99E335B53FEEE4853">
    <w:name w:val="F3BC387EFBCA4DF99E335B53FEEE4853"/>
    <w:rsid w:val="005077D6"/>
  </w:style>
  <w:style w:type="paragraph" w:customStyle="1" w:styleId="139287AE9F094AB3A340C1D9DDECA516">
    <w:name w:val="139287AE9F094AB3A340C1D9DDECA516"/>
    <w:rsid w:val="005077D6"/>
  </w:style>
  <w:style w:type="paragraph" w:customStyle="1" w:styleId="CA72A30D23524CDB8FDE65780B7DBD61">
    <w:name w:val="CA72A30D23524CDB8FDE65780B7DBD61"/>
    <w:rsid w:val="005077D6"/>
  </w:style>
  <w:style w:type="paragraph" w:customStyle="1" w:styleId="8255E3595D6D4B06A054C34216BD8E1D">
    <w:name w:val="8255E3595D6D4B06A054C34216BD8E1D"/>
    <w:rsid w:val="005077D6"/>
  </w:style>
  <w:style w:type="paragraph" w:customStyle="1" w:styleId="D42AEBF045364FD18C24B5C3926D9C2A">
    <w:name w:val="D42AEBF045364FD18C24B5C3926D9C2A"/>
    <w:rsid w:val="005077D6"/>
  </w:style>
  <w:style w:type="paragraph" w:customStyle="1" w:styleId="996F1D888057470FA09F9DE73467219B">
    <w:name w:val="996F1D888057470FA09F9DE73467219B"/>
    <w:rsid w:val="005077D6"/>
  </w:style>
  <w:style w:type="paragraph" w:customStyle="1" w:styleId="5F1713A2141D42568E1A21A1FA4A3566">
    <w:name w:val="5F1713A2141D42568E1A21A1FA4A3566"/>
    <w:rsid w:val="005077D6"/>
  </w:style>
  <w:style w:type="paragraph" w:customStyle="1" w:styleId="2D5794963DE54ABB89D4688CAFF0C8C0">
    <w:name w:val="2D5794963DE54ABB89D4688CAFF0C8C0"/>
    <w:rsid w:val="005077D6"/>
  </w:style>
  <w:style w:type="paragraph" w:customStyle="1" w:styleId="F89FCE54D9E245B383B504A8D7747E5A">
    <w:name w:val="F89FCE54D9E245B383B504A8D7747E5A"/>
    <w:rsid w:val="005077D6"/>
  </w:style>
  <w:style w:type="paragraph" w:customStyle="1" w:styleId="C95DDA1339324BDEA01E63A2799AC699">
    <w:name w:val="C95DDA1339324BDEA01E63A2799AC699"/>
    <w:rsid w:val="005077D6"/>
  </w:style>
  <w:style w:type="paragraph" w:customStyle="1" w:styleId="A071047455554D6486864D4CBA83B896">
    <w:name w:val="A071047455554D6486864D4CBA83B896"/>
    <w:rsid w:val="005077D6"/>
  </w:style>
  <w:style w:type="paragraph" w:customStyle="1" w:styleId="F8C121276C054880AA3C3B5B0BFFF1FB">
    <w:name w:val="F8C121276C054880AA3C3B5B0BFFF1FB"/>
    <w:rsid w:val="005077D6"/>
  </w:style>
  <w:style w:type="paragraph" w:customStyle="1" w:styleId="3B93031E5ED349BFA5047A154E12EEFA">
    <w:name w:val="3B93031E5ED349BFA5047A154E12EEFA"/>
    <w:rsid w:val="005077D6"/>
  </w:style>
  <w:style w:type="paragraph" w:customStyle="1" w:styleId="9156576819E84E46A4CEDA0FDFEB1F27">
    <w:name w:val="9156576819E84E46A4CEDA0FDFEB1F27"/>
    <w:rsid w:val="005077D6"/>
  </w:style>
  <w:style w:type="paragraph" w:customStyle="1" w:styleId="CDC523E1BB3842D9AFCF5B291C8B4520">
    <w:name w:val="CDC523E1BB3842D9AFCF5B291C8B4520"/>
    <w:rsid w:val="005077D6"/>
  </w:style>
  <w:style w:type="paragraph" w:customStyle="1" w:styleId="BAEB8022E10E4B5CBED863542B3AB343">
    <w:name w:val="BAEB8022E10E4B5CBED863542B3AB343"/>
    <w:rsid w:val="005077D6"/>
  </w:style>
  <w:style w:type="paragraph" w:customStyle="1" w:styleId="9A409407824A423E895F1BB6CF522D07">
    <w:name w:val="9A409407824A423E895F1BB6CF522D07"/>
    <w:rsid w:val="005077D6"/>
  </w:style>
  <w:style w:type="paragraph" w:customStyle="1" w:styleId="4EA092D88B8642B2B24EA7702760E6AC">
    <w:name w:val="4EA092D88B8642B2B24EA7702760E6AC"/>
    <w:rsid w:val="005077D6"/>
  </w:style>
  <w:style w:type="paragraph" w:customStyle="1" w:styleId="7A71E9A26E5C43AFA247D3F4350BAFD5">
    <w:name w:val="7A71E9A26E5C43AFA247D3F4350BAFD5"/>
    <w:rsid w:val="005077D6"/>
  </w:style>
  <w:style w:type="paragraph" w:customStyle="1" w:styleId="A06F989E75FA47F493BED4055DF5939A">
    <w:name w:val="A06F989E75FA47F493BED4055DF5939A"/>
    <w:rsid w:val="005077D6"/>
  </w:style>
  <w:style w:type="paragraph" w:customStyle="1" w:styleId="760EE9A2FFD84A788A31E1F60C3F0929">
    <w:name w:val="760EE9A2FFD84A788A31E1F60C3F0929"/>
    <w:rsid w:val="005077D6"/>
  </w:style>
  <w:style w:type="paragraph" w:customStyle="1" w:styleId="7C402D0EEAC14B3B9F13618F4777C124">
    <w:name w:val="7C402D0EEAC14B3B9F13618F4777C124"/>
    <w:rsid w:val="005077D6"/>
  </w:style>
  <w:style w:type="paragraph" w:customStyle="1" w:styleId="6621441A451A4834A1C47C0184B690FF">
    <w:name w:val="6621441A451A4834A1C47C0184B690FF"/>
    <w:rsid w:val="005077D6"/>
  </w:style>
  <w:style w:type="paragraph" w:customStyle="1" w:styleId="713A07FBD6F74973A3D4D9EC6712C382">
    <w:name w:val="713A07FBD6F74973A3D4D9EC6712C382"/>
    <w:rsid w:val="005077D6"/>
  </w:style>
  <w:style w:type="paragraph" w:customStyle="1" w:styleId="3AA78D3DA35141C78807161D3B3D42BA">
    <w:name w:val="3AA78D3DA35141C78807161D3B3D42BA"/>
    <w:rsid w:val="005077D6"/>
  </w:style>
  <w:style w:type="paragraph" w:customStyle="1" w:styleId="096E92C5217045DCA5E75446CD8195FA">
    <w:name w:val="096E92C5217045DCA5E75446CD8195FA"/>
    <w:rsid w:val="005077D6"/>
  </w:style>
  <w:style w:type="paragraph" w:customStyle="1" w:styleId="2E4B6FC15F3243F0B68E175EFBDA5D45">
    <w:name w:val="2E4B6FC15F3243F0B68E175EFBDA5D45"/>
    <w:rsid w:val="005077D6"/>
  </w:style>
  <w:style w:type="paragraph" w:customStyle="1" w:styleId="ACEF50FB5D324AB3844EB1A2FBCA5D5C">
    <w:name w:val="ACEF50FB5D324AB3844EB1A2FBCA5D5C"/>
    <w:rsid w:val="005077D6"/>
  </w:style>
  <w:style w:type="paragraph" w:customStyle="1" w:styleId="1C541245F7864AC4AADD70D738FB4673">
    <w:name w:val="1C541245F7864AC4AADD70D738FB4673"/>
    <w:rsid w:val="005077D6"/>
  </w:style>
  <w:style w:type="paragraph" w:customStyle="1" w:styleId="36BDED1D9260496599CDB78486CCFAED">
    <w:name w:val="36BDED1D9260496599CDB78486CCFAED"/>
    <w:rsid w:val="005077D6"/>
  </w:style>
  <w:style w:type="paragraph" w:customStyle="1" w:styleId="41DEA7C79FD3493DB25B0E6B891D2776">
    <w:name w:val="41DEA7C79FD3493DB25B0E6B891D2776"/>
    <w:rsid w:val="005077D6"/>
  </w:style>
  <w:style w:type="paragraph" w:customStyle="1" w:styleId="76B50F6795FA46DC8973A7179AE288A6">
    <w:name w:val="76B50F6795FA46DC8973A7179AE288A6"/>
    <w:rsid w:val="005077D6"/>
  </w:style>
  <w:style w:type="paragraph" w:customStyle="1" w:styleId="DEAA47DA43964DEE92B9557BB8335260">
    <w:name w:val="DEAA47DA43964DEE92B9557BB8335260"/>
    <w:rsid w:val="005077D6"/>
  </w:style>
  <w:style w:type="paragraph" w:customStyle="1" w:styleId="3DD847B9187846B593868B1CDDE11B8C">
    <w:name w:val="3DD847B9187846B593868B1CDDE11B8C"/>
    <w:rsid w:val="005077D6"/>
  </w:style>
  <w:style w:type="paragraph" w:customStyle="1" w:styleId="D66379A45328410AA5BBCBA81F7D9BC9">
    <w:name w:val="D66379A45328410AA5BBCBA81F7D9BC9"/>
    <w:rsid w:val="005077D6"/>
  </w:style>
  <w:style w:type="paragraph" w:customStyle="1" w:styleId="0F5B7FBEC12143C981D8E8E66305D3D1">
    <w:name w:val="0F5B7FBEC12143C981D8E8E66305D3D1"/>
    <w:rsid w:val="005077D6"/>
  </w:style>
  <w:style w:type="paragraph" w:customStyle="1" w:styleId="47FE793E2408432AAA5750D4985106FC">
    <w:name w:val="47FE793E2408432AAA5750D4985106FC"/>
    <w:rsid w:val="005077D6"/>
  </w:style>
  <w:style w:type="paragraph" w:customStyle="1" w:styleId="FB03BDEA016B46CA9136CEFD58BA98CA">
    <w:name w:val="FB03BDEA016B46CA9136CEFD58BA98CA"/>
    <w:rsid w:val="005077D6"/>
  </w:style>
  <w:style w:type="paragraph" w:customStyle="1" w:styleId="4D5E6E386BDE4DBC8CD9E13A1C04C23E">
    <w:name w:val="4D5E6E386BDE4DBC8CD9E13A1C04C23E"/>
    <w:rsid w:val="005077D6"/>
  </w:style>
  <w:style w:type="paragraph" w:customStyle="1" w:styleId="C246CADBC7D1463D876BE3E426AA8F28">
    <w:name w:val="C246CADBC7D1463D876BE3E426AA8F28"/>
    <w:rsid w:val="005077D6"/>
  </w:style>
  <w:style w:type="paragraph" w:customStyle="1" w:styleId="0549D3587328412B8A3DF299B3C77C09">
    <w:name w:val="0549D3587328412B8A3DF299B3C77C09"/>
    <w:rsid w:val="005077D6"/>
  </w:style>
  <w:style w:type="paragraph" w:customStyle="1" w:styleId="738DDA05382C43E2999F27C210AA31CB">
    <w:name w:val="738DDA05382C43E2999F27C210AA31CB"/>
    <w:rsid w:val="005077D6"/>
  </w:style>
  <w:style w:type="paragraph" w:customStyle="1" w:styleId="463FE14B2D2F4802A881FF8250AB4672">
    <w:name w:val="463FE14B2D2F4802A881FF8250AB4672"/>
    <w:rsid w:val="005077D6"/>
  </w:style>
  <w:style w:type="paragraph" w:customStyle="1" w:styleId="F139C08F80CC4653BB786E7549935E3E">
    <w:name w:val="F139C08F80CC4653BB786E7549935E3E"/>
    <w:rsid w:val="005077D6"/>
  </w:style>
  <w:style w:type="paragraph" w:customStyle="1" w:styleId="63CB574AC44E4A39956198940CA86E10">
    <w:name w:val="63CB574AC44E4A39956198940CA86E10"/>
    <w:rsid w:val="005077D6"/>
  </w:style>
  <w:style w:type="paragraph" w:customStyle="1" w:styleId="2CD29F3CD49F44B2BB086B5BD1A82BCE">
    <w:name w:val="2CD29F3CD49F44B2BB086B5BD1A82BCE"/>
    <w:rsid w:val="005077D6"/>
  </w:style>
  <w:style w:type="paragraph" w:customStyle="1" w:styleId="56637FB20E9343D287DD0F0A00A11701">
    <w:name w:val="56637FB20E9343D287DD0F0A00A11701"/>
    <w:rsid w:val="005077D6"/>
  </w:style>
  <w:style w:type="paragraph" w:customStyle="1" w:styleId="0D19E1C6D0D244BFB61B4DA8E1771055">
    <w:name w:val="0D19E1C6D0D244BFB61B4DA8E1771055"/>
    <w:rsid w:val="005077D6"/>
  </w:style>
  <w:style w:type="paragraph" w:customStyle="1" w:styleId="4EEB9A170E804C6A9A7454EF3EAC6C83">
    <w:name w:val="4EEB9A170E804C6A9A7454EF3EAC6C83"/>
    <w:rsid w:val="005077D6"/>
  </w:style>
  <w:style w:type="paragraph" w:customStyle="1" w:styleId="0B51FFC2CE2A4B77B371C8D294052A14">
    <w:name w:val="0B51FFC2CE2A4B77B371C8D294052A14"/>
    <w:rsid w:val="005077D6"/>
  </w:style>
  <w:style w:type="paragraph" w:customStyle="1" w:styleId="60FA0E74FF98435AB1C8275984C99DB9">
    <w:name w:val="60FA0E74FF98435AB1C8275984C99DB9"/>
    <w:rsid w:val="005077D6"/>
  </w:style>
  <w:style w:type="paragraph" w:customStyle="1" w:styleId="7D5758F7496C403CAB6B286F155D58C0">
    <w:name w:val="7D5758F7496C403CAB6B286F155D58C0"/>
    <w:rsid w:val="005077D6"/>
  </w:style>
  <w:style w:type="paragraph" w:customStyle="1" w:styleId="DC9F3BA8310548018B99422392CBD0C8">
    <w:name w:val="DC9F3BA8310548018B99422392CBD0C8"/>
    <w:rsid w:val="005077D6"/>
  </w:style>
  <w:style w:type="paragraph" w:customStyle="1" w:styleId="A05A78EA7B6E47D0A4E5F6FB7A5D381A">
    <w:name w:val="A05A78EA7B6E47D0A4E5F6FB7A5D381A"/>
    <w:rsid w:val="005077D6"/>
  </w:style>
  <w:style w:type="paragraph" w:customStyle="1" w:styleId="0CD525A2F7314590BCF0A5C6706F8141">
    <w:name w:val="0CD525A2F7314590BCF0A5C6706F8141"/>
    <w:rsid w:val="005077D6"/>
  </w:style>
  <w:style w:type="paragraph" w:customStyle="1" w:styleId="D7A6EB2589924FD0A50C75612043B46B">
    <w:name w:val="D7A6EB2589924FD0A50C75612043B46B"/>
    <w:rsid w:val="005077D6"/>
  </w:style>
  <w:style w:type="paragraph" w:customStyle="1" w:styleId="EA8BC492978745FB85967B4C9E73391F">
    <w:name w:val="EA8BC492978745FB85967B4C9E73391F"/>
    <w:rsid w:val="005077D6"/>
  </w:style>
  <w:style w:type="paragraph" w:customStyle="1" w:styleId="06EADB5EEBB84BEF85C74ED382ACF413">
    <w:name w:val="06EADB5EEBB84BEF85C74ED382ACF413"/>
    <w:rsid w:val="005077D6"/>
  </w:style>
  <w:style w:type="paragraph" w:customStyle="1" w:styleId="B741EC85AD4145E0A239F0BEE9E6FAE8">
    <w:name w:val="B741EC85AD4145E0A239F0BEE9E6FAE8"/>
    <w:rsid w:val="005077D6"/>
  </w:style>
  <w:style w:type="paragraph" w:customStyle="1" w:styleId="9699CDFCDF7B4B04B4C94790172A5CD9">
    <w:name w:val="9699CDFCDF7B4B04B4C94790172A5CD9"/>
    <w:rsid w:val="005077D6"/>
  </w:style>
  <w:style w:type="paragraph" w:customStyle="1" w:styleId="56826D47A9E045349593A66300E154A1">
    <w:name w:val="56826D47A9E045349593A66300E154A1"/>
    <w:rsid w:val="005077D6"/>
  </w:style>
  <w:style w:type="paragraph" w:customStyle="1" w:styleId="0E74F61F394A49F7BB22FA5916081663">
    <w:name w:val="0E74F61F394A49F7BB22FA5916081663"/>
    <w:rsid w:val="005077D6"/>
  </w:style>
  <w:style w:type="paragraph" w:customStyle="1" w:styleId="4888D81DD1AA484AB20FBFAEB2E56102">
    <w:name w:val="4888D81DD1AA484AB20FBFAEB2E56102"/>
    <w:rsid w:val="005077D6"/>
  </w:style>
  <w:style w:type="paragraph" w:customStyle="1" w:styleId="2480E0435101497E964EAA183C6C6774">
    <w:name w:val="2480E0435101497E964EAA183C6C6774"/>
    <w:rsid w:val="005077D6"/>
  </w:style>
  <w:style w:type="paragraph" w:customStyle="1" w:styleId="88F093F1EC974C05B045C9299FFA72F7">
    <w:name w:val="88F093F1EC974C05B045C9299FFA72F7"/>
    <w:rsid w:val="005077D6"/>
  </w:style>
  <w:style w:type="paragraph" w:customStyle="1" w:styleId="A40433D5D32748618330A608D56E4979">
    <w:name w:val="A40433D5D32748618330A608D56E4979"/>
    <w:rsid w:val="005077D6"/>
  </w:style>
  <w:style w:type="paragraph" w:customStyle="1" w:styleId="00B59FF54EAE46968CF83E80BE55B156">
    <w:name w:val="00B59FF54EAE46968CF83E80BE55B156"/>
    <w:rsid w:val="005077D6"/>
  </w:style>
  <w:style w:type="paragraph" w:customStyle="1" w:styleId="82BBB240F4864413B0B638297B2537FE">
    <w:name w:val="82BBB240F4864413B0B638297B2537FE"/>
    <w:rsid w:val="005077D6"/>
  </w:style>
  <w:style w:type="paragraph" w:customStyle="1" w:styleId="306A3331AFA6420397BB267392C4A2D1">
    <w:name w:val="306A3331AFA6420397BB267392C4A2D1"/>
    <w:rsid w:val="005077D6"/>
  </w:style>
  <w:style w:type="paragraph" w:customStyle="1" w:styleId="2924A67B335B4D0E805B3D2676B1456A">
    <w:name w:val="2924A67B335B4D0E805B3D2676B1456A"/>
    <w:rsid w:val="005077D6"/>
  </w:style>
  <w:style w:type="paragraph" w:customStyle="1" w:styleId="7403BBBAA5A44CF4BE443B808B912738">
    <w:name w:val="7403BBBAA5A44CF4BE443B808B912738"/>
    <w:rsid w:val="005077D6"/>
  </w:style>
  <w:style w:type="paragraph" w:customStyle="1" w:styleId="44F8378AB37544B8A0869850A61C86F3">
    <w:name w:val="44F8378AB37544B8A0869850A61C86F3"/>
    <w:rsid w:val="005077D6"/>
  </w:style>
  <w:style w:type="paragraph" w:customStyle="1" w:styleId="7109BEC46C6945779D5348FFD473E466">
    <w:name w:val="7109BEC46C6945779D5348FFD473E466"/>
    <w:rsid w:val="005077D6"/>
  </w:style>
  <w:style w:type="paragraph" w:customStyle="1" w:styleId="CC40F56F6939455AA7A395AFAEC9A02D">
    <w:name w:val="CC40F56F6939455AA7A395AFAEC9A02D"/>
    <w:rsid w:val="005077D6"/>
  </w:style>
  <w:style w:type="paragraph" w:customStyle="1" w:styleId="798E60F2E2D94E4F989998A424496C5C">
    <w:name w:val="798E60F2E2D94E4F989998A424496C5C"/>
    <w:rsid w:val="005077D6"/>
  </w:style>
  <w:style w:type="paragraph" w:customStyle="1" w:styleId="529199EF385B4EC382D30C52EABA613E">
    <w:name w:val="529199EF385B4EC382D30C52EABA613E"/>
    <w:rsid w:val="005077D6"/>
  </w:style>
  <w:style w:type="paragraph" w:customStyle="1" w:styleId="8351B36406A543F9858ED7FB33CADCC6">
    <w:name w:val="8351B36406A543F9858ED7FB33CADCC6"/>
    <w:rsid w:val="005077D6"/>
  </w:style>
  <w:style w:type="paragraph" w:customStyle="1" w:styleId="86F5F7F76A7C4C878FB29F6F7EB5951C">
    <w:name w:val="86F5F7F76A7C4C878FB29F6F7EB5951C"/>
    <w:rsid w:val="005077D6"/>
  </w:style>
  <w:style w:type="paragraph" w:customStyle="1" w:styleId="A149957B5B34410B90E7B475B6A56D80">
    <w:name w:val="A149957B5B34410B90E7B475B6A56D80"/>
    <w:rsid w:val="005077D6"/>
  </w:style>
  <w:style w:type="paragraph" w:customStyle="1" w:styleId="288292A0357E4845B0F752AE4FF255B3">
    <w:name w:val="288292A0357E4845B0F752AE4FF255B3"/>
    <w:rsid w:val="005077D6"/>
  </w:style>
  <w:style w:type="paragraph" w:customStyle="1" w:styleId="95539D4D403D4B6DBB130FCCD30580BE">
    <w:name w:val="95539D4D403D4B6DBB130FCCD30580BE"/>
    <w:rsid w:val="005077D6"/>
  </w:style>
  <w:style w:type="paragraph" w:customStyle="1" w:styleId="2A44C700BE3A4CB5B738FB17BA1F8F5C">
    <w:name w:val="2A44C700BE3A4CB5B738FB17BA1F8F5C"/>
    <w:rsid w:val="005077D6"/>
  </w:style>
  <w:style w:type="paragraph" w:customStyle="1" w:styleId="8120A684BED64373B0F99ADB533F281B">
    <w:name w:val="8120A684BED64373B0F99ADB533F281B"/>
    <w:rsid w:val="005077D6"/>
  </w:style>
  <w:style w:type="paragraph" w:customStyle="1" w:styleId="604ADAC7012C421B80CB401741365AB6">
    <w:name w:val="604ADAC7012C421B80CB401741365AB6"/>
    <w:rsid w:val="005077D6"/>
  </w:style>
  <w:style w:type="paragraph" w:customStyle="1" w:styleId="BBAB5617D93A49299D3BD52236A226CC">
    <w:name w:val="BBAB5617D93A49299D3BD52236A226CC"/>
    <w:rsid w:val="005077D6"/>
  </w:style>
  <w:style w:type="paragraph" w:customStyle="1" w:styleId="A03BF5493E94419E80350671876A8EF0">
    <w:name w:val="A03BF5493E94419E80350671876A8EF0"/>
    <w:rsid w:val="005077D6"/>
  </w:style>
  <w:style w:type="paragraph" w:customStyle="1" w:styleId="A10564173D0A4788825EDFB4E2E1BE58">
    <w:name w:val="A10564173D0A4788825EDFB4E2E1BE58"/>
    <w:rsid w:val="005077D6"/>
  </w:style>
  <w:style w:type="paragraph" w:customStyle="1" w:styleId="983B3DC891F142FDA431B69FFE76E61A">
    <w:name w:val="983B3DC891F142FDA431B69FFE76E61A"/>
    <w:rsid w:val="005077D6"/>
  </w:style>
  <w:style w:type="paragraph" w:customStyle="1" w:styleId="907F4F3D91704E46916DCB556D09BF88">
    <w:name w:val="907F4F3D91704E46916DCB556D09BF88"/>
    <w:rsid w:val="005077D6"/>
  </w:style>
  <w:style w:type="paragraph" w:customStyle="1" w:styleId="BFB9C61AC05E439F806FEF57C5763306">
    <w:name w:val="BFB9C61AC05E439F806FEF57C5763306"/>
    <w:rsid w:val="005077D6"/>
  </w:style>
  <w:style w:type="paragraph" w:customStyle="1" w:styleId="7E2CAB1830014E27912CD068A9DF298F">
    <w:name w:val="7E2CAB1830014E27912CD068A9DF298F"/>
    <w:rsid w:val="005077D6"/>
  </w:style>
  <w:style w:type="paragraph" w:customStyle="1" w:styleId="ED967C25A0A24D8FA6C0E110F09F1E4E">
    <w:name w:val="ED967C25A0A24D8FA6C0E110F09F1E4E"/>
    <w:rsid w:val="005077D6"/>
  </w:style>
  <w:style w:type="paragraph" w:customStyle="1" w:styleId="4B38A49C06D84A5C9356FA163028AE39">
    <w:name w:val="4B38A49C06D84A5C9356FA163028AE39"/>
    <w:rsid w:val="005077D6"/>
  </w:style>
  <w:style w:type="paragraph" w:customStyle="1" w:styleId="9ABC52E91B8542F1866A4F309ABB2C1B">
    <w:name w:val="9ABC52E91B8542F1866A4F309ABB2C1B"/>
    <w:rsid w:val="005077D6"/>
  </w:style>
  <w:style w:type="paragraph" w:customStyle="1" w:styleId="19E0FCBCC4D645629E25D8AD4B01B71A">
    <w:name w:val="19E0FCBCC4D645629E25D8AD4B01B71A"/>
    <w:rsid w:val="005077D6"/>
  </w:style>
  <w:style w:type="paragraph" w:customStyle="1" w:styleId="17A32E936F2642F08AD6B75FEBCEC280">
    <w:name w:val="17A32E936F2642F08AD6B75FEBCEC280"/>
    <w:rsid w:val="005077D6"/>
  </w:style>
  <w:style w:type="paragraph" w:customStyle="1" w:styleId="7E92EC8283D84FF4A26FDCEA25AB2056">
    <w:name w:val="7E92EC8283D84FF4A26FDCEA25AB2056"/>
    <w:rsid w:val="005077D6"/>
  </w:style>
  <w:style w:type="paragraph" w:customStyle="1" w:styleId="FF27AD163E004B3099E5055BF2E18749">
    <w:name w:val="FF27AD163E004B3099E5055BF2E18749"/>
    <w:rsid w:val="005077D6"/>
  </w:style>
  <w:style w:type="paragraph" w:customStyle="1" w:styleId="04A84193934E4A3B8AE8B9324E9988B9">
    <w:name w:val="04A84193934E4A3B8AE8B9324E9988B9"/>
    <w:rsid w:val="005077D6"/>
  </w:style>
  <w:style w:type="paragraph" w:customStyle="1" w:styleId="C30D0FF8B5FD4A41920FBF70AF4A8220">
    <w:name w:val="C30D0FF8B5FD4A41920FBF70AF4A8220"/>
    <w:rsid w:val="005077D6"/>
  </w:style>
  <w:style w:type="paragraph" w:customStyle="1" w:styleId="E5B5926E453C4429BF66A55E72C3CE7D">
    <w:name w:val="E5B5926E453C4429BF66A55E72C3CE7D"/>
    <w:rsid w:val="005077D6"/>
  </w:style>
  <w:style w:type="paragraph" w:customStyle="1" w:styleId="BC16B87632194754BF8E8A9D846CDC07">
    <w:name w:val="BC16B87632194754BF8E8A9D846CDC07"/>
    <w:rsid w:val="005077D6"/>
  </w:style>
  <w:style w:type="paragraph" w:customStyle="1" w:styleId="10353AF44267451886D19D6B834D8589">
    <w:name w:val="10353AF44267451886D19D6B834D8589"/>
    <w:rsid w:val="005077D6"/>
  </w:style>
  <w:style w:type="paragraph" w:customStyle="1" w:styleId="4C8BF13D6C41445684F14DDCFB316829">
    <w:name w:val="4C8BF13D6C41445684F14DDCFB316829"/>
    <w:rsid w:val="005077D6"/>
  </w:style>
  <w:style w:type="paragraph" w:customStyle="1" w:styleId="44469C84D720467595F9CB4D58AE897F">
    <w:name w:val="44469C84D720467595F9CB4D58AE897F"/>
    <w:rsid w:val="005077D6"/>
  </w:style>
  <w:style w:type="paragraph" w:customStyle="1" w:styleId="6830543219D447C294B081AA2BDC3971">
    <w:name w:val="6830543219D447C294B081AA2BDC3971"/>
    <w:rsid w:val="005077D6"/>
  </w:style>
  <w:style w:type="paragraph" w:customStyle="1" w:styleId="26123FAE77DC40D6B810404C29966CEB">
    <w:name w:val="26123FAE77DC40D6B810404C29966CEB"/>
    <w:rsid w:val="005077D6"/>
  </w:style>
  <w:style w:type="paragraph" w:customStyle="1" w:styleId="1380003A10074EC19AC6A2B3C4319D2F">
    <w:name w:val="1380003A10074EC19AC6A2B3C4319D2F"/>
    <w:rsid w:val="005077D6"/>
  </w:style>
  <w:style w:type="paragraph" w:customStyle="1" w:styleId="B046E81D54904F66A1011AF48B0EBA84">
    <w:name w:val="B046E81D54904F66A1011AF48B0EBA84"/>
    <w:rsid w:val="005077D6"/>
  </w:style>
  <w:style w:type="paragraph" w:customStyle="1" w:styleId="DCF47850F6C048379F4B942CF84BAC4A">
    <w:name w:val="DCF47850F6C048379F4B942CF84BAC4A"/>
    <w:rsid w:val="005077D6"/>
  </w:style>
  <w:style w:type="paragraph" w:customStyle="1" w:styleId="F536321BA54044408F33181CE235573E">
    <w:name w:val="F536321BA54044408F33181CE235573E"/>
    <w:rsid w:val="005077D6"/>
  </w:style>
  <w:style w:type="paragraph" w:customStyle="1" w:styleId="8C48F756FBDF4945AA4294BA03F4BB88">
    <w:name w:val="8C48F756FBDF4945AA4294BA03F4BB88"/>
    <w:rsid w:val="005077D6"/>
  </w:style>
  <w:style w:type="paragraph" w:customStyle="1" w:styleId="CBDF63F5DC8E470C824A9E6BE075D340">
    <w:name w:val="CBDF63F5DC8E470C824A9E6BE075D340"/>
    <w:rsid w:val="005077D6"/>
  </w:style>
  <w:style w:type="paragraph" w:customStyle="1" w:styleId="B6DB403F83FE42C685A5030AE0F07B0A">
    <w:name w:val="B6DB403F83FE42C685A5030AE0F07B0A"/>
    <w:rsid w:val="005077D6"/>
  </w:style>
  <w:style w:type="paragraph" w:customStyle="1" w:styleId="F4BA8C6AD050473C942DA13584D3BA75">
    <w:name w:val="F4BA8C6AD050473C942DA13584D3BA75"/>
    <w:rsid w:val="005077D6"/>
  </w:style>
  <w:style w:type="paragraph" w:customStyle="1" w:styleId="6FAB32C0047141CE9F4C755C7DDA6CA0">
    <w:name w:val="6FAB32C0047141CE9F4C755C7DDA6CA0"/>
    <w:rsid w:val="005077D6"/>
  </w:style>
  <w:style w:type="paragraph" w:customStyle="1" w:styleId="0A63ECC417A54C8CB440257B87EACBF8">
    <w:name w:val="0A63ECC417A54C8CB440257B87EACBF8"/>
    <w:rsid w:val="005077D6"/>
  </w:style>
  <w:style w:type="paragraph" w:customStyle="1" w:styleId="FC476BD7510140739C62F08C34397CDC">
    <w:name w:val="FC476BD7510140739C62F08C34397CDC"/>
    <w:rsid w:val="005077D6"/>
  </w:style>
  <w:style w:type="paragraph" w:customStyle="1" w:styleId="A26DE8953EF845ECB9A2B2CA94930081">
    <w:name w:val="A26DE8953EF845ECB9A2B2CA94930081"/>
    <w:rsid w:val="005077D6"/>
  </w:style>
  <w:style w:type="paragraph" w:customStyle="1" w:styleId="BE9CE5BE2C174B32AAAB57833F6C15E7">
    <w:name w:val="BE9CE5BE2C174B32AAAB57833F6C15E7"/>
    <w:rsid w:val="005077D6"/>
  </w:style>
  <w:style w:type="paragraph" w:customStyle="1" w:styleId="1EB6ADF83E114521A9639B88B3175079">
    <w:name w:val="1EB6ADF83E114521A9639B88B3175079"/>
    <w:rsid w:val="005077D6"/>
  </w:style>
  <w:style w:type="paragraph" w:customStyle="1" w:styleId="28AF1A9227474EABA54B95E8791D53DD">
    <w:name w:val="28AF1A9227474EABA54B95E8791D53DD"/>
    <w:rsid w:val="005077D6"/>
  </w:style>
  <w:style w:type="paragraph" w:customStyle="1" w:styleId="B47F6C975C1642C4A35079A1E4350552">
    <w:name w:val="B47F6C975C1642C4A35079A1E4350552"/>
    <w:rsid w:val="005077D6"/>
  </w:style>
  <w:style w:type="paragraph" w:customStyle="1" w:styleId="B1301FAB214D4043B624A942467B767C">
    <w:name w:val="B1301FAB214D4043B624A942467B767C"/>
    <w:rsid w:val="005077D6"/>
  </w:style>
  <w:style w:type="paragraph" w:customStyle="1" w:styleId="406D3A6800F545D3AD05416A9B4FF21B">
    <w:name w:val="406D3A6800F545D3AD05416A9B4FF21B"/>
    <w:rsid w:val="005077D6"/>
  </w:style>
  <w:style w:type="paragraph" w:customStyle="1" w:styleId="710DCD1F36424089A30447ACFB4FFF99">
    <w:name w:val="710DCD1F36424089A30447ACFB4FFF99"/>
    <w:rsid w:val="005077D6"/>
  </w:style>
  <w:style w:type="paragraph" w:customStyle="1" w:styleId="28776ACE7D6F4F4CBAD6C8AB77AAAFBE">
    <w:name w:val="28776ACE7D6F4F4CBAD6C8AB77AAAFBE"/>
    <w:rsid w:val="005077D6"/>
  </w:style>
  <w:style w:type="paragraph" w:customStyle="1" w:styleId="2021E88CFE9D416A83C9BC69F370BBB8">
    <w:name w:val="2021E88CFE9D416A83C9BC69F370BBB8"/>
    <w:rsid w:val="005077D6"/>
  </w:style>
  <w:style w:type="paragraph" w:customStyle="1" w:styleId="B7F11D60D136460C9141991EBB56002E">
    <w:name w:val="B7F11D60D136460C9141991EBB56002E"/>
    <w:rsid w:val="005077D6"/>
  </w:style>
  <w:style w:type="paragraph" w:customStyle="1" w:styleId="312ED37AFF964E1A8351733EE02AE133">
    <w:name w:val="312ED37AFF964E1A8351733EE02AE133"/>
    <w:rsid w:val="005077D6"/>
  </w:style>
  <w:style w:type="paragraph" w:customStyle="1" w:styleId="77266B99697B4F578E05021B13E70717">
    <w:name w:val="77266B99697B4F578E05021B13E70717"/>
    <w:rsid w:val="005077D6"/>
  </w:style>
  <w:style w:type="paragraph" w:customStyle="1" w:styleId="91E7368EED69460A94C29EFFBF000D03">
    <w:name w:val="91E7368EED69460A94C29EFFBF000D03"/>
    <w:rsid w:val="005077D6"/>
  </w:style>
  <w:style w:type="paragraph" w:customStyle="1" w:styleId="2BDA252145984A098E839E275F2BF9FB">
    <w:name w:val="2BDA252145984A098E839E275F2BF9FB"/>
    <w:rsid w:val="005077D6"/>
  </w:style>
  <w:style w:type="paragraph" w:customStyle="1" w:styleId="AE43B3E0D6DB44B391842D48E12537FA">
    <w:name w:val="AE43B3E0D6DB44B391842D48E12537FA"/>
    <w:rsid w:val="005077D6"/>
  </w:style>
  <w:style w:type="paragraph" w:customStyle="1" w:styleId="CB5B8CEE65ED402C9BF5603BD5952FEC">
    <w:name w:val="CB5B8CEE65ED402C9BF5603BD5952FEC"/>
    <w:rsid w:val="005077D6"/>
  </w:style>
  <w:style w:type="paragraph" w:customStyle="1" w:styleId="08152BFB500248FFB21E52BF1FFCABC8">
    <w:name w:val="08152BFB500248FFB21E52BF1FFCABC8"/>
    <w:rsid w:val="005077D6"/>
  </w:style>
  <w:style w:type="paragraph" w:customStyle="1" w:styleId="36B3480528BA4696AB6ED90F5338086C">
    <w:name w:val="36B3480528BA4696AB6ED90F5338086C"/>
    <w:rsid w:val="005077D6"/>
  </w:style>
  <w:style w:type="paragraph" w:customStyle="1" w:styleId="B4FE2B9FB3A0456D9C9CFB316ED9B7F4">
    <w:name w:val="B4FE2B9FB3A0456D9C9CFB316ED9B7F4"/>
    <w:rsid w:val="005077D6"/>
  </w:style>
  <w:style w:type="paragraph" w:customStyle="1" w:styleId="0DC2BB507D034F04A46F4CC0F11688E0">
    <w:name w:val="0DC2BB507D034F04A46F4CC0F11688E0"/>
    <w:rsid w:val="005077D6"/>
  </w:style>
  <w:style w:type="paragraph" w:customStyle="1" w:styleId="6ADB391989D14815AB471E1DF1170555">
    <w:name w:val="6ADB391989D14815AB471E1DF1170555"/>
    <w:rsid w:val="005077D6"/>
  </w:style>
  <w:style w:type="paragraph" w:customStyle="1" w:styleId="AA28C2A3C4C74977B30FB53DFF18B6A2">
    <w:name w:val="AA28C2A3C4C74977B30FB53DFF18B6A2"/>
    <w:rsid w:val="005077D6"/>
  </w:style>
  <w:style w:type="paragraph" w:customStyle="1" w:styleId="EB12DB59541947B48E6CFEEDBAD59C00">
    <w:name w:val="EB12DB59541947B48E6CFEEDBAD59C00"/>
    <w:rsid w:val="005077D6"/>
  </w:style>
  <w:style w:type="paragraph" w:customStyle="1" w:styleId="D4391191CEE74647B28F240D72AEA321">
    <w:name w:val="D4391191CEE74647B28F240D72AEA321"/>
    <w:rsid w:val="005077D6"/>
  </w:style>
  <w:style w:type="paragraph" w:customStyle="1" w:styleId="53754ECF67154EAA8538A6DF67859DC4">
    <w:name w:val="53754ECF67154EAA8538A6DF67859DC4"/>
    <w:rsid w:val="005077D6"/>
  </w:style>
  <w:style w:type="paragraph" w:customStyle="1" w:styleId="929568E8BDD6447CA4E7CC2D777C7CD8">
    <w:name w:val="929568E8BDD6447CA4E7CC2D777C7CD8"/>
    <w:rsid w:val="005077D6"/>
  </w:style>
  <w:style w:type="paragraph" w:customStyle="1" w:styleId="E5BC4070A8194195B94A4AA60F9CDFDF">
    <w:name w:val="E5BC4070A8194195B94A4AA60F9CDFDF"/>
    <w:rsid w:val="005077D6"/>
  </w:style>
  <w:style w:type="paragraph" w:customStyle="1" w:styleId="347F5F62FBED42FC973DF9EAA75549DA">
    <w:name w:val="347F5F62FBED42FC973DF9EAA75549DA"/>
    <w:rsid w:val="005077D6"/>
  </w:style>
  <w:style w:type="paragraph" w:customStyle="1" w:styleId="0E055C5B51EC4D65B9C3A57B99D42E2D">
    <w:name w:val="0E055C5B51EC4D65B9C3A57B99D42E2D"/>
    <w:rsid w:val="005077D6"/>
  </w:style>
  <w:style w:type="paragraph" w:customStyle="1" w:styleId="468A4A7F7BBF47EE8D4429FBF1264058">
    <w:name w:val="468A4A7F7BBF47EE8D4429FBF1264058"/>
    <w:rsid w:val="005077D6"/>
  </w:style>
  <w:style w:type="paragraph" w:customStyle="1" w:styleId="6E65362DEA0645A386B3C399F7CA2019">
    <w:name w:val="6E65362DEA0645A386B3C399F7CA2019"/>
    <w:rsid w:val="005077D6"/>
  </w:style>
  <w:style w:type="paragraph" w:customStyle="1" w:styleId="733EF5AEE8CD4D1DA875F87FF37CA0D9">
    <w:name w:val="733EF5AEE8CD4D1DA875F87FF37CA0D9"/>
    <w:rsid w:val="005077D6"/>
  </w:style>
  <w:style w:type="paragraph" w:customStyle="1" w:styleId="09CFD646137D406BAF6EA83D91929639">
    <w:name w:val="09CFD646137D406BAF6EA83D91929639"/>
    <w:rsid w:val="005077D6"/>
  </w:style>
  <w:style w:type="paragraph" w:customStyle="1" w:styleId="4CDFBF284B3448CB83A7E8B46CAEE952">
    <w:name w:val="4CDFBF284B3448CB83A7E8B46CAEE952"/>
    <w:rsid w:val="005077D6"/>
  </w:style>
  <w:style w:type="paragraph" w:customStyle="1" w:styleId="A8A70F5E6A8B4167AAE8619B8C1D6D5D">
    <w:name w:val="A8A70F5E6A8B4167AAE8619B8C1D6D5D"/>
    <w:rsid w:val="005077D6"/>
  </w:style>
  <w:style w:type="paragraph" w:customStyle="1" w:styleId="45AFBB8D4E3F47CE86F8F23CC14B7CD7">
    <w:name w:val="45AFBB8D4E3F47CE86F8F23CC14B7CD7"/>
    <w:rsid w:val="005077D6"/>
  </w:style>
  <w:style w:type="paragraph" w:customStyle="1" w:styleId="07F4A075A6294C85857616121A2C5A2B">
    <w:name w:val="07F4A075A6294C85857616121A2C5A2B"/>
    <w:rsid w:val="005077D6"/>
  </w:style>
  <w:style w:type="paragraph" w:customStyle="1" w:styleId="7F0E2F784B7C47B791F38FE2221AEB82">
    <w:name w:val="7F0E2F784B7C47B791F38FE2221AEB82"/>
    <w:rsid w:val="005077D6"/>
  </w:style>
  <w:style w:type="paragraph" w:customStyle="1" w:styleId="7426C49AF5EC4FB3B190E5024EEE5B50">
    <w:name w:val="7426C49AF5EC4FB3B190E5024EEE5B50"/>
    <w:rsid w:val="005077D6"/>
  </w:style>
  <w:style w:type="paragraph" w:customStyle="1" w:styleId="6777CFE667D34FC4B92CDDEDC328568B">
    <w:name w:val="6777CFE667D34FC4B92CDDEDC328568B"/>
    <w:rsid w:val="005077D6"/>
  </w:style>
  <w:style w:type="paragraph" w:customStyle="1" w:styleId="9BFBEBB70B204E80850FBF1BA7D6FCF9">
    <w:name w:val="9BFBEBB70B204E80850FBF1BA7D6FCF9"/>
    <w:rsid w:val="005077D6"/>
  </w:style>
  <w:style w:type="paragraph" w:customStyle="1" w:styleId="4964B7EFA490449796065FCB4564EADC">
    <w:name w:val="4964B7EFA490449796065FCB4564EADC"/>
    <w:rsid w:val="005077D6"/>
  </w:style>
  <w:style w:type="paragraph" w:customStyle="1" w:styleId="01727EF403A04D2B899DAC75C757BA95">
    <w:name w:val="01727EF403A04D2B899DAC75C757BA95"/>
    <w:rsid w:val="005077D6"/>
  </w:style>
  <w:style w:type="paragraph" w:customStyle="1" w:styleId="8F96BC83F4A44C1A92F11E9FD074A6B1">
    <w:name w:val="8F96BC83F4A44C1A92F11E9FD074A6B1"/>
    <w:rsid w:val="005077D6"/>
  </w:style>
  <w:style w:type="paragraph" w:customStyle="1" w:styleId="CE99A2D912F14DF0B6C671E4565B2F1A">
    <w:name w:val="CE99A2D912F14DF0B6C671E4565B2F1A"/>
    <w:rsid w:val="005077D6"/>
  </w:style>
  <w:style w:type="paragraph" w:customStyle="1" w:styleId="AD32A38F7CFF44098ED47D047EDBDD65">
    <w:name w:val="AD32A38F7CFF44098ED47D047EDBDD65"/>
    <w:rsid w:val="005077D6"/>
  </w:style>
  <w:style w:type="paragraph" w:customStyle="1" w:styleId="416065DB1BD2415DB10C8DDB6BDF5555">
    <w:name w:val="416065DB1BD2415DB10C8DDB6BDF5555"/>
    <w:rsid w:val="005077D6"/>
  </w:style>
  <w:style w:type="paragraph" w:customStyle="1" w:styleId="AF98EB49C5C84A6F86197572306EF487">
    <w:name w:val="AF98EB49C5C84A6F86197572306EF487"/>
    <w:rsid w:val="005077D6"/>
  </w:style>
  <w:style w:type="paragraph" w:customStyle="1" w:styleId="632D1F3E977C4B319B16DCF1533EE920">
    <w:name w:val="632D1F3E977C4B319B16DCF1533EE920"/>
    <w:rsid w:val="005077D6"/>
  </w:style>
  <w:style w:type="paragraph" w:customStyle="1" w:styleId="F2DF6994E8CA40258CF94E2784F1AFE6">
    <w:name w:val="F2DF6994E8CA40258CF94E2784F1AFE6"/>
    <w:rsid w:val="005077D6"/>
  </w:style>
  <w:style w:type="paragraph" w:customStyle="1" w:styleId="92A9D0EA2C9E4BF08288F3154FD7A9E5">
    <w:name w:val="92A9D0EA2C9E4BF08288F3154FD7A9E5"/>
    <w:rsid w:val="005077D6"/>
  </w:style>
  <w:style w:type="paragraph" w:customStyle="1" w:styleId="36E7AE3C1DE94C9FB34083A18C9AEF43">
    <w:name w:val="36E7AE3C1DE94C9FB34083A18C9AEF43"/>
    <w:rsid w:val="005077D6"/>
  </w:style>
  <w:style w:type="paragraph" w:customStyle="1" w:styleId="A216BD0096514072BC5B6695876AF192">
    <w:name w:val="A216BD0096514072BC5B6695876AF192"/>
    <w:rsid w:val="005077D6"/>
  </w:style>
  <w:style w:type="paragraph" w:customStyle="1" w:styleId="513F81FECF7944658BD85B1D599400D7">
    <w:name w:val="513F81FECF7944658BD85B1D599400D7"/>
    <w:rsid w:val="005077D6"/>
  </w:style>
  <w:style w:type="paragraph" w:customStyle="1" w:styleId="FA4D20BDF7184D08BDB4972C4BD5A21F">
    <w:name w:val="FA4D20BDF7184D08BDB4972C4BD5A21F"/>
    <w:rsid w:val="005077D6"/>
  </w:style>
  <w:style w:type="paragraph" w:customStyle="1" w:styleId="DDB796C7BADA4EB9A985B46C707872E5">
    <w:name w:val="DDB796C7BADA4EB9A985B46C707872E5"/>
    <w:rsid w:val="005077D6"/>
  </w:style>
  <w:style w:type="paragraph" w:customStyle="1" w:styleId="62F22DD448B144FCB679753FE9CC7E0A">
    <w:name w:val="62F22DD448B144FCB679753FE9CC7E0A"/>
    <w:rsid w:val="005077D6"/>
  </w:style>
  <w:style w:type="paragraph" w:customStyle="1" w:styleId="D995746B2C544D9D8C4826539CD966E8">
    <w:name w:val="D995746B2C544D9D8C4826539CD966E8"/>
    <w:rsid w:val="005077D6"/>
  </w:style>
  <w:style w:type="paragraph" w:customStyle="1" w:styleId="1DF2689825494506B2E9DB8BA5CC0380">
    <w:name w:val="1DF2689825494506B2E9DB8BA5CC0380"/>
    <w:rsid w:val="005077D6"/>
  </w:style>
  <w:style w:type="paragraph" w:customStyle="1" w:styleId="FBE6F9916A78416B9CDB73DEFC3F85E4">
    <w:name w:val="FBE6F9916A78416B9CDB73DEFC3F85E4"/>
    <w:rsid w:val="005077D6"/>
  </w:style>
  <w:style w:type="paragraph" w:customStyle="1" w:styleId="3E34A0FDBDDD441EA3714311F0838680">
    <w:name w:val="3E34A0FDBDDD441EA3714311F0838680"/>
    <w:rsid w:val="005077D6"/>
  </w:style>
  <w:style w:type="paragraph" w:customStyle="1" w:styleId="8F550D2C0160410D8A60082D78DF3A83">
    <w:name w:val="8F550D2C0160410D8A60082D78DF3A83"/>
    <w:rsid w:val="005077D6"/>
  </w:style>
  <w:style w:type="paragraph" w:customStyle="1" w:styleId="233BC1DF2D4641A19E9336A2996C9BA6">
    <w:name w:val="233BC1DF2D4641A19E9336A2996C9BA6"/>
    <w:rsid w:val="005077D6"/>
  </w:style>
  <w:style w:type="paragraph" w:customStyle="1" w:styleId="7509C24A6FED427D9A206BC782E54277">
    <w:name w:val="7509C24A6FED427D9A206BC782E54277"/>
    <w:rsid w:val="005077D6"/>
  </w:style>
  <w:style w:type="paragraph" w:customStyle="1" w:styleId="B9DA47455E7F474E9AA7A0BA54673C25">
    <w:name w:val="B9DA47455E7F474E9AA7A0BA54673C25"/>
    <w:rsid w:val="005077D6"/>
  </w:style>
  <w:style w:type="paragraph" w:customStyle="1" w:styleId="02FBCBC3E97940B58E9F3F489BD5AE6C">
    <w:name w:val="02FBCBC3E97940B58E9F3F489BD5AE6C"/>
    <w:rsid w:val="005077D6"/>
  </w:style>
  <w:style w:type="paragraph" w:customStyle="1" w:styleId="9E4CF08E11E44552920158036C8A9EC1">
    <w:name w:val="9E4CF08E11E44552920158036C8A9EC1"/>
    <w:rsid w:val="005077D6"/>
  </w:style>
  <w:style w:type="paragraph" w:customStyle="1" w:styleId="E4107BBD20014E6ABEB6DA55D9EC1611">
    <w:name w:val="E4107BBD20014E6ABEB6DA55D9EC1611"/>
    <w:rsid w:val="005077D6"/>
  </w:style>
  <w:style w:type="paragraph" w:customStyle="1" w:styleId="A66F25A825F245C28F1F20D557B9204A">
    <w:name w:val="A66F25A825F245C28F1F20D557B9204A"/>
    <w:rsid w:val="005077D6"/>
  </w:style>
  <w:style w:type="paragraph" w:customStyle="1" w:styleId="896FF721FC86408DBF3443127CED4087">
    <w:name w:val="896FF721FC86408DBF3443127CED4087"/>
    <w:rsid w:val="005077D6"/>
  </w:style>
  <w:style w:type="paragraph" w:customStyle="1" w:styleId="76D211763A5F4297952D01B5C29E4A51">
    <w:name w:val="76D211763A5F4297952D01B5C29E4A51"/>
    <w:rsid w:val="005077D6"/>
  </w:style>
  <w:style w:type="paragraph" w:customStyle="1" w:styleId="6EAB02F0A04146088BA9AB7D3EF0CF95">
    <w:name w:val="6EAB02F0A04146088BA9AB7D3EF0CF95"/>
    <w:rsid w:val="005077D6"/>
  </w:style>
  <w:style w:type="paragraph" w:customStyle="1" w:styleId="78B8D0E5D44042BA8A1EAF1878BDB5D8">
    <w:name w:val="78B8D0E5D44042BA8A1EAF1878BDB5D8"/>
    <w:rsid w:val="005077D6"/>
  </w:style>
  <w:style w:type="paragraph" w:customStyle="1" w:styleId="BB7781191F5A4E4AA6BBE2E1F3192351">
    <w:name w:val="BB7781191F5A4E4AA6BBE2E1F3192351"/>
    <w:rsid w:val="005077D6"/>
  </w:style>
  <w:style w:type="paragraph" w:customStyle="1" w:styleId="21EB7F6ED729428D9015669F5D7C191B">
    <w:name w:val="21EB7F6ED729428D9015669F5D7C191B"/>
    <w:rsid w:val="005077D6"/>
  </w:style>
  <w:style w:type="paragraph" w:customStyle="1" w:styleId="77C0A50CF23F4B7882FCC7F888944D7E">
    <w:name w:val="77C0A50CF23F4B7882FCC7F888944D7E"/>
    <w:rsid w:val="005077D6"/>
  </w:style>
  <w:style w:type="paragraph" w:customStyle="1" w:styleId="CBAA5CADD60047B1983D72C41522F766">
    <w:name w:val="CBAA5CADD60047B1983D72C41522F766"/>
    <w:rsid w:val="005077D6"/>
  </w:style>
  <w:style w:type="paragraph" w:customStyle="1" w:styleId="ACC8468E2CE6489D9B1A4E81176356D6">
    <w:name w:val="ACC8468E2CE6489D9B1A4E81176356D6"/>
    <w:rsid w:val="005077D6"/>
  </w:style>
  <w:style w:type="paragraph" w:customStyle="1" w:styleId="BFB312EC82A24E2D968B0FA1013FE5B7">
    <w:name w:val="BFB312EC82A24E2D968B0FA1013FE5B7"/>
    <w:rsid w:val="005077D6"/>
  </w:style>
  <w:style w:type="paragraph" w:customStyle="1" w:styleId="FCC47D39D23942519866C65746CEC944">
    <w:name w:val="FCC47D39D23942519866C65746CEC944"/>
    <w:rsid w:val="005077D6"/>
  </w:style>
  <w:style w:type="paragraph" w:customStyle="1" w:styleId="5197C8FD1B034FEFB1638C2419923ADE">
    <w:name w:val="5197C8FD1B034FEFB1638C2419923ADE"/>
    <w:rsid w:val="005077D6"/>
  </w:style>
  <w:style w:type="paragraph" w:customStyle="1" w:styleId="9BC61E8264B14147A77A54AA2AC11DC4">
    <w:name w:val="9BC61E8264B14147A77A54AA2AC11DC4"/>
    <w:rsid w:val="005077D6"/>
  </w:style>
  <w:style w:type="paragraph" w:customStyle="1" w:styleId="2F18BB0C1030432DB2620AE14181E132">
    <w:name w:val="2F18BB0C1030432DB2620AE14181E132"/>
    <w:rsid w:val="005077D6"/>
  </w:style>
  <w:style w:type="paragraph" w:customStyle="1" w:styleId="F2B5655369CA437A8CB4B09E4FECE296">
    <w:name w:val="F2B5655369CA437A8CB4B09E4FECE296"/>
    <w:rsid w:val="005077D6"/>
  </w:style>
  <w:style w:type="paragraph" w:customStyle="1" w:styleId="8A542F11EA824A00A68717F2B47787FD">
    <w:name w:val="8A542F11EA824A00A68717F2B47787FD"/>
    <w:rsid w:val="005077D6"/>
  </w:style>
  <w:style w:type="paragraph" w:customStyle="1" w:styleId="777DF27D6D074CC089F9D1C097F02E10">
    <w:name w:val="777DF27D6D074CC089F9D1C097F02E10"/>
    <w:rsid w:val="005077D6"/>
  </w:style>
  <w:style w:type="paragraph" w:customStyle="1" w:styleId="006BF1AC6F3D4992A642DF5485BF210A">
    <w:name w:val="006BF1AC6F3D4992A642DF5485BF210A"/>
    <w:rsid w:val="005077D6"/>
  </w:style>
  <w:style w:type="paragraph" w:customStyle="1" w:styleId="656279F158854B0EA5B6A80FDF8984BA">
    <w:name w:val="656279F158854B0EA5B6A80FDF8984BA"/>
    <w:rsid w:val="005077D6"/>
  </w:style>
  <w:style w:type="paragraph" w:customStyle="1" w:styleId="0C0EA3C8477D4462A24A0D1B2669A509">
    <w:name w:val="0C0EA3C8477D4462A24A0D1B2669A509"/>
    <w:rsid w:val="005077D6"/>
  </w:style>
  <w:style w:type="paragraph" w:customStyle="1" w:styleId="4EC5624A1F6546E4A04789B0E379F2EA">
    <w:name w:val="4EC5624A1F6546E4A04789B0E379F2EA"/>
    <w:rsid w:val="005077D6"/>
  </w:style>
  <w:style w:type="paragraph" w:customStyle="1" w:styleId="F4DC3EA0E5A14DC3BBC345E3CD5BA5FA">
    <w:name w:val="F4DC3EA0E5A14DC3BBC345E3CD5BA5FA"/>
    <w:rsid w:val="005077D6"/>
  </w:style>
  <w:style w:type="paragraph" w:customStyle="1" w:styleId="22ABECED29AA4EE1A5E37BFBCC008A98">
    <w:name w:val="22ABECED29AA4EE1A5E37BFBCC008A98"/>
    <w:rsid w:val="005077D6"/>
  </w:style>
  <w:style w:type="paragraph" w:customStyle="1" w:styleId="C74DF9358C764716835FBBCD8B374C3A">
    <w:name w:val="C74DF9358C764716835FBBCD8B374C3A"/>
    <w:rsid w:val="005077D6"/>
  </w:style>
  <w:style w:type="paragraph" w:customStyle="1" w:styleId="37E28C2D332B4E59A0DC382237F18947">
    <w:name w:val="37E28C2D332B4E59A0DC382237F18947"/>
    <w:rsid w:val="005077D6"/>
  </w:style>
  <w:style w:type="paragraph" w:customStyle="1" w:styleId="EC75D7DF7C7B4253B8821BEEEDB2B6CE">
    <w:name w:val="EC75D7DF7C7B4253B8821BEEEDB2B6CE"/>
    <w:rsid w:val="005077D6"/>
  </w:style>
  <w:style w:type="paragraph" w:customStyle="1" w:styleId="959AB75C1F9641FDAF1DD97F3FC96C06">
    <w:name w:val="959AB75C1F9641FDAF1DD97F3FC96C06"/>
    <w:rsid w:val="005077D6"/>
  </w:style>
  <w:style w:type="paragraph" w:customStyle="1" w:styleId="2A20119DF48746F5B8DA4E8EE6C3A9C8">
    <w:name w:val="2A20119DF48746F5B8DA4E8EE6C3A9C8"/>
    <w:rsid w:val="005077D6"/>
  </w:style>
  <w:style w:type="paragraph" w:customStyle="1" w:styleId="0D5CE78D5D6F4C07818398A03C57BA3D">
    <w:name w:val="0D5CE78D5D6F4C07818398A03C57BA3D"/>
    <w:rsid w:val="009D3709"/>
  </w:style>
  <w:style w:type="paragraph" w:customStyle="1" w:styleId="0B4268ED740E4FF9889F2B3BF9CD61D8">
    <w:name w:val="0B4268ED740E4FF9889F2B3BF9CD61D8"/>
    <w:rsid w:val="009D3709"/>
  </w:style>
  <w:style w:type="paragraph" w:customStyle="1" w:styleId="53BD3AAFA2814E8AB0F92F1A5D90CC77">
    <w:name w:val="53BD3AAFA2814E8AB0F92F1A5D90CC77"/>
    <w:rsid w:val="009D3709"/>
  </w:style>
  <w:style w:type="paragraph" w:customStyle="1" w:styleId="A7F01278F4B144CBB587BFB319B4D28E">
    <w:name w:val="A7F01278F4B144CBB587BFB319B4D28E"/>
    <w:rsid w:val="009D3709"/>
  </w:style>
  <w:style w:type="paragraph" w:customStyle="1" w:styleId="AEDC60FE07F945F8B92D6379965845CF">
    <w:name w:val="AEDC60FE07F945F8B92D6379965845CF"/>
    <w:rsid w:val="009D3709"/>
  </w:style>
  <w:style w:type="paragraph" w:customStyle="1" w:styleId="E99FE0994041446E897C79525B48D0D5">
    <w:name w:val="E99FE0994041446E897C79525B48D0D5"/>
    <w:rsid w:val="009D3709"/>
  </w:style>
  <w:style w:type="paragraph" w:customStyle="1" w:styleId="286A8AE6EFC44F709507B1164E282B87">
    <w:name w:val="286A8AE6EFC44F709507B1164E282B87"/>
    <w:rsid w:val="009D3709"/>
  </w:style>
  <w:style w:type="paragraph" w:customStyle="1" w:styleId="65D56D05C0954EBA99C019406E37CD5B">
    <w:name w:val="65D56D05C0954EBA99C019406E37CD5B"/>
    <w:rsid w:val="009D3709"/>
  </w:style>
  <w:style w:type="paragraph" w:customStyle="1" w:styleId="CAC0F5C7A4C247E693B2F45AF00CA873">
    <w:name w:val="CAC0F5C7A4C247E693B2F45AF00CA873"/>
    <w:rsid w:val="009D3709"/>
  </w:style>
  <w:style w:type="paragraph" w:customStyle="1" w:styleId="73C0704A8D1048E98AE1E78F75DEE9D1">
    <w:name w:val="73C0704A8D1048E98AE1E78F75DEE9D1"/>
    <w:rsid w:val="009D3709"/>
  </w:style>
  <w:style w:type="paragraph" w:customStyle="1" w:styleId="506CAC5E613F4EF3A4DCFFBBA9577CE2">
    <w:name w:val="506CAC5E613F4EF3A4DCFFBBA9577CE2"/>
    <w:rsid w:val="009D3709"/>
  </w:style>
  <w:style w:type="paragraph" w:customStyle="1" w:styleId="1F3696F3EE254B66A4CA00F4DF2F275F">
    <w:name w:val="1F3696F3EE254B66A4CA00F4DF2F275F"/>
    <w:rsid w:val="009D3709"/>
  </w:style>
  <w:style w:type="paragraph" w:customStyle="1" w:styleId="0B637C6857F14BBB8CC04D039F9CA5A6">
    <w:name w:val="0B637C6857F14BBB8CC04D039F9CA5A6"/>
    <w:rsid w:val="009D3709"/>
  </w:style>
  <w:style w:type="paragraph" w:customStyle="1" w:styleId="92723833A0F4498B9ECD6D8A67E1E475">
    <w:name w:val="92723833A0F4498B9ECD6D8A67E1E475"/>
    <w:rsid w:val="009D3709"/>
  </w:style>
  <w:style w:type="paragraph" w:customStyle="1" w:styleId="E684349E2E614EFA90B690DA5BEB9C18">
    <w:name w:val="E684349E2E614EFA90B690DA5BEB9C18"/>
    <w:rsid w:val="009D3709"/>
  </w:style>
  <w:style w:type="paragraph" w:customStyle="1" w:styleId="094A3162948B43F2AB79E759AECDFCAF">
    <w:name w:val="094A3162948B43F2AB79E759AECDFCAF"/>
    <w:rsid w:val="009D3709"/>
  </w:style>
  <w:style w:type="paragraph" w:customStyle="1" w:styleId="BCFB115F1B9645DB975DD4EDB8522D61">
    <w:name w:val="BCFB115F1B9645DB975DD4EDB8522D61"/>
    <w:rsid w:val="009D3709"/>
  </w:style>
  <w:style w:type="paragraph" w:customStyle="1" w:styleId="07863C8A73714376A1DEFE35CFB42591">
    <w:name w:val="07863C8A73714376A1DEFE35CFB42591"/>
    <w:rsid w:val="009D3709"/>
  </w:style>
  <w:style w:type="paragraph" w:customStyle="1" w:styleId="D8870493AF5C4B0A8087611C4271E934">
    <w:name w:val="D8870493AF5C4B0A8087611C4271E934"/>
    <w:rsid w:val="009D3709"/>
  </w:style>
  <w:style w:type="paragraph" w:customStyle="1" w:styleId="01D7B7D6AC0646538FB40BA4DEC85D10">
    <w:name w:val="01D7B7D6AC0646538FB40BA4DEC85D10"/>
    <w:rsid w:val="009D3709"/>
  </w:style>
  <w:style w:type="paragraph" w:customStyle="1" w:styleId="4DBF2FEE30554BDAA3F2E7F19B314FA6">
    <w:name w:val="4DBF2FEE30554BDAA3F2E7F19B314FA6"/>
    <w:rsid w:val="009D3709"/>
  </w:style>
  <w:style w:type="paragraph" w:customStyle="1" w:styleId="3F38120DAD5B4D37A0BAF564D1844D24">
    <w:name w:val="3F38120DAD5B4D37A0BAF564D1844D24"/>
    <w:rsid w:val="009D3709"/>
  </w:style>
  <w:style w:type="paragraph" w:customStyle="1" w:styleId="BDF0BC9E107243A2ABA455FA16BE1B59">
    <w:name w:val="BDF0BC9E107243A2ABA455FA16BE1B59"/>
    <w:rsid w:val="009D3709"/>
  </w:style>
  <w:style w:type="paragraph" w:customStyle="1" w:styleId="8B9C6E4E23F942A487C136F34DCD4819">
    <w:name w:val="8B9C6E4E23F942A487C136F34DCD4819"/>
    <w:rsid w:val="009D3709"/>
  </w:style>
  <w:style w:type="paragraph" w:customStyle="1" w:styleId="CF4B75FB2F2A4A12AAE1721F0EBCDC51">
    <w:name w:val="CF4B75FB2F2A4A12AAE1721F0EBCDC51"/>
    <w:rsid w:val="009D3709"/>
  </w:style>
  <w:style w:type="paragraph" w:customStyle="1" w:styleId="9B6E529D776247B28D0E5BF337FF804E">
    <w:name w:val="9B6E529D776247B28D0E5BF337FF804E"/>
    <w:rsid w:val="009D3709"/>
  </w:style>
  <w:style w:type="paragraph" w:customStyle="1" w:styleId="316BF9D0A07A4CC787122F4B6E5A0D4B">
    <w:name w:val="316BF9D0A07A4CC787122F4B6E5A0D4B"/>
    <w:rsid w:val="009D3709"/>
  </w:style>
  <w:style w:type="paragraph" w:customStyle="1" w:styleId="9256770445D9458BB7CCF2F39F7A3454">
    <w:name w:val="9256770445D9458BB7CCF2F39F7A3454"/>
    <w:rsid w:val="009D3709"/>
  </w:style>
  <w:style w:type="paragraph" w:customStyle="1" w:styleId="4EA1A25748044962A399E4DA7AEDBD57">
    <w:name w:val="4EA1A25748044962A399E4DA7AEDBD57"/>
    <w:rsid w:val="009D3709"/>
  </w:style>
  <w:style w:type="paragraph" w:customStyle="1" w:styleId="EF23EB068BD94A8A854A0F683CEA067C">
    <w:name w:val="EF23EB068BD94A8A854A0F683CEA067C"/>
    <w:rsid w:val="009D3709"/>
  </w:style>
  <w:style w:type="paragraph" w:customStyle="1" w:styleId="3626836C1DFB49728CC8A19823B15327">
    <w:name w:val="3626836C1DFB49728CC8A19823B15327"/>
    <w:rsid w:val="009D3709"/>
  </w:style>
  <w:style w:type="paragraph" w:customStyle="1" w:styleId="5C1EE001735148A5850EC2F29F69A927">
    <w:name w:val="5C1EE001735148A5850EC2F29F69A927"/>
    <w:rsid w:val="009D3709"/>
  </w:style>
  <w:style w:type="paragraph" w:customStyle="1" w:styleId="1C2E44F392694BC5B8C553A0EBC7EB2F">
    <w:name w:val="1C2E44F392694BC5B8C553A0EBC7EB2F"/>
    <w:rsid w:val="009D3709"/>
  </w:style>
  <w:style w:type="paragraph" w:customStyle="1" w:styleId="5354EFA63A5D4B76956A06C68611265E">
    <w:name w:val="5354EFA63A5D4B76956A06C68611265E"/>
    <w:rsid w:val="009D3709"/>
  </w:style>
  <w:style w:type="paragraph" w:customStyle="1" w:styleId="FE8E7F026A6D47749E45D32464FE715F">
    <w:name w:val="FE8E7F026A6D47749E45D32464FE715F"/>
    <w:rsid w:val="009D3709"/>
  </w:style>
  <w:style w:type="paragraph" w:customStyle="1" w:styleId="8952EA30E42B4DAFBCB1A27F2C3092A4">
    <w:name w:val="8952EA30E42B4DAFBCB1A27F2C3092A4"/>
    <w:rsid w:val="009D3709"/>
  </w:style>
  <w:style w:type="paragraph" w:customStyle="1" w:styleId="B79A0FD5E812462F999A82DFDC7E6AF8">
    <w:name w:val="B79A0FD5E812462F999A82DFDC7E6AF8"/>
    <w:rsid w:val="009D3709"/>
  </w:style>
  <w:style w:type="paragraph" w:customStyle="1" w:styleId="B43FFC706F8344AC9C349A2078ED1AEA">
    <w:name w:val="B43FFC706F8344AC9C349A2078ED1AEA"/>
    <w:rsid w:val="009D3709"/>
  </w:style>
  <w:style w:type="paragraph" w:customStyle="1" w:styleId="1677F546614641638CF35E03B8AD3988">
    <w:name w:val="1677F546614641638CF35E03B8AD3988"/>
    <w:rsid w:val="009D3709"/>
  </w:style>
  <w:style w:type="paragraph" w:customStyle="1" w:styleId="2E153D25CF4D4B83B8905733C6F9B4DE">
    <w:name w:val="2E153D25CF4D4B83B8905733C6F9B4DE"/>
    <w:rsid w:val="009D3709"/>
  </w:style>
  <w:style w:type="paragraph" w:customStyle="1" w:styleId="6D2AB9A8D7174271A956254AF2172EC8">
    <w:name w:val="6D2AB9A8D7174271A956254AF2172EC8"/>
    <w:rsid w:val="009D3709"/>
  </w:style>
  <w:style w:type="paragraph" w:customStyle="1" w:styleId="EDA3E70D2611419BB9BC64EFC1E5DB68">
    <w:name w:val="EDA3E70D2611419BB9BC64EFC1E5DB68"/>
    <w:rsid w:val="009D3709"/>
  </w:style>
  <w:style w:type="paragraph" w:customStyle="1" w:styleId="F057A1B48B3F49A0A48A080CB5E01929">
    <w:name w:val="F057A1B48B3F49A0A48A080CB5E01929"/>
    <w:rsid w:val="009D3709"/>
  </w:style>
  <w:style w:type="paragraph" w:customStyle="1" w:styleId="F5A436986B9E4DB2BEF491A8F0B9DCBA">
    <w:name w:val="F5A436986B9E4DB2BEF491A8F0B9DCBA"/>
    <w:rsid w:val="009D3709"/>
  </w:style>
  <w:style w:type="paragraph" w:customStyle="1" w:styleId="F72AC91F76E24444B6902F18A5D383E1">
    <w:name w:val="F72AC91F76E24444B6902F18A5D383E1"/>
    <w:rsid w:val="009D3709"/>
  </w:style>
  <w:style w:type="paragraph" w:customStyle="1" w:styleId="3D8C36CE3C5242E4B6EFB18CC162DB4A">
    <w:name w:val="3D8C36CE3C5242E4B6EFB18CC162DB4A"/>
    <w:rsid w:val="009D3709"/>
  </w:style>
  <w:style w:type="paragraph" w:customStyle="1" w:styleId="610194EB925F4ABBA19979B81AE02B6A">
    <w:name w:val="610194EB925F4ABBA19979B81AE02B6A"/>
    <w:rsid w:val="009D3709"/>
  </w:style>
  <w:style w:type="paragraph" w:customStyle="1" w:styleId="053FC23B17394D2D8BC37162241B58EC">
    <w:name w:val="053FC23B17394D2D8BC37162241B58EC"/>
    <w:rsid w:val="009D3709"/>
  </w:style>
  <w:style w:type="paragraph" w:customStyle="1" w:styleId="4AC923968B384DDBB3503CC625A5462C">
    <w:name w:val="4AC923968B384DDBB3503CC625A5462C"/>
    <w:rsid w:val="009D3709"/>
  </w:style>
  <w:style w:type="paragraph" w:customStyle="1" w:styleId="F288B28D37B849E894EE5BD18CBE9DBB">
    <w:name w:val="F288B28D37B849E894EE5BD18CBE9DBB"/>
    <w:rsid w:val="009D3709"/>
  </w:style>
  <w:style w:type="paragraph" w:customStyle="1" w:styleId="F014070C356F4DA1813F2375C895EBE7">
    <w:name w:val="F014070C356F4DA1813F2375C895EBE7"/>
    <w:rsid w:val="009D3709"/>
  </w:style>
  <w:style w:type="paragraph" w:customStyle="1" w:styleId="F17820CAA7EF4E198D04D92E9D952C7C">
    <w:name w:val="F17820CAA7EF4E198D04D92E9D952C7C"/>
    <w:rsid w:val="009D3709"/>
  </w:style>
  <w:style w:type="paragraph" w:customStyle="1" w:styleId="F7E2021272624AC9A9F64CDFDBB4CAF2">
    <w:name w:val="F7E2021272624AC9A9F64CDFDBB4CAF2"/>
    <w:rsid w:val="009D3709"/>
  </w:style>
  <w:style w:type="paragraph" w:customStyle="1" w:styleId="43E7A1780CBF4C3EBDD0AA3A987C01D4">
    <w:name w:val="43E7A1780CBF4C3EBDD0AA3A987C01D4"/>
    <w:rsid w:val="009D3709"/>
  </w:style>
  <w:style w:type="paragraph" w:customStyle="1" w:styleId="415CE2CE82A041C5B79604F0FB480B3B">
    <w:name w:val="415CE2CE82A041C5B79604F0FB480B3B"/>
    <w:rsid w:val="009D3709"/>
  </w:style>
  <w:style w:type="paragraph" w:customStyle="1" w:styleId="4DEF5067A1714208A9F130E5A110E4B6">
    <w:name w:val="4DEF5067A1714208A9F130E5A110E4B6"/>
    <w:rsid w:val="009D3709"/>
  </w:style>
  <w:style w:type="paragraph" w:customStyle="1" w:styleId="F47332D5C43A49598AD06DDF7FDEBB9D">
    <w:name w:val="F47332D5C43A49598AD06DDF7FDEBB9D"/>
    <w:rsid w:val="009D3709"/>
  </w:style>
  <w:style w:type="paragraph" w:customStyle="1" w:styleId="8BC9B32A6AA84FA6B909B95006877531">
    <w:name w:val="8BC9B32A6AA84FA6B909B95006877531"/>
    <w:rsid w:val="009D3709"/>
  </w:style>
  <w:style w:type="paragraph" w:customStyle="1" w:styleId="D982DEF96CA14ECB873A3B1166E843A9">
    <w:name w:val="D982DEF96CA14ECB873A3B1166E843A9"/>
    <w:rsid w:val="009D3709"/>
  </w:style>
  <w:style w:type="paragraph" w:customStyle="1" w:styleId="622144032D264324ADA81725CE19ED6B">
    <w:name w:val="622144032D264324ADA81725CE19ED6B"/>
    <w:rsid w:val="009D3709"/>
  </w:style>
  <w:style w:type="paragraph" w:customStyle="1" w:styleId="47D04D5BE5324FB9A59DC1C62D8F3D2D">
    <w:name w:val="47D04D5BE5324FB9A59DC1C62D8F3D2D"/>
    <w:rsid w:val="009D3709"/>
  </w:style>
  <w:style w:type="paragraph" w:customStyle="1" w:styleId="6FA2484AC98442C5850AFFD14353C92B">
    <w:name w:val="6FA2484AC98442C5850AFFD14353C92B"/>
    <w:rsid w:val="009D3709"/>
  </w:style>
  <w:style w:type="paragraph" w:customStyle="1" w:styleId="448C29DA0853425E8BD2BD3E58704AF4">
    <w:name w:val="448C29DA0853425E8BD2BD3E58704AF4"/>
    <w:rsid w:val="009D3709"/>
  </w:style>
  <w:style w:type="paragraph" w:customStyle="1" w:styleId="28044F4E8F44466D83C8C1FFD5D6A321">
    <w:name w:val="28044F4E8F44466D83C8C1FFD5D6A321"/>
    <w:rsid w:val="009D3709"/>
  </w:style>
  <w:style w:type="paragraph" w:customStyle="1" w:styleId="0D8DE2DB6BC2490682A148449C3007DE">
    <w:name w:val="0D8DE2DB6BC2490682A148449C3007DE"/>
    <w:rsid w:val="009D3709"/>
  </w:style>
  <w:style w:type="paragraph" w:customStyle="1" w:styleId="B5F5382195B5464C91DEC2414DA4E336">
    <w:name w:val="B5F5382195B5464C91DEC2414DA4E336"/>
    <w:rsid w:val="009D3709"/>
  </w:style>
  <w:style w:type="paragraph" w:customStyle="1" w:styleId="91894AAD59964C1E92E33FC21AB23886">
    <w:name w:val="91894AAD59964C1E92E33FC21AB23886"/>
    <w:rsid w:val="009D3709"/>
  </w:style>
  <w:style w:type="paragraph" w:customStyle="1" w:styleId="F9CC0EDE579C48BA92CB0DBE95082D7A">
    <w:name w:val="F9CC0EDE579C48BA92CB0DBE95082D7A"/>
    <w:rsid w:val="009D3709"/>
  </w:style>
  <w:style w:type="paragraph" w:customStyle="1" w:styleId="27952141212C425DADB3F456D3A3FF89">
    <w:name w:val="27952141212C425DADB3F456D3A3FF89"/>
    <w:rsid w:val="009D3709"/>
  </w:style>
  <w:style w:type="paragraph" w:customStyle="1" w:styleId="38DD9E8CC83B48A68D54CE3C1351F973">
    <w:name w:val="38DD9E8CC83B48A68D54CE3C1351F973"/>
    <w:rsid w:val="009D3709"/>
  </w:style>
  <w:style w:type="paragraph" w:customStyle="1" w:styleId="A4F2CCAB5A804E31A9A0B9B8B0EE6FE5">
    <w:name w:val="A4F2CCAB5A804E31A9A0B9B8B0EE6FE5"/>
    <w:rsid w:val="009D3709"/>
  </w:style>
  <w:style w:type="paragraph" w:customStyle="1" w:styleId="3BEBF39CB8844DF4B7AD9CD7C08C361F">
    <w:name w:val="3BEBF39CB8844DF4B7AD9CD7C08C361F"/>
    <w:rsid w:val="009D3709"/>
  </w:style>
  <w:style w:type="paragraph" w:customStyle="1" w:styleId="B37E3DB0286449C4B6354F05E63D2157">
    <w:name w:val="B37E3DB0286449C4B6354F05E63D2157"/>
    <w:rsid w:val="009D3709"/>
  </w:style>
  <w:style w:type="paragraph" w:customStyle="1" w:styleId="B3968ABBCE084C32A79387D1BD5E96DE">
    <w:name w:val="B3968ABBCE084C32A79387D1BD5E96DE"/>
    <w:rsid w:val="009D3709"/>
  </w:style>
  <w:style w:type="paragraph" w:customStyle="1" w:styleId="FE379BB49ECB4416AC34AD1469CC9534">
    <w:name w:val="FE379BB49ECB4416AC34AD1469CC9534"/>
    <w:rsid w:val="009D3709"/>
  </w:style>
  <w:style w:type="paragraph" w:customStyle="1" w:styleId="392CAFC98682477CABAEB6D00392A434">
    <w:name w:val="392CAFC98682477CABAEB6D00392A434"/>
    <w:rsid w:val="009D3709"/>
  </w:style>
  <w:style w:type="paragraph" w:customStyle="1" w:styleId="08DC3BCD7CF44ECFB530DD98D10328C1">
    <w:name w:val="08DC3BCD7CF44ECFB530DD98D10328C1"/>
    <w:rsid w:val="009D3709"/>
  </w:style>
  <w:style w:type="paragraph" w:customStyle="1" w:styleId="3B13C7C5CBDE4A388D826F68B812C3A0">
    <w:name w:val="3B13C7C5CBDE4A388D826F68B812C3A0"/>
    <w:rsid w:val="009D3709"/>
  </w:style>
  <w:style w:type="paragraph" w:customStyle="1" w:styleId="DE3DA37944734FE6A69A2683EB5B2AE1">
    <w:name w:val="DE3DA37944734FE6A69A2683EB5B2AE1"/>
    <w:rsid w:val="009D3709"/>
  </w:style>
  <w:style w:type="paragraph" w:customStyle="1" w:styleId="4D330FA92BAD468AB71B201E0A4772B4">
    <w:name w:val="4D330FA92BAD468AB71B201E0A4772B4"/>
    <w:rsid w:val="009D3709"/>
  </w:style>
  <w:style w:type="paragraph" w:customStyle="1" w:styleId="9D98B679ABAC404297B383A6978D8597">
    <w:name w:val="9D98B679ABAC404297B383A6978D8597"/>
    <w:rsid w:val="009D3709"/>
  </w:style>
  <w:style w:type="paragraph" w:customStyle="1" w:styleId="FEE50350DA79423FA9AA02A7E81F170F">
    <w:name w:val="FEE50350DA79423FA9AA02A7E81F170F"/>
    <w:rsid w:val="009D3709"/>
  </w:style>
  <w:style w:type="paragraph" w:customStyle="1" w:styleId="0D25AC01F21243429FC2F90153B919C9">
    <w:name w:val="0D25AC01F21243429FC2F90153B919C9"/>
    <w:rsid w:val="009D3709"/>
  </w:style>
  <w:style w:type="paragraph" w:customStyle="1" w:styleId="B38C2301DA184669B62E6D604FA9B4B0">
    <w:name w:val="B38C2301DA184669B62E6D604FA9B4B0"/>
    <w:rsid w:val="009D3709"/>
  </w:style>
  <w:style w:type="paragraph" w:customStyle="1" w:styleId="CF8402C87FBF4CA9AA9007B387A8C56D">
    <w:name w:val="CF8402C87FBF4CA9AA9007B387A8C56D"/>
    <w:rsid w:val="009D3709"/>
  </w:style>
  <w:style w:type="paragraph" w:customStyle="1" w:styleId="2908A509616749AD8AC7685B3285CDBC">
    <w:name w:val="2908A509616749AD8AC7685B3285CDBC"/>
    <w:rsid w:val="009D3709"/>
  </w:style>
  <w:style w:type="paragraph" w:customStyle="1" w:styleId="C0BCABAFCF584B87BEDBA9B7E9A8D094">
    <w:name w:val="C0BCABAFCF584B87BEDBA9B7E9A8D094"/>
    <w:rsid w:val="009D3709"/>
  </w:style>
  <w:style w:type="paragraph" w:customStyle="1" w:styleId="5EC2814C0AFC478BAA1CF4D5BD4AB3FA">
    <w:name w:val="5EC2814C0AFC478BAA1CF4D5BD4AB3FA"/>
    <w:rsid w:val="009D3709"/>
  </w:style>
  <w:style w:type="paragraph" w:customStyle="1" w:styleId="F3B4ED055D4F474799626F9AAEF8DF8E">
    <w:name w:val="F3B4ED055D4F474799626F9AAEF8DF8E"/>
    <w:rsid w:val="009D3709"/>
  </w:style>
  <w:style w:type="paragraph" w:customStyle="1" w:styleId="73AE334A1469424DAEC30696B9E0BDF0">
    <w:name w:val="73AE334A1469424DAEC30696B9E0BDF0"/>
    <w:rsid w:val="009D3709"/>
  </w:style>
  <w:style w:type="paragraph" w:customStyle="1" w:styleId="CE710A4652A44A229E825CABE2E361A4">
    <w:name w:val="CE710A4652A44A229E825CABE2E361A4"/>
    <w:rsid w:val="009D3709"/>
  </w:style>
  <w:style w:type="paragraph" w:customStyle="1" w:styleId="4F6C5857042A45B58B27C5E70DB1A09D">
    <w:name w:val="4F6C5857042A45B58B27C5E70DB1A09D"/>
    <w:rsid w:val="009D3709"/>
  </w:style>
  <w:style w:type="paragraph" w:customStyle="1" w:styleId="92952121DAAC4F4E86402F1681937C75">
    <w:name w:val="92952121DAAC4F4E86402F1681937C75"/>
    <w:rsid w:val="009D3709"/>
  </w:style>
  <w:style w:type="paragraph" w:customStyle="1" w:styleId="D1781524354E4D8EBCDF29C8E56218BC">
    <w:name w:val="D1781524354E4D8EBCDF29C8E56218BC"/>
    <w:rsid w:val="009D3709"/>
  </w:style>
  <w:style w:type="paragraph" w:customStyle="1" w:styleId="8FDAFBDADCAA422B963E2CFF12882AB4">
    <w:name w:val="8FDAFBDADCAA422B963E2CFF12882AB4"/>
    <w:rsid w:val="009D3709"/>
  </w:style>
  <w:style w:type="paragraph" w:customStyle="1" w:styleId="DDD812BA01C14AC18BF80989E46566CD">
    <w:name w:val="DDD812BA01C14AC18BF80989E46566CD"/>
    <w:rsid w:val="009D3709"/>
  </w:style>
  <w:style w:type="paragraph" w:customStyle="1" w:styleId="07C45FC2BAB94A4E9435D21D26986DA6">
    <w:name w:val="07C45FC2BAB94A4E9435D21D26986DA6"/>
    <w:rsid w:val="009D3709"/>
  </w:style>
  <w:style w:type="paragraph" w:customStyle="1" w:styleId="EBE9E5A659A444C9AA7F237A0D10F96E">
    <w:name w:val="EBE9E5A659A444C9AA7F237A0D10F96E"/>
    <w:rsid w:val="009D3709"/>
  </w:style>
  <w:style w:type="paragraph" w:customStyle="1" w:styleId="2052FBBF8A424B6F9C81FF390B360E8B">
    <w:name w:val="2052FBBF8A424B6F9C81FF390B360E8B"/>
    <w:rsid w:val="009D3709"/>
  </w:style>
  <w:style w:type="paragraph" w:customStyle="1" w:styleId="61CAE355289245A3B1F685B5DAAF87B0">
    <w:name w:val="61CAE355289245A3B1F685B5DAAF87B0"/>
    <w:rsid w:val="009D3709"/>
  </w:style>
  <w:style w:type="paragraph" w:customStyle="1" w:styleId="39878B4A665A438AABCDA211B6626CF5">
    <w:name w:val="39878B4A665A438AABCDA211B6626CF5"/>
    <w:rsid w:val="009D3709"/>
  </w:style>
  <w:style w:type="paragraph" w:customStyle="1" w:styleId="38B47889F6F7469AB49C383677257B72">
    <w:name w:val="38B47889F6F7469AB49C383677257B72"/>
    <w:rsid w:val="009D3709"/>
  </w:style>
  <w:style w:type="paragraph" w:customStyle="1" w:styleId="30ECC2F4695C431883338D657F37A3A9">
    <w:name w:val="30ECC2F4695C431883338D657F37A3A9"/>
    <w:rsid w:val="009D3709"/>
  </w:style>
  <w:style w:type="paragraph" w:customStyle="1" w:styleId="7FD0744D833542A0BF1E4EB846DE1D66">
    <w:name w:val="7FD0744D833542A0BF1E4EB846DE1D66"/>
    <w:rsid w:val="009D3709"/>
  </w:style>
  <w:style w:type="paragraph" w:customStyle="1" w:styleId="D004CA8F4A994854BD017BF3C30B7809">
    <w:name w:val="D004CA8F4A994854BD017BF3C30B7809"/>
    <w:rsid w:val="009D3709"/>
  </w:style>
  <w:style w:type="paragraph" w:customStyle="1" w:styleId="9B95E84346C34109BF0AF4086CCAEF0B">
    <w:name w:val="9B95E84346C34109BF0AF4086CCAEF0B"/>
    <w:rsid w:val="009D3709"/>
  </w:style>
  <w:style w:type="paragraph" w:customStyle="1" w:styleId="7809BB4CB8094CC684BF95AEF5EC1622">
    <w:name w:val="7809BB4CB8094CC684BF95AEF5EC1622"/>
    <w:rsid w:val="009D3709"/>
  </w:style>
  <w:style w:type="paragraph" w:customStyle="1" w:styleId="C14EC8A0D4F74DA1BCBAB5BD209EFE69">
    <w:name w:val="C14EC8A0D4F74DA1BCBAB5BD209EFE69"/>
    <w:rsid w:val="009D3709"/>
  </w:style>
  <w:style w:type="paragraph" w:customStyle="1" w:styleId="BFFA57F51C964A60BBDD242FEE3FF03F">
    <w:name w:val="BFFA57F51C964A60BBDD242FEE3FF03F"/>
    <w:rsid w:val="009D3709"/>
  </w:style>
  <w:style w:type="paragraph" w:customStyle="1" w:styleId="177A867774054AE5964424D3B067C69A">
    <w:name w:val="177A867774054AE5964424D3B067C69A"/>
    <w:rsid w:val="009D3709"/>
  </w:style>
  <w:style w:type="paragraph" w:customStyle="1" w:styleId="82C715AB1FF9423E9A87B35F3105219A">
    <w:name w:val="82C715AB1FF9423E9A87B35F3105219A"/>
    <w:rsid w:val="009D3709"/>
  </w:style>
  <w:style w:type="paragraph" w:customStyle="1" w:styleId="8FC406BAE1C846A78BA288DFD30A51D8">
    <w:name w:val="8FC406BAE1C846A78BA288DFD30A51D8"/>
    <w:rsid w:val="009D3709"/>
  </w:style>
  <w:style w:type="paragraph" w:customStyle="1" w:styleId="1C08C614810C4D67AEBE3025E604AC32">
    <w:name w:val="1C08C614810C4D67AEBE3025E604AC32"/>
    <w:rsid w:val="009D3709"/>
  </w:style>
  <w:style w:type="paragraph" w:customStyle="1" w:styleId="E017DFEA2FB44C8AA1EC10055D69EBB7">
    <w:name w:val="E017DFEA2FB44C8AA1EC10055D69EBB7"/>
    <w:rsid w:val="009D3709"/>
  </w:style>
  <w:style w:type="paragraph" w:customStyle="1" w:styleId="C359F1355C3544249FA29AC3E5718143">
    <w:name w:val="C359F1355C3544249FA29AC3E5718143"/>
    <w:rsid w:val="009D3709"/>
  </w:style>
  <w:style w:type="paragraph" w:customStyle="1" w:styleId="CDE36BF5135046739EBC3C34259DD55E">
    <w:name w:val="CDE36BF5135046739EBC3C34259DD55E"/>
    <w:rsid w:val="009D3709"/>
  </w:style>
  <w:style w:type="paragraph" w:customStyle="1" w:styleId="A2D521B71CF148168AB30D79526842DA">
    <w:name w:val="A2D521B71CF148168AB30D79526842DA"/>
    <w:rsid w:val="009D3709"/>
  </w:style>
  <w:style w:type="paragraph" w:customStyle="1" w:styleId="935DAF8D8729452EA7386D7F9312860D">
    <w:name w:val="935DAF8D8729452EA7386D7F9312860D"/>
    <w:rsid w:val="009D3709"/>
  </w:style>
  <w:style w:type="paragraph" w:customStyle="1" w:styleId="088709E009714A99A2853C4415E40F24">
    <w:name w:val="088709E009714A99A2853C4415E40F24"/>
    <w:rsid w:val="009D3709"/>
  </w:style>
  <w:style w:type="paragraph" w:customStyle="1" w:styleId="39CB46CD8EAC48D59032F521C3D0472F">
    <w:name w:val="39CB46CD8EAC48D59032F521C3D0472F"/>
    <w:rsid w:val="009D3709"/>
  </w:style>
  <w:style w:type="paragraph" w:customStyle="1" w:styleId="BC1485AADE2348899FBF0B1D9C123548">
    <w:name w:val="BC1485AADE2348899FBF0B1D9C123548"/>
    <w:rsid w:val="009D3709"/>
  </w:style>
  <w:style w:type="paragraph" w:customStyle="1" w:styleId="3CA14DD151C749269B979DC7D5BFB912">
    <w:name w:val="3CA14DD151C749269B979DC7D5BFB912"/>
    <w:rsid w:val="009D3709"/>
  </w:style>
  <w:style w:type="paragraph" w:customStyle="1" w:styleId="59814E31E619488CB1F76F9A362B0824">
    <w:name w:val="59814E31E619488CB1F76F9A362B0824"/>
    <w:rsid w:val="009D3709"/>
  </w:style>
  <w:style w:type="paragraph" w:customStyle="1" w:styleId="978E65E7BAD9409ABD4C7350ADBCE252">
    <w:name w:val="978E65E7BAD9409ABD4C7350ADBCE252"/>
    <w:rsid w:val="009D3709"/>
  </w:style>
  <w:style w:type="paragraph" w:customStyle="1" w:styleId="80B7EAE620AC4089AEC73A1FCB27C782">
    <w:name w:val="80B7EAE620AC4089AEC73A1FCB27C782"/>
    <w:rsid w:val="009D3709"/>
  </w:style>
  <w:style w:type="paragraph" w:customStyle="1" w:styleId="0AD3F8BC3C3D4236AD32FBA1C9C5FC83">
    <w:name w:val="0AD3F8BC3C3D4236AD32FBA1C9C5FC83"/>
    <w:rsid w:val="009D3709"/>
  </w:style>
  <w:style w:type="paragraph" w:customStyle="1" w:styleId="C956833207474C66A8CE8BE3BECBB58E">
    <w:name w:val="C956833207474C66A8CE8BE3BECBB58E"/>
    <w:rsid w:val="009D3709"/>
  </w:style>
  <w:style w:type="paragraph" w:customStyle="1" w:styleId="D4282A70B2554FD58B4DA7A5AAE0BC11">
    <w:name w:val="D4282A70B2554FD58B4DA7A5AAE0BC11"/>
    <w:rsid w:val="009D3709"/>
  </w:style>
  <w:style w:type="paragraph" w:customStyle="1" w:styleId="89C90795D3824477A56021BD78A89BDD">
    <w:name w:val="89C90795D3824477A56021BD78A89BDD"/>
    <w:rsid w:val="009D3709"/>
  </w:style>
  <w:style w:type="paragraph" w:customStyle="1" w:styleId="39587B9A9ECD4C32945C1BF1C3E1A043">
    <w:name w:val="39587B9A9ECD4C32945C1BF1C3E1A043"/>
    <w:rsid w:val="009D3709"/>
  </w:style>
  <w:style w:type="paragraph" w:customStyle="1" w:styleId="C6F414A1FA39463B86C5698A14C1B2FE">
    <w:name w:val="C6F414A1FA39463B86C5698A14C1B2FE"/>
    <w:rsid w:val="009D37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Slat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0BA1D4-1C09-4B39-805C-7F70C977D5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C438E0-AA39-44D9-81BE-067B26E0A8E5}">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FE5B95E4-3BDD-4617-A77B-2CB01F6959F6}">
  <ds:schemaRefs>
    <ds:schemaRef ds:uri="http://schemas.microsoft.com/sharepoint/v3/contenttype/forms"/>
  </ds:schemaRefs>
</ds:datastoreItem>
</file>

<file path=customXml/itemProps5.xml><?xml version="1.0" encoding="utf-8"?>
<ds:datastoreItem xmlns:ds="http://schemas.openxmlformats.org/officeDocument/2006/customXml" ds:itemID="{C3DC3C92-0476-4AC6-B344-0AB5E77BF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logo booklet</Template>
  <TotalTime>0</TotalTime>
  <Pages>5</Pages>
  <Words>832</Words>
  <Characters>4746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2020-12-10T02:29:00Z</dcterms:created>
  <dcterms:modified xsi:type="dcterms:W3CDTF">2020-12-10T22:50:00Z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